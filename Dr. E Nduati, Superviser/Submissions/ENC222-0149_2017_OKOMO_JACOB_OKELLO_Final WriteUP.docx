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Bidi"/>
          <w:b w:val="0"/>
          <w:spacing w:val="0"/>
          <w:kern w:val="0"/>
          <w:sz w:val="22"/>
          <w:szCs w:val="22"/>
        </w:rPr>
        <w:id w:val="219951039"/>
        <w:placeholder>
          <w:docPart w:val="F6D87B94FB374A62865E2ABD65C0BD44"/>
        </w:placeholder>
      </w:sdtPr>
      <w:sdtEndPr>
        <w:rPr>
          <w:b/>
          <w:szCs w:val="36"/>
        </w:rPr>
      </w:sdtEndPr>
      <w:sdtContent>
        <w:p w14:paraId="2265248B" w14:textId="61F36C04" w:rsidR="00ED68B0" w:rsidRDefault="005416AC" w:rsidP="00D03BD9">
          <w:pPr>
            <w:pStyle w:val="Title"/>
            <w:jc w:val="both"/>
            <w:rPr>
              <w:szCs w:val="36"/>
            </w:rPr>
          </w:pPr>
          <w:r>
            <w:rPr>
              <w:szCs w:val="36"/>
            </w:rPr>
            <w:t>S</w:t>
          </w:r>
          <w:r w:rsidRPr="00ED68B0">
            <w:rPr>
              <w:szCs w:val="36"/>
            </w:rPr>
            <w:t>PATIOTEMPORAL MODELLING</w:t>
          </w:r>
          <w:r>
            <w:rPr>
              <w:szCs w:val="36"/>
            </w:rPr>
            <w:t xml:space="preserve"> &amp;</w:t>
          </w:r>
          <w:r w:rsidRPr="00ED68B0">
            <w:rPr>
              <w:szCs w:val="36"/>
            </w:rPr>
            <w:t xml:space="preserve"> AUTOMATED </w:t>
          </w:r>
          <w:r w:rsidRPr="002A47F5">
            <w:rPr>
              <w:i/>
              <w:iCs/>
              <w:szCs w:val="36"/>
            </w:rPr>
            <w:t xml:space="preserve">IN-SITU </w:t>
          </w:r>
          <w:r w:rsidRPr="00ED68B0">
            <w:rPr>
              <w:szCs w:val="36"/>
            </w:rPr>
            <w:t xml:space="preserve">SENSORS TO MONITOR </w:t>
          </w:r>
          <w:r>
            <w:rPr>
              <w:szCs w:val="36"/>
            </w:rPr>
            <w:t>H</w:t>
          </w:r>
          <w:r w:rsidRPr="00ED68B0">
            <w:rPr>
              <w:szCs w:val="36"/>
            </w:rPr>
            <w:t xml:space="preserve">ARMFUL </w:t>
          </w:r>
          <w:r>
            <w:rPr>
              <w:szCs w:val="36"/>
            </w:rPr>
            <w:t>A</w:t>
          </w:r>
          <w:r w:rsidRPr="00ED68B0">
            <w:rPr>
              <w:szCs w:val="36"/>
            </w:rPr>
            <w:t xml:space="preserve">LGAL </w:t>
          </w:r>
          <w:r>
            <w:rPr>
              <w:szCs w:val="36"/>
            </w:rPr>
            <w:t>B</w:t>
          </w:r>
          <w:r w:rsidRPr="00ED68B0">
            <w:rPr>
              <w:szCs w:val="36"/>
            </w:rPr>
            <w:t>LOOMS</w:t>
          </w:r>
          <w:r>
            <w:rPr>
              <w:szCs w:val="36"/>
            </w:rPr>
            <w:t xml:space="preserve"> (HABS)</w:t>
          </w:r>
        </w:p>
        <w:p w14:paraId="1D37BBAB" w14:textId="77777777" w:rsidR="00ED68B0" w:rsidRPr="00ED68B0" w:rsidRDefault="00ED68B0" w:rsidP="00D03BD9">
          <w:pPr>
            <w:rPr>
              <w:b/>
              <w:szCs w:val="36"/>
            </w:rPr>
          </w:pP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i/>
              <w:iCs/>
            </w:rPr>
            <w:t>Case Study Lake Victoria</w:t>
          </w:r>
        </w:p>
      </w:sdtContent>
    </w:sdt>
    <w:sdt>
      <w:sdtPr>
        <w:rPr>
          <w:b/>
          <w:sz w:val="28"/>
          <w:szCs w:val="28"/>
        </w:rPr>
        <w:id w:val="1313909647"/>
        <w:placeholder>
          <w:docPart w:val="23B7249CF7774CAFBAD35AB9C4B120FB"/>
        </w:placeholder>
      </w:sdtPr>
      <w:sdtEndPr/>
      <w:sdtContent>
        <w:p w14:paraId="4918F462" w14:textId="77777777" w:rsidR="004E5C91" w:rsidRPr="004E5C91" w:rsidRDefault="004E5C91" w:rsidP="00B41B51">
          <w:pPr>
            <w:jc w:val="center"/>
            <w:rPr>
              <w:b/>
              <w:sz w:val="28"/>
              <w:szCs w:val="28"/>
            </w:rPr>
          </w:pPr>
          <w:r w:rsidRPr="004E5C91">
            <w:rPr>
              <w:b/>
              <w:sz w:val="28"/>
              <w:szCs w:val="28"/>
            </w:rPr>
            <w:t>by</w:t>
          </w:r>
        </w:p>
      </w:sdtContent>
    </w:sdt>
    <w:sdt>
      <w:sdtPr>
        <w:id w:val="-29260931"/>
        <w:placeholder>
          <w:docPart w:val="2832FFEBA06E4B30A38F6F653700A44B"/>
        </w:placeholder>
      </w:sdtPr>
      <w:sdtEndPr/>
      <w:sdtContent>
        <w:p w14:paraId="6726D304" w14:textId="77777777" w:rsidR="00414316" w:rsidRPr="004E5C91" w:rsidRDefault="00414316" w:rsidP="00B41B51">
          <w:pPr>
            <w:pStyle w:val="Subtitle"/>
          </w:pPr>
          <w:r>
            <w:t>Okomo Jacob Okello</w:t>
          </w:r>
        </w:p>
      </w:sdtContent>
    </w:sdt>
    <w:p w14:paraId="3B388A7D" w14:textId="494B7ABC" w:rsidR="00E21709" w:rsidRPr="00DB607C" w:rsidRDefault="00267DC8" w:rsidP="00D03BD9">
      <w:pPr>
        <w:rPr>
          <w:i/>
        </w:rPr>
      </w:pPr>
      <w:r>
        <w:rPr>
          <w:i/>
        </w:rPr>
        <w:t xml:space="preserve">Project </w:t>
      </w:r>
      <w:r w:rsidR="0034199C">
        <w:rPr>
          <w:i/>
        </w:rPr>
        <w:t xml:space="preserve">research </w:t>
      </w:r>
      <w:r>
        <w:rPr>
          <w:i/>
        </w:rPr>
        <w:t>report</w:t>
      </w:r>
      <w:r w:rsidR="0034199C">
        <w:rPr>
          <w:i/>
        </w:rPr>
        <w:t xml:space="preserve"> submitted</w:t>
      </w:r>
      <w:r w:rsidR="000F3B47">
        <w:rPr>
          <w:i/>
        </w:rPr>
        <w:t xml:space="preserve"> to the department of Geomatic Engineering and </w:t>
      </w:r>
      <w:r w:rsidR="0051428A">
        <w:rPr>
          <w:i/>
        </w:rPr>
        <w:t>G</w:t>
      </w:r>
      <w:r w:rsidR="000F3B47">
        <w:rPr>
          <w:i/>
        </w:rPr>
        <w:t>eospatial Information Systems</w:t>
      </w:r>
      <w:r w:rsidR="0034199C">
        <w:rPr>
          <w:i/>
        </w:rPr>
        <w:t xml:space="preserve"> for the award of</w:t>
      </w:r>
      <w:r w:rsidR="000F3B47">
        <w:rPr>
          <w:i/>
        </w:rPr>
        <w:t xml:space="preserve"> </w:t>
      </w:r>
      <w:r w:rsidR="004E5C91" w:rsidRPr="00DB607C">
        <w:rPr>
          <w:i/>
        </w:rPr>
        <w:t>degree</w:t>
      </w:r>
      <w:r w:rsidR="006A465D" w:rsidRPr="00DB607C">
        <w:rPr>
          <w:i/>
        </w:rPr>
        <w:t xml:space="preserve"> of Bachelor of Science in </w:t>
      </w:r>
      <w:r w:rsidR="00414316">
        <w:rPr>
          <w:i/>
        </w:rPr>
        <w:t>G</w:t>
      </w:r>
      <w:r w:rsidR="004D4E4F">
        <w:rPr>
          <w:i/>
        </w:rPr>
        <w:t xml:space="preserve">eospatial </w:t>
      </w:r>
      <w:r w:rsidR="00414316">
        <w:rPr>
          <w:i/>
        </w:rPr>
        <w:t>I</w:t>
      </w:r>
      <w:r w:rsidR="004D4E4F">
        <w:rPr>
          <w:i/>
        </w:rPr>
        <w:t xml:space="preserve">nformation </w:t>
      </w:r>
      <w:r w:rsidR="00A004D7">
        <w:rPr>
          <w:i/>
        </w:rPr>
        <w:t>Sciences (</w:t>
      </w:r>
      <w:r w:rsidR="004D4E4F">
        <w:rPr>
          <w:i/>
        </w:rPr>
        <w:t>GIS)</w:t>
      </w:r>
      <w:r w:rsidR="005416AC">
        <w:rPr>
          <w:i/>
        </w:rPr>
        <w:t>, 2021</w:t>
      </w:r>
      <w:r w:rsidR="0034199C">
        <w:rPr>
          <w:i/>
        </w:rPr>
        <w:t>.</w:t>
      </w:r>
    </w:p>
    <w:p w14:paraId="0325C3FE" w14:textId="77777777" w:rsidR="00BB247E" w:rsidRPr="00A22EA6" w:rsidRDefault="005F037E" w:rsidP="00D03BD9">
      <w:r>
        <w:rPr>
          <w:noProof/>
          <w:lang w:val="en-GB" w:eastAsia="en-GB"/>
        </w:rPr>
        <mc:AlternateContent>
          <mc:Choice Requires="wpg">
            <w:drawing>
              <wp:anchor distT="0" distB="0" distL="114300" distR="114300" simplePos="0" relativeHeight="251667456" behindDoc="0" locked="0" layoutInCell="1" allowOverlap="1" wp14:anchorId="3EB0B547" wp14:editId="1DC2336E">
                <wp:simplePos x="0" y="0"/>
                <wp:positionH relativeFrom="column">
                  <wp:posOffset>0</wp:posOffset>
                </wp:positionH>
                <wp:positionV relativeFrom="paragraph">
                  <wp:posOffset>180975</wp:posOffset>
                </wp:positionV>
                <wp:extent cx="5943600" cy="3301042"/>
                <wp:effectExtent l="0" t="0" r="0" b="0"/>
                <wp:wrapNone/>
                <wp:docPr id="30" name="Group 30"/>
                <wp:cNvGraphicFramePr/>
                <a:graphic xmlns:a="http://schemas.openxmlformats.org/drawingml/2006/main">
                  <a:graphicData uri="http://schemas.microsoft.com/office/word/2010/wordprocessingGroup">
                    <wpg:wgp>
                      <wpg:cNvGrpSpPr/>
                      <wpg:grpSpPr>
                        <a:xfrm>
                          <a:off x="0" y="0"/>
                          <a:ext cx="5943600" cy="3301042"/>
                          <a:chOff x="0" y="0"/>
                          <a:chExt cx="5943600" cy="3301042"/>
                        </a:xfrm>
                      </wpg:grpSpPr>
                      <wps:wsp>
                        <wps:cNvPr id="15" name="Rectangle 2"/>
                        <wps:cNvSpPr>
                          <a:spLocks noChangeArrowheads="1"/>
                        </wps:cNvSpPr>
                        <wps:spPr bwMode="auto">
                          <a:xfrm>
                            <a:off x="0" y="0"/>
                            <a:ext cx="5943600" cy="2695575"/>
                          </a:xfrm>
                          <a:prstGeom prst="rect">
                            <a:avLst/>
                          </a:prstGeom>
                          <a:solidFill>
                            <a:srgbClr val="92D050"/>
                          </a:solidFill>
                          <a:ln>
                            <a:noFill/>
                          </a:ln>
                          <a:effectLst/>
                        </wps:spPr>
                        <wps:bodyPr wrap="none" anchor="ctr"/>
                      </wps:wsp>
                      <pic:pic xmlns:pic="http://schemas.openxmlformats.org/drawingml/2006/picture">
                        <pic:nvPicPr>
                          <pic:cNvPr id="25" name="Picture 24" descr="E:\thesis 2\logo.PNG"/>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4045789" y="69910"/>
                            <a:ext cx="1828800" cy="1941830"/>
                          </a:xfrm>
                          <a:prstGeom prst="rect">
                            <a:avLst/>
                          </a:prstGeom>
                          <a:noFill/>
                          <a:ln>
                            <a:noFill/>
                          </a:ln>
                        </pic:spPr>
                      </pic:pic>
                      <wps:wsp>
                        <wps:cNvPr id="9" name="Text Box 9"/>
                        <wps:cNvSpPr txBox="1"/>
                        <wps:spPr>
                          <a:xfrm>
                            <a:off x="4045789" y="2691442"/>
                            <a:ext cx="1895475" cy="609600"/>
                          </a:xfrm>
                          <a:prstGeom prst="rect">
                            <a:avLst/>
                          </a:prstGeom>
                          <a:solidFill>
                            <a:srgbClr val="FF000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84ACD9A" w14:textId="77777777" w:rsidR="0099595A" w:rsidRPr="005F037E" w:rsidRDefault="0099595A" w:rsidP="00C620A5">
                              <w:pPr>
                                <w:rPr>
                                  <w:b/>
                                  <w:color w:val="000000" w:themeColor="text1"/>
                                  <w:sz w:val="16"/>
                                  <w:szCs w:val="16"/>
                                </w:rPr>
                              </w:pPr>
                              <w:r w:rsidRPr="005F037E">
                                <w:rPr>
                                  <w:b/>
                                  <w:color w:val="000000" w:themeColor="text1"/>
                                  <w:sz w:val="16"/>
                                  <w:szCs w:val="16"/>
                                </w:rPr>
                                <w:t>Department of Geoma</w:t>
                              </w:r>
                              <w:r w:rsidR="005F037E" w:rsidRPr="005F037E">
                                <w:rPr>
                                  <w:b/>
                                  <w:color w:val="000000" w:themeColor="text1"/>
                                  <w:sz w:val="16"/>
                                  <w:szCs w:val="16"/>
                                </w:rPr>
                                <w:t>tic Engineering and Geospatial I</w:t>
                              </w:r>
                              <w:r w:rsidRPr="005F037E">
                                <w:rPr>
                                  <w:b/>
                                  <w:color w:val="000000" w:themeColor="text1"/>
                                  <w:sz w:val="16"/>
                                  <w:szCs w:val="16"/>
                                </w:rPr>
                                <w:t>nformation Systems</w:t>
                              </w:r>
                              <w:r w:rsidR="005F037E" w:rsidRPr="005F037E">
                                <w:rPr>
                                  <w:b/>
                                  <w:color w:val="000000" w:themeColor="text1"/>
                                  <w:sz w:val="16"/>
                                  <w:szCs w:val="16"/>
                                </w:rPr>
                                <w:t xml:space="preserve"> (GEGIS)</w:t>
                              </w:r>
                            </w:p>
                            <w:p w14:paraId="68BE8128" w14:textId="77777777" w:rsidR="0099595A" w:rsidRPr="005F037E" w:rsidRDefault="0099595A" w:rsidP="00C620A5">
                              <w:pPr>
                                <w:rPr>
                                  <w:b/>
                                  <w:color w:val="000000" w:themeColor="text1"/>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EB0B547" id="Group 30" o:spid="_x0000_s1026" style="position:absolute;left:0;text-align:left;margin-left:0;margin-top:14.25pt;width:468pt;height:259.9pt;z-index:251667456" coordsize="59436,33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">
                <v:rect id="Rectangle 2" o:spid="_x0000_s1027" style="position:absolute;width:59436;height:2695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" fillcolor="#92d050"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left:40457;top:699;width:18288;height:19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">
                  <v:imagedata r:id="rId9" o:title="logo"/>
                </v:shape>
                <v:shapetype id="_x0000_t202" coordsize="21600,21600" o:spt="202" path="m,l,21600r21600,l21600,xe">
                  <v:stroke joinstyle="miter"/>
                  <v:path gradientshapeok="t" o:connecttype="rect"/>
                </v:shapetype>
                <v:shape id="Text Box 9" o:spid="_x0000_s1029" type="#_x0000_t202" style="position:absolute;left:40457;top:26914;width:18955;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" fillcolor="red" stroked="f" strokeweight=".5pt">
                  <v:textbox>
                    <w:txbxContent>
                      <w:p w14:paraId="784ACD9A" w14:textId="77777777" w:rsidR="0099595A" w:rsidRPr="005F037E" w:rsidRDefault="0099595A" w:rsidP="00C620A5">
                        <w:pPr>
                          <w:rPr>
                            <w:b/>
                            <w:color w:val="000000" w:themeColor="text1"/>
                            <w:sz w:val="16"/>
                            <w:szCs w:val="16"/>
                          </w:rPr>
                        </w:pPr>
                        <w:r w:rsidRPr="005F037E">
                          <w:rPr>
                            <w:b/>
                            <w:color w:val="000000" w:themeColor="text1"/>
                            <w:sz w:val="16"/>
                            <w:szCs w:val="16"/>
                          </w:rPr>
                          <w:t>Department of Geoma</w:t>
                        </w:r>
                        <w:r w:rsidR="005F037E" w:rsidRPr="005F037E">
                          <w:rPr>
                            <w:b/>
                            <w:color w:val="000000" w:themeColor="text1"/>
                            <w:sz w:val="16"/>
                            <w:szCs w:val="16"/>
                          </w:rPr>
                          <w:t>tic Engineering and Geospatial I</w:t>
                        </w:r>
                        <w:r w:rsidRPr="005F037E">
                          <w:rPr>
                            <w:b/>
                            <w:color w:val="000000" w:themeColor="text1"/>
                            <w:sz w:val="16"/>
                            <w:szCs w:val="16"/>
                          </w:rPr>
                          <w:t>nformation Systems</w:t>
                        </w:r>
                        <w:r w:rsidR="005F037E" w:rsidRPr="005F037E">
                          <w:rPr>
                            <w:b/>
                            <w:color w:val="000000" w:themeColor="text1"/>
                            <w:sz w:val="16"/>
                            <w:szCs w:val="16"/>
                          </w:rPr>
                          <w:t xml:space="preserve"> (GEGIS)</w:t>
                        </w:r>
                      </w:p>
                      <w:p w14:paraId="68BE8128" w14:textId="77777777" w:rsidR="0099595A" w:rsidRPr="005F037E" w:rsidRDefault="0099595A" w:rsidP="00C620A5">
                        <w:pPr>
                          <w:rPr>
                            <w:b/>
                            <w:color w:val="000000" w:themeColor="text1"/>
                            <w:sz w:val="16"/>
                            <w:szCs w:val="16"/>
                          </w:rPr>
                        </w:pPr>
                      </w:p>
                    </w:txbxContent>
                  </v:textbox>
                </v:shape>
              </v:group>
            </w:pict>
          </mc:Fallback>
        </mc:AlternateContent>
      </w:r>
      <w:r w:rsidR="00BE0BF8">
        <w:rPr>
          <w:noProof/>
          <w:lang w:val="en-GB" w:eastAsia="en-GB"/>
        </w:rPr>
        <mc:AlternateContent>
          <mc:Choice Requires="wps">
            <w:drawing>
              <wp:anchor distT="0" distB="0" distL="114300" distR="114300" simplePos="0" relativeHeight="251663360" behindDoc="0" locked="0" layoutInCell="1" allowOverlap="1" wp14:anchorId="27E2A6CD" wp14:editId="3D25DB11">
                <wp:simplePos x="0" y="0"/>
                <wp:positionH relativeFrom="column">
                  <wp:posOffset>0</wp:posOffset>
                </wp:positionH>
                <wp:positionV relativeFrom="paragraph">
                  <wp:posOffset>133350</wp:posOffset>
                </wp:positionV>
                <wp:extent cx="593407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8C2F55" id="Straight Connector 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0.5pt" to="467.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" strokecolor="black [3213]">
                <v:stroke joinstyle="miter"/>
              </v:line>
            </w:pict>
          </mc:Fallback>
        </mc:AlternateContent>
      </w:r>
    </w:p>
    <w:p w14:paraId="5ADC8DEF" w14:textId="77777777" w:rsidR="00BB247E" w:rsidRPr="00A22EA6" w:rsidRDefault="00BB247E" w:rsidP="00D03BD9"/>
    <w:p w14:paraId="5A3DFF8A" w14:textId="77777777" w:rsidR="00BB247E" w:rsidRPr="00A22EA6" w:rsidRDefault="00BB247E" w:rsidP="00D03BD9"/>
    <w:p w14:paraId="17812954" w14:textId="77777777" w:rsidR="00BB247E" w:rsidRPr="00A22EA6" w:rsidRDefault="00BB247E" w:rsidP="00D03BD9"/>
    <w:p w14:paraId="511B26F9" w14:textId="77777777" w:rsidR="00BB247E" w:rsidRPr="00A22EA6" w:rsidRDefault="00BB247E" w:rsidP="00D03BD9"/>
    <w:p w14:paraId="19B305C9" w14:textId="77777777" w:rsidR="00FA7E86" w:rsidRDefault="00FA7E86" w:rsidP="00D03BD9"/>
    <w:p w14:paraId="03F1B602" w14:textId="77777777" w:rsidR="00FA7E86" w:rsidRPr="00FA7E86" w:rsidRDefault="00FA7E86" w:rsidP="00D03BD9"/>
    <w:p w14:paraId="6AE010DD" w14:textId="77777777" w:rsidR="00FA7E86" w:rsidRPr="00FA7E86" w:rsidRDefault="00FA7E86" w:rsidP="00D03BD9"/>
    <w:p w14:paraId="30F3D995" w14:textId="77777777" w:rsidR="00FA7E86" w:rsidRPr="00FA7E86" w:rsidRDefault="00FA7E86" w:rsidP="00D03BD9"/>
    <w:p w14:paraId="15EF072B" w14:textId="77777777" w:rsidR="00FA7E86" w:rsidRPr="00FA7E86" w:rsidRDefault="00FA7E86" w:rsidP="00D03BD9"/>
    <w:p w14:paraId="0DF2AE87" w14:textId="77777777" w:rsidR="00FA7E86" w:rsidRPr="00FA7E86" w:rsidRDefault="006A6996" w:rsidP="00D03BD9">
      <w:r>
        <w:rPr>
          <w:noProof/>
          <w:lang w:val="en-GB" w:eastAsia="en-GB"/>
        </w:rPr>
        <mc:AlternateContent>
          <mc:Choice Requires="wps">
            <w:drawing>
              <wp:anchor distT="0" distB="0" distL="114300" distR="114300" simplePos="0" relativeHeight="251669504" behindDoc="0" locked="0" layoutInCell="1" allowOverlap="1" wp14:anchorId="7051F7C9" wp14:editId="139BC758">
                <wp:simplePos x="0" y="0"/>
                <wp:positionH relativeFrom="column">
                  <wp:posOffset>0</wp:posOffset>
                </wp:positionH>
                <wp:positionV relativeFrom="paragraph">
                  <wp:posOffset>75565</wp:posOffset>
                </wp:positionV>
                <wp:extent cx="5934075" cy="0"/>
                <wp:effectExtent l="0" t="0" r="28575" b="19050"/>
                <wp:wrapNone/>
                <wp:docPr id="10" name="Straight Connector 10"/>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50DF76" id="Straight Connector 10"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95pt" to="467.2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" strokecolor="black [3213]">
                <v:stroke joinstyle="miter"/>
              </v:line>
            </w:pict>
          </mc:Fallback>
        </mc:AlternateContent>
      </w:r>
    </w:p>
    <w:p w14:paraId="321E2379" w14:textId="77777777" w:rsidR="00FA7E86" w:rsidRDefault="00FA7E86" w:rsidP="00D03BD9"/>
    <w:p w14:paraId="494395CC" w14:textId="77777777" w:rsidR="00FA7E86" w:rsidRDefault="00FA7E86" w:rsidP="00D03BD9">
      <w:bookmarkStart w:id="0" w:name="_Toc224829748"/>
      <w:bookmarkStart w:id="1" w:name="_Toc221010140"/>
    </w:p>
    <w:p w14:paraId="40D69FD5" w14:textId="77777777" w:rsidR="00206429" w:rsidRDefault="00206429" w:rsidP="00D03BD9">
      <w:pPr>
        <w:rPr>
          <w:lang w:bidi="he-IL"/>
        </w:rPr>
        <w:sectPr w:rsidR="00206429" w:rsidSect="00356E1D">
          <w:headerReference w:type="default" r:id="rId10"/>
          <w:pgSz w:w="12240" w:h="15840"/>
          <w:pgMar w:top="1440" w:right="1440" w:bottom="1440" w:left="1440" w:header="720" w:footer="720" w:gutter="0"/>
          <w:pgNumType w:fmt="upperRoman" w:start="1"/>
          <w:cols w:space="720"/>
          <w:docGrid w:linePitch="360"/>
        </w:sectPr>
      </w:pPr>
    </w:p>
    <w:sdt>
      <w:sdtPr>
        <w:rPr>
          <w:b/>
          <w:sz w:val="28"/>
          <w:szCs w:val="28"/>
        </w:rPr>
        <w:id w:val="1220480812"/>
        <w:placeholder>
          <w:docPart w:val="23B7249CF7774CAFBAD35AB9C4B120FB"/>
        </w:placeholder>
      </w:sdtPr>
      <w:sdtEndPr>
        <w:rPr>
          <w:rStyle w:val="Heading1Char"/>
          <w:rFonts w:eastAsia="Calibri" w:cs="Times New Roman"/>
          <w:b w:val="0"/>
          <w:bCs/>
          <w:shd w:val="clear" w:color="auto" w:fill="FFFFFF"/>
          <w:lang w:val="en-GB" w:bidi="he-IL"/>
        </w:rPr>
      </w:sdtEndPr>
      <w:sdtContent>
        <w:p w14:paraId="04BE775D" w14:textId="77777777" w:rsidR="00DB7771" w:rsidRPr="008E790D" w:rsidRDefault="00DB7771" w:rsidP="008E790D">
          <w:pPr>
            <w:jc w:val="center"/>
            <w:rPr>
              <w:rStyle w:val="Heading1Char"/>
              <w:b w:val="0"/>
            </w:rPr>
          </w:pPr>
          <w:r w:rsidRPr="00456929">
            <w:rPr>
              <w:rStyle w:val="Heading1Char"/>
            </w:rPr>
            <w:t>DECLARATION</w:t>
          </w:r>
        </w:p>
        <w:bookmarkEnd w:id="1" w:displacedByCustomXml="next"/>
        <w:bookmarkEnd w:id="0" w:displacedByCustomXml="next"/>
      </w:sdtContent>
    </w:sdt>
    <w:p w14:paraId="19F5DB1E" w14:textId="77777777" w:rsidR="00DB7771" w:rsidRPr="001B193C" w:rsidRDefault="00DB7771" w:rsidP="00D03BD9">
      <w:pPr>
        <w:rPr>
          <w:i/>
        </w:rPr>
      </w:pPr>
      <w:r w:rsidRPr="001B193C">
        <w:rPr>
          <w:i/>
        </w:rPr>
        <w:t xml:space="preserve">I declare that this project is my own work and has not been submitted by anybody else in any other university for </w:t>
      </w:r>
      <w:r w:rsidR="00E21709" w:rsidRPr="001B193C">
        <w:rPr>
          <w:i/>
        </w:rPr>
        <w:t xml:space="preserve">the </w:t>
      </w:r>
      <w:r w:rsidR="001B193C" w:rsidRPr="001B193C">
        <w:rPr>
          <w:i/>
        </w:rPr>
        <w:t>award of</w:t>
      </w:r>
      <w:r w:rsidR="00E21709" w:rsidRPr="001B193C">
        <w:rPr>
          <w:i/>
        </w:rPr>
        <w:t xml:space="preserve"> </w:t>
      </w:r>
      <w:r w:rsidRPr="001B193C">
        <w:rPr>
          <w:i/>
        </w:rPr>
        <w:t>any degree to the best of my knowledge.</w:t>
      </w:r>
    </w:p>
    <w:p w14:paraId="07E3C772" w14:textId="77777777" w:rsidR="00DB7771" w:rsidRPr="00A22EA6" w:rsidRDefault="00DB7771" w:rsidP="00D03BD9"/>
    <w:p w14:paraId="48672712" w14:textId="2A8BA1A9" w:rsidR="00DB7771" w:rsidRPr="00A22EA6" w:rsidRDefault="00DB7771" w:rsidP="00D03BD9">
      <w:r w:rsidRPr="00A22EA6">
        <w:t>Sign…………………………………</w:t>
      </w:r>
      <w:r w:rsidRPr="00A22EA6">
        <w:tab/>
      </w:r>
      <w:r w:rsidRPr="00A22EA6">
        <w:tab/>
      </w:r>
      <w:r w:rsidRPr="00A22EA6">
        <w:tab/>
        <w:t>Date……………………………………</w:t>
      </w:r>
      <w:r w:rsidR="003C0AB3" w:rsidRPr="00A22EA6">
        <w:t>…...</w:t>
      </w:r>
    </w:p>
    <w:p w14:paraId="3852C265" w14:textId="046038A0" w:rsidR="00DB7771" w:rsidRPr="00A22EA6" w:rsidRDefault="005416AC" w:rsidP="00D03BD9">
      <w:r>
        <w:t>Jacob Okello Okomo</w:t>
      </w:r>
    </w:p>
    <w:p w14:paraId="59F862E6" w14:textId="73EBB898" w:rsidR="00DB7771" w:rsidRPr="00A22EA6" w:rsidRDefault="005416AC" w:rsidP="00D03BD9">
      <w:r>
        <w:t>ENC222-0149/2017</w:t>
      </w:r>
    </w:p>
    <w:p w14:paraId="28F6F2F7" w14:textId="77777777" w:rsidR="001B3CCC" w:rsidRPr="001B3CCC" w:rsidRDefault="001B3CCC" w:rsidP="00D03BD9">
      <w:r w:rsidRPr="001B3CCC">
        <w:t>Department of Geomatic Engineering and Geospatial</w:t>
      </w:r>
      <w:r w:rsidR="00DB607C">
        <w:t xml:space="preserve"> I</w:t>
      </w:r>
      <w:r w:rsidRPr="001B3CCC">
        <w:t>nformation Systems</w:t>
      </w:r>
      <w:r w:rsidR="00DB607C">
        <w:t xml:space="preserve"> (GEGIS)</w:t>
      </w:r>
    </w:p>
    <w:p w14:paraId="24D3A64E" w14:textId="77777777" w:rsidR="00DB7771" w:rsidRPr="00A22EA6" w:rsidRDefault="00DB7771" w:rsidP="00D03BD9">
      <w:r w:rsidRPr="00A22EA6">
        <w:t>Jomo Kenyatta University of Agriculture and Technology</w:t>
      </w:r>
    </w:p>
    <w:p w14:paraId="4B1BA41B" w14:textId="77777777" w:rsidR="004410B1" w:rsidRDefault="004410B1" w:rsidP="008E790D">
      <w:pPr>
        <w:jc w:val="center"/>
        <w:rPr>
          <w:b/>
          <w:bCs/>
          <w:sz w:val="28"/>
          <w:szCs w:val="28"/>
        </w:rPr>
      </w:pPr>
    </w:p>
    <w:sdt>
      <w:sdtPr>
        <w:rPr>
          <w:b/>
          <w:bCs/>
          <w:sz w:val="28"/>
          <w:szCs w:val="28"/>
        </w:rPr>
        <w:id w:val="359872431"/>
        <w:placeholder>
          <w:docPart w:val="23B7249CF7774CAFBAD35AB9C4B120FB"/>
        </w:placeholder>
      </w:sdtPr>
      <w:sdtEndPr>
        <w:rPr>
          <w:rStyle w:val="Heading1Char"/>
          <w:rFonts w:eastAsia="Calibri" w:cs="Times New Roman"/>
          <w:b w:val="0"/>
          <w:bCs w:val="0"/>
          <w:shd w:val="clear" w:color="auto" w:fill="FFFFFF"/>
          <w:lang w:val="en-GB" w:bidi="he-IL"/>
        </w:rPr>
      </w:sdtEndPr>
      <w:sdtContent>
        <w:p w14:paraId="1841610E" w14:textId="280E63E9" w:rsidR="00DB7771" w:rsidRPr="00E62E9C" w:rsidRDefault="00DB7771" w:rsidP="008E790D">
          <w:pPr>
            <w:jc w:val="center"/>
            <w:rPr>
              <w:rStyle w:val="Heading1Char"/>
              <w:b w:val="0"/>
              <w:bCs w:val="0"/>
            </w:rPr>
          </w:pPr>
          <w:r w:rsidRPr="00456929">
            <w:rPr>
              <w:rStyle w:val="Heading1Char"/>
            </w:rPr>
            <w:t>CERTIFICATION</w:t>
          </w:r>
        </w:p>
      </w:sdtContent>
    </w:sdt>
    <w:p w14:paraId="1F35176D" w14:textId="77777777" w:rsidR="00843B8F" w:rsidRPr="00A22EA6" w:rsidRDefault="00843B8F" w:rsidP="00D03BD9">
      <w:pPr>
        <w:rPr>
          <w:b/>
        </w:rPr>
      </w:pPr>
    </w:p>
    <w:p w14:paraId="52D0730F" w14:textId="77777777" w:rsidR="00DB7771" w:rsidRDefault="00DB7771" w:rsidP="00D03BD9">
      <w:r w:rsidRPr="00A22EA6">
        <w:t>This project has been submitted for examination with my approval as the candidate’s supervisor.</w:t>
      </w:r>
    </w:p>
    <w:p w14:paraId="21DAE4B6" w14:textId="77777777" w:rsidR="001B3CCC" w:rsidRPr="00A22EA6" w:rsidRDefault="001B3CCC" w:rsidP="00D03BD9"/>
    <w:p w14:paraId="6584E0EC" w14:textId="77777777" w:rsidR="00DB7771" w:rsidRPr="00A22EA6" w:rsidRDefault="00DB7771" w:rsidP="00D03BD9">
      <w:r w:rsidRPr="00A22EA6">
        <w:t>Sign…………………………….</w:t>
      </w:r>
      <w:r w:rsidRPr="00A22EA6">
        <w:tab/>
      </w:r>
      <w:r w:rsidRPr="00A22EA6">
        <w:tab/>
        <w:t>Date ………………………………………………</w:t>
      </w:r>
    </w:p>
    <w:p w14:paraId="35B5B087" w14:textId="62537F82" w:rsidR="00DB7771" w:rsidRPr="00A22EA6" w:rsidRDefault="005416AC" w:rsidP="00D03BD9">
      <w:r>
        <w:t>Dr. Eunice Nduati</w:t>
      </w:r>
      <w:r w:rsidR="003062FB">
        <w:t>, PhD.</w:t>
      </w:r>
    </w:p>
    <w:p w14:paraId="1641E903" w14:textId="4C091E82" w:rsidR="00DB7771" w:rsidRPr="00A22EA6" w:rsidRDefault="005416AC" w:rsidP="00D03BD9">
      <w:r>
        <w:t>Senior Lecturer, GEGIS</w:t>
      </w:r>
    </w:p>
    <w:p w14:paraId="68FCD4D0" w14:textId="77777777" w:rsidR="005416AC" w:rsidRPr="001B3CCC" w:rsidRDefault="005416AC" w:rsidP="005416AC">
      <w:r w:rsidRPr="001B3CCC">
        <w:t>Department of Geomatic Engineering and Geospatial</w:t>
      </w:r>
      <w:r>
        <w:t xml:space="preserve"> I</w:t>
      </w:r>
      <w:r w:rsidRPr="001B3CCC">
        <w:t>nformation Systems</w:t>
      </w:r>
      <w:r>
        <w:t xml:space="preserve"> (GEGIS)</w:t>
      </w:r>
    </w:p>
    <w:p w14:paraId="5D915CFE" w14:textId="14307B2D" w:rsidR="00206429" w:rsidRDefault="00FA180F" w:rsidP="00D03BD9">
      <w:r>
        <w:t>©GEGIS 20</w:t>
      </w:r>
      <w:r w:rsidR="005416AC">
        <w:t>21</w:t>
      </w:r>
    </w:p>
    <w:p w14:paraId="2CA958A9" w14:textId="77777777" w:rsidR="00206429" w:rsidRDefault="00206429" w:rsidP="00D03BD9"/>
    <w:p w14:paraId="77BB23CF" w14:textId="77777777" w:rsidR="00206429" w:rsidRDefault="00206429" w:rsidP="00D03BD9">
      <w:pPr>
        <w:sectPr w:rsidR="00206429" w:rsidSect="00FB59EF">
          <w:headerReference w:type="default" r:id="rId11"/>
          <w:footerReference w:type="default" r:id="rId12"/>
          <w:pgSz w:w="12240" w:h="15840"/>
          <w:pgMar w:top="1440" w:right="1440" w:bottom="1440" w:left="1440" w:header="720" w:footer="720" w:gutter="0"/>
          <w:pgNumType w:fmt="upperRoman"/>
          <w:cols w:space="720"/>
          <w:docGrid w:linePitch="360"/>
        </w:sectPr>
      </w:pPr>
    </w:p>
    <w:bookmarkStart w:id="2" w:name="_Toc78718102" w:displacedByCustomXml="next"/>
    <w:bookmarkStart w:id="3" w:name="_Toc485037814" w:displacedByCustomXml="next"/>
    <w:sdt>
      <w:sdtPr>
        <w:id w:val="216704515"/>
        <w:placeholder>
          <w:docPart w:val="23B7249CF7774CAFBAD35AB9C4B120FB"/>
        </w:placeholder>
      </w:sdtPr>
      <w:sdtEndPr>
        <w:rPr>
          <w:rFonts w:eastAsiaTheme="minorHAnsi" w:cstheme="minorBidi"/>
          <w:b w:val="0"/>
          <w:bCs w:val="0"/>
          <w:sz w:val="22"/>
          <w:szCs w:val="22"/>
          <w:lang w:val="en-US" w:bidi="ar-SA"/>
        </w:rPr>
      </w:sdtEndPr>
      <w:sdtContent>
        <w:p w14:paraId="7C1C0412" w14:textId="77777777" w:rsidR="0027479E" w:rsidRDefault="00C41A30" w:rsidP="00DB3E87">
          <w:pPr>
            <w:pStyle w:val="Heading1"/>
          </w:pPr>
          <w:r w:rsidRPr="006832DB">
            <w:t>Acknowledgements</w:t>
          </w:r>
        </w:p>
        <w:p w14:paraId="6159A2ED" w14:textId="34F0272F" w:rsidR="00BB32BA" w:rsidRPr="0027479E" w:rsidRDefault="00A92C74" w:rsidP="0027479E">
          <w:pPr>
            <w:rPr>
              <w:lang w:val="en-GB" w:bidi="he-IL"/>
            </w:rPr>
          </w:pPr>
        </w:p>
      </w:sdtContent>
    </w:sdt>
    <w:bookmarkEnd w:id="2" w:displacedByCustomXml="prev"/>
    <w:bookmarkEnd w:id="3" w:displacedByCustomXml="prev"/>
    <w:p w14:paraId="6063CC7A" w14:textId="5404E918" w:rsidR="00241C43" w:rsidRPr="00241C43" w:rsidRDefault="006C7052" w:rsidP="00BA17A0">
      <w:pPr>
        <w:rPr>
          <w:lang w:bidi="he-IL"/>
        </w:rPr>
      </w:pPr>
      <w:r w:rsidRPr="00241C43">
        <w:t>Th</w:t>
      </w:r>
      <w:r w:rsidR="00F875F0">
        <w:t>e achievement(s) in this</w:t>
      </w:r>
      <w:r w:rsidR="0059137C">
        <w:t xml:space="preserve"> thesis</w:t>
      </w:r>
      <w:r w:rsidR="00BA17A0" w:rsidRPr="00241C43">
        <w:t xml:space="preserve"> submission w</w:t>
      </w:r>
      <w:r w:rsidR="00F875F0">
        <w:t>ere</w:t>
      </w:r>
      <w:r w:rsidR="00BA17A0" w:rsidRPr="00241C43">
        <w:t xml:space="preserve"> not fully </w:t>
      </w:r>
      <w:r w:rsidRPr="00241C43">
        <w:t>accomplished</w:t>
      </w:r>
      <w:r w:rsidR="00BA17A0" w:rsidRPr="00241C43">
        <w:t xml:space="preserve"> solely by the student author.</w:t>
      </w:r>
      <w:r w:rsidR="00BA17A0" w:rsidRPr="00241C43">
        <w:rPr>
          <w:lang w:bidi="he-IL"/>
        </w:rPr>
        <w:t xml:space="preserve"> A number of </w:t>
      </w:r>
      <w:r w:rsidR="00A546A0">
        <w:rPr>
          <w:lang w:bidi="he-IL"/>
        </w:rPr>
        <w:t>individuals</w:t>
      </w:r>
      <w:r w:rsidR="00BA17A0" w:rsidRPr="00241C43">
        <w:rPr>
          <w:lang w:bidi="he-IL"/>
        </w:rPr>
        <w:t xml:space="preserve"> helped me with mentorship and logistical support during the process. </w:t>
      </w:r>
    </w:p>
    <w:p w14:paraId="6A293511" w14:textId="6AF53D6B" w:rsidR="00241C43" w:rsidRPr="00516113" w:rsidRDefault="00BA17A0" w:rsidP="00D03BD9">
      <w:pPr>
        <w:rPr>
          <w:lang w:bidi="he-IL"/>
        </w:rPr>
      </w:pPr>
      <w:r w:rsidRPr="00BA17A0">
        <w:rPr>
          <w:lang w:bidi="he-IL"/>
        </w:rPr>
        <w:t xml:space="preserve">First and foremost, I'd want to express my </w:t>
      </w:r>
      <w:r w:rsidR="00590885">
        <w:rPr>
          <w:lang w:bidi="he-IL"/>
        </w:rPr>
        <w:t xml:space="preserve">sincere </w:t>
      </w:r>
      <w:r w:rsidRPr="00BA17A0">
        <w:rPr>
          <w:lang w:bidi="he-IL"/>
        </w:rPr>
        <w:t>gratitude to my major advisor</w:t>
      </w:r>
      <w:r>
        <w:rPr>
          <w:lang w:bidi="he-IL"/>
        </w:rPr>
        <w:t xml:space="preserve"> and supervisor</w:t>
      </w:r>
      <w:r w:rsidRPr="00BA17A0">
        <w:rPr>
          <w:lang w:bidi="he-IL"/>
        </w:rPr>
        <w:t xml:space="preserve">, Dr. </w:t>
      </w:r>
      <w:r>
        <w:rPr>
          <w:lang w:bidi="he-IL"/>
        </w:rPr>
        <w:t>E</w:t>
      </w:r>
      <w:r w:rsidR="00F875F0">
        <w:rPr>
          <w:lang w:bidi="he-IL"/>
        </w:rPr>
        <w:t>.</w:t>
      </w:r>
      <w:r>
        <w:rPr>
          <w:lang w:bidi="he-IL"/>
        </w:rPr>
        <w:t xml:space="preserve"> Nduati</w:t>
      </w:r>
      <w:r w:rsidR="0027479E">
        <w:rPr>
          <w:lang w:bidi="he-IL"/>
        </w:rPr>
        <w:t>, PhD</w:t>
      </w:r>
      <w:r w:rsidR="003E7D30">
        <w:rPr>
          <w:lang w:bidi="he-IL"/>
        </w:rPr>
        <w:t xml:space="preserve"> f</w:t>
      </w:r>
      <w:r w:rsidR="003062FB">
        <w:rPr>
          <w:lang w:bidi="he-IL"/>
        </w:rPr>
        <w:t>r</w:t>
      </w:r>
      <w:r w:rsidR="003E7D30">
        <w:rPr>
          <w:lang w:bidi="he-IL"/>
        </w:rPr>
        <w:t>om</w:t>
      </w:r>
      <w:r w:rsidR="003062FB">
        <w:rPr>
          <w:lang w:bidi="he-IL"/>
        </w:rPr>
        <w:t xml:space="preserve"> the</w:t>
      </w:r>
      <w:r w:rsidR="003E7D30">
        <w:rPr>
          <w:lang w:bidi="he-IL"/>
        </w:rPr>
        <w:t xml:space="preserve"> </w:t>
      </w:r>
      <w:r w:rsidR="009743AF">
        <w:rPr>
          <w:lang w:bidi="he-IL"/>
        </w:rPr>
        <w:t>Department of Geomatic Engineering and Geospatial Information Systems</w:t>
      </w:r>
      <w:r w:rsidR="00BF6D95">
        <w:rPr>
          <w:lang w:bidi="he-IL"/>
        </w:rPr>
        <w:t>-</w:t>
      </w:r>
      <w:r w:rsidR="009743AF">
        <w:rPr>
          <w:lang w:bidi="he-IL"/>
        </w:rPr>
        <w:t>GEGIS</w:t>
      </w:r>
      <w:r w:rsidRPr="00BA17A0">
        <w:rPr>
          <w:lang w:bidi="he-IL"/>
        </w:rPr>
        <w:t xml:space="preserve">. Your enormous energy and enthusiasm serve </w:t>
      </w:r>
      <w:r w:rsidRPr="00F875F0">
        <w:rPr>
          <w:lang w:bidi="he-IL"/>
        </w:rPr>
        <w:t xml:space="preserve">as a constant reminder of what I enjoy about </w:t>
      </w:r>
      <w:r w:rsidR="00FB7286">
        <w:rPr>
          <w:lang w:bidi="he-IL"/>
        </w:rPr>
        <w:t>geo</w:t>
      </w:r>
      <w:r w:rsidRPr="00F875F0">
        <w:rPr>
          <w:lang w:bidi="he-IL"/>
        </w:rPr>
        <w:t>science. Thank you very much.</w:t>
      </w:r>
      <w:r w:rsidR="00F875F0" w:rsidRPr="00F875F0">
        <w:rPr>
          <w:lang w:bidi="he-IL"/>
        </w:rPr>
        <w:t xml:space="preserve"> You </w:t>
      </w:r>
      <w:r w:rsidR="00241C43" w:rsidRPr="00F875F0">
        <w:t xml:space="preserve">deserve special recognition. Both professionally and emotionally, you have been an amazing role model for me. You believed in my ideas and gave me the freedom to pursue them. Working under your guidance has provided me with the resources and </w:t>
      </w:r>
      <w:r w:rsidR="00241C43" w:rsidRPr="00516113">
        <w:t xml:space="preserve">confidence I need to accomplish my career </w:t>
      </w:r>
      <w:r w:rsidR="0040359D" w:rsidRPr="00516113">
        <w:t>achievements</w:t>
      </w:r>
      <w:r w:rsidR="00055896" w:rsidRPr="00516113">
        <w:t>.</w:t>
      </w:r>
    </w:p>
    <w:p w14:paraId="47759D80" w14:textId="6DC7ACCE" w:rsidR="005A1D79" w:rsidRPr="00516113" w:rsidRDefault="005A1D79" w:rsidP="005A1D79">
      <w:pPr>
        <w:rPr>
          <w:lang w:bidi="he-IL"/>
        </w:rPr>
      </w:pPr>
      <w:r w:rsidRPr="00516113">
        <w:rPr>
          <w:lang w:bidi="he-IL"/>
        </w:rPr>
        <w:t>I sincerely thank Google Earth Engine and United States Geological Survey (USGS) for the provision of Sat</w:t>
      </w:r>
      <w:r w:rsidR="00633B6D">
        <w:rPr>
          <w:lang w:bidi="he-IL"/>
        </w:rPr>
        <w:softHyphen/>
      </w:r>
      <w:r w:rsidRPr="00516113">
        <w:rPr>
          <w:lang w:bidi="he-IL"/>
        </w:rPr>
        <w:t>ellite Remote sensing images, particularly Landsat 8 image collection that came in handy for this project realization.</w:t>
      </w:r>
    </w:p>
    <w:p w14:paraId="4D08276E" w14:textId="35D236E3" w:rsidR="005A1D79" w:rsidRDefault="005A1D79" w:rsidP="005A1D79">
      <w:pPr>
        <w:rPr>
          <w:lang w:bidi="he-IL"/>
        </w:rPr>
      </w:pPr>
      <w:r w:rsidRPr="00516113">
        <w:rPr>
          <w:lang w:bidi="he-IL"/>
        </w:rPr>
        <w:t>Sincere gratitude is as well sent to Kenya Marine and Fisheries Research Institute (KMFRI) for providing a tone of information that are directly in line with this project.</w:t>
      </w:r>
    </w:p>
    <w:p w14:paraId="5C9079AE" w14:textId="59F35647" w:rsidR="009755E0" w:rsidRDefault="00193067" w:rsidP="005A1D79">
      <w:pPr>
        <w:rPr>
          <w:lang w:bidi="he-IL"/>
        </w:rPr>
      </w:pPr>
      <w:r>
        <w:rPr>
          <w:lang w:bidi="he-IL"/>
        </w:rPr>
        <w:t xml:space="preserve">I would as well like to </w:t>
      </w:r>
      <w:r w:rsidR="00D83516">
        <w:rPr>
          <w:lang w:bidi="he-IL"/>
        </w:rPr>
        <w:t>acknowledge</w:t>
      </w:r>
      <w:r>
        <w:rPr>
          <w:lang w:bidi="he-IL"/>
        </w:rPr>
        <w:t xml:space="preserve"> the efforts of both teaching and non-teaching staff from the </w:t>
      </w:r>
      <w:r w:rsidRPr="008267FE">
        <w:t xml:space="preserve">Department of </w:t>
      </w:r>
      <w:r w:rsidR="00FB7286">
        <w:rPr>
          <w:lang w:bidi="he-IL"/>
        </w:rPr>
        <w:t xml:space="preserve">GEGIS </w:t>
      </w:r>
      <w:r w:rsidRPr="008267FE">
        <w:t xml:space="preserve">who directly impacted me with knowledge in various aspects and skills that have played key roles in my </w:t>
      </w:r>
      <w:r w:rsidR="00D83516" w:rsidRPr="008267FE">
        <w:t>project</w:t>
      </w:r>
      <w:r w:rsidR="00D83516">
        <w:t>.</w:t>
      </w:r>
      <w:r w:rsidR="00D83516">
        <w:rPr>
          <w:lang w:bidi="he-IL"/>
        </w:rPr>
        <w:t xml:space="preserve"> To</w:t>
      </w:r>
      <w:r>
        <w:rPr>
          <w:lang w:bidi="he-IL"/>
        </w:rPr>
        <w:t xml:space="preserve"> you all, may you be blessed abundantly.</w:t>
      </w:r>
    </w:p>
    <w:p w14:paraId="6D0FBA76" w14:textId="6741B7BC" w:rsidR="009755E0" w:rsidRDefault="00FB7286" w:rsidP="005A1D79">
      <w:pPr>
        <w:rPr>
          <w:lang w:bidi="he-IL"/>
        </w:rPr>
      </w:pPr>
      <w:r>
        <w:rPr>
          <w:lang w:bidi="he-IL"/>
        </w:rPr>
        <w:t xml:space="preserve"> </w:t>
      </w:r>
    </w:p>
    <w:p w14:paraId="556F2CF7" w14:textId="251CE21D" w:rsidR="007F435A" w:rsidRDefault="007F435A" w:rsidP="009F49E9">
      <w:pPr>
        <w:rPr>
          <w:lang w:val="en-GB" w:bidi="he-IL"/>
        </w:rPr>
      </w:pPr>
      <w:bookmarkStart w:id="4" w:name="_Toc485037815"/>
      <w:bookmarkStart w:id="5" w:name="_Toc524687826"/>
      <w:bookmarkStart w:id="6" w:name="_Toc78718103"/>
    </w:p>
    <w:p w14:paraId="199E6481" w14:textId="77777777" w:rsidR="007F435A" w:rsidRDefault="007F435A" w:rsidP="00DB3E87">
      <w:pPr>
        <w:pStyle w:val="Heading1"/>
      </w:pPr>
    </w:p>
    <w:p w14:paraId="646D159D" w14:textId="611A192F" w:rsidR="007F435A" w:rsidRDefault="007F435A" w:rsidP="00DB3E87">
      <w:pPr>
        <w:pStyle w:val="Heading1"/>
      </w:pPr>
    </w:p>
    <w:p w14:paraId="4144F7F7" w14:textId="0FFE597D" w:rsidR="0067154D" w:rsidRDefault="0067154D" w:rsidP="0067154D">
      <w:pPr>
        <w:rPr>
          <w:vertAlign w:val="subscript"/>
          <w:lang w:val="en-GB" w:bidi="he-IL"/>
        </w:rPr>
      </w:pPr>
    </w:p>
    <w:p w14:paraId="2BBBDA4B" w14:textId="77777777" w:rsidR="00D75F3A" w:rsidRPr="009743AF" w:rsidRDefault="00D75F3A" w:rsidP="0067154D">
      <w:pPr>
        <w:rPr>
          <w:vertAlign w:val="subscript"/>
          <w:lang w:val="en-GB" w:bidi="he-IL"/>
        </w:rPr>
      </w:pPr>
    </w:p>
    <w:sdt>
      <w:sdtPr>
        <w:id w:val="-412010059"/>
        <w:placeholder>
          <w:docPart w:val="23B7249CF7774CAFBAD35AB9C4B120FB"/>
        </w:placeholder>
      </w:sdtPr>
      <w:sdtEndPr/>
      <w:sdtContent>
        <w:p w14:paraId="5372D688" w14:textId="292C86AA" w:rsidR="00AA042A" w:rsidRPr="0040359D" w:rsidRDefault="00AA042A" w:rsidP="00DB3E87">
          <w:pPr>
            <w:pStyle w:val="Heading1"/>
          </w:pPr>
          <w:r w:rsidRPr="008E790D">
            <w:t>Abstract</w:t>
          </w:r>
        </w:p>
      </w:sdtContent>
    </w:sdt>
    <w:bookmarkEnd w:id="6" w:displacedByCustomXml="prev"/>
    <w:bookmarkEnd w:id="5" w:displacedByCustomXml="prev"/>
    <w:bookmarkEnd w:id="4" w:displacedByCustomXml="prev"/>
    <w:p w14:paraId="5D0443B2" w14:textId="77777777" w:rsidR="00865A26" w:rsidRDefault="00865A26" w:rsidP="00D03BD9">
      <w:pPr>
        <w:spacing w:line="259" w:lineRule="auto"/>
        <w:rPr>
          <w:lang w:bidi="he-IL"/>
        </w:rPr>
      </w:pPr>
    </w:p>
    <w:p w14:paraId="49F47AF5" w14:textId="77777777" w:rsidR="002B62CF" w:rsidRDefault="002B62CF" w:rsidP="00DB3E87">
      <w:pPr>
        <w:pStyle w:val="Heading1"/>
      </w:pPr>
      <w:bookmarkStart w:id="7" w:name="_Toc485037816"/>
      <w:bookmarkStart w:id="8" w:name="_Toc78718104"/>
    </w:p>
    <w:p w14:paraId="6EF88E97" w14:textId="77777777" w:rsidR="002B62CF" w:rsidRDefault="002B62CF" w:rsidP="00DB3E87">
      <w:pPr>
        <w:pStyle w:val="Heading1"/>
      </w:pPr>
    </w:p>
    <w:p w14:paraId="55822528" w14:textId="77777777" w:rsidR="002B62CF" w:rsidRDefault="002B62CF" w:rsidP="00DB3E87">
      <w:pPr>
        <w:pStyle w:val="Heading1"/>
      </w:pPr>
    </w:p>
    <w:p w14:paraId="131015D4" w14:textId="77777777" w:rsidR="002B62CF" w:rsidRDefault="002B62CF" w:rsidP="00DB3E87">
      <w:pPr>
        <w:pStyle w:val="Heading1"/>
      </w:pPr>
    </w:p>
    <w:p w14:paraId="19B3E05B" w14:textId="77777777" w:rsidR="002B62CF" w:rsidRDefault="002B62CF" w:rsidP="00DB3E87">
      <w:pPr>
        <w:pStyle w:val="Heading1"/>
      </w:pPr>
    </w:p>
    <w:p w14:paraId="7B0549EA" w14:textId="77777777" w:rsidR="002B62CF" w:rsidRDefault="002B62CF" w:rsidP="00DB3E87">
      <w:pPr>
        <w:pStyle w:val="Heading1"/>
      </w:pPr>
    </w:p>
    <w:p w14:paraId="141F1BBA" w14:textId="77777777" w:rsidR="002B62CF" w:rsidRDefault="002B62CF" w:rsidP="00DB3E87">
      <w:pPr>
        <w:pStyle w:val="Heading1"/>
      </w:pPr>
    </w:p>
    <w:p w14:paraId="69DBF6CB" w14:textId="77777777" w:rsidR="002B62CF" w:rsidRDefault="002B62CF" w:rsidP="00DB3E87">
      <w:pPr>
        <w:pStyle w:val="Heading1"/>
      </w:pPr>
    </w:p>
    <w:p w14:paraId="749C09F1" w14:textId="77777777" w:rsidR="002B62CF" w:rsidRDefault="002B62CF" w:rsidP="00DB3E87">
      <w:pPr>
        <w:pStyle w:val="Heading1"/>
      </w:pPr>
    </w:p>
    <w:p w14:paraId="3EB3B512" w14:textId="77777777" w:rsidR="002B62CF" w:rsidRDefault="002B62CF" w:rsidP="00DB3E87">
      <w:pPr>
        <w:pStyle w:val="Heading1"/>
      </w:pPr>
    </w:p>
    <w:p w14:paraId="2FB985A1" w14:textId="77777777" w:rsidR="002B62CF" w:rsidRDefault="002B62CF" w:rsidP="00DB3E87">
      <w:pPr>
        <w:pStyle w:val="Heading1"/>
      </w:pPr>
    </w:p>
    <w:p w14:paraId="1DCC9AB8" w14:textId="77777777" w:rsidR="002B62CF" w:rsidRDefault="002B62CF" w:rsidP="00DB3E87">
      <w:pPr>
        <w:pStyle w:val="Heading1"/>
      </w:pPr>
    </w:p>
    <w:p w14:paraId="4DABE57E" w14:textId="77777777" w:rsidR="002B62CF" w:rsidRDefault="002B62CF" w:rsidP="00DB3E87">
      <w:pPr>
        <w:pStyle w:val="Heading1"/>
      </w:pPr>
    </w:p>
    <w:p w14:paraId="6CAE3B19" w14:textId="77777777" w:rsidR="002B62CF" w:rsidRDefault="002B62CF" w:rsidP="00DB3E87">
      <w:pPr>
        <w:pStyle w:val="Heading1"/>
      </w:pPr>
    </w:p>
    <w:p w14:paraId="66448AE3" w14:textId="4CE7E4CC" w:rsidR="002B62CF" w:rsidRDefault="002B62CF" w:rsidP="00DB3E87">
      <w:pPr>
        <w:pStyle w:val="Heading1"/>
      </w:pPr>
    </w:p>
    <w:p w14:paraId="5AEF990E" w14:textId="77777777" w:rsidR="003E7D30" w:rsidRPr="003E7D30" w:rsidRDefault="003E7D30" w:rsidP="003E7D30">
      <w:pPr>
        <w:rPr>
          <w:lang w:val="en-GB" w:bidi="he-IL"/>
        </w:rPr>
      </w:pPr>
    </w:p>
    <w:p w14:paraId="2FCABFE4" w14:textId="4CC2A7C4" w:rsidR="002B62CF" w:rsidRDefault="002B62CF" w:rsidP="00DB3E87">
      <w:pPr>
        <w:pStyle w:val="Heading1"/>
      </w:pPr>
    </w:p>
    <w:p w14:paraId="62AAD654" w14:textId="4EED4355" w:rsidR="00992FF0" w:rsidRDefault="00992FF0" w:rsidP="00992FF0">
      <w:pPr>
        <w:rPr>
          <w:lang w:val="en-GB" w:bidi="he-IL"/>
        </w:rPr>
      </w:pPr>
    </w:p>
    <w:p w14:paraId="7F3D0684" w14:textId="632FF2B5" w:rsidR="00992FF0" w:rsidRDefault="00992FF0" w:rsidP="00992FF0">
      <w:pPr>
        <w:rPr>
          <w:lang w:val="en-GB" w:bidi="he-IL"/>
        </w:rPr>
      </w:pPr>
    </w:p>
    <w:p w14:paraId="417EF43A" w14:textId="36A874B7" w:rsidR="00992FF0" w:rsidRDefault="00992FF0" w:rsidP="00992FF0">
      <w:pPr>
        <w:rPr>
          <w:lang w:val="en-GB" w:bidi="he-IL"/>
        </w:rPr>
      </w:pPr>
    </w:p>
    <w:p w14:paraId="77926D3D" w14:textId="1F52D547" w:rsidR="00D75F3A" w:rsidRDefault="00D75F3A" w:rsidP="00992FF0">
      <w:pPr>
        <w:rPr>
          <w:lang w:val="en-GB" w:bidi="he-IL"/>
        </w:rPr>
      </w:pPr>
    </w:p>
    <w:p w14:paraId="47CCCBFA" w14:textId="16B9FEBA" w:rsidR="00D75F3A" w:rsidRDefault="00D75F3A" w:rsidP="00992FF0">
      <w:pPr>
        <w:rPr>
          <w:lang w:val="en-GB" w:bidi="he-IL"/>
        </w:rPr>
      </w:pPr>
    </w:p>
    <w:p w14:paraId="786DF54A" w14:textId="2D682247" w:rsidR="00D75F3A" w:rsidRDefault="00D75F3A" w:rsidP="00992FF0">
      <w:pPr>
        <w:rPr>
          <w:lang w:val="en-GB" w:bidi="he-IL"/>
        </w:rPr>
      </w:pPr>
    </w:p>
    <w:p w14:paraId="0EF7C427" w14:textId="522CD526" w:rsidR="00D75F3A" w:rsidRDefault="00D75F3A" w:rsidP="00992FF0">
      <w:pPr>
        <w:rPr>
          <w:lang w:val="en-GB" w:bidi="he-IL"/>
        </w:rPr>
      </w:pPr>
    </w:p>
    <w:p w14:paraId="1CF9E980" w14:textId="0CBA1447" w:rsidR="00D75F3A" w:rsidRDefault="00D75F3A" w:rsidP="00992FF0">
      <w:pPr>
        <w:rPr>
          <w:lang w:val="en-GB" w:bidi="he-IL"/>
        </w:rPr>
      </w:pPr>
    </w:p>
    <w:p w14:paraId="59A89FB0" w14:textId="3503101C" w:rsidR="00E2424F" w:rsidRDefault="00E2424F" w:rsidP="00992FF0">
      <w:pPr>
        <w:rPr>
          <w:lang w:val="en-GB" w:bidi="he-IL"/>
        </w:rPr>
      </w:pPr>
    </w:p>
    <w:p w14:paraId="518DCE99" w14:textId="77777777" w:rsidR="00E2424F" w:rsidRDefault="00E2424F" w:rsidP="00992FF0">
      <w:pPr>
        <w:rPr>
          <w:lang w:val="en-GB" w:bidi="he-IL"/>
        </w:rPr>
      </w:pPr>
    </w:p>
    <w:p w14:paraId="57F44AF2" w14:textId="77777777" w:rsidR="00992FF0" w:rsidRPr="00992FF0" w:rsidRDefault="00992FF0" w:rsidP="00992FF0">
      <w:pPr>
        <w:rPr>
          <w:lang w:val="en-GB" w:bidi="he-IL"/>
        </w:rPr>
      </w:pPr>
    </w:p>
    <w:sdt>
      <w:sdtPr>
        <w:id w:val="1950343366"/>
        <w:placeholder>
          <w:docPart w:val="23B7249CF7774CAFBAD35AB9C4B120FB"/>
        </w:placeholder>
      </w:sdtPr>
      <w:sdtEndPr/>
      <w:sdtContent>
        <w:p w14:paraId="05627F2C" w14:textId="72AB46DF" w:rsidR="00AA042A" w:rsidRPr="008E790D" w:rsidRDefault="00A92C74" w:rsidP="00DB3E87">
          <w:pPr>
            <w:pStyle w:val="Heading1"/>
          </w:pPr>
          <w:sdt>
            <w:sdtPr>
              <w:id w:val="629220114"/>
              <w:placeholder>
                <w:docPart w:val="23B7249CF7774CAFBAD35AB9C4B120FB"/>
              </w:placeholder>
            </w:sdtPr>
            <w:sdtEndPr/>
            <w:sdtContent>
              <w:r w:rsidR="00AA042A" w:rsidRPr="008E790D">
                <w:t>Table of contents</w:t>
              </w:r>
            </w:sdtContent>
          </w:sdt>
        </w:p>
      </w:sdtContent>
    </w:sdt>
    <w:bookmarkEnd w:id="8" w:displacedByCustomXml="prev"/>
    <w:bookmarkEnd w:id="7" w:displacedByCustomXml="prev"/>
    <w:p w14:paraId="6836ACBA" w14:textId="1D3890B0" w:rsidR="00F572BC" w:rsidRDefault="009B0C8C" w:rsidP="002B3A86">
      <w:pPr>
        <w:pStyle w:val="TOC1"/>
        <w:rPr>
          <w:rFonts w:asciiTheme="minorHAnsi" w:eastAsiaTheme="minorEastAsia" w:hAnsiTheme="minorHAnsi"/>
        </w:rPr>
      </w:pPr>
      <w:r>
        <w:rPr>
          <w:lang w:bidi="he-IL"/>
        </w:rPr>
        <w:fldChar w:fldCharType="begin"/>
      </w:r>
      <w:r>
        <w:rPr>
          <w:lang w:bidi="he-IL"/>
        </w:rPr>
        <w:instrText xml:space="preserve"> TOC \o "1-3" \h \z \u </w:instrText>
      </w:r>
      <w:r>
        <w:rPr>
          <w:lang w:bidi="he-IL"/>
        </w:rPr>
        <w:fldChar w:fldCharType="separate"/>
      </w:r>
      <w:hyperlink w:anchor="_Toc78718102" w:history="1">
        <w:r w:rsidR="00F572BC" w:rsidRPr="00220382">
          <w:rPr>
            <w:rStyle w:val="Hyperlink"/>
            <w:lang w:bidi="he-IL"/>
          </w:rPr>
          <w:t>Acknowledgements</w:t>
        </w:r>
        <w:r w:rsidR="00F572BC">
          <w:rPr>
            <w:webHidden/>
          </w:rPr>
          <w:tab/>
        </w:r>
        <w:r w:rsidR="00F572BC">
          <w:rPr>
            <w:webHidden/>
          </w:rPr>
          <w:fldChar w:fldCharType="begin"/>
        </w:r>
        <w:r w:rsidR="00F572BC">
          <w:rPr>
            <w:webHidden/>
          </w:rPr>
          <w:instrText xml:space="preserve"> PAGEREF _Toc78718102 \h </w:instrText>
        </w:r>
        <w:r w:rsidR="00F572BC">
          <w:rPr>
            <w:webHidden/>
          </w:rPr>
        </w:r>
        <w:r w:rsidR="00F572BC">
          <w:rPr>
            <w:webHidden/>
          </w:rPr>
          <w:fldChar w:fldCharType="separate"/>
        </w:r>
        <w:r w:rsidR="00655E14">
          <w:rPr>
            <w:webHidden/>
          </w:rPr>
          <w:t>I</w:t>
        </w:r>
        <w:r w:rsidR="00F572BC">
          <w:rPr>
            <w:webHidden/>
          </w:rPr>
          <w:fldChar w:fldCharType="end"/>
        </w:r>
      </w:hyperlink>
    </w:p>
    <w:p w14:paraId="148D4140" w14:textId="12A98DBA" w:rsidR="00F572BC" w:rsidRDefault="00A92C74" w:rsidP="002B3A86">
      <w:pPr>
        <w:pStyle w:val="TOC1"/>
        <w:rPr>
          <w:rFonts w:asciiTheme="minorHAnsi" w:eastAsiaTheme="minorEastAsia" w:hAnsiTheme="minorHAnsi"/>
        </w:rPr>
      </w:pPr>
      <w:hyperlink w:anchor="_Toc78718103" w:history="1">
        <w:r w:rsidR="00F572BC" w:rsidRPr="00220382">
          <w:rPr>
            <w:rStyle w:val="Hyperlink"/>
            <w:lang w:bidi="he-IL"/>
          </w:rPr>
          <w:t>Abstract</w:t>
        </w:r>
        <w:r w:rsidR="00F572BC">
          <w:rPr>
            <w:webHidden/>
          </w:rPr>
          <w:tab/>
        </w:r>
        <w:r w:rsidR="000B7043">
          <w:rPr>
            <w:webHidden/>
          </w:rPr>
          <w:t>I</w:t>
        </w:r>
        <w:r w:rsidR="00F572BC">
          <w:rPr>
            <w:webHidden/>
          </w:rPr>
          <w:fldChar w:fldCharType="begin"/>
        </w:r>
        <w:r w:rsidR="00F572BC">
          <w:rPr>
            <w:webHidden/>
          </w:rPr>
          <w:instrText xml:space="preserve"> PAGEREF _Toc78718103 \h </w:instrText>
        </w:r>
        <w:r w:rsidR="00F572BC">
          <w:rPr>
            <w:webHidden/>
          </w:rPr>
        </w:r>
        <w:r w:rsidR="00F572BC">
          <w:rPr>
            <w:webHidden/>
          </w:rPr>
          <w:fldChar w:fldCharType="separate"/>
        </w:r>
        <w:r w:rsidR="00655E14">
          <w:rPr>
            <w:webHidden/>
          </w:rPr>
          <w:t>II</w:t>
        </w:r>
        <w:r w:rsidR="00F572BC">
          <w:rPr>
            <w:webHidden/>
          </w:rPr>
          <w:fldChar w:fldCharType="end"/>
        </w:r>
      </w:hyperlink>
    </w:p>
    <w:p w14:paraId="0A0CFA63" w14:textId="189DAD91" w:rsidR="00F572BC" w:rsidRDefault="00A92C74" w:rsidP="002B3A86">
      <w:pPr>
        <w:pStyle w:val="TOC1"/>
        <w:rPr>
          <w:rFonts w:asciiTheme="minorHAnsi" w:eastAsiaTheme="minorEastAsia" w:hAnsiTheme="minorHAnsi"/>
        </w:rPr>
      </w:pPr>
      <w:hyperlink w:anchor="_Toc78718104" w:history="1">
        <w:r w:rsidR="00F572BC" w:rsidRPr="00220382">
          <w:rPr>
            <w:rStyle w:val="Hyperlink"/>
            <w:lang w:bidi="he-IL"/>
          </w:rPr>
          <w:t>Table of contents</w:t>
        </w:r>
        <w:r w:rsidR="00F572BC">
          <w:rPr>
            <w:webHidden/>
          </w:rPr>
          <w:tab/>
        </w:r>
        <w:r w:rsidR="00F572BC">
          <w:rPr>
            <w:webHidden/>
          </w:rPr>
          <w:fldChar w:fldCharType="begin"/>
        </w:r>
        <w:r w:rsidR="00F572BC">
          <w:rPr>
            <w:webHidden/>
          </w:rPr>
          <w:instrText xml:space="preserve"> PAGEREF _Toc78718104 \h </w:instrText>
        </w:r>
        <w:r w:rsidR="00F572BC">
          <w:rPr>
            <w:webHidden/>
          </w:rPr>
        </w:r>
        <w:r w:rsidR="00F572BC">
          <w:rPr>
            <w:webHidden/>
          </w:rPr>
          <w:fldChar w:fldCharType="separate"/>
        </w:r>
        <w:r w:rsidR="00655E14">
          <w:rPr>
            <w:webHidden/>
          </w:rPr>
          <w:t>III</w:t>
        </w:r>
        <w:r w:rsidR="00F572BC">
          <w:rPr>
            <w:webHidden/>
          </w:rPr>
          <w:fldChar w:fldCharType="end"/>
        </w:r>
      </w:hyperlink>
    </w:p>
    <w:p w14:paraId="2EEE5C0B" w14:textId="657C51A9" w:rsidR="00F572BC" w:rsidRDefault="00A92C74" w:rsidP="002B3A86">
      <w:pPr>
        <w:pStyle w:val="TOC1"/>
        <w:rPr>
          <w:rFonts w:asciiTheme="minorHAnsi" w:eastAsiaTheme="minorEastAsia" w:hAnsiTheme="minorHAnsi"/>
        </w:rPr>
      </w:pPr>
      <w:hyperlink w:anchor="_Toc78718105" w:history="1">
        <w:r w:rsidR="00F572BC" w:rsidRPr="00220382">
          <w:rPr>
            <w:rStyle w:val="Hyperlink"/>
            <w:lang w:bidi="he-IL"/>
          </w:rPr>
          <w:t>List of figures</w:t>
        </w:r>
        <w:r w:rsidR="00F572BC">
          <w:rPr>
            <w:webHidden/>
          </w:rPr>
          <w:tab/>
        </w:r>
        <w:r w:rsidR="00F572BC">
          <w:rPr>
            <w:webHidden/>
          </w:rPr>
          <w:fldChar w:fldCharType="begin"/>
        </w:r>
        <w:r w:rsidR="00F572BC">
          <w:rPr>
            <w:webHidden/>
          </w:rPr>
          <w:instrText xml:space="preserve"> PAGEREF _Toc78718105 \h </w:instrText>
        </w:r>
        <w:r w:rsidR="00F572BC">
          <w:rPr>
            <w:webHidden/>
          </w:rPr>
        </w:r>
        <w:r w:rsidR="00F572BC">
          <w:rPr>
            <w:webHidden/>
          </w:rPr>
          <w:fldChar w:fldCharType="separate"/>
        </w:r>
        <w:r w:rsidR="00655E14">
          <w:rPr>
            <w:webHidden/>
          </w:rPr>
          <w:t>- 1 -</w:t>
        </w:r>
        <w:r w:rsidR="00F572BC">
          <w:rPr>
            <w:webHidden/>
          </w:rPr>
          <w:fldChar w:fldCharType="end"/>
        </w:r>
      </w:hyperlink>
    </w:p>
    <w:p w14:paraId="094DCEB1" w14:textId="79607F4A" w:rsidR="00F572BC" w:rsidRDefault="00A92C74" w:rsidP="002B3A86">
      <w:pPr>
        <w:pStyle w:val="TOC1"/>
        <w:rPr>
          <w:rFonts w:asciiTheme="minorHAnsi" w:eastAsiaTheme="minorEastAsia" w:hAnsiTheme="minorHAnsi"/>
        </w:rPr>
      </w:pPr>
      <w:hyperlink w:anchor="_Toc78718106" w:history="1">
        <w:r w:rsidR="00F572BC" w:rsidRPr="00220382">
          <w:rPr>
            <w:rStyle w:val="Hyperlink"/>
            <w:lang w:bidi="he-IL"/>
          </w:rPr>
          <w:t>List of tables</w:t>
        </w:r>
        <w:r w:rsidR="00F572BC">
          <w:rPr>
            <w:webHidden/>
          </w:rPr>
          <w:tab/>
        </w:r>
      </w:hyperlink>
      <w:r w:rsidR="00172C55">
        <w:t>-2-</w:t>
      </w:r>
    </w:p>
    <w:p w14:paraId="08FF14BA" w14:textId="0C7D0E42" w:rsidR="00F572BC" w:rsidRDefault="00A92C74" w:rsidP="002B3A86">
      <w:pPr>
        <w:pStyle w:val="TOC1"/>
        <w:rPr>
          <w:rFonts w:asciiTheme="minorHAnsi" w:eastAsiaTheme="minorEastAsia" w:hAnsiTheme="minorHAnsi"/>
        </w:rPr>
      </w:pPr>
      <w:hyperlink w:anchor="_Toc78718107" w:history="1">
        <w:r w:rsidR="00F572BC" w:rsidRPr="00220382">
          <w:rPr>
            <w:rStyle w:val="Hyperlink"/>
            <w:lang w:bidi="he-IL"/>
          </w:rPr>
          <w:t>Acronyms and abbreviations</w:t>
        </w:r>
        <w:r w:rsidR="00F572BC">
          <w:rPr>
            <w:webHidden/>
          </w:rPr>
          <w:tab/>
        </w:r>
        <w:r w:rsidR="00220500">
          <w:rPr>
            <w:webHidden/>
          </w:rPr>
          <w:t>.</w:t>
        </w:r>
        <w:r w:rsidR="00F572BC">
          <w:rPr>
            <w:webHidden/>
          </w:rPr>
          <w:fldChar w:fldCharType="begin"/>
        </w:r>
        <w:r w:rsidR="00F572BC">
          <w:rPr>
            <w:webHidden/>
          </w:rPr>
          <w:instrText xml:space="preserve"> PAGEREF _Toc78718107 \h </w:instrText>
        </w:r>
        <w:r w:rsidR="00F572BC">
          <w:rPr>
            <w:webHidden/>
          </w:rPr>
        </w:r>
        <w:r w:rsidR="00F572BC">
          <w:rPr>
            <w:webHidden/>
          </w:rPr>
          <w:fldChar w:fldCharType="separate"/>
        </w:r>
        <w:r w:rsidR="00655E14">
          <w:rPr>
            <w:webHidden/>
          </w:rPr>
          <w:t>- 3 -</w:t>
        </w:r>
        <w:r w:rsidR="00F572BC">
          <w:rPr>
            <w:webHidden/>
          </w:rPr>
          <w:fldChar w:fldCharType="end"/>
        </w:r>
      </w:hyperlink>
    </w:p>
    <w:p w14:paraId="3CCACE6E" w14:textId="62DDEECF" w:rsidR="00F572BC" w:rsidRDefault="00A92C74" w:rsidP="002B3A86">
      <w:pPr>
        <w:pStyle w:val="TOC1"/>
        <w:rPr>
          <w:rFonts w:asciiTheme="minorHAnsi" w:eastAsiaTheme="minorEastAsia" w:hAnsiTheme="minorHAnsi"/>
        </w:rPr>
      </w:pPr>
      <w:hyperlink w:anchor="_Toc78718108" w:history="1">
        <w:r w:rsidR="00F572BC" w:rsidRPr="00220382">
          <w:rPr>
            <w:rStyle w:val="Hyperlink"/>
            <w:lang w:bidi="he-IL"/>
          </w:rPr>
          <w:t>1</w:t>
        </w:r>
        <w:r w:rsidR="00F572BC">
          <w:rPr>
            <w:rFonts w:asciiTheme="minorHAnsi" w:eastAsiaTheme="minorEastAsia" w:hAnsiTheme="minorHAnsi"/>
          </w:rPr>
          <w:tab/>
        </w:r>
        <w:r w:rsidR="00F572BC" w:rsidRPr="00220382">
          <w:rPr>
            <w:rStyle w:val="Hyperlink"/>
            <w:lang w:bidi="he-IL"/>
          </w:rPr>
          <w:t xml:space="preserve">Introduction </w:t>
        </w:r>
        <w:r w:rsidR="00F572BC">
          <w:rPr>
            <w:webHidden/>
          </w:rPr>
          <w:tab/>
        </w:r>
        <w:r w:rsidR="00220500">
          <w:rPr>
            <w:webHidden/>
          </w:rPr>
          <w:t>.</w:t>
        </w:r>
        <w:r w:rsidR="00F572BC">
          <w:rPr>
            <w:webHidden/>
          </w:rPr>
          <w:fldChar w:fldCharType="begin"/>
        </w:r>
        <w:r w:rsidR="00F572BC">
          <w:rPr>
            <w:webHidden/>
          </w:rPr>
          <w:instrText xml:space="preserve"> PAGEREF _Toc78718108 \h </w:instrText>
        </w:r>
        <w:r w:rsidR="00F572BC">
          <w:rPr>
            <w:webHidden/>
          </w:rPr>
        </w:r>
        <w:r w:rsidR="00F572BC">
          <w:rPr>
            <w:webHidden/>
          </w:rPr>
          <w:fldChar w:fldCharType="separate"/>
        </w:r>
        <w:r w:rsidR="00655E14">
          <w:rPr>
            <w:webHidden/>
          </w:rPr>
          <w:t>- 4 -</w:t>
        </w:r>
        <w:r w:rsidR="00F572BC">
          <w:rPr>
            <w:webHidden/>
          </w:rPr>
          <w:fldChar w:fldCharType="end"/>
        </w:r>
      </w:hyperlink>
    </w:p>
    <w:p w14:paraId="4B5E27E7" w14:textId="086FEDE9" w:rsidR="00F572BC" w:rsidRDefault="00A92C74">
      <w:pPr>
        <w:pStyle w:val="TOC2"/>
        <w:tabs>
          <w:tab w:val="left" w:pos="880"/>
          <w:tab w:val="right" w:leader="dot" w:pos="9350"/>
        </w:tabs>
        <w:rPr>
          <w:rFonts w:asciiTheme="minorHAnsi" w:eastAsiaTheme="minorEastAsia" w:hAnsiTheme="minorHAnsi"/>
          <w:noProof/>
        </w:rPr>
      </w:pPr>
      <w:hyperlink w:anchor="_Toc78718109" w:history="1">
        <w:r w:rsidR="00F572BC" w:rsidRPr="00220382">
          <w:rPr>
            <w:rStyle w:val="Hyperlink"/>
            <w:noProof/>
            <w:lang w:bidi="he-IL"/>
          </w:rPr>
          <w:t>1.1</w:t>
        </w:r>
        <w:r w:rsidR="00F572BC">
          <w:rPr>
            <w:rFonts w:asciiTheme="minorHAnsi" w:eastAsiaTheme="minorEastAsia" w:hAnsiTheme="minorHAnsi"/>
            <w:noProof/>
          </w:rPr>
          <w:tab/>
        </w:r>
        <w:r w:rsidR="00F572BC" w:rsidRPr="00220382">
          <w:rPr>
            <w:rStyle w:val="Hyperlink"/>
            <w:noProof/>
            <w:lang w:bidi="he-IL"/>
          </w:rPr>
          <w:t>Background</w:t>
        </w:r>
        <w:r w:rsidR="00F572BC">
          <w:rPr>
            <w:noProof/>
            <w:webHidden/>
          </w:rPr>
          <w:tab/>
        </w:r>
        <w:r w:rsidR="00F572BC">
          <w:rPr>
            <w:noProof/>
            <w:webHidden/>
          </w:rPr>
          <w:fldChar w:fldCharType="begin"/>
        </w:r>
        <w:r w:rsidR="00F572BC">
          <w:rPr>
            <w:noProof/>
            <w:webHidden/>
          </w:rPr>
          <w:instrText xml:space="preserve"> PAGEREF _Toc78718109 \h </w:instrText>
        </w:r>
        <w:r w:rsidR="00F572BC">
          <w:rPr>
            <w:noProof/>
            <w:webHidden/>
          </w:rPr>
        </w:r>
        <w:r w:rsidR="00F572BC">
          <w:rPr>
            <w:noProof/>
            <w:webHidden/>
          </w:rPr>
          <w:fldChar w:fldCharType="separate"/>
        </w:r>
        <w:r w:rsidR="00655E14">
          <w:rPr>
            <w:noProof/>
            <w:webHidden/>
          </w:rPr>
          <w:t>- 4 -</w:t>
        </w:r>
        <w:r w:rsidR="00F572BC">
          <w:rPr>
            <w:noProof/>
            <w:webHidden/>
          </w:rPr>
          <w:fldChar w:fldCharType="end"/>
        </w:r>
      </w:hyperlink>
    </w:p>
    <w:p w14:paraId="762DAFDE" w14:textId="239A5BB1" w:rsidR="00F572BC" w:rsidRDefault="00A92C74">
      <w:pPr>
        <w:pStyle w:val="TOC2"/>
        <w:tabs>
          <w:tab w:val="left" w:pos="880"/>
          <w:tab w:val="right" w:leader="dot" w:pos="9350"/>
        </w:tabs>
        <w:rPr>
          <w:rFonts w:asciiTheme="minorHAnsi" w:eastAsiaTheme="minorEastAsia" w:hAnsiTheme="minorHAnsi"/>
          <w:noProof/>
        </w:rPr>
      </w:pPr>
      <w:hyperlink w:anchor="_Toc78718110" w:history="1">
        <w:r w:rsidR="00F572BC" w:rsidRPr="00220382">
          <w:rPr>
            <w:rStyle w:val="Hyperlink"/>
            <w:noProof/>
            <w:lang w:bidi="he-IL"/>
          </w:rPr>
          <w:t>1.2</w:t>
        </w:r>
        <w:r w:rsidR="00F572BC">
          <w:rPr>
            <w:rFonts w:asciiTheme="minorHAnsi" w:eastAsiaTheme="minorEastAsia" w:hAnsiTheme="minorHAnsi"/>
            <w:noProof/>
          </w:rPr>
          <w:tab/>
        </w:r>
        <w:r w:rsidR="00F572BC" w:rsidRPr="00220382">
          <w:rPr>
            <w:rStyle w:val="Hyperlink"/>
            <w:noProof/>
            <w:lang w:bidi="he-IL"/>
          </w:rPr>
          <w:t>Motivation and problem statement</w:t>
        </w:r>
        <w:r w:rsidR="00F572BC">
          <w:rPr>
            <w:noProof/>
            <w:webHidden/>
          </w:rPr>
          <w:tab/>
        </w:r>
        <w:r w:rsidR="00F572BC">
          <w:rPr>
            <w:noProof/>
            <w:webHidden/>
          </w:rPr>
          <w:fldChar w:fldCharType="begin"/>
        </w:r>
        <w:r w:rsidR="00F572BC">
          <w:rPr>
            <w:noProof/>
            <w:webHidden/>
          </w:rPr>
          <w:instrText xml:space="preserve"> PAGEREF _Toc78718110 \h </w:instrText>
        </w:r>
        <w:r w:rsidR="00F572BC">
          <w:rPr>
            <w:noProof/>
            <w:webHidden/>
          </w:rPr>
        </w:r>
        <w:r w:rsidR="00F572BC">
          <w:rPr>
            <w:noProof/>
            <w:webHidden/>
          </w:rPr>
          <w:fldChar w:fldCharType="separate"/>
        </w:r>
        <w:r w:rsidR="00655E14">
          <w:rPr>
            <w:noProof/>
            <w:webHidden/>
          </w:rPr>
          <w:t>- 4 -</w:t>
        </w:r>
        <w:r w:rsidR="00F572BC">
          <w:rPr>
            <w:noProof/>
            <w:webHidden/>
          </w:rPr>
          <w:fldChar w:fldCharType="end"/>
        </w:r>
      </w:hyperlink>
    </w:p>
    <w:p w14:paraId="51C0C784" w14:textId="1C31EA15" w:rsidR="00F572BC" w:rsidRDefault="00A92C74">
      <w:pPr>
        <w:pStyle w:val="TOC2"/>
        <w:tabs>
          <w:tab w:val="left" w:pos="880"/>
          <w:tab w:val="right" w:leader="dot" w:pos="9350"/>
        </w:tabs>
        <w:rPr>
          <w:noProof/>
        </w:rPr>
      </w:pPr>
      <w:hyperlink w:anchor="_Toc78718111" w:history="1">
        <w:r w:rsidR="00F572BC" w:rsidRPr="00220382">
          <w:rPr>
            <w:rStyle w:val="Hyperlink"/>
            <w:noProof/>
            <w:lang w:bidi="he-IL"/>
          </w:rPr>
          <w:t>1.3</w:t>
        </w:r>
        <w:r w:rsidR="00F572BC">
          <w:rPr>
            <w:rFonts w:asciiTheme="minorHAnsi" w:eastAsiaTheme="minorEastAsia" w:hAnsiTheme="minorHAnsi"/>
            <w:noProof/>
          </w:rPr>
          <w:tab/>
        </w:r>
        <w:r w:rsidR="00633B6D">
          <w:rPr>
            <w:rStyle w:val="Hyperlink"/>
            <w:noProof/>
            <w:lang w:bidi="he-IL"/>
          </w:rPr>
          <w:t>Justification</w:t>
        </w:r>
        <w:r w:rsidR="00F572BC">
          <w:rPr>
            <w:noProof/>
            <w:webHidden/>
          </w:rPr>
          <w:tab/>
        </w:r>
        <w:r w:rsidR="00F572BC">
          <w:rPr>
            <w:noProof/>
            <w:webHidden/>
          </w:rPr>
          <w:fldChar w:fldCharType="begin"/>
        </w:r>
        <w:r w:rsidR="00F572BC">
          <w:rPr>
            <w:noProof/>
            <w:webHidden/>
          </w:rPr>
          <w:instrText xml:space="preserve"> PAGEREF _Toc78718111 \h </w:instrText>
        </w:r>
        <w:r w:rsidR="00F572BC">
          <w:rPr>
            <w:noProof/>
            <w:webHidden/>
          </w:rPr>
        </w:r>
        <w:r w:rsidR="00F572BC">
          <w:rPr>
            <w:noProof/>
            <w:webHidden/>
          </w:rPr>
          <w:fldChar w:fldCharType="separate"/>
        </w:r>
        <w:r w:rsidR="00655E14">
          <w:rPr>
            <w:noProof/>
            <w:webHidden/>
          </w:rPr>
          <w:t>- 10 -</w:t>
        </w:r>
        <w:r w:rsidR="00F572BC">
          <w:rPr>
            <w:noProof/>
            <w:webHidden/>
          </w:rPr>
          <w:fldChar w:fldCharType="end"/>
        </w:r>
      </w:hyperlink>
    </w:p>
    <w:p w14:paraId="3100282B" w14:textId="61D5349C" w:rsidR="00633B6D" w:rsidRDefault="00A92C74" w:rsidP="00633B6D">
      <w:pPr>
        <w:pStyle w:val="TOC2"/>
        <w:tabs>
          <w:tab w:val="left" w:pos="880"/>
          <w:tab w:val="right" w:leader="dot" w:pos="9350"/>
        </w:tabs>
        <w:rPr>
          <w:rFonts w:asciiTheme="minorHAnsi" w:eastAsiaTheme="minorEastAsia" w:hAnsiTheme="minorHAnsi"/>
          <w:noProof/>
        </w:rPr>
      </w:pPr>
      <w:hyperlink w:anchor="_Toc78718111" w:history="1">
        <w:r w:rsidR="00633B6D" w:rsidRPr="00220382">
          <w:rPr>
            <w:rStyle w:val="Hyperlink"/>
            <w:noProof/>
            <w:lang w:bidi="he-IL"/>
          </w:rPr>
          <w:t>1.</w:t>
        </w:r>
        <w:r w:rsidR="00633B6D">
          <w:rPr>
            <w:rStyle w:val="Hyperlink"/>
            <w:noProof/>
            <w:lang w:bidi="he-IL"/>
          </w:rPr>
          <w:t>4</w:t>
        </w:r>
        <w:r w:rsidR="00633B6D">
          <w:rPr>
            <w:rFonts w:asciiTheme="minorHAnsi" w:eastAsiaTheme="minorEastAsia" w:hAnsiTheme="minorHAnsi"/>
            <w:noProof/>
          </w:rPr>
          <w:tab/>
        </w:r>
        <w:r w:rsidR="00633B6D" w:rsidRPr="00220382">
          <w:rPr>
            <w:rStyle w:val="Hyperlink"/>
            <w:noProof/>
            <w:lang w:bidi="he-IL"/>
          </w:rPr>
          <w:t>Research identification</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655E14">
          <w:rPr>
            <w:noProof/>
            <w:webHidden/>
          </w:rPr>
          <w:t>- 10 -</w:t>
        </w:r>
        <w:r w:rsidR="00633B6D">
          <w:rPr>
            <w:noProof/>
            <w:webHidden/>
          </w:rPr>
          <w:fldChar w:fldCharType="end"/>
        </w:r>
      </w:hyperlink>
    </w:p>
    <w:p w14:paraId="6BB2F422" w14:textId="5F07F2B9" w:rsidR="00F572BC" w:rsidRDefault="00A92C74">
      <w:pPr>
        <w:pStyle w:val="TOC3"/>
        <w:tabs>
          <w:tab w:val="left" w:pos="1320"/>
          <w:tab w:val="right" w:leader="dot" w:pos="9350"/>
        </w:tabs>
        <w:rPr>
          <w:rFonts w:asciiTheme="minorHAnsi" w:eastAsiaTheme="minorEastAsia" w:hAnsiTheme="minorHAnsi"/>
          <w:noProof/>
        </w:rPr>
      </w:pPr>
      <w:hyperlink w:anchor="_Toc78718112" w:history="1">
        <w:r w:rsidR="00F572BC" w:rsidRPr="00220382">
          <w:rPr>
            <w:rStyle w:val="Hyperlink"/>
            <w:noProof/>
          </w:rPr>
          <w:t>1.</w:t>
        </w:r>
        <w:r w:rsidR="00633B6D">
          <w:rPr>
            <w:rStyle w:val="Hyperlink"/>
            <w:noProof/>
          </w:rPr>
          <w:t>4</w:t>
        </w:r>
        <w:r w:rsidR="00F572BC" w:rsidRPr="00220382">
          <w:rPr>
            <w:rStyle w:val="Hyperlink"/>
            <w:noProof/>
          </w:rPr>
          <w:t>.1</w:t>
        </w:r>
        <w:r w:rsidR="00F572BC">
          <w:rPr>
            <w:rFonts w:asciiTheme="minorHAnsi" w:eastAsiaTheme="minorEastAsia" w:hAnsiTheme="minorHAnsi"/>
            <w:noProof/>
          </w:rPr>
          <w:tab/>
        </w:r>
        <w:r w:rsidR="00F572BC" w:rsidRPr="00220382">
          <w:rPr>
            <w:rStyle w:val="Hyperlink"/>
            <w:noProof/>
          </w:rPr>
          <w:t xml:space="preserve"> Research objectives</w:t>
        </w:r>
        <w:r w:rsidR="00F572BC">
          <w:rPr>
            <w:noProof/>
            <w:webHidden/>
          </w:rPr>
          <w:tab/>
        </w:r>
        <w:r w:rsidR="00F572BC">
          <w:rPr>
            <w:noProof/>
            <w:webHidden/>
          </w:rPr>
          <w:fldChar w:fldCharType="begin"/>
        </w:r>
        <w:r w:rsidR="00F572BC">
          <w:rPr>
            <w:noProof/>
            <w:webHidden/>
          </w:rPr>
          <w:instrText xml:space="preserve"> PAGEREF _Toc78718112 \h </w:instrText>
        </w:r>
        <w:r w:rsidR="00F572BC">
          <w:rPr>
            <w:noProof/>
            <w:webHidden/>
          </w:rPr>
        </w:r>
        <w:r w:rsidR="00F572BC">
          <w:rPr>
            <w:noProof/>
            <w:webHidden/>
          </w:rPr>
          <w:fldChar w:fldCharType="separate"/>
        </w:r>
        <w:r w:rsidR="00655E14">
          <w:rPr>
            <w:noProof/>
            <w:webHidden/>
          </w:rPr>
          <w:t>- 10 -</w:t>
        </w:r>
        <w:r w:rsidR="00F572BC">
          <w:rPr>
            <w:noProof/>
            <w:webHidden/>
          </w:rPr>
          <w:fldChar w:fldCharType="end"/>
        </w:r>
      </w:hyperlink>
    </w:p>
    <w:p w14:paraId="4B4CACBE" w14:textId="07628896" w:rsidR="00F572BC" w:rsidRDefault="00A92C74">
      <w:pPr>
        <w:pStyle w:val="TOC3"/>
        <w:tabs>
          <w:tab w:val="left" w:pos="1320"/>
          <w:tab w:val="right" w:leader="dot" w:pos="9350"/>
        </w:tabs>
        <w:rPr>
          <w:rFonts w:asciiTheme="minorHAnsi" w:eastAsiaTheme="minorEastAsia" w:hAnsiTheme="minorHAnsi"/>
          <w:noProof/>
        </w:rPr>
      </w:pPr>
      <w:hyperlink w:anchor="_Toc78718113" w:history="1">
        <w:r w:rsidR="00F572BC" w:rsidRPr="00220382">
          <w:rPr>
            <w:rStyle w:val="Hyperlink"/>
            <w:noProof/>
          </w:rPr>
          <w:t>1.</w:t>
        </w:r>
        <w:r w:rsidR="00633B6D">
          <w:rPr>
            <w:rStyle w:val="Hyperlink"/>
            <w:noProof/>
          </w:rPr>
          <w:t>4</w:t>
        </w:r>
        <w:r w:rsidR="00F572BC" w:rsidRPr="00220382">
          <w:rPr>
            <w:rStyle w:val="Hyperlink"/>
            <w:noProof/>
          </w:rPr>
          <w:t>.2</w:t>
        </w:r>
        <w:r w:rsidR="00F572BC">
          <w:rPr>
            <w:rFonts w:asciiTheme="minorHAnsi" w:eastAsiaTheme="minorEastAsia" w:hAnsiTheme="minorHAnsi"/>
            <w:noProof/>
          </w:rPr>
          <w:tab/>
        </w:r>
        <w:r w:rsidR="00F572BC" w:rsidRPr="00220382">
          <w:rPr>
            <w:rStyle w:val="Hyperlink"/>
            <w:noProof/>
          </w:rPr>
          <w:t xml:space="preserve"> Research questions</w:t>
        </w:r>
        <w:r w:rsidR="00F572BC">
          <w:rPr>
            <w:noProof/>
            <w:webHidden/>
          </w:rPr>
          <w:tab/>
        </w:r>
        <w:r w:rsidR="00F572BC">
          <w:rPr>
            <w:noProof/>
            <w:webHidden/>
          </w:rPr>
          <w:fldChar w:fldCharType="begin"/>
        </w:r>
        <w:r w:rsidR="00F572BC">
          <w:rPr>
            <w:noProof/>
            <w:webHidden/>
          </w:rPr>
          <w:instrText xml:space="preserve"> PAGEREF _Toc78718113 \h </w:instrText>
        </w:r>
        <w:r w:rsidR="00F572BC">
          <w:rPr>
            <w:noProof/>
            <w:webHidden/>
          </w:rPr>
        </w:r>
        <w:r w:rsidR="00F572BC">
          <w:rPr>
            <w:noProof/>
            <w:webHidden/>
          </w:rPr>
          <w:fldChar w:fldCharType="separate"/>
        </w:r>
        <w:r w:rsidR="00655E14">
          <w:rPr>
            <w:noProof/>
            <w:webHidden/>
          </w:rPr>
          <w:t>- 10 -</w:t>
        </w:r>
        <w:r w:rsidR="00F572BC">
          <w:rPr>
            <w:noProof/>
            <w:webHidden/>
          </w:rPr>
          <w:fldChar w:fldCharType="end"/>
        </w:r>
      </w:hyperlink>
    </w:p>
    <w:p w14:paraId="578BE08B" w14:textId="34044A67" w:rsidR="00F572BC" w:rsidRDefault="00A92C74">
      <w:pPr>
        <w:pStyle w:val="TOC2"/>
        <w:tabs>
          <w:tab w:val="left" w:pos="880"/>
          <w:tab w:val="right" w:leader="dot" w:pos="9350"/>
        </w:tabs>
        <w:rPr>
          <w:rFonts w:asciiTheme="minorHAnsi" w:eastAsiaTheme="minorEastAsia" w:hAnsiTheme="minorHAnsi"/>
          <w:noProof/>
        </w:rPr>
      </w:pPr>
      <w:hyperlink w:anchor="_Toc78718114" w:history="1">
        <w:r w:rsidR="00F572BC" w:rsidRPr="00220382">
          <w:rPr>
            <w:rStyle w:val="Hyperlink"/>
            <w:noProof/>
          </w:rPr>
          <w:t>1.</w:t>
        </w:r>
        <w:r w:rsidR="00633B6D">
          <w:rPr>
            <w:rStyle w:val="Hyperlink"/>
            <w:noProof/>
          </w:rPr>
          <w:t>5</w:t>
        </w:r>
        <w:r w:rsidR="00F572BC">
          <w:rPr>
            <w:rFonts w:asciiTheme="minorHAnsi" w:eastAsiaTheme="minorEastAsia" w:hAnsiTheme="minorHAnsi"/>
            <w:noProof/>
          </w:rPr>
          <w:tab/>
        </w:r>
        <w:r w:rsidR="00F572BC" w:rsidRPr="00220382">
          <w:rPr>
            <w:rStyle w:val="Hyperlink"/>
            <w:noProof/>
          </w:rPr>
          <w:t>Study outline</w:t>
        </w:r>
        <w:r w:rsidR="00F572BC">
          <w:rPr>
            <w:noProof/>
            <w:webHidden/>
          </w:rPr>
          <w:tab/>
        </w:r>
        <w:r w:rsidR="00F572BC">
          <w:rPr>
            <w:noProof/>
            <w:webHidden/>
          </w:rPr>
          <w:fldChar w:fldCharType="begin"/>
        </w:r>
        <w:r w:rsidR="00F572BC">
          <w:rPr>
            <w:noProof/>
            <w:webHidden/>
          </w:rPr>
          <w:instrText xml:space="preserve"> PAGEREF _Toc78718114 \h </w:instrText>
        </w:r>
        <w:r w:rsidR="00F572BC">
          <w:rPr>
            <w:noProof/>
            <w:webHidden/>
          </w:rPr>
        </w:r>
        <w:r w:rsidR="00F572BC">
          <w:rPr>
            <w:noProof/>
            <w:webHidden/>
          </w:rPr>
          <w:fldChar w:fldCharType="separate"/>
        </w:r>
        <w:r w:rsidR="00655E14">
          <w:rPr>
            <w:noProof/>
            <w:webHidden/>
          </w:rPr>
          <w:t>- 10 -</w:t>
        </w:r>
        <w:r w:rsidR="00F572BC">
          <w:rPr>
            <w:noProof/>
            <w:webHidden/>
          </w:rPr>
          <w:fldChar w:fldCharType="end"/>
        </w:r>
      </w:hyperlink>
    </w:p>
    <w:p w14:paraId="2C322770" w14:textId="5DAC663C" w:rsidR="00F572BC" w:rsidRPr="002B3A86" w:rsidRDefault="00A23796" w:rsidP="002B3A86">
      <w:pPr>
        <w:pStyle w:val="TOC1"/>
      </w:pPr>
      <w:r w:rsidRPr="002B3A86">
        <w:rPr>
          <w:rStyle w:val="Hyperlink"/>
          <w:color w:val="000000" w:themeColor="text1"/>
          <w:u w:val="none"/>
        </w:rPr>
        <w:t xml:space="preserve">2. </w:t>
      </w:r>
      <w:hyperlink w:anchor="_Toc78718115" w:history="1">
        <w:r w:rsidR="00F572BC" w:rsidRPr="002B3A86">
          <w:rPr>
            <w:rStyle w:val="Hyperlink"/>
            <w:color w:val="000000" w:themeColor="text1"/>
            <w:u w:val="none"/>
            <w:lang w:bidi="he-IL"/>
          </w:rPr>
          <w:t>Literature review</w:t>
        </w:r>
        <w:r w:rsidR="00F572BC" w:rsidRPr="002B3A86">
          <w:rPr>
            <w:webHidden/>
          </w:rPr>
          <w:tab/>
        </w:r>
        <w:r w:rsidR="00F572BC" w:rsidRPr="002B3A86">
          <w:rPr>
            <w:webHidden/>
          </w:rPr>
          <w:fldChar w:fldCharType="begin"/>
        </w:r>
        <w:r w:rsidR="00F572BC" w:rsidRPr="002B3A86">
          <w:rPr>
            <w:webHidden/>
          </w:rPr>
          <w:instrText xml:space="preserve"> PAGEREF _Toc78718115 \h </w:instrText>
        </w:r>
        <w:r w:rsidR="00F572BC" w:rsidRPr="002B3A86">
          <w:rPr>
            <w:webHidden/>
          </w:rPr>
        </w:r>
        <w:r w:rsidR="00F572BC" w:rsidRPr="002B3A86">
          <w:rPr>
            <w:webHidden/>
          </w:rPr>
          <w:fldChar w:fldCharType="separate"/>
        </w:r>
        <w:r w:rsidR="00655E14" w:rsidRPr="002B3A86">
          <w:rPr>
            <w:webHidden/>
          </w:rPr>
          <w:t>- 1 -</w:t>
        </w:r>
        <w:r w:rsidR="00F572BC" w:rsidRPr="002B3A86">
          <w:rPr>
            <w:webHidden/>
          </w:rPr>
          <w:fldChar w:fldCharType="end"/>
        </w:r>
      </w:hyperlink>
    </w:p>
    <w:p w14:paraId="4F9BB3E8" w14:textId="21180851" w:rsidR="00633B6D" w:rsidRDefault="00A92C74" w:rsidP="00633B6D">
      <w:pPr>
        <w:pStyle w:val="TOC2"/>
        <w:tabs>
          <w:tab w:val="left" w:pos="880"/>
          <w:tab w:val="right" w:leader="dot" w:pos="9350"/>
        </w:tabs>
        <w:rPr>
          <w:rFonts w:asciiTheme="minorHAnsi" w:eastAsiaTheme="minorEastAsia" w:hAnsiTheme="minorHAnsi"/>
          <w:noProof/>
        </w:rPr>
      </w:pPr>
      <w:hyperlink w:anchor="_Toc78718111" w:history="1">
        <w:r w:rsidR="00633B6D">
          <w:rPr>
            <w:rStyle w:val="Hyperlink"/>
            <w:noProof/>
            <w:lang w:bidi="he-IL"/>
          </w:rPr>
          <w:t>2</w:t>
        </w:r>
        <w:r w:rsidR="00633B6D" w:rsidRPr="00220382">
          <w:rPr>
            <w:rStyle w:val="Hyperlink"/>
            <w:noProof/>
            <w:lang w:bidi="he-IL"/>
          </w:rPr>
          <w:t>.</w:t>
        </w:r>
        <w:r w:rsidR="00633B6D">
          <w:rPr>
            <w:rStyle w:val="Hyperlink"/>
            <w:noProof/>
            <w:lang w:bidi="he-IL"/>
          </w:rPr>
          <w:t>1</w:t>
        </w:r>
        <w:r w:rsidR="00633B6D">
          <w:rPr>
            <w:rFonts w:asciiTheme="minorHAnsi" w:eastAsiaTheme="minorEastAsia" w:hAnsiTheme="minorHAnsi"/>
            <w:noProof/>
          </w:rPr>
          <w:tab/>
        </w:r>
        <w:r w:rsidR="00633B6D">
          <w:t>A Synthesis on the Occurrence and Negative Impacts of HABs</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655E14">
          <w:rPr>
            <w:noProof/>
            <w:webHidden/>
          </w:rPr>
          <w:t>- 10 -</w:t>
        </w:r>
        <w:r w:rsidR="00633B6D">
          <w:rPr>
            <w:noProof/>
            <w:webHidden/>
          </w:rPr>
          <w:fldChar w:fldCharType="end"/>
        </w:r>
      </w:hyperlink>
    </w:p>
    <w:p w14:paraId="2351B48F" w14:textId="556BEDD4" w:rsidR="00633B6D" w:rsidRDefault="00A92C74" w:rsidP="00633B6D">
      <w:pPr>
        <w:pStyle w:val="TOC2"/>
        <w:tabs>
          <w:tab w:val="left" w:pos="880"/>
          <w:tab w:val="right" w:leader="dot" w:pos="9350"/>
        </w:tabs>
        <w:rPr>
          <w:rFonts w:asciiTheme="minorHAnsi" w:eastAsiaTheme="minorEastAsia" w:hAnsiTheme="minorHAnsi"/>
          <w:noProof/>
        </w:rPr>
      </w:pPr>
      <w:hyperlink w:anchor="_Toc78718111" w:history="1">
        <w:r w:rsidR="00633B6D">
          <w:rPr>
            <w:rStyle w:val="Hyperlink"/>
            <w:noProof/>
            <w:lang w:bidi="he-IL"/>
          </w:rPr>
          <w:t>2.2</w:t>
        </w:r>
        <w:r w:rsidR="00633B6D">
          <w:rPr>
            <w:rFonts w:asciiTheme="minorHAnsi" w:eastAsiaTheme="minorEastAsia" w:hAnsiTheme="minorHAnsi"/>
            <w:noProof/>
          </w:rPr>
          <w:tab/>
          <w:t>S</w:t>
        </w:r>
        <w:r w:rsidR="00633B6D">
          <w:t>pace-based Optical Remote Sensing in the Monitoring of Chlorophyll-a as an indicator of HAB event</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655E14">
          <w:rPr>
            <w:noProof/>
            <w:webHidden/>
          </w:rPr>
          <w:t>- 10 -</w:t>
        </w:r>
        <w:r w:rsidR="00633B6D">
          <w:rPr>
            <w:noProof/>
            <w:webHidden/>
          </w:rPr>
          <w:fldChar w:fldCharType="end"/>
        </w:r>
      </w:hyperlink>
    </w:p>
    <w:p w14:paraId="10888D4C" w14:textId="2FAC3A47" w:rsidR="00633B6D" w:rsidRDefault="00A92C74" w:rsidP="00633B6D">
      <w:pPr>
        <w:pStyle w:val="TOC2"/>
        <w:tabs>
          <w:tab w:val="left" w:pos="880"/>
          <w:tab w:val="right" w:leader="dot" w:pos="9350"/>
        </w:tabs>
        <w:rPr>
          <w:rFonts w:asciiTheme="minorHAnsi" w:eastAsiaTheme="minorEastAsia" w:hAnsiTheme="minorHAnsi"/>
          <w:noProof/>
        </w:rPr>
      </w:pPr>
      <w:hyperlink w:anchor="_Toc78718111" w:history="1">
        <w:r w:rsidR="00633B6D">
          <w:rPr>
            <w:rStyle w:val="Hyperlink"/>
            <w:noProof/>
            <w:lang w:bidi="he-IL"/>
          </w:rPr>
          <w:t>2.2</w:t>
        </w:r>
        <w:r w:rsidR="00633B6D">
          <w:t>.1 Retrieval of Chl-a from Landsat 8 OLI Optical Spectral Bands</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655E14">
          <w:rPr>
            <w:noProof/>
            <w:webHidden/>
          </w:rPr>
          <w:t>- 10 -</w:t>
        </w:r>
        <w:r w:rsidR="00633B6D">
          <w:rPr>
            <w:noProof/>
            <w:webHidden/>
          </w:rPr>
          <w:fldChar w:fldCharType="end"/>
        </w:r>
      </w:hyperlink>
    </w:p>
    <w:p w14:paraId="61A14AB0" w14:textId="35D09098" w:rsidR="00633B6D" w:rsidRDefault="00A92C74" w:rsidP="00633B6D">
      <w:pPr>
        <w:pStyle w:val="TOC2"/>
        <w:tabs>
          <w:tab w:val="left" w:pos="880"/>
          <w:tab w:val="right" w:leader="dot" w:pos="9350"/>
        </w:tabs>
        <w:rPr>
          <w:noProof/>
        </w:rPr>
      </w:pPr>
      <w:hyperlink w:anchor="_Toc78718111" w:history="1">
        <w:r w:rsidR="00633B6D">
          <w:rPr>
            <w:rStyle w:val="Hyperlink"/>
            <w:noProof/>
            <w:lang w:bidi="he-IL"/>
          </w:rPr>
          <w:t>2</w:t>
        </w:r>
        <w:r w:rsidR="00633B6D" w:rsidRPr="00220382">
          <w:rPr>
            <w:rStyle w:val="Hyperlink"/>
            <w:noProof/>
            <w:lang w:bidi="he-IL"/>
          </w:rPr>
          <w:t>.3</w:t>
        </w:r>
        <w:r w:rsidR="00633B6D">
          <w:rPr>
            <w:rStyle w:val="Hyperlink"/>
            <w:noProof/>
            <w:lang w:bidi="he-IL"/>
          </w:rPr>
          <w:t xml:space="preserve"> </w:t>
        </w:r>
        <w:r w:rsidR="00633B6D">
          <w:t>Capabilities of Space-based observations in the Monitoring of Lake Surface Air Temperature (LSAT) as an indicator of HAB event</w:t>
        </w:r>
        <w:r w:rsidR="00155472">
          <w:t>……</w:t>
        </w:r>
        <w:r w:rsidR="002B3A86">
          <w:t>………</w:t>
        </w:r>
        <w:r w:rsidR="00633B6D">
          <w:rPr>
            <w:noProof/>
            <w:webHidden/>
          </w:rPr>
          <w:tab/>
        </w:r>
        <w:r w:rsidR="002B3A86">
          <w:rPr>
            <w:noProof/>
            <w:webHidden/>
          </w:rPr>
          <w:t>…. .</w:t>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655E14">
          <w:rPr>
            <w:noProof/>
            <w:webHidden/>
          </w:rPr>
          <w:t>- 10 -</w:t>
        </w:r>
        <w:r w:rsidR="00633B6D">
          <w:rPr>
            <w:noProof/>
            <w:webHidden/>
          </w:rPr>
          <w:fldChar w:fldCharType="end"/>
        </w:r>
      </w:hyperlink>
    </w:p>
    <w:p w14:paraId="3BAA9F74" w14:textId="58C1258E" w:rsidR="00633B6D" w:rsidRPr="00633B6D" w:rsidRDefault="00633B6D" w:rsidP="00633B6D">
      <w:pPr>
        <w:ind w:left="270"/>
      </w:pPr>
      <w:r>
        <w:t>2.4 Review of the Potential of IoT in Location-based Water quality monitoring</w:t>
      </w:r>
      <w:r w:rsidRPr="00633B6D">
        <w:rPr>
          <w:webHidden/>
        </w:rPr>
        <w:fldChar w:fldCharType="begin"/>
      </w:r>
      <w:r w:rsidRPr="00633B6D">
        <w:rPr>
          <w:webHidden/>
        </w:rPr>
        <w:instrText xml:space="preserve"> PAGEREF _Toc78718111 \h </w:instrText>
      </w:r>
      <w:r w:rsidRPr="00633B6D">
        <w:rPr>
          <w:webHidden/>
        </w:rPr>
      </w:r>
      <w:r w:rsidRPr="00633B6D">
        <w:rPr>
          <w:webHidden/>
        </w:rPr>
        <w:fldChar w:fldCharType="separate"/>
      </w:r>
      <w:r w:rsidR="00655E14">
        <w:rPr>
          <w:noProof/>
          <w:webHidden/>
        </w:rPr>
        <w:t>- 10 -</w:t>
      </w:r>
      <w:r w:rsidRPr="00633B6D">
        <w:rPr>
          <w:webHidden/>
        </w:rPr>
        <w:fldChar w:fldCharType="end"/>
      </w:r>
    </w:p>
    <w:p w14:paraId="1B1FBF98" w14:textId="11954067" w:rsidR="00F572BC" w:rsidRDefault="00A23796" w:rsidP="002B3A86">
      <w:pPr>
        <w:pStyle w:val="TOC1"/>
        <w:rPr>
          <w:rFonts w:asciiTheme="minorHAnsi" w:eastAsiaTheme="minorEastAsia" w:hAnsiTheme="minorHAnsi"/>
        </w:rPr>
      </w:pPr>
      <w:r w:rsidRPr="00D86686">
        <w:rPr>
          <w:rStyle w:val="Hyperlink"/>
          <w:color w:val="000000" w:themeColor="text1"/>
          <w:u w:val="none"/>
        </w:rPr>
        <w:t xml:space="preserve">3. </w:t>
      </w:r>
      <w:hyperlink w:anchor="_Toc78718116" w:history="1">
        <w:r w:rsidR="00F572BC" w:rsidRPr="00220382">
          <w:rPr>
            <w:rStyle w:val="Hyperlink"/>
            <w:lang w:bidi="he-IL"/>
          </w:rPr>
          <w:t>Materials and methods</w:t>
        </w:r>
        <w:r w:rsidR="00F572BC">
          <w:rPr>
            <w:webHidden/>
          </w:rPr>
          <w:tab/>
        </w:r>
        <w:r w:rsidR="00F572BC">
          <w:rPr>
            <w:webHidden/>
          </w:rPr>
          <w:fldChar w:fldCharType="begin"/>
        </w:r>
        <w:r w:rsidR="00F572BC">
          <w:rPr>
            <w:webHidden/>
          </w:rPr>
          <w:instrText xml:space="preserve"> PAGEREF _Toc78718116 \h </w:instrText>
        </w:r>
        <w:r w:rsidR="00F572BC">
          <w:rPr>
            <w:webHidden/>
          </w:rPr>
        </w:r>
        <w:r w:rsidR="00F572BC">
          <w:rPr>
            <w:webHidden/>
          </w:rPr>
          <w:fldChar w:fldCharType="separate"/>
        </w:r>
        <w:r w:rsidR="00655E14">
          <w:rPr>
            <w:webHidden/>
          </w:rPr>
          <w:t>- 8 -</w:t>
        </w:r>
        <w:r w:rsidR="00F572BC">
          <w:rPr>
            <w:webHidden/>
          </w:rPr>
          <w:fldChar w:fldCharType="end"/>
        </w:r>
      </w:hyperlink>
    </w:p>
    <w:p w14:paraId="2C05DDC5" w14:textId="609AB496" w:rsidR="00F572BC" w:rsidRDefault="00A92C74">
      <w:pPr>
        <w:pStyle w:val="TOC2"/>
        <w:tabs>
          <w:tab w:val="left" w:pos="880"/>
          <w:tab w:val="right" w:leader="dot" w:pos="9350"/>
        </w:tabs>
        <w:rPr>
          <w:rFonts w:asciiTheme="minorHAnsi" w:eastAsiaTheme="minorEastAsia" w:hAnsiTheme="minorHAnsi"/>
          <w:noProof/>
        </w:rPr>
      </w:pPr>
      <w:hyperlink w:anchor="_Toc78718117" w:history="1">
        <w:r w:rsidR="00A23796">
          <w:rPr>
            <w:rStyle w:val="Hyperlink"/>
            <w:noProof/>
            <w:lang w:val="en-GB" w:bidi="he-IL"/>
          </w:rPr>
          <w:t>3.1</w:t>
        </w:r>
        <w:r w:rsidR="00F572BC">
          <w:rPr>
            <w:rFonts w:asciiTheme="minorHAnsi" w:eastAsiaTheme="minorEastAsia" w:hAnsiTheme="minorHAnsi"/>
            <w:noProof/>
          </w:rPr>
          <w:tab/>
        </w:r>
        <w:r w:rsidR="00F572BC" w:rsidRPr="00220382">
          <w:rPr>
            <w:rStyle w:val="Hyperlink"/>
            <w:noProof/>
            <w:lang w:val="en-GB" w:bidi="he-IL"/>
          </w:rPr>
          <w:t xml:space="preserve">Study area </w:t>
        </w:r>
        <w:r w:rsidR="00F572BC">
          <w:rPr>
            <w:noProof/>
            <w:webHidden/>
          </w:rPr>
          <w:tab/>
        </w:r>
        <w:r w:rsidR="00F572BC">
          <w:rPr>
            <w:noProof/>
            <w:webHidden/>
          </w:rPr>
          <w:fldChar w:fldCharType="begin"/>
        </w:r>
        <w:r w:rsidR="00F572BC">
          <w:rPr>
            <w:noProof/>
            <w:webHidden/>
          </w:rPr>
          <w:instrText xml:space="preserve"> PAGEREF _Toc78718117 \h </w:instrText>
        </w:r>
        <w:r w:rsidR="00F572BC">
          <w:rPr>
            <w:noProof/>
            <w:webHidden/>
          </w:rPr>
        </w:r>
        <w:r w:rsidR="00F572BC">
          <w:rPr>
            <w:noProof/>
            <w:webHidden/>
          </w:rPr>
          <w:fldChar w:fldCharType="separate"/>
        </w:r>
        <w:r w:rsidR="00655E14">
          <w:rPr>
            <w:noProof/>
            <w:webHidden/>
          </w:rPr>
          <w:t>- 8 -</w:t>
        </w:r>
        <w:r w:rsidR="00F572BC">
          <w:rPr>
            <w:noProof/>
            <w:webHidden/>
          </w:rPr>
          <w:fldChar w:fldCharType="end"/>
        </w:r>
      </w:hyperlink>
    </w:p>
    <w:p w14:paraId="45FFC30C" w14:textId="12691F0E" w:rsidR="002826B8" w:rsidRPr="002826B8" w:rsidRDefault="00A92C74" w:rsidP="002826B8">
      <w:pPr>
        <w:pStyle w:val="TOC2"/>
        <w:tabs>
          <w:tab w:val="left" w:pos="880"/>
          <w:tab w:val="right" w:leader="dot" w:pos="9350"/>
        </w:tabs>
        <w:rPr>
          <w:noProof/>
        </w:rPr>
      </w:pPr>
      <w:hyperlink w:anchor="_Toc78718118" w:history="1">
        <w:r w:rsidR="00A23796">
          <w:rPr>
            <w:rStyle w:val="Hyperlink"/>
            <w:noProof/>
            <w:lang w:val="en-GB" w:bidi="he-IL"/>
          </w:rPr>
          <w:t>3.2</w:t>
        </w:r>
        <w:r w:rsidR="00F572BC" w:rsidRPr="00220382">
          <w:rPr>
            <w:rStyle w:val="Hyperlink"/>
            <w:noProof/>
            <w:lang w:val="en-GB" w:bidi="he-IL"/>
          </w:rPr>
          <w:t xml:space="preserve"> </w:t>
        </w:r>
        <w:r w:rsidR="00A23796">
          <w:rPr>
            <w:rStyle w:val="Hyperlink"/>
            <w:noProof/>
            <w:lang w:val="en-GB" w:bidi="he-IL"/>
          </w:rPr>
          <w:tab/>
        </w:r>
        <w:r w:rsidR="00F572BC" w:rsidRPr="00220382">
          <w:rPr>
            <w:rStyle w:val="Hyperlink"/>
            <w:noProof/>
            <w:lang w:val="en-GB" w:bidi="he-IL"/>
          </w:rPr>
          <w:t>Data</w:t>
        </w:r>
        <w:r w:rsidR="00F572BC">
          <w:rPr>
            <w:noProof/>
            <w:webHidden/>
          </w:rPr>
          <w:tab/>
        </w:r>
        <w:r w:rsidR="00F572BC">
          <w:rPr>
            <w:noProof/>
            <w:webHidden/>
          </w:rPr>
          <w:fldChar w:fldCharType="begin"/>
        </w:r>
        <w:r w:rsidR="00F572BC">
          <w:rPr>
            <w:noProof/>
            <w:webHidden/>
          </w:rPr>
          <w:instrText xml:space="preserve"> PAGEREF _Toc78718118 \h </w:instrText>
        </w:r>
        <w:r w:rsidR="00F572BC">
          <w:rPr>
            <w:noProof/>
            <w:webHidden/>
          </w:rPr>
        </w:r>
        <w:r w:rsidR="00F572BC">
          <w:rPr>
            <w:noProof/>
            <w:webHidden/>
          </w:rPr>
          <w:fldChar w:fldCharType="separate"/>
        </w:r>
        <w:r w:rsidR="00655E14">
          <w:rPr>
            <w:noProof/>
            <w:webHidden/>
          </w:rPr>
          <w:t>- 10 -</w:t>
        </w:r>
        <w:r w:rsidR="00F572BC">
          <w:rPr>
            <w:noProof/>
            <w:webHidden/>
          </w:rPr>
          <w:fldChar w:fldCharType="end"/>
        </w:r>
      </w:hyperlink>
    </w:p>
    <w:p w14:paraId="7EB28C3F" w14:textId="51D26905" w:rsidR="002826B8" w:rsidRDefault="00A92C74" w:rsidP="002826B8">
      <w:pPr>
        <w:pStyle w:val="TOC2"/>
        <w:tabs>
          <w:tab w:val="left" w:pos="880"/>
          <w:tab w:val="right" w:leader="dot" w:pos="9350"/>
        </w:tabs>
        <w:rPr>
          <w:noProof/>
        </w:rPr>
      </w:pPr>
      <w:hyperlink w:anchor="_Toc78718119" w:history="1">
        <w:r w:rsidR="00A23796">
          <w:rPr>
            <w:rStyle w:val="Hyperlink"/>
            <w:noProof/>
            <w:lang w:val="en-GB" w:bidi="he-IL"/>
          </w:rPr>
          <w:t>3</w:t>
        </w:r>
        <w:r w:rsidR="00F572BC" w:rsidRPr="00220382">
          <w:rPr>
            <w:rStyle w:val="Hyperlink"/>
            <w:noProof/>
            <w:lang w:val="en-GB" w:bidi="he-IL"/>
          </w:rPr>
          <w:t>.</w:t>
        </w:r>
        <w:r w:rsidR="00A23796">
          <w:rPr>
            <w:rStyle w:val="Hyperlink"/>
            <w:noProof/>
            <w:lang w:val="en-GB" w:bidi="he-IL"/>
          </w:rPr>
          <w:t>3</w:t>
        </w:r>
        <w:r w:rsidR="00A23796">
          <w:rPr>
            <w:rStyle w:val="Hyperlink"/>
            <w:noProof/>
            <w:lang w:val="en-GB" w:bidi="he-IL"/>
          </w:rPr>
          <w:tab/>
        </w:r>
        <w:r w:rsidR="00F572BC" w:rsidRPr="00220382">
          <w:rPr>
            <w:rStyle w:val="Hyperlink"/>
            <w:noProof/>
            <w:lang w:val="en-GB" w:bidi="he-IL"/>
          </w:rPr>
          <w:t>Methodology</w:t>
        </w:r>
        <w:r w:rsidR="00F572BC">
          <w:rPr>
            <w:noProof/>
            <w:webHidden/>
          </w:rPr>
          <w:tab/>
        </w:r>
        <w:r w:rsidR="00F572BC">
          <w:rPr>
            <w:noProof/>
            <w:webHidden/>
          </w:rPr>
          <w:fldChar w:fldCharType="begin"/>
        </w:r>
        <w:r w:rsidR="00F572BC">
          <w:rPr>
            <w:noProof/>
            <w:webHidden/>
          </w:rPr>
          <w:instrText xml:space="preserve"> PAGEREF _Toc78718119 \h </w:instrText>
        </w:r>
        <w:r w:rsidR="00F572BC">
          <w:rPr>
            <w:noProof/>
            <w:webHidden/>
          </w:rPr>
        </w:r>
        <w:r w:rsidR="00F572BC">
          <w:rPr>
            <w:noProof/>
            <w:webHidden/>
          </w:rPr>
          <w:fldChar w:fldCharType="separate"/>
        </w:r>
        <w:r w:rsidR="00655E14">
          <w:rPr>
            <w:noProof/>
            <w:webHidden/>
          </w:rPr>
          <w:t>- 12 -</w:t>
        </w:r>
        <w:r w:rsidR="00F572BC">
          <w:rPr>
            <w:noProof/>
            <w:webHidden/>
          </w:rPr>
          <w:fldChar w:fldCharType="end"/>
        </w:r>
      </w:hyperlink>
    </w:p>
    <w:p w14:paraId="4BE04383" w14:textId="079B5957" w:rsidR="002826B8" w:rsidRDefault="002826B8" w:rsidP="002826B8">
      <w:pPr>
        <w:ind w:left="270" w:hanging="90"/>
      </w:pPr>
      <w:r>
        <w:t>3.3.1 Chl-a Estimation from Landsat 8 OLI……………………………………………………</w:t>
      </w:r>
      <w:proofErr w:type="gramStart"/>
      <w:r>
        <w:t>….-</w:t>
      </w:r>
      <w:proofErr w:type="gramEnd"/>
      <w:r>
        <w:t xml:space="preserve"> 1</w:t>
      </w:r>
      <w:r w:rsidR="00A667E0">
        <w:t>1</w:t>
      </w:r>
      <w:r>
        <w:t xml:space="preserve"> -</w:t>
      </w:r>
    </w:p>
    <w:p w14:paraId="509058F2" w14:textId="545C75DD" w:rsidR="002826B8" w:rsidRDefault="002826B8" w:rsidP="002826B8">
      <w:pPr>
        <w:ind w:left="270" w:hanging="90"/>
      </w:pPr>
      <w:r>
        <w:t>3.3.1.1 Relevance of Landsat-8 in Cl-a estimation.…………………….……….………</w:t>
      </w:r>
      <w:proofErr w:type="gramStart"/>
      <w:r>
        <w:t>….-</w:t>
      </w:r>
      <w:proofErr w:type="gramEnd"/>
      <w:r>
        <w:t xml:space="preserve"> 1</w:t>
      </w:r>
      <w:r w:rsidR="00A667E0">
        <w:t>1</w:t>
      </w:r>
      <w:r>
        <w:t xml:space="preserve"> -</w:t>
      </w:r>
    </w:p>
    <w:p w14:paraId="10DE4B0B" w14:textId="17F50DA5" w:rsidR="002826B8" w:rsidRDefault="002826B8" w:rsidP="002826B8">
      <w:pPr>
        <w:ind w:left="270" w:hanging="90"/>
      </w:pPr>
      <w:r>
        <w:t>3.3.1.2 Satellite Data Preprocessing.……………………….………………….……</w:t>
      </w:r>
      <w:proofErr w:type="gramStart"/>
      <w:r>
        <w:t>…..</w:t>
      </w:r>
      <w:proofErr w:type="gramEnd"/>
      <w:r>
        <w:t>………….- 1</w:t>
      </w:r>
      <w:r w:rsidR="00A667E0">
        <w:t>2</w:t>
      </w:r>
      <w:r>
        <w:t xml:space="preserve"> -</w:t>
      </w:r>
    </w:p>
    <w:p w14:paraId="623C9D92" w14:textId="739BA043" w:rsidR="002826B8" w:rsidRDefault="002826B8" w:rsidP="002826B8">
      <w:pPr>
        <w:ind w:left="270" w:hanging="90"/>
      </w:pPr>
      <w:r>
        <w:t>3.3.1.3 Estimating Chl-a Concentration ………………….………………….……</w:t>
      </w:r>
      <w:proofErr w:type="gramStart"/>
      <w:r>
        <w:t>…..</w:t>
      </w:r>
      <w:proofErr w:type="gramEnd"/>
      <w:r>
        <w:t>………….- 1</w:t>
      </w:r>
      <w:r w:rsidR="00A667E0">
        <w:t>2</w:t>
      </w:r>
      <w:r>
        <w:t xml:space="preserve"> -</w:t>
      </w:r>
    </w:p>
    <w:p w14:paraId="464522F3" w14:textId="68F3A0BD" w:rsidR="00617647" w:rsidRDefault="00617647" w:rsidP="00617647">
      <w:pPr>
        <w:ind w:left="270" w:hanging="90"/>
      </w:pPr>
      <w:r>
        <w:t>3.3.1.4 Accuracy Assessment …………….…………………</w:t>
      </w:r>
      <w:proofErr w:type="gramStart"/>
      <w:r>
        <w:t>…..</w:t>
      </w:r>
      <w:proofErr w:type="gramEnd"/>
      <w:r>
        <w:t>……………….………..………….- 1</w:t>
      </w:r>
      <w:r w:rsidR="00A667E0">
        <w:t>2</w:t>
      </w:r>
      <w:r>
        <w:t xml:space="preserve"> -</w:t>
      </w:r>
    </w:p>
    <w:p w14:paraId="743FF02C" w14:textId="7ADFEB47" w:rsidR="00E4207B" w:rsidRDefault="00E4207B" w:rsidP="00E4207B">
      <w:pPr>
        <w:ind w:left="270" w:hanging="90"/>
      </w:pPr>
      <w:r>
        <w:t>3.3.2. Lake Surface Air Temperature Estimation from Landsat 8 OLI……………</w:t>
      </w:r>
      <w:r w:rsidR="00693589">
        <w:t>.</w:t>
      </w:r>
      <w:r>
        <w:t xml:space="preserve">… -14-  </w:t>
      </w:r>
    </w:p>
    <w:p w14:paraId="1835F43C" w14:textId="1212CC7A" w:rsidR="00617647" w:rsidRDefault="00617647" w:rsidP="00617647">
      <w:pPr>
        <w:ind w:left="270" w:hanging="90"/>
      </w:pPr>
      <w:r>
        <w:t>3.3.2.1 Relevance of Landsat-8 in retrieval of LSAT</w:t>
      </w:r>
      <w:proofErr w:type="gramStart"/>
      <w:r>
        <w:t xml:space="preserve"> ..</w:t>
      </w:r>
      <w:proofErr w:type="gramEnd"/>
      <w:r>
        <w:t>……………….………..………….- 17 -</w:t>
      </w:r>
    </w:p>
    <w:p w14:paraId="14988C16" w14:textId="108FFC2E" w:rsidR="00DD353D" w:rsidRDefault="00DD353D" w:rsidP="00DD353D">
      <w:pPr>
        <w:ind w:left="270" w:hanging="90"/>
      </w:pPr>
      <w:r>
        <w:t>3.3.2.2 Retrieval of Lake Surface Air Temperature</w:t>
      </w:r>
      <w:proofErr w:type="gramStart"/>
      <w:r>
        <w:t xml:space="preserve"> ..</w:t>
      </w:r>
      <w:proofErr w:type="gramEnd"/>
      <w:r>
        <w:t>……………….………..…………</w:t>
      </w:r>
      <w:r w:rsidR="006B3220">
        <w:t>..</w:t>
      </w:r>
      <w:r>
        <w:t>.- 1</w:t>
      </w:r>
      <w:r w:rsidR="006B3220">
        <w:t>5</w:t>
      </w:r>
      <w:r>
        <w:t xml:space="preserve"> -</w:t>
      </w:r>
    </w:p>
    <w:p w14:paraId="4B27224E" w14:textId="1D8B708E" w:rsidR="00BA2A64" w:rsidRDefault="00BA2A64" w:rsidP="00F351C1">
      <w:r>
        <w:t>3.3.2.2.6 Accuracy Assessment ………………………………………….…….………………….…</w:t>
      </w:r>
      <w:proofErr w:type="gramStart"/>
      <w:r w:rsidR="00F351C1">
        <w:t>….</w:t>
      </w:r>
      <w:r>
        <w:t>.</w:t>
      </w:r>
      <w:proofErr w:type="gramEnd"/>
      <w:r>
        <w:t>- 1</w:t>
      </w:r>
      <w:r w:rsidR="00F511FA">
        <w:t>8</w:t>
      </w:r>
      <w:r>
        <w:t xml:space="preserve"> -</w:t>
      </w:r>
    </w:p>
    <w:p w14:paraId="65BF8091" w14:textId="77777777" w:rsidR="00F511FA" w:rsidRDefault="00F511FA" w:rsidP="00F511FA">
      <w:pPr>
        <w:ind w:left="270" w:hanging="90"/>
      </w:pPr>
      <w:r>
        <w:t>3.3.3 Automated In-situ Internet of Things System …………………………………….</w:t>
      </w:r>
      <w:proofErr w:type="gramStart"/>
      <w:r>
        <w:t>….-</w:t>
      </w:r>
      <w:proofErr w:type="gramEnd"/>
      <w:r>
        <w:t xml:space="preserve"> 19 -</w:t>
      </w:r>
    </w:p>
    <w:p w14:paraId="5DD73BC4" w14:textId="2D15D42F" w:rsidR="00E4207B" w:rsidRDefault="00E4207B" w:rsidP="00F351C1">
      <w:r>
        <w:t>4.0 Results</w:t>
      </w:r>
      <w:r w:rsidR="00B50269">
        <w:t xml:space="preserve"> ………………………………………………………………………….…….……………</w:t>
      </w:r>
      <w:r w:rsidR="00C23F1B">
        <w:t>.</w:t>
      </w:r>
      <w:r w:rsidR="00B50269">
        <w:t>……</w:t>
      </w:r>
      <w:r w:rsidR="00693589">
        <w:t>….</w:t>
      </w:r>
      <w:proofErr w:type="gramStart"/>
      <w:r w:rsidR="00B50269">
        <w:t>….-</w:t>
      </w:r>
      <w:proofErr w:type="gramEnd"/>
      <w:r w:rsidR="00B50269">
        <w:t xml:space="preserve"> 20 -</w:t>
      </w:r>
    </w:p>
    <w:p w14:paraId="3D957B65" w14:textId="66777CF0" w:rsidR="00854B5A" w:rsidRDefault="00854B5A" w:rsidP="00854B5A">
      <w:pPr>
        <w:ind w:left="270" w:hanging="90"/>
      </w:pPr>
      <w:r>
        <w:t xml:space="preserve">4.1 Chl-a </w:t>
      </w:r>
      <w:r w:rsidR="00F21B74">
        <w:t>Concentration</w:t>
      </w:r>
      <w:r>
        <w:t xml:space="preserve"> Maps ……</w:t>
      </w:r>
      <w:r w:rsidR="009A53FA">
        <w:t>.</w:t>
      </w:r>
      <w:r>
        <w:t>……………………………….…….…………….………….</w:t>
      </w:r>
      <w:proofErr w:type="gramStart"/>
      <w:r>
        <w:t>….-</w:t>
      </w:r>
      <w:proofErr w:type="gramEnd"/>
      <w:r>
        <w:t xml:space="preserve"> 20 -</w:t>
      </w:r>
    </w:p>
    <w:p w14:paraId="52CA858B" w14:textId="51411418" w:rsidR="00F351C1" w:rsidRDefault="00F351C1" w:rsidP="00854B5A">
      <w:pPr>
        <w:ind w:left="270" w:hanging="90"/>
      </w:pPr>
      <w:r>
        <w:t>4.2 Lake Surface Air Temperature Maps ………………………………………………………</w:t>
      </w:r>
      <w:proofErr w:type="gramStart"/>
      <w:r w:rsidR="00693589">
        <w:t>…..</w:t>
      </w:r>
      <w:proofErr w:type="gramEnd"/>
      <w:r>
        <w:t>……….</w:t>
      </w:r>
    </w:p>
    <w:p w14:paraId="5F49BA2A" w14:textId="2114B4EC" w:rsidR="00F351C1" w:rsidRDefault="00A92C74" w:rsidP="002B3A86">
      <w:pPr>
        <w:pStyle w:val="TOC1"/>
        <w:rPr>
          <w:rFonts w:asciiTheme="minorHAnsi" w:eastAsiaTheme="minorEastAsia" w:hAnsiTheme="minorHAnsi"/>
          <w:lang w:val="en-GB" w:eastAsia="en-GB"/>
        </w:rPr>
      </w:pPr>
      <w:hyperlink w:anchor="_Toc524687844" w:history="1">
        <w:r w:rsidR="00F351C1" w:rsidRPr="00F84E0A">
          <w:rPr>
            <w:rStyle w:val="Hyperlink"/>
            <w:lang w:bidi="he-IL"/>
          </w:rPr>
          <w:t>5</w:t>
        </w:r>
        <w:r w:rsidR="00F351C1">
          <w:rPr>
            <w:rFonts w:asciiTheme="minorHAnsi" w:eastAsiaTheme="minorEastAsia" w:hAnsiTheme="minorHAnsi"/>
            <w:lang w:val="en-GB" w:eastAsia="en-GB"/>
          </w:rPr>
          <w:tab/>
        </w:r>
        <w:r w:rsidR="00F351C1" w:rsidRPr="00F84E0A">
          <w:rPr>
            <w:rStyle w:val="Hyperlink"/>
            <w:lang w:bidi="he-IL"/>
          </w:rPr>
          <w:t>Discussion</w:t>
        </w:r>
        <w:r w:rsidR="00F351C1">
          <w:rPr>
            <w:webHidden/>
          </w:rPr>
          <w:tab/>
        </w:r>
        <w:r w:rsidR="00F351C1">
          <w:rPr>
            <w:webHidden/>
          </w:rPr>
          <w:fldChar w:fldCharType="begin"/>
        </w:r>
        <w:r w:rsidR="00F351C1">
          <w:rPr>
            <w:webHidden/>
          </w:rPr>
          <w:instrText xml:space="preserve"> PAGEREF _Toc524687844 \h </w:instrText>
        </w:r>
        <w:r w:rsidR="00F351C1">
          <w:rPr>
            <w:webHidden/>
          </w:rPr>
        </w:r>
        <w:r w:rsidR="00F351C1">
          <w:rPr>
            <w:webHidden/>
          </w:rPr>
          <w:fldChar w:fldCharType="separate"/>
        </w:r>
        <w:r w:rsidR="00655E14">
          <w:rPr>
            <w:b/>
            <w:bCs/>
            <w:webHidden/>
          </w:rPr>
          <w:t>Error! Bookmark not defined.</w:t>
        </w:r>
        <w:r w:rsidR="00F351C1">
          <w:rPr>
            <w:webHidden/>
          </w:rPr>
          <w:fldChar w:fldCharType="end"/>
        </w:r>
      </w:hyperlink>
    </w:p>
    <w:p w14:paraId="2A77C675" w14:textId="53116309" w:rsidR="00F351C1" w:rsidRDefault="00A92C74" w:rsidP="002B3A86">
      <w:pPr>
        <w:pStyle w:val="TOC1"/>
        <w:rPr>
          <w:rFonts w:asciiTheme="minorHAnsi" w:eastAsiaTheme="minorEastAsia" w:hAnsiTheme="minorHAnsi"/>
          <w:lang w:val="en-GB" w:eastAsia="en-GB"/>
        </w:rPr>
      </w:pPr>
      <w:hyperlink w:anchor="_Toc524687845" w:history="1">
        <w:r w:rsidR="00F351C1" w:rsidRPr="00F84E0A">
          <w:rPr>
            <w:rStyle w:val="Hyperlink"/>
            <w:lang w:bidi="he-IL"/>
          </w:rPr>
          <w:t>6</w:t>
        </w:r>
        <w:r w:rsidR="00F351C1">
          <w:rPr>
            <w:rFonts w:asciiTheme="minorHAnsi" w:eastAsiaTheme="minorEastAsia" w:hAnsiTheme="minorHAnsi"/>
            <w:lang w:val="en-GB" w:eastAsia="en-GB"/>
          </w:rPr>
          <w:tab/>
        </w:r>
        <w:r w:rsidR="00F351C1" w:rsidRPr="00F84E0A">
          <w:rPr>
            <w:rStyle w:val="Hyperlink"/>
            <w:lang w:bidi="he-IL"/>
          </w:rPr>
          <w:t>Conclusion and outlook</w:t>
        </w:r>
        <w:r w:rsidR="00F351C1">
          <w:rPr>
            <w:webHidden/>
          </w:rPr>
          <w:tab/>
        </w:r>
        <w:r w:rsidR="00F351C1">
          <w:rPr>
            <w:webHidden/>
          </w:rPr>
          <w:fldChar w:fldCharType="begin"/>
        </w:r>
        <w:r w:rsidR="00F351C1">
          <w:rPr>
            <w:webHidden/>
          </w:rPr>
          <w:instrText xml:space="preserve"> PAGEREF _Toc524687845 \h </w:instrText>
        </w:r>
        <w:r w:rsidR="00F351C1">
          <w:rPr>
            <w:webHidden/>
          </w:rPr>
        </w:r>
        <w:r w:rsidR="00F351C1">
          <w:rPr>
            <w:webHidden/>
          </w:rPr>
          <w:fldChar w:fldCharType="separate"/>
        </w:r>
        <w:r w:rsidR="00655E14">
          <w:rPr>
            <w:b/>
            <w:bCs/>
            <w:webHidden/>
          </w:rPr>
          <w:t>Error! Bookmark not defined.</w:t>
        </w:r>
        <w:r w:rsidR="00F351C1">
          <w:rPr>
            <w:webHidden/>
          </w:rPr>
          <w:fldChar w:fldCharType="end"/>
        </w:r>
      </w:hyperlink>
    </w:p>
    <w:p w14:paraId="5C7FF06E" w14:textId="79D65FD2" w:rsidR="00F572BC" w:rsidRDefault="00A92C74" w:rsidP="002B3A86">
      <w:pPr>
        <w:pStyle w:val="TOC1"/>
      </w:pPr>
      <w:hyperlink w:anchor="_Toc78718120" w:history="1">
        <w:r w:rsidR="00F572BC" w:rsidRPr="00220382">
          <w:rPr>
            <w:rStyle w:val="Hyperlink"/>
            <w:lang w:bidi="he-IL"/>
          </w:rPr>
          <w:t>References</w:t>
        </w:r>
        <w:r w:rsidR="00F572BC">
          <w:rPr>
            <w:webHidden/>
          </w:rPr>
          <w:tab/>
        </w:r>
        <w:r w:rsidR="00F572BC">
          <w:rPr>
            <w:webHidden/>
          </w:rPr>
          <w:fldChar w:fldCharType="begin"/>
        </w:r>
        <w:r w:rsidR="00F572BC">
          <w:rPr>
            <w:webHidden/>
          </w:rPr>
          <w:instrText xml:space="preserve"> PAGEREF _Toc78718120 \h </w:instrText>
        </w:r>
        <w:r w:rsidR="00F572BC">
          <w:rPr>
            <w:webHidden/>
          </w:rPr>
        </w:r>
        <w:r w:rsidR="00F572BC">
          <w:rPr>
            <w:webHidden/>
          </w:rPr>
          <w:fldChar w:fldCharType="separate"/>
        </w:r>
        <w:r w:rsidR="00655E14">
          <w:rPr>
            <w:webHidden/>
          </w:rPr>
          <w:t>- 45 -</w:t>
        </w:r>
        <w:r w:rsidR="00F572BC">
          <w:rPr>
            <w:webHidden/>
          </w:rPr>
          <w:fldChar w:fldCharType="end"/>
        </w:r>
      </w:hyperlink>
    </w:p>
    <w:p w14:paraId="33378221" w14:textId="5F2109D5" w:rsidR="00F572BC" w:rsidRDefault="00A92C74" w:rsidP="002B3A86">
      <w:pPr>
        <w:pStyle w:val="TOC1"/>
        <w:rPr>
          <w:rFonts w:asciiTheme="minorHAnsi" w:eastAsiaTheme="minorEastAsia" w:hAnsiTheme="minorHAnsi"/>
        </w:rPr>
      </w:pPr>
      <w:hyperlink w:anchor="_Toc78718121" w:history="1">
        <w:r w:rsidR="00F572BC" w:rsidRPr="00220382">
          <w:rPr>
            <w:rStyle w:val="Hyperlink"/>
            <w:lang w:bidi="he-IL"/>
          </w:rPr>
          <w:t>Appendix</w:t>
        </w:r>
        <w:r w:rsidR="00F572BC">
          <w:rPr>
            <w:webHidden/>
          </w:rPr>
          <w:tab/>
        </w:r>
        <w:r w:rsidR="00F572BC">
          <w:rPr>
            <w:webHidden/>
          </w:rPr>
          <w:fldChar w:fldCharType="begin"/>
        </w:r>
        <w:r w:rsidR="00F572BC">
          <w:rPr>
            <w:webHidden/>
          </w:rPr>
          <w:instrText xml:space="preserve"> PAGEREF _Toc78718121 \h </w:instrText>
        </w:r>
        <w:r w:rsidR="00F572BC">
          <w:rPr>
            <w:webHidden/>
          </w:rPr>
        </w:r>
        <w:r w:rsidR="00F572BC">
          <w:rPr>
            <w:webHidden/>
          </w:rPr>
          <w:fldChar w:fldCharType="separate"/>
        </w:r>
        <w:r w:rsidR="00655E14">
          <w:rPr>
            <w:webHidden/>
          </w:rPr>
          <w:t>- 54 -</w:t>
        </w:r>
        <w:r w:rsidR="00F572BC">
          <w:rPr>
            <w:webHidden/>
          </w:rPr>
          <w:fldChar w:fldCharType="end"/>
        </w:r>
      </w:hyperlink>
    </w:p>
    <w:p w14:paraId="4B1C14B8" w14:textId="7388017B" w:rsidR="00865A26" w:rsidRDefault="009B0C8C" w:rsidP="00D03BD9">
      <w:pPr>
        <w:spacing w:line="259" w:lineRule="auto"/>
        <w:rPr>
          <w:lang w:bidi="he-IL"/>
        </w:rPr>
        <w:sectPr w:rsidR="00865A26" w:rsidSect="00F351C1">
          <w:type w:val="oddPage"/>
          <w:pgSz w:w="12240" w:h="15840"/>
          <w:pgMar w:top="1440" w:right="1440" w:bottom="1440" w:left="1350" w:header="720" w:footer="720" w:gutter="0"/>
          <w:pgNumType w:fmt="upperRoman" w:start="1"/>
          <w:cols w:space="720"/>
          <w:docGrid w:linePitch="360"/>
        </w:sectPr>
      </w:pPr>
      <w:r>
        <w:rPr>
          <w:lang w:bidi="he-IL"/>
        </w:rPr>
        <w:fldChar w:fldCharType="end"/>
      </w:r>
    </w:p>
    <w:bookmarkStart w:id="9" w:name="_Toc485037817"/>
    <w:bookmarkStart w:id="10" w:name="_Toc78718105"/>
    <w:p w14:paraId="180462E1" w14:textId="77777777" w:rsidR="003225F1" w:rsidRPr="00DB3E87" w:rsidRDefault="00A92C74" w:rsidP="00DB3E87">
      <w:pPr>
        <w:pStyle w:val="Heading1"/>
      </w:pPr>
      <w:sdt>
        <w:sdtPr>
          <w:id w:val="1353464320"/>
          <w:placeholder>
            <w:docPart w:val="23B7249CF7774CAFBAD35AB9C4B120FB"/>
          </w:placeholder>
        </w:sdtPr>
        <w:sdtEndPr/>
        <w:sdtContent>
          <w:sdt>
            <w:sdtPr>
              <w:id w:val="71790381"/>
              <w:placeholder>
                <w:docPart w:val="23B7249CF7774CAFBAD35AB9C4B120FB"/>
              </w:placeholder>
            </w:sdtPr>
            <w:sdtEndPr/>
            <w:sdtContent>
              <w:r w:rsidR="00EE337D" w:rsidRPr="00DB3E87">
                <w:t>List of figures</w:t>
              </w:r>
            </w:sdtContent>
          </w:sdt>
        </w:sdtContent>
      </w:sdt>
      <w:bookmarkEnd w:id="9"/>
      <w:bookmarkEnd w:id="10"/>
    </w:p>
    <w:p w14:paraId="6D88C711" w14:textId="610B4E05" w:rsidR="007256B3" w:rsidRPr="007256B3" w:rsidRDefault="005F0E57" w:rsidP="007256B3">
      <w:r>
        <w:rPr>
          <w:lang w:bidi="he-IL"/>
        </w:rPr>
        <w:fldChar w:fldCharType="begin"/>
      </w:r>
      <w:r>
        <w:rPr>
          <w:lang w:bidi="he-IL"/>
        </w:rPr>
        <w:instrText xml:space="preserve"> TOC \h \z \c "Figure" </w:instrText>
      </w:r>
      <w:r>
        <w:rPr>
          <w:lang w:bidi="he-IL"/>
        </w:rPr>
        <w:fldChar w:fldCharType="separate"/>
      </w:r>
      <w:r w:rsidR="007256B3" w:rsidRPr="007256B3">
        <w:t>Fig 1: KTN reports HABs causing Mass Fish stocks in Kisumu region………………</w:t>
      </w:r>
      <w:r w:rsidR="00432ADE">
        <w:t>…</w:t>
      </w:r>
      <w:r w:rsidR="00392DC6">
        <w:t>…</w:t>
      </w:r>
      <w:r w:rsidR="003A214F">
        <w:t xml:space="preserve"> -</w:t>
      </w:r>
      <w:r w:rsidR="007256B3" w:rsidRPr="007256B3">
        <w:t>4</w:t>
      </w:r>
      <w:r w:rsidR="003A214F">
        <w:t>-</w:t>
      </w:r>
    </w:p>
    <w:p w14:paraId="2994118F" w14:textId="09BCF4E7" w:rsidR="007256B3" w:rsidRDefault="007256B3" w:rsidP="007256B3">
      <w:r w:rsidRPr="007256B3">
        <w:t>Fig 2: Mass fish stock in Lake Victoria Shores impacted by the HABs ……………</w:t>
      </w:r>
      <w:r w:rsidR="003A214F">
        <w:t>…</w:t>
      </w:r>
      <w:r w:rsidR="00432ADE">
        <w:t>…</w:t>
      </w:r>
      <w:r w:rsidR="00392DC6">
        <w:t>.</w:t>
      </w:r>
      <w:r w:rsidR="003A214F">
        <w:t xml:space="preserve"> -</w:t>
      </w:r>
      <w:r w:rsidRPr="007256B3">
        <w:t>4</w:t>
      </w:r>
      <w:r w:rsidR="003A214F">
        <w:t>-</w:t>
      </w:r>
    </w:p>
    <w:p w14:paraId="0F06FC31" w14:textId="70FB72AE" w:rsidR="007256B3" w:rsidRDefault="007256B3" w:rsidP="007256B3">
      <w:pPr>
        <w:rPr>
          <w:lang w:bidi="he-IL"/>
        </w:rPr>
      </w:pPr>
      <w:r w:rsidRPr="007256B3">
        <w:rPr>
          <w:lang w:bidi="he-IL"/>
        </w:rPr>
        <w:t>Fig 3: High valued Fish lost to HAB in Lake Victoria Shores ……………………………</w:t>
      </w:r>
      <w:r w:rsidR="00432ADE">
        <w:rPr>
          <w:lang w:bidi="he-IL"/>
        </w:rPr>
        <w:t>...</w:t>
      </w:r>
      <w:r w:rsidR="00392DC6">
        <w:rPr>
          <w:lang w:bidi="he-IL"/>
        </w:rPr>
        <w:t>..</w:t>
      </w:r>
      <w:r w:rsidRPr="007256B3">
        <w:rPr>
          <w:lang w:bidi="he-IL"/>
        </w:rPr>
        <w:t xml:space="preserve"> </w:t>
      </w:r>
      <w:r w:rsidR="008D4813">
        <w:rPr>
          <w:lang w:bidi="he-IL"/>
        </w:rPr>
        <w:t xml:space="preserve"> -</w:t>
      </w:r>
      <w:r w:rsidRPr="007256B3">
        <w:rPr>
          <w:lang w:bidi="he-IL"/>
        </w:rPr>
        <w:t>5</w:t>
      </w:r>
      <w:r w:rsidR="008D4813">
        <w:rPr>
          <w:lang w:bidi="he-IL"/>
        </w:rPr>
        <w:t>-</w:t>
      </w:r>
    </w:p>
    <w:p w14:paraId="2A5C2CF4" w14:textId="03766A6B" w:rsidR="00131C7D" w:rsidRPr="0087165F" w:rsidRDefault="00131C7D" w:rsidP="00131C7D">
      <w:pPr>
        <w:rPr>
          <w:lang w:bidi="he-IL"/>
        </w:rPr>
      </w:pPr>
      <w:r w:rsidRPr="0087165F">
        <w:rPr>
          <w:lang w:bidi="he-IL"/>
        </w:rPr>
        <w:t>Fig 4: HABs scare away Tourism …………………………………………………………………</w:t>
      </w:r>
      <w:r w:rsidR="005D3626" w:rsidRPr="0087165F">
        <w:rPr>
          <w:lang w:bidi="he-IL"/>
        </w:rPr>
        <w:t>…...</w:t>
      </w:r>
      <w:r w:rsidR="001E3CE9">
        <w:rPr>
          <w:lang w:bidi="he-IL"/>
        </w:rPr>
        <w:t>..</w:t>
      </w:r>
      <w:r w:rsidR="00432ADE">
        <w:rPr>
          <w:lang w:bidi="he-IL"/>
        </w:rPr>
        <w:t>..</w:t>
      </w:r>
      <w:r w:rsidRPr="0087165F">
        <w:rPr>
          <w:lang w:bidi="he-IL"/>
        </w:rPr>
        <w:t xml:space="preserve"> </w:t>
      </w:r>
      <w:r w:rsidR="001E3CE9">
        <w:rPr>
          <w:lang w:bidi="he-IL"/>
        </w:rPr>
        <w:t>-</w:t>
      </w:r>
      <w:r w:rsidRPr="0087165F">
        <w:rPr>
          <w:lang w:bidi="he-IL"/>
        </w:rPr>
        <w:t>5</w:t>
      </w:r>
      <w:r w:rsidR="001E3CE9">
        <w:rPr>
          <w:lang w:bidi="he-IL"/>
        </w:rPr>
        <w:t>-</w:t>
      </w:r>
    </w:p>
    <w:p w14:paraId="33AEFD24" w14:textId="194E6D8C" w:rsidR="005D3626" w:rsidRPr="0087165F" w:rsidRDefault="005D3626" w:rsidP="0088721F">
      <w:pPr>
        <w:spacing w:after="0" w:line="480" w:lineRule="auto"/>
        <w:jc w:val="left"/>
        <w:rPr>
          <w:rFonts w:eastAsia="Times New Roman" w:cs="Arial"/>
        </w:rPr>
      </w:pPr>
      <w:r w:rsidRPr="0087165F">
        <w:rPr>
          <w:rFonts w:eastAsia="Times New Roman" w:cs="Arial"/>
        </w:rPr>
        <w:t>Fig 5</w:t>
      </w:r>
      <w:r w:rsidR="00F76B13">
        <w:rPr>
          <w:rFonts w:eastAsia="Times New Roman" w:cs="Arial"/>
        </w:rPr>
        <w:t>:</w:t>
      </w:r>
      <w:r w:rsidRPr="0087165F">
        <w:rPr>
          <w:rFonts w:eastAsia="Times New Roman" w:cs="Arial"/>
        </w:rPr>
        <w:t xml:space="preserve"> Study area map show Winam (Kisumu Gulf) prone to HAB</w:t>
      </w:r>
      <w:r w:rsidR="0088721F" w:rsidRPr="0087165F">
        <w:rPr>
          <w:rFonts w:eastAsia="Times New Roman" w:cs="Arial"/>
        </w:rPr>
        <w:t>………</w:t>
      </w:r>
      <w:r w:rsidR="00F13B30">
        <w:rPr>
          <w:rFonts w:eastAsia="Times New Roman" w:cs="Arial"/>
        </w:rPr>
        <w:t>.</w:t>
      </w:r>
      <w:r w:rsidR="0087165F">
        <w:rPr>
          <w:rFonts w:eastAsia="Times New Roman" w:cs="Arial"/>
        </w:rPr>
        <w:t>..</w:t>
      </w:r>
      <w:r w:rsidR="0088721F" w:rsidRPr="0087165F">
        <w:rPr>
          <w:rFonts w:eastAsia="Times New Roman" w:cs="Arial"/>
        </w:rPr>
        <w:t>……</w:t>
      </w:r>
      <w:r w:rsidR="00974F0F">
        <w:rPr>
          <w:rFonts w:eastAsia="Times New Roman" w:cs="Arial"/>
        </w:rPr>
        <w:t>……</w:t>
      </w:r>
      <w:r w:rsidR="00392DC6">
        <w:rPr>
          <w:rFonts w:eastAsia="Times New Roman" w:cs="Arial"/>
        </w:rPr>
        <w:t>.</w:t>
      </w:r>
      <w:r w:rsidR="00974F0F">
        <w:rPr>
          <w:rFonts w:eastAsia="Times New Roman" w:cs="Arial"/>
        </w:rPr>
        <w:t xml:space="preserve"> -</w:t>
      </w:r>
      <w:r w:rsidR="0088721F" w:rsidRPr="0087165F">
        <w:rPr>
          <w:rFonts w:eastAsia="Times New Roman" w:cs="Arial"/>
        </w:rPr>
        <w:t>10</w:t>
      </w:r>
      <w:r w:rsidR="00974F0F">
        <w:rPr>
          <w:rFonts w:eastAsia="Times New Roman" w:cs="Arial"/>
        </w:rPr>
        <w:t>-</w:t>
      </w:r>
    </w:p>
    <w:p w14:paraId="6377B1B2" w14:textId="50262B98" w:rsidR="0088721F" w:rsidRDefault="0088721F" w:rsidP="0088721F">
      <w:pPr>
        <w:tabs>
          <w:tab w:val="left" w:pos="3600"/>
        </w:tabs>
        <w:spacing w:line="480" w:lineRule="auto"/>
        <w:rPr>
          <w:lang w:val="en-GB" w:bidi="he-IL"/>
        </w:rPr>
      </w:pPr>
      <w:r w:rsidRPr="0087165F">
        <w:rPr>
          <w:lang w:val="en-GB" w:bidi="he-IL"/>
        </w:rPr>
        <w:t>Fig 6: Overall Methodology Workflow for Objectives 1 and 2……………………….…</w:t>
      </w:r>
      <w:r w:rsidR="00ED6F9F">
        <w:rPr>
          <w:lang w:val="en-GB" w:bidi="he-IL"/>
        </w:rPr>
        <w:t>…</w:t>
      </w:r>
      <w:r w:rsidR="00392DC6">
        <w:rPr>
          <w:lang w:val="en-GB" w:bidi="he-IL"/>
        </w:rPr>
        <w:t>..</w:t>
      </w:r>
      <w:r w:rsidR="00ED6F9F">
        <w:rPr>
          <w:lang w:val="en-GB" w:bidi="he-IL"/>
        </w:rPr>
        <w:t>. -</w:t>
      </w:r>
      <w:r w:rsidRPr="0087165F">
        <w:rPr>
          <w:lang w:val="en-GB" w:bidi="he-IL"/>
        </w:rPr>
        <w:t>13</w:t>
      </w:r>
      <w:r w:rsidR="00ED6F9F">
        <w:rPr>
          <w:lang w:val="en-GB" w:bidi="he-IL"/>
        </w:rPr>
        <w:t>-</w:t>
      </w:r>
    </w:p>
    <w:p w14:paraId="600A32F9" w14:textId="3A7F8D0C" w:rsidR="00F93F04" w:rsidRDefault="00F93F04" w:rsidP="0088721F">
      <w:pPr>
        <w:tabs>
          <w:tab w:val="left" w:pos="3600"/>
        </w:tabs>
        <w:spacing w:line="480" w:lineRule="auto"/>
        <w:rPr>
          <w:lang w:val="en-GB" w:bidi="he-IL"/>
        </w:rPr>
      </w:pPr>
      <w:r w:rsidRPr="00F93F04">
        <w:rPr>
          <w:lang w:val="en-GB" w:bidi="he-IL"/>
        </w:rPr>
        <w:t>Fig 7: Overall Methodology Workflow for Objectives………………………………………</w:t>
      </w:r>
      <w:r w:rsidR="00EB26F7">
        <w:rPr>
          <w:lang w:val="en-GB" w:bidi="he-IL"/>
        </w:rPr>
        <w:t>……</w:t>
      </w:r>
      <w:r w:rsidR="00392DC6">
        <w:rPr>
          <w:lang w:val="en-GB" w:bidi="he-IL"/>
        </w:rPr>
        <w:t>.</w:t>
      </w:r>
      <w:r w:rsidRPr="00F93F04">
        <w:rPr>
          <w:lang w:val="en-GB" w:bidi="he-IL"/>
        </w:rPr>
        <w:t xml:space="preserve"> </w:t>
      </w:r>
      <w:r w:rsidR="00EB26F7">
        <w:rPr>
          <w:lang w:val="en-GB" w:bidi="he-IL"/>
        </w:rPr>
        <w:t xml:space="preserve">- </w:t>
      </w:r>
      <w:r w:rsidRPr="00F93F04">
        <w:rPr>
          <w:lang w:val="en-GB" w:bidi="he-IL"/>
        </w:rPr>
        <w:t>14</w:t>
      </w:r>
      <w:r w:rsidR="00EB26F7">
        <w:rPr>
          <w:lang w:val="en-GB" w:bidi="he-IL"/>
        </w:rPr>
        <w:t>-</w:t>
      </w:r>
    </w:p>
    <w:p w14:paraId="4CD2ADDF"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4965232C"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48031CAF"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3A704D47"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01515F42"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29C01EE0"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47B893B2" w14:textId="77777777" w:rsidR="007256B3" w:rsidRDefault="007256B3" w:rsidP="007256B3"/>
    <w:p w14:paraId="3F978E82" w14:textId="77777777" w:rsidR="007256B3" w:rsidRPr="007256B3" w:rsidRDefault="007256B3" w:rsidP="007256B3"/>
    <w:p w14:paraId="0C19F29A" w14:textId="77777777" w:rsidR="007256B3" w:rsidRPr="00BE1A2D" w:rsidRDefault="007256B3" w:rsidP="007256B3">
      <w:pPr>
        <w:rPr>
          <w:i/>
          <w:iCs/>
        </w:rPr>
      </w:pPr>
    </w:p>
    <w:p w14:paraId="3EEE4B94" w14:textId="3349DB0D" w:rsidR="009C35F2" w:rsidRPr="009C35F2" w:rsidRDefault="009C35F2" w:rsidP="007256B3">
      <w:pPr>
        <w:jc w:val="left"/>
        <w:rPr>
          <w:webHidden/>
        </w:rPr>
      </w:pPr>
      <w:r w:rsidRPr="009C35F2">
        <w:rPr>
          <w:webHidden/>
        </w:rPr>
        <w:br w:type="page"/>
      </w:r>
    </w:p>
    <w:p w14:paraId="46A1F927" w14:textId="421F5BD8" w:rsidR="000B7043" w:rsidRDefault="005F0E57" w:rsidP="00DB3E87">
      <w:pPr>
        <w:pStyle w:val="Heading1"/>
        <w:rPr>
          <w:rFonts w:eastAsiaTheme="minorHAnsi" w:cstheme="minorBidi"/>
          <w:lang w:val="en-US" w:bidi="ar-SA"/>
        </w:rPr>
      </w:pPr>
      <w:r>
        <w:lastRenderedPageBreak/>
        <w:fldChar w:fldCharType="end"/>
      </w:r>
      <w:r w:rsidR="000B7043" w:rsidRPr="000B7043">
        <w:t xml:space="preserve"> </w:t>
      </w:r>
      <w:sdt>
        <w:sdtPr>
          <w:id w:val="-598404303"/>
          <w:placeholder>
            <w:docPart w:val="F17ED2B4E7234C169BBFBA485E300B83"/>
          </w:placeholder>
        </w:sdtPr>
        <w:sdtEndPr/>
        <w:sdtContent>
          <w:r w:rsidR="000B7043">
            <w:t>List of tables</w:t>
          </w:r>
        </w:sdtContent>
      </w:sdt>
    </w:p>
    <w:p w14:paraId="04832281" w14:textId="22318FB6" w:rsidR="005F0E57" w:rsidRDefault="005F0E57" w:rsidP="003A214F">
      <w:pPr>
        <w:rPr>
          <w:noProof/>
        </w:rPr>
      </w:pPr>
      <w:r>
        <w:rPr>
          <w:lang w:bidi="he-IL"/>
        </w:rPr>
        <w:fldChar w:fldCharType="begin"/>
      </w:r>
      <w:r>
        <w:rPr>
          <w:lang w:bidi="he-IL"/>
        </w:rPr>
        <w:instrText xml:space="preserve"> TOC \h \z \c "Table" </w:instrText>
      </w:r>
      <w:r>
        <w:rPr>
          <w:lang w:bidi="he-IL"/>
        </w:rPr>
        <w:fldChar w:fldCharType="separate"/>
      </w:r>
      <w:hyperlink w:anchor="_Toc485042094" w:history="1">
        <w:r w:rsidRPr="008E64FD">
          <w:rPr>
            <w:rStyle w:val="Hyperlink"/>
            <w:noProof/>
          </w:rPr>
          <w:t xml:space="preserve">Table 1: </w:t>
        </w:r>
        <w:r w:rsidR="003A214F" w:rsidRPr="008E64FD">
          <w:rPr>
            <w:lang w:val="en-GB" w:bidi="he-IL"/>
          </w:rPr>
          <w:t>Data Sources and their roles ……………………………..…</w:t>
        </w:r>
        <w:r w:rsidR="00022C2F">
          <w:rPr>
            <w:lang w:val="en-GB" w:bidi="he-IL"/>
          </w:rPr>
          <w:t>…………………………….</w:t>
        </w:r>
      </w:hyperlink>
      <w:r w:rsidR="00B44041">
        <w:rPr>
          <w:noProof/>
        </w:rPr>
        <w:t xml:space="preserve">. -11- </w:t>
      </w:r>
    </w:p>
    <w:p w14:paraId="2043B510" w14:textId="22A9BEE7" w:rsidR="00022C2F" w:rsidRDefault="00022C2F" w:rsidP="00022C2F">
      <w:pPr>
        <w:rPr>
          <w:lang w:val="en-GB" w:bidi="he-IL"/>
        </w:rPr>
      </w:pPr>
      <w:r>
        <w:rPr>
          <w:lang w:val="en-GB" w:bidi="he-IL"/>
        </w:rPr>
        <w:t>Table 2: Tools and Materials used in the study…………………………………………………… -12-</w:t>
      </w:r>
    </w:p>
    <w:p w14:paraId="4FC9C23A" w14:textId="5871A76D" w:rsidR="00A667E0" w:rsidRPr="00A667E0" w:rsidRDefault="00A667E0" w:rsidP="00A667E0">
      <w:pPr>
        <w:rPr>
          <w:color w:val="000000" w:themeColor="text1"/>
          <w:lang w:val="en-GB" w:bidi="he-IL"/>
        </w:rPr>
      </w:pPr>
      <w:r w:rsidRPr="00A667E0">
        <w:rPr>
          <w:color w:val="000000" w:themeColor="text1"/>
          <w:lang w:val="en-GB" w:bidi="he-IL"/>
        </w:rPr>
        <w:t xml:space="preserve">Table 3: HABs </w:t>
      </w:r>
      <w:r w:rsidR="00A87E81">
        <w:rPr>
          <w:color w:val="000000" w:themeColor="text1"/>
          <w:lang w:val="en-GB" w:bidi="he-IL"/>
        </w:rPr>
        <w:t xml:space="preserve">cases </w:t>
      </w:r>
      <w:r w:rsidRPr="00A667E0">
        <w:rPr>
          <w:color w:val="000000" w:themeColor="text1"/>
          <w:lang w:val="en-GB" w:bidi="he-IL"/>
        </w:rPr>
        <w:t xml:space="preserve">reported in Lake Victoria </w:t>
      </w:r>
      <w:r w:rsidR="00A87E81">
        <w:rPr>
          <w:color w:val="000000" w:themeColor="text1"/>
          <w:lang w:val="en-GB" w:bidi="he-IL"/>
        </w:rPr>
        <w:t>……</w:t>
      </w:r>
      <w:r w:rsidR="00E10A25">
        <w:rPr>
          <w:color w:val="000000" w:themeColor="text1"/>
          <w:lang w:val="en-GB" w:bidi="he-IL"/>
        </w:rPr>
        <w:t>.</w:t>
      </w:r>
      <w:r w:rsidR="00A87E81">
        <w:rPr>
          <w:color w:val="000000" w:themeColor="text1"/>
          <w:lang w:val="en-GB" w:bidi="he-IL"/>
        </w:rPr>
        <w:t>…………………………………………</w:t>
      </w:r>
      <w:r w:rsidR="000436FD">
        <w:rPr>
          <w:color w:val="000000" w:themeColor="text1"/>
          <w:lang w:val="en-GB" w:bidi="he-IL"/>
        </w:rPr>
        <w:t>…. -</w:t>
      </w:r>
      <w:r w:rsidR="00943668">
        <w:rPr>
          <w:color w:val="000000" w:themeColor="text1"/>
          <w:lang w:val="en-GB" w:bidi="he-IL"/>
        </w:rPr>
        <w:t>13-</w:t>
      </w:r>
    </w:p>
    <w:p w14:paraId="650D718B" w14:textId="77777777" w:rsidR="00A667E0" w:rsidRDefault="00A667E0" w:rsidP="00022C2F">
      <w:pPr>
        <w:rPr>
          <w:lang w:val="en-GB" w:bidi="he-IL"/>
        </w:rPr>
      </w:pPr>
    </w:p>
    <w:p w14:paraId="641CD367" w14:textId="77777777" w:rsidR="00022C2F" w:rsidRPr="008E64FD" w:rsidRDefault="00022C2F" w:rsidP="003A214F">
      <w:pPr>
        <w:rPr>
          <w:noProof/>
        </w:rPr>
      </w:pPr>
    </w:p>
    <w:p w14:paraId="35CF6BEE" w14:textId="076AE5CD" w:rsidR="00267DC8" w:rsidRDefault="00267DC8" w:rsidP="00D03BD9"/>
    <w:p w14:paraId="2AFE8CB1" w14:textId="3D05B388" w:rsidR="00BA01F7" w:rsidRDefault="00BA01F7" w:rsidP="00D03BD9"/>
    <w:p w14:paraId="1EC52F84" w14:textId="0DBC9CE5" w:rsidR="00BA01F7" w:rsidRDefault="00BA01F7" w:rsidP="00D03BD9"/>
    <w:p w14:paraId="17DBAAAD" w14:textId="612F6C23" w:rsidR="00BA01F7" w:rsidRDefault="00BA01F7" w:rsidP="00D03BD9"/>
    <w:p w14:paraId="73546AE1" w14:textId="089536B9" w:rsidR="00BA01F7" w:rsidRDefault="00BA01F7" w:rsidP="00D03BD9"/>
    <w:p w14:paraId="5F6109C8" w14:textId="28C12ECD" w:rsidR="00BA01F7" w:rsidRDefault="00BA01F7" w:rsidP="00D03BD9"/>
    <w:p w14:paraId="162D2C97" w14:textId="5E146695" w:rsidR="00BA01F7" w:rsidRDefault="00BA01F7" w:rsidP="00D03BD9"/>
    <w:p w14:paraId="4FB05824" w14:textId="3B323A24" w:rsidR="00BA01F7" w:rsidRDefault="00BA01F7" w:rsidP="00D03BD9"/>
    <w:p w14:paraId="10ED417C" w14:textId="78F5F3AE" w:rsidR="00BA01F7" w:rsidRDefault="00BA01F7" w:rsidP="00D03BD9"/>
    <w:p w14:paraId="0E925EEA" w14:textId="204FDE7F" w:rsidR="00BA01F7" w:rsidRDefault="00BA01F7" w:rsidP="00D03BD9"/>
    <w:p w14:paraId="33177D69" w14:textId="273305BB" w:rsidR="00BA01F7" w:rsidRDefault="00BA01F7" w:rsidP="00D03BD9"/>
    <w:p w14:paraId="6B6F8F94" w14:textId="31E406E5" w:rsidR="00BA01F7" w:rsidRDefault="00BA01F7" w:rsidP="00D03BD9"/>
    <w:p w14:paraId="13E948D9" w14:textId="779C7582" w:rsidR="00BA01F7" w:rsidRDefault="00BA01F7" w:rsidP="00D03BD9"/>
    <w:p w14:paraId="485503C6" w14:textId="007E8D0A" w:rsidR="00BA01F7" w:rsidRDefault="00BA01F7" w:rsidP="00D03BD9"/>
    <w:p w14:paraId="11F55E66" w14:textId="0D333784" w:rsidR="00BA01F7" w:rsidRDefault="00BA01F7" w:rsidP="00D03BD9"/>
    <w:p w14:paraId="00E5745F" w14:textId="7DAE1F30" w:rsidR="00BA01F7" w:rsidRDefault="00BA01F7" w:rsidP="00D03BD9"/>
    <w:p w14:paraId="1BEF5F40" w14:textId="4925E9C0" w:rsidR="00BA01F7" w:rsidRDefault="00BA01F7" w:rsidP="00D03BD9"/>
    <w:p w14:paraId="6660F02F" w14:textId="2D017202" w:rsidR="005E334B" w:rsidRDefault="005F0E57" w:rsidP="00DB3E87">
      <w:pPr>
        <w:pStyle w:val="Heading1"/>
      </w:pPr>
      <w:r>
        <w:lastRenderedPageBreak/>
        <w:fldChar w:fldCharType="end"/>
      </w:r>
      <w:bookmarkStart w:id="11" w:name="_Toc78718107"/>
      <w:r w:rsidR="005E334B">
        <w:t>Acronyms and abbreviations</w:t>
      </w:r>
      <w:bookmarkEnd w:id="11"/>
    </w:p>
    <w:p w14:paraId="2B7F840E" w14:textId="77777777" w:rsidR="00DB3E87" w:rsidRPr="00DB3E87" w:rsidRDefault="00DB3E87" w:rsidP="00DB3E87">
      <w:pPr>
        <w:rPr>
          <w:lang w:val="en-GB" w:bidi="he-IL"/>
        </w:rPr>
      </w:pPr>
    </w:p>
    <w:p w14:paraId="30C41ECD" w14:textId="588099E3" w:rsidR="00DD622D" w:rsidRDefault="00DD622D" w:rsidP="00DC6CE2">
      <w:pPr>
        <w:pStyle w:val="ListParagraph"/>
        <w:numPr>
          <w:ilvl w:val="0"/>
          <w:numId w:val="7"/>
        </w:numPr>
        <w:rPr>
          <w:lang w:bidi="he-IL"/>
        </w:rPr>
      </w:pPr>
      <w:r w:rsidRPr="00B614C4">
        <w:t xml:space="preserve">DO </w:t>
      </w:r>
      <w:r>
        <w:tab/>
      </w:r>
      <w:r>
        <w:tab/>
        <w:t>D</w:t>
      </w:r>
      <w:r w:rsidRPr="00B614C4">
        <w:t xml:space="preserve">issolved </w:t>
      </w:r>
      <w:r>
        <w:t>O</w:t>
      </w:r>
      <w:r w:rsidRPr="00B614C4">
        <w:t>xygen</w:t>
      </w:r>
    </w:p>
    <w:p w14:paraId="589C6C1C" w14:textId="00A3C3DF" w:rsidR="00990E96" w:rsidRPr="00990E96" w:rsidRDefault="00990E96" w:rsidP="00DC6CE2">
      <w:pPr>
        <w:pStyle w:val="ListParagraph"/>
        <w:numPr>
          <w:ilvl w:val="0"/>
          <w:numId w:val="7"/>
        </w:numPr>
        <w:rPr>
          <w:color w:val="000000" w:themeColor="text1"/>
          <w:lang w:bidi="he-IL"/>
        </w:rPr>
      </w:pPr>
      <w:r w:rsidRPr="00990E96">
        <w:rPr>
          <w:color w:val="000000" w:themeColor="text1"/>
        </w:rPr>
        <w:t>DN</w:t>
      </w:r>
      <w:r>
        <w:rPr>
          <w:color w:val="000000" w:themeColor="text1"/>
        </w:rPr>
        <w:tab/>
      </w:r>
      <w:r>
        <w:rPr>
          <w:color w:val="000000" w:themeColor="text1"/>
        </w:rPr>
        <w:tab/>
        <w:t>Digital Numbers</w:t>
      </w:r>
    </w:p>
    <w:p w14:paraId="2BB59BED" w14:textId="34CF8BAC" w:rsidR="00DC6CE2" w:rsidRDefault="00DC6CE2" w:rsidP="00DC6CE2">
      <w:pPr>
        <w:pStyle w:val="ListParagraph"/>
        <w:numPr>
          <w:ilvl w:val="0"/>
          <w:numId w:val="7"/>
        </w:numPr>
        <w:rPr>
          <w:lang w:bidi="he-IL"/>
        </w:rPr>
      </w:pPr>
      <w:r>
        <w:rPr>
          <w:lang w:bidi="he-IL"/>
        </w:rPr>
        <w:t>GDP</w:t>
      </w:r>
      <w:r>
        <w:rPr>
          <w:lang w:bidi="he-IL"/>
        </w:rPr>
        <w:tab/>
      </w:r>
      <w:r>
        <w:rPr>
          <w:lang w:bidi="he-IL"/>
        </w:rPr>
        <w:tab/>
        <w:t>Gross Domestic Product</w:t>
      </w:r>
    </w:p>
    <w:p w14:paraId="192E1A4E" w14:textId="256FF09D" w:rsidR="003E7D30" w:rsidRDefault="003E7D30" w:rsidP="00DC6CE2">
      <w:pPr>
        <w:pStyle w:val="ListParagraph"/>
        <w:numPr>
          <w:ilvl w:val="0"/>
          <w:numId w:val="7"/>
        </w:numPr>
        <w:rPr>
          <w:lang w:bidi="he-IL"/>
        </w:rPr>
      </w:pPr>
      <w:r>
        <w:rPr>
          <w:lang w:bidi="he-IL"/>
        </w:rPr>
        <w:t xml:space="preserve">GEGIS </w:t>
      </w:r>
      <w:r>
        <w:rPr>
          <w:lang w:bidi="he-IL"/>
        </w:rPr>
        <w:tab/>
        <w:t>Geomatic Engineering and Geospatial Information Systems</w:t>
      </w:r>
    </w:p>
    <w:p w14:paraId="2FEB3954" w14:textId="7C6283EF" w:rsidR="005E334B" w:rsidRDefault="003C0AB3" w:rsidP="003C0AB3">
      <w:pPr>
        <w:pStyle w:val="ListParagraph"/>
        <w:numPr>
          <w:ilvl w:val="0"/>
          <w:numId w:val="7"/>
        </w:numPr>
        <w:rPr>
          <w:lang w:bidi="he-IL"/>
        </w:rPr>
      </w:pPr>
      <w:r>
        <w:rPr>
          <w:lang w:bidi="he-IL"/>
        </w:rPr>
        <w:t>HAB</w:t>
      </w:r>
      <w:r w:rsidR="00F877A1">
        <w:rPr>
          <w:lang w:bidi="he-IL"/>
        </w:rPr>
        <w:tab/>
      </w:r>
      <w:r w:rsidR="00F877A1">
        <w:rPr>
          <w:lang w:bidi="he-IL"/>
        </w:rPr>
        <w:tab/>
      </w:r>
      <w:r>
        <w:rPr>
          <w:lang w:bidi="he-IL"/>
        </w:rPr>
        <w:t>Harmful Algal Bloom</w:t>
      </w:r>
    </w:p>
    <w:p w14:paraId="6A6C5E6F" w14:textId="4E86B98B" w:rsidR="006E7684" w:rsidRDefault="006E7684" w:rsidP="00303C8B">
      <w:pPr>
        <w:pStyle w:val="ListParagraph"/>
        <w:numPr>
          <w:ilvl w:val="0"/>
          <w:numId w:val="7"/>
        </w:numPr>
        <w:rPr>
          <w:lang w:bidi="he-IL"/>
        </w:rPr>
      </w:pPr>
      <w:r>
        <w:t>FAI</w:t>
      </w:r>
      <w:r w:rsidR="00456929">
        <w:tab/>
      </w:r>
      <w:r w:rsidR="00456929">
        <w:tab/>
        <w:t>Floating Algae Index</w:t>
      </w:r>
    </w:p>
    <w:p w14:paraId="0F8FD3E2" w14:textId="7FE97DDB" w:rsidR="006E7684" w:rsidRDefault="006E7684" w:rsidP="00303C8B">
      <w:pPr>
        <w:pStyle w:val="ListParagraph"/>
        <w:numPr>
          <w:ilvl w:val="0"/>
          <w:numId w:val="7"/>
        </w:numPr>
        <w:rPr>
          <w:lang w:bidi="he-IL"/>
        </w:rPr>
      </w:pPr>
      <w:r>
        <w:t xml:space="preserve">FLH </w:t>
      </w:r>
      <w:r w:rsidR="00456929">
        <w:tab/>
      </w:r>
      <w:r w:rsidR="00456929">
        <w:tab/>
        <w:t>Fluorescence Line Height</w:t>
      </w:r>
    </w:p>
    <w:p w14:paraId="57F9D7B4" w14:textId="05C29826" w:rsidR="003C0AB3" w:rsidRDefault="003C0AB3" w:rsidP="003C0AB3">
      <w:pPr>
        <w:pStyle w:val="ListParagraph"/>
        <w:numPr>
          <w:ilvl w:val="0"/>
          <w:numId w:val="7"/>
        </w:numPr>
        <w:rPr>
          <w:lang w:bidi="he-IL"/>
        </w:rPr>
      </w:pPr>
      <w:r>
        <w:rPr>
          <w:lang w:bidi="he-IL"/>
        </w:rPr>
        <w:t xml:space="preserve">IoT </w:t>
      </w:r>
      <w:r w:rsidR="00F877A1">
        <w:rPr>
          <w:lang w:bidi="he-IL"/>
        </w:rPr>
        <w:tab/>
      </w:r>
      <w:r w:rsidR="00F877A1">
        <w:rPr>
          <w:lang w:bidi="he-IL"/>
        </w:rPr>
        <w:tab/>
      </w:r>
      <w:r>
        <w:rPr>
          <w:lang w:bidi="he-IL"/>
        </w:rPr>
        <w:t>Internet of Things</w:t>
      </w:r>
    </w:p>
    <w:p w14:paraId="45974FE1" w14:textId="77777777" w:rsidR="00DC6CE2" w:rsidRDefault="00DC6CE2" w:rsidP="00DC6CE2">
      <w:pPr>
        <w:pStyle w:val="ListParagraph"/>
        <w:numPr>
          <w:ilvl w:val="0"/>
          <w:numId w:val="7"/>
        </w:numPr>
        <w:rPr>
          <w:lang w:bidi="he-IL"/>
        </w:rPr>
      </w:pPr>
      <w:r>
        <w:rPr>
          <w:lang w:bidi="he-IL"/>
        </w:rPr>
        <w:t xml:space="preserve">KMFRI </w:t>
      </w:r>
      <w:r>
        <w:rPr>
          <w:lang w:bidi="he-IL"/>
        </w:rPr>
        <w:tab/>
        <w:t>Kenya Marine and Fisheries Research Institute</w:t>
      </w:r>
    </w:p>
    <w:p w14:paraId="55E44E30" w14:textId="1340B9DC" w:rsidR="00524B27" w:rsidRDefault="00524B27" w:rsidP="003C0AB3">
      <w:pPr>
        <w:pStyle w:val="ListParagraph"/>
        <w:numPr>
          <w:ilvl w:val="0"/>
          <w:numId w:val="7"/>
        </w:numPr>
        <w:rPr>
          <w:lang w:bidi="he-IL"/>
        </w:rPr>
      </w:pPr>
      <w:r w:rsidRPr="00524B27">
        <w:t>KTN</w:t>
      </w:r>
      <w:r w:rsidR="0089046E">
        <w:tab/>
      </w:r>
      <w:r>
        <w:tab/>
        <w:t>Kenya Television News</w:t>
      </w:r>
    </w:p>
    <w:p w14:paraId="0AC05DC3" w14:textId="77777777" w:rsidR="00DC6CE2" w:rsidRDefault="00DC6CE2" w:rsidP="00DC6CE2">
      <w:pPr>
        <w:pStyle w:val="ListParagraph"/>
        <w:numPr>
          <w:ilvl w:val="0"/>
          <w:numId w:val="7"/>
        </w:numPr>
        <w:rPr>
          <w:lang w:bidi="he-IL"/>
        </w:rPr>
      </w:pPr>
      <w:r w:rsidRPr="00B614C4">
        <w:t>LS</w:t>
      </w:r>
      <w:r>
        <w:t>A</w:t>
      </w:r>
      <w:r w:rsidRPr="00B614C4">
        <w:t>T</w:t>
      </w:r>
      <w:r>
        <w:t xml:space="preserve"> </w:t>
      </w:r>
      <w:r>
        <w:tab/>
      </w:r>
      <w:r>
        <w:tab/>
      </w:r>
      <w:r w:rsidRPr="00B614C4">
        <w:t>Lake Surface Air Temperature</w:t>
      </w:r>
    </w:p>
    <w:p w14:paraId="10D9B458" w14:textId="3E0B73F5" w:rsidR="00DC6CE2" w:rsidRDefault="00DC6CE2" w:rsidP="00DC6CE2">
      <w:pPr>
        <w:pStyle w:val="ListParagraph"/>
        <w:numPr>
          <w:ilvl w:val="0"/>
          <w:numId w:val="7"/>
        </w:numPr>
        <w:rPr>
          <w:lang w:bidi="he-IL"/>
        </w:rPr>
      </w:pPr>
      <w:r w:rsidRPr="00B614C4">
        <w:t>LSWT</w:t>
      </w:r>
      <w:r>
        <w:tab/>
      </w:r>
      <w:r>
        <w:tab/>
      </w:r>
      <w:r w:rsidRPr="00B614C4">
        <w:t xml:space="preserve">Lake Surface Water Temperature </w:t>
      </w:r>
    </w:p>
    <w:p w14:paraId="586C6687" w14:textId="2924F846" w:rsidR="003C1686" w:rsidRDefault="003C1686" w:rsidP="00DC6CE2">
      <w:pPr>
        <w:pStyle w:val="ListParagraph"/>
        <w:numPr>
          <w:ilvl w:val="0"/>
          <w:numId w:val="7"/>
        </w:numPr>
        <w:rPr>
          <w:lang w:bidi="he-IL"/>
        </w:rPr>
      </w:pPr>
      <w:r>
        <w:t>MCI</w:t>
      </w:r>
      <w:r w:rsidR="00456929">
        <w:tab/>
      </w:r>
      <w:r w:rsidR="00456929">
        <w:tab/>
        <w:t>Maximum Chlorophyll Index</w:t>
      </w:r>
    </w:p>
    <w:p w14:paraId="57826367" w14:textId="7B50DD3B" w:rsidR="0077157C" w:rsidRDefault="0077157C" w:rsidP="0077157C">
      <w:pPr>
        <w:pStyle w:val="ListParagraph"/>
        <w:numPr>
          <w:ilvl w:val="0"/>
          <w:numId w:val="7"/>
        </w:numPr>
        <w:rPr>
          <w:lang w:bidi="he-IL"/>
        </w:rPr>
      </w:pPr>
      <w:r w:rsidRPr="00B614C4">
        <w:t>MERIS</w:t>
      </w:r>
      <w:r>
        <w:tab/>
      </w:r>
      <w:proofErr w:type="spellStart"/>
      <w:r>
        <w:t>MEdium</w:t>
      </w:r>
      <w:proofErr w:type="spellEnd"/>
      <w:r>
        <w:t xml:space="preserve"> Resolution Imaging </w:t>
      </w:r>
      <w:r w:rsidR="00940D26">
        <w:t>Spectroradiometer</w:t>
      </w:r>
    </w:p>
    <w:p w14:paraId="68441A31" w14:textId="41AAD458" w:rsidR="00A03CFA" w:rsidRDefault="00A03CFA" w:rsidP="0077157C">
      <w:pPr>
        <w:pStyle w:val="ListParagraph"/>
        <w:numPr>
          <w:ilvl w:val="0"/>
          <w:numId w:val="7"/>
        </w:numPr>
        <w:rPr>
          <w:lang w:bidi="he-IL"/>
        </w:rPr>
      </w:pPr>
      <w:r>
        <w:t>ML</w:t>
      </w:r>
      <w:r>
        <w:tab/>
      </w:r>
      <w:r>
        <w:tab/>
        <w:t xml:space="preserve">Machine Learning </w:t>
      </w:r>
    </w:p>
    <w:p w14:paraId="4C5E4600" w14:textId="3E3A2117" w:rsidR="0077157C" w:rsidRDefault="0077157C" w:rsidP="00DC6CE2">
      <w:pPr>
        <w:pStyle w:val="ListParagraph"/>
        <w:numPr>
          <w:ilvl w:val="0"/>
          <w:numId w:val="7"/>
        </w:numPr>
        <w:rPr>
          <w:lang w:bidi="he-IL"/>
        </w:rPr>
      </w:pPr>
      <w:r w:rsidRPr="00B614C4">
        <w:t xml:space="preserve">MODIS </w:t>
      </w:r>
      <w:r>
        <w:tab/>
      </w:r>
      <w:proofErr w:type="spellStart"/>
      <w:r>
        <w:t>MODerate</w:t>
      </w:r>
      <w:proofErr w:type="spellEnd"/>
      <w:r>
        <w:t xml:space="preserve"> Resolution Imaging </w:t>
      </w:r>
      <w:r w:rsidR="0027733A">
        <w:t>Spectrometer</w:t>
      </w:r>
    </w:p>
    <w:p w14:paraId="02EBC782" w14:textId="25DB5099" w:rsidR="00DC6CE2" w:rsidRDefault="00DC6CE2" w:rsidP="00DC6CE2">
      <w:pPr>
        <w:pStyle w:val="ListParagraph"/>
        <w:numPr>
          <w:ilvl w:val="0"/>
          <w:numId w:val="7"/>
        </w:numPr>
        <w:rPr>
          <w:lang w:bidi="he-IL"/>
        </w:rPr>
      </w:pPr>
      <w:r>
        <w:rPr>
          <w:lang w:bidi="he-IL"/>
        </w:rPr>
        <w:t xml:space="preserve">OLI </w:t>
      </w:r>
      <w:r>
        <w:rPr>
          <w:lang w:bidi="he-IL"/>
        </w:rPr>
        <w:tab/>
      </w:r>
      <w:r>
        <w:rPr>
          <w:lang w:bidi="he-IL"/>
        </w:rPr>
        <w:tab/>
        <w:t>Operational Land Imager</w:t>
      </w:r>
    </w:p>
    <w:p w14:paraId="69AFB3FA" w14:textId="5FEEC60D" w:rsidR="00915D1D" w:rsidRDefault="00915D1D" w:rsidP="00DC6CE2">
      <w:pPr>
        <w:pStyle w:val="ListParagraph"/>
        <w:numPr>
          <w:ilvl w:val="0"/>
          <w:numId w:val="7"/>
        </w:numPr>
        <w:rPr>
          <w:lang w:bidi="he-IL"/>
        </w:rPr>
      </w:pPr>
      <w:r>
        <w:t>OC</w:t>
      </w:r>
      <w:r>
        <w:tab/>
      </w:r>
      <w:r>
        <w:tab/>
        <w:t xml:space="preserve">Ocean </w:t>
      </w:r>
      <w:r w:rsidR="00571115">
        <w:t>Color</w:t>
      </w:r>
    </w:p>
    <w:p w14:paraId="3F10CD92" w14:textId="1A8A0298" w:rsidR="00B80394" w:rsidRDefault="00B80394" w:rsidP="00B80394">
      <w:pPr>
        <w:pStyle w:val="ListParagraph"/>
        <w:numPr>
          <w:ilvl w:val="0"/>
          <w:numId w:val="7"/>
        </w:numPr>
        <w:rPr>
          <w:lang w:bidi="he-IL"/>
        </w:rPr>
      </w:pPr>
      <w:r>
        <w:t>Quick-</w:t>
      </w:r>
      <w:proofErr w:type="gramStart"/>
      <w:r>
        <w:t>SCAT</w:t>
      </w:r>
      <w:r w:rsidR="004F2254">
        <w:t xml:space="preserve">  Quick</w:t>
      </w:r>
      <w:proofErr w:type="gramEnd"/>
      <w:r w:rsidR="004F2254">
        <w:t xml:space="preserve"> </w:t>
      </w:r>
      <w:proofErr w:type="spellStart"/>
      <w:r w:rsidR="004F2254">
        <w:t>Scatterometer</w:t>
      </w:r>
      <w:proofErr w:type="spellEnd"/>
    </w:p>
    <w:p w14:paraId="4786AA62" w14:textId="0159FC3E" w:rsidR="0077157C" w:rsidRDefault="0077157C" w:rsidP="00DC6CE2">
      <w:pPr>
        <w:pStyle w:val="ListParagraph"/>
        <w:numPr>
          <w:ilvl w:val="0"/>
          <w:numId w:val="7"/>
        </w:numPr>
        <w:rPr>
          <w:lang w:bidi="he-IL"/>
        </w:rPr>
      </w:pPr>
      <w:proofErr w:type="spellStart"/>
      <w:r w:rsidRPr="00B614C4">
        <w:t>SeaWiFS</w:t>
      </w:r>
      <w:proofErr w:type="spellEnd"/>
      <w:r w:rsidR="00CF5C65">
        <w:tab/>
        <w:t>Sea</w:t>
      </w:r>
      <w:r w:rsidR="000C4BF8">
        <w:t>-v</w:t>
      </w:r>
      <w:r w:rsidR="00757FBE">
        <w:t>iewing Wide</w:t>
      </w:r>
      <w:r w:rsidR="00103F24">
        <w:t>-</w:t>
      </w:r>
      <w:r w:rsidR="00757FBE">
        <w:t>Field</w:t>
      </w:r>
      <w:r w:rsidR="00103F24">
        <w:t>-</w:t>
      </w:r>
      <w:r w:rsidR="00757FBE">
        <w:t xml:space="preserve"> of</w:t>
      </w:r>
      <w:r w:rsidR="00103F24">
        <w:t>-</w:t>
      </w:r>
      <w:r w:rsidR="00757FBE">
        <w:t>View Sensor</w:t>
      </w:r>
    </w:p>
    <w:p w14:paraId="6E0327D3" w14:textId="3376624D" w:rsidR="005E334B" w:rsidRDefault="003B746F" w:rsidP="00D05B3D">
      <w:pPr>
        <w:pStyle w:val="ListParagraph"/>
        <w:numPr>
          <w:ilvl w:val="0"/>
          <w:numId w:val="7"/>
        </w:numPr>
        <w:rPr>
          <w:lang w:bidi="he-IL"/>
        </w:rPr>
      </w:pPr>
      <w:r w:rsidRPr="00B614C4">
        <w:t xml:space="preserve">SST </w:t>
      </w:r>
      <w:r>
        <w:tab/>
      </w:r>
      <w:r>
        <w:tab/>
      </w:r>
      <w:r w:rsidRPr="00B614C4">
        <w:t>Sea Surface Temperature</w:t>
      </w:r>
    </w:p>
    <w:p w14:paraId="5FA5ED7A" w14:textId="7F653E65" w:rsidR="00CF30A7" w:rsidRDefault="00CF30A7" w:rsidP="00D05B3D">
      <w:pPr>
        <w:pStyle w:val="ListParagraph"/>
        <w:numPr>
          <w:ilvl w:val="0"/>
          <w:numId w:val="7"/>
        </w:numPr>
        <w:rPr>
          <w:lang w:bidi="he-IL"/>
        </w:rPr>
      </w:pPr>
      <w:r w:rsidRPr="00157BE6">
        <w:rPr>
          <w:rFonts w:eastAsia="Times New Roman" w:cs="Times New Roman"/>
          <w:color w:val="000000"/>
          <w:lang w:val="en-GB"/>
        </w:rPr>
        <w:t>TIRS</w:t>
      </w:r>
      <w:r>
        <w:rPr>
          <w:rFonts w:eastAsia="Times New Roman" w:cs="Times New Roman"/>
          <w:color w:val="000000"/>
          <w:lang w:val="en-GB"/>
        </w:rPr>
        <w:tab/>
      </w:r>
      <w:r>
        <w:rPr>
          <w:rFonts w:eastAsia="Times New Roman" w:cs="Times New Roman"/>
          <w:color w:val="000000"/>
          <w:lang w:val="en-GB"/>
        </w:rPr>
        <w:tab/>
        <w:t xml:space="preserve">Thermal </w:t>
      </w:r>
      <w:r w:rsidR="00196285">
        <w:rPr>
          <w:rFonts w:eastAsia="Times New Roman" w:cs="Times New Roman"/>
          <w:color w:val="000000"/>
          <w:lang w:val="en-GB"/>
        </w:rPr>
        <w:t>InfraRed</w:t>
      </w:r>
      <w:r>
        <w:rPr>
          <w:rFonts w:eastAsia="Times New Roman" w:cs="Times New Roman"/>
          <w:color w:val="000000"/>
          <w:lang w:val="en-GB"/>
        </w:rPr>
        <w:t xml:space="preserve"> Sensor</w:t>
      </w:r>
    </w:p>
    <w:p w14:paraId="046E34A4" w14:textId="76A5500D" w:rsidR="00DC6CE2" w:rsidRDefault="00DC6CE2" w:rsidP="00DC6CE2">
      <w:pPr>
        <w:pStyle w:val="ListParagraph"/>
        <w:numPr>
          <w:ilvl w:val="0"/>
          <w:numId w:val="7"/>
        </w:numPr>
        <w:rPr>
          <w:lang w:bidi="he-IL"/>
        </w:rPr>
      </w:pPr>
      <w:r>
        <w:rPr>
          <w:lang w:bidi="he-IL"/>
        </w:rPr>
        <w:t>USGS</w:t>
      </w:r>
      <w:r>
        <w:rPr>
          <w:lang w:bidi="he-IL"/>
        </w:rPr>
        <w:tab/>
      </w:r>
      <w:r>
        <w:rPr>
          <w:lang w:bidi="he-IL"/>
        </w:rPr>
        <w:tab/>
        <w:t>United States Geological Survey</w:t>
      </w:r>
    </w:p>
    <w:p w14:paraId="45113274" w14:textId="052C01B1" w:rsidR="005E334B" w:rsidRDefault="005E334B" w:rsidP="00D03BD9">
      <w:pPr>
        <w:rPr>
          <w:lang w:bidi="he-IL"/>
        </w:rPr>
      </w:pPr>
    </w:p>
    <w:p w14:paraId="0449853F" w14:textId="34FF8734" w:rsidR="005650A6" w:rsidRDefault="005650A6" w:rsidP="00D03BD9">
      <w:pPr>
        <w:rPr>
          <w:lang w:bidi="he-IL"/>
        </w:rPr>
      </w:pPr>
    </w:p>
    <w:p w14:paraId="70D0E703" w14:textId="76984A0F" w:rsidR="005650A6" w:rsidRDefault="005650A6" w:rsidP="00D03BD9">
      <w:pPr>
        <w:rPr>
          <w:lang w:bidi="he-IL"/>
        </w:rPr>
      </w:pPr>
    </w:p>
    <w:p w14:paraId="4B5E1776" w14:textId="4F243125" w:rsidR="005650A6" w:rsidRDefault="005650A6" w:rsidP="00D03BD9">
      <w:pPr>
        <w:rPr>
          <w:lang w:bidi="he-IL"/>
        </w:rPr>
      </w:pPr>
    </w:p>
    <w:p w14:paraId="3A7E2EE9" w14:textId="77777777" w:rsidR="00DC50BE" w:rsidRDefault="00DC50BE" w:rsidP="00D03BD9">
      <w:pPr>
        <w:rPr>
          <w:lang w:bidi="he-IL"/>
        </w:rPr>
      </w:pPr>
    </w:p>
    <w:bookmarkStart w:id="12" w:name="_Toc485037819" w:displacedByCustomXml="next"/>
    <w:bookmarkStart w:id="13" w:name="_Toc78718108" w:displacedByCustomXml="next"/>
    <w:sdt>
      <w:sdtPr>
        <w:id w:val="-611517291"/>
        <w:placeholder>
          <w:docPart w:val="23B7249CF7774CAFBAD35AB9C4B120FB"/>
        </w:placeholder>
      </w:sdtPr>
      <w:sdtEndPr/>
      <w:sdtContent>
        <w:p w14:paraId="65D9B6CA" w14:textId="13581E54" w:rsidR="00EE337D" w:rsidRDefault="00D27BF7" w:rsidP="00DB3E87">
          <w:pPr>
            <w:pStyle w:val="Heading1"/>
            <w:numPr>
              <w:ilvl w:val="0"/>
              <w:numId w:val="2"/>
            </w:numPr>
          </w:pPr>
          <w:r w:rsidRPr="002B20DE">
            <w:t>Introduction</w:t>
          </w:r>
          <w:bookmarkEnd w:id="12"/>
          <w:r>
            <w:t xml:space="preserve"> </w:t>
          </w:r>
        </w:p>
      </w:sdtContent>
    </w:sdt>
    <w:bookmarkEnd w:id="13" w:displacedByCustomXml="prev"/>
    <w:bookmarkStart w:id="14" w:name="_Toc78718109" w:displacedByCustomXml="next"/>
    <w:sdt>
      <w:sdtPr>
        <w:rPr>
          <w:lang w:bidi="he-IL"/>
        </w:rPr>
        <w:id w:val="1207217970"/>
        <w:placeholder>
          <w:docPart w:val="23B7249CF7774CAFBAD35AB9C4B120FB"/>
        </w:placeholder>
      </w:sdtPr>
      <w:sdtEndPr/>
      <w:sdtContent>
        <w:p w14:paraId="6C4644F0" w14:textId="4850E3B5" w:rsidR="005E334B" w:rsidRDefault="00F051B2" w:rsidP="00DC50BE">
          <w:pPr>
            <w:pStyle w:val="Heading2"/>
            <w:rPr>
              <w:lang w:bidi="he-IL"/>
            </w:rPr>
          </w:pPr>
          <w:r>
            <w:rPr>
              <w:lang w:bidi="he-IL"/>
            </w:rPr>
            <w:t xml:space="preserve">1.1 </w:t>
          </w:r>
          <w:r w:rsidR="005E334B">
            <w:rPr>
              <w:lang w:bidi="he-IL"/>
            </w:rPr>
            <w:t>Background</w:t>
          </w:r>
        </w:p>
      </w:sdtContent>
    </w:sdt>
    <w:bookmarkEnd w:id="14" w:displacedByCustomXml="prev"/>
    <w:p w14:paraId="456B28D9" w14:textId="47308E7E" w:rsidR="00FD7B89" w:rsidRDefault="00887E9C" w:rsidP="00FD7B89">
      <w:bookmarkStart w:id="15" w:name="_Toc78718110"/>
      <w:r>
        <w:t xml:space="preserve">Richardson K. (1997) defined </w:t>
      </w:r>
      <w:r w:rsidR="00ED407E" w:rsidRPr="00B614C4">
        <w:t>Algal bloom as “the rapid growth of one or more species which leads to an increase in biomass of the species</w:t>
      </w:r>
      <w:r w:rsidRPr="00B614C4">
        <w:t>”. This</w:t>
      </w:r>
      <w:r w:rsidR="00ED407E" w:rsidRPr="00B614C4">
        <w:t xml:space="preserve"> is normally associated with high concentrations of </w:t>
      </w:r>
      <w:r w:rsidR="00BD7482" w:rsidRPr="00B614C4">
        <w:t>phytoplankton</w:t>
      </w:r>
      <w:r w:rsidR="00ED407E" w:rsidRPr="00B614C4">
        <w:t xml:space="preserve"> (algae). If the rapid growth is related to a </w:t>
      </w:r>
      <w:r w:rsidRPr="00B614C4">
        <w:t xml:space="preserve">toxic </w:t>
      </w:r>
      <w:r>
        <w:t xml:space="preserve">or </w:t>
      </w:r>
      <w:r w:rsidR="00ED407E" w:rsidRPr="00B614C4">
        <w:t>harmful species, th</w:t>
      </w:r>
      <w:r>
        <w:t xml:space="preserve">en the phenomenon can be termed as </w:t>
      </w:r>
      <w:r w:rsidR="00ED407E" w:rsidRPr="00B614C4">
        <w:t>Harmful Algal Bloom (HAB). A species can be harmful due to the release of toxic substances e.g.,</w:t>
      </w:r>
      <w:r w:rsidR="00ED407E" w:rsidRPr="00B614C4">
        <w:rPr>
          <w:rFonts w:cs="Times New Roman"/>
        </w:rPr>
        <w:t xml:space="preserve"> </w:t>
      </w:r>
      <w:r w:rsidR="00ED407E" w:rsidRPr="007721C9">
        <w:rPr>
          <w:rFonts w:cs="Times New Roman"/>
          <w:i/>
          <w:iCs/>
        </w:rPr>
        <w:t>Cyanotoxins spp</w:t>
      </w:r>
      <w:r w:rsidR="00ED407E" w:rsidRPr="00B614C4">
        <w:rPr>
          <w:rFonts w:cs="Times New Roman"/>
        </w:rPr>
        <w:t>.</w:t>
      </w:r>
      <w:r w:rsidR="00ED407E" w:rsidRPr="00B614C4">
        <w:rPr>
          <w:rFonts w:cs="Arial"/>
          <w:shd w:val="clear" w:color="auto" w:fill="FFFFFF"/>
        </w:rPr>
        <w:t xml:space="preserve"> </w:t>
      </w:r>
      <w:r w:rsidR="00ED407E" w:rsidRPr="00B614C4">
        <w:rPr>
          <w:color w:val="000000" w:themeColor="text1"/>
        </w:rPr>
        <w:t xml:space="preserve">which are </w:t>
      </w:r>
      <w:r w:rsidR="00226364">
        <w:rPr>
          <w:color w:val="000000" w:themeColor="text1"/>
        </w:rPr>
        <w:t xml:space="preserve">the </w:t>
      </w:r>
      <w:r w:rsidR="00ED407E" w:rsidRPr="00B614C4">
        <w:rPr>
          <w:color w:val="000000" w:themeColor="text1"/>
        </w:rPr>
        <w:t>most frequent in the Lake Victoria region (Okello et al., 2011). Often</w:t>
      </w:r>
      <w:r w:rsidR="00ED407E" w:rsidRPr="00B614C4">
        <w:t xml:space="preserve"> termed</w:t>
      </w:r>
      <w:r w:rsidR="00230207">
        <w:t xml:space="preserve"> as</w:t>
      </w:r>
      <w:r w:rsidR="00ED407E" w:rsidRPr="00B614C4">
        <w:t xml:space="preserve"> </w:t>
      </w:r>
      <w:r w:rsidR="00A36DCF">
        <w:t>“</w:t>
      </w:r>
      <w:r w:rsidR="00ED407E" w:rsidRPr="00B614C4">
        <w:t xml:space="preserve">Red Tides”, HABs have attracted a significant world-wide attention in research over the last two decades </w:t>
      </w:r>
      <w:bookmarkStart w:id="16" w:name="_Hlk79484233"/>
      <w:r w:rsidR="00FD7B89">
        <w:t>(</w:t>
      </w:r>
      <w:r w:rsidR="00FD7B89" w:rsidRPr="00B614C4">
        <w:t>W. Song et al.,2015</w:t>
      </w:r>
      <w:r w:rsidR="00FD7B89">
        <w:t xml:space="preserve">; </w:t>
      </w:r>
      <w:r w:rsidR="00FD7B89" w:rsidRPr="006A09F9">
        <w:t>Manuel et al., 2020</w:t>
      </w:r>
      <w:r w:rsidR="00FD7B89">
        <w:t>)</w:t>
      </w:r>
      <w:r w:rsidR="00FD7B89" w:rsidRPr="006A09F9">
        <w:t xml:space="preserve">. </w:t>
      </w:r>
    </w:p>
    <w:p w14:paraId="5F27597F" w14:textId="3B0AD883" w:rsidR="00ED407E" w:rsidRPr="00B614C4" w:rsidRDefault="00ED407E" w:rsidP="00ED407E">
      <w:pPr>
        <w:rPr>
          <w:color w:val="000000" w:themeColor="text1"/>
        </w:rPr>
      </w:pPr>
      <w:r w:rsidRPr="00B614C4">
        <w:t>Development, stability, and density of the phenomenon are related to some environmental factors such as wind velocity</w:t>
      </w:r>
      <w:r w:rsidR="00DC53E9">
        <w:t xml:space="preserve"> and direction</w:t>
      </w:r>
      <w:r w:rsidRPr="00B614C4">
        <w:t xml:space="preserve">, Lake Surface Water Temperature (LSWT), Lake Surface Air Temperature (LSAT), Sea Surface Temperature (SST), currents, and adequate nutrient concentration, enough sunlight, warm temperatures (Tang et al, 2006) </w:t>
      </w:r>
      <w:bookmarkEnd w:id="16"/>
      <w:r w:rsidRPr="00B614C4">
        <w:t xml:space="preserve">to be transported over </w:t>
      </w:r>
      <w:r w:rsidR="00D207D0" w:rsidRPr="00B614C4">
        <w:t>a</w:t>
      </w:r>
      <w:r w:rsidR="00D207D0">
        <w:t xml:space="preserve"> water body e.g., </w:t>
      </w:r>
      <w:r w:rsidRPr="00B614C4">
        <w:t xml:space="preserve">Kisumu Bay by local circulations and winds especially in large aggregates called </w:t>
      </w:r>
      <w:r w:rsidRPr="00D207D0">
        <w:rPr>
          <w:i/>
          <w:iCs/>
        </w:rPr>
        <w:t>col</w:t>
      </w:r>
      <w:r w:rsidRPr="00D207D0">
        <w:rPr>
          <w:i/>
          <w:iCs/>
          <w:color w:val="000000" w:themeColor="text1"/>
        </w:rPr>
        <w:t>onies</w:t>
      </w:r>
      <w:r w:rsidRPr="00B614C4">
        <w:t xml:space="preserve"> (Okello &amp; </w:t>
      </w:r>
      <w:proofErr w:type="spellStart"/>
      <w:r w:rsidRPr="00B614C4">
        <w:t>Kurmayer</w:t>
      </w:r>
      <w:proofErr w:type="spellEnd"/>
      <w:r w:rsidRPr="00B614C4">
        <w:t>, 2011)</w:t>
      </w:r>
      <w:r w:rsidRPr="00B614C4">
        <w:rPr>
          <w:color w:val="000000" w:themeColor="text1"/>
        </w:rPr>
        <w:t xml:space="preserve">. </w:t>
      </w:r>
    </w:p>
    <w:p w14:paraId="4CDEA4F9" w14:textId="4E0FB170" w:rsidR="00ED407E" w:rsidRDefault="00ED407E" w:rsidP="00ED407E">
      <w:bookmarkStart w:id="17" w:name="_Hlk81340434"/>
      <w:r w:rsidRPr="00B614C4">
        <w:t>A lot of scholars in the geosciences have put forward a bunch of approaches to detect and monitor HABs in both inland and ocean waters</w:t>
      </w:r>
      <w:r w:rsidR="00424C87">
        <w:t xml:space="preserve"> including g</w:t>
      </w:r>
      <w:r w:rsidRPr="00B614C4">
        <w:t xml:space="preserve">enerating indices from spectral band ratio algorithms e.g., </w:t>
      </w:r>
      <w:r w:rsidR="00E919E1">
        <w:t>E</w:t>
      </w:r>
      <w:r w:rsidRPr="00B614C4">
        <w:t>mpirical visible-NIR band ratios (Matthews et al, 2012</w:t>
      </w:r>
      <w:r w:rsidR="00B04711">
        <w:t xml:space="preserve">; </w:t>
      </w:r>
      <w:r w:rsidR="00B04711" w:rsidRPr="009001E3">
        <w:t>Allan</w:t>
      </w:r>
      <w:r w:rsidR="00B04711">
        <w:t xml:space="preserve"> et al, 2015)</w:t>
      </w:r>
      <w:r w:rsidRPr="00B614C4">
        <w:t>, blue-green band ratios (O’Reilly et al., 1998), red-edge (RE) region (6</w:t>
      </w:r>
      <w:r w:rsidR="00887E9C">
        <w:t>85</w:t>
      </w:r>
      <w:r w:rsidRPr="00B614C4">
        <w:t>–7</w:t>
      </w:r>
      <w:r w:rsidR="00887E9C">
        <w:t>20</w:t>
      </w:r>
      <w:r w:rsidRPr="00B614C4">
        <w:t xml:space="preserve"> nm) band ratios (</w:t>
      </w:r>
      <w:proofErr w:type="spellStart"/>
      <w:r w:rsidRPr="00B614C4">
        <w:t>Mittenzwey</w:t>
      </w:r>
      <w:proofErr w:type="spellEnd"/>
      <w:r w:rsidRPr="00B614C4">
        <w:t xml:space="preserve"> et al., 1992)</w:t>
      </w:r>
      <w:r w:rsidR="00640770">
        <w:t>, thermal band based assessment</w:t>
      </w:r>
      <w:r w:rsidR="00887E9C">
        <w:t xml:space="preserve"> </w:t>
      </w:r>
      <w:r w:rsidR="00640770">
        <w:t>(Tang et al.,2006)</w:t>
      </w:r>
      <w:r w:rsidRPr="00B614C4">
        <w:t xml:space="preserve"> can be </w:t>
      </w:r>
      <w:r w:rsidR="00887E9C">
        <w:t>exploited</w:t>
      </w:r>
      <w:r w:rsidRPr="00B614C4">
        <w:t xml:space="preserve"> to detect and monitor </w:t>
      </w:r>
      <w:bookmarkEnd w:id="17"/>
      <w:r w:rsidR="00887E9C">
        <w:t>occurrence of a variety of HABs.</w:t>
      </w:r>
    </w:p>
    <w:p w14:paraId="41AA0B5F" w14:textId="185D234A" w:rsidR="00A37CCE" w:rsidRPr="00B614C4" w:rsidRDefault="00E919E1" w:rsidP="00ED407E">
      <w:r>
        <w:t xml:space="preserve">Currently, </w:t>
      </w:r>
      <w:r w:rsidR="00A37CCE" w:rsidRPr="00B614C4">
        <w:t xml:space="preserve">remote </w:t>
      </w:r>
      <w:r w:rsidR="00335DD2">
        <w:t>s</w:t>
      </w:r>
      <w:r w:rsidR="00A37CCE" w:rsidRPr="00B614C4">
        <w:t xml:space="preserve">ensing of HAB </w:t>
      </w:r>
      <w:r w:rsidRPr="00B614C4">
        <w:t>detecti</w:t>
      </w:r>
      <w:r>
        <w:t>on</w:t>
      </w:r>
      <w:r w:rsidR="00A37CCE" w:rsidRPr="00B614C4">
        <w:t xml:space="preserve"> and monitoring methods are </w:t>
      </w:r>
      <w:r w:rsidR="00CC2805">
        <w:t xml:space="preserve">primarily </w:t>
      </w:r>
      <w:r w:rsidR="00A37CCE" w:rsidRPr="00B614C4">
        <w:t>designed for</w:t>
      </w:r>
      <w:r w:rsidR="00DE67FF">
        <w:t xml:space="preserve"> sensors like</w:t>
      </w:r>
      <w:r w:rsidR="00A37CCE" w:rsidRPr="00B614C4">
        <w:t xml:space="preserve"> </w:t>
      </w:r>
      <w:r w:rsidR="00DE67FF" w:rsidRPr="00B614C4">
        <w:t>MODIS</w:t>
      </w:r>
      <w:r w:rsidR="00DE67FF">
        <w:t xml:space="preserve">, </w:t>
      </w:r>
      <w:r w:rsidR="00DE67FF" w:rsidRPr="00B614C4">
        <w:t xml:space="preserve">MERIS </w:t>
      </w:r>
      <w:r w:rsidR="00DE67FF">
        <w:t xml:space="preserve">and </w:t>
      </w:r>
      <w:proofErr w:type="spellStart"/>
      <w:r w:rsidR="00A37CCE" w:rsidRPr="00B614C4">
        <w:t>SeaWiFS</w:t>
      </w:r>
      <w:proofErr w:type="spellEnd"/>
      <w:r w:rsidR="00DE67FF">
        <w:t>, (</w:t>
      </w:r>
      <w:proofErr w:type="spellStart"/>
      <w:r w:rsidR="00A37CCE" w:rsidRPr="00B614C4">
        <w:t>Kurekin</w:t>
      </w:r>
      <w:proofErr w:type="spellEnd"/>
      <w:r w:rsidR="00A37CCE" w:rsidRPr="00B614C4">
        <w:t xml:space="preserve"> et al</w:t>
      </w:r>
      <w:r w:rsidR="00AB6540">
        <w:t>.</w:t>
      </w:r>
      <w:r w:rsidR="00A37CCE" w:rsidRPr="00B614C4">
        <w:t xml:space="preserve">, 2014) which </w:t>
      </w:r>
      <w:r w:rsidR="00DE67FF">
        <w:t xml:space="preserve">despite allowing us to </w:t>
      </w:r>
      <w:r w:rsidR="00A37CCE" w:rsidRPr="00B614C4">
        <w:t>continuously monitor the behavior of the phenomenon</w:t>
      </w:r>
      <w:r w:rsidR="00DE67FF">
        <w:t xml:space="preserve"> (due to</w:t>
      </w:r>
      <w:r w:rsidR="00DE67FF" w:rsidRPr="00B614C4">
        <w:t xml:space="preserve"> high temporal resolution (about </w:t>
      </w:r>
      <w:r w:rsidR="00DE67FF">
        <w:t>1</w:t>
      </w:r>
      <w:r w:rsidR="00DE67FF" w:rsidRPr="00B614C4">
        <w:t xml:space="preserve"> day</w:t>
      </w:r>
      <w:r w:rsidR="00DE67FF">
        <w:t xml:space="preserve"> revisit time)</w:t>
      </w:r>
      <w:r w:rsidR="00A37CCE" w:rsidRPr="00B614C4">
        <w:t xml:space="preserve">, limits us </w:t>
      </w:r>
      <w:r w:rsidR="00AB6540">
        <w:t>from</w:t>
      </w:r>
      <w:r w:rsidR="00A37CCE" w:rsidRPr="00B614C4">
        <w:t xml:space="preserve"> a detailed examination of HABs</w:t>
      </w:r>
      <w:r w:rsidR="00DE67FF">
        <w:t xml:space="preserve"> (due to coarse</w:t>
      </w:r>
      <w:r w:rsidR="00DE67FF" w:rsidRPr="00B614C4">
        <w:t xml:space="preserve"> spatial resolution</w:t>
      </w:r>
      <w:r w:rsidR="00DE67FF">
        <w:t>s</w:t>
      </w:r>
      <w:r w:rsidR="00DE67FF" w:rsidRPr="00B614C4">
        <w:t xml:space="preserve"> (250~1130 meters)</w:t>
      </w:r>
      <w:r w:rsidR="00A37CCE" w:rsidRPr="00B614C4">
        <w:t xml:space="preserve"> and only large scale HABs can be monitored by using them (</w:t>
      </w:r>
      <w:proofErr w:type="spellStart"/>
      <w:r w:rsidR="00A37CCE" w:rsidRPr="00B614C4">
        <w:t>Blondeau</w:t>
      </w:r>
      <w:proofErr w:type="spellEnd"/>
      <w:r w:rsidR="00A37CCE" w:rsidRPr="00B614C4">
        <w:t xml:space="preserve">, 2014). </w:t>
      </w:r>
    </w:p>
    <w:p w14:paraId="146BB29C" w14:textId="20900437" w:rsidR="00ED407E" w:rsidRPr="00B614C4" w:rsidRDefault="00ED407E" w:rsidP="00ED407E">
      <w:r w:rsidRPr="00B614C4">
        <w:lastRenderedPageBreak/>
        <w:t xml:space="preserve">Landsat 8 OLI </w:t>
      </w:r>
      <w:r w:rsidR="00AB6540">
        <w:t xml:space="preserve">being able to discriminate finer details, </w:t>
      </w:r>
      <w:r w:rsidRPr="00B614C4">
        <w:t xml:space="preserve">therefore possesses the </w:t>
      </w:r>
      <w:r w:rsidR="00AD6F39">
        <w:t xml:space="preserve">great value </w:t>
      </w:r>
      <w:r w:rsidR="00AB6540">
        <w:t xml:space="preserve">and </w:t>
      </w:r>
      <w:r w:rsidRPr="00B614C4">
        <w:t xml:space="preserve">potential to provide for the retrieval of Chl-a </w:t>
      </w:r>
      <w:r w:rsidR="00AB6540">
        <w:t>at 3om spatial resolution</w:t>
      </w:r>
      <w:r w:rsidRPr="00B614C4">
        <w:t xml:space="preserve"> (Allan et al., 2015; Watanabe et al., 2015; Concha and Schott 2016; Manuel et al., 2020).</w:t>
      </w:r>
    </w:p>
    <w:p w14:paraId="31D56C2D" w14:textId="3A96C446" w:rsidR="00F45019" w:rsidRPr="00F45019" w:rsidRDefault="00F45019" w:rsidP="00ED407E">
      <w:pPr>
        <w:rPr>
          <w:lang w:val="en-GB"/>
        </w:rPr>
      </w:pPr>
      <w:r w:rsidRPr="00B614C4">
        <w:rPr>
          <w:lang w:val="en-GB"/>
        </w:rPr>
        <w:t xml:space="preserve">The advent and uptake of Internet of Things (IoT) further provides for quick development of geo-intelligent automated in-situ sensors that collects near real-time water quality data e.g., LSWT, LSAT which are thermal proxies and indicators of HAB presence </w:t>
      </w:r>
      <w:r w:rsidR="007A2139">
        <w:rPr>
          <w:lang w:val="en-GB"/>
        </w:rPr>
        <w:t xml:space="preserve">thereby </w:t>
      </w:r>
      <w:r w:rsidRPr="00B614C4">
        <w:rPr>
          <w:lang w:val="en-GB"/>
        </w:rPr>
        <w:t>enabl</w:t>
      </w:r>
      <w:r w:rsidR="007A2139">
        <w:rPr>
          <w:lang w:val="en-GB"/>
        </w:rPr>
        <w:t>ing</w:t>
      </w:r>
      <w:r w:rsidRPr="00B614C4">
        <w:rPr>
          <w:lang w:val="en-GB"/>
        </w:rPr>
        <w:t xml:space="preserve"> a step-change in data availability for HAB monitoring in Lake Victoria.</w:t>
      </w:r>
    </w:p>
    <w:p w14:paraId="343E03C7" w14:textId="167E8EA7" w:rsidR="00A22EBB" w:rsidRDefault="00ED407E" w:rsidP="00ED407E">
      <w:r w:rsidRPr="00B614C4">
        <w:t xml:space="preserve">Therefore, an </w:t>
      </w:r>
      <w:r w:rsidR="009A2812">
        <w:t>approach that utilizes</w:t>
      </w:r>
      <w:r w:rsidRPr="00B614C4">
        <w:t xml:space="preserve"> high spatiotemporal sensor’s capability to detect and monitor HABs coupled by in-situ sensors technically sounds essential. Landsat 8 high spatiotemporal satellite images (</w:t>
      </w:r>
      <w:r w:rsidR="00723762" w:rsidRPr="00B614C4">
        <w:t xml:space="preserve">30 </w:t>
      </w:r>
      <w:r w:rsidR="00723762">
        <w:t xml:space="preserve">&amp; 100 </w:t>
      </w:r>
      <w:r w:rsidR="00723762" w:rsidRPr="00B614C4">
        <w:t xml:space="preserve">meters for spatial resolution </w:t>
      </w:r>
      <w:r w:rsidR="00723762">
        <w:t xml:space="preserve">and </w:t>
      </w:r>
      <w:r w:rsidRPr="00B614C4">
        <w:t>16 days for temporal) have</w:t>
      </w:r>
      <w:r w:rsidR="009A2812">
        <w:t xml:space="preserve"> advanced the space-based</w:t>
      </w:r>
      <w:r w:rsidRPr="00B614C4">
        <w:t xml:space="preserve"> </w:t>
      </w:r>
      <w:r w:rsidR="009A2812">
        <w:t>capabilities in</w:t>
      </w:r>
      <w:r w:rsidRPr="00B614C4">
        <w:t xml:space="preserve"> detect</w:t>
      </w:r>
      <w:r w:rsidR="009A2812">
        <w:t>ion</w:t>
      </w:r>
      <w:r w:rsidRPr="00B614C4">
        <w:t xml:space="preserve"> and monitor</w:t>
      </w:r>
      <w:r w:rsidR="009A2812">
        <w:t>ing of</w:t>
      </w:r>
      <w:r w:rsidRPr="00B614C4">
        <w:t xml:space="preserve"> HABs comparatively more accurately at relatively smaller inland water bodies e.g., Nyanza Gulf of Lake Victoria. </w:t>
      </w:r>
    </w:p>
    <w:p w14:paraId="6DA4A441" w14:textId="1908730B" w:rsidR="00ED407E" w:rsidRPr="00B614C4" w:rsidRDefault="00ED407E" w:rsidP="00ED407E">
      <w:r w:rsidRPr="00B614C4">
        <w:t xml:space="preserve">On that regard, this study intends to demonstrate the </w:t>
      </w:r>
      <w:r w:rsidR="009A2812">
        <w:t>potential</w:t>
      </w:r>
      <w:r w:rsidRPr="00B614C4">
        <w:t xml:space="preserve"> of </w:t>
      </w:r>
      <w:r w:rsidR="009A2812">
        <w:t>using spectral</w:t>
      </w:r>
      <w:r w:rsidRPr="00B614C4">
        <w:t xml:space="preserve"> band</w:t>
      </w:r>
      <w:r w:rsidR="009A2812">
        <w:t xml:space="preserve">s </w:t>
      </w:r>
      <w:r w:rsidRPr="00B614C4">
        <w:t xml:space="preserve">2, 3, 4, 5 and TIR band 10 of L8 OLI in detecting </w:t>
      </w:r>
      <w:r w:rsidR="009A2812">
        <w:t xml:space="preserve">and monitoring </w:t>
      </w:r>
      <w:r w:rsidRPr="00B614C4">
        <w:t xml:space="preserve">of HABs using empirical statistical methods. </w:t>
      </w:r>
    </w:p>
    <w:p w14:paraId="27426D37" w14:textId="6A1A4E76" w:rsidR="00617F78" w:rsidRDefault="00617F78" w:rsidP="00ED407E"/>
    <w:p w14:paraId="0E410513" w14:textId="6F6C5535" w:rsidR="00A87BDF" w:rsidRDefault="00A87BDF" w:rsidP="00ED407E"/>
    <w:p w14:paraId="2A0DD202" w14:textId="6F3E6506" w:rsidR="00A87BDF" w:rsidRDefault="00A87BDF" w:rsidP="00ED407E"/>
    <w:p w14:paraId="47B69043" w14:textId="41C9488F" w:rsidR="00A87BDF" w:rsidRDefault="00A87BDF" w:rsidP="00ED407E"/>
    <w:p w14:paraId="7ADE67A6" w14:textId="363A913F" w:rsidR="00A87BDF" w:rsidRDefault="00A87BDF" w:rsidP="00ED407E"/>
    <w:p w14:paraId="7FE2F82C" w14:textId="34BFC405" w:rsidR="00274FE5" w:rsidRDefault="00274FE5" w:rsidP="00ED407E"/>
    <w:p w14:paraId="58676ACC" w14:textId="135890AF" w:rsidR="00E919E1" w:rsidRDefault="00E919E1" w:rsidP="00ED407E"/>
    <w:p w14:paraId="47B33FAC" w14:textId="77777777" w:rsidR="00B52CDB" w:rsidRDefault="00B52CDB" w:rsidP="00ED407E"/>
    <w:sdt>
      <w:sdtPr>
        <w:rPr>
          <w:lang w:bidi="he-IL"/>
        </w:rPr>
        <w:id w:val="865099813"/>
        <w:placeholder>
          <w:docPart w:val="CF0CEDE598774B38B852872D3826010B"/>
        </w:placeholder>
      </w:sdtPr>
      <w:sdtEndPr/>
      <w:sdtContent>
        <w:p w14:paraId="63908739" w14:textId="33E10BB6" w:rsidR="00E77E8C" w:rsidRDefault="00F051B2" w:rsidP="00DC50BE">
          <w:pPr>
            <w:pStyle w:val="Heading2"/>
            <w:rPr>
              <w:rFonts w:eastAsiaTheme="minorHAnsi" w:cstheme="minorBidi"/>
              <w:sz w:val="22"/>
              <w:szCs w:val="22"/>
              <w:lang w:bidi="he-IL"/>
            </w:rPr>
          </w:pPr>
          <w:r>
            <w:rPr>
              <w:lang w:bidi="he-IL"/>
            </w:rPr>
            <w:t xml:space="preserve">1.2 </w:t>
          </w:r>
          <w:r w:rsidR="00E77E8C">
            <w:rPr>
              <w:lang w:bidi="he-IL"/>
            </w:rPr>
            <w:t>Motivation and problem statement</w:t>
          </w:r>
        </w:p>
      </w:sdtContent>
    </w:sdt>
    <w:p w14:paraId="0C85374D" w14:textId="78E5E702" w:rsidR="00136776" w:rsidRPr="00B614C4" w:rsidRDefault="00072704" w:rsidP="00136776">
      <w:r>
        <w:t>H</w:t>
      </w:r>
      <w:r w:rsidR="00437D5F">
        <w:t xml:space="preserve">armful </w:t>
      </w:r>
      <w:r>
        <w:t>A</w:t>
      </w:r>
      <w:r w:rsidR="00437D5F">
        <w:t xml:space="preserve">lgal </w:t>
      </w:r>
      <w:r>
        <w:t>B</w:t>
      </w:r>
      <w:r w:rsidR="00437D5F">
        <w:t>loom</w:t>
      </w:r>
      <w:r>
        <w:t>s</w:t>
      </w:r>
      <w:r w:rsidR="00136776" w:rsidRPr="00B614C4">
        <w:t xml:space="preserve"> </w:t>
      </w:r>
      <w:r w:rsidR="009A2812" w:rsidRPr="009A2812">
        <w:t>continue to be a major source of concern, not only because of their huge environmental and socioeconomic consequences, but also because of a recent dramatic increase in the number of cases documented around the world</w:t>
      </w:r>
      <w:r w:rsidR="009A2812">
        <w:t xml:space="preserve"> </w:t>
      </w:r>
      <w:r w:rsidR="00136776" w:rsidRPr="00B614C4">
        <w:t xml:space="preserve">(Hill et al., 2020). </w:t>
      </w:r>
      <w:r w:rsidR="009A2812" w:rsidRPr="009A2812">
        <w:t>HABs have the potential to cause serious environmental and human health issues, as well as other complications</w:t>
      </w:r>
      <w:r w:rsidR="001277F4">
        <w:t xml:space="preserve"> in</w:t>
      </w:r>
      <w:r w:rsidR="009A2812" w:rsidRPr="009A2812">
        <w:t xml:space="preserve"> </w:t>
      </w:r>
      <w:r w:rsidR="00136776" w:rsidRPr="00B614C4">
        <w:t xml:space="preserve">deterioration </w:t>
      </w:r>
      <w:r w:rsidR="0032661D">
        <w:t>of</w:t>
      </w:r>
      <w:r w:rsidR="00136776" w:rsidRPr="00B614C4">
        <w:t xml:space="preserve"> economic </w:t>
      </w:r>
      <w:r w:rsidR="0032661D">
        <w:t>status</w:t>
      </w:r>
      <w:r w:rsidR="00136776" w:rsidRPr="00B614C4">
        <w:t xml:space="preserve"> thereby impacting a region’s GDP. Environmental impacts include depletion of dissolved oxygen (DO) in the aquatic habitat causing mass fish stock (Tang et al, </w:t>
      </w:r>
      <w:r w:rsidR="00DE74DE" w:rsidRPr="00B614C4">
        <w:t>2006)</w:t>
      </w:r>
      <w:r w:rsidR="00DE74DE">
        <w:t xml:space="preserve"> (</w:t>
      </w:r>
      <w:r w:rsidR="00A13D5D" w:rsidRPr="0033186B">
        <w:rPr>
          <w:i/>
          <w:iCs/>
        </w:rPr>
        <w:t>Fig 1,2,3 below</w:t>
      </w:r>
      <w:r w:rsidR="00A13D5D">
        <w:t>)</w:t>
      </w:r>
      <w:r w:rsidR="00136776" w:rsidRPr="00B614C4">
        <w:t xml:space="preserve">. </w:t>
      </w:r>
      <w:r w:rsidR="001277F4">
        <w:t>I</w:t>
      </w:r>
      <w:r w:rsidR="00136776" w:rsidRPr="00B614C4">
        <w:t>mpacts</w:t>
      </w:r>
      <w:r w:rsidR="001277F4">
        <w:t xml:space="preserve"> posed to human inhabitants </w:t>
      </w:r>
      <w:r w:rsidR="001277F4" w:rsidRPr="00B614C4">
        <w:t>include</w:t>
      </w:r>
      <w:r w:rsidR="00136776" w:rsidRPr="00B614C4">
        <w:t xml:space="preserve"> toxic reactions to affected seafood and </w:t>
      </w:r>
      <w:r w:rsidR="001277F4">
        <w:t xml:space="preserve">even </w:t>
      </w:r>
      <w:r w:rsidR="00136776" w:rsidRPr="00B614C4">
        <w:t xml:space="preserve">in extreme cases, </w:t>
      </w:r>
      <w:r w:rsidR="00F00335" w:rsidRPr="00B614C4">
        <w:t>fatalities.</w:t>
      </w:r>
      <w:r w:rsidR="00F00335">
        <w:t xml:space="preserve"> Related e</w:t>
      </w:r>
      <w:r w:rsidR="00136776" w:rsidRPr="00B614C4">
        <w:t>conomic impacts include adverse effects on coastal based industries e.g., fishing (Smith et al., 2019)</w:t>
      </w:r>
      <w:r w:rsidR="00DE74DE">
        <w:t xml:space="preserve">, </w:t>
      </w:r>
      <w:r w:rsidR="0033186B">
        <w:t>tourism (</w:t>
      </w:r>
      <w:r w:rsidR="00DE74DE" w:rsidRPr="00040B72">
        <w:rPr>
          <w:i/>
          <w:iCs/>
        </w:rPr>
        <w:t>Fig 4</w:t>
      </w:r>
      <w:r w:rsidR="00DE74DE">
        <w:t>)</w:t>
      </w:r>
      <w:r w:rsidR="00136776" w:rsidRPr="00B614C4">
        <w:t>.</w:t>
      </w:r>
    </w:p>
    <w:p w14:paraId="6DA73BC8" w14:textId="77777777" w:rsidR="00136776" w:rsidRPr="00B614C4" w:rsidRDefault="00136776" w:rsidP="00136776">
      <w:pPr>
        <w:spacing w:after="0" w:line="240" w:lineRule="auto"/>
      </w:pPr>
    </w:p>
    <w:p w14:paraId="43AD4FB2" w14:textId="6BEAC907" w:rsidR="00136776" w:rsidRDefault="00F00335" w:rsidP="00136776">
      <w:r>
        <w:t>Lately,</w:t>
      </w:r>
      <w:r w:rsidR="00136776" w:rsidRPr="00B614C4">
        <w:t xml:space="preserve"> coastal regions of Lake Victoria </w:t>
      </w:r>
      <w:r>
        <w:t xml:space="preserve">especially around Nyanza </w:t>
      </w:r>
      <w:r w:rsidR="00136776" w:rsidRPr="00B614C4">
        <w:t xml:space="preserve">Gulf (Kisumu Bay) have shown </w:t>
      </w:r>
      <w:r w:rsidR="00136776" w:rsidRPr="00B614C4">
        <w:rPr>
          <w:color w:val="000000" w:themeColor="text1"/>
        </w:rPr>
        <w:t xml:space="preserve">deterioration in its water quality as seen in </w:t>
      </w:r>
      <w:r w:rsidR="00136776" w:rsidRPr="00B614C4">
        <w:t>severe signs of eutrophication with blooms (</w:t>
      </w:r>
      <w:proofErr w:type="spellStart"/>
      <w:r w:rsidR="00136776" w:rsidRPr="00B614C4">
        <w:t>Simiyu</w:t>
      </w:r>
      <w:proofErr w:type="spellEnd"/>
      <w:r w:rsidR="00136776" w:rsidRPr="00B614C4">
        <w:t xml:space="preserve"> et al., 2018).</w:t>
      </w:r>
      <w:r w:rsidR="00CF5F3A" w:rsidRPr="00CF5F3A">
        <w:t xml:space="preserve">HABs can be caused by a variety of circumstances, but they are most commonly </w:t>
      </w:r>
      <w:r w:rsidR="00FD23C6">
        <w:t>associated with</w:t>
      </w:r>
      <w:r w:rsidR="00CF5F3A" w:rsidRPr="00CF5F3A">
        <w:t xml:space="preserve"> favorable environmental conditions, such as increased nutrient levels</w:t>
      </w:r>
      <w:r w:rsidR="00136776" w:rsidRPr="00B614C4">
        <w:t>-eutrophication (</w:t>
      </w:r>
      <w:proofErr w:type="spellStart"/>
      <w:r w:rsidR="00136776" w:rsidRPr="00B614C4">
        <w:t>Santoleri</w:t>
      </w:r>
      <w:proofErr w:type="spellEnd"/>
      <w:r w:rsidR="00136776" w:rsidRPr="00B614C4">
        <w:t xml:space="preserve"> et al., 2003),</w:t>
      </w:r>
      <w:r w:rsidR="00136776" w:rsidRPr="00B614C4">
        <w:rPr>
          <w:color w:val="000000" w:themeColor="text1"/>
        </w:rPr>
        <w:t xml:space="preserve"> which </w:t>
      </w:r>
      <w:r w:rsidR="001C4110">
        <w:rPr>
          <w:color w:val="000000" w:themeColor="text1"/>
        </w:rPr>
        <w:t>are generally driven by</w:t>
      </w:r>
      <w:r w:rsidR="00136776" w:rsidRPr="00B614C4">
        <w:rPr>
          <w:color w:val="000000" w:themeColor="text1"/>
        </w:rPr>
        <w:t xml:space="preserve"> urbanization,</w:t>
      </w:r>
      <w:r w:rsidR="00FD23C6">
        <w:rPr>
          <w:color w:val="000000" w:themeColor="text1"/>
        </w:rPr>
        <w:t xml:space="preserve"> </w:t>
      </w:r>
      <w:r w:rsidR="00136776" w:rsidRPr="00B614C4">
        <w:rPr>
          <w:color w:val="000000" w:themeColor="text1"/>
        </w:rPr>
        <w:t>deforestation</w:t>
      </w:r>
      <w:r w:rsidR="00FD23C6">
        <w:rPr>
          <w:color w:val="000000" w:themeColor="text1"/>
        </w:rPr>
        <w:t xml:space="preserve"> and poor agricultural </w:t>
      </w:r>
      <w:r w:rsidR="00FD23C6" w:rsidRPr="00B614C4">
        <w:rPr>
          <w:color w:val="000000" w:themeColor="text1"/>
        </w:rPr>
        <w:t xml:space="preserve">practices </w:t>
      </w:r>
      <w:r w:rsidR="00136776" w:rsidRPr="00B614C4">
        <w:t>(</w:t>
      </w:r>
      <w:proofErr w:type="spellStart"/>
      <w:r w:rsidR="00FD23C6" w:rsidRPr="00B614C4">
        <w:t>Gohin</w:t>
      </w:r>
      <w:proofErr w:type="spellEnd"/>
      <w:r w:rsidR="00FD23C6" w:rsidRPr="00B614C4">
        <w:t xml:space="preserve"> F. et al., 2006</w:t>
      </w:r>
      <w:r w:rsidR="00FD23C6">
        <w:t xml:space="preserve">; </w:t>
      </w:r>
      <w:proofErr w:type="spellStart"/>
      <w:r w:rsidR="00136776" w:rsidRPr="00B614C4">
        <w:t>Hecky</w:t>
      </w:r>
      <w:proofErr w:type="spellEnd"/>
      <w:r w:rsidR="00136776" w:rsidRPr="00B614C4">
        <w:t xml:space="preserve"> et al., 2010).</w:t>
      </w:r>
    </w:p>
    <w:p w14:paraId="449FC50E" w14:textId="405776E3" w:rsidR="00435D1F" w:rsidRDefault="00435D1F" w:rsidP="00136776"/>
    <w:p w14:paraId="7678C345" w14:textId="11E821FC" w:rsidR="00435D1F" w:rsidRDefault="00435D1F" w:rsidP="00136776"/>
    <w:p w14:paraId="116C7407" w14:textId="08ABDBDB" w:rsidR="00435D1F" w:rsidRDefault="00435D1F" w:rsidP="00136776"/>
    <w:p w14:paraId="441E1396" w14:textId="50E22FB7" w:rsidR="00435D1F" w:rsidRDefault="00435D1F" w:rsidP="00136776"/>
    <w:p w14:paraId="104D7199" w14:textId="060BC690" w:rsidR="00435D1F" w:rsidRDefault="00435D1F" w:rsidP="00136776"/>
    <w:p w14:paraId="1FB1AB25" w14:textId="4E304AF4" w:rsidR="00435D1F" w:rsidRDefault="00435D1F" w:rsidP="00136776"/>
    <w:p w14:paraId="2DB859E5" w14:textId="145D6536" w:rsidR="00816A3C" w:rsidRDefault="00816A3C" w:rsidP="00136776"/>
    <w:p w14:paraId="5E0072E0" w14:textId="77777777" w:rsidR="00816A3C" w:rsidRDefault="00816A3C" w:rsidP="00136776"/>
    <w:p w14:paraId="36152FEA" w14:textId="781918B2" w:rsidR="00494878" w:rsidRPr="0024382F" w:rsidRDefault="00494878" w:rsidP="00494878">
      <w:pPr>
        <w:jc w:val="center"/>
        <w:rPr>
          <w:b/>
          <w:bCs/>
          <w:color w:val="000000" w:themeColor="text1"/>
          <w:sz w:val="28"/>
          <w:szCs w:val="28"/>
        </w:rPr>
      </w:pPr>
      <w:r w:rsidRPr="0024382F">
        <w:rPr>
          <w:b/>
          <w:bCs/>
          <w:sz w:val="28"/>
          <w:szCs w:val="28"/>
          <w:lang w:bidi="he-IL"/>
        </w:rPr>
        <w:lastRenderedPageBreak/>
        <w:t>1.3 Justification</w:t>
      </w:r>
    </w:p>
    <w:p w14:paraId="5120B850" w14:textId="4360C7EA" w:rsidR="00265DC6" w:rsidRDefault="00587034" w:rsidP="00265DC6">
      <w:pPr>
        <w:rPr>
          <w:color w:val="000000" w:themeColor="text1"/>
        </w:rPr>
      </w:pPr>
      <w:r w:rsidRPr="00587034">
        <w:rPr>
          <w:color w:val="000000" w:themeColor="text1"/>
        </w:rPr>
        <w:t xml:space="preserve">One of the bays of Lake Victoria </w:t>
      </w:r>
      <w:r w:rsidR="00C42B9C">
        <w:rPr>
          <w:color w:val="000000" w:themeColor="text1"/>
        </w:rPr>
        <w:t xml:space="preserve">that is </w:t>
      </w:r>
      <w:r w:rsidRPr="00587034">
        <w:rPr>
          <w:color w:val="000000" w:themeColor="text1"/>
        </w:rPr>
        <w:t>most</w:t>
      </w:r>
      <w:r w:rsidR="00C42B9C">
        <w:rPr>
          <w:color w:val="000000" w:themeColor="text1"/>
        </w:rPr>
        <w:t>ly</w:t>
      </w:r>
      <w:r w:rsidRPr="00587034">
        <w:rPr>
          <w:color w:val="000000" w:themeColor="text1"/>
        </w:rPr>
        <w:t xml:space="preserve"> affected by nutrient enrichment is Nyanza Gulf</w:t>
      </w:r>
      <w:r>
        <w:rPr>
          <w:color w:val="000000" w:themeColor="text1"/>
        </w:rPr>
        <w:t xml:space="preserve"> </w:t>
      </w:r>
      <w:r w:rsidR="00265DC6" w:rsidRPr="00B614C4">
        <w:rPr>
          <w:color w:val="000000" w:themeColor="text1"/>
        </w:rPr>
        <w:t>(</w:t>
      </w:r>
      <w:proofErr w:type="spellStart"/>
      <w:r w:rsidR="00265DC6" w:rsidRPr="00B614C4">
        <w:t>Gikuma-Njuru</w:t>
      </w:r>
      <w:proofErr w:type="spellEnd"/>
      <w:r w:rsidR="00265DC6" w:rsidRPr="00B614C4">
        <w:t>, P. 2013</w:t>
      </w:r>
      <w:r w:rsidR="00265DC6" w:rsidRPr="00B614C4">
        <w:rPr>
          <w:color w:val="000000" w:themeColor="text1"/>
        </w:rPr>
        <w:t xml:space="preserve">) which is </w:t>
      </w:r>
      <w:r>
        <w:rPr>
          <w:color w:val="000000" w:themeColor="text1"/>
        </w:rPr>
        <w:t>discharged</w:t>
      </w:r>
      <w:r w:rsidR="00265DC6" w:rsidRPr="00B614C4">
        <w:rPr>
          <w:color w:val="000000" w:themeColor="text1"/>
        </w:rPr>
        <w:t xml:space="preserve"> from the </w:t>
      </w:r>
      <w:r w:rsidR="00C42B9C">
        <w:rPr>
          <w:color w:val="000000" w:themeColor="text1"/>
        </w:rPr>
        <w:t>densely</w:t>
      </w:r>
      <w:r w:rsidR="00265DC6" w:rsidRPr="00B614C4">
        <w:rPr>
          <w:color w:val="000000" w:themeColor="text1"/>
        </w:rPr>
        <w:t xml:space="preserve"> populated catchment with mostly subsistence agriculture (</w:t>
      </w:r>
      <w:r w:rsidR="00265DC6" w:rsidRPr="00B614C4">
        <w:t xml:space="preserve">Calamari, D. 1995; </w:t>
      </w:r>
      <w:proofErr w:type="spellStart"/>
      <w:r w:rsidR="00265DC6" w:rsidRPr="00B614C4">
        <w:t>Hecky</w:t>
      </w:r>
      <w:proofErr w:type="spellEnd"/>
      <w:r w:rsidR="00265DC6" w:rsidRPr="00B614C4">
        <w:t>, R.E. 2010</w:t>
      </w:r>
      <w:r w:rsidR="00265DC6" w:rsidRPr="00B614C4">
        <w:rPr>
          <w:color w:val="000000" w:themeColor="text1"/>
        </w:rPr>
        <w:t>). This has led to regular occurrence of bloom-forming cyanobacteria which has been associated with mass fish kills</w:t>
      </w:r>
      <w:r w:rsidR="00D45739">
        <w:rPr>
          <w:color w:val="000000" w:themeColor="text1"/>
        </w:rPr>
        <w:t xml:space="preserve"> </w:t>
      </w:r>
      <w:r w:rsidR="00D45739" w:rsidRPr="00D45739">
        <w:rPr>
          <w:i/>
          <w:iCs/>
          <w:color w:val="000000" w:themeColor="text1"/>
        </w:rPr>
        <w:t>(Fig 1</w:t>
      </w:r>
      <w:r w:rsidR="00494878">
        <w:rPr>
          <w:i/>
          <w:iCs/>
          <w:color w:val="000000" w:themeColor="text1"/>
        </w:rPr>
        <w:t>, 2 &amp; 3 below</w:t>
      </w:r>
      <w:r w:rsidR="00D45739" w:rsidRPr="00D45739">
        <w:rPr>
          <w:i/>
          <w:iCs/>
          <w:color w:val="000000" w:themeColor="text1"/>
        </w:rPr>
        <w:t>)</w:t>
      </w:r>
      <w:r w:rsidR="00265DC6" w:rsidRPr="00B614C4">
        <w:rPr>
          <w:color w:val="000000" w:themeColor="text1"/>
        </w:rPr>
        <w:t xml:space="preserve"> </w:t>
      </w:r>
      <w:r w:rsidR="00494878">
        <w:rPr>
          <w:color w:val="000000" w:themeColor="text1"/>
        </w:rPr>
        <w:t xml:space="preserve">due to </w:t>
      </w:r>
      <w:r w:rsidR="00494878" w:rsidRPr="00B614C4">
        <w:t>depletion of dissolved oxygen (DO) in the aquatic</w:t>
      </w:r>
      <w:r w:rsidR="00494878" w:rsidRPr="00B614C4">
        <w:rPr>
          <w:color w:val="000000" w:themeColor="text1"/>
        </w:rPr>
        <w:t xml:space="preserve"> </w:t>
      </w:r>
      <w:r w:rsidR="00494878">
        <w:rPr>
          <w:color w:val="000000" w:themeColor="text1"/>
        </w:rPr>
        <w:t xml:space="preserve">habitats </w:t>
      </w:r>
      <w:r w:rsidR="00265DC6" w:rsidRPr="00B614C4">
        <w:rPr>
          <w:color w:val="000000" w:themeColor="text1"/>
        </w:rPr>
        <w:t xml:space="preserve">and </w:t>
      </w:r>
      <w:r w:rsidR="00494878">
        <w:rPr>
          <w:color w:val="000000" w:themeColor="text1"/>
        </w:rPr>
        <w:t xml:space="preserve">to some extremes, </w:t>
      </w:r>
      <w:r w:rsidR="00265DC6" w:rsidRPr="00B614C4">
        <w:rPr>
          <w:color w:val="000000" w:themeColor="text1"/>
        </w:rPr>
        <w:t>temporary shutdown of drinking water supply, i.e., from January to March 2004 (</w:t>
      </w:r>
      <w:proofErr w:type="spellStart"/>
      <w:r w:rsidR="00265DC6" w:rsidRPr="00B614C4">
        <w:rPr>
          <w:color w:val="000000" w:themeColor="text1"/>
        </w:rPr>
        <w:t>Sitoki</w:t>
      </w:r>
      <w:proofErr w:type="spellEnd"/>
      <w:r w:rsidR="00265DC6" w:rsidRPr="00B614C4">
        <w:rPr>
          <w:color w:val="000000" w:themeColor="text1"/>
        </w:rPr>
        <w:t xml:space="preserve"> et al., </w:t>
      </w:r>
      <w:r w:rsidR="00265DC6" w:rsidRPr="00B614C4">
        <w:t>2012</w:t>
      </w:r>
      <w:r w:rsidR="00265DC6" w:rsidRPr="00B614C4">
        <w:rPr>
          <w:color w:val="000000" w:themeColor="text1"/>
        </w:rPr>
        <w:t xml:space="preserve">). </w:t>
      </w:r>
    </w:p>
    <w:p w14:paraId="6F4BC2FB" w14:textId="6AF39A9B" w:rsidR="00265DC6" w:rsidRDefault="00265DC6" w:rsidP="00265DC6">
      <w:r w:rsidRPr="00B614C4">
        <w:t>For this purpose, a number of Landsat 8 images with some acquired in a bloom event and some during a no</w:t>
      </w:r>
      <w:r w:rsidR="00C42B9C">
        <w:t>n</w:t>
      </w:r>
      <w:r w:rsidRPr="00B614C4">
        <w:t xml:space="preserve">-bloom condition will be </w:t>
      </w:r>
      <w:r w:rsidR="00E92983">
        <w:t>quantitatively</w:t>
      </w:r>
      <w:r w:rsidRPr="00B614C4">
        <w:t xml:space="preserve"> analyzed. By comparing the statistically derived numerical values of the spectral indices in blooming and non-blooming condition, indices</w:t>
      </w:r>
      <w:r w:rsidR="00F30A79">
        <w:t xml:space="preserve"> and thermal information</w:t>
      </w:r>
      <w:r w:rsidR="00266B07">
        <w:t xml:space="preserve"> </w:t>
      </w:r>
      <w:r w:rsidRPr="00B614C4">
        <w:t>will be extracted.</w:t>
      </w:r>
    </w:p>
    <w:p w14:paraId="198CABC2" w14:textId="12EE2F4D" w:rsidR="001D1EC9" w:rsidRDefault="001D1EC9" w:rsidP="00265DC6"/>
    <w:bookmarkEnd w:id="15"/>
    <w:p w14:paraId="04EC655A" w14:textId="1175C93B" w:rsidR="00ED06AC" w:rsidRDefault="00556B8B" w:rsidP="005416AC">
      <w:r w:rsidRPr="00ED06AC">
        <w:rPr>
          <w:noProof/>
        </w:rPr>
        <w:drawing>
          <wp:anchor distT="0" distB="0" distL="114300" distR="114300" simplePos="0" relativeHeight="251687936" behindDoc="0" locked="0" layoutInCell="1" allowOverlap="1" wp14:anchorId="6EB59E71" wp14:editId="722807B1">
            <wp:simplePos x="0" y="0"/>
            <wp:positionH relativeFrom="margin">
              <wp:align>right</wp:align>
            </wp:positionH>
            <wp:positionV relativeFrom="paragraph">
              <wp:posOffset>-161925</wp:posOffset>
            </wp:positionV>
            <wp:extent cx="5934075" cy="3571875"/>
            <wp:effectExtent l="0" t="0" r="9525" b="9525"/>
            <wp:wrapNone/>
            <wp:docPr id="19" name="Picture 5">
              <a:extLst xmlns:a="http://schemas.openxmlformats.org/drawingml/2006/main">
                <a:ext uri="{FF2B5EF4-FFF2-40B4-BE49-F238E27FC236}">
                  <a16:creationId xmlns:a16="http://schemas.microsoft.com/office/drawing/2014/main" id="{3CDBE6E8-EB86-443D-9046-5EE993C79B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CDBE6E8-EB86-443D-9046-5EE993C79BB7}"/>
                        </a:ext>
                      </a:extLst>
                    </pic:cNvPr>
                    <pic:cNvPicPr>
                      <a:picLocks noChangeAspect="1"/>
                    </pic:cNvPicPr>
                  </pic:nvPicPr>
                  <pic:blipFill>
                    <a:blip r:embed="rId13"/>
                    <a:stretch>
                      <a:fillRect/>
                    </a:stretch>
                  </pic:blipFill>
                  <pic:spPr>
                    <a:xfrm>
                      <a:off x="0" y="0"/>
                      <a:ext cx="5934075" cy="3571875"/>
                    </a:xfrm>
                    <a:prstGeom prst="rect">
                      <a:avLst/>
                    </a:prstGeom>
                  </pic:spPr>
                </pic:pic>
              </a:graphicData>
            </a:graphic>
            <wp14:sizeRelH relativeFrom="margin">
              <wp14:pctWidth>0</wp14:pctWidth>
            </wp14:sizeRelH>
            <wp14:sizeRelV relativeFrom="margin">
              <wp14:pctHeight>0</wp14:pctHeight>
            </wp14:sizeRelV>
          </wp:anchor>
        </w:drawing>
      </w:r>
    </w:p>
    <w:p w14:paraId="5E6F2DD9" w14:textId="513342B2" w:rsidR="00556B8B" w:rsidRDefault="0051560E" w:rsidP="005416AC">
      <w:r>
        <w:rPr>
          <w:noProof/>
        </w:rPr>
        <mc:AlternateContent>
          <mc:Choice Requires="wps">
            <w:drawing>
              <wp:anchor distT="0" distB="0" distL="114300" distR="114300" simplePos="0" relativeHeight="251691008" behindDoc="0" locked="0" layoutInCell="1" allowOverlap="1" wp14:anchorId="40F4CBB8" wp14:editId="29F27C09">
                <wp:simplePos x="0" y="0"/>
                <wp:positionH relativeFrom="column">
                  <wp:posOffset>3581400</wp:posOffset>
                </wp:positionH>
                <wp:positionV relativeFrom="paragraph">
                  <wp:posOffset>81915</wp:posOffset>
                </wp:positionV>
                <wp:extent cx="1895475" cy="200025"/>
                <wp:effectExtent l="19050" t="19050" r="28575" b="28575"/>
                <wp:wrapNone/>
                <wp:docPr id="21" name="Rectangle 21"/>
                <wp:cNvGraphicFramePr/>
                <a:graphic xmlns:a="http://schemas.openxmlformats.org/drawingml/2006/main">
                  <a:graphicData uri="http://schemas.microsoft.com/office/word/2010/wordprocessingShape">
                    <wps:wsp>
                      <wps:cNvSpPr/>
                      <wps:spPr>
                        <a:xfrm>
                          <a:off x="0" y="0"/>
                          <a:ext cx="189547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0F7976" id="Rectangle 21" o:spid="_x0000_s1026" style="position:absolute;margin-left:282pt;margin-top:6.45pt;width:149.25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" filled="f" strokecolor="red" strokeweight="2.25pt"/>
            </w:pict>
          </mc:Fallback>
        </mc:AlternateContent>
      </w:r>
    </w:p>
    <w:p w14:paraId="643B0CAD" w14:textId="134298FB" w:rsidR="00556B8B" w:rsidRDefault="00556B8B" w:rsidP="005416AC"/>
    <w:p w14:paraId="78D6803A" w14:textId="12CA630B" w:rsidR="00556B8B" w:rsidRDefault="00556B8B" w:rsidP="005416AC"/>
    <w:p w14:paraId="647CFAF4" w14:textId="508118C7" w:rsidR="00556B8B" w:rsidRDefault="00556B8B" w:rsidP="005416AC"/>
    <w:p w14:paraId="06BCBB9A" w14:textId="4C551C57" w:rsidR="00556B8B" w:rsidRDefault="00556B8B" w:rsidP="005416AC"/>
    <w:p w14:paraId="1EE23AF5" w14:textId="306E895A" w:rsidR="00ED06AC" w:rsidRDefault="00ED06AC" w:rsidP="005416AC"/>
    <w:p w14:paraId="5D34A15C" w14:textId="36928D77" w:rsidR="00ED06AC" w:rsidRDefault="00CA480B" w:rsidP="005416AC">
      <w:r>
        <w:rPr>
          <w:noProof/>
        </w:rPr>
        <mc:AlternateContent>
          <mc:Choice Requires="wps">
            <w:drawing>
              <wp:anchor distT="0" distB="0" distL="114300" distR="114300" simplePos="0" relativeHeight="251701248" behindDoc="0" locked="0" layoutInCell="1" allowOverlap="1" wp14:anchorId="1E4C4C8B" wp14:editId="5C2E85BB">
                <wp:simplePos x="0" y="0"/>
                <wp:positionH relativeFrom="column">
                  <wp:posOffset>2219325</wp:posOffset>
                </wp:positionH>
                <wp:positionV relativeFrom="paragraph">
                  <wp:posOffset>163830</wp:posOffset>
                </wp:positionV>
                <wp:extent cx="2771775" cy="400050"/>
                <wp:effectExtent l="19050" t="19050" r="28575" b="19050"/>
                <wp:wrapNone/>
                <wp:docPr id="29" name="Rectangle 29"/>
                <wp:cNvGraphicFramePr/>
                <a:graphic xmlns:a="http://schemas.openxmlformats.org/drawingml/2006/main">
                  <a:graphicData uri="http://schemas.microsoft.com/office/word/2010/wordprocessingShape">
                    <wps:wsp>
                      <wps:cNvSpPr/>
                      <wps:spPr>
                        <a:xfrm>
                          <a:off x="0" y="0"/>
                          <a:ext cx="2771775"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2D2D5" id="Rectangle 29" o:spid="_x0000_s1026" style="position:absolute;margin-left:174.75pt;margin-top:12.9pt;width:218.25pt;height:3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" filled="f" strokecolor="red" strokeweight="2.25pt"/>
            </w:pict>
          </mc:Fallback>
        </mc:AlternateContent>
      </w:r>
    </w:p>
    <w:p w14:paraId="1513633E" w14:textId="3EC7FCBE" w:rsidR="00ED06AC" w:rsidRDefault="00ED06AC" w:rsidP="005416AC"/>
    <w:p w14:paraId="253D09D1" w14:textId="31AE6DEB" w:rsidR="00B761BF" w:rsidRDefault="00B761BF" w:rsidP="00145439">
      <w:pPr>
        <w:rPr>
          <w:i/>
          <w:iCs/>
        </w:rPr>
      </w:pPr>
    </w:p>
    <w:p w14:paraId="4FC68301" w14:textId="7B70BF2A" w:rsidR="00BB01F2" w:rsidRDefault="00BB01F2" w:rsidP="00145439">
      <w:pPr>
        <w:rPr>
          <w:i/>
          <w:iCs/>
        </w:rPr>
      </w:pPr>
      <w:r w:rsidRPr="00BE1A2D">
        <w:rPr>
          <w:i/>
          <w:iCs/>
        </w:rPr>
        <w:t>Fig</w:t>
      </w:r>
      <w:r w:rsidR="00237829">
        <w:rPr>
          <w:i/>
          <w:iCs/>
        </w:rPr>
        <w:t>ure</w:t>
      </w:r>
      <w:r w:rsidRPr="00BE1A2D">
        <w:rPr>
          <w:i/>
          <w:iCs/>
        </w:rPr>
        <w:t xml:space="preserve"> 1: S</w:t>
      </w:r>
      <w:r w:rsidR="00556B8B">
        <w:rPr>
          <w:i/>
          <w:iCs/>
        </w:rPr>
        <w:t>tandard Media Kenya reports through KTN about HABs causing Mass Fish stocks in</w:t>
      </w:r>
      <w:r w:rsidR="00877D7D">
        <w:rPr>
          <w:i/>
          <w:iCs/>
        </w:rPr>
        <w:t xml:space="preserve"> </w:t>
      </w:r>
      <w:proofErr w:type="spellStart"/>
      <w:r w:rsidR="00877D7D">
        <w:rPr>
          <w:i/>
          <w:iCs/>
        </w:rPr>
        <w:t>Dunga</w:t>
      </w:r>
      <w:proofErr w:type="spellEnd"/>
      <w:r w:rsidR="00877D7D">
        <w:rPr>
          <w:i/>
          <w:iCs/>
        </w:rPr>
        <w:t xml:space="preserve"> Beach Kisumu</w:t>
      </w:r>
      <w:r w:rsidR="00556B8B">
        <w:rPr>
          <w:i/>
          <w:iCs/>
        </w:rPr>
        <w:t xml:space="preserve"> </w:t>
      </w:r>
      <w:r w:rsidR="00877D7D">
        <w:rPr>
          <w:i/>
          <w:iCs/>
        </w:rPr>
        <w:t>r</w:t>
      </w:r>
      <w:r w:rsidR="00556B8B">
        <w:rPr>
          <w:i/>
          <w:iCs/>
        </w:rPr>
        <w:t xml:space="preserve">egion in February </w:t>
      </w:r>
      <w:r w:rsidR="00145439">
        <w:rPr>
          <w:i/>
          <w:iCs/>
        </w:rPr>
        <w:t>2021, (</w:t>
      </w:r>
      <w:r w:rsidR="00556B8B">
        <w:rPr>
          <w:i/>
          <w:iCs/>
        </w:rPr>
        <w:t>Image: Standard Media KE)</w:t>
      </w:r>
    </w:p>
    <w:p w14:paraId="4066420F" w14:textId="77777777" w:rsidR="00F62839" w:rsidRPr="00BE1A2D" w:rsidRDefault="00F62839" w:rsidP="00145439">
      <w:pPr>
        <w:rPr>
          <w:i/>
          <w:iCs/>
        </w:rPr>
      </w:pPr>
    </w:p>
    <w:p w14:paraId="1075FA87" w14:textId="530882B3" w:rsidR="00ED06AC" w:rsidRDefault="00B761BF" w:rsidP="005416AC">
      <w:r w:rsidRPr="00ED06AC">
        <w:rPr>
          <w:noProof/>
        </w:rPr>
        <w:lastRenderedPageBreak/>
        <w:drawing>
          <wp:anchor distT="0" distB="0" distL="114300" distR="114300" simplePos="0" relativeHeight="251683840" behindDoc="0" locked="0" layoutInCell="1" allowOverlap="1" wp14:anchorId="5CDFFC54" wp14:editId="7AD39321">
            <wp:simplePos x="0" y="0"/>
            <wp:positionH relativeFrom="margin">
              <wp:align>left</wp:align>
            </wp:positionH>
            <wp:positionV relativeFrom="paragraph">
              <wp:posOffset>17145</wp:posOffset>
            </wp:positionV>
            <wp:extent cx="6000750" cy="3095625"/>
            <wp:effectExtent l="0" t="0" r="0" b="9525"/>
            <wp:wrapNone/>
            <wp:docPr id="17" name="Picture 17">
              <a:extLst xmlns:a="http://schemas.openxmlformats.org/drawingml/2006/main">
                <a:ext uri="{FF2B5EF4-FFF2-40B4-BE49-F238E27FC236}">
                  <a16:creationId xmlns:a16="http://schemas.microsoft.com/office/drawing/2014/main" id="{0A29E4AC-8FE5-4679-AF84-7D7816272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0A29E4AC-8FE5-4679-AF84-7D781627277B}"/>
                        </a:ext>
                      </a:extLst>
                    </pic:cNvPr>
                    <pic:cNvPicPr>
                      <a:picLocks noChangeAspect="1"/>
                    </pic:cNvPicPr>
                  </pic:nvPicPr>
                  <pic:blipFill rotWithShape="1">
                    <a:blip r:embed="rId14">
                      <a:extLst>
                        <a:ext uri="{28A0092B-C50C-407E-A947-70E740481C1C}">
                          <a14:useLocalDpi xmlns:a14="http://schemas.microsoft.com/office/drawing/2010/main" val="0"/>
                        </a:ext>
                      </a:extLst>
                    </a:blip>
                    <a:srcRect b="9689"/>
                    <a:stretch/>
                  </pic:blipFill>
                  <pic:spPr bwMode="auto">
                    <a:xfrm>
                      <a:off x="0" y="0"/>
                      <a:ext cx="6000750" cy="3095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672000" w14:textId="30E4C28E" w:rsidR="00ED06AC" w:rsidRDefault="00ED06AC" w:rsidP="005416AC"/>
    <w:p w14:paraId="150010E0" w14:textId="6E24BA8E" w:rsidR="00ED06AC" w:rsidRDefault="00ED06AC" w:rsidP="005416AC"/>
    <w:p w14:paraId="54AE2150" w14:textId="4F1C93B1" w:rsidR="00ED06AC" w:rsidRDefault="00ED06AC" w:rsidP="005416AC"/>
    <w:p w14:paraId="7808F4D9" w14:textId="49E79D05" w:rsidR="00981591" w:rsidRDefault="00981591" w:rsidP="00D03BD9">
      <w:pPr>
        <w:rPr>
          <w:lang w:bidi="he-IL"/>
        </w:rPr>
      </w:pPr>
    </w:p>
    <w:p w14:paraId="432AB510" w14:textId="49CBBCCC" w:rsidR="00D70509" w:rsidRDefault="00D70509" w:rsidP="00D03BD9">
      <w:pPr>
        <w:rPr>
          <w:lang w:bidi="he-IL"/>
        </w:rPr>
      </w:pPr>
    </w:p>
    <w:p w14:paraId="0DBA9B35" w14:textId="19FDBA54" w:rsidR="00D70509" w:rsidRDefault="00D70509" w:rsidP="00D03BD9">
      <w:pPr>
        <w:rPr>
          <w:lang w:bidi="he-IL"/>
        </w:rPr>
      </w:pPr>
    </w:p>
    <w:p w14:paraId="35E1F0D3" w14:textId="77777777" w:rsidR="00145439" w:rsidRDefault="00145439" w:rsidP="00D03BD9">
      <w:pPr>
        <w:rPr>
          <w:lang w:bidi="he-IL"/>
        </w:rPr>
      </w:pPr>
    </w:p>
    <w:p w14:paraId="6DEAAD1E" w14:textId="77777777" w:rsidR="00B761BF" w:rsidRDefault="00B761BF" w:rsidP="00F630A7">
      <w:pPr>
        <w:rPr>
          <w:i/>
          <w:iCs/>
        </w:rPr>
      </w:pPr>
    </w:p>
    <w:p w14:paraId="0022BD58" w14:textId="5710DC80" w:rsidR="00BB01F2" w:rsidRPr="00F630A7" w:rsidRDefault="00237829" w:rsidP="00F630A7">
      <w:pPr>
        <w:rPr>
          <w:i/>
          <w:iCs/>
        </w:rPr>
      </w:pPr>
      <w:r w:rsidRPr="00BE1A2D">
        <w:rPr>
          <w:i/>
          <w:iCs/>
        </w:rPr>
        <w:t>Fig</w:t>
      </w:r>
      <w:r>
        <w:rPr>
          <w:i/>
          <w:iCs/>
        </w:rPr>
        <w:t>ure</w:t>
      </w:r>
      <w:r>
        <w:rPr>
          <w:i/>
          <w:iCs/>
        </w:rPr>
        <w:t xml:space="preserve"> </w:t>
      </w:r>
      <w:r w:rsidR="007256B3">
        <w:rPr>
          <w:i/>
          <w:iCs/>
        </w:rPr>
        <w:t>2</w:t>
      </w:r>
      <w:r w:rsidR="00F630A7" w:rsidRPr="00F630A7">
        <w:rPr>
          <w:i/>
          <w:iCs/>
        </w:rPr>
        <w:t>: Mass</w:t>
      </w:r>
      <w:r w:rsidR="003A5298" w:rsidRPr="00F630A7">
        <w:rPr>
          <w:i/>
          <w:iCs/>
        </w:rPr>
        <w:t xml:space="preserve"> fish stock in</w:t>
      </w:r>
      <w:r w:rsidR="00BB01F2" w:rsidRPr="00F630A7">
        <w:rPr>
          <w:i/>
          <w:iCs/>
        </w:rPr>
        <w:t xml:space="preserve"> Lake Victoria Shores impacted by the </w:t>
      </w:r>
      <w:r w:rsidR="00F630A7" w:rsidRPr="00F630A7">
        <w:rPr>
          <w:i/>
          <w:iCs/>
        </w:rPr>
        <w:t>HABs (</w:t>
      </w:r>
      <w:r w:rsidR="003A5298" w:rsidRPr="00F630A7">
        <w:rPr>
          <w:i/>
          <w:iCs/>
        </w:rPr>
        <w:t>Image: Standard Media KE)</w:t>
      </w:r>
    </w:p>
    <w:p w14:paraId="3493EBDB" w14:textId="14421993" w:rsidR="00D70509" w:rsidRDefault="00D70509" w:rsidP="00D03BD9">
      <w:pPr>
        <w:rPr>
          <w:lang w:bidi="he-IL"/>
        </w:rPr>
      </w:pPr>
    </w:p>
    <w:p w14:paraId="14D5742E" w14:textId="065D4360" w:rsidR="008E68BE" w:rsidRDefault="00C2654F" w:rsidP="00D03BD9">
      <w:r w:rsidRPr="00ED06AC">
        <w:rPr>
          <w:noProof/>
        </w:rPr>
        <w:drawing>
          <wp:anchor distT="0" distB="0" distL="114300" distR="114300" simplePos="0" relativeHeight="251682816" behindDoc="0" locked="0" layoutInCell="1" allowOverlap="1" wp14:anchorId="6DDFDDCC" wp14:editId="42EE7AEA">
            <wp:simplePos x="0" y="0"/>
            <wp:positionH relativeFrom="margin">
              <wp:align>right</wp:align>
            </wp:positionH>
            <wp:positionV relativeFrom="paragraph">
              <wp:posOffset>13335</wp:posOffset>
            </wp:positionV>
            <wp:extent cx="5943600" cy="3220085"/>
            <wp:effectExtent l="0" t="0" r="0" b="0"/>
            <wp:wrapNone/>
            <wp:docPr id="12" name="Picture 15">
              <a:extLst xmlns:a="http://schemas.openxmlformats.org/drawingml/2006/main">
                <a:ext uri="{FF2B5EF4-FFF2-40B4-BE49-F238E27FC236}">
                  <a16:creationId xmlns:a16="http://schemas.microsoft.com/office/drawing/2014/main" id="{F65F7D2B-EA04-4EA7-A32B-21D15E26BC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F65F7D2B-EA04-4EA7-A32B-21D15E26BC3D}"/>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20085"/>
                    </a:xfrm>
                    <a:prstGeom prst="rect">
                      <a:avLst/>
                    </a:prstGeom>
                  </pic:spPr>
                </pic:pic>
              </a:graphicData>
            </a:graphic>
            <wp14:sizeRelH relativeFrom="margin">
              <wp14:pctWidth>0</wp14:pctWidth>
            </wp14:sizeRelH>
            <wp14:sizeRelV relativeFrom="margin">
              <wp14:pctHeight>0</wp14:pctHeight>
            </wp14:sizeRelV>
          </wp:anchor>
        </w:drawing>
      </w:r>
    </w:p>
    <w:p w14:paraId="105683A8" w14:textId="4D1A55E0" w:rsidR="00D70509" w:rsidRDefault="00D70509" w:rsidP="00D03BD9">
      <w:pPr>
        <w:rPr>
          <w:lang w:bidi="he-IL"/>
        </w:rPr>
      </w:pPr>
    </w:p>
    <w:p w14:paraId="08A0D290" w14:textId="1FAE776D" w:rsidR="00D70509" w:rsidRDefault="00D70509" w:rsidP="00D03BD9">
      <w:pPr>
        <w:rPr>
          <w:lang w:bidi="he-IL"/>
        </w:rPr>
      </w:pPr>
    </w:p>
    <w:p w14:paraId="3DFBD299" w14:textId="77777777" w:rsidR="00D70509" w:rsidRDefault="00D70509" w:rsidP="00D03BD9">
      <w:pPr>
        <w:rPr>
          <w:lang w:bidi="he-IL"/>
        </w:rPr>
      </w:pPr>
    </w:p>
    <w:p w14:paraId="7F7577E4" w14:textId="3DABF312" w:rsidR="00D70509" w:rsidRDefault="00D70509" w:rsidP="00D03BD9">
      <w:pPr>
        <w:rPr>
          <w:lang w:bidi="he-IL"/>
        </w:rPr>
      </w:pPr>
    </w:p>
    <w:p w14:paraId="0898CA64" w14:textId="307431F8" w:rsidR="00D70509" w:rsidRDefault="00D70509" w:rsidP="00D03BD9">
      <w:pPr>
        <w:rPr>
          <w:lang w:bidi="he-IL"/>
        </w:rPr>
      </w:pPr>
    </w:p>
    <w:p w14:paraId="341A7F96" w14:textId="05C82504" w:rsidR="003B2C20" w:rsidRDefault="003B2C20" w:rsidP="00D03BD9">
      <w:pPr>
        <w:rPr>
          <w:lang w:bidi="he-IL"/>
        </w:rPr>
      </w:pPr>
    </w:p>
    <w:p w14:paraId="6A40AE57" w14:textId="797435CD" w:rsidR="003B2C20" w:rsidRDefault="003B2C20" w:rsidP="00D03BD9">
      <w:pPr>
        <w:rPr>
          <w:lang w:bidi="he-IL"/>
        </w:rPr>
      </w:pPr>
    </w:p>
    <w:p w14:paraId="7A40EB5C" w14:textId="6DD62312" w:rsidR="003B2C20" w:rsidRDefault="003B2C20" w:rsidP="00D03BD9">
      <w:pPr>
        <w:rPr>
          <w:lang w:bidi="he-IL"/>
        </w:rPr>
      </w:pPr>
    </w:p>
    <w:p w14:paraId="39B2B8C0" w14:textId="77777777" w:rsidR="00C2654F" w:rsidRDefault="00C2654F" w:rsidP="008E68BE">
      <w:pPr>
        <w:rPr>
          <w:lang w:bidi="he-IL"/>
        </w:rPr>
      </w:pPr>
    </w:p>
    <w:p w14:paraId="56102DB4" w14:textId="4BC65B8A" w:rsidR="003B2C20" w:rsidRPr="00C447F5" w:rsidRDefault="00C447F5" w:rsidP="008E68BE">
      <w:pPr>
        <w:rPr>
          <w:i/>
          <w:iCs/>
          <w:lang w:bidi="he-IL"/>
        </w:rPr>
      </w:pPr>
      <w:r>
        <w:rPr>
          <w:lang w:bidi="he-IL"/>
        </w:rPr>
        <w:t xml:space="preserve"> </w:t>
      </w:r>
      <w:r w:rsidR="00237829" w:rsidRPr="00BE1A2D">
        <w:rPr>
          <w:i/>
          <w:iCs/>
        </w:rPr>
        <w:t>Fig</w:t>
      </w:r>
      <w:r w:rsidR="00237829">
        <w:rPr>
          <w:i/>
          <w:iCs/>
        </w:rPr>
        <w:t>ure</w:t>
      </w:r>
      <w:r w:rsidR="00237829" w:rsidRPr="00C447F5">
        <w:rPr>
          <w:i/>
          <w:iCs/>
          <w:lang w:bidi="he-IL"/>
        </w:rPr>
        <w:t xml:space="preserve"> </w:t>
      </w:r>
      <w:r w:rsidR="003B2C20" w:rsidRPr="00C447F5">
        <w:rPr>
          <w:i/>
          <w:iCs/>
          <w:lang w:bidi="he-IL"/>
        </w:rPr>
        <w:t xml:space="preserve">3: High valued Fish lost to HAB in Lake Victoria </w:t>
      </w:r>
      <w:r w:rsidRPr="00C447F5">
        <w:rPr>
          <w:i/>
          <w:iCs/>
          <w:lang w:bidi="he-IL"/>
        </w:rPr>
        <w:t>Shores (</w:t>
      </w:r>
      <w:r w:rsidR="001405D4" w:rsidRPr="00C447F5">
        <w:rPr>
          <w:i/>
          <w:iCs/>
          <w:lang w:bidi="he-IL"/>
        </w:rPr>
        <w:t>Image Source: KMFRI)</w:t>
      </w:r>
    </w:p>
    <w:p w14:paraId="398C74CF" w14:textId="415F5B96" w:rsidR="003B2C20" w:rsidRDefault="003E1764" w:rsidP="00D03BD9">
      <w:r w:rsidRPr="00ED06AC">
        <w:rPr>
          <w:noProof/>
        </w:rPr>
        <w:lastRenderedPageBreak/>
        <w:drawing>
          <wp:anchor distT="0" distB="0" distL="114300" distR="114300" simplePos="0" relativeHeight="251689984" behindDoc="0" locked="0" layoutInCell="1" allowOverlap="1" wp14:anchorId="024959F8" wp14:editId="530D35B7">
            <wp:simplePos x="0" y="0"/>
            <wp:positionH relativeFrom="page">
              <wp:posOffset>914400</wp:posOffset>
            </wp:positionH>
            <wp:positionV relativeFrom="paragraph">
              <wp:posOffset>-635</wp:posOffset>
            </wp:positionV>
            <wp:extent cx="5762625" cy="3104515"/>
            <wp:effectExtent l="0" t="0" r="9525" b="635"/>
            <wp:wrapNone/>
            <wp:docPr id="20" name="Picture 6">
              <a:extLst xmlns:a="http://schemas.openxmlformats.org/drawingml/2006/main">
                <a:ext uri="{FF2B5EF4-FFF2-40B4-BE49-F238E27FC236}">
                  <a16:creationId xmlns:a16="http://schemas.microsoft.com/office/drawing/2014/main" id="{5EF8870B-68B6-4088-8724-C91CAC4F21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EF8870B-68B6-4088-8724-C91CAC4F2139}"/>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3303" cy="3104880"/>
                    </a:xfrm>
                    <a:prstGeom prst="rect">
                      <a:avLst/>
                    </a:prstGeom>
                  </pic:spPr>
                </pic:pic>
              </a:graphicData>
            </a:graphic>
            <wp14:sizeRelH relativeFrom="margin">
              <wp14:pctWidth>0</wp14:pctWidth>
            </wp14:sizeRelH>
            <wp14:sizeRelV relativeFrom="margin">
              <wp14:pctHeight>0</wp14:pctHeight>
            </wp14:sizeRelV>
          </wp:anchor>
        </w:drawing>
      </w:r>
    </w:p>
    <w:p w14:paraId="14AE4882" w14:textId="3F795227" w:rsidR="003E1764" w:rsidRDefault="003E1764" w:rsidP="00D03BD9"/>
    <w:p w14:paraId="2C516767" w14:textId="49F8ADF6" w:rsidR="003E1764" w:rsidRDefault="003E1764" w:rsidP="00D03BD9"/>
    <w:p w14:paraId="6436A483" w14:textId="1F520FE1" w:rsidR="003E1764" w:rsidRDefault="003E1764" w:rsidP="00D03BD9"/>
    <w:p w14:paraId="2A37FFDC" w14:textId="77777777" w:rsidR="003E1764" w:rsidRDefault="003E1764" w:rsidP="00D03BD9">
      <w:pPr>
        <w:rPr>
          <w:lang w:bidi="he-IL"/>
        </w:rPr>
      </w:pPr>
    </w:p>
    <w:p w14:paraId="752A7E0A" w14:textId="1F990A0C" w:rsidR="003B2C20" w:rsidRDefault="003B2C20" w:rsidP="00D03BD9">
      <w:pPr>
        <w:rPr>
          <w:lang w:bidi="he-IL"/>
        </w:rPr>
      </w:pPr>
    </w:p>
    <w:p w14:paraId="6081046F" w14:textId="6BB9EF6D" w:rsidR="003B2C20" w:rsidRDefault="003B2C20" w:rsidP="00D03BD9">
      <w:pPr>
        <w:rPr>
          <w:lang w:bidi="he-IL"/>
        </w:rPr>
      </w:pPr>
    </w:p>
    <w:p w14:paraId="61629FC1" w14:textId="0CAFF1E6" w:rsidR="003B2C20" w:rsidRDefault="003B2C20" w:rsidP="00D03BD9">
      <w:pPr>
        <w:rPr>
          <w:lang w:bidi="he-IL"/>
        </w:rPr>
      </w:pPr>
    </w:p>
    <w:p w14:paraId="54DFB6AE" w14:textId="41DE8018" w:rsidR="003B2C20" w:rsidRDefault="003B2C20" w:rsidP="00D03BD9">
      <w:pPr>
        <w:rPr>
          <w:lang w:bidi="he-IL"/>
        </w:rPr>
      </w:pPr>
    </w:p>
    <w:p w14:paraId="0FE4FE40" w14:textId="66183F21" w:rsidR="003B2C20" w:rsidRDefault="00237829" w:rsidP="00B45624">
      <w:pPr>
        <w:jc w:val="center"/>
        <w:rPr>
          <w:lang w:bidi="he-IL"/>
        </w:rPr>
      </w:pPr>
      <w:r w:rsidRPr="00BE1A2D">
        <w:rPr>
          <w:i/>
          <w:iCs/>
        </w:rPr>
        <w:t>Fig</w:t>
      </w:r>
      <w:r>
        <w:rPr>
          <w:i/>
          <w:iCs/>
        </w:rPr>
        <w:t>ure</w:t>
      </w:r>
      <w:r>
        <w:rPr>
          <w:i/>
          <w:iCs/>
          <w:lang w:bidi="he-IL"/>
        </w:rPr>
        <w:t xml:space="preserve"> </w:t>
      </w:r>
      <w:r w:rsidR="003E1764">
        <w:rPr>
          <w:i/>
          <w:iCs/>
          <w:lang w:bidi="he-IL"/>
        </w:rPr>
        <w:t>4</w:t>
      </w:r>
      <w:r w:rsidR="003E1764" w:rsidRPr="00C447F5">
        <w:rPr>
          <w:i/>
          <w:iCs/>
          <w:lang w:bidi="he-IL"/>
        </w:rPr>
        <w:t xml:space="preserve">: </w:t>
      </w:r>
      <w:r w:rsidR="003E1764">
        <w:rPr>
          <w:i/>
          <w:iCs/>
          <w:lang w:bidi="he-IL"/>
        </w:rPr>
        <w:t>Tourism and therefore Income halted to HABs</w:t>
      </w:r>
    </w:p>
    <w:p w14:paraId="3733004E" w14:textId="2B780BB0" w:rsidR="003B2C20" w:rsidRDefault="003B2C20" w:rsidP="00D03BD9">
      <w:pPr>
        <w:rPr>
          <w:lang w:bidi="he-IL"/>
        </w:rPr>
      </w:pPr>
    </w:p>
    <w:p w14:paraId="3765266C" w14:textId="6620C241" w:rsidR="003B2C20" w:rsidRDefault="003B2C20" w:rsidP="00D03BD9">
      <w:pPr>
        <w:rPr>
          <w:lang w:bidi="he-IL"/>
        </w:rPr>
      </w:pPr>
    </w:p>
    <w:p w14:paraId="11C9162D" w14:textId="6A6478AA" w:rsidR="00DB4D08" w:rsidRDefault="00DB4D08" w:rsidP="00D03BD9">
      <w:pPr>
        <w:rPr>
          <w:lang w:bidi="he-IL"/>
        </w:rPr>
      </w:pPr>
    </w:p>
    <w:p w14:paraId="2B75F411" w14:textId="22AFD5F3" w:rsidR="00DB4D08" w:rsidRDefault="00DB4D08" w:rsidP="00D03BD9">
      <w:pPr>
        <w:rPr>
          <w:lang w:bidi="he-IL"/>
        </w:rPr>
      </w:pPr>
    </w:p>
    <w:p w14:paraId="4EAF9588" w14:textId="38877D3D" w:rsidR="00DB4D08" w:rsidRDefault="00DB4D08" w:rsidP="00D03BD9">
      <w:pPr>
        <w:rPr>
          <w:lang w:bidi="he-IL"/>
        </w:rPr>
      </w:pPr>
    </w:p>
    <w:p w14:paraId="40DC680C" w14:textId="3CA2F8B2" w:rsidR="00DB4D08" w:rsidRDefault="00DB4D08" w:rsidP="00D03BD9">
      <w:pPr>
        <w:rPr>
          <w:lang w:bidi="he-IL"/>
        </w:rPr>
      </w:pPr>
    </w:p>
    <w:p w14:paraId="532B9968" w14:textId="26A8A8CB" w:rsidR="00DB4D08" w:rsidRDefault="00DB4D08" w:rsidP="00D03BD9">
      <w:pPr>
        <w:rPr>
          <w:lang w:bidi="he-IL"/>
        </w:rPr>
      </w:pPr>
    </w:p>
    <w:p w14:paraId="2F60487E" w14:textId="09482B3D" w:rsidR="00DB4D08" w:rsidRDefault="00DB4D08" w:rsidP="00D03BD9">
      <w:pPr>
        <w:rPr>
          <w:lang w:bidi="he-IL"/>
        </w:rPr>
      </w:pPr>
    </w:p>
    <w:p w14:paraId="30AF7164" w14:textId="04C03276" w:rsidR="00DB4D08" w:rsidRDefault="00DB4D08" w:rsidP="00D03BD9">
      <w:pPr>
        <w:rPr>
          <w:lang w:bidi="he-IL"/>
        </w:rPr>
      </w:pPr>
    </w:p>
    <w:p w14:paraId="5C5C835A" w14:textId="21FB25B4" w:rsidR="00DB4D08" w:rsidRDefault="00DB4D08" w:rsidP="00D03BD9">
      <w:pPr>
        <w:rPr>
          <w:lang w:bidi="he-IL"/>
        </w:rPr>
      </w:pPr>
    </w:p>
    <w:p w14:paraId="3AE22A4E" w14:textId="0BD40600" w:rsidR="00DB4D08" w:rsidRDefault="00DB4D08" w:rsidP="00D03BD9">
      <w:pPr>
        <w:rPr>
          <w:lang w:bidi="he-IL"/>
        </w:rPr>
      </w:pPr>
    </w:p>
    <w:p w14:paraId="5FF6EC90" w14:textId="77777777" w:rsidR="00DB4D08" w:rsidRDefault="00DB4D08" w:rsidP="00D03BD9">
      <w:pPr>
        <w:rPr>
          <w:lang w:bidi="he-IL"/>
        </w:rPr>
      </w:pPr>
    </w:p>
    <w:bookmarkStart w:id="18" w:name="_Toc78718111" w:displacedByCustomXml="next"/>
    <w:sdt>
      <w:sdtPr>
        <w:rPr>
          <w:lang w:bidi="he-IL"/>
        </w:rPr>
        <w:id w:val="1866780190"/>
        <w:placeholder>
          <w:docPart w:val="23B7249CF7774CAFBAD35AB9C4B120FB"/>
        </w:placeholder>
      </w:sdtPr>
      <w:sdtEndPr/>
      <w:sdtContent>
        <w:p w14:paraId="0AA60F43" w14:textId="33ADBE6B" w:rsidR="00D1080A" w:rsidRDefault="00F051B2" w:rsidP="00DC50BE">
          <w:pPr>
            <w:pStyle w:val="Heading2"/>
            <w:rPr>
              <w:lang w:bidi="he-IL"/>
            </w:rPr>
          </w:pPr>
          <w:r>
            <w:rPr>
              <w:lang w:bidi="he-IL"/>
            </w:rPr>
            <w:t>1.</w:t>
          </w:r>
          <w:r w:rsidR="00633B6D">
            <w:rPr>
              <w:lang w:bidi="he-IL"/>
            </w:rPr>
            <w:t>4</w:t>
          </w:r>
          <w:r>
            <w:rPr>
              <w:lang w:bidi="he-IL"/>
            </w:rPr>
            <w:t xml:space="preserve"> </w:t>
          </w:r>
          <w:r w:rsidR="002745D5" w:rsidRPr="002745D5">
            <w:rPr>
              <w:lang w:bidi="he-IL"/>
            </w:rPr>
            <w:t>Research identification</w:t>
          </w:r>
          <w:r w:rsidR="00CC287F">
            <w:rPr>
              <w:lang w:bidi="he-IL"/>
            </w:rPr>
            <w:t xml:space="preserve"> and Objectives</w:t>
          </w:r>
        </w:p>
      </w:sdtContent>
    </w:sdt>
    <w:bookmarkEnd w:id="18" w:displacedByCustomXml="prev"/>
    <w:p w14:paraId="2EA33B87" w14:textId="47B3B71F" w:rsidR="005416AC" w:rsidRPr="006B7214" w:rsidRDefault="005416AC" w:rsidP="005416AC">
      <w:r>
        <w:t xml:space="preserve">The main </w:t>
      </w:r>
      <w:r w:rsidR="00CC287F">
        <w:t>objective</w:t>
      </w:r>
      <w:r>
        <w:t xml:space="preserve"> of this research is </w:t>
      </w:r>
      <w:r w:rsidR="002A0C99">
        <w:t xml:space="preserve">to </w:t>
      </w:r>
      <w:r w:rsidR="0094288A" w:rsidRPr="0094288A">
        <w:rPr>
          <w:lang w:val="en-GB"/>
        </w:rPr>
        <w:t xml:space="preserve">detect, monitor and report </w:t>
      </w:r>
      <w:r>
        <w:rPr>
          <w:lang w:val="en-GB"/>
        </w:rPr>
        <w:t xml:space="preserve">the occurrence of </w:t>
      </w:r>
      <w:r w:rsidRPr="00CE4849">
        <w:rPr>
          <w:lang w:val="en-GB"/>
        </w:rPr>
        <w:t>Harmful Algal Blooms (HABs) and Cyanobacteria</w:t>
      </w:r>
      <w:r>
        <w:rPr>
          <w:lang w:val="en-GB"/>
        </w:rPr>
        <w:t xml:space="preserve"> in Lake Victoria. </w:t>
      </w:r>
      <w:r>
        <w:t>This is achievable through the following specific objectives:</w:t>
      </w:r>
    </w:p>
    <w:sdt>
      <w:sdtPr>
        <w:id w:val="-1107042476"/>
        <w:placeholder>
          <w:docPart w:val="23B7249CF7774CAFBAD35AB9C4B120FB"/>
        </w:placeholder>
      </w:sdtPr>
      <w:sdtEndPr/>
      <w:sdtContent>
        <w:bookmarkStart w:id="19" w:name="_Toc78718112" w:displacedByCustomXml="prev"/>
        <w:p w14:paraId="7AB1FF6B" w14:textId="55840696" w:rsidR="007B36F7" w:rsidRDefault="00F051B2" w:rsidP="000A7AA5">
          <w:pPr>
            <w:pStyle w:val="Heading3"/>
          </w:pPr>
          <w:r>
            <w:t>1.</w:t>
          </w:r>
          <w:r w:rsidR="00633B6D">
            <w:t>4</w:t>
          </w:r>
          <w:r>
            <w:t xml:space="preserve">.1 </w:t>
          </w:r>
          <w:r w:rsidR="007B36F7" w:rsidRPr="007B36F7">
            <w:t>Research objectives</w:t>
          </w:r>
        </w:p>
      </w:sdtContent>
    </w:sdt>
    <w:bookmarkEnd w:id="19" w:displacedByCustomXml="prev"/>
    <w:p w14:paraId="4E91EBB9" w14:textId="3410F9D6" w:rsidR="005416AC" w:rsidRPr="00A25645" w:rsidRDefault="005416AC" w:rsidP="004D5A6C">
      <w:pPr>
        <w:pStyle w:val="ListParagraph"/>
        <w:numPr>
          <w:ilvl w:val="0"/>
          <w:numId w:val="15"/>
        </w:numPr>
      </w:pPr>
      <w:r w:rsidRPr="004D5A6C">
        <w:rPr>
          <w:lang w:val="en-GB"/>
        </w:rPr>
        <w:t xml:space="preserve">To monitor </w:t>
      </w:r>
      <w:r w:rsidR="00C42B9C">
        <w:rPr>
          <w:lang w:val="en-GB"/>
        </w:rPr>
        <w:t xml:space="preserve">the </w:t>
      </w:r>
      <w:r w:rsidR="009A53FA">
        <w:rPr>
          <w:lang w:val="en-GB"/>
        </w:rPr>
        <w:t>concentration</w:t>
      </w:r>
      <w:r w:rsidR="00C42B9C">
        <w:rPr>
          <w:lang w:val="en-GB"/>
        </w:rPr>
        <w:t xml:space="preserve"> of </w:t>
      </w:r>
      <w:r w:rsidRPr="004D5A6C">
        <w:rPr>
          <w:lang w:val="en-GB"/>
        </w:rPr>
        <w:t>chlorophyl-a(</w:t>
      </w:r>
      <w:r w:rsidR="00EE17A9" w:rsidRPr="004D5A6C">
        <w:rPr>
          <w:lang w:val="en-GB"/>
        </w:rPr>
        <w:t>C</w:t>
      </w:r>
      <w:r w:rsidRPr="004D5A6C">
        <w:rPr>
          <w:lang w:val="en-GB"/>
        </w:rPr>
        <w:t>hl-a) concentration</w:t>
      </w:r>
      <w:r w:rsidR="00C42B9C">
        <w:rPr>
          <w:lang w:val="en-GB"/>
        </w:rPr>
        <w:t xml:space="preserve">s </w:t>
      </w:r>
      <w:r w:rsidRPr="004D5A6C">
        <w:rPr>
          <w:lang w:val="en-GB"/>
        </w:rPr>
        <w:t xml:space="preserve">from L8 OLI data as HAB </w:t>
      </w:r>
      <w:r w:rsidR="00422137" w:rsidRPr="004D5A6C">
        <w:rPr>
          <w:lang w:val="en-GB"/>
        </w:rPr>
        <w:t>proxies</w:t>
      </w:r>
      <w:r w:rsidRPr="004D5A6C">
        <w:rPr>
          <w:lang w:val="en-GB"/>
        </w:rPr>
        <w:t xml:space="preserve"> in L. Victoria</w:t>
      </w:r>
      <w:r w:rsidR="0050452E" w:rsidRPr="004D5A6C">
        <w:rPr>
          <w:lang w:val="en-GB"/>
        </w:rPr>
        <w:t xml:space="preserve"> from 2015 to 2021</w:t>
      </w:r>
      <w:r w:rsidRPr="004D5A6C">
        <w:rPr>
          <w:lang w:val="en-GB"/>
        </w:rPr>
        <w:t>.</w:t>
      </w:r>
    </w:p>
    <w:p w14:paraId="4F0CF80A" w14:textId="41934541" w:rsidR="005416AC" w:rsidRPr="0035271F" w:rsidRDefault="005416AC" w:rsidP="004D5A6C">
      <w:pPr>
        <w:pStyle w:val="ListParagraph"/>
        <w:numPr>
          <w:ilvl w:val="0"/>
          <w:numId w:val="15"/>
        </w:numPr>
      </w:pPr>
      <w:r w:rsidRPr="004D5A6C">
        <w:rPr>
          <w:lang w:val="en-GB"/>
        </w:rPr>
        <w:t xml:space="preserve">To monitor </w:t>
      </w:r>
      <w:r w:rsidR="00C42B9C" w:rsidRPr="004D5A6C">
        <w:rPr>
          <w:lang w:val="en-GB"/>
        </w:rPr>
        <w:t xml:space="preserve">Lake Surface </w:t>
      </w:r>
      <w:r w:rsidR="00C42B9C">
        <w:rPr>
          <w:lang w:val="en-GB"/>
        </w:rPr>
        <w:t>Air</w:t>
      </w:r>
      <w:r w:rsidR="00C42B9C" w:rsidRPr="004D5A6C">
        <w:rPr>
          <w:lang w:val="en-GB"/>
        </w:rPr>
        <w:t xml:space="preserve"> Temperature (LS</w:t>
      </w:r>
      <w:r w:rsidR="00C42B9C">
        <w:rPr>
          <w:lang w:val="en-GB"/>
        </w:rPr>
        <w:t>A</w:t>
      </w:r>
      <w:r w:rsidR="00C42B9C" w:rsidRPr="004D5A6C">
        <w:rPr>
          <w:lang w:val="en-GB"/>
        </w:rPr>
        <w:t xml:space="preserve">T) </w:t>
      </w:r>
      <w:r w:rsidR="00C42B9C">
        <w:rPr>
          <w:lang w:val="en-GB"/>
        </w:rPr>
        <w:t>and</w:t>
      </w:r>
      <w:r w:rsidR="00C42B9C" w:rsidRPr="004D5A6C">
        <w:rPr>
          <w:lang w:val="en-GB"/>
        </w:rPr>
        <w:t xml:space="preserve"> </w:t>
      </w:r>
      <w:r w:rsidRPr="004D5A6C">
        <w:rPr>
          <w:lang w:val="en-GB"/>
        </w:rPr>
        <w:t>Lake Surface Water Temperature (LSWT)</w:t>
      </w:r>
      <w:r w:rsidR="00C42B9C">
        <w:rPr>
          <w:lang w:val="en-GB"/>
        </w:rPr>
        <w:t xml:space="preserve"> </w:t>
      </w:r>
      <w:r w:rsidRPr="004D5A6C">
        <w:rPr>
          <w:lang w:val="en-GB"/>
        </w:rPr>
        <w:t>from L8 TIRS images as another HAB indicator in L. Victoria.</w:t>
      </w:r>
    </w:p>
    <w:p w14:paraId="3F947DAF" w14:textId="58CC6CF2" w:rsidR="005416AC" w:rsidRPr="005416AC" w:rsidRDefault="005416AC" w:rsidP="004D5A6C">
      <w:pPr>
        <w:pStyle w:val="ListParagraph"/>
        <w:numPr>
          <w:ilvl w:val="0"/>
          <w:numId w:val="15"/>
        </w:numPr>
      </w:pPr>
      <w:r w:rsidRPr="004D5A6C">
        <w:rPr>
          <w:lang w:val="en-GB"/>
        </w:rPr>
        <w:t xml:space="preserve">To develop automated Internet of Things (IoT) </w:t>
      </w:r>
      <w:r w:rsidRPr="004D5A6C">
        <w:rPr>
          <w:i/>
          <w:iCs/>
          <w:lang w:val="en-GB"/>
        </w:rPr>
        <w:t>in situ</w:t>
      </w:r>
      <w:r w:rsidRPr="004D5A6C">
        <w:rPr>
          <w:lang w:val="en-GB"/>
        </w:rPr>
        <w:t xml:space="preserve"> sensors, </w:t>
      </w:r>
      <w:r w:rsidR="001B4453" w:rsidRPr="004D5A6C">
        <w:rPr>
          <w:lang w:val="en-GB"/>
        </w:rPr>
        <w:t>a</w:t>
      </w:r>
      <w:r w:rsidRPr="004D5A6C">
        <w:rPr>
          <w:lang w:val="en-GB"/>
        </w:rPr>
        <w:t xml:space="preserve">pplicable in near real-time to monitor and report geo-tagged Water quality </w:t>
      </w:r>
      <w:r w:rsidR="00B67E63" w:rsidRPr="004D5A6C">
        <w:rPr>
          <w:lang w:val="en-GB"/>
        </w:rPr>
        <w:t>data (e.g., LSWT)</w:t>
      </w:r>
      <w:r w:rsidR="00CA3E9A" w:rsidRPr="004D5A6C">
        <w:rPr>
          <w:lang w:val="en-GB"/>
        </w:rPr>
        <w:t xml:space="preserve"> from 2021 onwards</w:t>
      </w:r>
      <w:r w:rsidR="00121980" w:rsidRPr="004D5A6C">
        <w:rPr>
          <w:lang w:val="en-GB"/>
        </w:rPr>
        <w:t>.</w:t>
      </w:r>
    </w:p>
    <w:p w14:paraId="21B28EF8" w14:textId="77777777" w:rsidR="005416AC" w:rsidRPr="0035271F" w:rsidRDefault="005416AC" w:rsidP="005416AC">
      <w:pPr>
        <w:pStyle w:val="ListParagraph"/>
        <w:spacing w:before="200" w:after="0" w:line="240" w:lineRule="auto"/>
        <w:jc w:val="left"/>
        <w:textAlignment w:val="baseline"/>
        <w:rPr>
          <w:rFonts w:eastAsia="Times New Roman" w:cs="Times New Roman"/>
          <w:color w:val="000000"/>
        </w:rPr>
      </w:pPr>
    </w:p>
    <w:sdt>
      <w:sdtPr>
        <w:id w:val="-144285608"/>
        <w:placeholder>
          <w:docPart w:val="23B7249CF7774CAFBAD35AB9C4B120FB"/>
        </w:placeholder>
      </w:sdtPr>
      <w:sdtEndPr/>
      <w:sdtContent>
        <w:bookmarkStart w:id="20" w:name="_Toc78718113" w:displacedByCustomXml="prev"/>
        <w:p w14:paraId="29AA5DC3" w14:textId="572AE061" w:rsidR="007B36F7" w:rsidRDefault="007B36F7" w:rsidP="000A7AA5">
          <w:pPr>
            <w:pStyle w:val="Heading3"/>
            <w:numPr>
              <w:ilvl w:val="2"/>
              <w:numId w:val="16"/>
            </w:numPr>
          </w:pPr>
          <w:r>
            <w:t xml:space="preserve"> </w:t>
          </w:r>
          <w:r w:rsidRPr="007B36F7">
            <w:t>Research questions</w:t>
          </w:r>
        </w:p>
      </w:sdtContent>
    </w:sdt>
    <w:bookmarkEnd w:id="20" w:displacedByCustomXml="prev"/>
    <w:p w14:paraId="07DBD1CB" w14:textId="77777777" w:rsidR="00A94CC0" w:rsidRDefault="00A94CC0" w:rsidP="00D03BD9">
      <w:r>
        <w:t>The following questions are formulated with respect to aforementioned objectives:</w:t>
      </w:r>
    </w:p>
    <w:p w14:paraId="170C04F5" w14:textId="08A01866" w:rsidR="00A94CC0" w:rsidRDefault="0091665F" w:rsidP="00D03BD9">
      <w:pPr>
        <w:pStyle w:val="ListParagraph"/>
        <w:numPr>
          <w:ilvl w:val="0"/>
          <w:numId w:val="4"/>
        </w:numPr>
      </w:pPr>
      <w:r>
        <w:t>Can space based observation</w:t>
      </w:r>
      <w:r w:rsidR="00673B63">
        <w:t xml:space="preserve"> systems </w:t>
      </w:r>
      <w:r>
        <w:t xml:space="preserve">be used to detect and monitor HABs in Lake Victoria Inland water </w:t>
      </w:r>
      <w:r w:rsidR="00673B63">
        <w:t>body</w:t>
      </w:r>
      <w:r w:rsidR="00400CF2">
        <w:t>?</w:t>
      </w:r>
    </w:p>
    <w:p w14:paraId="4326E4EC" w14:textId="71E566A7" w:rsidR="00A94CC0" w:rsidRDefault="00400CF2" w:rsidP="00D03BD9">
      <w:pPr>
        <w:pStyle w:val="ListParagraph"/>
        <w:numPr>
          <w:ilvl w:val="0"/>
          <w:numId w:val="4"/>
        </w:numPr>
      </w:pPr>
      <w:r>
        <w:t xml:space="preserve">Does HAB occurrence have a direct impact on the </w:t>
      </w:r>
      <w:r w:rsidR="00CD2756">
        <w:t xml:space="preserve">LSAT and </w:t>
      </w:r>
      <w:r>
        <w:t xml:space="preserve">LSWT </w:t>
      </w:r>
      <w:r w:rsidR="00B0433C">
        <w:t xml:space="preserve">at their point of </w:t>
      </w:r>
      <w:r w:rsidR="00054C74">
        <w:t>influence</w:t>
      </w:r>
      <w:r w:rsidR="00B0433C">
        <w:t>?</w:t>
      </w:r>
    </w:p>
    <w:p w14:paraId="5EEEAF11" w14:textId="7F2C846F" w:rsidR="00054C74" w:rsidRDefault="00212656" w:rsidP="00D03BD9">
      <w:pPr>
        <w:pStyle w:val="ListParagraph"/>
        <w:numPr>
          <w:ilvl w:val="0"/>
          <w:numId w:val="4"/>
        </w:numPr>
      </w:pPr>
      <w:r>
        <w:t xml:space="preserve">Can IoT be utilized to monitor HAB occurrences inland water Lakes? </w:t>
      </w:r>
    </w:p>
    <w:bookmarkStart w:id="21" w:name="_Toc78718114" w:displacedByCustomXml="next"/>
    <w:sdt>
      <w:sdtPr>
        <w:id w:val="1962300834"/>
        <w:placeholder>
          <w:docPart w:val="23B7249CF7774CAFBAD35AB9C4B120FB"/>
        </w:placeholder>
      </w:sdtPr>
      <w:sdtEndPr/>
      <w:sdtContent>
        <w:p w14:paraId="46291B3C" w14:textId="41903381" w:rsidR="00A94CC0" w:rsidRDefault="00F051B2" w:rsidP="00DC50BE">
          <w:pPr>
            <w:pStyle w:val="Heading2"/>
          </w:pPr>
          <w:r>
            <w:t>1.</w:t>
          </w:r>
          <w:r w:rsidR="00633B6D">
            <w:t xml:space="preserve">5 </w:t>
          </w:r>
          <w:r w:rsidR="00B7477B">
            <w:t>Study outline</w:t>
          </w:r>
        </w:p>
      </w:sdtContent>
    </w:sdt>
    <w:bookmarkEnd w:id="21" w:displacedByCustomXml="prev"/>
    <w:p w14:paraId="622CAA64" w14:textId="270E3ED1" w:rsidR="005E354B" w:rsidRDefault="005E354B" w:rsidP="00D03BD9">
      <w:pPr>
        <w:sectPr w:rsidR="005E354B" w:rsidSect="00B21B81">
          <w:type w:val="oddPage"/>
          <w:pgSz w:w="12240" w:h="15840"/>
          <w:pgMar w:top="1440" w:right="1440" w:bottom="1440" w:left="1440" w:header="720" w:footer="720" w:gutter="0"/>
          <w:pgNumType w:fmt="numberInDash" w:start="1"/>
          <w:cols w:space="720"/>
          <w:docGrid w:linePitch="360"/>
        </w:sectPr>
      </w:pPr>
      <w:r>
        <w:t xml:space="preserve">This research study is intended to be divided into 6 chapters whereby the first chapter introduces the study by detailing into the background, motivation and problem </w:t>
      </w:r>
      <w:r w:rsidR="002F3F53">
        <w:t>statement, justifying the problem,</w:t>
      </w:r>
      <w:r>
        <w:t xml:space="preserve"> objectives and research questions; Chapter 2 contain</w:t>
      </w:r>
      <w:r w:rsidR="00523802">
        <w:t>s</w:t>
      </w:r>
      <w:r>
        <w:t xml:space="preserve"> the reviewed literature</w:t>
      </w:r>
      <w:r w:rsidR="002F3F53">
        <w:t xml:space="preserve"> which relate to this thesis</w:t>
      </w:r>
      <w:r>
        <w:t xml:space="preserve">. Further, Chapter 3 will show the data and methods used in the study with Chapter 4 highlighting the results for the findings from the methods. Chapter 5 </w:t>
      </w:r>
      <w:r w:rsidR="00F93F04">
        <w:t>will discuss</w:t>
      </w:r>
      <w:r>
        <w:t xml:space="preserve"> on the findings and finally, Chapter 6 will conclude and recommend for future research</w:t>
      </w:r>
      <w:r w:rsidR="0005416D">
        <w:t xml:space="preserve"> that might not be addressed at this level of geoscientific expertise</w:t>
      </w:r>
      <w:r>
        <w:t>.</w:t>
      </w:r>
    </w:p>
    <w:p w14:paraId="6691AF9F" w14:textId="4157AB77" w:rsidR="008C1CC3" w:rsidRPr="00D35FCB" w:rsidRDefault="00A23796" w:rsidP="00DB3E87">
      <w:pPr>
        <w:pStyle w:val="Heading1"/>
      </w:pPr>
      <w:bookmarkStart w:id="22" w:name="_Toc78718115"/>
      <w:r w:rsidRPr="00D35FCB">
        <w:lastRenderedPageBreak/>
        <w:t>2</w:t>
      </w:r>
      <w:r w:rsidR="00640B47" w:rsidRPr="00D35FCB">
        <w:t>.</w:t>
      </w:r>
      <w:r w:rsidRPr="00D35FCB">
        <w:t xml:space="preserve"> </w:t>
      </w:r>
      <w:r w:rsidR="008C1CC3" w:rsidRPr="00D35FCB">
        <w:t xml:space="preserve">Literature </w:t>
      </w:r>
      <w:bookmarkEnd w:id="22"/>
      <w:r w:rsidR="0034748F" w:rsidRPr="00D35FCB">
        <w:t>review</w:t>
      </w:r>
    </w:p>
    <w:p w14:paraId="77B47C31" w14:textId="46D23746" w:rsidR="00BF1745" w:rsidRPr="00BF1745" w:rsidRDefault="00BF1745" w:rsidP="004228FF">
      <w:pPr>
        <w:rPr>
          <w:b/>
          <w:bCs/>
          <w:sz w:val="24"/>
          <w:szCs w:val="24"/>
        </w:rPr>
      </w:pPr>
      <w:r w:rsidRPr="00BF1745">
        <w:rPr>
          <w:b/>
          <w:bCs/>
          <w:sz w:val="24"/>
          <w:szCs w:val="24"/>
        </w:rPr>
        <w:t xml:space="preserve">2.1 A Synthesis on the </w:t>
      </w:r>
      <w:r w:rsidR="00465767">
        <w:rPr>
          <w:b/>
          <w:bCs/>
          <w:sz w:val="24"/>
          <w:szCs w:val="24"/>
        </w:rPr>
        <w:t>Occurrence</w:t>
      </w:r>
      <w:r w:rsidR="007A7EE4">
        <w:rPr>
          <w:b/>
          <w:bCs/>
          <w:sz w:val="24"/>
          <w:szCs w:val="24"/>
        </w:rPr>
        <w:t xml:space="preserve"> </w:t>
      </w:r>
      <w:r w:rsidRPr="00BF1745">
        <w:rPr>
          <w:b/>
          <w:bCs/>
          <w:sz w:val="24"/>
          <w:szCs w:val="24"/>
        </w:rPr>
        <w:t xml:space="preserve">and Negative Impacts </w:t>
      </w:r>
      <w:r w:rsidR="007573C8">
        <w:rPr>
          <w:b/>
          <w:bCs/>
          <w:sz w:val="24"/>
          <w:szCs w:val="24"/>
        </w:rPr>
        <w:t>of</w:t>
      </w:r>
      <w:r w:rsidRPr="00BF1745">
        <w:rPr>
          <w:b/>
          <w:bCs/>
          <w:sz w:val="24"/>
          <w:szCs w:val="24"/>
        </w:rPr>
        <w:t xml:space="preserve"> HABs </w:t>
      </w:r>
    </w:p>
    <w:p w14:paraId="0309418D" w14:textId="292D0FBE" w:rsidR="004228FF" w:rsidRPr="00031129" w:rsidRDefault="00455F38" w:rsidP="004228FF">
      <w:r w:rsidRPr="0001252D">
        <w:t xml:space="preserve">During the last </w:t>
      </w:r>
      <w:r>
        <w:t xml:space="preserve">few </w:t>
      </w:r>
      <w:r w:rsidRPr="0001252D">
        <w:t>decades</w:t>
      </w:r>
      <w:r>
        <w:t xml:space="preserve"> (especially the last two decades),</w:t>
      </w:r>
      <w:r w:rsidRPr="0001252D">
        <w:t xml:space="preserve"> </w:t>
      </w:r>
      <w:r w:rsidRPr="00D56A63">
        <w:t xml:space="preserve">eutrophication </w:t>
      </w:r>
      <w:r>
        <w:t xml:space="preserve">of </w:t>
      </w:r>
      <w:r w:rsidRPr="00D56A63">
        <w:t xml:space="preserve">lakes </w:t>
      </w:r>
      <w:r w:rsidR="004228FF">
        <w:t xml:space="preserve">as a result of HABs </w:t>
      </w:r>
      <w:r>
        <w:t>has been</w:t>
      </w:r>
      <w:r w:rsidRPr="00D56A63">
        <w:t xml:space="preserve"> a common environmental problem </w:t>
      </w:r>
      <w:r w:rsidR="00E15AD8">
        <w:t>observed in</w:t>
      </w:r>
      <w:r w:rsidRPr="00D56A63">
        <w:t xml:space="preserve"> both freshwater (Jiang et al. 2015; Luo et al. 2016) and salty water bodies</w:t>
      </w:r>
      <w:r w:rsidR="00F72E1A" w:rsidRPr="00F72E1A">
        <w:t xml:space="preserve"> </w:t>
      </w:r>
      <w:r w:rsidR="00F72E1A">
        <w:t>(</w:t>
      </w:r>
      <w:proofErr w:type="spellStart"/>
      <w:r w:rsidR="00F72E1A">
        <w:t>Blondeau-Patissier</w:t>
      </w:r>
      <w:proofErr w:type="spellEnd"/>
      <w:r w:rsidR="00F72E1A">
        <w:t xml:space="preserve"> et al., 2014)</w:t>
      </w:r>
      <w:r>
        <w:t>, raising a global</w:t>
      </w:r>
      <w:r w:rsidRPr="0001252D">
        <w:t xml:space="preserve"> </w:t>
      </w:r>
      <w:r>
        <w:t xml:space="preserve">concern </w:t>
      </w:r>
      <w:r w:rsidRPr="0001252D">
        <w:t>due to their ability to</w:t>
      </w:r>
      <w:r w:rsidR="00C327E1">
        <w:t xml:space="preserve"> rapidly</w:t>
      </w:r>
      <w:r w:rsidRPr="0001252D">
        <w:t xml:space="preserve"> produce various hepatotoxic and neurotoxic substances</w:t>
      </w:r>
      <w:r w:rsidR="004228FF" w:rsidRPr="00D56A63">
        <w:t xml:space="preserve"> (W. Song et al.,2015).</w:t>
      </w:r>
      <w:r w:rsidR="00FC6E36">
        <w:t>This has so been the case even at a local water bodies like Lake Victoria</w:t>
      </w:r>
      <w:r w:rsidR="00031129">
        <w:t xml:space="preserve"> in East Africa which showed </w:t>
      </w:r>
      <w:r w:rsidR="008157AF">
        <w:t>a</w:t>
      </w:r>
      <w:r w:rsidR="00031129">
        <w:t xml:space="preserve"> potential significance of algal blooms reported as early </w:t>
      </w:r>
      <w:r w:rsidR="00C327E1">
        <w:t xml:space="preserve">as </w:t>
      </w:r>
      <w:r w:rsidR="00031129">
        <w:t>1980’s (</w:t>
      </w:r>
      <w:proofErr w:type="spellStart"/>
      <w:r w:rsidR="00031129">
        <w:t>Ochumba</w:t>
      </w:r>
      <w:proofErr w:type="spellEnd"/>
      <w:r w:rsidR="00031129">
        <w:t>, 1984)</w:t>
      </w:r>
      <w:r w:rsidR="00C327E1">
        <w:t>.</w:t>
      </w:r>
    </w:p>
    <w:p w14:paraId="087BCABC" w14:textId="51024FAC" w:rsidR="0070185D" w:rsidRDefault="00736483" w:rsidP="00D03BD9">
      <w:r>
        <w:t>P</w:t>
      </w:r>
      <w:r w:rsidRPr="00D56A63">
        <w:t>roliferat</w:t>
      </w:r>
      <w:r>
        <w:t>ion of</w:t>
      </w:r>
      <w:r w:rsidRPr="00D56A63">
        <w:t xml:space="preserve"> </w:t>
      </w:r>
      <w:r>
        <w:t>algae causes</w:t>
      </w:r>
      <w:r w:rsidRPr="00D56A63">
        <w:t xml:space="preserve"> eutrophication</w:t>
      </w:r>
      <w:r>
        <w:t xml:space="preserve"> of</w:t>
      </w:r>
      <w:r w:rsidRPr="00D56A63">
        <w:t xml:space="preserve"> freshwater lakes under certain environmental conditions and float on the water surface to cause abnormal watercolor</w:t>
      </w:r>
      <w:r>
        <w:t xml:space="preserve"> amongst a variety of </w:t>
      </w:r>
      <w:r w:rsidR="00C836CF">
        <w:t xml:space="preserve">aquatic-related </w:t>
      </w:r>
      <w:r>
        <w:t>threats</w:t>
      </w:r>
      <w:r w:rsidRPr="00D56A63">
        <w:t xml:space="preserve"> (Huisman et al. 2005; Liu and Yang 2012; Qin et al. 2016).</w:t>
      </w:r>
      <w:r w:rsidR="00B43C05" w:rsidRPr="00B43C05">
        <w:t xml:space="preserve"> </w:t>
      </w:r>
      <w:r w:rsidR="00B43C05">
        <w:t xml:space="preserve">These phenomena have been observed to be </w:t>
      </w:r>
      <w:r w:rsidR="00B43C05" w:rsidRPr="00D56A63">
        <w:t>severe</w:t>
      </w:r>
      <w:r w:rsidR="00B43C05">
        <w:t>ly detrimental to</w:t>
      </w:r>
      <w:r w:rsidR="00B43C05" w:rsidRPr="00D56A63">
        <w:t xml:space="preserve"> </w:t>
      </w:r>
      <w:r w:rsidR="00B43C05">
        <w:t>aquatic</w:t>
      </w:r>
      <w:r w:rsidR="00B43C05" w:rsidRPr="00D56A63">
        <w:t xml:space="preserve"> environment</w:t>
      </w:r>
      <w:r w:rsidR="00B43C05">
        <w:t xml:space="preserve"> in</w:t>
      </w:r>
      <w:r w:rsidR="00B43C05" w:rsidRPr="00D56A63">
        <w:t xml:space="preserve"> global inland water bodies </w:t>
      </w:r>
      <w:r w:rsidR="00B43C05">
        <w:t xml:space="preserve">which </w:t>
      </w:r>
      <w:r w:rsidR="00856C36">
        <w:t>generally</w:t>
      </w:r>
      <w:r w:rsidR="00B43C05">
        <w:t xml:space="preserve"> follows</w:t>
      </w:r>
      <w:r w:rsidR="00B43C05" w:rsidRPr="00D56A63">
        <w:t xml:space="preserve"> to the growing discharge of domestic or industrial wastewater as well as agriculture and fertilizer runoff (</w:t>
      </w:r>
      <w:proofErr w:type="spellStart"/>
      <w:r w:rsidR="00B43C05" w:rsidRPr="00D56A63">
        <w:t>Glibert</w:t>
      </w:r>
      <w:proofErr w:type="spellEnd"/>
      <w:r w:rsidR="00B43C05" w:rsidRPr="00D56A63">
        <w:t xml:space="preserve"> et al., 2005</w:t>
      </w:r>
      <w:r w:rsidR="003B17A4">
        <w:t xml:space="preserve">; </w:t>
      </w:r>
      <w:r w:rsidR="003B17A4" w:rsidRPr="00B614C4">
        <w:t>Tang et al, 2006</w:t>
      </w:r>
      <w:r w:rsidR="00B43C05" w:rsidRPr="00D56A63">
        <w:t>)</w:t>
      </w:r>
      <w:r w:rsidR="00B43C05">
        <w:t>.</w:t>
      </w:r>
      <w:r>
        <w:t xml:space="preserve"> </w:t>
      </w:r>
    </w:p>
    <w:p w14:paraId="02BFE62E" w14:textId="77777777" w:rsidR="003C05D4" w:rsidRDefault="00CB71C9" w:rsidP="00D03BD9">
      <w:r>
        <w:t>Th</w:t>
      </w:r>
      <w:r w:rsidR="00736483">
        <w:t xml:space="preserve">e </w:t>
      </w:r>
      <w:r w:rsidR="00FC6E36" w:rsidRPr="00D56A63">
        <w:t xml:space="preserve">ecological phenomenon </w:t>
      </w:r>
      <w:r>
        <w:t>has</w:t>
      </w:r>
      <w:r w:rsidR="00736483">
        <w:t xml:space="preserve"> apparently</w:t>
      </w:r>
      <w:r>
        <w:t xml:space="preserve"> been</w:t>
      </w:r>
      <w:r w:rsidR="00736483">
        <w:t xml:space="preserve"> related to a variety of socioeconomic havocs like widespread occurrence of </w:t>
      </w:r>
      <w:r w:rsidR="0070185D">
        <w:t>mass fish stocks and fish b</w:t>
      </w:r>
      <w:r w:rsidR="00736483">
        <w:t>ooms (</w:t>
      </w:r>
      <w:proofErr w:type="spellStart"/>
      <w:r w:rsidR="00736483">
        <w:t>Ochumba</w:t>
      </w:r>
      <w:proofErr w:type="spellEnd"/>
      <w:r w:rsidR="00736483">
        <w:t>, 1985, 1987</w:t>
      </w:r>
      <w:r w:rsidR="007D53FB">
        <w:t>; Caballero et al., 2020)</w:t>
      </w:r>
      <w:r w:rsidR="00FC6E36" w:rsidRPr="00D56A63">
        <w:t xml:space="preserve">. </w:t>
      </w:r>
      <w:r w:rsidR="006D65F6">
        <w:t xml:space="preserve">Being actively </w:t>
      </w:r>
      <w:r w:rsidR="00B074C1">
        <w:t>photosynthetic</w:t>
      </w:r>
      <w:r w:rsidR="006D65F6">
        <w:t>, t</w:t>
      </w:r>
      <w:r w:rsidR="00FC6E36" w:rsidRPr="00D56A63">
        <w:t>he blooms</w:t>
      </w:r>
      <w:r>
        <w:t>,</w:t>
      </w:r>
      <w:r w:rsidR="00FC6E36" w:rsidRPr="00D56A63">
        <w:t xml:space="preserve"> not only deplete the dissolved oxygen</w:t>
      </w:r>
      <w:r w:rsidR="002208AE">
        <w:t xml:space="preserve"> </w:t>
      </w:r>
      <w:r w:rsidR="006D65F6">
        <w:t>(DO)</w:t>
      </w:r>
      <w:r w:rsidR="00FC6E36" w:rsidRPr="00D56A63">
        <w:t xml:space="preserve"> in waters that result in mass death to water lives but also release toxins, e.g., microcystin, that cause health risks to wildlife, livestock, pets, and humans </w:t>
      </w:r>
      <w:r w:rsidR="0070185D">
        <w:t>who get in contact with the HABs</w:t>
      </w:r>
      <w:r w:rsidR="00FC6E36" w:rsidRPr="00D56A63">
        <w:t xml:space="preserve"> (</w:t>
      </w:r>
      <w:proofErr w:type="spellStart"/>
      <w:r w:rsidR="00FC6E36" w:rsidRPr="00D56A63">
        <w:t>Hallegraeff</w:t>
      </w:r>
      <w:proofErr w:type="spellEnd"/>
      <w:r w:rsidR="00FC6E36" w:rsidRPr="00D56A63">
        <w:t>, 1993)</w:t>
      </w:r>
      <w:r w:rsidR="0041557E">
        <w:t xml:space="preserve">, </w:t>
      </w:r>
      <w:r w:rsidRPr="00D56A63">
        <w:t>affect</w:t>
      </w:r>
      <w:r w:rsidR="0041557E">
        <w:t>ing</w:t>
      </w:r>
      <w:r w:rsidRPr="00D56A63">
        <w:t xml:space="preserve"> the safety of drinking water supply (Guo 2007; Qin et al. 2010)</w:t>
      </w:r>
      <w:r w:rsidR="0041557E">
        <w:t xml:space="preserve"> </w:t>
      </w:r>
      <w:r w:rsidRPr="00D56A63">
        <w:t>lead</w:t>
      </w:r>
      <w:r w:rsidR="0041557E">
        <w:t>ing</w:t>
      </w:r>
      <w:r w:rsidRPr="00D56A63">
        <w:t xml:space="preserve"> to the disruption of the water food chain </w:t>
      </w:r>
      <w:r w:rsidR="006D65F6">
        <w:t>as it affects b</w:t>
      </w:r>
      <w:r w:rsidR="0041557E">
        <w:t>o</w:t>
      </w:r>
      <w:r w:rsidR="006D65F6">
        <w:t xml:space="preserve">th trophic levels in the chain </w:t>
      </w:r>
      <w:r w:rsidRPr="00D56A63">
        <w:t>(Diaz and Rosenberg 2008)</w:t>
      </w:r>
      <w:r w:rsidR="002474B7">
        <w:t>.</w:t>
      </w:r>
    </w:p>
    <w:p w14:paraId="0095BCD8" w14:textId="16EE21C5" w:rsidR="0070185D" w:rsidRDefault="00FC6E36" w:rsidP="00D03BD9">
      <w:r w:rsidRPr="00D56A63">
        <w:t xml:space="preserve">Furthermore, surface foams or scums formed by CyanoHABs and their odorous compounds foul up water quality and surrounding recreational environment (Anderson et al., 2002). </w:t>
      </w:r>
    </w:p>
    <w:p w14:paraId="769E53AF" w14:textId="6A44DBE4" w:rsidR="00B074C1" w:rsidRPr="0070185D" w:rsidRDefault="0070185D" w:rsidP="00D97AFA">
      <w:pPr>
        <w:rPr>
          <w:b/>
          <w:bCs/>
          <w:sz w:val="24"/>
          <w:szCs w:val="24"/>
        </w:rPr>
      </w:pPr>
      <w:r>
        <w:rPr>
          <w:b/>
          <w:bCs/>
          <w:sz w:val="24"/>
          <w:szCs w:val="24"/>
        </w:rPr>
        <w:lastRenderedPageBreak/>
        <w:t xml:space="preserve">2.2 </w:t>
      </w:r>
      <w:r w:rsidRPr="001B5AC0">
        <w:rPr>
          <w:b/>
          <w:bCs/>
          <w:sz w:val="24"/>
          <w:szCs w:val="24"/>
        </w:rPr>
        <w:t xml:space="preserve">Space-based Optical Remote Sensing in the Monitoring of </w:t>
      </w:r>
      <w:r w:rsidR="000D29A3">
        <w:rPr>
          <w:b/>
          <w:bCs/>
          <w:sz w:val="24"/>
          <w:szCs w:val="24"/>
        </w:rPr>
        <w:t>Chlorophyll-a</w:t>
      </w:r>
      <w:r w:rsidRPr="001B5AC0">
        <w:rPr>
          <w:b/>
          <w:bCs/>
          <w:sz w:val="24"/>
          <w:szCs w:val="24"/>
        </w:rPr>
        <w:t xml:space="preserve"> as an indicator of HAB event.</w:t>
      </w:r>
    </w:p>
    <w:p w14:paraId="4E9619EE" w14:textId="5EE71B18" w:rsidR="00BF1745" w:rsidRDefault="008F633F" w:rsidP="00D97AFA">
      <w:r>
        <w:t xml:space="preserve">Numerous geoscience scholars have observed that space-based observations are </w:t>
      </w:r>
      <w:r w:rsidR="00D97AFA">
        <w:t xml:space="preserve">of great significance and importance </w:t>
      </w:r>
      <w:r>
        <w:t>in</w:t>
      </w:r>
      <w:r w:rsidR="00D97AFA" w:rsidRPr="00D56A63">
        <w:t xml:space="preserve"> quantif</w:t>
      </w:r>
      <w:r w:rsidR="00D97AFA">
        <w:t>y</w:t>
      </w:r>
      <w:r>
        <w:t>ing</w:t>
      </w:r>
      <w:r w:rsidR="00D97AFA">
        <w:t xml:space="preserve"> in</w:t>
      </w:r>
      <w:r w:rsidR="00D97AFA" w:rsidRPr="00D56A63">
        <w:t xml:space="preserve"> detailed </w:t>
      </w:r>
      <w:r w:rsidR="00D97AFA">
        <w:t xml:space="preserve">the </w:t>
      </w:r>
      <w:r w:rsidR="00D97AFA" w:rsidRPr="00D56A63">
        <w:t>spati</w:t>
      </w:r>
      <w:r w:rsidR="00076ECA">
        <w:t>o</w:t>
      </w:r>
      <w:r w:rsidR="001D19CF">
        <w:t>temporal</w:t>
      </w:r>
      <w:r w:rsidR="00D97AFA" w:rsidRPr="00D56A63">
        <w:t xml:space="preserve"> </w:t>
      </w:r>
      <w:r w:rsidR="009A53FA">
        <w:rPr>
          <w:lang w:val="en-GB"/>
        </w:rPr>
        <w:t>concentrations</w:t>
      </w:r>
      <w:r w:rsidR="009A53FA" w:rsidRPr="00D56A63">
        <w:t xml:space="preserve"> </w:t>
      </w:r>
      <w:r w:rsidR="00D97AFA" w:rsidRPr="00D56A63">
        <w:t>of HABs in inland water bodies</w:t>
      </w:r>
      <w:r w:rsidR="001D19CF">
        <w:t>.</w:t>
      </w:r>
    </w:p>
    <w:p w14:paraId="113C32E4" w14:textId="41BB8679" w:rsidR="00825FC6" w:rsidRDefault="001D19CF" w:rsidP="006320F6">
      <w:r>
        <w:t>Surface-level</w:t>
      </w:r>
      <w:r w:rsidR="006320F6" w:rsidRPr="006A09F9">
        <w:t xml:space="preserve"> concentration</w:t>
      </w:r>
      <w:r>
        <w:t>s</w:t>
      </w:r>
      <w:r w:rsidR="006320F6" w:rsidRPr="006A09F9">
        <w:t xml:space="preserve"> of Chl</w:t>
      </w:r>
      <w:r>
        <w:t>-a</w:t>
      </w:r>
      <w:r w:rsidR="006320F6" w:rsidRPr="006A09F9">
        <w:t xml:space="preserve">, a proxy for </w:t>
      </w:r>
      <w:r w:rsidR="00106046">
        <w:t>HAB</w:t>
      </w:r>
      <w:r w:rsidR="006320F6" w:rsidRPr="006A09F9">
        <w:t>, has be</w:t>
      </w:r>
      <w:r w:rsidR="0094511A">
        <w:t xml:space="preserve">en quantitatively </w:t>
      </w:r>
      <w:r w:rsidR="006320F6" w:rsidRPr="006A09F9">
        <w:t xml:space="preserve">observed in aquatic ecosystems </w:t>
      </w:r>
      <w:r w:rsidR="0094511A">
        <w:t>via the exploitation of</w:t>
      </w:r>
      <w:r w:rsidR="006320F6" w:rsidRPr="006A09F9">
        <w:t xml:space="preserve"> optical remote sensing for many years (Clarke et al., 1970; </w:t>
      </w:r>
      <w:proofErr w:type="spellStart"/>
      <w:r w:rsidR="006320F6" w:rsidRPr="006A09F9">
        <w:t>Wezernak</w:t>
      </w:r>
      <w:proofErr w:type="spellEnd"/>
      <w:r w:rsidR="006320F6" w:rsidRPr="006A09F9">
        <w:t xml:space="preserve"> et al., 1976; Smith and Baker 1982; Gordon et al., 1983; </w:t>
      </w:r>
      <w:r w:rsidR="0094511A" w:rsidRPr="006A09F9">
        <w:t>O’Reilly et al., 1998</w:t>
      </w:r>
      <w:r w:rsidR="0094511A">
        <w:t xml:space="preserve">; </w:t>
      </w:r>
      <w:r w:rsidR="00140673">
        <w:t>Tang</w:t>
      </w:r>
      <w:r w:rsidR="00140673" w:rsidRPr="006A09F9">
        <w:t xml:space="preserve"> et al., </w:t>
      </w:r>
      <w:r w:rsidR="00140673">
        <w:t xml:space="preserve">2006; </w:t>
      </w:r>
      <w:proofErr w:type="spellStart"/>
      <w:r w:rsidR="00140673" w:rsidRPr="006A09F9">
        <w:t>Gitelson</w:t>
      </w:r>
      <w:proofErr w:type="spellEnd"/>
      <w:r w:rsidR="00140673" w:rsidRPr="006A09F9">
        <w:t xml:space="preserve"> et al., 2007</w:t>
      </w:r>
      <w:r w:rsidR="00ED3959">
        <w:t xml:space="preserve">; </w:t>
      </w:r>
      <w:r w:rsidR="00ED3959" w:rsidRPr="006A09F9">
        <w:t>Allan et al., 2015; Watanabe et al., 2015; Concha and Schott 2016</w:t>
      </w:r>
      <w:r w:rsidR="006320F6" w:rsidRPr="006A09F9">
        <w:t>). This technique has routine</w:t>
      </w:r>
      <w:r w:rsidR="00153A2E">
        <w:t>ly supported</w:t>
      </w:r>
      <w:r w:rsidR="00153A2E" w:rsidRPr="006A09F9">
        <w:t xml:space="preserve"> the</w:t>
      </w:r>
      <w:r w:rsidR="006320F6" w:rsidRPr="006A09F9">
        <w:t xml:space="preserve"> </w:t>
      </w:r>
      <w:r w:rsidR="00153A2E">
        <w:t>generation</w:t>
      </w:r>
      <w:r w:rsidR="006320F6" w:rsidRPr="006A09F9">
        <w:t xml:space="preserve"> of </w:t>
      </w:r>
      <w:r w:rsidR="003D2196">
        <w:t xml:space="preserve">global </w:t>
      </w:r>
      <w:r w:rsidR="006320F6" w:rsidRPr="006A09F9">
        <w:t>Chl</w:t>
      </w:r>
      <w:r w:rsidR="00D052A8">
        <w:t>-</w:t>
      </w:r>
      <w:r w:rsidR="006320F6" w:rsidRPr="006A09F9">
        <w:t xml:space="preserve">a </w:t>
      </w:r>
      <w:r w:rsidR="009A53FA">
        <w:rPr>
          <w:lang w:val="en-GB"/>
        </w:rPr>
        <w:t>concentration</w:t>
      </w:r>
      <w:r w:rsidR="009A53FA">
        <w:t xml:space="preserve"> </w:t>
      </w:r>
      <w:r w:rsidR="00153A2E">
        <w:t xml:space="preserve">maps </w:t>
      </w:r>
      <w:r w:rsidR="006320F6" w:rsidRPr="006A09F9">
        <w:t>for the oceans for more than two decades</w:t>
      </w:r>
      <w:r w:rsidR="003D2196" w:rsidRPr="003D2196">
        <w:t xml:space="preserve"> </w:t>
      </w:r>
      <w:r w:rsidR="003D2196">
        <w:t>(</w:t>
      </w:r>
      <w:r w:rsidR="00FD7B89" w:rsidRPr="00B614C4">
        <w:t>W. Song et al.,2015</w:t>
      </w:r>
      <w:r w:rsidR="00FD7B89">
        <w:t xml:space="preserve">; </w:t>
      </w:r>
      <w:r w:rsidR="003D2196" w:rsidRPr="006A09F9">
        <w:t>Manuel et al., 2020</w:t>
      </w:r>
      <w:r w:rsidR="003D2196">
        <w:t>)</w:t>
      </w:r>
      <w:r w:rsidR="006320F6" w:rsidRPr="006A09F9">
        <w:t xml:space="preserve">. </w:t>
      </w:r>
    </w:p>
    <w:p w14:paraId="105D0EF8" w14:textId="5B6144B6" w:rsidR="000D4762" w:rsidRDefault="002061EE" w:rsidP="00A035C5">
      <w:r>
        <w:t xml:space="preserve">A </w:t>
      </w:r>
      <w:r w:rsidR="00E3468A">
        <w:t xml:space="preserve">wide </w:t>
      </w:r>
      <w:r>
        <w:t>variety of</w:t>
      </w:r>
      <w:r w:rsidR="006320F6" w:rsidRPr="006A09F9">
        <w:t xml:space="preserve"> heritage algorithms have </w:t>
      </w:r>
      <w:r w:rsidR="000964ED">
        <w:t xml:space="preserve">been developed in that regard. For </w:t>
      </w:r>
      <w:r w:rsidR="006F71A7">
        <w:t>example,</w:t>
      </w:r>
      <w:r w:rsidR="000964ED">
        <w:t xml:space="preserve"> the </w:t>
      </w:r>
      <w:r w:rsidR="006320F6" w:rsidRPr="006A09F9">
        <w:t>blue-green band-ratio models</w:t>
      </w:r>
      <w:r w:rsidR="000964ED">
        <w:t xml:space="preserve"> have been used</w:t>
      </w:r>
      <w:r w:rsidR="006320F6" w:rsidRPr="006A09F9">
        <w:t xml:space="preserve"> to </w:t>
      </w:r>
      <w:r w:rsidR="008D18F9">
        <w:t>quantitatively asses</w:t>
      </w:r>
      <w:r w:rsidR="006320F6" w:rsidRPr="006A09F9">
        <w:t xml:space="preserve"> Chl</w:t>
      </w:r>
      <w:r w:rsidR="000964ED">
        <w:t>-</w:t>
      </w:r>
      <w:r w:rsidR="006320F6" w:rsidRPr="006A09F9">
        <w:t xml:space="preserve">a (Gordon et al., 1980; </w:t>
      </w:r>
      <w:proofErr w:type="spellStart"/>
      <w:r w:rsidR="0094511A" w:rsidRPr="006A09F9">
        <w:t>Bukata</w:t>
      </w:r>
      <w:proofErr w:type="spellEnd"/>
      <w:r w:rsidR="0094511A" w:rsidRPr="006A09F9">
        <w:t xml:space="preserve"> et al., 1995</w:t>
      </w:r>
      <w:r w:rsidR="0094511A">
        <w:t>;</w:t>
      </w:r>
      <w:r w:rsidR="006320F6" w:rsidRPr="006A09F9">
        <w:t>).</w:t>
      </w:r>
      <w:r w:rsidR="0091612E">
        <w:t>However, i</w:t>
      </w:r>
      <w:r w:rsidR="006320F6" w:rsidRPr="006A09F9">
        <w:t xml:space="preserve">n optically </w:t>
      </w:r>
      <w:r w:rsidR="0091612E">
        <w:t xml:space="preserve">more </w:t>
      </w:r>
      <w:r w:rsidR="006320F6" w:rsidRPr="006A09F9">
        <w:t xml:space="preserve">complex inland and coastal waters, the color of water is further </w:t>
      </w:r>
      <w:r w:rsidR="00AC51C3">
        <w:t>modified</w:t>
      </w:r>
      <w:r w:rsidR="006320F6" w:rsidRPr="006A09F9">
        <w:t xml:space="preserve"> by the </w:t>
      </w:r>
      <w:r w:rsidR="00AC51C3">
        <w:t>dominance</w:t>
      </w:r>
      <w:r w:rsidR="006320F6" w:rsidRPr="006A09F9">
        <w:t xml:space="preserve"> of organic and inorganic particles, as well as </w:t>
      </w:r>
      <w:r w:rsidR="00AC51C3">
        <w:t xml:space="preserve">colored </w:t>
      </w:r>
      <w:r w:rsidR="006320F6" w:rsidRPr="006A09F9">
        <w:t xml:space="preserve">dissolved </w:t>
      </w:r>
      <w:r w:rsidR="00AC51C3">
        <w:t xml:space="preserve">organic </w:t>
      </w:r>
      <w:r w:rsidR="006320F6" w:rsidRPr="006A09F9">
        <w:t xml:space="preserve">matter </w:t>
      </w:r>
      <w:r w:rsidR="00AC51C3">
        <w:t xml:space="preserve">(CDOM) </w:t>
      </w:r>
      <w:r w:rsidR="006320F6" w:rsidRPr="006A09F9">
        <w:t>(</w:t>
      </w:r>
      <w:proofErr w:type="spellStart"/>
      <w:r w:rsidR="004917A3" w:rsidRPr="00D56A63">
        <w:t>Mittenzwey</w:t>
      </w:r>
      <w:proofErr w:type="spellEnd"/>
      <w:r w:rsidR="004917A3" w:rsidRPr="00D56A63">
        <w:t xml:space="preserve"> et al., 1992</w:t>
      </w:r>
      <w:r w:rsidR="004917A3">
        <w:t xml:space="preserve">; </w:t>
      </w:r>
      <w:r w:rsidR="006320F6" w:rsidRPr="006A09F9">
        <w:t>Han et al., 1994; Harding et al., 1994) that do not generally co-vary with Chl</w:t>
      </w:r>
      <w:r w:rsidR="000D4762">
        <w:t>-</w:t>
      </w:r>
      <w:r w:rsidR="006320F6" w:rsidRPr="006A09F9">
        <w:t>a</w:t>
      </w:r>
      <w:r w:rsidR="004917A3">
        <w:t>.</w:t>
      </w:r>
    </w:p>
    <w:p w14:paraId="1A1955F5" w14:textId="31A04563" w:rsidR="006320F6" w:rsidRDefault="00373633" w:rsidP="00A035C5">
      <w:r>
        <w:t>Consequently, t</w:t>
      </w:r>
      <w:r w:rsidR="006320F6" w:rsidRPr="006A09F9">
        <w:t xml:space="preserve">o improve </w:t>
      </w:r>
      <w:r>
        <w:t xml:space="preserve">the </w:t>
      </w:r>
      <w:r w:rsidRPr="006A09F9">
        <w:t>estimat</w:t>
      </w:r>
      <w:r>
        <w:t xml:space="preserve">ion </w:t>
      </w:r>
      <w:r w:rsidR="006320F6" w:rsidRPr="006A09F9">
        <w:t>of Chl</w:t>
      </w:r>
      <w:r w:rsidR="000D4762">
        <w:t>-</w:t>
      </w:r>
      <w:r w:rsidR="006320F6" w:rsidRPr="006A09F9">
        <w:t xml:space="preserve">a in these eutrophic </w:t>
      </w:r>
      <w:r w:rsidR="002A1FE5">
        <w:t xml:space="preserve">and turbid </w:t>
      </w:r>
      <w:r w:rsidR="006320F6" w:rsidRPr="006A09F9">
        <w:t xml:space="preserve">environments, </w:t>
      </w:r>
      <w:r w:rsidR="000D4762">
        <w:t xml:space="preserve">more sensitive </w:t>
      </w:r>
      <w:r w:rsidR="006320F6" w:rsidRPr="006A09F9">
        <w:t>method</w:t>
      </w:r>
      <w:r w:rsidR="002A1FE5">
        <w:t>ologie</w:t>
      </w:r>
      <w:r w:rsidR="006320F6" w:rsidRPr="006A09F9">
        <w:t xml:space="preserve">s have been </w:t>
      </w:r>
      <w:r w:rsidR="002A1FE5">
        <w:t>proposed and implemented</w:t>
      </w:r>
      <w:r w:rsidR="006320F6" w:rsidRPr="006A09F9">
        <w:t xml:space="preserve">. For </w:t>
      </w:r>
      <w:r w:rsidR="002A1FE5">
        <w:t>instance</w:t>
      </w:r>
      <w:r w:rsidR="006320F6" w:rsidRPr="006A09F9">
        <w:t xml:space="preserve">, </w:t>
      </w:r>
      <w:r w:rsidR="002A1FE5">
        <w:t xml:space="preserve">sensors that image within the Red Edge </w:t>
      </w:r>
      <w:r w:rsidR="006320F6" w:rsidRPr="006A09F9">
        <w:t>region (690–715 nm)</w:t>
      </w:r>
      <w:r w:rsidR="00A035C5">
        <w:t xml:space="preserve"> of the </w:t>
      </w:r>
      <w:r w:rsidR="001618B2">
        <w:t xml:space="preserve">EM </w:t>
      </w:r>
      <w:r w:rsidR="00A035C5">
        <w:t>spectrum</w:t>
      </w:r>
      <w:r w:rsidR="006320F6" w:rsidRPr="006A09F9">
        <w:t xml:space="preserve"> (Vos et al., 1986; </w:t>
      </w:r>
      <w:proofErr w:type="spellStart"/>
      <w:r w:rsidR="006320F6" w:rsidRPr="006A09F9">
        <w:t>Mittenzwey</w:t>
      </w:r>
      <w:proofErr w:type="spellEnd"/>
      <w:r w:rsidR="006320F6" w:rsidRPr="006A09F9">
        <w:t xml:space="preserve"> et al., 1992), </w:t>
      </w:r>
      <w:r w:rsidR="001618B2">
        <w:t xml:space="preserve">when </w:t>
      </w:r>
      <w:r w:rsidR="006320F6" w:rsidRPr="006A09F9">
        <w:t xml:space="preserve">combined with red bands have </w:t>
      </w:r>
      <w:r w:rsidR="000D4762">
        <w:t>manifested at a greater confidence</w:t>
      </w:r>
      <w:r w:rsidR="006320F6" w:rsidRPr="006A09F9">
        <w:t xml:space="preserve"> to correlate well with Chl</w:t>
      </w:r>
      <w:r w:rsidR="000D4762">
        <w:t>-</w:t>
      </w:r>
      <w:r w:rsidR="006320F6" w:rsidRPr="006A09F9">
        <w:t xml:space="preserve">a in </w:t>
      </w:r>
      <w:r w:rsidR="001618B2">
        <w:t>eutrophic and</w:t>
      </w:r>
      <w:r w:rsidR="006320F6" w:rsidRPr="006A09F9">
        <w:t xml:space="preserve">/or </w:t>
      </w:r>
      <w:r w:rsidR="001618B2" w:rsidRPr="006A09F9">
        <w:t xml:space="preserve">turbid </w:t>
      </w:r>
      <w:r w:rsidR="006320F6" w:rsidRPr="006A09F9">
        <w:t xml:space="preserve">waters (Munday and </w:t>
      </w:r>
      <w:proofErr w:type="spellStart"/>
      <w:r w:rsidR="006320F6" w:rsidRPr="006A09F9">
        <w:t>Zubkoff</w:t>
      </w:r>
      <w:proofErr w:type="spellEnd"/>
      <w:r w:rsidR="006320F6" w:rsidRPr="006A09F9">
        <w:t xml:space="preserve"> 1981; Gower et al., 1984; </w:t>
      </w:r>
      <w:proofErr w:type="spellStart"/>
      <w:r w:rsidR="006320F6" w:rsidRPr="006A09F9">
        <w:t>Khorram</w:t>
      </w:r>
      <w:proofErr w:type="spellEnd"/>
      <w:r w:rsidR="006320F6" w:rsidRPr="006A09F9">
        <w:t xml:space="preserve"> et al., 1987; </w:t>
      </w:r>
      <w:proofErr w:type="spellStart"/>
      <w:r w:rsidR="006320F6" w:rsidRPr="006A09F9">
        <w:t>Gitelson</w:t>
      </w:r>
      <w:proofErr w:type="spellEnd"/>
      <w:r w:rsidR="006320F6" w:rsidRPr="006A09F9">
        <w:t xml:space="preserve"> 1992; </w:t>
      </w:r>
      <w:proofErr w:type="spellStart"/>
      <w:r w:rsidR="006320F6" w:rsidRPr="006A09F9">
        <w:t>Rundquist</w:t>
      </w:r>
      <w:proofErr w:type="spellEnd"/>
      <w:r w:rsidR="006320F6" w:rsidRPr="006A09F9">
        <w:t xml:space="preserve"> et al., 1996; </w:t>
      </w:r>
      <w:proofErr w:type="spellStart"/>
      <w:r w:rsidR="006320F6" w:rsidRPr="006A09F9">
        <w:t>Gitelson</w:t>
      </w:r>
      <w:proofErr w:type="spellEnd"/>
      <w:r w:rsidR="006320F6" w:rsidRPr="006A09F9">
        <w:t xml:space="preserve"> et al., 2007).</w:t>
      </w:r>
    </w:p>
    <w:p w14:paraId="69A34BF6" w14:textId="25BF4437" w:rsidR="00507E53" w:rsidRDefault="006320F6" w:rsidP="006320F6">
      <w:r w:rsidRPr="006A09F9">
        <w:t xml:space="preserve">The Operational Land Imager </w:t>
      </w:r>
      <w:r w:rsidR="008565F5">
        <w:t xml:space="preserve">sensor </w:t>
      </w:r>
      <w:r w:rsidRPr="006A09F9">
        <w:t xml:space="preserve">aboard Landsat-8 </w:t>
      </w:r>
      <w:r w:rsidR="0032463A">
        <w:t xml:space="preserve">which </w:t>
      </w:r>
      <w:r w:rsidRPr="006A09F9">
        <w:t xml:space="preserve">was </w:t>
      </w:r>
      <w:r w:rsidR="008565F5">
        <w:t xml:space="preserve">commissioned into orbit in 2013, </w:t>
      </w:r>
      <w:r w:rsidRPr="006A09F9">
        <w:t xml:space="preserve">February </w:t>
      </w:r>
      <w:r w:rsidR="008565F5">
        <w:t xml:space="preserve">to </w:t>
      </w:r>
      <w:r w:rsidRPr="006A09F9">
        <w:t>captur</w:t>
      </w:r>
      <w:r w:rsidR="0032463A">
        <w:t>e</w:t>
      </w:r>
      <w:r w:rsidRPr="006A09F9">
        <w:t xml:space="preserve"> changes at relatively high</w:t>
      </w:r>
      <w:r w:rsidR="0032463A">
        <w:t xml:space="preserve"> </w:t>
      </w:r>
      <w:r w:rsidR="00270BE7">
        <w:t>(</w:t>
      </w:r>
      <w:r w:rsidRPr="006A09F9">
        <w:t>30 m</w:t>
      </w:r>
      <w:r w:rsidR="00270BE7">
        <w:t>)</w:t>
      </w:r>
      <w:r w:rsidR="0032463A">
        <w:t xml:space="preserve"> </w:t>
      </w:r>
      <w:r w:rsidR="0032463A" w:rsidRPr="006A09F9">
        <w:t>spatial resolution</w:t>
      </w:r>
      <w:r w:rsidR="0032463A">
        <w:t xml:space="preserve"> which is relatively high</w:t>
      </w:r>
      <w:r w:rsidRPr="006A09F9">
        <w:t xml:space="preserve"> (Irons et al., 2012) has offered significant</w:t>
      </w:r>
      <w:r w:rsidR="008565F5">
        <w:t xml:space="preserve"> space observatory  </w:t>
      </w:r>
      <w:r w:rsidRPr="006A09F9">
        <w:t xml:space="preserve">improvements in both data quality and quantity (i.e., both spectral and spatial </w:t>
      </w:r>
      <w:r w:rsidRPr="006A09F9">
        <w:lastRenderedPageBreak/>
        <w:t>coverage) over</w:t>
      </w:r>
      <w:r w:rsidR="00F009EF">
        <w:t xml:space="preserve"> other</w:t>
      </w:r>
      <w:r w:rsidRPr="006A09F9">
        <w:t xml:space="preserve"> previous heritage </w:t>
      </w:r>
      <w:r w:rsidR="008565F5">
        <w:t>optical sensors</w:t>
      </w:r>
      <w:r w:rsidRPr="006A09F9">
        <w:t xml:space="preserve"> (Markham et al., 2014; </w:t>
      </w:r>
      <w:proofErr w:type="spellStart"/>
      <w:r w:rsidRPr="006A09F9">
        <w:t>Pahlevan</w:t>
      </w:r>
      <w:proofErr w:type="spellEnd"/>
      <w:r w:rsidRPr="006A09F9">
        <w:t xml:space="preserve"> et al., 2014; Markham et al., 2015)</w:t>
      </w:r>
      <w:r w:rsidR="00507E53">
        <w:t xml:space="preserve"> and is relatively capable of monitoring bimonthly HAB dynamics </w:t>
      </w:r>
      <w:r w:rsidR="00F009EF">
        <w:t>(</w:t>
      </w:r>
      <w:proofErr w:type="spellStart"/>
      <w:r w:rsidR="00F009EF">
        <w:t>Pahlevan</w:t>
      </w:r>
      <w:proofErr w:type="spellEnd"/>
      <w:r w:rsidR="00F009EF">
        <w:t xml:space="preserve"> et al., 2014; </w:t>
      </w:r>
      <w:r w:rsidR="0094347D" w:rsidRPr="006A09F9">
        <w:t>Allan et al., 2015</w:t>
      </w:r>
      <w:r w:rsidR="00F009EF">
        <w:t>).</w:t>
      </w:r>
    </w:p>
    <w:p w14:paraId="7668D516" w14:textId="35A8AAED" w:rsidR="00507E53" w:rsidRDefault="006320F6" w:rsidP="006320F6">
      <w:r w:rsidRPr="006A09F9">
        <w:t>Several methods have been developed to retrieve Chl</w:t>
      </w:r>
      <w:r w:rsidR="00D971F1">
        <w:t>-</w:t>
      </w:r>
      <w:r w:rsidRPr="006A09F9">
        <w:t>a from the four OLI visible bands (</w:t>
      </w:r>
      <w:r w:rsidR="0094347D">
        <w:t>Markham et al., 2015</w:t>
      </w:r>
      <w:r w:rsidRPr="006A09F9">
        <w:t>; Watanabe et al., 2015; Concha and Schott 2016; Manuel et al., 2020)</w:t>
      </w:r>
      <w:r w:rsidR="0032463A">
        <w:t>.</w:t>
      </w:r>
    </w:p>
    <w:p w14:paraId="62C39633" w14:textId="24BE5741" w:rsidR="00723E55" w:rsidRPr="00A250E5" w:rsidRDefault="00986D80" w:rsidP="006320F6">
      <w:pPr>
        <w:rPr>
          <w:b/>
          <w:bCs/>
          <w:sz w:val="24"/>
          <w:szCs w:val="24"/>
        </w:rPr>
      </w:pPr>
      <w:r w:rsidRPr="00A250E5">
        <w:rPr>
          <w:b/>
          <w:bCs/>
          <w:sz w:val="24"/>
          <w:szCs w:val="24"/>
        </w:rPr>
        <w:t xml:space="preserve">2.2.1 Retrieval of Chl-a from Landsat 8 OLI Optical </w:t>
      </w:r>
      <w:r w:rsidR="00386EBA">
        <w:rPr>
          <w:b/>
          <w:bCs/>
          <w:sz w:val="24"/>
          <w:szCs w:val="24"/>
        </w:rPr>
        <w:t xml:space="preserve">Spectral </w:t>
      </w:r>
      <w:r w:rsidRPr="00A250E5">
        <w:rPr>
          <w:b/>
          <w:bCs/>
          <w:sz w:val="24"/>
          <w:szCs w:val="24"/>
        </w:rPr>
        <w:t>Bands</w:t>
      </w:r>
    </w:p>
    <w:p w14:paraId="165C4AC4" w14:textId="4AA2F0A7" w:rsidR="00E342B5" w:rsidRDefault="00386EBA" w:rsidP="006320F6">
      <w:r>
        <w:t>O’Reilly et al. (1998) observed that f</w:t>
      </w:r>
      <w:r w:rsidR="00723E55">
        <w:t xml:space="preserve">or satellite missions that do not </w:t>
      </w:r>
      <w:r w:rsidR="003368EE">
        <w:t xml:space="preserve">inherently </w:t>
      </w:r>
      <w:r w:rsidR="00723E55">
        <w:t>support measurements in the R</w:t>
      </w:r>
      <w:r w:rsidR="003368EE">
        <w:t xml:space="preserve">ed </w:t>
      </w:r>
      <w:r w:rsidR="00723E55">
        <w:t>E</w:t>
      </w:r>
      <w:r w:rsidR="003368EE">
        <w:t>dge</w:t>
      </w:r>
      <w:r w:rsidR="00A95921">
        <w:t xml:space="preserve"> portion of the EMR Spectrum</w:t>
      </w:r>
      <w:r w:rsidR="00723E55">
        <w:t>, Chl</w:t>
      </w:r>
      <w:r w:rsidR="00A95921">
        <w:t>-</w:t>
      </w:r>
      <w:r w:rsidR="00723E55">
        <w:t xml:space="preserve">a algorithms tend to </w:t>
      </w:r>
      <w:r w:rsidR="003368EE">
        <w:t xml:space="preserve">alternatively </w:t>
      </w:r>
      <w:r w:rsidR="00723E55">
        <w:t xml:space="preserve">rely on blue-green </w:t>
      </w:r>
      <w:r w:rsidR="00704F0E">
        <w:t xml:space="preserve">band </w:t>
      </w:r>
      <w:r w:rsidR="00723E55">
        <w:t xml:space="preserve">ratio </w:t>
      </w:r>
      <w:r w:rsidR="00163082">
        <w:t>algorithms</w:t>
      </w:r>
      <w:r w:rsidR="00A03CFA">
        <w:t xml:space="preserve"> coupled by some complex ML approaches</w:t>
      </w:r>
      <w:r w:rsidR="00163082">
        <w:t>. This is true even for Landsat-8</w:t>
      </w:r>
      <w:r w:rsidR="00CF23DC">
        <w:t xml:space="preserve"> </w:t>
      </w:r>
      <w:r w:rsidR="00723E55">
        <w:t xml:space="preserve">(Le et al., 2013; </w:t>
      </w:r>
      <w:r w:rsidR="003368EE">
        <w:t xml:space="preserve">Markham et al., 2015; </w:t>
      </w:r>
      <w:r w:rsidR="00723E55">
        <w:t xml:space="preserve">Freitas and </w:t>
      </w:r>
      <w:proofErr w:type="spellStart"/>
      <w:r w:rsidR="00723E55">
        <w:t>Dierssen</w:t>
      </w:r>
      <w:proofErr w:type="spellEnd"/>
      <w:r w:rsidR="00723E55">
        <w:t xml:space="preserve"> 2019). </w:t>
      </w:r>
    </w:p>
    <w:p w14:paraId="0FFA350F" w14:textId="77777777" w:rsidR="00C73A77" w:rsidRDefault="00723E55" w:rsidP="006320F6">
      <w:r>
        <w:t xml:space="preserve">Most research on </w:t>
      </w:r>
      <w:r w:rsidR="00677BB1">
        <w:t xml:space="preserve">Chl-a retrieval </w:t>
      </w:r>
      <w:r>
        <w:t xml:space="preserve">has </w:t>
      </w:r>
      <w:r w:rsidR="003368EE">
        <w:t>heavily relied</w:t>
      </w:r>
      <w:r>
        <w:t xml:space="preserve"> on </w:t>
      </w:r>
      <w:r w:rsidR="003368EE">
        <w:t>missions</w:t>
      </w:r>
      <w:r>
        <w:t xml:space="preserve"> like the MERIS, </w:t>
      </w:r>
      <w:r w:rsidR="00677BB1">
        <w:t xml:space="preserve">inherently </w:t>
      </w:r>
      <w:r w:rsidR="003368EE">
        <w:t>designed to image in the RE</w:t>
      </w:r>
      <w:r>
        <w:t xml:space="preserve"> </w:t>
      </w:r>
      <w:r w:rsidR="003368EE">
        <w:t>portions</w:t>
      </w:r>
      <w:r>
        <w:t xml:space="preserve"> (</w:t>
      </w:r>
      <w:proofErr w:type="spellStart"/>
      <w:r>
        <w:t>Gitelson</w:t>
      </w:r>
      <w:proofErr w:type="spellEnd"/>
      <w:r>
        <w:t xml:space="preserve"> 1992; Gower et al., 2005; </w:t>
      </w:r>
      <w:proofErr w:type="spellStart"/>
      <w:r>
        <w:t>Gitelson</w:t>
      </w:r>
      <w:proofErr w:type="spellEnd"/>
      <w:r>
        <w:t xml:space="preserve"> et al., 2007);</w:t>
      </w:r>
      <w:r w:rsidR="001F0EE5">
        <w:t xml:space="preserve"> T</w:t>
      </w:r>
      <w:r>
        <w:t xml:space="preserve">hese algorithms </w:t>
      </w:r>
      <w:r w:rsidR="00C73A77">
        <w:t>have</w:t>
      </w:r>
      <w:r w:rsidR="001F0EE5">
        <w:t xml:space="preserve"> however been noted</w:t>
      </w:r>
      <w:r>
        <w:t xml:space="preserve"> not</w:t>
      </w:r>
      <w:r w:rsidR="001F0EE5">
        <w:t xml:space="preserve"> to score well</w:t>
      </w:r>
      <w:r w:rsidR="00FC3750">
        <w:t xml:space="preserve"> </w:t>
      </w:r>
      <w:r>
        <w:t xml:space="preserve">to missions </w:t>
      </w:r>
      <w:r w:rsidR="001F0EE5">
        <w:t>that are limited to</w:t>
      </w:r>
      <w:r>
        <w:t xml:space="preserve"> such </w:t>
      </w:r>
      <w:r w:rsidR="00E90637">
        <w:t>measurements</w:t>
      </w:r>
      <w:r w:rsidR="00FC3750">
        <w:t xml:space="preserve"> (RE)</w:t>
      </w:r>
      <w:r w:rsidR="00E90637">
        <w:t xml:space="preserve"> </w:t>
      </w:r>
      <w:r w:rsidR="0068589C">
        <w:t xml:space="preserve">like MODIS </w:t>
      </w:r>
      <w:r w:rsidR="00E90637">
        <w:t>(</w:t>
      </w:r>
      <w:r>
        <w:t>Esaias et al., 1998), VIIRS (Wang et al., 2014), Geostationary Ocean Color Image (GOCI) (Ryu et al., 2012)</w:t>
      </w:r>
      <w:r w:rsidR="00B57BD0">
        <w:t xml:space="preserve"> and Landsat 8 (</w:t>
      </w:r>
      <w:r w:rsidR="00B57BD0" w:rsidRPr="006A09F9">
        <w:t>Snyder et al., 2017</w:t>
      </w:r>
      <w:r w:rsidR="00B57BD0">
        <w:t>)</w:t>
      </w:r>
      <w:r>
        <w:t xml:space="preserve">. Thus, the </w:t>
      </w:r>
      <w:r w:rsidR="00EE5719">
        <w:t xml:space="preserve">adoption of </w:t>
      </w:r>
      <w:r w:rsidR="00C73A77">
        <w:t xml:space="preserve">Empirical standard algorithms of the Ocean Color (OC) spectral band family for </w:t>
      </w:r>
      <w:r>
        <w:t>Chl</w:t>
      </w:r>
      <w:r w:rsidR="00204CD9">
        <w:t>-</w:t>
      </w:r>
      <w:r>
        <w:t>a estimation</w:t>
      </w:r>
      <w:r w:rsidR="00C73A77">
        <w:t xml:space="preserve"> </w:t>
      </w:r>
      <w:r>
        <w:t>(e.g., OC3), (Neil et al., 2019)</w:t>
      </w:r>
      <w:r w:rsidR="004E5465">
        <w:t xml:space="preserve"> which has been proven to improve Chl-a retrieval from OLI products in highly eutrophic </w:t>
      </w:r>
      <w:r w:rsidR="00C73A77">
        <w:t xml:space="preserve">and even clear </w:t>
      </w:r>
      <w:r w:rsidR="00B14CAC">
        <w:t>aquatic regions</w:t>
      </w:r>
      <w:r w:rsidR="004E5465">
        <w:t xml:space="preserve"> (Cao et al., 2020)</w:t>
      </w:r>
      <w:r w:rsidR="00896BDF">
        <w:t xml:space="preserve"> like Kisumu Bay</w:t>
      </w:r>
      <w:r w:rsidR="00204CD9">
        <w:t>.</w:t>
      </w:r>
    </w:p>
    <w:p w14:paraId="5BC28373" w14:textId="16B65983" w:rsidR="00723E55" w:rsidRDefault="008D613F" w:rsidP="006320F6">
      <w:r>
        <w:t>The Ocean Color</w:t>
      </w:r>
      <w:r w:rsidR="00123AAE">
        <w:t xml:space="preserve"> </w:t>
      </w:r>
      <w:r>
        <w:t>3 regional</w:t>
      </w:r>
      <w:r w:rsidR="00723E55">
        <w:t xml:space="preserve"> algorithms specific to OLI </w:t>
      </w:r>
      <w:r>
        <w:t xml:space="preserve">spectral </w:t>
      </w:r>
      <w:r w:rsidR="00723E55">
        <w:t>imager</w:t>
      </w:r>
      <w:r>
        <w:t xml:space="preserve">ies </w:t>
      </w:r>
      <w:r w:rsidR="00723E55">
        <w:t>have been</w:t>
      </w:r>
      <w:r>
        <w:t xml:space="preserve"> successfully implemented</w:t>
      </w:r>
      <w:r w:rsidR="00723E55">
        <w:t xml:space="preserve"> in lakes and reservoirs (Allan et al., 2015; Watanabe et al., 2015</w:t>
      </w:r>
      <w:r w:rsidR="00277263">
        <w:t xml:space="preserve">; </w:t>
      </w:r>
      <w:r w:rsidR="00277263" w:rsidRPr="006A09F9">
        <w:t>Snyder et al., 2017</w:t>
      </w:r>
      <w:r w:rsidR="00423DA5">
        <w:t>)</w:t>
      </w:r>
      <w:r w:rsidR="00123AAE">
        <w:t xml:space="preserve"> for chl-a retrieval</w:t>
      </w:r>
      <w:r w:rsidR="0019765F">
        <w:t>.</w:t>
      </w:r>
      <w:r w:rsidR="00723E55">
        <w:t xml:space="preserve"> </w:t>
      </w:r>
    </w:p>
    <w:p w14:paraId="544BC545" w14:textId="3F0593CE" w:rsidR="00723E55" w:rsidRDefault="00723E55" w:rsidP="006320F6"/>
    <w:p w14:paraId="1B977516" w14:textId="27949A9D" w:rsidR="00FD5CF2" w:rsidRDefault="00FD5CF2" w:rsidP="006320F6">
      <w:pPr>
        <w:rPr>
          <w:b/>
          <w:bCs/>
          <w:sz w:val="24"/>
          <w:szCs w:val="24"/>
        </w:rPr>
      </w:pPr>
    </w:p>
    <w:p w14:paraId="0AFC4C49" w14:textId="77777777" w:rsidR="00AF31CC" w:rsidRDefault="00AF31CC" w:rsidP="006320F6">
      <w:pPr>
        <w:rPr>
          <w:b/>
          <w:bCs/>
          <w:sz w:val="24"/>
          <w:szCs w:val="24"/>
        </w:rPr>
      </w:pPr>
    </w:p>
    <w:p w14:paraId="28971EF6" w14:textId="27E25EF3" w:rsidR="00A53CA7" w:rsidRPr="001B5AC0" w:rsidRDefault="001B5AC0" w:rsidP="006320F6">
      <w:pPr>
        <w:rPr>
          <w:b/>
          <w:bCs/>
          <w:sz w:val="24"/>
          <w:szCs w:val="24"/>
        </w:rPr>
      </w:pPr>
      <w:r w:rsidRPr="001B5AC0">
        <w:rPr>
          <w:b/>
          <w:bCs/>
          <w:sz w:val="24"/>
          <w:szCs w:val="24"/>
        </w:rPr>
        <w:lastRenderedPageBreak/>
        <w:t xml:space="preserve">2.3 </w:t>
      </w:r>
      <w:r w:rsidR="00A53CA7" w:rsidRPr="001B5AC0">
        <w:rPr>
          <w:b/>
          <w:bCs/>
          <w:sz w:val="24"/>
          <w:szCs w:val="24"/>
        </w:rPr>
        <w:t xml:space="preserve">Capabilities of Space-based observations in the Monitoring of </w:t>
      </w:r>
      <w:r w:rsidR="001D4CA3" w:rsidRPr="001B5AC0">
        <w:rPr>
          <w:b/>
          <w:bCs/>
          <w:sz w:val="24"/>
          <w:szCs w:val="24"/>
        </w:rPr>
        <w:t xml:space="preserve">Lake Surface Air </w:t>
      </w:r>
      <w:r w:rsidR="00A37877" w:rsidRPr="001B5AC0">
        <w:rPr>
          <w:b/>
          <w:bCs/>
          <w:sz w:val="24"/>
          <w:szCs w:val="24"/>
        </w:rPr>
        <w:t>Temperature</w:t>
      </w:r>
      <w:r w:rsidR="00A37877">
        <w:rPr>
          <w:b/>
          <w:bCs/>
          <w:sz w:val="24"/>
          <w:szCs w:val="24"/>
        </w:rPr>
        <w:t xml:space="preserve"> (</w:t>
      </w:r>
      <w:r w:rsidR="00BC0415">
        <w:rPr>
          <w:b/>
          <w:bCs/>
          <w:sz w:val="24"/>
          <w:szCs w:val="24"/>
        </w:rPr>
        <w:t>LSAT)</w:t>
      </w:r>
      <w:r w:rsidR="001D4CA3" w:rsidRPr="001B5AC0">
        <w:rPr>
          <w:b/>
          <w:bCs/>
          <w:sz w:val="24"/>
          <w:szCs w:val="24"/>
        </w:rPr>
        <w:t xml:space="preserve"> as an indicator of HAB event.</w:t>
      </w:r>
    </w:p>
    <w:p w14:paraId="0314B453" w14:textId="19793BBC" w:rsidR="008979C0" w:rsidRPr="00620065" w:rsidRDefault="00DF2CB5" w:rsidP="006320F6">
      <w:r>
        <w:t>With the advent of thermal imaging remote sensing, it h</w:t>
      </w:r>
      <w:r w:rsidR="008979C0">
        <w:t xml:space="preserve">as </w:t>
      </w:r>
      <w:r>
        <w:t xml:space="preserve">been </w:t>
      </w:r>
      <w:r w:rsidR="008979C0">
        <w:t xml:space="preserve">observed </w:t>
      </w:r>
      <w:r>
        <w:t>that</w:t>
      </w:r>
      <w:r w:rsidR="00663FAE">
        <w:t xml:space="preserve"> </w:t>
      </w:r>
      <w:r w:rsidR="00A37877">
        <w:t xml:space="preserve">Sea Surface Temperature (SST) observations derived from space borne sensors like the Advanced very high-resolution radiometer (AVHRR) </w:t>
      </w:r>
      <w:r w:rsidR="00CC1F55">
        <w:t xml:space="preserve">in conjunction with </w:t>
      </w:r>
      <w:r w:rsidR="00663FAE">
        <w:t xml:space="preserve">optically </w:t>
      </w:r>
      <w:r w:rsidR="008979C0">
        <w:t xml:space="preserve">derived Chl-a data </w:t>
      </w:r>
      <w:r w:rsidR="00663FAE">
        <w:t xml:space="preserve">have </w:t>
      </w:r>
      <w:r w:rsidR="00D70A38">
        <w:t>great</w:t>
      </w:r>
      <w:r w:rsidR="00663FAE">
        <w:t xml:space="preserve"> potential to</w:t>
      </w:r>
      <w:r w:rsidR="008979C0">
        <w:t xml:space="preserve"> </w:t>
      </w:r>
      <w:r w:rsidR="00CC1F55">
        <w:t xml:space="preserve">detect and </w:t>
      </w:r>
      <w:r w:rsidR="008979C0">
        <w:t xml:space="preserve">monitor </w:t>
      </w:r>
      <w:r w:rsidR="00CC1F55">
        <w:t xml:space="preserve">HAB at an </w:t>
      </w:r>
      <w:r w:rsidR="004F0EB0">
        <w:t>improved</w:t>
      </w:r>
      <w:r w:rsidR="00CC1F55">
        <w:t xml:space="preserve"> accuracy </w:t>
      </w:r>
      <w:r w:rsidR="008979C0">
        <w:t>(Tang et al., 2003a</w:t>
      </w:r>
      <w:r w:rsidR="004F0EB0">
        <w:t>; Thomas et al., 2012</w:t>
      </w:r>
      <w:r w:rsidR="008979C0">
        <w:t>)</w:t>
      </w:r>
      <w:r w:rsidR="00620065">
        <w:t>.</w:t>
      </w:r>
    </w:p>
    <w:p w14:paraId="7497BB07" w14:textId="54928C69" w:rsidR="00D85835" w:rsidRDefault="00D85835" w:rsidP="006320F6">
      <w:pPr>
        <w:rPr>
          <w:b/>
          <w:bCs/>
          <w:u w:val="single"/>
        </w:rPr>
      </w:pPr>
      <w:r>
        <w:t xml:space="preserve">Thermal infrared bands are </w:t>
      </w:r>
      <w:r w:rsidR="008D613F">
        <w:t>potentially capable</w:t>
      </w:r>
      <w:r>
        <w:t xml:space="preserve"> </w:t>
      </w:r>
      <w:r w:rsidR="008D613F">
        <w:t>of quantifying the</w:t>
      </w:r>
      <w:r>
        <w:t xml:space="preserve"> amount of infrared radiant heat emitted from </w:t>
      </w:r>
      <w:r w:rsidR="008D613F">
        <w:t>aquatic</w:t>
      </w:r>
      <w:r>
        <w:t xml:space="preserve"> surfaces that have environmental and economic import</w:t>
      </w:r>
      <w:r w:rsidR="00A66796">
        <w:t xml:space="preserve"> </w:t>
      </w:r>
      <w:r w:rsidR="00D81C89">
        <w:t>(</w:t>
      </w:r>
      <w:r w:rsidR="00090C81">
        <w:t xml:space="preserve">Anderson, J. et al., 1984; </w:t>
      </w:r>
      <w:proofErr w:type="spellStart"/>
      <w:r w:rsidR="00D81C89">
        <w:t>Haakstad</w:t>
      </w:r>
      <w:proofErr w:type="spellEnd"/>
      <w:r w:rsidR="00D81C89">
        <w:t>, M. et al., 1994</w:t>
      </w:r>
      <w:r w:rsidR="002035A6">
        <w:t xml:space="preserve">; </w:t>
      </w:r>
      <w:r w:rsidR="00D81C89">
        <w:t>River S et al., 2004</w:t>
      </w:r>
      <w:r w:rsidR="00BD403D">
        <w:t>)</w:t>
      </w:r>
      <w:r w:rsidR="00AD0110">
        <w:t>.</w:t>
      </w:r>
    </w:p>
    <w:p w14:paraId="307093F8" w14:textId="6F6232F0" w:rsidR="00404C7C" w:rsidRDefault="00057F33" w:rsidP="006320F6">
      <w:r>
        <w:t xml:space="preserve">It has been noted that </w:t>
      </w:r>
      <w:r w:rsidR="001A0269">
        <w:t>Satellite Sea Surface Temperature (SST) data are often used in combination with chlorophyll</w:t>
      </w:r>
      <w:r>
        <w:t xml:space="preserve">-a </w:t>
      </w:r>
      <w:r w:rsidR="001A0269">
        <w:t xml:space="preserve">to relate </w:t>
      </w:r>
      <w:r>
        <w:t xml:space="preserve">to </w:t>
      </w:r>
      <w:r w:rsidR="001A0269">
        <w:t>bloom events (Villareal et al., 2012)</w:t>
      </w:r>
      <w:r w:rsidR="00DB72BF">
        <w:t xml:space="preserve"> at a higher accuracy</w:t>
      </w:r>
      <w:r>
        <w:t xml:space="preserve">. This has also been observed in inland water bodies where Lake Surface Air and Water Temperatures (LSAT and LSWT) are taken in considerations </w:t>
      </w:r>
      <w:r w:rsidR="001A0269">
        <w:t xml:space="preserve">(Thomas et al., 2012; Shi and Wang, 2007). </w:t>
      </w:r>
      <w:proofErr w:type="spellStart"/>
      <w:r w:rsidR="001A0269">
        <w:t>Peñaflor</w:t>
      </w:r>
      <w:proofErr w:type="spellEnd"/>
      <w:r w:rsidR="001A0269">
        <w:t xml:space="preserve"> et al. 2007</w:t>
      </w:r>
      <w:r>
        <w:t xml:space="preserve"> also</w:t>
      </w:r>
      <w:r w:rsidR="001A0269">
        <w:t xml:space="preserve"> examined </w:t>
      </w:r>
      <w:r>
        <w:t xml:space="preserve">the correlation of seasonal </w:t>
      </w:r>
      <w:r w:rsidR="001A0269">
        <w:t>phytoplankton bloom in the Luzon Strait off the Philippines</w:t>
      </w:r>
      <w:r>
        <w:t xml:space="preserve"> u</w:t>
      </w:r>
      <w:r w:rsidR="001A0269">
        <w:t>sing MODIS Chl and SST, in addition to Quick</w:t>
      </w:r>
      <w:r>
        <w:t>-</w:t>
      </w:r>
      <w:r w:rsidR="001A0269">
        <w:t>SCAT wind data</w:t>
      </w:r>
      <w:r w:rsidR="003C1686">
        <w:t>. Similar</w:t>
      </w:r>
      <w:r w:rsidR="003E0C4B">
        <w:t xml:space="preserve"> findings were also documented by Binding et al., 2012, 2013 by using </w:t>
      </w:r>
      <w:r w:rsidR="00404C7C">
        <w:t xml:space="preserve">MERIS MCI in particular </w:t>
      </w:r>
      <w:r w:rsidR="003E0C4B">
        <w:t xml:space="preserve">by focusing in </w:t>
      </w:r>
      <w:r w:rsidR="00404C7C">
        <w:t>the FLH and FAI, as well as other indices, used in conjunction with satellite estimates of Chl-a and SST to improve our image analysis in a very efficient way</w:t>
      </w:r>
      <w:r w:rsidR="005A496A">
        <w:t>.</w:t>
      </w:r>
    </w:p>
    <w:p w14:paraId="24FCF15B" w14:textId="03FD3A5A" w:rsidR="00F542CE" w:rsidRDefault="005A496A" w:rsidP="006320F6">
      <w:r>
        <w:t xml:space="preserve">Blooms of blue-green algae are </w:t>
      </w:r>
      <w:r w:rsidR="002725E6">
        <w:t xml:space="preserve">reportedly </w:t>
      </w:r>
      <w:r>
        <w:t xml:space="preserve">often associated with </w:t>
      </w:r>
      <w:r w:rsidR="00610785">
        <w:t>increase in</w:t>
      </w:r>
      <w:r>
        <w:t xml:space="preserve"> water temperatures (Hutchinson, 1967). </w:t>
      </w:r>
      <w:r w:rsidR="002725E6">
        <w:t>During a bloom observed in</w:t>
      </w:r>
      <w:r w:rsidR="00BF412F">
        <w:t xml:space="preserve"> </w:t>
      </w:r>
      <w:r w:rsidR="002725E6">
        <w:t>Lake Victoria, t</w:t>
      </w:r>
      <w:r>
        <w:t xml:space="preserve">he </w:t>
      </w:r>
      <w:r w:rsidR="008F1C63">
        <w:t xml:space="preserve">average </w:t>
      </w:r>
      <w:r w:rsidR="002F1750">
        <w:t>Lake S</w:t>
      </w:r>
      <w:r>
        <w:t xml:space="preserve">urface </w:t>
      </w:r>
      <w:r w:rsidR="002F1750">
        <w:t>W</w:t>
      </w:r>
      <w:r>
        <w:t xml:space="preserve">ater temperature of the open waters </w:t>
      </w:r>
      <w:r w:rsidR="002725E6">
        <w:t xml:space="preserve">rose </w:t>
      </w:r>
      <w:r w:rsidR="008F1C63">
        <w:t>from</w:t>
      </w:r>
      <w:r w:rsidR="002725E6">
        <w:t xml:space="preserve"> </w:t>
      </w:r>
      <w:r>
        <w:t>(2</w:t>
      </w:r>
      <w:r w:rsidR="002725E6">
        <w:t>3</w:t>
      </w:r>
      <w:r>
        <w:t>.9-2</w:t>
      </w:r>
      <w:r w:rsidR="002725E6">
        <w:t>4.8</w:t>
      </w:r>
      <w:r>
        <w:t xml:space="preserve">°C) </w:t>
      </w:r>
      <w:r w:rsidR="002725E6">
        <w:t>to (26.9–29.5°C)</w:t>
      </w:r>
      <w:r w:rsidR="00BF412F">
        <w:t xml:space="preserve"> in</w:t>
      </w:r>
      <w:r w:rsidR="002725E6">
        <w:t xml:space="preserve"> May </w:t>
      </w:r>
      <w:r w:rsidR="00BF412F">
        <w:t xml:space="preserve">of </w:t>
      </w:r>
      <w:r w:rsidR="002725E6">
        <w:t>1986</w:t>
      </w:r>
      <w:r w:rsidR="00BF412F">
        <w:t xml:space="preserve"> within </w:t>
      </w:r>
      <w:r w:rsidR="002F1750">
        <w:t xml:space="preserve">two weeks of </w:t>
      </w:r>
      <w:r w:rsidR="00BF412F">
        <w:t>the bloom period</w:t>
      </w:r>
      <w:r w:rsidR="002725E6">
        <w:t xml:space="preserve"> (</w:t>
      </w:r>
      <w:proofErr w:type="spellStart"/>
      <w:r w:rsidR="002725E6">
        <w:t>Kilham</w:t>
      </w:r>
      <w:proofErr w:type="spellEnd"/>
      <w:r w:rsidR="002725E6">
        <w:t xml:space="preserve">, 1991; </w:t>
      </w:r>
      <w:proofErr w:type="spellStart"/>
      <w:r w:rsidR="002725E6">
        <w:t>Gasse</w:t>
      </w:r>
      <w:proofErr w:type="spellEnd"/>
      <w:r w:rsidR="002725E6">
        <w:t xml:space="preserve">, </w:t>
      </w:r>
      <w:proofErr w:type="spellStart"/>
      <w:r w:rsidR="002725E6">
        <w:t>Talling</w:t>
      </w:r>
      <w:proofErr w:type="spellEnd"/>
      <w:r w:rsidR="002725E6">
        <w:t xml:space="preserve"> &amp; </w:t>
      </w:r>
      <w:proofErr w:type="spellStart"/>
      <w:r w:rsidR="002725E6">
        <w:t>Kilham</w:t>
      </w:r>
      <w:proofErr w:type="spellEnd"/>
      <w:r w:rsidR="002725E6">
        <w:t>, 1994)</w:t>
      </w:r>
      <w:r>
        <w:t xml:space="preserve">. </w:t>
      </w:r>
    </w:p>
    <w:p w14:paraId="24B45342" w14:textId="6BA054B0" w:rsidR="00986D80" w:rsidRDefault="00986D80" w:rsidP="006320F6"/>
    <w:p w14:paraId="00DDD8C1" w14:textId="15218D7C" w:rsidR="00986D80" w:rsidRDefault="00986D80" w:rsidP="006320F6"/>
    <w:p w14:paraId="433D92C2" w14:textId="77777777" w:rsidR="008D613F" w:rsidRDefault="008D613F" w:rsidP="006320F6"/>
    <w:p w14:paraId="468B41A1" w14:textId="77777777" w:rsidR="00986D80" w:rsidRDefault="00986D80" w:rsidP="006320F6"/>
    <w:p w14:paraId="57F6553D" w14:textId="02B6B530" w:rsidR="00433840" w:rsidRPr="00AB0B1A" w:rsidRDefault="00AB0B1A" w:rsidP="00433840">
      <w:pPr>
        <w:rPr>
          <w:b/>
          <w:bCs/>
          <w:sz w:val="24"/>
          <w:szCs w:val="24"/>
        </w:rPr>
      </w:pPr>
      <w:r w:rsidRPr="00AB0B1A">
        <w:rPr>
          <w:b/>
          <w:bCs/>
          <w:sz w:val="24"/>
          <w:szCs w:val="24"/>
        </w:rPr>
        <w:lastRenderedPageBreak/>
        <w:t>2.4</w:t>
      </w:r>
      <w:r w:rsidR="004A312F">
        <w:rPr>
          <w:b/>
          <w:bCs/>
          <w:sz w:val="24"/>
          <w:szCs w:val="24"/>
        </w:rPr>
        <w:t>.1</w:t>
      </w:r>
      <w:r w:rsidRPr="00AB0B1A">
        <w:rPr>
          <w:b/>
          <w:bCs/>
          <w:sz w:val="24"/>
          <w:szCs w:val="24"/>
        </w:rPr>
        <w:t xml:space="preserve"> </w:t>
      </w:r>
      <w:r w:rsidR="00F542CE" w:rsidRPr="00AB0B1A">
        <w:rPr>
          <w:b/>
          <w:bCs/>
          <w:sz w:val="24"/>
          <w:szCs w:val="24"/>
        </w:rPr>
        <w:t>A Review of the Potential of Smart IoT Solutions in Location-based Water quality monitoring.</w:t>
      </w:r>
    </w:p>
    <w:p w14:paraId="4C24953C" w14:textId="74D427D0" w:rsidR="00433840" w:rsidRDefault="00433840" w:rsidP="00433840">
      <w:r>
        <w:t>The advent of s</w:t>
      </w:r>
      <w:r w:rsidRPr="00306089">
        <w:t xml:space="preserve">mart solutions </w:t>
      </w:r>
      <w:r>
        <w:t>and of Internet of Things (IoT) ha</w:t>
      </w:r>
      <w:r w:rsidRPr="00306089">
        <w:t>s</w:t>
      </w:r>
      <w:r>
        <w:t xml:space="preserve"> lately</w:t>
      </w:r>
      <w:r w:rsidRPr="00306089">
        <w:t xml:space="preserve"> </w:t>
      </w:r>
      <w:r>
        <w:t>shown an escalating curve in their great capability to monitor w</w:t>
      </w:r>
      <w:r w:rsidRPr="00306089">
        <w:t xml:space="preserve">ater quality </w:t>
      </w:r>
      <w:r>
        <w:t>particularly</w:t>
      </w:r>
      <w:r w:rsidRPr="00306089">
        <w:t xml:space="preserve"> with advancement in communication technology</w:t>
      </w:r>
      <w:r w:rsidR="004F0EB0">
        <w:t xml:space="preserve"> (Jan et al., 2021</w:t>
      </w:r>
      <w:r>
        <w:t>)</w:t>
      </w:r>
      <w:r w:rsidRPr="00306089">
        <w:t>.</w:t>
      </w:r>
      <w:r>
        <w:t xml:space="preserve"> </w:t>
      </w:r>
      <w:r w:rsidR="009C7915">
        <w:t xml:space="preserve">This has greatly improved the capabilities to </w:t>
      </w:r>
      <w:r>
        <w:t>remotely gather and disseminate the in-situ water parameters</w:t>
      </w:r>
      <w:r w:rsidR="009C7915">
        <w:t xml:space="preserve"> </w:t>
      </w:r>
      <w:r>
        <w:t xml:space="preserve">e.g., Lake Surface Water Temperature (LSWT) and Lake Surface Air Temperature (LSAT) </w:t>
      </w:r>
      <w:r w:rsidR="009C7915">
        <w:t xml:space="preserve">(Cloete et al., 2016), </w:t>
      </w:r>
      <w:r>
        <w:t>which are correlated with an algal bloom event in inland water bodies.</w:t>
      </w:r>
    </w:p>
    <w:p w14:paraId="327DF950" w14:textId="3FA18236" w:rsidR="00433840" w:rsidRDefault="00433840" w:rsidP="00433840">
      <w:r w:rsidRPr="00306089">
        <w:t xml:space="preserve">In this regard, legislations have been passed through the relevant government and non-governmental agencies for example the </w:t>
      </w:r>
      <w:r>
        <w:t>Kenya Marine and Fisheries Research Institute (KMFRI), African Great Lakes</w:t>
      </w:r>
      <w:r w:rsidRPr="00306089">
        <w:t xml:space="preserve"> to set </w:t>
      </w:r>
      <w:r>
        <w:t xml:space="preserve">thresholding </w:t>
      </w:r>
      <w:r w:rsidRPr="00306089">
        <w:t>standards in water quality parameters</w:t>
      </w:r>
      <w:r>
        <w:t xml:space="preserve"> that relate to HAB events</w:t>
      </w:r>
      <w:r w:rsidRPr="00306089">
        <w:t xml:space="preserve">. These parameters include </w:t>
      </w:r>
      <w:r>
        <w:t>Lake Victoria Surface Air</w:t>
      </w:r>
      <w:r w:rsidRPr="00306089">
        <w:t xml:space="preserve"> </w:t>
      </w:r>
      <w:r>
        <w:t xml:space="preserve">Temperature which is set to vary with the proximity </w:t>
      </w:r>
      <w:r w:rsidR="00DD073E">
        <w:t>from</w:t>
      </w:r>
      <w:r>
        <w:t xml:space="preserve"> the shore,</w:t>
      </w:r>
      <w:r w:rsidRPr="00306089">
        <w:t xml:space="preserve"> (</w:t>
      </w:r>
      <w:r w:rsidR="00DD073E">
        <w:t xml:space="preserve">25.5 +/- </w:t>
      </w:r>
      <w:r w:rsidR="00DD073E" w:rsidRPr="00D35FCB">
        <w:t>5</w:t>
      </w:r>
      <w:r w:rsidR="00DD073E" w:rsidRPr="00D35FCB">
        <w:rPr>
          <w:rFonts w:cs="Arial"/>
          <w:b/>
          <w:bCs/>
          <w:color w:val="202124"/>
          <w:shd w:val="clear" w:color="auto" w:fill="FFFFFF"/>
        </w:rPr>
        <w:t>°</w:t>
      </w:r>
      <w:r w:rsidR="00DD073E" w:rsidRPr="00D35FCB">
        <w:rPr>
          <w:rFonts w:cs="Arial"/>
          <w:color w:val="202124"/>
          <w:shd w:val="clear" w:color="auto" w:fill="FFFFFF"/>
        </w:rPr>
        <w:t>C</w:t>
      </w:r>
      <w:r w:rsidRPr="00306089">
        <w:t>), Suspended solids (30 mg/L), Pathogens and bacteria (Nil/100ml), Fluoride (1.5mg/L), Total dissolved solids (1200mg/L), Ammonia (0.5 mg/L), Nitrates (10mg/L)</w:t>
      </w:r>
      <w:r w:rsidR="00DD073E">
        <w:t xml:space="preserve"> (</w:t>
      </w:r>
      <w:proofErr w:type="spellStart"/>
      <w:r w:rsidR="00442579">
        <w:t>Budyko</w:t>
      </w:r>
      <w:proofErr w:type="spellEnd"/>
      <w:r w:rsidR="00442579">
        <w:t xml:space="preserve">, M. I. 1974; </w:t>
      </w:r>
      <w:r w:rsidR="00DD073E">
        <w:t>Yin &amp; Nicholson, n.d.)</w:t>
      </w:r>
      <w:r w:rsidRPr="00306089">
        <w:t>, a</w:t>
      </w:r>
      <w:r>
        <w:t>mong</w:t>
      </w:r>
      <w:r w:rsidRPr="00306089">
        <w:t xml:space="preserve"> many other water quality parameters.</w:t>
      </w:r>
    </w:p>
    <w:p w14:paraId="25D235BA" w14:textId="3C9A4AF8" w:rsidR="00433840" w:rsidRDefault="00433840" w:rsidP="00433840">
      <w:r>
        <w:t xml:space="preserve">In-situ </w:t>
      </w:r>
      <w:r w:rsidRPr="00306089">
        <w:t xml:space="preserve">Water quality monitoring is defined as the collection of information at set locations and at regular intervals in order to provide data which may be used to </w:t>
      </w:r>
      <w:r w:rsidR="008D613F">
        <w:t>assess</w:t>
      </w:r>
      <w:r w:rsidRPr="00306089">
        <w:t xml:space="preserve"> current conditions</w:t>
      </w:r>
      <w:r w:rsidR="008D613F">
        <w:t xml:space="preserve"> and even </w:t>
      </w:r>
      <w:r w:rsidRPr="00306089">
        <w:t>establish trends etc. (</w:t>
      </w:r>
      <w:r w:rsidR="00EF4D7A">
        <w:t>Yang et al., 2011</w:t>
      </w:r>
      <w:r w:rsidRPr="00306089">
        <w:t xml:space="preserve">; </w:t>
      </w:r>
      <w:r w:rsidR="000527A1">
        <w:t>Encinas et al., 2017</w:t>
      </w:r>
      <w:r w:rsidRPr="00306089">
        <w:t xml:space="preserve">). </w:t>
      </w:r>
      <w:r>
        <w:t xml:space="preserve">This can be used to ascertain the abnormalities in the pre-set standards or </w:t>
      </w:r>
      <w:r w:rsidRPr="00306089">
        <w:t>provide early warning identification</w:t>
      </w:r>
      <w:r>
        <w:t xml:space="preserve"> </w:t>
      </w:r>
      <w:r w:rsidRPr="00306089">
        <w:t>of hazards</w:t>
      </w:r>
      <w:r w:rsidR="00372DBB">
        <w:t xml:space="preserve"> (Raju et al., 2017)</w:t>
      </w:r>
    </w:p>
    <w:p w14:paraId="0C63D4E0" w14:textId="6D020926" w:rsidR="00433840" w:rsidRDefault="00433840" w:rsidP="00433840">
      <w:r>
        <w:t>Th</w:t>
      </w:r>
      <w:r w:rsidRPr="00306089">
        <w:t xml:space="preserve">e </w:t>
      </w:r>
      <w:r>
        <w:t xml:space="preserve">proposed power efficient, simple solution </w:t>
      </w:r>
      <w:r w:rsidRPr="00B211D3">
        <w:rPr>
          <w:i/>
          <w:iCs/>
        </w:rPr>
        <w:t>in-situ</w:t>
      </w:r>
      <w:r>
        <w:t xml:space="preserve"> </w:t>
      </w:r>
      <w:r w:rsidRPr="00306089">
        <w:t xml:space="preserve">monitoring </w:t>
      </w:r>
      <w:r w:rsidR="00794A75">
        <w:t>solution</w:t>
      </w:r>
      <w:r w:rsidRPr="00306089">
        <w:t xml:space="preserve"> </w:t>
      </w:r>
      <w:r w:rsidR="00794A75">
        <w:t xml:space="preserve">is set to </w:t>
      </w:r>
      <w:r w:rsidRPr="00306089">
        <w:t>provide</w:t>
      </w:r>
      <w:r w:rsidR="00794A75">
        <w:t xml:space="preserve"> </w:t>
      </w:r>
      <w:r>
        <w:t xml:space="preserve">near </w:t>
      </w:r>
      <w:r w:rsidRPr="00306089">
        <w:t>real time analysis</w:t>
      </w:r>
      <w:r>
        <w:t xml:space="preserve"> and dissemination </w:t>
      </w:r>
      <w:r w:rsidRPr="00306089">
        <w:t xml:space="preserve">of </w:t>
      </w:r>
      <w:r>
        <w:t>LSAT and LSWT c</w:t>
      </w:r>
      <w:r w:rsidRPr="00306089">
        <w:t>ollecte</w:t>
      </w:r>
      <w:r>
        <w:t>d.</w:t>
      </w:r>
      <w:r w:rsidRPr="00306089">
        <w:t xml:space="preserve"> The system </w:t>
      </w:r>
      <w:r w:rsidR="00AD05CC">
        <w:t xml:space="preserve">is </w:t>
      </w:r>
      <w:r w:rsidRPr="00306089">
        <w:t xml:space="preserve">also </w:t>
      </w:r>
      <w:r w:rsidR="000C52F1">
        <w:t>designed to connect to a remote user and provide them with a</w:t>
      </w:r>
      <w:r w:rsidRPr="00306089">
        <w:t xml:space="preserve">n alert </w:t>
      </w:r>
      <w:r w:rsidR="000C52F1">
        <w:t>based on the pre-configured thresholds</w:t>
      </w:r>
      <w:r w:rsidR="00676992">
        <w:t>. E</w:t>
      </w:r>
      <w:r>
        <w:t>.g., Lake Water Authorities who are remotely located in the offices</w:t>
      </w:r>
      <w:r w:rsidRPr="00306089">
        <w:t xml:space="preserve"> when there is a </w:t>
      </w:r>
      <w:r>
        <w:t xml:space="preserve">significant </w:t>
      </w:r>
      <w:r w:rsidRPr="00306089">
        <w:t xml:space="preserve">deviation of </w:t>
      </w:r>
      <w:r w:rsidR="00AD05CC">
        <w:t>LSAT</w:t>
      </w:r>
      <w:r w:rsidR="00DD691B">
        <w:t xml:space="preserve"> and LSWT</w:t>
      </w:r>
      <w:r w:rsidRPr="00306089">
        <w:t xml:space="preserve"> from the pre-defined set of standard values</w:t>
      </w:r>
      <w:r>
        <w:t xml:space="preserve"> which is </w:t>
      </w:r>
      <w:r w:rsidR="000C52F1">
        <w:t>an</w:t>
      </w:r>
      <w:r>
        <w:t xml:space="preserve"> associated with a bloom</w:t>
      </w:r>
      <w:r w:rsidRPr="00306089">
        <w:t xml:space="preserve">. </w:t>
      </w:r>
    </w:p>
    <w:p w14:paraId="6CEA409B" w14:textId="4602B092" w:rsidR="00433840" w:rsidRDefault="00433840" w:rsidP="00433840">
      <w:r w:rsidRPr="00306089">
        <w:lastRenderedPageBreak/>
        <w:t>Integration of various methodologies such as the Risk Quotient Approach to show color coded hazards and each hazard level for each parameter assessed at each location e.g.</w:t>
      </w:r>
      <w:r>
        <w:t>,</w:t>
      </w:r>
      <w:r w:rsidRPr="00306089">
        <w:t xml:space="preserve"> </w:t>
      </w:r>
      <w:r>
        <w:t>Surface temperature at a given location</w:t>
      </w:r>
      <w:r w:rsidRPr="00306089">
        <w:t xml:space="preserve"> mapped using Geographical Information Systems (</w:t>
      </w:r>
      <w:r w:rsidR="00A15E3B">
        <w:t>Wan M.</w:t>
      </w:r>
      <w:r w:rsidRPr="00306089">
        <w:t xml:space="preserve"> et al, 2019).</w:t>
      </w:r>
    </w:p>
    <w:p w14:paraId="71BD7317" w14:textId="43F3DFA3" w:rsidR="00433840" w:rsidRDefault="00433840" w:rsidP="00433840">
      <w:r>
        <w:t xml:space="preserve">Location-based </w:t>
      </w:r>
      <w:r w:rsidRPr="00306089">
        <w:t xml:space="preserve">approach in assessing lake and water resource pollution has been </w:t>
      </w:r>
      <w:r>
        <w:t xml:space="preserve">implemented by </w:t>
      </w:r>
      <w:proofErr w:type="spellStart"/>
      <w:r w:rsidRPr="00C47CE4">
        <w:t>Waspmote</w:t>
      </w:r>
      <w:proofErr w:type="spellEnd"/>
      <w:r>
        <w:t xml:space="preserve"> in </w:t>
      </w:r>
      <w:r w:rsidR="009D40CC">
        <w:t>Georgia, USA</w:t>
      </w:r>
      <w:r w:rsidR="009A58DD">
        <w:t xml:space="preserve"> (</w:t>
      </w:r>
      <w:proofErr w:type="spellStart"/>
      <w:r w:rsidR="009A58DD">
        <w:t>Waspmote</w:t>
      </w:r>
      <w:proofErr w:type="spellEnd"/>
      <w:r w:rsidR="009A58DD">
        <w:t>)</w:t>
      </w:r>
      <w:r w:rsidRPr="00306089">
        <w:t xml:space="preserve">. Sample points were established using field survey, lab analyses and geospatial techniques to monitor the various water quality parameters. The results were tables, graphs and maps showing the concentrations of the parameters. </w:t>
      </w:r>
    </w:p>
    <w:p w14:paraId="0BF53212" w14:textId="098A64EA" w:rsidR="00433840" w:rsidRPr="00A15E3B" w:rsidRDefault="00433840" w:rsidP="00433840">
      <w:pPr>
        <w:rPr>
          <w:vertAlign w:val="subscript"/>
        </w:rPr>
      </w:pPr>
      <w:proofErr w:type="spellStart"/>
      <w:r w:rsidRPr="00534DBF">
        <w:t>Boddula</w:t>
      </w:r>
      <w:proofErr w:type="spellEnd"/>
      <w:r w:rsidRPr="00534DBF">
        <w:t xml:space="preserve"> et al. </w:t>
      </w:r>
      <w:r w:rsidR="00A07804">
        <w:t>(</w:t>
      </w:r>
      <w:r w:rsidRPr="00534DBF">
        <w:t>2017</w:t>
      </w:r>
      <w:r w:rsidR="00A07804">
        <w:t>)</w:t>
      </w:r>
      <w:r w:rsidRPr="00534DBF">
        <w:t xml:space="preserve"> proposed a wireless sensor system, </w:t>
      </w:r>
      <w:proofErr w:type="spellStart"/>
      <w:r w:rsidRPr="00534DBF">
        <w:t>CyanoSense</w:t>
      </w:r>
      <w:proofErr w:type="spellEnd"/>
      <w:r w:rsidRPr="00534DBF">
        <w:t>, which provided a low footprint, low power and low-cost solution for the monitoring algal bloom remotely in Lake Oconee, Georgia, USA</w:t>
      </w:r>
      <w:r>
        <w:t>.</w:t>
      </w:r>
    </w:p>
    <w:p w14:paraId="588E81A1" w14:textId="77777777" w:rsidR="00433840" w:rsidRPr="00701418" w:rsidRDefault="00433840" w:rsidP="00433840">
      <w:pPr>
        <w:shd w:val="clear" w:color="auto" w:fill="FFFFFF"/>
        <w:spacing w:after="0" w:line="240" w:lineRule="auto"/>
        <w:outlineLvl w:val="0"/>
        <w:rPr>
          <w:rFonts w:eastAsia="Times New Roman" w:cs="Times New Roman"/>
          <w:color w:val="111111"/>
          <w:kern w:val="36"/>
        </w:rPr>
      </w:pPr>
      <w:r w:rsidRPr="00701418">
        <w:rPr>
          <w:rFonts w:eastAsia="Times New Roman" w:cs="Times New Roman"/>
          <w:color w:val="111111"/>
          <w:kern w:val="36"/>
        </w:rPr>
        <w:t>A</w:t>
      </w:r>
      <w:r>
        <w:rPr>
          <w:rFonts w:eastAsia="Times New Roman" w:cs="Times New Roman"/>
          <w:color w:val="111111"/>
          <w:kern w:val="36"/>
        </w:rPr>
        <w:t xml:space="preserve"> Smart</w:t>
      </w:r>
      <w:r w:rsidRPr="00701418">
        <w:rPr>
          <w:rFonts w:eastAsia="Times New Roman" w:cs="Times New Roman"/>
          <w:color w:val="111111"/>
          <w:kern w:val="36"/>
        </w:rPr>
        <w:t xml:space="preserve"> GIS-based </w:t>
      </w:r>
      <w:r>
        <w:rPr>
          <w:rFonts w:eastAsia="Times New Roman" w:cs="Times New Roman"/>
          <w:color w:val="111111"/>
          <w:kern w:val="36"/>
        </w:rPr>
        <w:t xml:space="preserve">in-situ </w:t>
      </w:r>
      <w:r w:rsidRPr="00701418">
        <w:rPr>
          <w:rFonts w:eastAsia="Times New Roman" w:cs="Times New Roman"/>
          <w:color w:val="111111"/>
          <w:kern w:val="36"/>
        </w:rPr>
        <w:t>model for assessing aquifer vulnerability</w:t>
      </w:r>
      <w:r>
        <w:rPr>
          <w:rFonts w:eastAsia="Times New Roman" w:cs="Times New Roman"/>
          <w:color w:val="111111"/>
          <w:kern w:val="36"/>
        </w:rPr>
        <w:t xml:space="preserve"> was implemented</w:t>
      </w:r>
      <w:r w:rsidRPr="00701418">
        <w:rPr>
          <w:rFonts w:eastAsia="Times New Roman" w:cs="Times New Roman"/>
          <w:color w:val="111111"/>
          <w:kern w:val="36"/>
        </w:rPr>
        <w:t xml:space="preserve"> in </w:t>
      </w:r>
      <w:proofErr w:type="spellStart"/>
      <w:r w:rsidRPr="00701418">
        <w:rPr>
          <w:rFonts w:eastAsia="Times New Roman" w:cs="Times New Roman"/>
          <w:color w:val="111111"/>
          <w:kern w:val="36"/>
        </w:rPr>
        <w:t>Kakamigahara</w:t>
      </w:r>
      <w:proofErr w:type="spellEnd"/>
      <w:r w:rsidRPr="00701418">
        <w:rPr>
          <w:rFonts w:eastAsia="Times New Roman" w:cs="Times New Roman"/>
          <w:color w:val="111111"/>
          <w:kern w:val="36"/>
        </w:rPr>
        <w:t xml:space="preserve"> Heights, Gifu Prefecture, central Japan (</w:t>
      </w:r>
      <w:proofErr w:type="spellStart"/>
      <w:r w:rsidRPr="00701418">
        <w:t>Babiker</w:t>
      </w:r>
      <w:proofErr w:type="spellEnd"/>
      <w:r w:rsidRPr="00701418">
        <w:t xml:space="preserve"> et al. 2010</w:t>
      </w:r>
      <w:r w:rsidRPr="00701418">
        <w:rPr>
          <w:rFonts w:eastAsia="Times New Roman" w:cs="Times New Roman"/>
          <w:color w:val="111111"/>
          <w:kern w:val="36"/>
        </w:rPr>
        <w:t>)</w:t>
      </w:r>
    </w:p>
    <w:p w14:paraId="6E0FD3F4" w14:textId="77777777" w:rsidR="00433840" w:rsidRDefault="00433840" w:rsidP="00433840"/>
    <w:p w14:paraId="2283175D" w14:textId="2CE88319" w:rsidR="00D35FCB" w:rsidRDefault="00433840" w:rsidP="00433840">
      <w:r w:rsidRPr="00306089">
        <w:t xml:space="preserve">A GIS-based emergency response system for sudden water pollution was developed in China. (Ma, Xu, and Wang 2014; Zhang 2014). It uses GIS technology and a hydraulic water quality model to represent the levels and extents of pollution. Maps showing the spatial distribution of the sample points are generated. </w:t>
      </w:r>
    </w:p>
    <w:p w14:paraId="6EFA2B7F" w14:textId="0E63AA0A" w:rsidR="00F96066" w:rsidRDefault="00F96066" w:rsidP="00433840"/>
    <w:p w14:paraId="207F01B3" w14:textId="4370EF1E" w:rsidR="00F96066" w:rsidRDefault="00F96066" w:rsidP="00433840"/>
    <w:p w14:paraId="5E92297D" w14:textId="2BDE5763" w:rsidR="00F96066" w:rsidRDefault="00F96066" w:rsidP="00433840"/>
    <w:p w14:paraId="0BCB444A" w14:textId="10077DC3" w:rsidR="00F96066" w:rsidRDefault="00F96066" w:rsidP="00433840"/>
    <w:p w14:paraId="0A706222" w14:textId="14715FFC" w:rsidR="00F96066" w:rsidRDefault="00F96066" w:rsidP="00433840"/>
    <w:p w14:paraId="5C7C11C6" w14:textId="77777777" w:rsidR="00F96066" w:rsidRDefault="00F96066" w:rsidP="00433840"/>
    <w:p w14:paraId="67A6048C" w14:textId="77777777" w:rsidR="00F96066" w:rsidRDefault="00F96066" w:rsidP="00433840"/>
    <w:p w14:paraId="7E48A44D" w14:textId="62B93F6D" w:rsidR="00D35FCB" w:rsidRPr="00835A61" w:rsidRDefault="004A312F" w:rsidP="00D35FCB">
      <w:pPr>
        <w:pStyle w:val="Heading3"/>
      </w:pPr>
      <w:r w:rsidRPr="00AB0B1A">
        <w:rPr>
          <w:bCs/>
          <w:sz w:val="24"/>
          <w:szCs w:val="24"/>
        </w:rPr>
        <w:lastRenderedPageBreak/>
        <w:t>2.4</w:t>
      </w:r>
      <w:r w:rsidRPr="004A312F">
        <w:rPr>
          <w:sz w:val="24"/>
          <w:szCs w:val="24"/>
        </w:rPr>
        <w:t xml:space="preserve">.2 </w:t>
      </w:r>
      <w:r w:rsidR="00D35FCB" w:rsidRPr="00835A61">
        <w:t>Importance of IoT concept in this Scope</w:t>
      </w:r>
    </w:p>
    <w:p w14:paraId="43D40B85" w14:textId="79BD5F57" w:rsidR="00D35FCB" w:rsidRPr="00835A61" w:rsidRDefault="00D35FCB" w:rsidP="00D35FCB">
      <w:pPr>
        <w:pStyle w:val="NormalWeb"/>
        <w:shd w:val="clear" w:color="auto" w:fill="FFFFFF"/>
        <w:spacing w:before="75" w:beforeAutospacing="0" w:after="360" w:afterAutospacing="0" w:line="401" w:lineRule="atLeast"/>
        <w:rPr>
          <w:rFonts w:ascii="Verdana" w:hAnsi="Verdana" w:cs="Arial"/>
          <w:color w:val="000000" w:themeColor="text1"/>
          <w:sz w:val="22"/>
          <w:szCs w:val="22"/>
        </w:rPr>
      </w:pPr>
      <w:r w:rsidRPr="00835A61">
        <w:rPr>
          <w:rFonts w:ascii="Verdana" w:hAnsi="Verdana" w:cs="Arial"/>
          <w:color w:val="000000" w:themeColor="text1"/>
          <w:sz w:val="22"/>
          <w:szCs w:val="22"/>
        </w:rPr>
        <w:t xml:space="preserve">Beyond providing ground truth data especially for validation of the remotely </w:t>
      </w:r>
      <w:r w:rsidR="00B62E74">
        <w:rPr>
          <w:rFonts w:ascii="Verdana" w:hAnsi="Verdana" w:cs="Arial"/>
          <w:color w:val="000000" w:themeColor="text1"/>
          <w:sz w:val="22"/>
          <w:szCs w:val="22"/>
        </w:rPr>
        <w:t>s</w:t>
      </w:r>
      <w:r w:rsidRPr="00835A61">
        <w:rPr>
          <w:rFonts w:ascii="Verdana" w:hAnsi="Verdana" w:cs="Arial"/>
          <w:color w:val="000000" w:themeColor="text1"/>
          <w:sz w:val="22"/>
          <w:szCs w:val="22"/>
        </w:rPr>
        <w:t>ensed data</w:t>
      </w:r>
      <w:r w:rsidR="00B62E74">
        <w:rPr>
          <w:rFonts w:ascii="Verdana" w:hAnsi="Verdana" w:cs="Arial"/>
          <w:color w:val="000000" w:themeColor="text1"/>
          <w:sz w:val="22"/>
          <w:szCs w:val="22"/>
        </w:rPr>
        <w:t xml:space="preserve"> (LSAT in this regard)</w:t>
      </w:r>
      <w:r w:rsidRPr="00835A61">
        <w:rPr>
          <w:rFonts w:ascii="Verdana" w:hAnsi="Verdana" w:cs="Arial"/>
          <w:color w:val="000000" w:themeColor="text1"/>
          <w:sz w:val="22"/>
          <w:szCs w:val="22"/>
        </w:rPr>
        <w:t>, the internet of things</w:t>
      </w:r>
    </w:p>
    <w:p w14:paraId="38CAB65F" w14:textId="77777777" w:rsidR="00D35FCB" w:rsidRPr="00835A61" w:rsidRDefault="00D35FCB" w:rsidP="00261664">
      <w:pPr>
        <w:pStyle w:val="NormalWeb"/>
        <w:numPr>
          <w:ilvl w:val="0"/>
          <w:numId w:val="41"/>
        </w:numPr>
        <w:shd w:val="clear" w:color="auto" w:fill="FFFFFF"/>
        <w:spacing w:before="75" w:beforeAutospacing="0" w:after="360" w:afterAutospacing="0" w:line="401" w:lineRule="atLeast"/>
        <w:rPr>
          <w:rFonts w:ascii="Verdana" w:hAnsi="Verdana" w:cs="Arial"/>
          <w:color w:val="000000" w:themeColor="text1"/>
          <w:sz w:val="22"/>
          <w:szCs w:val="22"/>
        </w:rPr>
      </w:pPr>
      <w:r w:rsidRPr="00835A61">
        <w:rPr>
          <w:rFonts w:ascii="Verdana" w:hAnsi="Verdana" w:cs="Arial"/>
          <w:color w:val="000000" w:themeColor="text1"/>
          <w:sz w:val="22"/>
          <w:szCs w:val="22"/>
        </w:rPr>
        <w:t>Helps the geoscientific world to work and generally live smarter at large.</w:t>
      </w:r>
    </w:p>
    <w:p w14:paraId="53C3382C" w14:textId="60982A4C" w:rsidR="00D35FCB" w:rsidRPr="00835A61" w:rsidRDefault="00D35FCB" w:rsidP="00261664">
      <w:pPr>
        <w:pStyle w:val="NormalWeb"/>
        <w:numPr>
          <w:ilvl w:val="0"/>
          <w:numId w:val="41"/>
        </w:numPr>
        <w:shd w:val="clear" w:color="auto" w:fill="FFFFFF"/>
        <w:spacing w:before="75" w:beforeAutospacing="0" w:after="360" w:afterAutospacing="0" w:line="401" w:lineRule="atLeast"/>
        <w:rPr>
          <w:rFonts w:ascii="Verdana" w:hAnsi="Verdana" w:cs="Arial"/>
          <w:color w:val="000000" w:themeColor="text1"/>
          <w:sz w:val="22"/>
          <w:szCs w:val="22"/>
        </w:rPr>
      </w:pPr>
      <w:r w:rsidRPr="00835A61">
        <w:rPr>
          <w:rFonts w:ascii="Verdana" w:hAnsi="Verdana" w:cs="Arial"/>
          <w:color w:val="000000" w:themeColor="text1"/>
          <w:sz w:val="22"/>
          <w:szCs w:val="22"/>
        </w:rPr>
        <w:t xml:space="preserve">On the same note, the </w:t>
      </w:r>
      <w:r w:rsidR="007C05EF">
        <w:rPr>
          <w:rFonts w:ascii="Verdana" w:hAnsi="Verdana" w:cs="Arial"/>
          <w:color w:val="000000" w:themeColor="text1"/>
          <w:sz w:val="22"/>
          <w:szCs w:val="22"/>
        </w:rPr>
        <w:t xml:space="preserve">automated </w:t>
      </w:r>
      <w:r w:rsidRPr="00835A61">
        <w:rPr>
          <w:rFonts w:ascii="Verdana" w:hAnsi="Verdana" w:cs="Arial"/>
          <w:color w:val="000000" w:themeColor="text1"/>
          <w:sz w:val="22"/>
          <w:szCs w:val="22"/>
        </w:rPr>
        <w:t xml:space="preserve">IoT system provides the GIS and Remote sensing researcher with complete control over the entire monitoring </w:t>
      </w:r>
      <w:r w:rsidR="007C05EF">
        <w:rPr>
          <w:rFonts w:ascii="Verdana" w:hAnsi="Verdana" w:cs="Arial"/>
          <w:color w:val="000000" w:themeColor="text1"/>
          <w:sz w:val="22"/>
          <w:szCs w:val="22"/>
        </w:rPr>
        <w:t xml:space="preserve">with little to no human-t-man or human-to-machine interaction </w:t>
      </w:r>
      <w:r w:rsidRPr="00835A61">
        <w:rPr>
          <w:rFonts w:ascii="Verdana" w:hAnsi="Verdana" w:cs="Arial"/>
          <w:color w:val="000000" w:themeColor="text1"/>
          <w:sz w:val="22"/>
          <w:szCs w:val="22"/>
        </w:rPr>
        <w:t>and to some extent, even prediction.</w:t>
      </w:r>
    </w:p>
    <w:p w14:paraId="034ECBC7" w14:textId="7CFF44D0" w:rsidR="00D35FCB" w:rsidRPr="00835A61" w:rsidRDefault="00D35FCB" w:rsidP="00261664">
      <w:pPr>
        <w:pStyle w:val="NormalWeb"/>
        <w:numPr>
          <w:ilvl w:val="0"/>
          <w:numId w:val="41"/>
        </w:numPr>
        <w:shd w:val="clear" w:color="auto" w:fill="FFFFFF"/>
        <w:spacing w:before="360" w:beforeAutospacing="0" w:after="360" w:afterAutospacing="0" w:line="401" w:lineRule="atLeast"/>
        <w:rPr>
          <w:rFonts w:ascii="Verdana" w:hAnsi="Verdana" w:cs="Arial"/>
          <w:color w:val="000000" w:themeColor="text1"/>
          <w:sz w:val="22"/>
          <w:szCs w:val="22"/>
        </w:rPr>
      </w:pPr>
      <w:r w:rsidRPr="00835A61">
        <w:rPr>
          <w:rFonts w:ascii="Verdana" w:hAnsi="Verdana" w:cs="Arial"/>
          <w:color w:val="000000" w:themeColor="text1"/>
          <w:sz w:val="22"/>
          <w:szCs w:val="22"/>
        </w:rPr>
        <w:t xml:space="preserve">In addition to automating the whole process, IoT essentially comes in by providing a near real-time monitoring of how the entire system operates. By sending the near real time GPS position of the entire system and housekeeping data, this saves us </w:t>
      </w:r>
      <w:r w:rsidR="00737DA9">
        <w:rPr>
          <w:rFonts w:ascii="Verdana" w:hAnsi="Verdana" w:cs="Arial"/>
          <w:color w:val="000000" w:themeColor="text1"/>
          <w:sz w:val="22"/>
          <w:szCs w:val="22"/>
        </w:rPr>
        <w:t xml:space="preserve">the anguish </w:t>
      </w:r>
      <w:r w:rsidR="00B32C3B">
        <w:rPr>
          <w:rFonts w:ascii="Verdana" w:hAnsi="Verdana" w:cs="Arial"/>
          <w:color w:val="000000" w:themeColor="text1"/>
          <w:sz w:val="22"/>
          <w:szCs w:val="22"/>
        </w:rPr>
        <w:t>arising from</w:t>
      </w:r>
      <w:r w:rsidR="00737DA9">
        <w:rPr>
          <w:rFonts w:ascii="Verdana" w:hAnsi="Verdana" w:cs="Arial"/>
          <w:color w:val="000000" w:themeColor="text1"/>
          <w:sz w:val="22"/>
          <w:szCs w:val="22"/>
        </w:rPr>
        <w:t xml:space="preserve"> </w:t>
      </w:r>
      <w:r w:rsidRPr="00835A61">
        <w:rPr>
          <w:rFonts w:ascii="Verdana" w:hAnsi="Verdana" w:cs="Arial"/>
          <w:color w:val="000000" w:themeColor="text1"/>
          <w:sz w:val="22"/>
          <w:szCs w:val="22"/>
        </w:rPr>
        <w:t>unknown state of affairs.</w:t>
      </w:r>
    </w:p>
    <w:p w14:paraId="00EC31F7" w14:textId="3380CD7A" w:rsidR="00D35FCB" w:rsidRPr="00835A61" w:rsidRDefault="00D35FCB" w:rsidP="00261664">
      <w:pPr>
        <w:pStyle w:val="NormalWeb"/>
        <w:numPr>
          <w:ilvl w:val="0"/>
          <w:numId w:val="41"/>
        </w:numPr>
        <w:shd w:val="clear" w:color="auto" w:fill="FFFFFF"/>
        <w:spacing w:before="360" w:beforeAutospacing="0" w:after="0" w:afterAutospacing="0"/>
        <w:rPr>
          <w:rFonts w:ascii="Verdana" w:hAnsi="Verdana"/>
          <w:b/>
          <w:bCs/>
          <w:color w:val="000000" w:themeColor="text1"/>
          <w:sz w:val="22"/>
          <w:szCs w:val="22"/>
        </w:rPr>
      </w:pPr>
      <w:r w:rsidRPr="00835A61">
        <w:rPr>
          <w:rFonts w:ascii="Verdana" w:hAnsi="Verdana" w:cs="Arial"/>
          <w:color w:val="000000" w:themeColor="text1"/>
          <w:sz w:val="22"/>
          <w:szCs w:val="22"/>
        </w:rPr>
        <w:t xml:space="preserve">Consumption of IoT inherently reduces the manual processes involved, thereby cutting down labour costs to be incurred. The amount, in form of money, time and labour that would otherwise be set aside </w:t>
      </w:r>
      <w:r w:rsidR="00B32C3B">
        <w:rPr>
          <w:rFonts w:ascii="Verdana" w:hAnsi="Verdana" w:cs="Arial"/>
          <w:color w:val="000000" w:themeColor="text1"/>
          <w:sz w:val="22"/>
          <w:szCs w:val="22"/>
        </w:rPr>
        <w:t xml:space="preserve">by the authority e.g., the Kenya Marine and Fisheries Institute – KMFRI </w:t>
      </w:r>
      <w:r w:rsidRPr="00835A61">
        <w:rPr>
          <w:rFonts w:ascii="Verdana" w:hAnsi="Verdana" w:cs="Arial"/>
          <w:color w:val="000000" w:themeColor="text1"/>
          <w:sz w:val="22"/>
          <w:szCs w:val="22"/>
        </w:rPr>
        <w:t>for physical field collection of that Ground Truthing and validation data is saved on.</w:t>
      </w:r>
    </w:p>
    <w:p w14:paraId="673F8C6B" w14:textId="6C99A225" w:rsidR="00723E55" w:rsidRDefault="00D35FCB" w:rsidP="00261664">
      <w:pPr>
        <w:pStyle w:val="NormalWeb"/>
        <w:numPr>
          <w:ilvl w:val="0"/>
          <w:numId w:val="41"/>
        </w:numPr>
        <w:shd w:val="clear" w:color="auto" w:fill="FFFFFF"/>
        <w:spacing w:before="360" w:beforeAutospacing="0" w:after="0" w:afterAutospacing="0"/>
        <w:rPr>
          <w:rFonts w:ascii="Verdana" w:hAnsi="Verdana" w:cs="Arial"/>
          <w:color w:val="000000" w:themeColor="text1"/>
          <w:sz w:val="22"/>
          <w:szCs w:val="22"/>
        </w:rPr>
      </w:pPr>
      <w:r w:rsidRPr="00835A61">
        <w:rPr>
          <w:rFonts w:ascii="Verdana" w:hAnsi="Verdana" w:cs="Arial"/>
          <w:color w:val="000000" w:themeColor="text1"/>
          <w:sz w:val="22"/>
          <w:szCs w:val="22"/>
        </w:rPr>
        <w:t xml:space="preserve">All said and done, IoT stands out as a few of the chief principal technologies of everyday GIS and Remote sensing research life. </w:t>
      </w:r>
    </w:p>
    <w:p w14:paraId="5CEE6006" w14:textId="3FE6A650"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0E8726A1" w14:textId="71E1A09D"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77DB94BA" w14:textId="3DE5A0C7"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2D55B9DA" w14:textId="4CC7A594"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22280040" w14:textId="739E56C9"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1C745E6C" w14:textId="37572363"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66AAAE84" w14:textId="77777777" w:rsidR="00FB6AA8" w:rsidRDefault="00FB6AA8" w:rsidP="00D03BD9"/>
    <w:bookmarkStart w:id="23" w:name="_Toc78718116" w:displacedByCustomXml="next"/>
    <w:bookmarkStart w:id="24" w:name="_Hlk79017117" w:displacedByCustomXml="next"/>
    <w:sdt>
      <w:sdtPr>
        <w:id w:val="2109383955"/>
        <w:placeholder>
          <w:docPart w:val="23B7249CF7774CAFBAD35AB9C4B120FB"/>
        </w:placeholder>
      </w:sdtPr>
      <w:sdtEndPr/>
      <w:sdtContent>
        <w:p w14:paraId="1104A1CE" w14:textId="573FB34E" w:rsidR="008C1CC3" w:rsidRDefault="00A23796" w:rsidP="00DB3E87">
          <w:pPr>
            <w:pStyle w:val="Heading1"/>
          </w:pPr>
          <w:r>
            <w:t xml:space="preserve">3. </w:t>
          </w:r>
          <w:r w:rsidR="008C1CC3">
            <w:t>Materials</w:t>
          </w:r>
          <w:r w:rsidR="0003301F">
            <w:t xml:space="preserve"> and methods</w:t>
          </w:r>
        </w:p>
      </w:sdtContent>
    </w:sdt>
    <w:bookmarkEnd w:id="23" w:displacedByCustomXml="prev"/>
    <w:bookmarkStart w:id="25" w:name="_Toc78718117" w:displacedByCustomXml="next"/>
    <w:sdt>
      <w:sdtPr>
        <w:rPr>
          <w:lang w:val="en-GB" w:bidi="he-IL"/>
        </w:rPr>
        <w:id w:val="1026218221"/>
        <w:placeholder>
          <w:docPart w:val="23B7249CF7774CAFBAD35AB9C4B120FB"/>
        </w:placeholder>
      </w:sdtPr>
      <w:sdtEndPr/>
      <w:sdtContent>
        <w:p w14:paraId="79C0183A" w14:textId="508EBF70" w:rsidR="008C1CC3" w:rsidRDefault="00A92C74" w:rsidP="00DC50BE">
          <w:pPr>
            <w:pStyle w:val="Heading2"/>
            <w:rPr>
              <w:lang w:val="en-GB" w:bidi="he-IL"/>
            </w:rPr>
          </w:pPr>
          <w:sdt>
            <w:sdtPr>
              <w:rPr>
                <w:lang w:val="en-GB" w:bidi="he-IL"/>
              </w:rPr>
              <w:id w:val="-387194980"/>
              <w:placeholder>
                <w:docPart w:val="23B7249CF7774CAFBAD35AB9C4B120FB"/>
              </w:placeholder>
            </w:sdtPr>
            <w:sdtEndPr/>
            <w:sdtContent>
              <w:r w:rsidR="00A23796">
                <w:rPr>
                  <w:lang w:val="en-GB" w:bidi="he-IL"/>
                </w:rPr>
                <w:t xml:space="preserve">3.1 </w:t>
              </w:r>
              <w:r w:rsidR="008C1CC3" w:rsidRPr="00A23796">
                <w:rPr>
                  <w:lang w:val="en-GB" w:bidi="he-IL"/>
                </w:rPr>
                <w:t>Study area</w:t>
              </w:r>
            </w:sdtContent>
          </w:sdt>
          <w:r w:rsidR="008C1CC3" w:rsidRPr="00A23796">
            <w:rPr>
              <w:lang w:val="en-GB" w:bidi="he-IL"/>
            </w:rPr>
            <w:t xml:space="preserve"> </w:t>
          </w:r>
        </w:p>
      </w:sdtContent>
    </w:sdt>
    <w:bookmarkEnd w:id="25" w:displacedByCustomXml="prev"/>
    <w:p w14:paraId="039AFCAD" w14:textId="2D4397A4" w:rsidR="00C95D45" w:rsidRPr="00A908AE" w:rsidRDefault="00C95D45" w:rsidP="0013132F">
      <w:pPr>
        <w:shd w:val="clear" w:color="auto" w:fill="FFFFFF"/>
        <w:spacing w:after="0"/>
        <w:rPr>
          <w:rFonts w:eastAsia="Times New Roman" w:cs="Times New Roman"/>
          <w:lang w:val="en-GB"/>
        </w:rPr>
      </w:pPr>
      <w:r w:rsidRPr="00A908AE">
        <w:rPr>
          <w:rFonts w:eastAsia="Times New Roman" w:cs="Times New Roman"/>
          <w:lang w:val="en-GB"/>
        </w:rPr>
        <w:t>Lake Victoria, with a</w:t>
      </w:r>
      <w:r w:rsidR="00D563D3">
        <w:rPr>
          <w:rFonts w:eastAsia="Times New Roman" w:cs="Times New Roman"/>
          <w:lang w:val="en-GB"/>
        </w:rPr>
        <w:t>n extensive</w:t>
      </w:r>
      <w:r w:rsidRPr="00A908AE">
        <w:rPr>
          <w:rFonts w:eastAsia="Times New Roman" w:cs="Times New Roman"/>
          <w:lang w:val="en-GB"/>
        </w:rPr>
        <w:t xml:space="preserve"> surface area of about 68,800 KM</w:t>
      </w:r>
      <w:r w:rsidRPr="00A908AE">
        <w:rPr>
          <w:rFonts w:eastAsia="Times New Roman" w:cs="Times New Roman"/>
          <w:vertAlign w:val="superscript"/>
          <w:lang w:val="en-GB"/>
        </w:rPr>
        <w:t>2</w:t>
      </w:r>
      <w:r w:rsidRPr="00A908AE">
        <w:rPr>
          <w:rFonts w:eastAsia="Times New Roman" w:cs="Times New Roman"/>
          <w:lang w:val="en-GB"/>
        </w:rPr>
        <w:t xml:space="preserve"> and a</w:t>
      </w:r>
      <w:r>
        <w:rPr>
          <w:rFonts w:eastAsia="Times New Roman" w:cs="Times New Roman"/>
          <w:lang w:val="en-GB"/>
        </w:rPr>
        <w:t xml:space="preserve">n average </w:t>
      </w:r>
      <w:r w:rsidRPr="00A908AE">
        <w:rPr>
          <w:rFonts w:eastAsia="Times New Roman" w:cs="Times New Roman"/>
          <w:lang w:val="en-GB"/>
        </w:rPr>
        <w:t>depth of 40m at a maximum depth of 79m ranks the second largest fresh water lake in the world after Lake Superior and the Largest in Africa. Lying between 3</w:t>
      </w:r>
      <w:r w:rsidRPr="00A908AE">
        <w:rPr>
          <w:rFonts w:eastAsia="Times New Roman" w:cs="Times New Roman"/>
          <w:vertAlign w:val="superscript"/>
          <w:lang w:val="en-GB"/>
        </w:rPr>
        <w:t xml:space="preserve">o </w:t>
      </w:r>
      <w:r w:rsidRPr="00A908AE">
        <w:rPr>
          <w:rFonts w:eastAsia="Times New Roman" w:cs="Times New Roman"/>
          <w:lang w:val="en-GB"/>
        </w:rPr>
        <w:t>S to 0</w:t>
      </w:r>
      <w:r w:rsidRPr="00A908AE">
        <w:rPr>
          <w:rFonts w:eastAsia="Times New Roman" w:cs="Times New Roman"/>
          <w:vertAlign w:val="superscript"/>
          <w:lang w:val="en-GB"/>
        </w:rPr>
        <w:t xml:space="preserve">o </w:t>
      </w:r>
      <w:r w:rsidRPr="00A908AE">
        <w:rPr>
          <w:rFonts w:eastAsia="Times New Roman" w:cs="Times New Roman"/>
          <w:lang w:val="en-GB"/>
        </w:rPr>
        <w:t>30`N latitude and 31</w:t>
      </w:r>
      <w:r w:rsidRPr="00A908AE">
        <w:rPr>
          <w:rFonts w:eastAsia="Times New Roman" w:cs="Times New Roman"/>
          <w:vertAlign w:val="superscript"/>
          <w:lang w:val="en-GB"/>
        </w:rPr>
        <w:t xml:space="preserve">o </w:t>
      </w:r>
      <w:r w:rsidRPr="00A908AE">
        <w:rPr>
          <w:rFonts w:eastAsia="Times New Roman" w:cs="Times New Roman"/>
          <w:lang w:val="en-GB"/>
        </w:rPr>
        <w:t>40`E to 34</w:t>
      </w:r>
      <w:r w:rsidRPr="00A908AE">
        <w:rPr>
          <w:rFonts w:eastAsia="Times New Roman" w:cs="Times New Roman"/>
          <w:vertAlign w:val="superscript"/>
          <w:lang w:val="en-GB"/>
        </w:rPr>
        <w:t xml:space="preserve">o </w:t>
      </w:r>
      <w:r w:rsidRPr="00A908AE">
        <w:rPr>
          <w:rFonts w:eastAsia="Times New Roman" w:cs="Times New Roman"/>
          <w:lang w:val="en-GB"/>
        </w:rPr>
        <w:t>50`E is distributed among these three East African countries viz Tanzania 51%, Uganda 43% and Kenya the remaining   6% (africangreatlakes.org).</w:t>
      </w:r>
    </w:p>
    <w:p w14:paraId="6BDC3636" w14:textId="77777777" w:rsidR="00C95D45" w:rsidRPr="00A908AE" w:rsidRDefault="00C95D45" w:rsidP="0013132F">
      <w:pPr>
        <w:shd w:val="clear" w:color="auto" w:fill="FFFFFF"/>
        <w:spacing w:after="0"/>
        <w:rPr>
          <w:rFonts w:eastAsia="Times New Roman" w:cs="Times New Roman"/>
          <w:lang w:val="en-GB"/>
        </w:rPr>
      </w:pPr>
    </w:p>
    <w:p w14:paraId="7A18ACC0" w14:textId="4704E024" w:rsidR="00C95D45" w:rsidRPr="00A908AE" w:rsidRDefault="00C95D45" w:rsidP="0013132F">
      <w:pPr>
        <w:shd w:val="clear" w:color="auto" w:fill="FFFFFF"/>
        <w:spacing w:after="0"/>
        <w:rPr>
          <w:rFonts w:eastAsia="Times New Roman" w:cs="Times New Roman"/>
          <w:lang w:val="en-GB"/>
        </w:rPr>
      </w:pPr>
      <w:r w:rsidRPr="00A908AE">
        <w:rPr>
          <w:rFonts w:eastAsia="Times New Roman" w:cs="Times New Roman"/>
          <w:lang w:val="en-GB"/>
        </w:rPr>
        <w:t>That in place, the lake is privileged to serve as economical home of about 40 million residents (</w:t>
      </w:r>
      <w:r w:rsidR="00076057" w:rsidRPr="00B614C4">
        <w:t>Calamari</w:t>
      </w:r>
      <w:r w:rsidR="00076057">
        <w:t xml:space="preserve"> et al.,</w:t>
      </w:r>
      <w:r w:rsidR="00076057" w:rsidRPr="00B614C4">
        <w:t>1995</w:t>
      </w:r>
      <w:r w:rsidRPr="00A908AE">
        <w:rPr>
          <w:rFonts w:eastAsia="Times New Roman" w:cs="Times New Roman"/>
          <w:lang w:val="en-GB"/>
        </w:rPr>
        <w:t>) in those riparian reserves.</w:t>
      </w:r>
      <w:r w:rsidRPr="00A908AE">
        <w:rPr>
          <w:rFonts w:cs="Arial"/>
          <w:shd w:val="clear" w:color="auto" w:fill="FFFFFF"/>
        </w:rPr>
        <w:t xml:space="preserve"> These millions of individuals solely bank on the lake for all aspects of their daily economic livelihood ranging from, fishing, agriculture, and industrial applications just to barely highlight but a few. </w:t>
      </w:r>
      <w:r w:rsidR="009F278B">
        <w:rPr>
          <w:rFonts w:cs="Arial"/>
          <w:shd w:val="clear" w:color="auto" w:fill="FFFFFF"/>
        </w:rPr>
        <w:t>On that regard</w:t>
      </w:r>
      <w:r w:rsidRPr="00A908AE">
        <w:rPr>
          <w:rFonts w:eastAsia="Times New Roman" w:cs="Times New Roman"/>
          <w:lang w:val="en-GB"/>
        </w:rPr>
        <w:t>, it’s ecological monitoring should be of great geoscientific interest.</w:t>
      </w:r>
    </w:p>
    <w:p w14:paraId="1FA83AC3" w14:textId="77777777" w:rsidR="00C95D45" w:rsidRPr="00A908AE" w:rsidRDefault="00C95D45" w:rsidP="0013132F">
      <w:pPr>
        <w:shd w:val="clear" w:color="auto" w:fill="FFFFFF"/>
        <w:spacing w:after="0"/>
        <w:rPr>
          <w:rFonts w:eastAsia="Times New Roman" w:cs="Times New Roman"/>
          <w:lang w:val="en-GB"/>
        </w:rPr>
      </w:pPr>
    </w:p>
    <w:p w14:paraId="13E30BCE" w14:textId="16134855" w:rsidR="00C95D45" w:rsidRDefault="00C95D45" w:rsidP="0013132F">
      <w:pPr>
        <w:shd w:val="clear" w:color="auto" w:fill="FFFFFF"/>
        <w:spacing w:after="0"/>
        <w:rPr>
          <w:rFonts w:cs="Arial"/>
          <w:spacing w:val="11"/>
        </w:rPr>
      </w:pPr>
      <w:r w:rsidRPr="00A908AE">
        <w:rPr>
          <w:rFonts w:eastAsia="Times New Roman" w:cs="Times New Roman"/>
          <w:lang w:val="en-GB"/>
        </w:rPr>
        <w:t>Being located in Equatorial regions</w:t>
      </w:r>
      <w:r>
        <w:rPr>
          <w:rFonts w:eastAsia="Times New Roman" w:cs="Times New Roman"/>
          <w:lang w:val="en-GB"/>
        </w:rPr>
        <w:t xml:space="preserve"> of the globe</w:t>
      </w:r>
      <w:r w:rsidRPr="00A908AE">
        <w:rPr>
          <w:rFonts w:eastAsia="Times New Roman" w:cs="Times New Roman"/>
          <w:lang w:val="en-GB"/>
        </w:rPr>
        <w:t xml:space="preserve">, </w:t>
      </w:r>
      <w:r>
        <w:rPr>
          <w:rFonts w:eastAsia="Times New Roman" w:cs="Times New Roman"/>
          <w:lang w:val="en-GB"/>
        </w:rPr>
        <w:t>the lake</w:t>
      </w:r>
      <w:r w:rsidRPr="00A908AE">
        <w:rPr>
          <w:rFonts w:eastAsia="Times New Roman" w:cs="Times New Roman"/>
          <w:lang w:val="en-GB"/>
        </w:rPr>
        <w:t xml:space="preserve"> </w:t>
      </w:r>
      <w:r>
        <w:rPr>
          <w:rFonts w:eastAsia="Times New Roman" w:cs="Times New Roman"/>
          <w:lang w:val="en-GB"/>
        </w:rPr>
        <w:t>has an alternating</w:t>
      </w:r>
      <w:r w:rsidRPr="00A908AE">
        <w:rPr>
          <w:rFonts w:eastAsia="Times New Roman" w:cs="Times New Roman"/>
          <w:lang w:val="en-GB"/>
        </w:rPr>
        <w:t xml:space="preserve"> climat</w:t>
      </w:r>
      <w:r>
        <w:rPr>
          <w:rFonts w:eastAsia="Times New Roman" w:cs="Times New Roman"/>
          <w:lang w:val="en-GB"/>
        </w:rPr>
        <w:t>ic condition</w:t>
      </w:r>
      <w:r w:rsidRPr="00A908AE">
        <w:rPr>
          <w:rFonts w:cs="Arial"/>
          <w:spacing w:val="11"/>
        </w:rPr>
        <w:t xml:space="preserve"> varying from tropical rain forest with rainfall over the lake for </w:t>
      </w:r>
      <w:r>
        <w:rPr>
          <w:rFonts w:cs="Arial"/>
          <w:spacing w:val="11"/>
        </w:rPr>
        <w:t>a better portion of the year</w:t>
      </w:r>
      <w:r w:rsidRPr="00A908AE">
        <w:rPr>
          <w:rFonts w:cs="Arial"/>
          <w:spacing w:val="11"/>
        </w:rPr>
        <w:t xml:space="preserve"> to a semi dry climate with </w:t>
      </w:r>
      <w:r>
        <w:rPr>
          <w:rFonts w:cs="Arial"/>
          <w:spacing w:val="11"/>
        </w:rPr>
        <w:t>sporadically discontinuous</w:t>
      </w:r>
      <w:r w:rsidRPr="00A908AE">
        <w:rPr>
          <w:rFonts w:cs="Arial"/>
          <w:spacing w:val="11"/>
        </w:rPr>
        <w:t xml:space="preserve"> droughts over some </w:t>
      </w:r>
      <w:r>
        <w:rPr>
          <w:rFonts w:cs="Arial"/>
          <w:spacing w:val="11"/>
        </w:rPr>
        <w:t>locations.</w:t>
      </w:r>
    </w:p>
    <w:p w14:paraId="7CCAA2B1" w14:textId="77777777" w:rsidR="002D5ADD" w:rsidRDefault="002D5ADD" w:rsidP="0013132F">
      <w:pPr>
        <w:shd w:val="clear" w:color="auto" w:fill="FFFFFF"/>
        <w:spacing w:after="0"/>
        <w:rPr>
          <w:rFonts w:cs="Arial"/>
          <w:spacing w:val="11"/>
        </w:rPr>
      </w:pPr>
    </w:p>
    <w:p w14:paraId="0848A3D3" w14:textId="413758DF" w:rsidR="00C95D45" w:rsidRPr="00A908AE" w:rsidRDefault="00C95D45" w:rsidP="0013132F">
      <w:pPr>
        <w:shd w:val="clear" w:color="auto" w:fill="FFFFFF"/>
        <w:spacing w:after="0"/>
        <w:rPr>
          <w:rFonts w:eastAsia="Times New Roman" w:cs="Times New Roman"/>
          <w:lang w:val="en-GB"/>
        </w:rPr>
      </w:pPr>
      <w:r>
        <w:rPr>
          <w:rFonts w:cs="Arial"/>
          <w:spacing w:val="11"/>
        </w:rPr>
        <w:t xml:space="preserve">This </w:t>
      </w:r>
      <w:r w:rsidRPr="00A908AE">
        <w:rPr>
          <w:rFonts w:cs="Arial"/>
          <w:spacing w:val="11"/>
        </w:rPr>
        <w:t xml:space="preserve">provides ambient temperatures varying between 12-26°C </w:t>
      </w:r>
      <w:r w:rsidR="002D5ADD">
        <w:rPr>
          <w:rFonts w:cs="Arial"/>
          <w:spacing w:val="11"/>
        </w:rPr>
        <w:t>which</w:t>
      </w:r>
      <w:r w:rsidRPr="00A908AE">
        <w:rPr>
          <w:rFonts w:cs="Arial"/>
          <w:spacing w:val="11"/>
        </w:rPr>
        <w:t xml:space="preserve"> therefore provide</w:t>
      </w:r>
      <w:r w:rsidR="002D5ADD">
        <w:rPr>
          <w:rFonts w:cs="Arial"/>
          <w:spacing w:val="11"/>
        </w:rPr>
        <w:t>s an</w:t>
      </w:r>
      <w:r w:rsidRPr="00A908AE">
        <w:rPr>
          <w:rFonts w:cs="Arial"/>
          <w:spacing w:val="11"/>
        </w:rPr>
        <w:t xml:space="preserve"> </w:t>
      </w:r>
      <w:r w:rsidR="009C2FE4">
        <w:rPr>
          <w:rFonts w:cs="Arial"/>
          <w:spacing w:val="11"/>
        </w:rPr>
        <w:t>optimum</w:t>
      </w:r>
      <w:r w:rsidR="009C2FE4" w:rsidRPr="00A908AE">
        <w:rPr>
          <w:rFonts w:cs="Arial"/>
          <w:spacing w:val="11"/>
        </w:rPr>
        <w:t xml:space="preserve"> host condition</w:t>
      </w:r>
      <w:r w:rsidRPr="00A908AE">
        <w:rPr>
          <w:rFonts w:cs="Arial"/>
          <w:spacing w:val="11"/>
        </w:rPr>
        <w:t xml:space="preserve"> for the growth and development of the </w:t>
      </w:r>
      <w:r w:rsidRPr="002D5ADD">
        <w:rPr>
          <w:rFonts w:cs="Arial"/>
          <w:i/>
          <w:iCs/>
          <w:spacing w:val="11"/>
        </w:rPr>
        <w:t>Cyanobacteria</w:t>
      </w:r>
      <w:r w:rsidR="002D5ADD" w:rsidRPr="002D5ADD">
        <w:rPr>
          <w:rFonts w:cs="Arial"/>
          <w:i/>
          <w:iCs/>
          <w:spacing w:val="11"/>
        </w:rPr>
        <w:t xml:space="preserve"> spp</w:t>
      </w:r>
      <w:r w:rsidR="009C2FE4">
        <w:rPr>
          <w:rFonts w:cs="Arial"/>
          <w:i/>
          <w:iCs/>
          <w:spacing w:val="11"/>
        </w:rPr>
        <w:t>.</w:t>
      </w:r>
      <w:r w:rsidRPr="00A908AE">
        <w:rPr>
          <w:rFonts w:cs="Arial"/>
          <w:spacing w:val="11"/>
        </w:rPr>
        <w:t xml:space="preserve"> in this </w:t>
      </w:r>
      <w:r>
        <w:rPr>
          <w:rFonts w:cs="Arial"/>
          <w:spacing w:val="11"/>
        </w:rPr>
        <w:t>scope</w:t>
      </w:r>
      <w:r w:rsidR="009C2FE4" w:rsidRPr="009C2FE4">
        <w:rPr>
          <w:color w:val="000000" w:themeColor="text1"/>
        </w:rPr>
        <w:t xml:space="preserve"> </w:t>
      </w:r>
      <w:r w:rsidR="009C2FE4">
        <w:rPr>
          <w:color w:val="000000" w:themeColor="text1"/>
        </w:rPr>
        <w:t>(</w:t>
      </w:r>
      <w:r w:rsidR="009C2FE4" w:rsidRPr="00B614C4">
        <w:rPr>
          <w:color w:val="000000" w:themeColor="text1"/>
        </w:rPr>
        <w:t>Okello et al., 2011).</w:t>
      </w:r>
    </w:p>
    <w:p w14:paraId="65C17BCA" w14:textId="77777777" w:rsidR="00C95D45" w:rsidRPr="00A908AE" w:rsidRDefault="00C95D45" w:rsidP="0013132F">
      <w:pPr>
        <w:shd w:val="clear" w:color="auto" w:fill="FFFFFF"/>
        <w:spacing w:after="0"/>
        <w:rPr>
          <w:rFonts w:eastAsia="Times New Roman" w:cs="Times New Roman"/>
          <w:lang w:val="en-GB"/>
        </w:rPr>
      </w:pPr>
    </w:p>
    <w:p w14:paraId="4AB6DFAE" w14:textId="641F7B23" w:rsidR="00C95D45" w:rsidRPr="00A908AE" w:rsidRDefault="00C95D45" w:rsidP="0013132F">
      <w:pPr>
        <w:shd w:val="clear" w:color="auto" w:fill="FFFFFF"/>
        <w:spacing w:after="0"/>
      </w:pPr>
      <w:r w:rsidRPr="00A908AE">
        <w:t xml:space="preserve">Figure </w:t>
      </w:r>
      <w:r w:rsidR="005150CE">
        <w:t>5</w:t>
      </w:r>
      <w:r w:rsidRPr="00A908AE">
        <w:t xml:space="preserve"> shows the location and extent of the </w:t>
      </w:r>
      <w:r w:rsidR="004D1ECF">
        <w:t xml:space="preserve">extract of the </w:t>
      </w:r>
      <w:r w:rsidRPr="00A908AE">
        <w:t xml:space="preserve">study area </w:t>
      </w:r>
      <w:r w:rsidR="00BA68D4">
        <w:t>particularly relevant to this study</w:t>
      </w:r>
      <w:r w:rsidRPr="00A908AE">
        <w:t>.</w:t>
      </w:r>
    </w:p>
    <w:p w14:paraId="0A2F1DF0" w14:textId="77777777" w:rsidR="00FE47CC" w:rsidRDefault="00FE47CC" w:rsidP="00C95D45">
      <w:pPr>
        <w:jc w:val="center"/>
        <w:rPr>
          <w:b/>
          <w:bCs/>
        </w:rPr>
      </w:pPr>
    </w:p>
    <w:p w14:paraId="225F50F0" w14:textId="38607B33" w:rsidR="00FE47CC" w:rsidRDefault="00FE47CC" w:rsidP="00C95D45">
      <w:pPr>
        <w:jc w:val="center"/>
        <w:rPr>
          <w:b/>
          <w:bCs/>
        </w:rPr>
      </w:pPr>
    </w:p>
    <w:p w14:paraId="68632F76" w14:textId="0461541E" w:rsidR="00A9744E" w:rsidRDefault="00A9744E" w:rsidP="00C95D45">
      <w:pPr>
        <w:jc w:val="center"/>
        <w:rPr>
          <w:b/>
          <w:bCs/>
        </w:rPr>
      </w:pPr>
    </w:p>
    <w:p w14:paraId="40EA3270" w14:textId="77777777" w:rsidR="00FE47CC" w:rsidRDefault="00FE47CC" w:rsidP="00C95D45">
      <w:pPr>
        <w:jc w:val="center"/>
        <w:rPr>
          <w:b/>
          <w:bCs/>
        </w:rPr>
      </w:pPr>
    </w:p>
    <w:p w14:paraId="596E5258" w14:textId="22C3448D" w:rsidR="008C1CC3" w:rsidRDefault="009359D4" w:rsidP="00C95D45">
      <w:pPr>
        <w:jc w:val="center"/>
        <w:rPr>
          <w:b/>
          <w:bCs/>
        </w:rPr>
      </w:pPr>
      <w:r w:rsidRPr="000E5657">
        <w:rPr>
          <w:b/>
          <w:bCs/>
          <w:noProof/>
        </w:rPr>
        <w:lastRenderedPageBreak/>
        <w:drawing>
          <wp:anchor distT="0" distB="0" distL="114300" distR="114300" simplePos="0" relativeHeight="251693056" behindDoc="0" locked="0" layoutInCell="1" allowOverlap="1" wp14:anchorId="479F23BE" wp14:editId="75DAF7DA">
            <wp:simplePos x="0" y="0"/>
            <wp:positionH relativeFrom="margin">
              <wp:posOffset>9525</wp:posOffset>
            </wp:positionH>
            <wp:positionV relativeFrom="paragraph">
              <wp:posOffset>236220</wp:posOffset>
            </wp:positionV>
            <wp:extent cx="5943600" cy="4180205"/>
            <wp:effectExtent l="0" t="0" r="0" b="0"/>
            <wp:wrapNone/>
            <wp:docPr id="125" name="Picture 124">
              <a:extLst xmlns:a="http://schemas.openxmlformats.org/drawingml/2006/main">
                <a:ext uri="{FF2B5EF4-FFF2-40B4-BE49-F238E27FC236}">
                  <a16:creationId xmlns:a16="http://schemas.microsoft.com/office/drawing/2014/main" id="{61FE3E37-BFE3-4835-A324-1BC61B8A67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4">
                      <a:extLst>
                        <a:ext uri="{FF2B5EF4-FFF2-40B4-BE49-F238E27FC236}">
                          <a16:creationId xmlns:a16="http://schemas.microsoft.com/office/drawing/2014/main" id="{61FE3E37-BFE3-4835-A324-1BC61B8A67E3}"/>
                        </a:ext>
                      </a:extLst>
                    </pic:cNvPr>
                    <pic:cNvPicPr>
                      <a:picLocks noChangeAspect="1"/>
                    </pic:cNvPicPr>
                  </pic:nvPicPr>
                  <pic:blipFill>
                    <a:blip r:embed="rId17"/>
                    <a:stretch>
                      <a:fillRect/>
                    </a:stretch>
                  </pic:blipFill>
                  <pic:spPr>
                    <a:xfrm>
                      <a:off x="0" y="0"/>
                      <a:ext cx="5943600" cy="4180205"/>
                    </a:xfrm>
                    <a:prstGeom prst="rect">
                      <a:avLst/>
                    </a:prstGeom>
                  </pic:spPr>
                </pic:pic>
              </a:graphicData>
            </a:graphic>
          </wp:anchor>
        </w:drawing>
      </w:r>
      <w:r w:rsidR="00823C38" w:rsidRPr="00C95D45">
        <w:rPr>
          <w:b/>
          <w:bCs/>
          <w:noProof/>
          <w:lang w:val="en-GB" w:bidi="he-IL"/>
        </w:rPr>
        <w:drawing>
          <wp:anchor distT="0" distB="0" distL="114300" distR="114300" simplePos="0" relativeHeight="251677696" behindDoc="0" locked="0" layoutInCell="1" allowOverlap="1" wp14:anchorId="20999259" wp14:editId="7FFE8DA8">
            <wp:simplePos x="0" y="0"/>
            <wp:positionH relativeFrom="column">
              <wp:posOffset>4714875</wp:posOffset>
            </wp:positionH>
            <wp:positionV relativeFrom="paragraph">
              <wp:posOffset>487045</wp:posOffset>
            </wp:positionV>
            <wp:extent cx="161925" cy="200025"/>
            <wp:effectExtent l="0" t="0" r="9525" b="9525"/>
            <wp:wrapThrough wrapText="bothSides">
              <wp:wrapPolygon edited="0">
                <wp:start x="0" y="0"/>
                <wp:lineTo x="0" y="20571"/>
                <wp:lineTo x="20329" y="20571"/>
                <wp:lineTo x="20329"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8" cstate="print">
                      <a:extLst>
                        <a:ext uri="{28A0092B-C50C-407E-A947-70E740481C1C}">
                          <a14:useLocalDpi xmlns:a14="http://schemas.microsoft.com/office/drawing/2010/main" val="0"/>
                        </a:ext>
                      </a:extLst>
                    </a:blip>
                    <a:srcRect l="-1" r="-986"/>
                    <a:stretch/>
                  </pic:blipFill>
                  <pic:spPr bwMode="auto">
                    <a:xfrm>
                      <a:off x="0" y="0"/>
                      <a:ext cx="161925" cy="200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5D45" w:rsidRPr="00C95D45">
        <w:rPr>
          <w:b/>
          <w:bCs/>
        </w:rPr>
        <w:t>LAKE VICTORIA</w:t>
      </w:r>
    </w:p>
    <w:p w14:paraId="2F7F1DA0" w14:textId="1DB2BD38" w:rsidR="000E5657" w:rsidRDefault="00BC24D1" w:rsidP="00C95D45">
      <w:pPr>
        <w:jc w:val="center"/>
        <w:rPr>
          <w:b/>
          <w:bCs/>
        </w:rPr>
      </w:pPr>
      <w:r w:rsidRPr="000E5657">
        <w:rPr>
          <w:b/>
          <w:bCs/>
          <w:noProof/>
        </w:rPr>
        <w:drawing>
          <wp:anchor distT="0" distB="0" distL="114300" distR="114300" simplePos="0" relativeHeight="251694080" behindDoc="0" locked="0" layoutInCell="1" allowOverlap="1" wp14:anchorId="6F6B88DF" wp14:editId="552CD01B">
            <wp:simplePos x="0" y="0"/>
            <wp:positionH relativeFrom="column">
              <wp:posOffset>209550</wp:posOffset>
            </wp:positionH>
            <wp:positionV relativeFrom="paragraph">
              <wp:posOffset>53340</wp:posOffset>
            </wp:positionV>
            <wp:extent cx="1190625" cy="1037824"/>
            <wp:effectExtent l="0" t="0" r="0" b="0"/>
            <wp:wrapNone/>
            <wp:docPr id="27" name="Picture 5">
              <a:extLst xmlns:a="http://schemas.openxmlformats.org/drawingml/2006/main">
                <a:ext uri="{FF2B5EF4-FFF2-40B4-BE49-F238E27FC236}">
                  <a16:creationId xmlns:a16="http://schemas.microsoft.com/office/drawing/2014/main" id="{4E73CC12-6930-4CA9-8234-B23432DEF4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E73CC12-6930-4CA9-8234-B23432DEF4B4}"/>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21166" t="14300" r="24847" b="24801"/>
                    <a:stretch/>
                  </pic:blipFill>
                  <pic:spPr>
                    <a:xfrm>
                      <a:off x="0" y="0"/>
                      <a:ext cx="1200320" cy="1046275"/>
                    </a:xfrm>
                    <a:prstGeom prst="rect">
                      <a:avLst/>
                    </a:prstGeom>
                  </pic:spPr>
                </pic:pic>
              </a:graphicData>
            </a:graphic>
            <wp14:sizeRelH relativeFrom="margin">
              <wp14:pctWidth>0</wp14:pctWidth>
            </wp14:sizeRelH>
            <wp14:sizeRelV relativeFrom="margin">
              <wp14:pctHeight>0</wp14:pctHeight>
            </wp14:sizeRelV>
          </wp:anchor>
        </w:drawing>
      </w:r>
      <w:r w:rsidR="000E5657" w:rsidRPr="000E5657">
        <w:rPr>
          <w:b/>
          <w:bCs/>
          <w:noProof/>
        </w:rPr>
        <mc:AlternateContent>
          <mc:Choice Requires="wps">
            <w:drawing>
              <wp:anchor distT="0" distB="0" distL="114300" distR="114300" simplePos="0" relativeHeight="251697152" behindDoc="0" locked="0" layoutInCell="1" allowOverlap="1" wp14:anchorId="033600C0" wp14:editId="73059125">
                <wp:simplePos x="0" y="0"/>
                <wp:positionH relativeFrom="column">
                  <wp:posOffset>4601845</wp:posOffset>
                </wp:positionH>
                <wp:positionV relativeFrom="paragraph">
                  <wp:posOffset>128271</wp:posOffset>
                </wp:positionV>
                <wp:extent cx="131631" cy="140397"/>
                <wp:effectExtent l="19050" t="19050" r="20955" b="50165"/>
                <wp:wrapNone/>
                <wp:docPr id="11" name="Teardrop 10">
                  <a:extLst xmlns:a="http://schemas.openxmlformats.org/drawingml/2006/main">
                    <a:ext uri="{FF2B5EF4-FFF2-40B4-BE49-F238E27FC236}">
                      <a16:creationId xmlns:a16="http://schemas.microsoft.com/office/drawing/2014/main" id="{08F23F71-9B1F-40CC-BDA2-A7199878AA72}"/>
                    </a:ext>
                  </a:extLst>
                </wp:docPr>
                <wp:cNvGraphicFramePr/>
                <a:graphic xmlns:a="http://schemas.openxmlformats.org/drawingml/2006/main">
                  <a:graphicData uri="http://schemas.microsoft.com/office/word/2010/wordprocessingShape">
                    <wps:wsp>
                      <wps:cNvSpPr/>
                      <wps:spPr bwMode="auto">
                        <a:xfrm rot="8547518">
                          <a:off x="0" y="0"/>
                          <a:ext cx="131631" cy="140397"/>
                        </a:xfrm>
                        <a:prstGeom prst="teardrop">
                          <a:avLst/>
                        </a:prstGeom>
                        <a:solidFill>
                          <a:srgbClr val="FF0000"/>
                        </a:solidFill>
                        <a:ln w="9525" cap="flat" cmpd="sng" algn="ctr">
                          <a:solidFill>
                            <a:schemeClr val="tx1"/>
                          </a:solidFill>
                          <a:prstDash val="solid"/>
                          <a:round/>
                          <a:headEnd type="none" w="med" len="med"/>
                          <a:tailEnd type="none" w="med" len="med"/>
                        </a:ln>
                        <a:effectLst/>
                      </wps:spPr>
                      <wps:bodyPr vert="horz" wrap="none" lIns="91440" tIns="45720" rIns="91440" bIns="45720" numCol="1" rtlCol="0" anchor="ctr" anchorCtr="0" compatLnSpc="1">
                        <a:prstTxWarp prst="textNoShape">
                          <a:avLst/>
                        </a:prstTxWarp>
                      </wps:bodyPr>
                    </wps:wsp>
                  </a:graphicData>
                </a:graphic>
              </wp:anchor>
            </w:drawing>
          </mc:Choice>
          <mc:Fallback>
            <w:pict>
              <v:shape w14:anchorId="17A81526" id="Teardrop 10" o:spid="_x0000_s1026" style="position:absolute;margin-left:362.35pt;margin-top:10.1pt;width:10.35pt;height:11.05pt;rotation:9336169fd;z-index:251697152;visibility:visible;mso-wrap-style:none;mso-wrap-distance-left:9pt;mso-wrap-distance-top:0;mso-wrap-distance-right:9pt;mso-wrap-distance-bottom:0;mso-position-horizontal:absolute;mso-position-horizontal-relative:text;mso-position-vertical:absolute;mso-position-vertical-relative:text;v-text-anchor:middle" coordsize="131631,140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" path="m,70199c,31429,29467,,65816,r65815,l131631,70199v,38770,-29467,70199,-65816,70199c29466,140398,-1,108969,-1,70199r1,xe" fillcolor="red" strokecolor="black [3213]">
                <v:path arrowok="t" o:connecttype="custom" o:connectlocs="0,70199;65816,0;131631,0;131631,70199;65815,140398;-1,70199;0,70199" o:connectangles="0,0,0,0,0,0,0"/>
              </v:shape>
            </w:pict>
          </mc:Fallback>
        </mc:AlternateContent>
      </w:r>
    </w:p>
    <w:p w14:paraId="32E2A813" w14:textId="73A22993" w:rsidR="000E5657" w:rsidRDefault="000E5657" w:rsidP="00C95D45">
      <w:pPr>
        <w:jc w:val="center"/>
        <w:rPr>
          <w:b/>
          <w:bCs/>
        </w:rPr>
      </w:pPr>
    </w:p>
    <w:p w14:paraId="662A1DFD" w14:textId="5D715340" w:rsidR="000E5657" w:rsidRDefault="000E5657" w:rsidP="00C95D45">
      <w:pPr>
        <w:jc w:val="center"/>
        <w:rPr>
          <w:b/>
          <w:bCs/>
        </w:rPr>
      </w:pPr>
    </w:p>
    <w:p w14:paraId="77622F48" w14:textId="2BB5F5E0" w:rsidR="000E5657" w:rsidRDefault="000E5657" w:rsidP="00C95D45">
      <w:pPr>
        <w:jc w:val="center"/>
        <w:rPr>
          <w:b/>
          <w:bCs/>
        </w:rPr>
      </w:pPr>
    </w:p>
    <w:p w14:paraId="41F581A8" w14:textId="0D457250" w:rsidR="000E5657" w:rsidRPr="00C95D45" w:rsidRDefault="000E5657" w:rsidP="00C95D45">
      <w:pPr>
        <w:jc w:val="center"/>
        <w:rPr>
          <w:b/>
          <w:bCs/>
        </w:rPr>
      </w:pPr>
      <w:r w:rsidRPr="000E5657">
        <w:rPr>
          <w:b/>
          <w:bCs/>
          <w:noProof/>
        </w:rPr>
        <mc:AlternateContent>
          <mc:Choice Requires="wps">
            <w:drawing>
              <wp:anchor distT="0" distB="0" distL="114300" distR="114300" simplePos="0" relativeHeight="251695104" behindDoc="0" locked="0" layoutInCell="1" allowOverlap="1" wp14:anchorId="32F7D5C4" wp14:editId="1F994994">
                <wp:simplePos x="0" y="0"/>
                <wp:positionH relativeFrom="column">
                  <wp:posOffset>2298065</wp:posOffset>
                </wp:positionH>
                <wp:positionV relativeFrom="paragraph">
                  <wp:posOffset>5080</wp:posOffset>
                </wp:positionV>
                <wp:extent cx="2808312" cy="349968"/>
                <wp:effectExtent l="0" t="0" r="0" b="0"/>
                <wp:wrapNone/>
                <wp:docPr id="24" name="TextBox 6"/>
                <wp:cNvGraphicFramePr/>
                <a:graphic xmlns:a="http://schemas.openxmlformats.org/drawingml/2006/main">
                  <a:graphicData uri="http://schemas.microsoft.com/office/word/2010/wordprocessingShape">
                    <wps:wsp>
                      <wps:cNvSpPr txBox="1"/>
                      <wps:spPr>
                        <a:xfrm>
                          <a:off x="0" y="0"/>
                          <a:ext cx="2808312" cy="349968"/>
                        </a:xfrm>
                        <a:prstGeom prst="rect">
                          <a:avLst/>
                        </a:prstGeom>
                        <a:noFill/>
                      </wps:spPr>
                      <wps:txbx>
                        <w:txbxContent>
                          <w:p w14:paraId="1100A2A3" w14:textId="77777777" w:rsidR="000E5657" w:rsidRPr="00B90956" w:rsidRDefault="000E5657" w:rsidP="000E5657">
                            <w:pPr>
                              <w:spacing w:line="223" w:lineRule="auto"/>
                              <w:jc w:val="center"/>
                              <w:textAlignment w:val="baseline"/>
                              <w:rPr>
                                <w:rFonts w:eastAsia="Verdana"/>
                                <w:b/>
                                <w:bCs/>
                                <w:color w:val="0D0D0D" w:themeColor="text1" w:themeTint="F2"/>
                                <w:kern w:val="24"/>
                                <w:sz w:val="24"/>
                                <w:szCs w:val="24"/>
                              </w:rPr>
                            </w:pPr>
                            <w:r w:rsidRPr="00B90956">
                              <w:rPr>
                                <w:rFonts w:eastAsia="Verdana"/>
                                <w:b/>
                                <w:bCs/>
                                <w:color w:val="0D0D0D" w:themeColor="text1" w:themeTint="F2"/>
                                <w:kern w:val="24"/>
                              </w:rPr>
                              <w:t>NYANZA GULF</w:t>
                            </w:r>
                          </w:p>
                        </w:txbxContent>
                      </wps:txbx>
                      <wps:bodyPr wrap="square" rtlCol="0">
                        <a:spAutoFit/>
                      </wps:bodyPr>
                    </wps:wsp>
                  </a:graphicData>
                </a:graphic>
              </wp:anchor>
            </w:drawing>
          </mc:Choice>
          <mc:Fallback>
            <w:pict>
              <v:shape w14:anchorId="32F7D5C4" id="TextBox 6" o:spid="_x0000_s1030" type="#_x0000_t202" style="position:absolute;left:0;text-align:left;margin-left:180.95pt;margin-top:.4pt;width:221.15pt;height:27.5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" filled="f" stroked="f">
                <v:textbox style="mso-fit-shape-to-text:t">
                  <w:txbxContent>
                    <w:p w14:paraId="1100A2A3" w14:textId="77777777" w:rsidR="000E5657" w:rsidRPr="00B90956" w:rsidRDefault="000E5657" w:rsidP="000E5657">
                      <w:pPr>
                        <w:spacing w:line="223" w:lineRule="auto"/>
                        <w:jc w:val="center"/>
                        <w:textAlignment w:val="baseline"/>
                        <w:rPr>
                          <w:rFonts w:eastAsia="Verdana"/>
                          <w:b/>
                          <w:bCs/>
                          <w:color w:val="0D0D0D" w:themeColor="text1" w:themeTint="F2"/>
                          <w:kern w:val="24"/>
                          <w:sz w:val="24"/>
                          <w:szCs w:val="24"/>
                        </w:rPr>
                      </w:pPr>
                      <w:r w:rsidRPr="00B90956">
                        <w:rPr>
                          <w:rFonts w:eastAsia="Verdana"/>
                          <w:b/>
                          <w:bCs/>
                          <w:color w:val="0D0D0D" w:themeColor="text1" w:themeTint="F2"/>
                          <w:kern w:val="24"/>
                        </w:rPr>
                        <w:t>NYANZA GULF</w:t>
                      </w:r>
                    </w:p>
                  </w:txbxContent>
                </v:textbox>
              </v:shape>
            </w:pict>
          </mc:Fallback>
        </mc:AlternateContent>
      </w:r>
    </w:p>
    <w:p w14:paraId="53CA2EF2" w14:textId="609F99F6" w:rsidR="00823C38" w:rsidRPr="00823C38" w:rsidRDefault="00823C38" w:rsidP="00823C38"/>
    <w:p w14:paraId="27C3D09D" w14:textId="548DF594" w:rsidR="00823C38" w:rsidRDefault="00823C38" w:rsidP="00823C38"/>
    <w:p w14:paraId="52870600" w14:textId="62B358FE" w:rsidR="00823C38" w:rsidRDefault="00823C38" w:rsidP="00823C38"/>
    <w:p w14:paraId="4E4B8016" w14:textId="7F5303DF" w:rsidR="00823C38" w:rsidRDefault="00823C38" w:rsidP="00823C38"/>
    <w:p w14:paraId="0B2A7B3F" w14:textId="57329224" w:rsidR="00823C38" w:rsidRDefault="005D3626" w:rsidP="00823C38">
      <w:r w:rsidRPr="000E5657">
        <w:rPr>
          <w:b/>
          <w:bCs/>
          <w:noProof/>
        </w:rPr>
        <mc:AlternateContent>
          <mc:Choice Requires="wps">
            <w:drawing>
              <wp:anchor distT="0" distB="0" distL="114300" distR="114300" simplePos="0" relativeHeight="251696128" behindDoc="0" locked="0" layoutInCell="1" allowOverlap="1" wp14:anchorId="256A8CE7" wp14:editId="4B635B3E">
                <wp:simplePos x="0" y="0"/>
                <wp:positionH relativeFrom="margin">
                  <wp:posOffset>2393950</wp:posOffset>
                </wp:positionH>
                <wp:positionV relativeFrom="paragraph">
                  <wp:posOffset>267335</wp:posOffset>
                </wp:positionV>
                <wp:extent cx="1079500" cy="249555"/>
                <wp:effectExtent l="0" t="0" r="0" b="0"/>
                <wp:wrapNone/>
                <wp:docPr id="26" name="TextBox 11"/>
                <wp:cNvGraphicFramePr/>
                <a:graphic xmlns:a="http://schemas.openxmlformats.org/drawingml/2006/main">
                  <a:graphicData uri="http://schemas.microsoft.com/office/word/2010/wordprocessingShape">
                    <wps:wsp>
                      <wps:cNvSpPr txBox="1"/>
                      <wps:spPr>
                        <a:xfrm>
                          <a:off x="0" y="0"/>
                          <a:ext cx="1079500" cy="249555"/>
                        </a:xfrm>
                        <a:prstGeom prst="rect">
                          <a:avLst/>
                        </a:prstGeom>
                        <a:noFill/>
                      </wps:spPr>
                      <wps:txbx>
                        <w:txbxContent>
                          <w:p w14:paraId="28B6D2E6" w14:textId="77777777" w:rsidR="000E5657" w:rsidRPr="000C1B5B" w:rsidRDefault="000E5657" w:rsidP="000E5657">
                            <w:pPr>
                              <w:spacing w:line="223" w:lineRule="auto"/>
                              <w:jc w:val="center"/>
                              <w:textAlignment w:val="baseline"/>
                              <w:rPr>
                                <w:rFonts w:eastAsia="Verdana"/>
                                <w:color w:val="0D0D0D" w:themeColor="text1" w:themeTint="F2"/>
                                <w:kern w:val="24"/>
                              </w:rPr>
                            </w:pPr>
                            <w:r w:rsidRPr="000C1B5B">
                              <w:rPr>
                                <w:rFonts w:eastAsia="Verdana"/>
                                <w:color w:val="0D0D0D" w:themeColor="text1" w:themeTint="F2"/>
                                <w:kern w:val="24"/>
                              </w:rPr>
                              <w:t>Homabay</w:t>
                            </w:r>
                          </w:p>
                        </w:txbxContent>
                      </wps:txbx>
                      <wps:bodyPr wrap="square" rtlCol="0">
                        <a:spAutoFit/>
                      </wps:bodyPr>
                    </wps:wsp>
                  </a:graphicData>
                </a:graphic>
              </wp:anchor>
            </w:drawing>
          </mc:Choice>
          <mc:Fallback>
            <w:pict>
              <v:shape w14:anchorId="256A8CE7" id="TextBox 11" o:spid="_x0000_s1031" type="#_x0000_t202" style="position:absolute;left:0;text-align:left;margin-left:188.5pt;margin-top:21.05pt;width:85pt;height:19.65pt;z-index:2516961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" filled="f" stroked="f">
                <v:textbox style="mso-fit-shape-to-text:t">
                  <w:txbxContent>
                    <w:p w14:paraId="28B6D2E6" w14:textId="77777777" w:rsidR="000E5657" w:rsidRPr="000C1B5B" w:rsidRDefault="000E5657" w:rsidP="000E5657">
                      <w:pPr>
                        <w:spacing w:line="223" w:lineRule="auto"/>
                        <w:jc w:val="center"/>
                        <w:textAlignment w:val="baseline"/>
                        <w:rPr>
                          <w:rFonts w:eastAsia="Verdana"/>
                          <w:color w:val="0D0D0D" w:themeColor="text1" w:themeTint="F2"/>
                          <w:kern w:val="24"/>
                        </w:rPr>
                      </w:pPr>
                      <w:r w:rsidRPr="000C1B5B">
                        <w:rPr>
                          <w:rFonts w:eastAsia="Verdana"/>
                          <w:color w:val="0D0D0D" w:themeColor="text1" w:themeTint="F2"/>
                          <w:kern w:val="24"/>
                        </w:rPr>
                        <w:t>Homabay</w:t>
                      </w:r>
                    </w:p>
                  </w:txbxContent>
                </v:textbox>
                <w10:wrap anchorx="margin"/>
              </v:shape>
            </w:pict>
          </mc:Fallback>
        </mc:AlternateContent>
      </w:r>
      <w:r w:rsidRPr="000C1B5B">
        <w:rPr>
          <w:b/>
          <w:bCs/>
          <w:noProof/>
        </w:rPr>
        <mc:AlternateContent>
          <mc:Choice Requires="wps">
            <w:drawing>
              <wp:anchor distT="0" distB="0" distL="114300" distR="114300" simplePos="0" relativeHeight="251699200" behindDoc="0" locked="0" layoutInCell="1" allowOverlap="1" wp14:anchorId="64ED1EA7" wp14:editId="14E90B4E">
                <wp:simplePos x="0" y="0"/>
                <wp:positionH relativeFrom="column">
                  <wp:posOffset>2457450</wp:posOffset>
                </wp:positionH>
                <wp:positionV relativeFrom="paragraph">
                  <wp:posOffset>337820</wp:posOffset>
                </wp:positionV>
                <wp:extent cx="72008" cy="72008"/>
                <wp:effectExtent l="0" t="0" r="23495" b="23495"/>
                <wp:wrapNone/>
                <wp:docPr id="28" name="Flowchart: Connector 8"/>
                <wp:cNvGraphicFramePr/>
                <a:graphic xmlns:a="http://schemas.openxmlformats.org/drawingml/2006/main">
                  <a:graphicData uri="http://schemas.microsoft.com/office/word/2010/wordprocessingShape">
                    <wps:wsp>
                      <wps:cNvSpPr/>
                      <wps:spPr bwMode="auto">
                        <a:xfrm>
                          <a:off x="0" y="0"/>
                          <a:ext cx="72008" cy="72008"/>
                        </a:xfrm>
                        <a:prstGeom prst="flowChartConnector">
                          <a:avLst/>
                        </a:prstGeom>
                        <a:solidFill>
                          <a:schemeClr val="bg1">
                            <a:lumMod val="85000"/>
                          </a:schemeClr>
                        </a:solidFill>
                        <a:ln w="19050" cap="flat" cmpd="sng" algn="ctr">
                          <a:solidFill>
                            <a:schemeClr val="tx1"/>
                          </a:solidFill>
                          <a:prstDash val="solid"/>
                          <a:round/>
                          <a:headEnd type="none" w="med" len="med"/>
                          <a:tailEnd type="none" w="med" len="med"/>
                        </a:ln>
                        <a:effectLst/>
                      </wps:spPr>
                      <wps:bodyPr vert="horz" wrap="none" lIns="91440" tIns="45720" rIns="91440" bIns="45720" numCol="1" rtlCol="0" anchor="ctr" anchorCtr="0" compatLnSpc="1">
                        <a:prstTxWarp prst="textNoShape">
                          <a:avLst/>
                        </a:prstTxWarp>
                      </wps:bodyPr>
                    </wps:wsp>
                  </a:graphicData>
                </a:graphic>
              </wp:anchor>
            </w:drawing>
          </mc:Choice>
          <mc:Fallback>
            <w:pict>
              <v:shapetype w14:anchorId="2E05C739"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8" o:spid="_x0000_s1026" type="#_x0000_t120" style="position:absolute;margin-left:193.5pt;margin-top:26.6pt;width:5.65pt;height:5.65pt;z-index:25169920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" fillcolor="#d8d8d8 [2732]" strokecolor="black [3213]" strokeweight="1.5pt"/>
            </w:pict>
          </mc:Fallback>
        </mc:AlternateContent>
      </w:r>
    </w:p>
    <w:p w14:paraId="2156EC15" w14:textId="354122EF" w:rsidR="00823C38" w:rsidRDefault="00823C38" w:rsidP="00823C38"/>
    <w:p w14:paraId="3376D803" w14:textId="77777777" w:rsidR="00AB21BB" w:rsidRDefault="00AB21BB" w:rsidP="00AB21BB">
      <w:pPr>
        <w:spacing w:after="0" w:line="240" w:lineRule="auto"/>
        <w:jc w:val="left"/>
        <w:rPr>
          <w:rFonts w:eastAsia="Times New Roman" w:cs="Arial"/>
          <w:i/>
          <w:iCs/>
        </w:rPr>
      </w:pPr>
    </w:p>
    <w:p w14:paraId="3AC0FEBD" w14:textId="29DDF850" w:rsidR="00AB21BB" w:rsidRPr="00823C38" w:rsidRDefault="00237829" w:rsidP="00237829">
      <w:pPr>
        <w:spacing w:after="0" w:line="240" w:lineRule="auto"/>
        <w:jc w:val="center"/>
        <w:rPr>
          <w:rFonts w:eastAsia="Times New Roman" w:cs="Arial"/>
          <w:i/>
          <w:iCs/>
        </w:rPr>
      </w:pPr>
      <w:r w:rsidRPr="00BE1A2D">
        <w:rPr>
          <w:i/>
          <w:iCs/>
        </w:rPr>
        <w:t>Fig</w:t>
      </w:r>
      <w:r>
        <w:rPr>
          <w:i/>
          <w:iCs/>
        </w:rPr>
        <w:t>ure</w:t>
      </w:r>
      <w:r w:rsidR="00AB21BB" w:rsidRPr="00823C38">
        <w:rPr>
          <w:rFonts w:eastAsia="Times New Roman" w:cs="Arial"/>
          <w:i/>
          <w:iCs/>
        </w:rPr>
        <w:t xml:space="preserve">. </w:t>
      </w:r>
      <w:r w:rsidR="00AB21BB">
        <w:rPr>
          <w:rFonts w:eastAsia="Times New Roman" w:cs="Arial"/>
          <w:i/>
          <w:iCs/>
        </w:rPr>
        <w:t>5</w:t>
      </w:r>
      <w:r w:rsidR="00AB21BB" w:rsidRPr="00823C38">
        <w:rPr>
          <w:rFonts w:eastAsia="Times New Roman" w:cs="Arial"/>
          <w:i/>
          <w:iCs/>
        </w:rPr>
        <w:t xml:space="preserve"> </w:t>
      </w:r>
      <w:r w:rsidR="00886B21">
        <w:rPr>
          <w:rFonts w:eastAsia="Times New Roman" w:cs="Arial"/>
          <w:i/>
          <w:iCs/>
        </w:rPr>
        <w:t>M</w:t>
      </w:r>
      <w:r w:rsidR="00AB21BB" w:rsidRPr="00823C38">
        <w:rPr>
          <w:rFonts w:eastAsia="Times New Roman" w:cs="Times New Roman"/>
          <w:i/>
          <w:iCs/>
        </w:rPr>
        <w:t xml:space="preserve">ap of </w:t>
      </w:r>
      <w:proofErr w:type="spellStart"/>
      <w:r w:rsidR="00AB21BB" w:rsidRPr="00823C38">
        <w:rPr>
          <w:rFonts w:eastAsia="Times New Roman" w:cs="Times New Roman"/>
          <w:i/>
          <w:iCs/>
        </w:rPr>
        <w:t>Winam</w:t>
      </w:r>
      <w:proofErr w:type="spellEnd"/>
      <w:r w:rsidR="00AB21BB" w:rsidRPr="00823C38">
        <w:rPr>
          <w:rFonts w:eastAsia="Times New Roman" w:cs="Times New Roman"/>
          <w:i/>
          <w:iCs/>
        </w:rPr>
        <w:t xml:space="preserve"> Gulf with study sites.</w:t>
      </w:r>
    </w:p>
    <w:p w14:paraId="12176ADC" w14:textId="51CECD1C" w:rsidR="00C95D45" w:rsidRDefault="00C95D45" w:rsidP="00823C38"/>
    <w:p w14:paraId="059F8BC2" w14:textId="54C14A1F" w:rsidR="00DD5ADE" w:rsidRDefault="00DD5ADE" w:rsidP="00823C38"/>
    <w:p w14:paraId="16456D64" w14:textId="00825EE9" w:rsidR="00DD5ADE" w:rsidRDefault="00DD5ADE" w:rsidP="00823C38"/>
    <w:p w14:paraId="247FD25C" w14:textId="56B5D25D" w:rsidR="00DD5ADE" w:rsidRDefault="00DD5ADE" w:rsidP="00823C38"/>
    <w:p w14:paraId="18540EF2" w14:textId="6BCE0AEA" w:rsidR="00DD5ADE" w:rsidRDefault="00DD5ADE" w:rsidP="00823C38"/>
    <w:p w14:paraId="5A85AB44" w14:textId="55083E12" w:rsidR="00DD5ADE" w:rsidRDefault="00DD5ADE" w:rsidP="00823C38"/>
    <w:p w14:paraId="384227BC" w14:textId="5CFB200D" w:rsidR="00DD5ADE" w:rsidRDefault="00DD5ADE" w:rsidP="00823C38"/>
    <w:p w14:paraId="29097AE0" w14:textId="6BBBA948" w:rsidR="00DD5ADE" w:rsidRDefault="00DD5ADE" w:rsidP="00823C38"/>
    <w:p w14:paraId="195A1B0E" w14:textId="77777777" w:rsidR="00DD5ADE" w:rsidRPr="00823C38" w:rsidRDefault="00DD5ADE" w:rsidP="00823C38"/>
    <w:sdt>
      <w:sdtPr>
        <w:rPr>
          <w:lang w:val="en-GB" w:bidi="he-IL"/>
        </w:rPr>
        <w:id w:val="1262649542"/>
        <w:placeholder>
          <w:docPart w:val="23B7249CF7774CAFBAD35AB9C4B120FB"/>
        </w:placeholder>
      </w:sdtPr>
      <w:sdtEndPr/>
      <w:sdtContent>
        <w:bookmarkStart w:id="26" w:name="_Toc78718118" w:displacedByCustomXml="prev"/>
        <w:p w14:paraId="2A50302A" w14:textId="397A324E" w:rsidR="0056180E" w:rsidRDefault="00C95D45" w:rsidP="00DC50BE">
          <w:pPr>
            <w:pStyle w:val="Heading2"/>
            <w:rPr>
              <w:lang w:val="en-GB" w:bidi="he-IL"/>
            </w:rPr>
          </w:pPr>
          <w:r>
            <w:rPr>
              <w:lang w:val="en-GB" w:bidi="he-IL"/>
            </w:rPr>
            <w:t>3.2 Data</w:t>
          </w:r>
        </w:p>
      </w:sdtContent>
    </w:sdt>
    <w:bookmarkEnd w:id="26" w:displacedByCustomXml="prev"/>
    <w:p w14:paraId="2B623156" w14:textId="5C629F58" w:rsidR="00852F95" w:rsidRDefault="00852F95" w:rsidP="00852F95">
      <w:r>
        <w:t>Five (5) data</w:t>
      </w:r>
      <w:r w:rsidR="005B5588">
        <w:t>sets</w:t>
      </w:r>
      <w:r>
        <w:t xml:space="preserve"> are exploited in this study as displayed in table 1 below.</w:t>
      </w:r>
    </w:p>
    <w:p w14:paraId="379AC7A9" w14:textId="5BD9FFA7" w:rsidR="00E0558D" w:rsidRDefault="00E0558D" w:rsidP="00E0558D">
      <w:pPr>
        <w:pStyle w:val="ListParagraph"/>
        <w:numPr>
          <w:ilvl w:val="0"/>
          <w:numId w:val="17"/>
        </w:numPr>
        <w:ind w:left="270" w:hanging="270"/>
      </w:pPr>
      <w:r>
        <w:t xml:space="preserve">From Landsat 8 Operational Land Imager Sensor from where </w:t>
      </w:r>
      <w:r w:rsidR="00972592">
        <w:t xml:space="preserve">spectral </w:t>
      </w:r>
      <w:r>
        <w:t xml:space="preserve">bands </w:t>
      </w:r>
      <w:r w:rsidR="00924C11">
        <w:t>2</w:t>
      </w:r>
      <w:r>
        <w:t xml:space="preserve"> to 5 </w:t>
      </w:r>
      <w:r w:rsidR="00972592">
        <w:t xml:space="preserve">centered on </w:t>
      </w:r>
      <w:r w:rsidR="008E0C1E">
        <w:t>Blue</w:t>
      </w:r>
      <w:r w:rsidR="008E0C1E">
        <w:rPr>
          <w:vertAlign w:val="subscript"/>
        </w:rPr>
        <w:t xml:space="preserve"> (</w:t>
      </w:r>
      <w:r w:rsidR="007472E7">
        <w:rPr>
          <w:vertAlign w:val="subscript"/>
        </w:rPr>
        <w:t>4</w:t>
      </w:r>
      <w:r w:rsidR="00972592" w:rsidRPr="007472E7">
        <w:rPr>
          <w:vertAlign w:val="subscript"/>
        </w:rPr>
        <w:t>80</w:t>
      </w:r>
      <w:r w:rsidR="00972592">
        <w:t xml:space="preserve"> </w:t>
      </w:r>
      <w:r w:rsidR="00972592" w:rsidRPr="007472E7">
        <w:rPr>
          <w:vertAlign w:val="subscript"/>
        </w:rPr>
        <w:t>nm</w:t>
      </w:r>
      <w:r w:rsidR="007472E7">
        <w:rPr>
          <w:vertAlign w:val="subscript"/>
        </w:rPr>
        <w:t>)</w:t>
      </w:r>
      <w:r w:rsidR="00972592">
        <w:t xml:space="preserve">, </w:t>
      </w:r>
      <w:r w:rsidR="007472E7">
        <w:t>Green</w:t>
      </w:r>
      <w:r w:rsidR="007472E7">
        <w:rPr>
          <w:vertAlign w:val="subscript"/>
        </w:rPr>
        <w:t>(5</w:t>
      </w:r>
      <w:r w:rsidR="00972592" w:rsidRPr="007472E7">
        <w:rPr>
          <w:vertAlign w:val="subscript"/>
        </w:rPr>
        <w:t>60nm</w:t>
      </w:r>
      <w:r w:rsidR="007472E7">
        <w:rPr>
          <w:vertAlign w:val="subscript"/>
        </w:rPr>
        <w:t>)</w:t>
      </w:r>
      <w:r w:rsidR="00972592">
        <w:t xml:space="preserve">, </w:t>
      </w:r>
      <w:r w:rsidR="008E0C1E">
        <w:t>Red</w:t>
      </w:r>
      <w:r w:rsidR="008E0C1E">
        <w:rPr>
          <w:vertAlign w:val="subscript"/>
        </w:rPr>
        <w:t xml:space="preserve"> (</w:t>
      </w:r>
      <w:r w:rsidR="000E3121">
        <w:rPr>
          <w:vertAlign w:val="subscript"/>
        </w:rPr>
        <w:t>6</w:t>
      </w:r>
      <w:r w:rsidR="00972592" w:rsidRPr="000E3121">
        <w:rPr>
          <w:vertAlign w:val="subscript"/>
        </w:rPr>
        <w:t>55</w:t>
      </w:r>
      <w:r w:rsidR="00972592">
        <w:t xml:space="preserve"> </w:t>
      </w:r>
      <w:r w:rsidR="00972592" w:rsidRPr="000E3121">
        <w:rPr>
          <w:vertAlign w:val="subscript"/>
        </w:rPr>
        <w:t>nm</w:t>
      </w:r>
      <w:r w:rsidR="000E3121">
        <w:rPr>
          <w:vertAlign w:val="subscript"/>
        </w:rPr>
        <w:t>)</w:t>
      </w:r>
      <w:r w:rsidR="00972592">
        <w:t xml:space="preserve"> and </w:t>
      </w:r>
      <w:r w:rsidR="000E3121">
        <w:t xml:space="preserve">NIR </w:t>
      </w:r>
      <w:r w:rsidR="000E3121">
        <w:rPr>
          <w:vertAlign w:val="subscript"/>
        </w:rPr>
        <w:t>(8</w:t>
      </w:r>
      <w:r w:rsidR="00972592" w:rsidRPr="000E3121">
        <w:rPr>
          <w:vertAlign w:val="subscript"/>
        </w:rPr>
        <w:t>65</w:t>
      </w:r>
      <w:r w:rsidR="00972592">
        <w:t xml:space="preserve"> </w:t>
      </w:r>
      <w:r w:rsidR="00972592" w:rsidRPr="000E3121">
        <w:rPr>
          <w:vertAlign w:val="subscript"/>
        </w:rPr>
        <w:t>nm</w:t>
      </w:r>
      <w:r w:rsidR="000E3121">
        <w:rPr>
          <w:vertAlign w:val="subscript"/>
        </w:rPr>
        <w:t>)</w:t>
      </w:r>
      <w:r w:rsidR="00972592">
        <w:t xml:space="preserve"> </w:t>
      </w:r>
      <w:r>
        <w:t>will be used in the extraction of Chl-a.</w:t>
      </w:r>
    </w:p>
    <w:p w14:paraId="4F319E7E" w14:textId="3298EDC2" w:rsidR="00E0558D" w:rsidRDefault="00E0558D" w:rsidP="00E0558D">
      <w:pPr>
        <w:pStyle w:val="ListParagraph"/>
        <w:numPr>
          <w:ilvl w:val="0"/>
          <w:numId w:val="17"/>
        </w:numPr>
        <w:ind w:left="270" w:hanging="270"/>
      </w:pPr>
      <w:r>
        <w:t>Thermal data</w:t>
      </w:r>
      <w:r w:rsidR="00852F95">
        <w:t xml:space="preserve"> </w:t>
      </w:r>
      <w:r>
        <w:t>extracted from the L8 TI</w:t>
      </w:r>
      <w:r w:rsidR="00080A5D">
        <w:t>R</w:t>
      </w:r>
      <w:r>
        <w:t xml:space="preserve"> sensor from which </w:t>
      </w:r>
      <w:r w:rsidR="008E0C1E">
        <w:t>TIR1</w:t>
      </w:r>
      <w:r w:rsidR="008E0C1E">
        <w:rPr>
          <w:vertAlign w:val="subscript"/>
        </w:rPr>
        <w:t>(10,895nm)</w:t>
      </w:r>
      <w:r w:rsidR="008E0C1E">
        <w:t xml:space="preserve"> band</w:t>
      </w:r>
      <w:r>
        <w:t>10 will be for the extraction of LSAT</w:t>
      </w:r>
      <w:r w:rsidR="00080A5D">
        <w:t>.</w:t>
      </w:r>
    </w:p>
    <w:p w14:paraId="0CE69C91" w14:textId="09C83312" w:rsidR="00852F95" w:rsidRDefault="00E227FE" w:rsidP="00E0558D">
      <w:pPr>
        <w:pStyle w:val="ListParagraph"/>
        <w:numPr>
          <w:ilvl w:val="0"/>
          <w:numId w:val="17"/>
        </w:numPr>
        <w:ind w:left="270" w:hanging="270"/>
      </w:pPr>
      <w:r>
        <w:t>In-situ field data form the KMFRI department to aid validate the remote sensing process</w:t>
      </w:r>
      <w:r w:rsidR="00FE5DA7">
        <w:t>es.</w:t>
      </w:r>
    </w:p>
    <w:p w14:paraId="605BE9B7" w14:textId="2704FD4A" w:rsidR="00FE5DA7" w:rsidRDefault="00FE5DA7" w:rsidP="00E0558D">
      <w:pPr>
        <w:pStyle w:val="ListParagraph"/>
        <w:numPr>
          <w:ilvl w:val="0"/>
          <w:numId w:val="17"/>
        </w:numPr>
        <w:ind w:left="270" w:hanging="270"/>
      </w:pPr>
      <w:r>
        <w:t>ESRI GIS Shapefiles for delineation of study areas</w:t>
      </w:r>
    </w:p>
    <w:p w14:paraId="0575CFFC" w14:textId="72B1CF87" w:rsidR="000339B5" w:rsidRDefault="00F93C17" w:rsidP="00E0558D">
      <w:pPr>
        <w:pStyle w:val="ListParagraph"/>
        <w:numPr>
          <w:ilvl w:val="0"/>
          <w:numId w:val="17"/>
        </w:numPr>
        <w:ind w:left="270" w:hanging="270"/>
      </w:pPr>
      <w:r>
        <w:t>In-situ data from the locally deployable autonomous IoT sensors.</w:t>
      </w:r>
    </w:p>
    <w:p w14:paraId="2A735871" w14:textId="77777777" w:rsidR="00CC1117" w:rsidRDefault="00CC1117" w:rsidP="00CC1117">
      <w:pPr>
        <w:pStyle w:val="ListParagraph"/>
        <w:ind w:left="270"/>
      </w:pPr>
    </w:p>
    <w:tbl>
      <w:tblPr>
        <w:tblpPr w:leftFromText="180" w:rightFromText="180" w:vertAnchor="text" w:horzAnchor="margin" w:tblpY="-54"/>
        <w:tblW w:w="10273" w:type="dxa"/>
        <w:tblCellMar>
          <w:left w:w="0" w:type="dxa"/>
          <w:right w:w="0" w:type="dxa"/>
        </w:tblCellMar>
        <w:tblLook w:val="0420" w:firstRow="1" w:lastRow="0" w:firstColumn="0" w:lastColumn="0" w:noHBand="0" w:noVBand="1"/>
      </w:tblPr>
      <w:tblGrid>
        <w:gridCol w:w="2268"/>
        <w:gridCol w:w="4297"/>
        <w:gridCol w:w="3708"/>
      </w:tblGrid>
      <w:tr w:rsidR="002E2EF6" w:rsidRPr="00CB284A" w14:paraId="7C7B00BD" w14:textId="77777777" w:rsidTr="002E2EF6">
        <w:trPr>
          <w:trHeight w:val="282"/>
        </w:trPr>
        <w:tc>
          <w:tcPr>
            <w:tcW w:w="2268" w:type="dxa"/>
            <w:tcBorders>
              <w:top w:val="single" w:sz="8" w:space="0" w:color="FFFFFF"/>
              <w:left w:val="single" w:sz="8" w:space="0" w:color="FFFFFF"/>
              <w:bottom w:val="single" w:sz="24" w:space="0" w:color="FFFFFF"/>
              <w:right w:val="single" w:sz="8" w:space="0" w:color="FFFFFF"/>
            </w:tcBorders>
            <w:shd w:val="clear" w:color="auto" w:fill="005AA9"/>
            <w:tcMar>
              <w:top w:w="72" w:type="dxa"/>
              <w:left w:w="144" w:type="dxa"/>
              <w:bottom w:w="72" w:type="dxa"/>
              <w:right w:w="144" w:type="dxa"/>
            </w:tcMar>
            <w:hideMark/>
          </w:tcPr>
          <w:p w14:paraId="5109B36D" w14:textId="77777777" w:rsidR="002E2EF6" w:rsidRPr="00CB284A" w:rsidRDefault="002E2EF6" w:rsidP="002E2EF6">
            <w:pPr>
              <w:rPr>
                <w:color w:val="FFFFFF" w:themeColor="background1"/>
                <w:lang w:bidi="he-IL"/>
              </w:rPr>
            </w:pPr>
            <w:r w:rsidRPr="00CB284A">
              <w:rPr>
                <w:color w:val="FFFFFF" w:themeColor="background1"/>
                <w:lang w:bidi="he-IL"/>
              </w:rPr>
              <w:t>Data Type</w:t>
            </w:r>
          </w:p>
        </w:tc>
        <w:tc>
          <w:tcPr>
            <w:tcW w:w="4297" w:type="dxa"/>
            <w:tcBorders>
              <w:top w:val="single" w:sz="8" w:space="0" w:color="FFFFFF"/>
              <w:left w:val="single" w:sz="8" w:space="0" w:color="FFFFFF"/>
              <w:bottom w:val="single" w:sz="24" w:space="0" w:color="FFFFFF"/>
              <w:right w:val="single" w:sz="8" w:space="0" w:color="FFFFFF"/>
            </w:tcBorders>
            <w:shd w:val="clear" w:color="auto" w:fill="005AA9"/>
            <w:tcMar>
              <w:top w:w="72" w:type="dxa"/>
              <w:left w:w="144" w:type="dxa"/>
              <w:bottom w:w="72" w:type="dxa"/>
              <w:right w:w="144" w:type="dxa"/>
            </w:tcMar>
            <w:hideMark/>
          </w:tcPr>
          <w:p w14:paraId="7C352B92" w14:textId="77777777" w:rsidR="002E2EF6" w:rsidRPr="00CB284A" w:rsidRDefault="002E2EF6" w:rsidP="002E2EF6">
            <w:pPr>
              <w:rPr>
                <w:color w:val="FFFFFF" w:themeColor="background1"/>
                <w:lang w:bidi="he-IL"/>
              </w:rPr>
            </w:pPr>
            <w:r w:rsidRPr="00CB284A">
              <w:rPr>
                <w:color w:val="FFFFFF" w:themeColor="background1"/>
                <w:lang w:bidi="he-IL"/>
              </w:rPr>
              <w:t xml:space="preserve">Source </w:t>
            </w:r>
          </w:p>
        </w:tc>
        <w:tc>
          <w:tcPr>
            <w:tcW w:w="3708" w:type="dxa"/>
            <w:tcBorders>
              <w:top w:val="single" w:sz="8" w:space="0" w:color="FFFFFF"/>
              <w:left w:val="single" w:sz="8" w:space="0" w:color="FFFFFF"/>
              <w:bottom w:val="single" w:sz="24" w:space="0" w:color="FFFFFF"/>
              <w:right w:val="single" w:sz="8" w:space="0" w:color="FFFFFF"/>
            </w:tcBorders>
            <w:shd w:val="clear" w:color="auto" w:fill="005AA9"/>
            <w:tcMar>
              <w:top w:w="72" w:type="dxa"/>
              <w:left w:w="144" w:type="dxa"/>
              <w:bottom w:w="72" w:type="dxa"/>
              <w:right w:w="144" w:type="dxa"/>
            </w:tcMar>
            <w:hideMark/>
          </w:tcPr>
          <w:p w14:paraId="1ED56B1D" w14:textId="77777777" w:rsidR="002E2EF6" w:rsidRPr="00CB284A" w:rsidRDefault="002E2EF6" w:rsidP="002E2EF6">
            <w:pPr>
              <w:rPr>
                <w:color w:val="FFFFFF" w:themeColor="background1"/>
                <w:lang w:bidi="he-IL"/>
              </w:rPr>
            </w:pPr>
            <w:r w:rsidRPr="00CB284A">
              <w:rPr>
                <w:color w:val="FFFFFF" w:themeColor="background1"/>
                <w:lang w:bidi="he-IL"/>
              </w:rPr>
              <w:t>Role/Use</w:t>
            </w:r>
          </w:p>
        </w:tc>
      </w:tr>
      <w:tr w:rsidR="002E2EF6" w:rsidRPr="00CB284A" w14:paraId="1CD71855" w14:textId="77777777" w:rsidTr="002E2EF6">
        <w:trPr>
          <w:trHeight w:val="452"/>
        </w:trPr>
        <w:tc>
          <w:tcPr>
            <w:tcW w:w="2268" w:type="dxa"/>
            <w:tcBorders>
              <w:top w:val="single" w:sz="24"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15D83E43" w14:textId="77777777" w:rsidR="002E2EF6" w:rsidRPr="00CB284A" w:rsidRDefault="002E2EF6" w:rsidP="002E2EF6">
            <w:pPr>
              <w:rPr>
                <w:lang w:bidi="he-IL"/>
              </w:rPr>
            </w:pPr>
            <w:r w:rsidRPr="00CB284A">
              <w:rPr>
                <w:lang w:bidi="he-IL"/>
              </w:rPr>
              <w:t>Landsat 8 OLI</w:t>
            </w:r>
          </w:p>
          <w:p w14:paraId="23D93D86" w14:textId="77777777" w:rsidR="002E2EF6" w:rsidRPr="00CB284A" w:rsidRDefault="002E2EF6" w:rsidP="002E2EF6">
            <w:pPr>
              <w:rPr>
                <w:lang w:bidi="he-IL"/>
              </w:rPr>
            </w:pPr>
            <w:r w:rsidRPr="00CB284A">
              <w:rPr>
                <w:lang w:bidi="he-IL"/>
              </w:rPr>
              <w:t>(30m, 16 days)</w:t>
            </w:r>
          </w:p>
        </w:tc>
        <w:tc>
          <w:tcPr>
            <w:tcW w:w="4297" w:type="dxa"/>
            <w:tcBorders>
              <w:top w:val="single" w:sz="24"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601A0576" w14:textId="77777777" w:rsidR="002E2EF6" w:rsidRPr="00CB284A" w:rsidRDefault="002E2EF6" w:rsidP="002E2EF6">
            <w:pPr>
              <w:rPr>
                <w:lang w:bidi="he-IL"/>
              </w:rPr>
            </w:pPr>
            <w:r w:rsidRPr="00CB284A">
              <w:rPr>
                <w:lang w:bidi="he-IL"/>
              </w:rPr>
              <w:t>Google Earth Engine</w:t>
            </w:r>
          </w:p>
          <w:p w14:paraId="61505A27" w14:textId="77777777" w:rsidR="002E2EF6" w:rsidRPr="00CB284A" w:rsidRDefault="002E2EF6" w:rsidP="002E2EF6">
            <w:pPr>
              <w:rPr>
                <w:lang w:bidi="he-IL"/>
              </w:rPr>
            </w:pPr>
            <w:r w:rsidRPr="00CB284A">
              <w:rPr>
                <w:lang w:bidi="he-IL"/>
              </w:rPr>
              <w:t>(2015-202</w:t>
            </w:r>
            <w:r>
              <w:rPr>
                <w:lang w:bidi="he-IL"/>
              </w:rPr>
              <w:t>1</w:t>
            </w:r>
            <w:r w:rsidRPr="00CB284A">
              <w:rPr>
                <w:lang w:bidi="he-IL"/>
              </w:rPr>
              <w:t>)</w:t>
            </w:r>
          </w:p>
        </w:tc>
        <w:tc>
          <w:tcPr>
            <w:tcW w:w="3708" w:type="dxa"/>
            <w:tcBorders>
              <w:top w:val="single" w:sz="24"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629F85A6" w14:textId="77777777" w:rsidR="002E2EF6" w:rsidRPr="00CB284A" w:rsidRDefault="002E2EF6" w:rsidP="002E2EF6">
            <w:pPr>
              <w:rPr>
                <w:lang w:bidi="he-IL"/>
              </w:rPr>
            </w:pPr>
            <w:r w:rsidRPr="00CB284A">
              <w:rPr>
                <w:lang w:bidi="he-IL"/>
              </w:rPr>
              <w:t>Spatiotemporal HAB Monitoring</w:t>
            </w:r>
          </w:p>
        </w:tc>
      </w:tr>
      <w:tr w:rsidR="002E2EF6" w:rsidRPr="00CB284A" w14:paraId="58CF467A" w14:textId="77777777" w:rsidTr="002E2EF6">
        <w:trPr>
          <w:trHeight w:val="452"/>
        </w:trPr>
        <w:tc>
          <w:tcPr>
            <w:tcW w:w="2268"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02CD455B" w14:textId="77777777" w:rsidR="002E2EF6" w:rsidRPr="00CB284A" w:rsidRDefault="002E2EF6" w:rsidP="002E2EF6">
            <w:pPr>
              <w:rPr>
                <w:lang w:bidi="he-IL"/>
              </w:rPr>
            </w:pPr>
            <w:r w:rsidRPr="00CB284A">
              <w:rPr>
                <w:lang w:bidi="he-IL"/>
              </w:rPr>
              <w:t>Landsat 8 TIR</w:t>
            </w:r>
          </w:p>
          <w:p w14:paraId="17EA6AAF" w14:textId="77777777" w:rsidR="002E2EF6" w:rsidRPr="00CB284A" w:rsidRDefault="002E2EF6" w:rsidP="002E2EF6">
            <w:pPr>
              <w:rPr>
                <w:lang w:bidi="he-IL"/>
              </w:rPr>
            </w:pPr>
            <w:r w:rsidRPr="00CB284A">
              <w:rPr>
                <w:lang w:bidi="he-IL"/>
              </w:rPr>
              <w:t>(100m, 16 days)</w:t>
            </w:r>
          </w:p>
        </w:tc>
        <w:tc>
          <w:tcPr>
            <w:tcW w:w="4297"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170B7F04" w14:textId="77777777" w:rsidR="002E2EF6" w:rsidRPr="00CB284A" w:rsidRDefault="002E2EF6" w:rsidP="002E2EF6">
            <w:pPr>
              <w:rPr>
                <w:lang w:bidi="he-IL"/>
              </w:rPr>
            </w:pPr>
            <w:r w:rsidRPr="00CB284A">
              <w:rPr>
                <w:lang w:bidi="he-IL"/>
              </w:rPr>
              <w:t>Google Earth Engine</w:t>
            </w:r>
          </w:p>
          <w:p w14:paraId="2F1472DA" w14:textId="77777777" w:rsidR="002E2EF6" w:rsidRPr="00CB284A" w:rsidRDefault="002E2EF6" w:rsidP="002E2EF6">
            <w:pPr>
              <w:rPr>
                <w:lang w:bidi="he-IL"/>
              </w:rPr>
            </w:pPr>
            <w:r w:rsidRPr="00CB284A">
              <w:rPr>
                <w:lang w:bidi="he-IL"/>
              </w:rPr>
              <w:t>(2015-202</w:t>
            </w:r>
            <w:r>
              <w:rPr>
                <w:lang w:bidi="he-IL"/>
              </w:rPr>
              <w:t>1</w:t>
            </w:r>
            <w:r w:rsidRPr="00CB284A">
              <w:rPr>
                <w:lang w:bidi="he-IL"/>
              </w:rPr>
              <w:t>)</w:t>
            </w:r>
          </w:p>
        </w:tc>
        <w:tc>
          <w:tcPr>
            <w:tcW w:w="3708"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3E86EA17" w14:textId="77777777" w:rsidR="002E2EF6" w:rsidRPr="00CB284A" w:rsidRDefault="002E2EF6" w:rsidP="002E2EF6">
            <w:pPr>
              <w:rPr>
                <w:lang w:bidi="he-IL"/>
              </w:rPr>
            </w:pPr>
            <w:r w:rsidRPr="00CB284A">
              <w:rPr>
                <w:lang w:bidi="he-IL"/>
              </w:rPr>
              <w:t xml:space="preserve">Lake Surface </w:t>
            </w:r>
            <w:r>
              <w:rPr>
                <w:lang w:bidi="he-IL"/>
              </w:rPr>
              <w:t>Air</w:t>
            </w:r>
            <w:r w:rsidRPr="00CB284A">
              <w:rPr>
                <w:lang w:bidi="he-IL"/>
              </w:rPr>
              <w:t xml:space="preserve"> Temperature Monitoring (LS</w:t>
            </w:r>
            <w:r>
              <w:rPr>
                <w:lang w:bidi="he-IL"/>
              </w:rPr>
              <w:t>A</w:t>
            </w:r>
            <w:r w:rsidRPr="00CB284A">
              <w:rPr>
                <w:lang w:bidi="he-IL"/>
              </w:rPr>
              <w:t>T)</w:t>
            </w:r>
          </w:p>
        </w:tc>
      </w:tr>
      <w:tr w:rsidR="002E2EF6" w:rsidRPr="00CB284A" w14:paraId="098B25EF" w14:textId="77777777" w:rsidTr="002E2EF6">
        <w:trPr>
          <w:trHeight w:val="452"/>
        </w:trPr>
        <w:tc>
          <w:tcPr>
            <w:tcW w:w="2268"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22CF9329" w14:textId="77777777" w:rsidR="002E2EF6" w:rsidRPr="00CB284A" w:rsidRDefault="002E2EF6" w:rsidP="002E2EF6">
            <w:pPr>
              <w:rPr>
                <w:lang w:bidi="he-IL"/>
              </w:rPr>
            </w:pPr>
            <w:r w:rsidRPr="00CB284A">
              <w:rPr>
                <w:lang w:bidi="he-IL"/>
              </w:rPr>
              <w:t>Meteorological Data</w:t>
            </w:r>
          </w:p>
        </w:tc>
        <w:tc>
          <w:tcPr>
            <w:tcW w:w="4297"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104D4166" w14:textId="77777777" w:rsidR="002E2EF6" w:rsidRPr="00CB284A" w:rsidRDefault="002E2EF6" w:rsidP="002E2EF6">
            <w:pPr>
              <w:rPr>
                <w:lang w:bidi="he-IL"/>
              </w:rPr>
            </w:pPr>
            <w:r w:rsidRPr="00CB284A">
              <w:rPr>
                <w:lang w:bidi="he-IL"/>
              </w:rPr>
              <w:t>Kenya Marine &amp; Fisheries Research Institute-KMFRI (2015-202</w:t>
            </w:r>
            <w:r>
              <w:rPr>
                <w:lang w:bidi="he-IL"/>
              </w:rPr>
              <w:t>1</w:t>
            </w:r>
            <w:r w:rsidRPr="00CB284A">
              <w:rPr>
                <w:lang w:bidi="he-IL"/>
              </w:rPr>
              <w:t>)</w:t>
            </w:r>
          </w:p>
        </w:tc>
        <w:tc>
          <w:tcPr>
            <w:tcW w:w="3708"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7ED28DB0" w14:textId="77777777" w:rsidR="002E2EF6" w:rsidRPr="00CB284A" w:rsidRDefault="002E2EF6" w:rsidP="002E2EF6">
            <w:pPr>
              <w:rPr>
                <w:lang w:bidi="he-IL"/>
              </w:rPr>
            </w:pPr>
            <w:r w:rsidRPr="00CB284A">
              <w:rPr>
                <w:lang w:bidi="he-IL"/>
              </w:rPr>
              <w:t> </w:t>
            </w:r>
          </w:p>
          <w:p w14:paraId="6E929C82" w14:textId="77777777" w:rsidR="002E2EF6" w:rsidRPr="00CB284A" w:rsidRDefault="002E2EF6" w:rsidP="002E2EF6">
            <w:pPr>
              <w:rPr>
                <w:lang w:bidi="he-IL"/>
              </w:rPr>
            </w:pPr>
            <w:r w:rsidRPr="00CB284A">
              <w:rPr>
                <w:lang w:bidi="he-IL"/>
              </w:rPr>
              <w:t>Water Quality assessment</w:t>
            </w:r>
          </w:p>
        </w:tc>
      </w:tr>
      <w:tr w:rsidR="002E2EF6" w:rsidRPr="00CB284A" w14:paraId="5B483E53" w14:textId="77777777" w:rsidTr="002E2EF6">
        <w:trPr>
          <w:trHeight w:val="324"/>
        </w:trPr>
        <w:tc>
          <w:tcPr>
            <w:tcW w:w="2268"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3A3AFB4B" w14:textId="77777777" w:rsidR="002E2EF6" w:rsidRPr="00CB284A" w:rsidRDefault="002E2EF6" w:rsidP="002E2EF6">
            <w:pPr>
              <w:rPr>
                <w:lang w:bidi="he-IL"/>
              </w:rPr>
            </w:pPr>
            <w:r w:rsidRPr="00CB284A">
              <w:rPr>
                <w:lang w:bidi="he-IL"/>
              </w:rPr>
              <w:t xml:space="preserve">Shapefiles </w:t>
            </w:r>
          </w:p>
        </w:tc>
        <w:tc>
          <w:tcPr>
            <w:tcW w:w="4297"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03C7524D" w14:textId="77777777" w:rsidR="002E2EF6" w:rsidRPr="00CB284A" w:rsidRDefault="002E2EF6" w:rsidP="002E2EF6">
            <w:pPr>
              <w:rPr>
                <w:lang w:bidi="he-IL"/>
              </w:rPr>
            </w:pPr>
            <w:r w:rsidRPr="00CB284A">
              <w:rPr>
                <w:lang w:bidi="he-IL"/>
              </w:rPr>
              <w:t>Geodatabase of Global Administrative areas- GADM</w:t>
            </w:r>
          </w:p>
        </w:tc>
        <w:tc>
          <w:tcPr>
            <w:tcW w:w="3708"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10AD1696" w14:textId="77777777" w:rsidR="002E2EF6" w:rsidRPr="00CB284A" w:rsidRDefault="002E2EF6" w:rsidP="002E2EF6">
            <w:pPr>
              <w:rPr>
                <w:lang w:bidi="he-IL"/>
              </w:rPr>
            </w:pPr>
            <w:r w:rsidRPr="00CB284A">
              <w:rPr>
                <w:lang w:bidi="he-IL"/>
              </w:rPr>
              <w:t> Delineate the Study area</w:t>
            </w:r>
          </w:p>
        </w:tc>
      </w:tr>
      <w:tr w:rsidR="002E2EF6" w:rsidRPr="00CB284A" w14:paraId="42E4D963" w14:textId="77777777" w:rsidTr="002E2EF6">
        <w:trPr>
          <w:trHeight w:val="392"/>
        </w:trPr>
        <w:tc>
          <w:tcPr>
            <w:tcW w:w="2268"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7D8BDB14" w14:textId="77777777" w:rsidR="002E2EF6" w:rsidRPr="00CB284A" w:rsidRDefault="002E2EF6" w:rsidP="002E2EF6">
            <w:pPr>
              <w:rPr>
                <w:lang w:bidi="he-IL"/>
              </w:rPr>
            </w:pPr>
            <w:r w:rsidRPr="00CB284A">
              <w:rPr>
                <w:lang w:bidi="he-IL"/>
              </w:rPr>
              <w:t>In-Situ Data</w:t>
            </w:r>
          </w:p>
        </w:tc>
        <w:tc>
          <w:tcPr>
            <w:tcW w:w="4297"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796081CD" w14:textId="77777777" w:rsidR="002E2EF6" w:rsidRPr="00CB284A" w:rsidRDefault="002E2EF6" w:rsidP="002E2EF6">
            <w:pPr>
              <w:rPr>
                <w:lang w:bidi="he-IL"/>
              </w:rPr>
            </w:pPr>
            <w:r w:rsidRPr="00CB284A">
              <w:rPr>
                <w:lang w:bidi="he-IL"/>
              </w:rPr>
              <w:t>In-situ Sensors 2021 Onwards</w:t>
            </w:r>
          </w:p>
        </w:tc>
        <w:tc>
          <w:tcPr>
            <w:tcW w:w="3708"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06609946" w14:textId="77777777" w:rsidR="002E2EF6" w:rsidRPr="00CB284A" w:rsidRDefault="002E2EF6" w:rsidP="002E2EF6">
            <w:pPr>
              <w:rPr>
                <w:lang w:bidi="he-IL"/>
              </w:rPr>
            </w:pPr>
            <w:r w:rsidRPr="00CB284A">
              <w:rPr>
                <w:lang w:bidi="he-IL"/>
              </w:rPr>
              <w:t>Continued In-Situ Algal Monitoring</w:t>
            </w:r>
          </w:p>
        </w:tc>
      </w:tr>
    </w:tbl>
    <w:p w14:paraId="38FCD41D" w14:textId="77777777" w:rsidR="002E2EF6" w:rsidRDefault="002E2EF6" w:rsidP="00CC1117">
      <w:pPr>
        <w:ind w:left="360"/>
        <w:rPr>
          <w:i/>
          <w:iCs/>
          <w:lang w:val="en-GB" w:bidi="he-IL"/>
        </w:rPr>
      </w:pPr>
    </w:p>
    <w:p w14:paraId="46631A9B" w14:textId="0D98C651" w:rsidR="00CC1117" w:rsidRPr="00CC1117" w:rsidRDefault="00CC1117" w:rsidP="002E2EF6">
      <w:pPr>
        <w:ind w:left="360"/>
        <w:jc w:val="center"/>
        <w:rPr>
          <w:i/>
          <w:iCs/>
          <w:lang w:val="en-GB" w:bidi="he-IL"/>
        </w:rPr>
      </w:pPr>
      <w:r w:rsidRPr="00CC1117">
        <w:rPr>
          <w:i/>
          <w:iCs/>
          <w:lang w:val="en-GB" w:bidi="he-IL"/>
        </w:rPr>
        <w:t>Table 1: Data Sources and their roles</w:t>
      </w:r>
    </w:p>
    <w:tbl>
      <w:tblPr>
        <w:tblpPr w:leftFromText="180" w:rightFromText="180" w:vertAnchor="text" w:horzAnchor="margin" w:tblpY="106"/>
        <w:tblW w:w="10190" w:type="dxa"/>
        <w:shd w:val="clear" w:color="auto" w:fill="E2EFD9" w:themeFill="accent6" w:themeFillTint="33"/>
        <w:tblCellMar>
          <w:left w:w="0" w:type="dxa"/>
          <w:right w:w="0" w:type="dxa"/>
        </w:tblCellMar>
        <w:tblLook w:val="0420" w:firstRow="1" w:lastRow="0" w:firstColumn="0" w:lastColumn="0" w:noHBand="0" w:noVBand="1"/>
      </w:tblPr>
      <w:tblGrid>
        <w:gridCol w:w="2262"/>
        <w:gridCol w:w="4717"/>
        <w:gridCol w:w="3211"/>
      </w:tblGrid>
      <w:tr w:rsidR="00194C6D" w:rsidRPr="00CB284A" w14:paraId="7C4BCD8D" w14:textId="77777777" w:rsidTr="00194C6D">
        <w:trPr>
          <w:trHeight w:val="197"/>
        </w:trPr>
        <w:tc>
          <w:tcPr>
            <w:tcW w:w="2262" w:type="dxa"/>
            <w:tcBorders>
              <w:top w:val="single" w:sz="8" w:space="0" w:color="FFFFFF"/>
              <w:left w:val="single" w:sz="8" w:space="0" w:color="FFFFFF"/>
              <w:bottom w:val="single" w:sz="24" w:space="0" w:color="FFFFFF"/>
              <w:right w:val="single" w:sz="8" w:space="0" w:color="FFFFFF"/>
            </w:tcBorders>
            <w:shd w:val="clear" w:color="auto" w:fill="70AD47" w:themeFill="accent6"/>
            <w:tcMar>
              <w:top w:w="72" w:type="dxa"/>
              <w:left w:w="144" w:type="dxa"/>
              <w:bottom w:w="72" w:type="dxa"/>
              <w:right w:w="144" w:type="dxa"/>
            </w:tcMar>
            <w:hideMark/>
          </w:tcPr>
          <w:p w14:paraId="23285DFC" w14:textId="77777777" w:rsidR="00194C6D" w:rsidRPr="00CB284A" w:rsidRDefault="00194C6D" w:rsidP="00194C6D">
            <w:pPr>
              <w:rPr>
                <w:lang w:bidi="he-IL"/>
              </w:rPr>
            </w:pPr>
            <w:r w:rsidRPr="00CB284A">
              <w:rPr>
                <w:b/>
                <w:bCs/>
                <w:lang w:bidi="he-IL"/>
              </w:rPr>
              <w:lastRenderedPageBreak/>
              <w:t>Tool/Material</w:t>
            </w:r>
          </w:p>
        </w:tc>
        <w:tc>
          <w:tcPr>
            <w:tcW w:w="4717" w:type="dxa"/>
            <w:tcBorders>
              <w:top w:val="single" w:sz="8" w:space="0" w:color="FFFFFF"/>
              <w:left w:val="single" w:sz="8" w:space="0" w:color="FFFFFF"/>
              <w:bottom w:val="single" w:sz="24" w:space="0" w:color="FFFFFF"/>
              <w:right w:val="single" w:sz="8" w:space="0" w:color="FFFFFF"/>
            </w:tcBorders>
            <w:shd w:val="clear" w:color="auto" w:fill="70AD47" w:themeFill="accent6"/>
            <w:tcMar>
              <w:top w:w="72" w:type="dxa"/>
              <w:left w:w="144" w:type="dxa"/>
              <w:bottom w:w="72" w:type="dxa"/>
              <w:right w:w="144" w:type="dxa"/>
            </w:tcMar>
            <w:hideMark/>
          </w:tcPr>
          <w:p w14:paraId="5EAA3EAC" w14:textId="77777777" w:rsidR="00194C6D" w:rsidRPr="00CB284A" w:rsidRDefault="00194C6D" w:rsidP="00194C6D">
            <w:pPr>
              <w:rPr>
                <w:lang w:bidi="he-IL"/>
              </w:rPr>
            </w:pPr>
            <w:r w:rsidRPr="00CB284A">
              <w:rPr>
                <w:b/>
                <w:bCs/>
                <w:lang w:bidi="he-IL"/>
              </w:rPr>
              <w:t>Role</w:t>
            </w:r>
          </w:p>
        </w:tc>
        <w:tc>
          <w:tcPr>
            <w:tcW w:w="3211" w:type="dxa"/>
            <w:tcBorders>
              <w:top w:val="single" w:sz="8" w:space="0" w:color="FFFFFF"/>
              <w:left w:val="single" w:sz="8" w:space="0" w:color="FFFFFF"/>
              <w:bottom w:val="single" w:sz="24" w:space="0" w:color="FFFFFF"/>
              <w:right w:val="single" w:sz="8" w:space="0" w:color="FFFFFF"/>
            </w:tcBorders>
            <w:shd w:val="clear" w:color="auto" w:fill="70AD47" w:themeFill="accent6"/>
            <w:tcMar>
              <w:top w:w="72" w:type="dxa"/>
              <w:left w:w="144" w:type="dxa"/>
              <w:bottom w:w="72" w:type="dxa"/>
              <w:right w:w="144" w:type="dxa"/>
            </w:tcMar>
            <w:hideMark/>
          </w:tcPr>
          <w:p w14:paraId="44333A2E" w14:textId="77777777" w:rsidR="00194C6D" w:rsidRPr="00CB284A" w:rsidRDefault="00194C6D" w:rsidP="00194C6D">
            <w:pPr>
              <w:rPr>
                <w:lang w:bidi="he-IL"/>
              </w:rPr>
            </w:pPr>
            <w:r w:rsidRPr="00CB284A">
              <w:rPr>
                <w:b/>
                <w:bCs/>
                <w:lang w:bidi="he-IL"/>
              </w:rPr>
              <w:t>Availability</w:t>
            </w:r>
          </w:p>
        </w:tc>
      </w:tr>
      <w:tr w:rsidR="00194C6D" w:rsidRPr="00CB284A" w14:paraId="7EAD90D3" w14:textId="77777777" w:rsidTr="00194C6D">
        <w:trPr>
          <w:trHeight w:val="336"/>
        </w:trPr>
        <w:tc>
          <w:tcPr>
            <w:tcW w:w="2262" w:type="dxa"/>
            <w:tcBorders>
              <w:top w:val="single" w:sz="24"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03198812" w14:textId="77777777" w:rsidR="00194C6D" w:rsidRPr="00CB284A" w:rsidRDefault="00194C6D" w:rsidP="00194C6D">
            <w:pPr>
              <w:rPr>
                <w:lang w:bidi="he-IL"/>
              </w:rPr>
            </w:pPr>
            <w:r w:rsidRPr="00CB284A">
              <w:rPr>
                <w:b/>
                <w:bCs/>
                <w:lang w:bidi="he-IL"/>
              </w:rPr>
              <w:t>Google Earth Engine (GEE)</w:t>
            </w:r>
          </w:p>
        </w:tc>
        <w:tc>
          <w:tcPr>
            <w:tcW w:w="4717" w:type="dxa"/>
            <w:tcBorders>
              <w:top w:val="single" w:sz="24"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0585D91C" w14:textId="77777777" w:rsidR="00194C6D" w:rsidRPr="00CB284A" w:rsidRDefault="00194C6D" w:rsidP="00194C6D">
            <w:pPr>
              <w:rPr>
                <w:lang w:bidi="he-IL"/>
              </w:rPr>
            </w:pPr>
            <w:r>
              <w:rPr>
                <w:b/>
                <w:bCs/>
                <w:lang w:bidi="he-IL"/>
              </w:rPr>
              <w:t xml:space="preserve">Download and </w:t>
            </w:r>
            <w:r w:rsidRPr="00CB284A">
              <w:rPr>
                <w:b/>
                <w:bCs/>
                <w:lang w:bidi="he-IL"/>
              </w:rPr>
              <w:t>Processing</w:t>
            </w:r>
          </w:p>
        </w:tc>
        <w:tc>
          <w:tcPr>
            <w:tcW w:w="3211" w:type="dxa"/>
            <w:tcBorders>
              <w:top w:val="single" w:sz="24"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7AE6ADFC" w14:textId="77777777" w:rsidR="00194C6D" w:rsidRPr="00CB284A" w:rsidRDefault="00194C6D" w:rsidP="00194C6D">
            <w:pPr>
              <w:rPr>
                <w:lang w:bidi="he-IL"/>
              </w:rPr>
            </w:pPr>
            <w:r w:rsidRPr="00CB284A">
              <w:rPr>
                <w:b/>
                <w:bCs/>
                <w:lang w:bidi="he-IL"/>
              </w:rPr>
              <w:t>Freely Available</w:t>
            </w:r>
          </w:p>
        </w:tc>
      </w:tr>
      <w:tr w:rsidR="00194C6D" w:rsidRPr="00CB284A" w14:paraId="630B1513" w14:textId="77777777" w:rsidTr="00194C6D">
        <w:trPr>
          <w:trHeight w:val="197"/>
        </w:trPr>
        <w:tc>
          <w:tcPr>
            <w:tcW w:w="2262"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6399DC1F" w14:textId="77777777" w:rsidR="00194C6D" w:rsidRPr="00CB284A" w:rsidRDefault="00194C6D" w:rsidP="00194C6D">
            <w:pPr>
              <w:rPr>
                <w:lang w:bidi="he-IL"/>
              </w:rPr>
            </w:pPr>
            <w:r w:rsidRPr="00CB284A">
              <w:rPr>
                <w:b/>
                <w:bCs/>
                <w:lang w:bidi="he-IL"/>
              </w:rPr>
              <w:t>QGIS, R</w:t>
            </w:r>
          </w:p>
        </w:tc>
        <w:tc>
          <w:tcPr>
            <w:tcW w:w="4717"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209E79A4" w14:textId="77777777" w:rsidR="00194C6D" w:rsidRPr="00CB284A" w:rsidRDefault="00194C6D" w:rsidP="00194C6D">
            <w:pPr>
              <w:rPr>
                <w:lang w:bidi="he-IL"/>
              </w:rPr>
            </w:pPr>
            <w:r w:rsidRPr="00CB284A">
              <w:rPr>
                <w:b/>
                <w:bCs/>
                <w:lang w:bidi="he-IL"/>
              </w:rPr>
              <w:t>Further Analysis &amp; Maps</w:t>
            </w:r>
          </w:p>
        </w:tc>
        <w:tc>
          <w:tcPr>
            <w:tcW w:w="3211"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7AAD3D06" w14:textId="77777777" w:rsidR="00194C6D" w:rsidRPr="00CB284A" w:rsidRDefault="00194C6D" w:rsidP="00194C6D">
            <w:pPr>
              <w:rPr>
                <w:lang w:bidi="he-IL"/>
              </w:rPr>
            </w:pPr>
            <w:r w:rsidRPr="00CB284A">
              <w:rPr>
                <w:b/>
                <w:bCs/>
                <w:lang w:bidi="he-IL"/>
              </w:rPr>
              <w:t>Free</w:t>
            </w:r>
          </w:p>
        </w:tc>
      </w:tr>
      <w:tr w:rsidR="00194C6D" w:rsidRPr="00CB284A" w14:paraId="37D88BF4" w14:textId="77777777" w:rsidTr="00194C6D">
        <w:trPr>
          <w:trHeight w:val="353"/>
        </w:trPr>
        <w:tc>
          <w:tcPr>
            <w:tcW w:w="2262"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3B346A85" w14:textId="77777777" w:rsidR="00194C6D" w:rsidRPr="00CB284A" w:rsidRDefault="00194C6D" w:rsidP="00194C6D">
            <w:pPr>
              <w:rPr>
                <w:lang w:bidi="he-IL"/>
              </w:rPr>
            </w:pPr>
            <w:r w:rsidRPr="00CB284A">
              <w:rPr>
                <w:b/>
                <w:bCs/>
                <w:lang w:bidi="he-IL"/>
              </w:rPr>
              <w:t>Microcontroller &amp; Sensors</w:t>
            </w:r>
          </w:p>
        </w:tc>
        <w:tc>
          <w:tcPr>
            <w:tcW w:w="4717"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64E74A61" w14:textId="77777777" w:rsidR="00194C6D" w:rsidRPr="00CB284A" w:rsidRDefault="00194C6D" w:rsidP="00194C6D">
            <w:pPr>
              <w:rPr>
                <w:lang w:bidi="he-IL"/>
              </w:rPr>
            </w:pPr>
            <w:r w:rsidRPr="00CB284A">
              <w:rPr>
                <w:b/>
                <w:bCs/>
                <w:lang w:bidi="he-IL"/>
              </w:rPr>
              <w:t>In-Situ data Monitoring</w:t>
            </w:r>
          </w:p>
        </w:tc>
        <w:tc>
          <w:tcPr>
            <w:tcW w:w="3211"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181D51D1" w14:textId="77777777" w:rsidR="00194C6D" w:rsidRPr="00CB284A" w:rsidRDefault="00194C6D" w:rsidP="00194C6D">
            <w:pPr>
              <w:rPr>
                <w:lang w:bidi="he-IL"/>
              </w:rPr>
            </w:pPr>
            <w:r w:rsidRPr="00CB284A">
              <w:rPr>
                <w:b/>
                <w:bCs/>
                <w:lang w:bidi="he-IL"/>
              </w:rPr>
              <w:t>Local Purchase</w:t>
            </w:r>
          </w:p>
        </w:tc>
      </w:tr>
    </w:tbl>
    <w:p w14:paraId="43E4F1A3" w14:textId="4BA67CAE" w:rsidR="00CB284A" w:rsidRDefault="009B0256" w:rsidP="009B0256">
      <w:pPr>
        <w:jc w:val="center"/>
        <w:rPr>
          <w:lang w:val="en-GB" w:bidi="he-IL"/>
        </w:rPr>
      </w:pPr>
      <w:r w:rsidRPr="00FB45FC">
        <w:rPr>
          <w:i/>
          <w:iCs/>
          <w:lang w:val="en-GB" w:bidi="he-IL"/>
        </w:rPr>
        <w:t>Table 2: Tools and Materials used in the study</w:t>
      </w:r>
    </w:p>
    <w:p w14:paraId="33FD460C" w14:textId="77777777" w:rsidR="00990E96" w:rsidRPr="00CB284A" w:rsidRDefault="00990E96" w:rsidP="00C95D45">
      <w:pPr>
        <w:rPr>
          <w:lang w:val="en-GB" w:bidi="he-IL"/>
        </w:rPr>
      </w:pPr>
    </w:p>
    <w:p w14:paraId="5BAB751E" w14:textId="6CB3BC1E" w:rsidR="00FA2D0C" w:rsidRDefault="00FA2D0C" w:rsidP="00DC50BE">
      <w:pPr>
        <w:pStyle w:val="Heading2"/>
        <w:rPr>
          <w:lang w:val="en-GB" w:bidi="he-IL"/>
        </w:rPr>
      </w:pPr>
    </w:p>
    <w:p w14:paraId="4644C555" w14:textId="57532039" w:rsidR="00FA2D0C" w:rsidRDefault="00FA2D0C" w:rsidP="00FA2D0C">
      <w:pPr>
        <w:rPr>
          <w:lang w:val="en-GB" w:bidi="he-IL"/>
        </w:rPr>
      </w:pPr>
    </w:p>
    <w:p w14:paraId="2B081C73" w14:textId="71383746" w:rsidR="00FA2D0C" w:rsidRDefault="00FA2D0C" w:rsidP="00FA2D0C">
      <w:pPr>
        <w:rPr>
          <w:lang w:val="en-GB" w:bidi="he-IL"/>
        </w:rPr>
      </w:pPr>
    </w:p>
    <w:p w14:paraId="14AD6DEC" w14:textId="5C5EA304" w:rsidR="00FA2D0C" w:rsidRDefault="00FA2D0C" w:rsidP="00FA2D0C">
      <w:pPr>
        <w:rPr>
          <w:lang w:val="en-GB" w:bidi="he-IL"/>
        </w:rPr>
      </w:pPr>
    </w:p>
    <w:p w14:paraId="35A0B7B5" w14:textId="71B459C4" w:rsidR="00FA2D0C" w:rsidRDefault="00FA2D0C" w:rsidP="00FA2D0C">
      <w:pPr>
        <w:rPr>
          <w:lang w:val="en-GB" w:bidi="he-IL"/>
        </w:rPr>
      </w:pPr>
    </w:p>
    <w:p w14:paraId="2EE4AB31" w14:textId="15883B5D" w:rsidR="00FA2D0C" w:rsidRDefault="00FA2D0C" w:rsidP="00FA2D0C">
      <w:pPr>
        <w:rPr>
          <w:lang w:val="en-GB" w:bidi="he-IL"/>
        </w:rPr>
      </w:pPr>
    </w:p>
    <w:p w14:paraId="265A19FB" w14:textId="77777777" w:rsidR="00FA2D0C" w:rsidRPr="00FA2D0C" w:rsidRDefault="00FA2D0C" w:rsidP="00FA2D0C">
      <w:pPr>
        <w:rPr>
          <w:lang w:val="en-GB" w:bidi="he-IL"/>
        </w:rPr>
      </w:pPr>
    </w:p>
    <w:p w14:paraId="0C2000AC" w14:textId="77777777" w:rsidR="00FA2D0C" w:rsidRDefault="00FA2D0C" w:rsidP="00DC50BE">
      <w:pPr>
        <w:pStyle w:val="Heading2"/>
        <w:rPr>
          <w:lang w:val="en-GB" w:bidi="he-IL"/>
        </w:rPr>
      </w:pPr>
    </w:p>
    <w:p w14:paraId="5494D4C7" w14:textId="16750A29" w:rsidR="00FA2D0C" w:rsidRDefault="00FA2D0C" w:rsidP="00DC50BE">
      <w:pPr>
        <w:pStyle w:val="Heading2"/>
        <w:rPr>
          <w:lang w:val="en-GB" w:bidi="he-IL"/>
        </w:rPr>
      </w:pPr>
    </w:p>
    <w:p w14:paraId="23138B88" w14:textId="77777777" w:rsidR="00990E96" w:rsidRPr="00990E96" w:rsidRDefault="00990E96" w:rsidP="00990E96">
      <w:pPr>
        <w:rPr>
          <w:lang w:val="en-GB" w:bidi="he-IL"/>
        </w:rPr>
      </w:pPr>
    </w:p>
    <w:p w14:paraId="6A3473A0" w14:textId="7944BC74" w:rsidR="00FA2D0C" w:rsidRDefault="00FA2D0C" w:rsidP="00FA2D0C">
      <w:pPr>
        <w:rPr>
          <w:lang w:val="en-GB" w:bidi="he-IL"/>
        </w:rPr>
      </w:pPr>
    </w:p>
    <w:p w14:paraId="5CFEAD98" w14:textId="31567903" w:rsidR="00FA2D0C" w:rsidRDefault="00FA2D0C" w:rsidP="00FA2D0C">
      <w:pPr>
        <w:rPr>
          <w:lang w:val="en-GB" w:bidi="he-IL"/>
        </w:rPr>
      </w:pPr>
    </w:p>
    <w:p w14:paraId="5D6D24EE" w14:textId="523ED0A9" w:rsidR="00FA2D0C" w:rsidRDefault="00FA2D0C" w:rsidP="00FA2D0C">
      <w:pPr>
        <w:rPr>
          <w:lang w:val="en-GB" w:bidi="he-IL"/>
        </w:rPr>
      </w:pPr>
    </w:p>
    <w:p w14:paraId="4ED7D762" w14:textId="77777777" w:rsidR="00B52CDB" w:rsidRPr="00FA2D0C" w:rsidRDefault="00B52CDB" w:rsidP="00FA2D0C">
      <w:pPr>
        <w:rPr>
          <w:lang w:val="en-GB" w:bidi="he-IL"/>
        </w:rPr>
      </w:pPr>
    </w:p>
    <w:bookmarkStart w:id="27" w:name="_Toc78718119"/>
    <w:p w14:paraId="029E4C24" w14:textId="5EA00BA8" w:rsidR="00CD34CB" w:rsidRPr="008C4A3C" w:rsidRDefault="00A92C74" w:rsidP="00DC50BE">
      <w:pPr>
        <w:pStyle w:val="Heading2"/>
        <w:numPr>
          <w:ilvl w:val="1"/>
          <w:numId w:val="15"/>
        </w:numPr>
        <w:rPr>
          <w:lang w:val="en-GB" w:bidi="he-IL"/>
        </w:rPr>
      </w:pPr>
      <w:sdt>
        <w:sdtPr>
          <w:rPr>
            <w:lang w:val="en-GB" w:bidi="he-IL"/>
          </w:rPr>
          <w:id w:val="2029136702"/>
          <w:placeholder>
            <w:docPart w:val="23B7249CF7774CAFBAD35AB9C4B120FB"/>
          </w:placeholder>
        </w:sdtPr>
        <w:sdtEndPr/>
        <w:sdtContent>
          <w:r w:rsidR="008F5E52" w:rsidRPr="008C4A3C">
            <w:rPr>
              <w:lang w:val="en-GB" w:bidi="he-IL"/>
            </w:rPr>
            <w:t>Methodology</w:t>
          </w:r>
        </w:sdtContent>
      </w:sdt>
      <w:bookmarkEnd w:id="27"/>
    </w:p>
    <w:p w14:paraId="6D063C79" w14:textId="39EBC062" w:rsidR="00852C2C" w:rsidRDefault="00343E37" w:rsidP="00343E37">
      <w:pPr>
        <w:rPr>
          <w:b/>
          <w:bCs/>
          <w:color w:val="000000" w:themeColor="text1"/>
          <w:sz w:val="24"/>
          <w:szCs w:val="24"/>
          <w:lang w:val="en-GB" w:bidi="he-IL"/>
        </w:rPr>
      </w:pPr>
      <w:r w:rsidRPr="008C4A3C">
        <w:rPr>
          <w:b/>
          <w:bCs/>
          <w:color w:val="000000" w:themeColor="text1"/>
          <w:sz w:val="24"/>
          <w:szCs w:val="24"/>
          <w:lang w:val="en-GB" w:bidi="he-IL"/>
        </w:rPr>
        <w:t xml:space="preserve">3.3.1 </w:t>
      </w:r>
      <w:r w:rsidR="00852C2C">
        <w:rPr>
          <w:b/>
          <w:bCs/>
          <w:color w:val="000000" w:themeColor="text1"/>
          <w:sz w:val="24"/>
          <w:szCs w:val="24"/>
          <w:lang w:val="en-GB" w:bidi="he-IL"/>
        </w:rPr>
        <w:t xml:space="preserve">Chl-a </w:t>
      </w:r>
      <w:r w:rsidR="00524A1B">
        <w:rPr>
          <w:b/>
          <w:bCs/>
          <w:color w:val="000000" w:themeColor="text1"/>
          <w:sz w:val="24"/>
          <w:szCs w:val="24"/>
          <w:lang w:val="en-GB" w:bidi="he-IL"/>
        </w:rPr>
        <w:t xml:space="preserve">Estimation </w:t>
      </w:r>
      <w:r w:rsidR="00852C2C">
        <w:rPr>
          <w:b/>
          <w:bCs/>
          <w:color w:val="000000" w:themeColor="text1"/>
          <w:sz w:val="24"/>
          <w:szCs w:val="24"/>
          <w:lang w:val="en-GB" w:bidi="he-IL"/>
        </w:rPr>
        <w:t>from Landsat 8 OLI</w:t>
      </w:r>
    </w:p>
    <w:p w14:paraId="50E31659" w14:textId="1DFB349F" w:rsidR="00343E37" w:rsidRPr="008C4A3C" w:rsidRDefault="00852C2C" w:rsidP="00343E37">
      <w:pPr>
        <w:rPr>
          <w:b/>
          <w:bCs/>
          <w:color w:val="000000" w:themeColor="text1"/>
          <w:sz w:val="24"/>
          <w:szCs w:val="24"/>
          <w:lang w:val="en-GB" w:bidi="he-IL"/>
        </w:rPr>
      </w:pPr>
      <w:r>
        <w:rPr>
          <w:b/>
          <w:bCs/>
          <w:color w:val="000000" w:themeColor="text1"/>
          <w:sz w:val="24"/>
          <w:szCs w:val="24"/>
          <w:lang w:val="en-GB" w:bidi="he-IL"/>
        </w:rPr>
        <w:t xml:space="preserve">3.3.1.1 </w:t>
      </w:r>
      <w:r w:rsidR="001E3041" w:rsidRPr="008C4A3C">
        <w:rPr>
          <w:b/>
          <w:bCs/>
          <w:color w:val="000000" w:themeColor="text1"/>
          <w:sz w:val="24"/>
          <w:szCs w:val="24"/>
          <w:lang w:val="en-GB" w:bidi="he-IL"/>
        </w:rPr>
        <w:t>Relevance of</w:t>
      </w:r>
      <w:r w:rsidR="00343E37" w:rsidRPr="008C4A3C">
        <w:rPr>
          <w:b/>
          <w:bCs/>
          <w:color w:val="000000" w:themeColor="text1"/>
          <w:sz w:val="24"/>
          <w:szCs w:val="24"/>
          <w:lang w:val="en-GB" w:bidi="he-IL"/>
        </w:rPr>
        <w:t xml:space="preserve"> Landsat-8 </w:t>
      </w:r>
      <w:r w:rsidR="00ED4DD0" w:rsidRPr="008C4A3C">
        <w:rPr>
          <w:b/>
          <w:bCs/>
          <w:color w:val="000000" w:themeColor="text1"/>
          <w:sz w:val="24"/>
          <w:szCs w:val="24"/>
          <w:lang w:val="en-GB" w:bidi="he-IL"/>
        </w:rPr>
        <w:t>in</w:t>
      </w:r>
      <w:r w:rsidR="001E3041" w:rsidRPr="008C4A3C">
        <w:rPr>
          <w:b/>
          <w:bCs/>
          <w:color w:val="000000" w:themeColor="text1"/>
          <w:sz w:val="24"/>
          <w:szCs w:val="24"/>
          <w:lang w:val="en-GB" w:bidi="he-IL"/>
        </w:rPr>
        <w:t xml:space="preserve"> C</w:t>
      </w:r>
      <w:r w:rsidR="00155472">
        <w:rPr>
          <w:b/>
          <w:bCs/>
          <w:color w:val="000000" w:themeColor="text1"/>
          <w:sz w:val="24"/>
          <w:szCs w:val="24"/>
          <w:lang w:val="en-GB" w:bidi="he-IL"/>
        </w:rPr>
        <w:t>h</w:t>
      </w:r>
      <w:r w:rsidR="001E3041" w:rsidRPr="008C4A3C">
        <w:rPr>
          <w:b/>
          <w:bCs/>
          <w:color w:val="000000" w:themeColor="text1"/>
          <w:sz w:val="24"/>
          <w:szCs w:val="24"/>
          <w:lang w:val="en-GB" w:bidi="he-IL"/>
        </w:rPr>
        <w:t>l-a estimation</w:t>
      </w:r>
    </w:p>
    <w:p w14:paraId="760A60EB" w14:textId="60CC37F0" w:rsidR="00E56CAC" w:rsidRPr="008C4A3C" w:rsidRDefault="00E56CAC" w:rsidP="00E56CAC">
      <w:pPr>
        <w:rPr>
          <w:color w:val="000000" w:themeColor="text1"/>
        </w:rPr>
      </w:pPr>
      <w:r w:rsidRPr="008C4A3C">
        <w:rPr>
          <w:color w:val="000000" w:themeColor="text1"/>
        </w:rPr>
        <w:t xml:space="preserve">The L8 satellite supplies multispectral images comprising of 11 </w:t>
      </w:r>
      <w:r w:rsidR="00B4413D" w:rsidRPr="008C4A3C">
        <w:rPr>
          <w:color w:val="000000" w:themeColor="text1"/>
        </w:rPr>
        <w:t xml:space="preserve">spectral </w:t>
      </w:r>
      <w:r w:rsidRPr="008C4A3C">
        <w:rPr>
          <w:color w:val="000000" w:themeColor="text1"/>
        </w:rPr>
        <w:t>bands</w:t>
      </w:r>
      <w:r w:rsidR="0026098B" w:rsidRPr="008C4A3C">
        <w:rPr>
          <w:color w:val="000000" w:themeColor="text1"/>
        </w:rPr>
        <w:t>, 9 in the Optical imaging region and 2 in the Thermal region</w:t>
      </w:r>
      <w:r w:rsidR="00805D2C">
        <w:rPr>
          <w:color w:val="000000" w:themeColor="text1"/>
        </w:rPr>
        <w:t xml:space="preserve"> (USGS)</w:t>
      </w:r>
      <w:r w:rsidR="00B4413D" w:rsidRPr="008C4A3C">
        <w:rPr>
          <w:color w:val="000000" w:themeColor="text1"/>
        </w:rPr>
        <w:t xml:space="preserve">. Chl-a is known to have </w:t>
      </w:r>
      <w:r w:rsidR="00A20437">
        <w:rPr>
          <w:color w:val="000000" w:themeColor="text1"/>
        </w:rPr>
        <w:t xml:space="preserve">distinctly </w:t>
      </w:r>
      <w:r w:rsidR="00B4413D" w:rsidRPr="008C4A3C">
        <w:rPr>
          <w:color w:val="000000" w:themeColor="text1"/>
        </w:rPr>
        <w:t xml:space="preserve">prominent absorption </w:t>
      </w:r>
      <w:r w:rsidR="00A20437">
        <w:rPr>
          <w:color w:val="000000" w:themeColor="text1"/>
        </w:rPr>
        <w:t>behavioral patterns</w:t>
      </w:r>
      <w:r w:rsidR="00B4413D" w:rsidRPr="008C4A3C">
        <w:rPr>
          <w:color w:val="000000" w:themeColor="text1"/>
        </w:rPr>
        <w:t xml:space="preserve"> between certain wavelengths</w:t>
      </w:r>
      <w:r w:rsidR="0026098B" w:rsidRPr="008C4A3C">
        <w:rPr>
          <w:color w:val="000000" w:themeColor="text1"/>
        </w:rPr>
        <w:t xml:space="preserve"> of the visible portion of the EM spectrum</w:t>
      </w:r>
      <w:r w:rsidR="00B4413D" w:rsidRPr="008C4A3C">
        <w:rPr>
          <w:color w:val="000000" w:themeColor="text1"/>
        </w:rPr>
        <w:t xml:space="preserve"> within which this space vehicle image. </w:t>
      </w:r>
      <w:r w:rsidR="00AC443B" w:rsidRPr="008C4A3C">
        <w:rPr>
          <w:color w:val="000000" w:themeColor="text1"/>
        </w:rPr>
        <w:t>Notably</w:t>
      </w:r>
      <w:r w:rsidR="00B4413D" w:rsidRPr="008C4A3C">
        <w:rPr>
          <w:color w:val="000000" w:themeColor="text1"/>
        </w:rPr>
        <w:t>, around the blue (450 - 475 nm) and red (650-675nm) regions</w:t>
      </w:r>
      <w:r w:rsidR="001636CA" w:rsidRPr="008C4A3C">
        <w:rPr>
          <w:color w:val="000000" w:themeColor="text1"/>
        </w:rPr>
        <w:t xml:space="preserve">, </w:t>
      </w:r>
      <w:r w:rsidR="00B4413D" w:rsidRPr="008C4A3C">
        <w:rPr>
          <w:color w:val="000000" w:themeColor="text1"/>
        </w:rPr>
        <w:t>Chl-a exhibits high absorption tendency</w:t>
      </w:r>
      <w:r w:rsidR="001636CA" w:rsidRPr="008C4A3C">
        <w:rPr>
          <w:color w:val="000000" w:themeColor="text1"/>
        </w:rPr>
        <w:t>. Further, a</w:t>
      </w:r>
      <w:r w:rsidR="00B4413D" w:rsidRPr="008C4A3C">
        <w:rPr>
          <w:color w:val="000000" w:themeColor="text1"/>
        </w:rPr>
        <w:t>t the green and NIR regions of the EM spectrum, Chl-a exhibits high reflectance values that could reach 500 and 700 nm, respectively</w:t>
      </w:r>
      <w:r w:rsidR="00963B9F" w:rsidRPr="008C4A3C">
        <w:rPr>
          <w:color w:val="000000" w:themeColor="text1"/>
        </w:rPr>
        <w:t xml:space="preserve"> (Beck et al., 2016; </w:t>
      </w:r>
      <w:proofErr w:type="spellStart"/>
      <w:r w:rsidR="00963B9F" w:rsidRPr="008C4A3C">
        <w:rPr>
          <w:color w:val="000000" w:themeColor="text1"/>
        </w:rPr>
        <w:t>Tuuli</w:t>
      </w:r>
      <w:proofErr w:type="spellEnd"/>
      <w:r w:rsidR="00963B9F" w:rsidRPr="008C4A3C">
        <w:rPr>
          <w:color w:val="000000" w:themeColor="text1"/>
        </w:rPr>
        <w:t xml:space="preserve"> et al., 2020)</w:t>
      </w:r>
      <w:r w:rsidR="00B4413D" w:rsidRPr="008C4A3C">
        <w:rPr>
          <w:color w:val="000000" w:themeColor="text1"/>
        </w:rPr>
        <w:t xml:space="preserve">. This information has been </w:t>
      </w:r>
      <w:r w:rsidR="00471591" w:rsidRPr="008C4A3C">
        <w:rPr>
          <w:color w:val="000000" w:themeColor="text1"/>
        </w:rPr>
        <w:t xml:space="preserve">widely exploited </w:t>
      </w:r>
      <w:r w:rsidR="00B4413D" w:rsidRPr="008C4A3C">
        <w:rPr>
          <w:color w:val="000000" w:themeColor="text1"/>
        </w:rPr>
        <w:t xml:space="preserve">by researchers to develop Chl-a quantification algorithm, </w:t>
      </w:r>
      <w:r w:rsidR="008623BE" w:rsidRPr="008C4A3C">
        <w:rPr>
          <w:color w:val="000000" w:themeColor="text1"/>
        </w:rPr>
        <w:t xml:space="preserve">(Richard et al., 2018) </w:t>
      </w:r>
      <w:r w:rsidR="00B4413D" w:rsidRPr="008C4A3C">
        <w:rPr>
          <w:color w:val="000000" w:themeColor="text1"/>
        </w:rPr>
        <w:t xml:space="preserve">and this study is not an </w:t>
      </w:r>
      <w:r w:rsidR="00B726F6" w:rsidRPr="008C4A3C">
        <w:rPr>
          <w:color w:val="000000" w:themeColor="text1"/>
        </w:rPr>
        <w:t xml:space="preserve">exception. </w:t>
      </w:r>
      <w:r w:rsidRPr="008C4A3C">
        <w:rPr>
          <w:color w:val="000000" w:themeColor="text1"/>
        </w:rPr>
        <w:t>The</w:t>
      </w:r>
      <w:r w:rsidR="00CD6FBC" w:rsidRPr="008C4A3C">
        <w:rPr>
          <w:color w:val="000000" w:themeColor="text1"/>
        </w:rPr>
        <w:t xml:space="preserve"> presence of narrower bandwidths </w:t>
      </w:r>
      <w:r w:rsidR="00FA3FEF" w:rsidRPr="008C4A3C">
        <w:rPr>
          <w:color w:val="000000" w:themeColor="text1"/>
        </w:rPr>
        <w:t>and at a finer spatial resolution of 30m</w:t>
      </w:r>
      <w:r w:rsidR="00CD6FBC" w:rsidRPr="008C4A3C">
        <w:rPr>
          <w:color w:val="000000" w:themeColor="text1"/>
        </w:rPr>
        <w:t xml:space="preserve"> </w:t>
      </w:r>
      <w:r w:rsidRPr="008C4A3C">
        <w:rPr>
          <w:color w:val="000000" w:themeColor="text1"/>
        </w:rPr>
        <w:t>improve</w:t>
      </w:r>
      <w:r w:rsidR="00CD6FBC" w:rsidRPr="008C4A3C">
        <w:rPr>
          <w:color w:val="000000" w:themeColor="text1"/>
        </w:rPr>
        <w:t>s</w:t>
      </w:r>
      <w:r w:rsidRPr="008C4A3C">
        <w:rPr>
          <w:color w:val="000000" w:themeColor="text1"/>
        </w:rPr>
        <w:t xml:space="preserve"> L8’s pigment discrimination ability</w:t>
      </w:r>
      <w:r w:rsidR="00CD6FBC" w:rsidRPr="008C4A3C">
        <w:rPr>
          <w:color w:val="000000" w:themeColor="text1"/>
        </w:rPr>
        <w:t xml:space="preserve"> even in </w:t>
      </w:r>
      <w:r w:rsidR="00C06BEF" w:rsidRPr="008C4A3C">
        <w:rPr>
          <w:color w:val="000000" w:themeColor="text1"/>
        </w:rPr>
        <w:t>water bodies</w:t>
      </w:r>
      <w:r w:rsidR="00CD6FBC" w:rsidRPr="008C4A3C">
        <w:rPr>
          <w:color w:val="000000" w:themeColor="text1"/>
        </w:rPr>
        <w:t xml:space="preserve"> </w:t>
      </w:r>
      <w:r w:rsidR="00AC73A4" w:rsidRPr="008C4A3C">
        <w:rPr>
          <w:color w:val="000000" w:themeColor="text1"/>
        </w:rPr>
        <w:t xml:space="preserve">despite the fact that </w:t>
      </w:r>
      <w:r w:rsidR="00CD6FBC" w:rsidRPr="008C4A3C">
        <w:rPr>
          <w:color w:val="000000" w:themeColor="text1"/>
        </w:rPr>
        <w:t xml:space="preserve">it was </w:t>
      </w:r>
      <w:r w:rsidR="00B30906" w:rsidRPr="008C4A3C">
        <w:rPr>
          <w:color w:val="000000" w:themeColor="text1"/>
        </w:rPr>
        <w:t>purposely</w:t>
      </w:r>
      <w:r w:rsidR="00AC73A4" w:rsidRPr="008C4A3C">
        <w:rPr>
          <w:color w:val="000000" w:themeColor="text1"/>
        </w:rPr>
        <w:t xml:space="preserve"> </w:t>
      </w:r>
      <w:r w:rsidR="00CD6FBC" w:rsidRPr="008C4A3C">
        <w:rPr>
          <w:color w:val="000000" w:themeColor="text1"/>
        </w:rPr>
        <w:t>designed</w:t>
      </w:r>
      <w:r w:rsidRPr="008C4A3C">
        <w:rPr>
          <w:color w:val="000000" w:themeColor="text1"/>
        </w:rPr>
        <w:t xml:space="preserve"> for terrestrial applications</w:t>
      </w:r>
      <w:r w:rsidR="007656F3" w:rsidRPr="008C4A3C">
        <w:rPr>
          <w:color w:val="000000" w:themeColor="text1"/>
        </w:rPr>
        <w:t xml:space="preserve"> (</w:t>
      </w:r>
      <w:proofErr w:type="spellStart"/>
      <w:r w:rsidR="007656F3" w:rsidRPr="008C4A3C">
        <w:rPr>
          <w:color w:val="000000" w:themeColor="text1"/>
        </w:rPr>
        <w:t>Pahlevan</w:t>
      </w:r>
      <w:proofErr w:type="spellEnd"/>
      <w:r w:rsidR="007656F3" w:rsidRPr="008C4A3C">
        <w:rPr>
          <w:color w:val="000000" w:themeColor="text1"/>
        </w:rPr>
        <w:t xml:space="preserve"> et al., 2014)</w:t>
      </w:r>
      <w:r w:rsidR="00F94790" w:rsidRPr="008C4A3C">
        <w:rPr>
          <w:color w:val="000000" w:themeColor="text1"/>
        </w:rPr>
        <w:t xml:space="preserve">. Further, the second Thermal </w:t>
      </w:r>
      <w:r w:rsidR="00D94279" w:rsidRPr="008C4A3C">
        <w:rPr>
          <w:color w:val="000000" w:themeColor="text1"/>
        </w:rPr>
        <w:t>InfraRed (</w:t>
      </w:r>
      <w:r w:rsidR="00F94790" w:rsidRPr="008C4A3C">
        <w:rPr>
          <w:color w:val="000000" w:themeColor="text1"/>
        </w:rPr>
        <w:t>TIR)</w:t>
      </w:r>
      <w:r w:rsidR="00AB4906" w:rsidRPr="008C4A3C">
        <w:rPr>
          <w:color w:val="000000" w:themeColor="text1"/>
        </w:rPr>
        <w:t xml:space="preserve"> sensor on board L8 provides for the measuring of the Lake Surface Air Temperature which </w:t>
      </w:r>
      <w:r w:rsidR="00D94279" w:rsidRPr="008C4A3C">
        <w:rPr>
          <w:color w:val="000000" w:themeColor="text1"/>
        </w:rPr>
        <w:t>is another</w:t>
      </w:r>
      <w:r w:rsidR="00425CCE" w:rsidRPr="008C4A3C">
        <w:rPr>
          <w:color w:val="000000" w:themeColor="text1"/>
        </w:rPr>
        <w:t xml:space="preserve"> significant </w:t>
      </w:r>
      <w:r w:rsidR="00AB4906" w:rsidRPr="008C4A3C">
        <w:rPr>
          <w:color w:val="000000" w:themeColor="text1"/>
        </w:rPr>
        <w:t xml:space="preserve">proxy for HABs </w:t>
      </w:r>
      <w:r w:rsidR="00897691">
        <w:rPr>
          <w:color w:val="000000" w:themeColor="text1"/>
        </w:rPr>
        <w:t xml:space="preserve">that is investigated </w:t>
      </w:r>
      <w:r w:rsidR="00AB4906" w:rsidRPr="008C4A3C">
        <w:rPr>
          <w:color w:val="000000" w:themeColor="text1"/>
        </w:rPr>
        <w:t>in this study.</w:t>
      </w:r>
    </w:p>
    <w:p w14:paraId="36D052CE" w14:textId="3C98BC32" w:rsidR="007A651B" w:rsidRPr="008C4A3C" w:rsidRDefault="007A651B" w:rsidP="007A651B">
      <w:pPr>
        <w:rPr>
          <w:b/>
          <w:bCs/>
          <w:color w:val="000000" w:themeColor="text1"/>
        </w:rPr>
      </w:pPr>
      <w:r w:rsidRPr="008C4A3C">
        <w:rPr>
          <w:b/>
          <w:bCs/>
          <w:color w:val="000000" w:themeColor="text1"/>
        </w:rPr>
        <w:t>3.3.1.</w:t>
      </w:r>
      <w:r w:rsidR="005E3103">
        <w:rPr>
          <w:b/>
          <w:bCs/>
          <w:color w:val="000000" w:themeColor="text1"/>
        </w:rPr>
        <w:t>2</w:t>
      </w:r>
      <w:r w:rsidRPr="008C4A3C">
        <w:rPr>
          <w:b/>
          <w:bCs/>
          <w:color w:val="000000" w:themeColor="text1"/>
        </w:rPr>
        <w:t xml:space="preserve"> Satellite Data Preprocessing</w:t>
      </w:r>
    </w:p>
    <w:p w14:paraId="678AFFE8" w14:textId="3106F47C" w:rsidR="002D31D0" w:rsidRPr="008C4A3C" w:rsidRDefault="002D31D0" w:rsidP="002D31D0">
      <w:pPr>
        <w:rPr>
          <w:color w:val="000000" w:themeColor="text1"/>
        </w:rPr>
      </w:pPr>
      <w:r w:rsidRPr="008C4A3C">
        <w:rPr>
          <w:color w:val="000000" w:themeColor="text1"/>
        </w:rPr>
        <w:t>Landsat-8 OLI level-1</w:t>
      </w:r>
      <w:r w:rsidR="00B30906" w:rsidRPr="008C4A3C">
        <w:rPr>
          <w:color w:val="000000" w:themeColor="text1"/>
        </w:rPr>
        <w:t xml:space="preserve"> collection-1</w:t>
      </w:r>
      <w:r w:rsidRPr="008C4A3C">
        <w:rPr>
          <w:color w:val="000000" w:themeColor="text1"/>
        </w:rPr>
        <w:t xml:space="preserve"> data product consists of quantized and calibrated scaled DN values. Retrieval of Chl-a from Landsat-8 sensor over the study region involve</w:t>
      </w:r>
      <w:r w:rsidR="007F231A" w:rsidRPr="008C4A3C">
        <w:rPr>
          <w:color w:val="000000" w:themeColor="text1"/>
        </w:rPr>
        <w:t>d the following</w:t>
      </w:r>
      <w:r w:rsidRPr="008C4A3C">
        <w:rPr>
          <w:color w:val="000000" w:themeColor="text1"/>
        </w:rPr>
        <w:t xml:space="preserve"> </w:t>
      </w:r>
      <w:r w:rsidR="00741D08" w:rsidRPr="008C4A3C">
        <w:rPr>
          <w:color w:val="000000" w:themeColor="text1"/>
        </w:rPr>
        <w:t>three</w:t>
      </w:r>
      <w:r w:rsidRPr="008C4A3C">
        <w:rPr>
          <w:color w:val="000000" w:themeColor="text1"/>
        </w:rPr>
        <w:t xml:space="preserve"> steps, </w:t>
      </w:r>
    </w:p>
    <w:p w14:paraId="5A886562" w14:textId="57002E09" w:rsidR="002D31D0" w:rsidRPr="008C4A3C" w:rsidRDefault="002D31D0" w:rsidP="002D31D0">
      <w:pPr>
        <w:pStyle w:val="ListParagraph"/>
        <w:numPr>
          <w:ilvl w:val="0"/>
          <w:numId w:val="18"/>
        </w:numPr>
        <w:rPr>
          <w:color w:val="000000" w:themeColor="text1"/>
        </w:rPr>
      </w:pPr>
      <w:r w:rsidRPr="008C4A3C">
        <w:rPr>
          <w:color w:val="000000" w:themeColor="text1"/>
        </w:rPr>
        <w:t xml:space="preserve">Obtaining absolute scaled DN values for all the required </w:t>
      </w:r>
      <w:r w:rsidR="007A02AB" w:rsidRPr="008C4A3C">
        <w:rPr>
          <w:color w:val="000000" w:themeColor="text1"/>
        </w:rPr>
        <w:t>bands (</w:t>
      </w:r>
      <w:r w:rsidR="00741D08" w:rsidRPr="008C4A3C">
        <w:rPr>
          <w:color w:val="000000" w:themeColor="text1"/>
        </w:rPr>
        <w:t>B2</w:t>
      </w:r>
      <w:r w:rsidR="009119CB">
        <w:rPr>
          <w:color w:val="000000" w:themeColor="text1"/>
        </w:rPr>
        <w:t>,</w:t>
      </w:r>
      <w:r w:rsidR="00741D08" w:rsidRPr="008C4A3C">
        <w:rPr>
          <w:color w:val="000000" w:themeColor="text1"/>
        </w:rPr>
        <w:t xml:space="preserve"> B3, B4 and B5)</w:t>
      </w:r>
      <w:r w:rsidR="006232D2" w:rsidRPr="008C4A3C">
        <w:rPr>
          <w:color w:val="000000" w:themeColor="text1"/>
        </w:rPr>
        <w:t>.</w:t>
      </w:r>
    </w:p>
    <w:p w14:paraId="3DA65557" w14:textId="24255AF7" w:rsidR="002D31D0" w:rsidRPr="008C4A3C" w:rsidRDefault="007A02AB" w:rsidP="002D31D0">
      <w:pPr>
        <w:pStyle w:val="ListParagraph"/>
        <w:numPr>
          <w:ilvl w:val="0"/>
          <w:numId w:val="18"/>
        </w:numPr>
        <w:rPr>
          <w:color w:val="000000" w:themeColor="text1"/>
        </w:rPr>
      </w:pPr>
      <w:r w:rsidRPr="008C4A3C">
        <w:rPr>
          <w:color w:val="000000" w:themeColor="text1"/>
        </w:rPr>
        <w:t xml:space="preserve">The images were then subjected for atmospheric correction to minimize the </w:t>
      </w:r>
      <w:r w:rsidR="00AA1A04">
        <w:rPr>
          <w:color w:val="000000" w:themeColor="text1"/>
        </w:rPr>
        <w:t>a</w:t>
      </w:r>
      <w:r w:rsidRPr="008C4A3C">
        <w:rPr>
          <w:color w:val="000000" w:themeColor="text1"/>
        </w:rPr>
        <w:t>tmospheric attenuation effects in the quite humid Lake Victoria regions</w:t>
      </w:r>
      <w:r w:rsidR="00B12BFA" w:rsidRPr="008C4A3C">
        <w:rPr>
          <w:color w:val="000000" w:themeColor="text1"/>
        </w:rPr>
        <w:t>.</w:t>
      </w:r>
    </w:p>
    <w:p w14:paraId="56A2807A" w14:textId="77483FBA" w:rsidR="009C3F21" w:rsidRPr="008C4A3C" w:rsidRDefault="007A02AB" w:rsidP="007A651B">
      <w:pPr>
        <w:pStyle w:val="ListParagraph"/>
        <w:numPr>
          <w:ilvl w:val="0"/>
          <w:numId w:val="18"/>
        </w:numPr>
        <w:rPr>
          <w:color w:val="000000" w:themeColor="text1"/>
        </w:rPr>
      </w:pPr>
      <w:r w:rsidRPr="008C4A3C">
        <w:rPr>
          <w:color w:val="000000" w:themeColor="text1"/>
        </w:rPr>
        <w:t>Then finally</w:t>
      </w:r>
      <w:r w:rsidR="002D31D0" w:rsidRPr="008C4A3C">
        <w:rPr>
          <w:color w:val="000000" w:themeColor="text1"/>
        </w:rPr>
        <w:t xml:space="preserve"> Chl-a</w:t>
      </w:r>
      <w:r w:rsidRPr="008C4A3C">
        <w:rPr>
          <w:color w:val="000000" w:themeColor="text1"/>
        </w:rPr>
        <w:t xml:space="preserve"> were retrieved</w:t>
      </w:r>
      <w:r w:rsidR="002D31D0" w:rsidRPr="008C4A3C">
        <w:rPr>
          <w:color w:val="000000" w:themeColor="text1"/>
        </w:rPr>
        <w:t xml:space="preserve"> </w:t>
      </w:r>
      <w:r w:rsidRPr="008C4A3C">
        <w:rPr>
          <w:color w:val="000000" w:themeColor="text1"/>
        </w:rPr>
        <w:t xml:space="preserve">by </w:t>
      </w:r>
      <w:r w:rsidR="002D31D0" w:rsidRPr="008C4A3C">
        <w:rPr>
          <w:color w:val="000000" w:themeColor="text1"/>
        </w:rPr>
        <w:t>utilizing Ocean Chlorophyll (OC) algorithms (OC-</w:t>
      </w:r>
      <w:r w:rsidR="00025FE6" w:rsidRPr="008C4A3C">
        <w:rPr>
          <w:color w:val="000000" w:themeColor="text1"/>
        </w:rPr>
        <w:t>2</w:t>
      </w:r>
      <w:r w:rsidR="00E543EF" w:rsidRPr="008C4A3C">
        <w:rPr>
          <w:color w:val="000000" w:themeColor="text1"/>
        </w:rPr>
        <w:t xml:space="preserve"> shown in equation </w:t>
      </w:r>
      <w:r w:rsidR="00924C11">
        <w:rPr>
          <w:color w:val="000000" w:themeColor="text1"/>
        </w:rPr>
        <w:t>1</w:t>
      </w:r>
      <w:r w:rsidR="00E543EF" w:rsidRPr="008C4A3C">
        <w:rPr>
          <w:color w:val="000000" w:themeColor="text1"/>
        </w:rPr>
        <w:t xml:space="preserve"> below</w:t>
      </w:r>
      <w:r w:rsidR="002D31D0" w:rsidRPr="008C4A3C">
        <w:rPr>
          <w:color w:val="000000" w:themeColor="text1"/>
        </w:rPr>
        <w:t xml:space="preserve">). </w:t>
      </w:r>
    </w:p>
    <w:p w14:paraId="0120F179" w14:textId="0AC20DD5" w:rsidR="005B7893" w:rsidRDefault="005B7893" w:rsidP="00540F79">
      <w:pPr>
        <w:rPr>
          <w:i/>
          <w:iCs/>
          <w:noProof/>
          <w:lang w:val="en-GB" w:bidi="he-IL"/>
        </w:rPr>
      </w:pPr>
      <w:r>
        <w:rPr>
          <w:i/>
          <w:iCs/>
          <w:noProof/>
          <w:lang w:val="en-GB" w:bidi="he-IL"/>
        </w:rPr>
        <w:lastRenderedPageBreak/>
        <w:drawing>
          <wp:anchor distT="0" distB="0" distL="114300" distR="114300" simplePos="0" relativeHeight="251974656" behindDoc="0" locked="0" layoutInCell="1" allowOverlap="1" wp14:anchorId="3D3F6D0B" wp14:editId="1F10A727">
            <wp:simplePos x="0" y="0"/>
            <wp:positionH relativeFrom="column">
              <wp:posOffset>-215265</wp:posOffset>
            </wp:positionH>
            <wp:positionV relativeFrom="paragraph">
              <wp:posOffset>0</wp:posOffset>
            </wp:positionV>
            <wp:extent cx="6471920" cy="4773295"/>
            <wp:effectExtent l="0" t="0" r="5080" b="8255"/>
            <wp:wrapThrough wrapText="bothSides">
              <wp:wrapPolygon edited="0">
                <wp:start x="0" y="0"/>
                <wp:lineTo x="0" y="21551"/>
                <wp:lineTo x="21553" y="21551"/>
                <wp:lineTo x="21553"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20">
                      <a:extLst>
                        <a:ext uri="{28A0092B-C50C-407E-A947-70E740481C1C}">
                          <a14:useLocalDpi xmlns:a14="http://schemas.microsoft.com/office/drawing/2010/main" val="0"/>
                        </a:ext>
                      </a:extLst>
                    </a:blip>
                    <a:srcRect l="12627" r="12627"/>
                    <a:stretch/>
                  </pic:blipFill>
                  <pic:spPr bwMode="auto">
                    <a:xfrm>
                      <a:off x="0" y="0"/>
                      <a:ext cx="6471920" cy="4773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E2EC43" w14:textId="48890E38" w:rsidR="00FF55C5" w:rsidRPr="003265FB" w:rsidRDefault="004D422B" w:rsidP="00B72179">
      <w:pPr>
        <w:jc w:val="center"/>
        <w:rPr>
          <w:i/>
          <w:iCs/>
          <w:lang w:val="en-GB" w:bidi="he-IL"/>
        </w:rPr>
      </w:pPr>
      <w:r w:rsidRPr="003265FB">
        <w:rPr>
          <w:i/>
          <w:iCs/>
          <w:lang w:val="en-GB" w:bidi="he-IL"/>
        </w:rPr>
        <w:t xml:space="preserve"> </w:t>
      </w:r>
      <w:r w:rsidR="00237829" w:rsidRPr="00BE1A2D">
        <w:rPr>
          <w:i/>
          <w:iCs/>
        </w:rPr>
        <w:t>Fig</w:t>
      </w:r>
      <w:r w:rsidR="00237829">
        <w:rPr>
          <w:i/>
          <w:iCs/>
        </w:rPr>
        <w:t>ure</w:t>
      </w:r>
      <w:r w:rsidR="00237829" w:rsidRPr="003265FB">
        <w:rPr>
          <w:i/>
          <w:iCs/>
          <w:lang w:val="en-GB" w:bidi="he-IL"/>
        </w:rPr>
        <w:t xml:space="preserve"> </w:t>
      </w:r>
      <w:r w:rsidR="00FF55C5" w:rsidRPr="003265FB">
        <w:rPr>
          <w:i/>
          <w:iCs/>
          <w:lang w:val="en-GB" w:bidi="he-IL"/>
        </w:rPr>
        <w:t>6: Overall Methodology Workflow for Objectives 1 and 2</w:t>
      </w:r>
    </w:p>
    <w:p w14:paraId="632889DD" w14:textId="0EC0287D" w:rsidR="00B60D2A" w:rsidRPr="008C4A3C" w:rsidRDefault="00B60D2A" w:rsidP="007A651B">
      <w:pPr>
        <w:rPr>
          <w:b/>
          <w:bCs/>
          <w:color w:val="000000" w:themeColor="text1"/>
        </w:rPr>
      </w:pPr>
      <w:r w:rsidRPr="008C4A3C">
        <w:rPr>
          <w:b/>
          <w:bCs/>
          <w:color w:val="000000" w:themeColor="text1"/>
        </w:rPr>
        <w:t>3.3.1.</w:t>
      </w:r>
      <w:r w:rsidR="005E3103">
        <w:rPr>
          <w:b/>
          <w:bCs/>
          <w:color w:val="000000" w:themeColor="text1"/>
        </w:rPr>
        <w:t>3</w:t>
      </w:r>
      <w:r w:rsidRPr="008C4A3C">
        <w:rPr>
          <w:b/>
          <w:bCs/>
          <w:color w:val="000000" w:themeColor="text1"/>
        </w:rPr>
        <w:t xml:space="preserve"> Estimating Chl</w:t>
      </w:r>
      <w:r w:rsidR="00617475" w:rsidRPr="008C4A3C">
        <w:rPr>
          <w:b/>
          <w:bCs/>
          <w:color w:val="000000" w:themeColor="text1"/>
        </w:rPr>
        <w:t>-</w:t>
      </w:r>
      <w:r w:rsidRPr="008C4A3C">
        <w:rPr>
          <w:b/>
          <w:bCs/>
          <w:color w:val="000000" w:themeColor="text1"/>
        </w:rPr>
        <w:t>a Concentration</w:t>
      </w:r>
    </w:p>
    <w:p w14:paraId="2A6800C5" w14:textId="6101701F" w:rsidR="00AC0D1F" w:rsidRPr="008C4A3C" w:rsidRDefault="00AC0D1F" w:rsidP="00A6616A">
      <w:pPr>
        <w:rPr>
          <w:color w:val="000000" w:themeColor="text1"/>
        </w:rPr>
      </w:pPr>
      <w:r w:rsidRPr="008C4A3C">
        <w:rPr>
          <w:color w:val="000000" w:themeColor="text1"/>
        </w:rPr>
        <w:t xml:space="preserve">Based on band positioning in the OLI sensor and previous good performance in retrieval of chl-a in inland waters </w:t>
      </w:r>
      <w:r w:rsidR="000B06F4" w:rsidRPr="008C4A3C">
        <w:rPr>
          <w:color w:val="000000" w:themeColor="text1"/>
        </w:rPr>
        <w:t>(Augusto-Silva et al.,)</w:t>
      </w:r>
      <w:r w:rsidRPr="008C4A3C">
        <w:rPr>
          <w:color w:val="000000" w:themeColor="text1"/>
        </w:rPr>
        <w:t xml:space="preserve"> </w:t>
      </w:r>
      <w:r w:rsidR="00A750C4" w:rsidRPr="008C4A3C">
        <w:rPr>
          <w:color w:val="000000" w:themeColor="text1"/>
        </w:rPr>
        <w:t>Ocean Color 2 (OC2)</w:t>
      </w:r>
      <w:r w:rsidRPr="008C4A3C">
        <w:rPr>
          <w:color w:val="000000" w:themeColor="text1"/>
        </w:rPr>
        <w:t xml:space="preserve"> algorithm</w:t>
      </w:r>
      <w:r w:rsidR="00DA53A6" w:rsidRPr="008C4A3C">
        <w:rPr>
          <w:color w:val="000000" w:themeColor="text1"/>
        </w:rPr>
        <w:t xml:space="preserve"> was settled upon for this retrieval purpose.</w:t>
      </w:r>
    </w:p>
    <w:p w14:paraId="73CC980A" w14:textId="27738F35" w:rsidR="00F30599" w:rsidRDefault="00F30599" w:rsidP="00A6616A">
      <w:pPr>
        <w:rPr>
          <w:color w:val="000000" w:themeColor="text1"/>
        </w:rPr>
      </w:pPr>
      <w:r w:rsidRPr="008C4A3C">
        <w:rPr>
          <w:color w:val="000000" w:themeColor="text1"/>
        </w:rPr>
        <w:t xml:space="preserve">OC-2 is a modified </w:t>
      </w:r>
      <w:r w:rsidR="00025FE6" w:rsidRPr="008C4A3C">
        <w:rPr>
          <w:color w:val="000000" w:themeColor="text1"/>
        </w:rPr>
        <w:t>fourth order</w:t>
      </w:r>
      <w:r w:rsidRPr="008C4A3C">
        <w:rPr>
          <w:color w:val="000000" w:themeColor="text1"/>
        </w:rPr>
        <w:t xml:space="preserve"> polynomial algorithm which was originally developed for the </w:t>
      </w:r>
      <w:proofErr w:type="spellStart"/>
      <w:r w:rsidRPr="008C4A3C">
        <w:rPr>
          <w:color w:val="000000" w:themeColor="text1"/>
        </w:rPr>
        <w:t>SeaWiFS</w:t>
      </w:r>
      <w:proofErr w:type="spellEnd"/>
      <w:r w:rsidR="00057DA1">
        <w:rPr>
          <w:color w:val="000000" w:themeColor="text1"/>
        </w:rPr>
        <w:t xml:space="preserve"> </w:t>
      </w:r>
      <w:r w:rsidRPr="008C4A3C">
        <w:rPr>
          <w:color w:val="000000" w:themeColor="text1"/>
        </w:rPr>
        <w:t>data (O’Reilly et al., 1998)</w:t>
      </w:r>
      <w:r w:rsidR="00C86366" w:rsidRPr="008C4A3C">
        <w:rPr>
          <w:color w:val="000000" w:themeColor="text1"/>
        </w:rPr>
        <w:t xml:space="preserve"> but can be tuned to perform relatively well with Landsat 8</w:t>
      </w:r>
      <w:r w:rsidR="005C77D1" w:rsidRPr="008C4A3C">
        <w:rPr>
          <w:color w:val="000000" w:themeColor="text1"/>
        </w:rPr>
        <w:t xml:space="preserve"> (</w:t>
      </w:r>
      <w:r w:rsidR="00C42DCE" w:rsidRPr="008C4A3C">
        <w:rPr>
          <w:color w:val="000000" w:themeColor="text1"/>
        </w:rPr>
        <w:t>Watanabe et al., 2017</w:t>
      </w:r>
      <w:r w:rsidR="005C77D1" w:rsidRPr="008C4A3C">
        <w:rPr>
          <w:color w:val="000000" w:themeColor="text1"/>
        </w:rPr>
        <w:t>; Richard et al., 2018)</w:t>
      </w:r>
    </w:p>
    <w:p w14:paraId="1749AE49" w14:textId="4501D37F" w:rsidR="00492429" w:rsidRDefault="00492429" w:rsidP="00A6616A">
      <w:pPr>
        <w:rPr>
          <w:color w:val="000000" w:themeColor="text1"/>
        </w:rPr>
      </w:pPr>
    </w:p>
    <w:p w14:paraId="42D94AB5" w14:textId="5146B78B" w:rsidR="009210E9" w:rsidRPr="008C4A3C" w:rsidRDefault="00492429" w:rsidP="009210E9">
      <w:pPr>
        <w:rPr>
          <w:color w:val="000000" w:themeColor="text1"/>
          <w:lang w:val="en-GB" w:bidi="he-IL"/>
        </w:rPr>
      </w:pPr>
      <w:r>
        <w:rPr>
          <w:color w:val="000000" w:themeColor="text1"/>
          <w:lang w:val="en-GB" w:bidi="he-IL"/>
        </w:rPr>
        <w:lastRenderedPageBreak/>
        <w:t xml:space="preserve">Mathematically, </w:t>
      </w:r>
      <w:r w:rsidR="009210E9" w:rsidRPr="008C4A3C">
        <w:rPr>
          <w:color w:val="000000" w:themeColor="text1"/>
          <w:lang w:val="en-GB" w:bidi="he-IL"/>
        </w:rPr>
        <w:t>OC</w:t>
      </w:r>
      <w:r>
        <w:rPr>
          <w:color w:val="000000" w:themeColor="text1"/>
          <w:lang w:val="en-GB" w:bidi="he-IL"/>
        </w:rPr>
        <w:t>-</w:t>
      </w:r>
      <w:r w:rsidR="009210E9" w:rsidRPr="008C4A3C">
        <w:rPr>
          <w:color w:val="000000" w:themeColor="text1"/>
          <w:lang w:val="en-GB" w:bidi="he-IL"/>
        </w:rPr>
        <w:t xml:space="preserve">2 </w:t>
      </w:r>
      <w:r w:rsidR="00AE5901" w:rsidRPr="008C4A3C">
        <w:rPr>
          <w:color w:val="000000" w:themeColor="text1"/>
          <w:lang w:val="en-GB" w:bidi="he-IL"/>
        </w:rPr>
        <w:t>is an empirical</w:t>
      </w:r>
      <w:r w:rsidR="009210E9" w:rsidRPr="008C4A3C">
        <w:rPr>
          <w:color w:val="000000" w:themeColor="text1"/>
          <w:lang w:val="en-GB" w:bidi="he-IL"/>
        </w:rPr>
        <w:t xml:space="preserve"> two-band ratio </w:t>
      </w:r>
      <w:r>
        <w:rPr>
          <w:color w:val="000000" w:themeColor="text1"/>
          <w:lang w:val="en-GB" w:bidi="he-IL"/>
        </w:rPr>
        <w:t xml:space="preserve">algorithm </w:t>
      </w:r>
      <w:r w:rsidR="009210E9" w:rsidRPr="008C4A3C">
        <w:rPr>
          <w:color w:val="000000" w:themeColor="text1"/>
          <w:lang w:val="en-GB" w:bidi="he-IL"/>
        </w:rPr>
        <w:t>(NASA 201</w:t>
      </w:r>
      <w:r w:rsidR="00AE5901" w:rsidRPr="008C4A3C">
        <w:rPr>
          <w:color w:val="000000" w:themeColor="text1"/>
          <w:lang w:val="en-GB" w:bidi="he-IL"/>
        </w:rPr>
        <w:t>1</w:t>
      </w:r>
      <w:r w:rsidR="009210E9" w:rsidRPr="008C4A3C">
        <w:rPr>
          <w:color w:val="000000" w:themeColor="text1"/>
          <w:lang w:val="en-GB" w:bidi="he-IL"/>
        </w:rPr>
        <w:t xml:space="preserve">) </w:t>
      </w:r>
      <w:r>
        <w:rPr>
          <w:color w:val="000000" w:themeColor="text1"/>
          <w:lang w:val="en-GB" w:bidi="he-IL"/>
        </w:rPr>
        <w:t xml:space="preserve">for the quantitative estimation of chl-a and is </w:t>
      </w:r>
      <w:r w:rsidR="009210E9" w:rsidRPr="008C4A3C">
        <w:rPr>
          <w:color w:val="000000" w:themeColor="text1"/>
          <w:lang w:val="en-GB" w:bidi="he-IL"/>
        </w:rPr>
        <w:t>given by:</w:t>
      </w:r>
    </w:p>
    <w:p w14:paraId="2513CE55" w14:textId="1D7E7354" w:rsidR="009210E9" w:rsidRPr="008C4A3C" w:rsidRDefault="008C4A3C" w:rsidP="009210E9">
      <w:pPr>
        <w:rPr>
          <w:color w:val="000000" w:themeColor="text1"/>
          <w:sz w:val="26"/>
          <w:szCs w:val="26"/>
          <w:lang w:val="en-GB" w:bidi="he-IL"/>
        </w:rPr>
      </w:pPr>
      <m:oMath>
        <m:r>
          <m:rPr>
            <m:sty m:val="p"/>
          </m:rPr>
          <w:rPr>
            <w:rFonts w:ascii="Cambria Math" w:hAnsi="Cambria Math"/>
            <w:color w:val="000000" w:themeColor="text1"/>
            <w:sz w:val="26"/>
            <w:szCs w:val="26"/>
            <w:lang w:val="en-GB" w:bidi="he-IL"/>
          </w:rPr>
          <m:t>Chl-a=</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10</m:t>
            </m:r>
          </m:e>
          <m:sup>
            <m:r>
              <m:rPr>
                <m:sty m:val="p"/>
              </m:rPr>
              <w:rPr>
                <w:rFonts w:ascii="Cambria Math" w:hAnsi="Cambria Math"/>
                <w:color w:val="000000" w:themeColor="text1"/>
                <w:sz w:val="26"/>
                <w:szCs w:val="26"/>
                <w:lang w:val="en-GB" w:bidi="he-IL"/>
              </w:rPr>
              <m:t>(0.2511-2.0853R+1.5035</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R</m:t>
                </m:r>
              </m:e>
              <m:sup>
                <m:r>
                  <m:rPr>
                    <m:sty m:val="p"/>
                  </m:rPr>
                  <w:rPr>
                    <w:rFonts w:ascii="Cambria Math" w:hAnsi="Cambria Math"/>
                    <w:color w:val="000000" w:themeColor="text1"/>
                    <w:sz w:val="26"/>
                    <w:szCs w:val="26"/>
                    <w:lang w:val="en-GB" w:bidi="he-IL"/>
                  </w:rPr>
                  <m:t>2</m:t>
                </m:r>
              </m:sup>
            </m:sSup>
            <m:r>
              <m:rPr>
                <m:sty m:val="p"/>
              </m:rPr>
              <w:rPr>
                <w:rFonts w:ascii="Cambria Math" w:hAnsi="Cambria Math"/>
                <w:color w:val="000000" w:themeColor="text1"/>
                <w:sz w:val="26"/>
                <w:szCs w:val="26"/>
                <w:lang w:val="en-GB" w:bidi="he-IL"/>
              </w:rPr>
              <m:t>-3.1747</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R</m:t>
                </m:r>
              </m:e>
              <m:sup>
                <m:r>
                  <m:rPr>
                    <m:sty m:val="p"/>
                  </m:rPr>
                  <w:rPr>
                    <w:rFonts w:ascii="Cambria Math" w:hAnsi="Cambria Math"/>
                    <w:color w:val="000000" w:themeColor="text1"/>
                    <w:sz w:val="26"/>
                    <w:szCs w:val="26"/>
                    <w:lang w:val="en-GB" w:bidi="he-IL"/>
                  </w:rPr>
                  <m:t>3</m:t>
                </m:r>
              </m:sup>
            </m:sSup>
            <m:r>
              <m:rPr>
                <m:sty m:val="p"/>
              </m:rPr>
              <w:rPr>
                <w:rFonts w:ascii="Cambria Math" w:hAnsi="Cambria Math"/>
                <w:color w:val="000000" w:themeColor="text1"/>
                <w:sz w:val="26"/>
                <w:szCs w:val="26"/>
                <w:lang w:val="en-GB" w:bidi="he-IL"/>
              </w:rPr>
              <m:t>+0.3383</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R</m:t>
                </m:r>
              </m:e>
              <m:sup>
                <m:r>
                  <m:rPr>
                    <m:sty m:val="p"/>
                  </m:rPr>
                  <w:rPr>
                    <w:rFonts w:ascii="Cambria Math" w:hAnsi="Cambria Math"/>
                    <w:color w:val="000000" w:themeColor="text1"/>
                    <w:sz w:val="26"/>
                    <w:szCs w:val="26"/>
                    <w:lang w:val="en-GB" w:bidi="he-IL"/>
                  </w:rPr>
                  <m:t>4</m:t>
                </m:r>
              </m:sup>
            </m:sSup>
            <m:r>
              <m:rPr>
                <m:sty m:val="p"/>
              </m:rPr>
              <w:rPr>
                <w:rFonts w:ascii="Cambria Math" w:hAnsi="Cambria Math"/>
                <w:color w:val="000000" w:themeColor="text1"/>
                <w:sz w:val="26"/>
                <w:szCs w:val="26"/>
                <w:lang w:val="en-GB" w:bidi="he-IL"/>
              </w:rPr>
              <m:t>)</m:t>
            </m:r>
          </m:sup>
        </m:sSup>
      </m:oMath>
      <w:r w:rsidR="00924C11">
        <w:rPr>
          <w:rFonts w:eastAsiaTheme="minorEastAsia"/>
          <w:color w:val="000000" w:themeColor="text1"/>
          <w:sz w:val="26"/>
          <w:szCs w:val="26"/>
          <w:lang w:val="en-GB" w:bidi="he-IL"/>
        </w:rPr>
        <w:t xml:space="preserve"> ………………………. (eq. 1)</w:t>
      </w:r>
    </w:p>
    <w:p w14:paraId="03DF5EC9" w14:textId="7F5C6F99" w:rsidR="009210E9" w:rsidRDefault="009210E9" w:rsidP="009210E9">
      <w:pPr>
        <w:rPr>
          <w:rFonts w:eastAsiaTheme="minorEastAsia"/>
          <w:color w:val="000000" w:themeColor="text1"/>
          <w:sz w:val="26"/>
          <w:szCs w:val="26"/>
          <w:lang w:val="en-GB" w:bidi="he-IL"/>
        </w:rPr>
      </w:pPr>
      <w:r w:rsidRPr="008C4A3C">
        <w:rPr>
          <w:color w:val="000000" w:themeColor="text1"/>
          <w:sz w:val="24"/>
          <w:szCs w:val="24"/>
          <w:lang w:val="en-GB" w:bidi="he-IL"/>
        </w:rPr>
        <w:t xml:space="preserve">Where </w:t>
      </w:r>
      <m:oMath>
        <m:r>
          <m:rPr>
            <m:sty m:val="p"/>
          </m:rPr>
          <w:rPr>
            <w:rFonts w:ascii="Cambria Math" w:eastAsiaTheme="minorEastAsia" w:hAnsi="Cambria Math"/>
            <w:color w:val="000000" w:themeColor="text1"/>
            <w:sz w:val="24"/>
            <w:szCs w:val="24"/>
            <w:lang w:val="en-GB" w:bidi="he-IL"/>
          </w:rPr>
          <m:t>R=</m:t>
        </m:r>
        <m:func>
          <m:funcPr>
            <m:ctrlPr>
              <w:rPr>
                <w:rFonts w:ascii="Cambria Math" w:eastAsiaTheme="minorEastAsia" w:hAnsi="Cambria Math"/>
                <w:color w:val="000000" w:themeColor="text1"/>
                <w:sz w:val="24"/>
                <w:szCs w:val="24"/>
                <w:lang w:val="en-GB" w:bidi="he-IL"/>
              </w:rPr>
            </m:ctrlPr>
          </m:funcPr>
          <m:fName>
            <m:sSub>
              <m:sSubPr>
                <m:ctrlPr>
                  <w:rPr>
                    <w:rFonts w:ascii="Cambria Math" w:eastAsiaTheme="minorEastAsia" w:hAnsi="Cambria Math"/>
                    <w:color w:val="000000" w:themeColor="text1"/>
                    <w:sz w:val="24"/>
                    <w:szCs w:val="24"/>
                    <w:lang w:val="en-GB" w:bidi="he-IL"/>
                  </w:rPr>
                </m:ctrlPr>
              </m:sSubPr>
              <m:e>
                <m:r>
                  <m:rPr>
                    <m:sty m:val="p"/>
                  </m:rPr>
                  <w:rPr>
                    <w:rFonts w:ascii="Cambria Math" w:hAnsi="Cambria Math"/>
                    <w:color w:val="000000" w:themeColor="text1"/>
                    <w:sz w:val="24"/>
                    <w:szCs w:val="24"/>
                    <w:lang w:val="en-GB" w:bidi="he-IL"/>
                  </w:rPr>
                  <m:t>log</m:t>
                </m:r>
              </m:e>
              <m:sub>
                <m:r>
                  <m:rPr>
                    <m:sty m:val="p"/>
                  </m:rPr>
                  <w:rPr>
                    <w:rFonts w:ascii="Cambria Math" w:eastAsiaTheme="minorEastAsia" w:hAnsi="Cambria Math"/>
                    <w:color w:val="000000" w:themeColor="text1"/>
                    <w:sz w:val="24"/>
                    <w:szCs w:val="24"/>
                    <w:lang w:val="en-GB" w:bidi="he-IL"/>
                  </w:rPr>
                  <m:t>10</m:t>
                </m:r>
              </m:sub>
            </m:sSub>
          </m:fName>
          <m:e>
            <m:f>
              <m:fPr>
                <m:type m:val="skw"/>
                <m:ctrlPr>
                  <w:rPr>
                    <w:rFonts w:ascii="Cambria Math" w:eastAsiaTheme="minorEastAsia" w:hAnsi="Cambria Math"/>
                    <w:color w:val="000000" w:themeColor="text1"/>
                    <w:sz w:val="24"/>
                    <w:szCs w:val="24"/>
                    <w:lang w:val="en-GB" w:bidi="he-IL"/>
                  </w:rPr>
                </m:ctrlPr>
              </m:fPr>
              <m:num>
                <m:r>
                  <m:rPr>
                    <m:sty m:val="p"/>
                  </m:rPr>
                  <w:rPr>
                    <w:rFonts w:ascii="Cambria Math" w:eastAsiaTheme="minorEastAsia" w:hAnsi="Cambria Math"/>
                    <w:color w:val="000000" w:themeColor="text1"/>
                    <w:sz w:val="24"/>
                    <w:szCs w:val="24"/>
                    <w:lang w:val="en-GB" w:bidi="he-IL"/>
                  </w:rPr>
                  <m:t>Rrs</m:t>
                </m:r>
                <m:d>
                  <m:dPr>
                    <m:ctrlPr>
                      <w:rPr>
                        <w:rFonts w:ascii="Cambria Math" w:eastAsiaTheme="minorEastAsia" w:hAnsi="Cambria Math"/>
                        <w:color w:val="000000" w:themeColor="text1"/>
                        <w:sz w:val="24"/>
                        <w:szCs w:val="24"/>
                        <w:lang w:val="en-GB" w:bidi="he-IL"/>
                      </w:rPr>
                    </m:ctrlPr>
                  </m:dPr>
                  <m:e>
                    <m:r>
                      <m:rPr>
                        <m:sty m:val="p"/>
                      </m:rPr>
                      <w:rPr>
                        <w:rFonts w:ascii="Cambria Math" w:eastAsiaTheme="minorEastAsia" w:hAnsi="Cambria Math"/>
                        <w:color w:val="000000" w:themeColor="text1"/>
                        <w:sz w:val="24"/>
                        <w:szCs w:val="24"/>
                        <w:lang w:val="en-GB" w:bidi="he-IL"/>
                      </w:rPr>
                      <m:t>490</m:t>
                    </m:r>
                  </m:e>
                </m:d>
              </m:num>
              <m:den>
                <m:r>
                  <m:rPr>
                    <m:sty m:val="p"/>
                  </m:rPr>
                  <w:rPr>
                    <w:rFonts w:ascii="Cambria Math" w:eastAsiaTheme="minorEastAsia" w:hAnsi="Cambria Math"/>
                    <w:color w:val="000000" w:themeColor="text1"/>
                    <w:sz w:val="24"/>
                    <w:szCs w:val="24"/>
                    <w:lang w:val="en-GB" w:bidi="he-IL"/>
                  </w:rPr>
                  <m:t>Rrs</m:t>
                </m:r>
                <m:d>
                  <m:dPr>
                    <m:ctrlPr>
                      <w:rPr>
                        <w:rFonts w:ascii="Cambria Math" w:eastAsiaTheme="minorEastAsia" w:hAnsi="Cambria Math"/>
                        <w:color w:val="000000" w:themeColor="text1"/>
                        <w:sz w:val="24"/>
                        <w:szCs w:val="24"/>
                        <w:lang w:val="en-GB" w:bidi="he-IL"/>
                      </w:rPr>
                    </m:ctrlPr>
                  </m:dPr>
                  <m:e>
                    <m:r>
                      <m:rPr>
                        <m:sty m:val="p"/>
                      </m:rPr>
                      <w:rPr>
                        <w:rFonts w:ascii="Cambria Math" w:eastAsiaTheme="minorEastAsia" w:hAnsi="Cambria Math"/>
                        <w:color w:val="000000" w:themeColor="text1"/>
                        <w:sz w:val="24"/>
                        <w:szCs w:val="24"/>
                        <w:lang w:val="en-GB" w:bidi="he-IL"/>
                      </w:rPr>
                      <m:t>555</m:t>
                    </m:r>
                  </m:e>
                </m:d>
              </m:den>
            </m:f>
          </m:e>
        </m:func>
      </m:oMath>
      <w:r w:rsidR="00924C11">
        <w:rPr>
          <w:rFonts w:eastAsiaTheme="minorEastAsia"/>
          <w:color w:val="000000" w:themeColor="text1"/>
          <w:sz w:val="24"/>
          <w:szCs w:val="24"/>
          <w:lang w:val="en-GB" w:bidi="he-IL"/>
        </w:rPr>
        <w:tab/>
        <w:t>…………</w:t>
      </w:r>
      <w:r w:rsidR="00924C11">
        <w:rPr>
          <w:rFonts w:eastAsiaTheme="minorEastAsia"/>
          <w:color w:val="000000" w:themeColor="text1"/>
          <w:sz w:val="26"/>
          <w:szCs w:val="26"/>
          <w:lang w:val="en-GB" w:bidi="he-IL"/>
        </w:rPr>
        <w:t>………………………………. (eq. 2)</w:t>
      </w:r>
    </w:p>
    <w:p w14:paraId="18323566" w14:textId="5753AFBD" w:rsidR="005901DB" w:rsidRDefault="005901DB" w:rsidP="009210E9">
      <w:pPr>
        <w:rPr>
          <w:rFonts w:eastAsiaTheme="minorEastAsia"/>
          <w:color w:val="000000" w:themeColor="text1"/>
          <w:sz w:val="26"/>
          <w:szCs w:val="26"/>
          <w:lang w:val="en-GB" w:bidi="he-IL"/>
        </w:rPr>
      </w:pPr>
      <w:r>
        <w:rPr>
          <w:rFonts w:eastAsiaTheme="minorEastAsia"/>
          <w:color w:val="000000" w:themeColor="text1"/>
          <w:sz w:val="26"/>
          <w:szCs w:val="26"/>
          <w:lang w:val="en-GB" w:bidi="he-IL"/>
        </w:rPr>
        <w:t>Where:</w:t>
      </w:r>
    </w:p>
    <w:p w14:paraId="4089CEC9" w14:textId="1FF140FE" w:rsidR="005901DB" w:rsidRDefault="005901DB" w:rsidP="009210E9">
      <w:pPr>
        <w:rPr>
          <w:rFonts w:eastAsiaTheme="minorEastAsia"/>
          <w:color w:val="000000" w:themeColor="text1"/>
          <w:sz w:val="26"/>
          <w:szCs w:val="26"/>
          <w:lang w:val="en-GB" w:bidi="he-IL"/>
        </w:rPr>
      </w:pPr>
      <w:r w:rsidRPr="005901DB">
        <w:rPr>
          <w:rFonts w:eastAsiaTheme="minorEastAsia"/>
          <w:i/>
          <w:iCs/>
          <w:color w:val="000000" w:themeColor="text1"/>
          <w:sz w:val="26"/>
          <w:szCs w:val="26"/>
          <w:lang w:val="en-GB" w:bidi="he-IL"/>
        </w:rPr>
        <w:t>Ch-a</w:t>
      </w:r>
      <w:r>
        <w:rPr>
          <w:rFonts w:eastAsiaTheme="minorEastAsia"/>
          <w:color w:val="000000" w:themeColor="text1"/>
          <w:sz w:val="26"/>
          <w:szCs w:val="26"/>
          <w:lang w:val="en-GB" w:bidi="he-IL"/>
        </w:rPr>
        <w:t xml:space="preserve"> is the </w:t>
      </w:r>
      <w:r w:rsidR="00C64C33">
        <w:rPr>
          <w:rFonts w:eastAsiaTheme="minorEastAsia"/>
          <w:color w:val="000000" w:themeColor="text1"/>
          <w:sz w:val="26"/>
          <w:szCs w:val="26"/>
          <w:lang w:val="en-GB" w:bidi="he-IL"/>
        </w:rPr>
        <w:t xml:space="preserve">estimated </w:t>
      </w:r>
      <w:r>
        <w:rPr>
          <w:rFonts w:eastAsiaTheme="minorEastAsia"/>
          <w:color w:val="000000" w:themeColor="text1"/>
          <w:sz w:val="26"/>
          <w:szCs w:val="26"/>
          <w:lang w:val="en-GB" w:bidi="he-IL"/>
        </w:rPr>
        <w:t xml:space="preserve">quantified value of Chlorophyll-a </w:t>
      </w:r>
    </w:p>
    <w:p w14:paraId="293C7408" w14:textId="6DBE0624" w:rsidR="005901DB" w:rsidRDefault="005901DB" w:rsidP="009210E9">
      <w:pPr>
        <w:rPr>
          <w:rFonts w:eastAsiaTheme="minorEastAsia"/>
          <w:color w:val="000000" w:themeColor="text1"/>
          <w:sz w:val="26"/>
          <w:szCs w:val="26"/>
          <w:lang w:val="en-GB" w:bidi="he-IL"/>
        </w:rPr>
      </w:pPr>
      <w:r w:rsidRPr="005901DB">
        <w:rPr>
          <w:rFonts w:eastAsiaTheme="minorEastAsia"/>
          <w:i/>
          <w:iCs/>
          <w:color w:val="000000" w:themeColor="text1"/>
          <w:sz w:val="26"/>
          <w:szCs w:val="26"/>
          <w:lang w:val="en-GB" w:bidi="he-IL"/>
        </w:rPr>
        <w:t>R</w:t>
      </w:r>
      <w:r>
        <w:rPr>
          <w:rFonts w:eastAsiaTheme="minorEastAsia"/>
          <w:color w:val="000000" w:themeColor="text1"/>
          <w:sz w:val="26"/>
          <w:szCs w:val="26"/>
          <w:lang w:val="en-GB" w:bidi="he-IL"/>
        </w:rPr>
        <w:t xml:space="preserve"> is the quantifying </w:t>
      </w:r>
      <w:r w:rsidR="00F54FA0">
        <w:rPr>
          <w:rFonts w:eastAsiaTheme="minorEastAsia"/>
          <w:color w:val="000000" w:themeColor="text1"/>
          <w:sz w:val="26"/>
          <w:szCs w:val="26"/>
          <w:lang w:val="en-GB" w:bidi="he-IL"/>
        </w:rPr>
        <w:t>coefficient derived from the spectral bands</w:t>
      </w:r>
    </w:p>
    <w:p w14:paraId="50CAEC81" w14:textId="6EA2C127" w:rsidR="00F54FA0" w:rsidRPr="00933110" w:rsidRDefault="00F54FA0" w:rsidP="009210E9">
      <w:pPr>
        <w:rPr>
          <w:color w:val="000000" w:themeColor="text1"/>
          <w:sz w:val="26"/>
          <w:szCs w:val="26"/>
          <w:lang w:val="en-GB" w:bidi="he-IL"/>
        </w:rPr>
      </w:pPr>
      <w:proofErr w:type="spellStart"/>
      <w:r w:rsidRPr="00F54FA0">
        <w:rPr>
          <w:rFonts w:eastAsiaTheme="minorEastAsia"/>
          <w:i/>
          <w:iCs/>
          <w:color w:val="000000" w:themeColor="text1"/>
          <w:sz w:val="26"/>
          <w:szCs w:val="26"/>
          <w:lang w:val="en-GB" w:bidi="he-IL"/>
        </w:rPr>
        <w:t>Rrs</w:t>
      </w:r>
      <w:proofErr w:type="spellEnd"/>
      <w:r w:rsidR="00933110">
        <w:rPr>
          <w:rFonts w:eastAsiaTheme="minorEastAsia"/>
          <w:i/>
          <w:iCs/>
          <w:color w:val="000000" w:themeColor="text1"/>
          <w:sz w:val="26"/>
          <w:szCs w:val="26"/>
          <w:lang w:val="en-GB" w:bidi="he-IL"/>
        </w:rPr>
        <w:t xml:space="preserve"> </w:t>
      </w:r>
      <w:r w:rsidR="00933110" w:rsidRPr="00933110">
        <w:rPr>
          <w:rFonts w:eastAsiaTheme="minorEastAsia"/>
          <w:color w:val="000000" w:themeColor="text1"/>
          <w:sz w:val="26"/>
          <w:szCs w:val="26"/>
          <w:lang w:val="en-GB" w:bidi="he-IL"/>
        </w:rPr>
        <w:t>is</w:t>
      </w:r>
      <w:r w:rsidR="00933110">
        <w:rPr>
          <w:rFonts w:eastAsiaTheme="minorEastAsia"/>
          <w:i/>
          <w:iCs/>
          <w:color w:val="000000" w:themeColor="text1"/>
          <w:sz w:val="26"/>
          <w:szCs w:val="26"/>
          <w:lang w:val="en-GB" w:bidi="he-IL"/>
        </w:rPr>
        <w:t xml:space="preserve"> </w:t>
      </w:r>
      <w:r w:rsidR="00933110">
        <w:rPr>
          <w:rFonts w:eastAsiaTheme="minorEastAsia"/>
          <w:color w:val="000000" w:themeColor="text1"/>
          <w:sz w:val="26"/>
          <w:szCs w:val="26"/>
          <w:lang w:val="en-GB" w:bidi="he-IL"/>
        </w:rPr>
        <w:t xml:space="preserve">Reflectance in the </w:t>
      </w:r>
      <w:r w:rsidR="00217CB5">
        <w:rPr>
          <w:rFonts w:eastAsiaTheme="minorEastAsia"/>
          <w:color w:val="000000" w:themeColor="text1"/>
          <w:sz w:val="26"/>
          <w:szCs w:val="26"/>
          <w:lang w:val="en-GB" w:bidi="he-IL"/>
        </w:rPr>
        <w:t>specified wavelength region</w:t>
      </w:r>
      <w:r w:rsidR="00933110">
        <w:rPr>
          <w:rFonts w:eastAsiaTheme="minorEastAsia"/>
          <w:color w:val="000000" w:themeColor="text1"/>
          <w:sz w:val="26"/>
          <w:szCs w:val="26"/>
          <w:lang w:val="en-GB" w:bidi="he-IL"/>
        </w:rPr>
        <w:t xml:space="preserve"> </w:t>
      </w:r>
    </w:p>
    <w:p w14:paraId="15903DA5" w14:textId="29DBF505" w:rsidR="00641626" w:rsidRDefault="00641626" w:rsidP="00641626">
      <w:pPr>
        <w:rPr>
          <w:color w:val="000000" w:themeColor="text1"/>
        </w:rPr>
      </w:pPr>
      <w:r w:rsidRPr="008C4A3C">
        <w:rPr>
          <w:color w:val="000000" w:themeColor="text1"/>
        </w:rPr>
        <w:t xml:space="preserve">For OC-2, ratio of </w:t>
      </w:r>
      <w:proofErr w:type="spellStart"/>
      <w:r w:rsidRPr="008C4A3C">
        <w:rPr>
          <w:color w:val="000000" w:themeColor="text1"/>
        </w:rPr>
        <w:t>Rrs</w:t>
      </w:r>
      <w:proofErr w:type="spellEnd"/>
      <w:r w:rsidRPr="008C4A3C">
        <w:rPr>
          <w:color w:val="000000" w:themeColor="text1"/>
        </w:rPr>
        <w:t xml:space="preserve"> at</w:t>
      </w:r>
      <w:r w:rsidR="00D16B84" w:rsidRPr="008C4A3C">
        <w:rPr>
          <w:color w:val="000000" w:themeColor="text1"/>
        </w:rPr>
        <w:t xml:space="preserve"> Blue band </w:t>
      </w:r>
      <w:r w:rsidR="0020399E" w:rsidRPr="008C4A3C">
        <w:rPr>
          <w:color w:val="000000" w:themeColor="text1"/>
        </w:rPr>
        <w:t>at</w:t>
      </w:r>
      <w:r w:rsidR="00D16B84" w:rsidRPr="008C4A3C">
        <w:rPr>
          <w:color w:val="000000" w:themeColor="text1"/>
        </w:rPr>
        <w:t xml:space="preserve"> wavelength </w:t>
      </w:r>
      <w:r w:rsidR="0020399E" w:rsidRPr="008C4A3C">
        <w:rPr>
          <w:color w:val="000000" w:themeColor="text1"/>
        </w:rPr>
        <w:t xml:space="preserve">490nm </w:t>
      </w:r>
      <w:r w:rsidRPr="008C4A3C">
        <w:rPr>
          <w:color w:val="000000" w:themeColor="text1"/>
        </w:rPr>
        <w:t xml:space="preserve">and </w:t>
      </w:r>
      <w:proofErr w:type="spellStart"/>
      <w:r w:rsidR="0020399E" w:rsidRPr="008C4A3C">
        <w:rPr>
          <w:color w:val="000000" w:themeColor="text1"/>
        </w:rPr>
        <w:t>Rrs</w:t>
      </w:r>
      <w:proofErr w:type="spellEnd"/>
      <w:r w:rsidR="0020399E" w:rsidRPr="008C4A3C">
        <w:rPr>
          <w:color w:val="000000" w:themeColor="text1"/>
        </w:rPr>
        <w:t xml:space="preserve"> Green band at </w:t>
      </w:r>
      <w:r w:rsidRPr="008C4A3C">
        <w:rPr>
          <w:color w:val="000000" w:themeColor="text1"/>
        </w:rPr>
        <w:t>555nm are used</w:t>
      </w:r>
      <w:r w:rsidR="006E369E">
        <w:rPr>
          <w:color w:val="000000" w:themeColor="text1"/>
        </w:rPr>
        <w:t xml:space="preserve"> to estimate the chl-a as reported in the following dates</w:t>
      </w:r>
      <w:r w:rsidR="009119CB">
        <w:rPr>
          <w:color w:val="000000" w:themeColor="text1"/>
        </w:rPr>
        <w:t>.</w:t>
      </w:r>
    </w:p>
    <w:tbl>
      <w:tblPr>
        <w:tblStyle w:val="TableGrid"/>
        <w:tblW w:w="9958" w:type="dxa"/>
        <w:tblLook w:val="04A0" w:firstRow="1" w:lastRow="0" w:firstColumn="1" w:lastColumn="0" w:noHBand="0" w:noVBand="1"/>
      </w:tblPr>
      <w:tblGrid>
        <w:gridCol w:w="1885"/>
        <w:gridCol w:w="4140"/>
        <w:gridCol w:w="3933"/>
      </w:tblGrid>
      <w:tr w:rsidR="00486806" w14:paraId="5D88B5E2" w14:textId="77777777" w:rsidTr="00950891">
        <w:trPr>
          <w:trHeight w:val="328"/>
        </w:trPr>
        <w:tc>
          <w:tcPr>
            <w:tcW w:w="1885" w:type="dxa"/>
          </w:tcPr>
          <w:p w14:paraId="5F560A21" w14:textId="19F83E38" w:rsidR="00486806" w:rsidRDefault="00486806" w:rsidP="00641626">
            <w:pPr>
              <w:rPr>
                <w:b/>
                <w:bCs/>
                <w:color w:val="000000" w:themeColor="text1"/>
                <w:lang w:val="en-GB" w:bidi="he-IL"/>
              </w:rPr>
            </w:pPr>
            <w:r>
              <w:rPr>
                <w:b/>
                <w:bCs/>
                <w:color w:val="000000" w:themeColor="text1"/>
                <w:lang w:val="en-GB" w:bidi="he-IL"/>
              </w:rPr>
              <w:t xml:space="preserve">Year </w:t>
            </w:r>
          </w:p>
        </w:tc>
        <w:tc>
          <w:tcPr>
            <w:tcW w:w="4140" w:type="dxa"/>
          </w:tcPr>
          <w:p w14:paraId="4AB4A01F" w14:textId="35A3F645" w:rsidR="00486806" w:rsidRDefault="00486806" w:rsidP="00641626">
            <w:pPr>
              <w:rPr>
                <w:b/>
                <w:bCs/>
                <w:color w:val="000000" w:themeColor="text1"/>
                <w:lang w:val="en-GB" w:bidi="he-IL"/>
              </w:rPr>
            </w:pPr>
            <w:r>
              <w:rPr>
                <w:b/>
                <w:bCs/>
                <w:color w:val="000000" w:themeColor="text1"/>
                <w:lang w:val="en-GB" w:bidi="he-IL"/>
              </w:rPr>
              <w:t>Date and Month</w:t>
            </w:r>
          </w:p>
        </w:tc>
        <w:tc>
          <w:tcPr>
            <w:tcW w:w="3933" w:type="dxa"/>
          </w:tcPr>
          <w:p w14:paraId="6F07DDE5" w14:textId="1072EC9D" w:rsidR="00486806" w:rsidRDefault="00486806" w:rsidP="00641626">
            <w:pPr>
              <w:rPr>
                <w:b/>
                <w:bCs/>
                <w:color w:val="000000" w:themeColor="text1"/>
                <w:lang w:val="en-GB" w:bidi="he-IL"/>
              </w:rPr>
            </w:pPr>
            <w:r>
              <w:rPr>
                <w:b/>
                <w:bCs/>
                <w:color w:val="000000" w:themeColor="text1"/>
                <w:lang w:val="en-GB" w:bidi="he-IL"/>
              </w:rPr>
              <w:t>Reporting body</w:t>
            </w:r>
          </w:p>
        </w:tc>
      </w:tr>
      <w:tr w:rsidR="00486806" w:rsidRPr="00B73A69" w14:paraId="509BCE19" w14:textId="77777777" w:rsidTr="00950891">
        <w:trPr>
          <w:trHeight w:val="538"/>
        </w:trPr>
        <w:tc>
          <w:tcPr>
            <w:tcW w:w="1885" w:type="dxa"/>
          </w:tcPr>
          <w:p w14:paraId="60B68201" w14:textId="63584437" w:rsidR="00486806" w:rsidRPr="00B73A69" w:rsidRDefault="00486806" w:rsidP="00641626">
            <w:pPr>
              <w:rPr>
                <w:color w:val="000000" w:themeColor="text1"/>
                <w:lang w:val="en-GB" w:bidi="he-IL"/>
              </w:rPr>
            </w:pPr>
            <w:r w:rsidRPr="00B73A69">
              <w:rPr>
                <w:color w:val="000000" w:themeColor="text1"/>
                <w:lang w:val="en-GB" w:bidi="he-IL"/>
              </w:rPr>
              <w:t>2015</w:t>
            </w:r>
          </w:p>
        </w:tc>
        <w:tc>
          <w:tcPr>
            <w:tcW w:w="4140" w:type="dxa"/>
          </w:tcPr>
          <w:p w14:paraId="69FE2836" w14:textId="1A4893C1" w:rsidR="00486806" w:rsidRPr="00B73A69" w:rsidRDefault="00486806" w:rsidP="00641626">
            <w:pPr>
              <w:rPr>
                <w:color w:val="000000" w:themeColor="text1"/>
                <w:lang w:val="en-GB" w:bidi="he-IL"/>
              </w:rPr>
            </w:pPr>
            <w:r w:rsidRPr="00B73A69">
              <w:rPr>
                <w:color w:val="000000" w:themeColor="text1"/>
                <w:lang w:val="en-GB" w:bidi="he-IL"/>
              </w:rPr>
              <w:t>12</w:t>
            </w:r>
            <w:r w:rsidRPr="00B73A69">
              <w:rPr>
                <w:color w:val="000000" w:themeColor="text1"/>
                <w:vertAlign w:val="superscript"/>
                <w:lang w:val="en-GB" w:bidi="he-IL"/>
              </w:rPr>
              <w:t>th</w:t>
            </w:r>
            <w:r w:rsidRPr="00B73A69">
              <w:rPr>
                <w:color w:val="000000" w:themeColor="text1"/>
                <w:lang w:val="en-GB" w:bidi="he-IL"/>
              </w:rPr>
              <w:t xml:space="preserve"> January</w:t>
            </w:r>
            <w:r w:rsidR="009E2435">
              <w:rPr>
                <w:color w:val="000000" w:themeColor="text1"/>
                <w:lang w:val="en-GB" w:bidi="he-IL"/>
              </w:rPr>
              <w:t>, 22</w:t>
            </w:r>
            <w:r w:rsidR="009E2435" w:rsidRPr="009E2435">
              <w:rPr>
                <w:color w:val="000000" w:themeColor="text1"/>
                <w:vertAlign w:val="superscript"/>
                <w:lang w:val="en-GB" w:bidi="he-IL"/>
              </w:rPr>
              <w:t>nd</w:t>
            </w:r>
            <w:r w:rsidR="009E2435">
              <w:rPr>
                <w:color w:val="000000" w:themeColor="text1"/>
                <w:lang w:val="en-GB" w:bidi="he-IL"/>
              </w:rPr>
              <w:t xml:space="preserve"> Feb</w:t>
            </w:r>
            <w:r w:rsidR="00151960">
              <w:rPr>
                <w:color w:val="000000" w:themeColor="text1"/>
                <w:lang w:val="en-GB" w:bidi="he-IL"/>
              </w:rPr>
              <w:t>ruary</w:t>
            </w:r>
          </w:p>
        </w:tc>
        <w:tc>
          <w:tcPr>
            <w:tcW w:w="3933" w:type="dxa"/>
          </w:tcPr>
          <w:p w14:paraId="0C7A7BDF" w14:textId="5BB628DB" w:rsidR="00486806" w:rsidRPr="00B73A69" w:rsidRDefault="00486806" w:rsidP="00641626">
            <w:pPr>
              <w:rPr>
                <w:color w:val="000000" w:themeColor="text1"/>
                <w:lang w:val="en-GB" w:bidi="he-IL"/>
              </w:rPr>
            </w:pPr>
            <w:r>
              <w:rPr>
                <w:color w:val="000000" w:themeColor="text1"/>
                <w:lang w:val="en-GB" w:bidi="he-IL"/>
              </w:rPr>
              <w:t>Nasa Earth data</w:t>
            </w:r>
            <w:r w:rsidR="009E2435">
              <w:rPr>
                <w:color w:val="000000" w:themeColor="text1"/>
                <w:lang w:val="en-GB" w:bidi="he-IL"/>
              </w:rPr>
              <w:t>, KMFRI</w:t>
            </w:r>
          </w:p>
        </w:tc>
      </w:tr>
      <w:tr w:rsidR="00486806" w:rsidRPr="00B73A69" w14:paraId="4207FFBF" w14:textId="77777777" w:rsidTr="00950891">
        <w:trPr>
          <w:trHeight w:val="580"/>
        </w:trPr>
        <w:tc>
          <w:tcPr>
            <w:tcW w:w="1885" w:type="dxa"/>
          </w:tcPr>
          <w:p w14:paraId="043E87CD" w14:textId="5CBF2CE5" w:rsidR="00486806" w:rsidRPr="00B73A69" w:rsidRDefault="00486806" w:rsidP="00641626">
            <w:pPr>
              <w:rPr>
                <w:color w:val="000000" w:themeColor="text1"/>
                <w:lang w:val="en-GB" w:bidi="he-IL"/>
              </w:rPr>
            </w:pPr>
            <w:r w:rsidRPr="00B73A69">
              <w:rPr>
                <w:color w:val="000000" w:themeColor="text1"/>
                <w:lang w:val="en-GB" w:bidi="he-IL"/>
              </w:rPr>
              <w:t>2016</w:t>
            </w:r>
          </w:p>
        </w:tc>
        <w:tc>
          <w:tcPr>
            <w:tcW w:w="4140" w:type="dxa"/>
          </w:tcPr>
          <w:p w14:paraId="45978102" w14:textId="7E6500B3" w:rsidR="00CD748B" w:rsidRPr="00B73A69" w:rsidRDefault="00486806" w:rsidP="00641626">
            <w:pPr>
              <w:rPr>
                <w:color w:val="000000" w:themeColor="text1"/>
                <w:lang w:val="en-GB" w:bidi="he-IL"/>
              </w:rPr>
            </w:pPr>
            <w:r w:rsidRPr="00B73A69">
              <w:rPr>
                <w:color w:val="000000" w:themeColor="text1"/>
                <w:lang w:val="en-GB" w:bidi="he-IL"/>
              </w:rPr>
              <w:t>23</w:t>
            </w:r>
            <w:r w:rsidRPr="00B73A69">
              <w:rPr>
                <w:color w:val="000000" w:themeColor="text1"/>
                <w:vertAlign w:val="superscript"/>
                <w:lang w:val="en-GB" w:bidi="he-IL"/>
              </w:rPr>
              <w:t>rd</w:t>
            </w:r>
            <w:r w:rsidRPr="00B73A69">
              <w:rPr>
                <w:color w:val="000000" w:themeColor="text1"/>
                <w:lang w:val="en-GB" w:bidi="he-IL"/>
              </w:rPr>
              <w:t xml:space="preserve"> </w:t>
            </w:r>
            <w:r w:rsidR="00CD748B">
              <w:rPr>
                <w:color w:val="000000" w:themeColor="text1"/>
                <w:lang w:val="en-GB" w:bidi="he-IL"/>
              </w:rPr>
              <w:t>Feb</w:t>
            </w:r>
            <w:r w:rsidR="00275EF3">
              <w:rPr>
                <w:color w:val="000000" w:themeColor="text1"/>
                <w:lang w:val="en-GB" w:bidi="he-IL"/>
              </w:rPr>
              <w:t>ruary</w:t>
            </w:r>
          </w:p>
        </w:tc>
        <w:tc>
          <w:tcPr>
            <w:tcW w:w="3933" w:type="dxa"/>
          </w:tcPr>
          <w:p w14:paraId="242333DF" w14:textId="74492D60" w:rsidR="00486806" w:rsidRPr="00B73A69" w:rsidRDefault="00486806" w:rsidP="00641626">
            <w:pPr>
              <w:rPr>
                <w:color w:val="000000" w:themeColor="text1"/>
                <w:lang w:val="en-GB" w:bidi="he-IL"/>
              </w:rPr>
            </w:pPr>
            <w:r>
              <w:rPr>
                <w:color w:val="000000" w:themeColor="text1"/>
                <w:lang w:val="en-GB" w:bidi="he-IL"/>
              </w:rPr>
              <w:t>KMFRI</w:t>
            </w:r>
          </w:p>
        </w:tc>
      </w:tr>
      <w:tr w:rsidR="00486806" w:rsidRPr="00B73A69" w14:paraId="4FBC8BE6" w14:textId="77777777" w:rsidTr="00950891">
        <w:trPr>
          <w:trHeight w:val="496"/>
        </w:trPr>
        <w:tc>
          <w:tcPr>
            <w:tcW w:w="1885" w:type="dxa"/>
          </w:tcPr>
          <w:p w14:paraId="47EB2451" w14:textId="6157D8BF" w:rsidR="00486806" w:rsidRPr="00B73A69" w:rsidRDefault="00486806" w:rsidP="00641626">
            <w:pPr>
              <w:rPr>
                <w:color w:val="000000" w:themeColor="text1"/>
                <w:lang w:val="en-GB" w:bidi="he-IL"/>
              </w:rPr>
            </w:pPr>
            <w:r w:rsidRPr="00B73A69">
              <w:rPr>
                <w:color w:val="000000" w:themeColor="text1"/>
                <w:lang w:val="en-GB" w:bidi="he-IL"/>
              </w:rPr>
              <w:t>2017</w:t>
            </w:r>
          </w:p>
        </w:tc>
        <w:tc>
          <w:tcPr>
            <w:tcW w:w="4140" w:type="dxa"/>
          </w:tcPr>
          <w:p w14:paraId="1DAADB46" w14:textId="0B17B4BF" w:rsidR="00486806" w:rsidRPr="00B73A69" w:rsidRDefault="00486806" w:rsidP="00641626">
            <w:pPr>
              <w:rPr>
                <w:color w:val="000000" w:themeColor="text1"/>
                <w:lang w:val="en-GB" w:bidi="he-IL"/>
              </w:rPr>
            </w:pPr>
            <w:r w:rsidRPr="00B73A69">
              <w:rPr>
                <w:color w:val="000000" w:themeColor="text1"/>
                <w:lang w:val="en-GB" w:bidi="he-IL"/>
              </w:rPr>
              <w:t>04</w:t>
            </w:r>
            <w:r w:rsidRPr="00B73A69">
              <w:rPr>
                <w:color w:val="000000" w:themeColor="text1"/>
                <w:vertAlign w:val="superscript"/>
                <w:lang w:val="en-GB" w:bidi="he-IL"/>
              </w:rPr>
              <w:t>th</w:t>
            </w:r>
            <w:r w:rsidRPr="00B73A69">
              <w:rPr>
                <w:color w:val="000000" w:themeColor="text1"/>
                <w:lang w:val="en-GB" w:bidi="he-IL"/>
              </w:rPr>
              <w:t xml:space="preserve"> </w:t>
            </w:r>
            <w:r w:rsidR="00CD748B">
              <w:rPr>
                <w:color w:val="000000" w:themeColor="text1"/>
                <w:lang w:val="en-GB" w:bidi="he-IL"/>
              </w:rPr>
              <w:t>September</w:t>
            </w:r>
          </w:p>
        </w:tc>
        <w:tc>
          <w:tcPr>
            <w:tcW w:w="3933" w:type="dxa"/>
          </w:tcPr>
          <w:p w14:paraId="183F349B" w14:textId="7052EA6B" w:rsidR="00486806" w:rsidRPr="00B73A69" w:rsidRDefault="00580D76" w:rsidP="00641626">
            <w:pPr>
              <w:rPr>
                <w:color w:val="000000" w:themeColor="text1"/>
                <w:lang w:val="en-GB" w:bidi="he-IL"/>
              </w:rPr>
            </w:pPr>
            <w:r>
              <w:rPr>
                <w:color w:val="000000" w:themeColor="text1"/>
                <w:lang w:val="en-GB" w:bidi="he-IL"/>
              </w:rPr>
              <w:t>Africa great Lakes</w:t>
            </w:r>
          </w:p>
        </w:tc>
      </w:tr>
      <w:tr w:rsidR="00486806" w:rsidRPr="00B73A69" w14:paraId="5165D057" w14:textId="77777777" w:rsidTr="00950891">
        <w:trPr>
          <w:trHeight w:val="580"/>
        </w:trPr>
        <w:tc>
          <w:tcPr>
            <w:tcW w:w="1885" w:type="dxa"/>
          </w:tcPr>
          <w:p w14:paraId="0F4FE899" w14:textId="4C3A6FDA" w:rsidR="00486806" w:rsidRPr="00B73A69" w:rsidRDefault="00486806" w:rsidP="00641626">
            <w:pPr>
              <w:rPr>
                <w:color w:val="000000" w:themeColor="text1"/>
                <w:lang w:val="en-GB" w:bidi="he-IL"/>
              </w:rPr>
            </w:pPr>
            <w:r w:rsidRPr="00B73A69">
              <w:rPr>
                <w:color w:val="000000" w:themeColor="text1"/>
                <w:lang w:val="en-GB" w:bidi="he-IL"/>
              </w:rPr>
              <w:t>2018</w:t>
            </w:r>
          </w:p>
        </w:tc>
        <w:tc>
          <w:tcPr>
            <w:tcW w:w="4140" w:type="dxa"/>
          </w:tcPr>
          <w:p w14:paraId="3C849FEC" w14:textId="136C9EFD" w:rsidR="00486806" w:rsidRPr="00B73A69" w:rsidRDefault="00486806" w:rsidP="00641626">
            <w:pPr>
              <w:rPr>
                <w:color w:val="000000" w:themeColor="text1"/>
                <w:lang w:val="en-GB" w:bidi="he-IL"/>
              </w:rPr>
            </w:pPr>
            <w:r w:rsidRPr="00B73A69">
              <w:rPr>
                <w:color w:val="000000" w:themeColor="text1"/>
                <w:lang w:val="en-GB" w:bidi="he-IL"/>
              </w:rPr>
              <w:t>27</w:t>
            </w:r>
            <w:r w:rsidRPr="00B73A69">
              <w:rPr>
                <w:color w:val="000000" w:themeColor="text1"/>
                <w:vertAlign w:val="superscript"/>
                <w:lang w:val="en-GB" w:bidi="he-IL"/>
              </w:rPr>
              <w:t>th</w:t>
            </w:r>
            <w:r w:rsidRPr="00B73A69">
              <w:rPr>
                <w:color w:val="000000" w:themeColor="text1"/>
                <w:lang w:val="en-GB" w:bidi="he-IL"/>
              </w:rPr>
              <w:t xml:space="preserve"> January</w:t>
            </w:r>
          </w:p>
        </w:tc>
        <w:tc>
          <w:tcPr>
            <w:tcW w:w="3933" w:type="dxa"/>
          </w:tcPr>
          <w:p w14:paraId="5F8C57DB" w14:textId="27A3776F" w:rsidR="00486806" w:rsidRPr="00B73A69" w:rsidRDefault="00580D76" w:rsidP="00641626">
            <w:pPr>
              <w:rPr>
                <w:color w:val="000000" w:themeColor="text1"/>
                <w:lang w:val="en-GB" w:bidi="he-IL"/>
              </w:rPr>
            </w:pPr>
            <w:r>
              <w:rPr>
                <w:color w:val="000000" w:themeColor="text1"/>
                <w:lang w:val="en-GB" w:bidi="he-IL"/>
              </w:rPr>
              <w:t>KMFRI, Nasa Earth Data</w:t>
            </w:r>
          </w:p>
        </w:tc>
      </w:tr>
      <w:tr w:rsidR="00486806" w:rsidRPr="00B73A69" w14:paraId="073D0B8E" w14:textId="77777777" w:rsidTr="00950891">
        <w:trPr>
          <w:trHeight w:val="664"/>
        </w:trPr>
        <w:tc>
          <w:tcPr>
            <w:tcW w:w="1885" w:type="dxa"/>
          </w:tcPr>
          <w:p w14:paraId="49F6794A" w14:textId="3A45F44B" w:rsidR="00486806" w:rsidRPr="00B73A69" w:rsidRDefault="00486806" w:rsidP="00641626">
            <w:pPr>
              <w:rPr>
                <w:color w:val="000000" w:themeColor="text1"/>
                <w:lang w:val="en-GB" w:bidi="he-IL"/>
              </w:rPr>
            </w:pPr>
            <w:r w:rsidRPr="00B73A69">
              <w:rPr>
                <w:color w:val="000000" w:themeColor="text1"/>
                <w:lang w:val="en-GB" w:bidi="he-IL"/>
              </w:rPr>
              <w:t>2019</w:t>
            </w:r>
          </w:p>
        </w:tc>
        <w:tc>
          <w:tcPr>
            <w:tcW w:w="4140" w:type="dxa"/>
          </w:tcPr>
          <w:p w14:paraId="301E648D" w14:textId="002B8BFC" w:rsidR="00486806" w:rsidRPr="00B73A69" w:rsidRDefault="00486806" w:rsidP="00641626">
            <w:pPr>
              <w:rPr>
                <w:color w:val="000000" w:themeColor="text1"/>
                <w:lang w:val="en-GB" w:bidi="he-IL"/>
              </w:rPr>
            </w:pPr>
            <w:r w:rsidRPr="00B73A69">
              <w:rPr>
                <w:color w:val="000000" w:themeColor="text1"/>
                <w:lang w:val="en-GB" w:bidi="he-IL"/>
              </w:rPr>
              <w:t>18</w:t>
            </w:r>
            <w:r w:rsidRPr="00B73A69">
              <w:rPr>
                <w:color w:val="000000" w:themeColor="text1"/>
                <w:vertAlign w:val="superscript"/>
                <w:lang w:val="en-GB" w:bidi="he-IL"/>
              </w:rPr>
              <w:t>th</w:t>
            </w:r>
            <w:r w:rsidRPr="00B73A69">
              <w:rPr>
                <w:color w:val="000000" w:themeColor="text1"/>
                <w:lang w:val="en-GB" w:bidi="he-IL"/>
              </w:rPr>
              <w:t xml:space="preserve"> August</w:t>
            </w:r>
          </w:p>
        </w:tc>
        <w:tc>
          <w:tcPr>
            <w:tcW w:w="3933" w:type="dxa"/>
          </w:tcPr>
          <w:p w14:paraId="51129EDA" w14:textId="6BAF45FF" w:rsidR="00486806" w:rsidRPr="00B73A69" w:rsidRDefault="0062589B" w:rsidP="00641626">
            <w:pPr>
              <w:rPr>
                <w:color w:val="000000" w:themeColor="text1"/>
                <w:lang w:val="en-GB" w:bidi="he-IL"/>
              </w:rPr>
            </w:pPr>
            <w:r>
              <w:rPr>
                <w:color w:val="000000" w:themeColor="text1"/>
                <w:lang w:val="en-GB" w:bidi="he-IL"/>
              </w:rPr>
              <w:t>KMFRI</w:t>
            </w:r>
          </w:p>
        </w:tc>
      </w:tr>
      <w:tr w:rsidR="00486806" w:rsidRPr="00B73A69" w14:paraId="6A2DA481" w14:textId="77777777" w:rsidTr="00950891">
        <w:trPr>
          <w:trHeight w:val="664"/>
        </w:trPr>
        <w:tc>
          <w:tcPr>
            <w:tcW w:w="1885" w:type="dxa"/>
          </w:tcPr>
          <w:p w14:paraId="1243C376" w14:textId="1C2BF5E9" w:rsidR="00486806" w:rsidRPr="00B73A69" w:rsidRDefault="00486806" w:rsidP="00641626">
            <w:pPr>
              <w:rPr>
                <w:color w:val="000000" w:themeColor="text1"/>
                <w:lang w:val="en-GB" w:bidi="he-IL"/>
              </w:rPr>
            </w:pPr>
            <w:r w:rsidRPr="00B73A69">
              <w:rPr>
                <w:color w:val="000000" w:themeColor="text1"/>
                <w:lang w:val="en-GB" w:bidi="he-IL"/>
              </w:rPr>
              <w:t>2020</w:t>
            </w:r>
          </w:p>
        </w:tc>
        <w:tc>
          <w:tcPr>
            <w:tcW w:w="4140" w:type="dxa"/>
          </w:tcPr>
          <w:p w14:paraId="56374086" w14:textId="3AC6C6FF" w:rsidR="00486806" w:rsidRPr="00B73A69" w:rsidRDefault="00486806" w:rsidP="00641626">
            <w:pPr>
              <w:rPr>
                <w:color w:val="000000" w:themeColor="text1"/>
                <w:lang w:val="en-GB" w:bidi="he-IL"/>
              </w:rPr>
            </w:pPr>
            <w:r w:rsidRPr="00B73A69">
              <w:rPr>
                <w:color w:val="000000" w:themeColor="text1"/>
                <w:lang w:val="en-GB" w:bidi="he-IL"/>
              </w:rPr>
              <w:t>29</w:t>
            </w:r>
            <w:r w:rsidRPr="00B73A69">
              <w:rPr>
                <w:color w:val="000000" w:themeColor="text1"/>
                <w:vertAlign w:val="superscript"/>
                <w:lang w:val="en-GB" w:bidi="he-IL"/>
              </w:rPr>
              <w:t>th</w:t>
            </w:r>
            <w:r w:rsidRPr="00B73A69">
              <w:rPr>
                <w:color w:val="000000" w:themeColor="text1"/>
                <w:lang w:val="en-GB" w:bidi="he-IL"/>
              </w:rPr>
              <w:t xml:space="preserve"> August</w:t>
            </w:r>
            <w:r w:rsidR="0097796F">
              <w:rPr>
                <w:color w:val="000000" w:themeColor="text1"/>
                <w:lang w:val="en-GB" w:bidi="he-IL"/>
              </w:rPr>
              <w:t xml:space="preserve">, </w:t>
            </w:r>
          </w:p>
        </w:tc>
        <w:tc>
          <w:tcPr>
            <w:tcW w:w="3933" w:type="dxa"/>
          </w:tcPr>
          <w:p w14:paraId="55925758" w14:textId="1625D603" w:rsidR="00486806" w:rsidRPr="00B73A69" w:rsidRDefault="00486806" w:rsidP="00641626">
            <w:pPr>
              <w:rPr>
                <w:color w:val="000000" w:themeColor="text1"/>
                <w:lang w:val="en-GB" w:bidi="he-IL"/>
              </w:rPr>
            </w:pPr>
            <w:r>
              <w:rPr>
                <w:color w:val="000000" w:themeColor="text1"/>
                <w:lang w:val="en-GB" w:bidi="he-IL"/>
              </w:rPr>
              <w:t>KMFRI</w:t>
            </w:r>
          </w:p>
        </w:tc>
      </w:tr>
      <w:tr w:rsidR="00486806" w:rsidRPr="00B73A69" w14:paraId="2D64FF59" w14:textId="77777777" w:rsidTr="00950891">
        <w:trPr>
          <w:trHeight w:val="664"/>
        </w:trPr>
        <w:tc>
          <w:tcPr>
            <w:tcW w:w="1885" w:type="dxa"/>
          </w:tcPr>
          <w:p w14:paraId="60434181" w14:textId="60B7E2A7" w:rsidR="00486806" w:rsidRPr="00B73A69" w:rsidRDefault="00486806" w:rsidP="00641626">
            <w:pPr>
              <w:rPr>
                <w:color w:val="000000" w:themeColor="text1"/>
                <w:lang w:val="en-GB" w:bidi="he-IL"/>
              </w:rPr>
            </w:pPr>
            <w:r w:rsidRPr="00B73A69">
              <w:rPr>
                <w:color w:val="000000" w:themeColor="text1"/>
                <w:lang w:val="en-GB" w:bidi="he-IL"/>
              </w:rPr>
              <w:t>2021</w:t>
            </w:r>
          </w:p>
        </w:tc>
        <w:tc>
          <w:tcPr>
            <w:tcW w:w="4140" w:type="dxa"/>
          </w:tcPr>
          <w:p w14:paraId="192B6687" w14:textId="0DD52F41" w:rsidR="00486806" w:rsidRPr="00B73A69" w:rsidRDefault="00486806" w:rsidP="00641626">
            <w:pPr>
              <w:rPr>
                <w:color w:val="000000" w:themeColor="text1"/>
                <w:lang w:val="en-GB" w:bidi="he-IL"/>
              </w:rPr>
            </w:pPr>
            <w:r>
              <w:rPr>
                <w:color w:val="000000" w:themeColor="text1"/>
                <w:lang w:val="en-GB" w:bidi="he-IL"/>
              </w:rPr>
              <w:t>No Data</w:t>
            </w:r>
          </w:p>
        </w:tc>
        <w:tc>
          <w:tcPr>
            <w:tcW w:w="3933" w:type="dxa"/>
          </w:tcPr>
          <w:p w14:paraId="7C964F16" w14:textId="7D65ECD5" w:rsidR="00486806" w:rsidRPr="00B73A69" w:rsidRDefault="002B1466" w:rsidP="00641626">
            <w:pPr>
              <w:rPr>
                <w:color w:val="000000" w:themeColor="text1"/>
                <w:lang w:val="en-GB" w:bidi="he-IL"/>
              </w:rPr>
            </w:pPr>
            <w:r>
              <w:rPr>
                <w:color w:val="000000" w:themeColor="text1"/>
                <w:lang w:val="en-GB" w:bidi="he-IL"/>
              </w:rPr>
              <w:t>None Reported</w:t>
            </w:r>
          </w:p>
        </w:tc>
      </w:tr>
    </w:tbl>
    <w:p w14:paraId="7BACAE89" w14:textId="77777777" w:rsidR="00A9282C" w:rsidRDefault="00A9282C" w:rsidP="00641626">
      <w:pPr>
        <w:rPr>
          <w:i/>
          <w:iCs/>
          <w:color w:val="000000" w:themeColor="text1"/>
          <w:lang w:val="en-GB" w:bidi="he-IL"/>
        </w:rPr>
      </w:pPr>
    </w:p>
    <w:p w14:paraId="76E7E693" w14:textId="03D8DCF9" w:rsidR="00861A82" w:rsidRPr="00B42F98" w:rsidRDefault="002B06FA" w:rsidP="00641626">
      <w:pPr>
        <w:rPr>
          <w:i/>
          <w:iCs/>
          <w:color w:val="000000" w:themeColor="text1"/>
          <w:lang w:val="en-GB" w:bidi="he-IL"/>
        </w:rPr>
      </w:pPr>
      <w:r w:rsidRPr="00B42F98">
        <w:rPr>
          <w:i/>
          <w:iCs/>
          <w:color w:val="000000" w:themeColor="text1"/>
          <w:lang w:val="en-GB" w:bidi="he-IL"/>
        </w:rPr>
        <w:t>Table</w:t>
      </w:r>
      <w:r w:rsidR="00A667E0">
        <w:rPr>
          <w:i/>
          <w:iCs/>
          <w:color w:val="000000" w:themeColor="text1"/>
          <w:lang w:val="en-GB" w:bidi="he-IL"/>
        </w:rPr>
        <w:t xml:space="preserve"> 3</w:t>
      </w:r>
      <w:r w:rsidRPr="00B42F98">
        <w:rPr>
          <w:i/>
          <w:iCs/>
          <w:color w:val="000000" w:themeColor="text1"/>
          <w:lang w:val="en-GB" w:bidi="he-IL"/>
        </w:rPr>
        <w:t>: HABs reported in Lake Victoria, (KMFRI,</w:t>
      </w:r>
      <w:r w:rsidR="00B42F98">
        <w:rPr>
          <w:i/>
          <w:iCs/>
          <w:color w:val="000000" w:themeColor="text1"/>
          <w:lang w:val="en-GB" w:bidi="he-IL"/>
        </w:rPr>
        <w:t xml:space="preserve"> </w:t>
      </w:r>
      <w:r w:rsidRPr="00B42F98">
        <w:rPr>
          <w:i/>
          <w:iCs/>
          <w:color w:val="000000" w:themeColor="text1"/>
          <w:lang w:val="en-GB" w:bidi="he-IL"/>
        </w:rPr>
        <w:t>RCMRD</w:t>
      </w:r>
      <w:r w:rsidR="00275EF3">
        <w:rPr>
          <w:i/>
          <w:iCs/>
          <w:color w:val="000000" w:themeColor="text1"/>
          <w:lang w:val="en-GB" w:bidi="he-IL"/>
        </w:rPr>
        <w:t>,</w:t>
      </w:r>
      <w:r w:rsidRPr="00B42F98">
        <w:rPr>
          <w:i/>
          <w:iCs/>
          <w:color w:val="000000" w:themeColor="text1"/>
          <w:lang w:val="en-GB" w:bidi="he-IL"/>
        </w:rPr>
        <w:t xml:space="preserve"> NASA Earth Data</w:t>
      </w:r>
      <w:r w:rsidR="008F748B">
        <w:rPr>
          <w:i/>
          <w:iCs/>
          <w:color w:val="000000" w:themeColor="text1"/>
          <w:lang w:val="en-GB" w:bidi="he-IL"/>
        </w:rPr>
        <w:t>)</w:t>
      </w:r>
    </w:p>
    <w:p w14:paraId="565E71FF" w14:textId="77777777" w:rsidR="002F6D17" w:rsidRDefault="002F6D17" w:rsidP="007A651B">
      <w:pPr>
        <w:rPr>
          <w:color w:val="000000" w:themeColor="text1"/>
        </w:rPr>
      </w:pPr>
    </w:p>
    <w:p w14:paraId="2B797F3F" w14:textId="6EF715F4" w:rsidR="003C0808" w:rsidRPr="008C4A3C" w:rsidRDefault="008312DC" w:rsidP="007A651B">
      <w:pPr>
        <w:rPr>
          <w:color w:val="000000" w:themeColor="text1"/>
        </w:rPr>
      </w:pPr>
      <w:r w:rsidRPr="008C4A3C">
        <w:rPr>
          <w:color w:val="000000" w:themeColor="text1"/>
        </w:rPr>
        <w:lastRenderedPageBreak/>
        <w:t xml:space="preserve">The results </w:t>
      </w:r>
      <w:r w:rsidR="008C178B" w:rsidRPr="008C4A3C">
        <w:rPr>
          <w:color w:val="000000" w:themeColor="text1"/>
        </w:rPr>
        <w:t>from the chl-a estimations</w:t>
      </w:r>
      <w:r w:rsidR="00AD04C0" w:rsidRPr="008C4A3C">
        <w:rPr>
          <w:color w:val="000000" w:themeColor="text1"/>
        </w:rPr>
        <w:t xml:space="preserve"> from this algorithm </w:t>
      </w:r>
      <w:r w:rsidR="00275EF3">
        <w:rPr>
          <w:color w:val="000000" w:themeColor="text1"/>
        </w:rPr>
        <w:t xml:space="preserve">are </w:t>
      </w:r>
      <w:r w:rsidR="00AD04C0" w:rsidRPr="008C4A3C">
        <w:rPr>
          <w:color w:val="000000" w:themeColor="text1"/>
        </w:rPr>
        <w:t xml:space="preserve">presented </w:t>
      </w:r>
      <w:r w:rsidR="00275EF3">
        <w:rPr>
          <w:color w:val="000000" w:themeColor="text1"/>
        </w:rPr>
        <w:t xml:space="preserve">in </w:t>
      </w:r>
      <w:r w:rsidR="008C178B" w:rsidRPr="008C4A3C">
        <w:rPr>
          <w:color w:val="000000" w:themeColor="text1"/>
        </w:rPr>
        <w:t>section 4</w:t>
      </w:r>
      <w:r w:rsidR="0062589B">
        <w:rPr>
          <w:color w:val="000000" w:themeColor="text1"/>
        </w:rPr>
        <w:t xml:space="preserve"> of this write-up.</w:t>
      </w:r>
    </w:p>
    <w:p w14:paraId="1B3FCF88" w14:textId="6DE74B02" w:rsidR="007A651B" w:rsidRPr="008C4A3C" w:rsidRDefault="00C767C0" w:rsidP="007A651B">
      <w:pPr>
        <w:rPr>
          <w:b/>
          <w:bCs/>
          <w:color w:val="000000" w:themeColor="text1"/>
          <w:lang w:val="en-GB" w:bidi="he-IL"/>
        </w:rPr>
      </w:pPr>
      <w:r w:rsidRPr="008C4A3C">
        <w:rPr>
          <w:b/>
          <w:bCs/>
          <w:color w:val="000000" w:themeColor="text1"/>
        </w:rPr>
        <w:t>3.3.</w:t>
      </w:r>
      <w:r w:rsidR="004302EA" w:rsidRPr="008C4A3C">
        <w:rPr>
          <w:b/>
          <w:bCs/>
          <w:color w:val="000000" w:themeColor="text1"/>
        </w:rPr>
        <w:t>1</w:t>
      </w:r>
      <w:r w:rsidRPr="008C4A3C">
        <w:rPr>
          <w:b/>
          <w:bCs/>
          <w:color w:val="000000" w:themeColor="text1"/>
        </w:rPr>
        <w:t>.</w:t>
      </w:r>
      <w:r w:rsidR="005E3103">
        <w:rPr>
          <w:b/>
          <w:bCs/>
          <w:color w:val="000000" w:themeColor="text1"/>
        </w:rPr>
        <w:t>4</w:t>
      </w:r>
      <w:r w:rsidRPr="008C4A3C">
        <w:rPr>
          <w:b/>
          <w:bCs/>
          <w:color w:val="000000" w:themeColor="text1"/>
        </w:rPr>
        <w:t xml:space="preserve"> Accuracy</w:t>
      </w:r>
      <w:r w:rsidR="00DF2820" w:rsidRPr="008C4A3C">
        <w:rPr>
          <w:b/>
          <w:bCs/>
          <w:color w:val="000000" w:themeColor="text1"/>
        </w:rPr>
        <w:t xml:space="preserve"> </w:t>
      </w:r>
      <w:r w:rsidR="00A6616A" w:rsidRPr="008C4A3C">
        <w:rPr>
          <w:b/>
          <w:bCs/>
          <w:color w:val="000000" w:themeColor="text1"/>
        </w:rPr>
        <w:t>Assessment</w:t>
      </w:r>
    </w:p>
    <w:p w14:paraId="221A9C73" w14:textId="68F9ADFB" w:rsidR="007A651B" w:rsidRPr="008C4A3C" w:rsidRDefault="00205483" w:rsidP="007A651B">
      <w:pPr>
        <w:rPr>
          <w:color w:val="000000" w:themeColor="text1"/>
          <w:lang w:val="en-GB" w:bidi="he-IL"/>
        </w:rPr>
      </w:pPr>
      <w:r w:rsidRPr="008C4A3C">
        <w:rPr>
          <w:color w:val="000000" w:themeColor="text1"/>
        </w:rPr>
        <w:t xml:space="preserve">To validate the obtained chl-a values, chl-a validation </w:t>
      </w:r>
      <w:r w:rsidR="006A0DAC">
        <w:rPr>
          <w:color w:val="000000" w:themeColor="text1"/>
        </w:rPr>
        <w:t xml:space="preserve">dates and </w:t>
      </w:r>
      <w:r w:rsidRPr="008C4A3C">
        <w:rPr>
          <w:color w:val="000000" w:themeColor="text1"/>
        </w:rPr>
        <w:t>data</w:t>
      </w:r>
      <w:r w:rsidR="00B3359E" w:rsidRPr="008C4A3C">
        <w:rPr>
          <w:color w:val="000000" w:themeColor="text1"/>
        </w:rPr>
        <w:t xml:space="preserve"> </w:t>
      </w:r>
      <w:r w:rsidR="00D1742B">
        <w:rPr>
          <w:color w:val="000000" w:themeColor="text1"/>
        </w:rPr>
        <w:t>w</w:t>
      </w:r>
      <w:r w:rsidR="006A0DAC">
        <w:rPr>
          <w:color w:val="000000" w:themeColor="text1"/>
        </w:rPr>
        <w:t>ere</w:t>
      </w:r>
      <w:r w:rsidRPr="008C4A3C">
        <w:rPr>
          <w:color w:val="000000" w:themeColor="text1"/>
        </w:rPr>
        <w:t xml:space="preserve"> retrieved from</w:t>
      </w:r>
      <w:r w:rsidR="00BC19D6">
        <w:rPr>
          <w:color w:val="000000" w:themeColor="text1"/>
        </w:rPr>
        <w:t xml:space="preserve"> KMFRI and some from</w:t>
      </w:r>
      <w:r w:rsidRPr="008C4A3C">
        <w:rPr>
          <w:color w:val="000000" w:themeColor="text1"/>
        </w:rPr>
        <w:t xml:space="preserve"> NASA Giovanni Chlorophyll-a portal</w:t>
      </w:r>
      <w:r w:rsidR="00C95FD0" w:rsidRPr="008C4A3C">
        <w:rPr>
          <w:color w:val="000000" w:themeColor="text1"/>
        </w:rPr>
        <w:t>, managed by Nasa Earth Data. This portal has been for so long</w:t>
      </w:r>
      <w:r w:rsidR="00A05DF7" w:rsidRPr="008C4A3C">
        <w:rPr>
          <w:color w:val="000000" w:themeColor="text1"/>
        </w:rPr>
        <w:t xml:space="preserve"> a rich archive for global chl-a</w:t>
      </w:r>
      <w:r w:rsidRPr="008C4A3C">
        <w:rPr>
          <w:color w:val="000000" w:themeColor="text1"/>
        </w:rPr>
        <w:t xml:space="preserve"> generated</w:t>
      </w:r>
      <w:r w:rsidR="00A05DF7" w:rsidRPr="008C4A3C">
        <w:rPr>
          <w:color w:val="000000" w:themeColor="text1"/>
        </w:rPr>
        <w:t xml:space="preserve"> from MODIS, Sentinel-3 OCLI, </w:t>
      </w:r>
      <w:proofErr w:type="spellStart"/>
      <w:r w:rsidR="00A05DF7" w:rsidRPr="008C4A3C">
        <w:rPr>
          <w:color w:val="000000" w:themeColor="text1"/>
        </w:rPr>
        <w:t>SeaWiFS</w:t>
      </w:r>
      <w:proofErr w:type="spellEnd"/>
      <w:r w:rsidR="00A05DF7" w:rsidRPr="008C4A3C">
        <w:rPr>
          <w:color w:val="000000" w:themeColor="text1"/>
        </w:rPr>
        <w:t xml:space="preserve"> just to mention but a few. Chl-</w:t>
      </w:r>
      <w:r w:rsidR="008C4A3C" w:rsidRPr="008C4A3C">
        <w:rPr>
          <w:color w:val="000000" w:themeColor="text1"/>
        </w:rPr>
        <w:t>a for</w:t>
      </w:r>
      <w:r w:rsidRPr="008C4A3C">
        <w:rPr>
          <w:color w:val="000000" w:themeColor="text1"/>
        </w:rPr>
        <w:t xml:space="preserve"> the</w:t>
      </w:r>
      <w:r w:rsidR="00A05DF7" w:rsidRPr="008C4A3C">
        <w:rPr>
          <w:color w:val="000000" w:themeColor="text1"/>
        </w:rPr>
        <w:t xml:space="preserve"> study area for</w:t>
      </w:r>
      <w:r w:rsidRPr="008C4A3C">
        <w:rPr>
          <w:color w:val="000000" w:themeColor="text1"/>
        </w:rPr>
        <w:t xml:space="preserve"> years 2015 through 2021</w:t>
      </w:r>
      <w:r w:rsidR="00A05DF7" w:rsidRPr="008C4A3C">
        <w:rPr>
          <w:color w:val="000000" w:themeColor="text1"/>
        </w:rPr>
        <w:t xml:space="preserve"> </w:t>
      </w:r>
      <w:r w:rsidR="006A0DAC">
        <w:rPr>
          <w:color w:val="000000" w:themeColor="text1"/>
        </w:rPr>
        <w:t>were therefore</w:t>
      </w:r>
      <w:r w:rsidR="00A05DF7" w:rsidRPr="008C4A3C">
        <w:rPr>
          <w:color w:val="000000" w:themeColor="text1"/>
        </w:rPr>
        <w:t xml:space="preserve"> acquired</w:t>
      </w:r>
      <w:r w:rsidR="006A0DAC">
        <w:rPr>
          <w:color w:val="000000" w:themeColor="text1"/>
        </w:rPr>
        <w:t xml:space="preserve"> from the portal through Google Earth Engine</w:t>
      </w:r>
      <w:r w:rsidRPr="008C4A3C">
        <w:rPr>
          <w:color w:val="000000" w:themeColor="text1"/>
        </w:rPr>
        <w:t>.</w:t>
      </w:r>
      <w:r w:rsidR="00A05DF7" w:rsidRPr="008C4A3C">
        <w:rPr>
          <w:color w:val="000000" w:themeColor="text1"/>
        </w:rPr>
        <w:t xml:space="preserve"> </w:t>
      </w:r>
      <w:r w:rsidRPr="008C4A3C">
        <w:rPr>
          <w:color w:val="000000" w:themeColor="text1"/>
        </w:rPr>
        <w:t xml:space="preserve">The spatially enabled data </w:t>
      </w:r>
      <w:r w:rsidR="006A0DAC">
        <w:rPr>
          <w:color w:val="000000" w:themeColor="text1"/>
        </w:rPr>
        <w:t>was then</w:t>
      </w:r>
      <w:r w:rsidR="008C4A3C" w:rsidRPr="008C4A3C">
        <w:rPr>
          <w:color w:val="000000" w:themeColor="text1"/>
        </w:rPr>
        <w:t xml:space="preserve"> </w:t>
      </w:r>
      <w:r w:rsidRPr="008C4A3C">
        <w:rPr>
          <w:color w:val="000000" w:themeColor="text1"/>
        </w:rPr>
        <w:t>used to a</w:t>
      </w:r>
      <w:r w:rsidR="008C4A3C" w:rsidRPr="008C4A3C">
        <w:rPr>
          <w:color w:val="000000" w:themeColor="text1"/>
        </w:rPr>
        <w:t>ss</w:t>
      </w:r>
      <w:r w:rsidRPr="008C4A3C">
        <w:rPr>
          <w:color w:val="000000" w:themeColor="text1"/>
        </w:rPr>
        <w:t xml:space="preserve">ess the accuracy </w:t>
      </w:r>
      <w:r w:rsidR="008C4A3C" w:rsidRPr="008C4A3C">
        <w:rPr>
          <w:color w:val="000000" w:themeColor="text1"/>
        </w:rPr>
        <w:t xml:space="preserve">of the </w:t>
      </w:r>
      <w:r w:rsidR="003D665A" w:rsidRPr="008C4A3C">
        <w:rPr>
          <w:color w:val="000000" w:themeColor="text1"/>
        </w:rPr>
        <w:t>estimated Chl-a from Landsat 8 OLI</w:t>
      </w:r>
      <w:r w:rsidR="00EB2984" w:rsidRPr="008C4A3C">
        <w:rPr>
          <w:color w:val="000000" w:themeColor="text1"/>
        </w:rPr>
        <w:t>.</w:t>
      </w:r>
    </w:p>
    <w:p w14:paraId="71727156" w14:textId="02B9BDDD" w:rsidR="00B3359E" w:rsidRPr="000C565B" w:rsidRDefault="00B3359E" w:rsidP="00B3359E">
      <w:r w:rsidRPr="000C565B">
        <w:t xml:space="preserve">The statistical metrics used for validation </w:t>
      </w:r>
      <w:r w:rsidR="005F3165">
        <w:t>was</w:t>
      </w:r>
      <w:r w:rsidR="008C4A3C" w:rsidRPr="000C565B">
        <w:t xml:space="preserve"> </w:t>
      </w:r>
      <w:r w:rsidRPr="000C565B">
        <w:t xml:space="preserve">coefficient </w:t>
      </w:r>
      <w:r w:rsidR="0030454C">
        <w:t xml:space="preserve">of determination </w:t>
      </w:r>
      <w:r w:rsidRPr="000C565B">
        <w:t>(</w:t>
      </w:r>
      <w:r w:rsidR="0030454C">
        <w:t>R</w:t>
      </w:r>
      <w:r w:rsidR="0030454C">
        <w:rPr>
          <w:vertAlign w:val="superscript"/>
        </w:rPr>
        <w:t>2</w:t>
      </w:r>
      <w:r w:rsidRPr="000C565B">
        <w:t>)</w:t>
      </w:r>
      <w:r w:rsidR="00EE54FA">
        <w:t xml:space="preserve"> </w:t>
      </w:r>
      <w:r w:rsidR="005F3165">
        <w:t xml:space="preserve">as </w:t>
      </w:r>
      <w:r w:rsidR="005F4CED" w:rsidRPr="000C565B">
        <w:t xml:space="preserve">given by the equations </w:t>
      </w:r>
      <w:r w:rsidR="009E381A" w:rsidRPr="000C565B">
        <w:t>3</w:t>
      </w:r>
      <w:r w:rsidR="00EE54FA">
        <w:t xml:space="preserve"> </w:t>
      </w:r>
      <w:r w:rsidR="005F4CED" w:rsidRPr="000C565B">
        <w:t>below</w:t>
      </w:r>
      <w:r w:rsidR="005F3165">
        <w:t>.</w:t>
      </w:r>
    </w:p>
    <w:p w14:paraId="70B6B184" w14:textId="2DF69849" w:rsidR="004A475B" w:rsidRPr="00393514" w:rsidRDefault="004A475B" w:rsidP="004A475B">
      <w:pPr>
        <w:rPr>
          <w:rFonts w:eastAsiaTheme="minorEastAsia"/>
          <w:sz w:val="26"/>
          <w:szCs w:val="26"/>
          <w:lang w:val="en-GB" w:bidi="he-IL"/>
        </w:rPr>
      </w:pPr>
      <w:r>
        <w:t>R</w:t>
      </w:r>
      <w:r>
        <w:rPr>
          <w:vertAlign w:val="superscript"/>
        </w:rPr>
        <w:t xml:space="preserve">2 </w:t>
      </w:r>
      <w:r>
        <w:t xml:space="preserve">= </w:t>
      </w:r>
      <m:oMath>
        <m:f>
          <m:fPr>
            <m:ctrlPr>
              <w:rPr>
                <w:rFonts w:ascii="Cambria Math" w:hAnsi="Cambria Math"/>
                <w:i/>
                <w:sz w:val="32"/>
                <w:szCs w:val="32"/>
              </w:rPr>
            </m:ctrlPr>
          </m:fPr>
          <m:num>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Modeled</m:t>
                            </m:r>
                          </m:e>
                          <m:sub>
                            <m:r>
                              <w:rPr>
                                <w:rFonts w:ascii="Cambria Math" w:hAnsi="Cambria Math"/>
                                <w:sz w:val="32"/>
                                <w:szCs w:val="32"/>
                              </w:rPr>
                              <m:t>Chl-a,i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Chl-a,i</m:t>
                            </m:r>
                          </m:sub>
                        </m:sSub>
                      </m:e>
                    </m:d>
                  </m:e>
                  <m:sup>
                    <m:r>
                      <w:rPr>
                        <w:rFonts w:ascii="Cambria Math" w:hAnsi="Cambria Math"/>
                        <w:sz w:val="32"/>
                        <w:szCs w:val="32"/>
                      </w:rPr>
                      <m:t>2</m:t>
                    </m:r>
                  </m:sup>
                </m:sSup>
              </m:e>
            </m:nary>
          </m:num>
          <m:den>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Actual</m:t>
                            </m:r>
                          </m:e>
                          <m:sub>
                            <m:r>
                              <w:rPr>
                                <w:rFonts w:ascii="Cambria Math" w:hAnsi="Cambria Math"/>
                                <w:sz w:val="32"/>
                                <w:szCs w:val="32"/>
                              </w:rPr>
                              <m:t>ActChl-a,i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ActChl-a,i</m:t>
                            </m:r>
                          </m:sub>
                        </m:sSub>
                      </m:e>
                    </m:d>
                  </m:e>
                  <m:sup>
                    <m:r>
                      <w:rPr>
                        <w:rFonts w:ascii="Cambria Math" w:hAnsi="Cambria Math"/>
                        <w:sz w:val="32"/>
                        <w:szCs w:val="32"/>
                      </w:rPr>
                      <m:t>2</m:t>
                    </m:r>
                  </m:sup>
                </m:sSup>
              </m:e>
            </m:nary>
          </m:den>
        </m:f>
      </m:oMath>
      <w:r>
        <w:rPr>
          <w:rFonts w:eastAsiaTheme="minorEastAsia"/>
          <w:sz w:val="32"/>
          <w:szCs w:val="32"/>
        </w:rPr>
        <w:t xml:space="preserve"> </w:t>
      </w:r>
      <w:r w:rsidRPr="00C170A5">
        <w:rPr>
          <w:rFonts w:eastAsiaTheme="minorEastAsia"/>
          <w:sz w:val="26"/>
          <w:szCs w:val="26"/>
          <w:lang w:val="en-GB" w:bidi="he-IL"/>
        </w:rPr>
        <w:t>………………………</w:t>
      </w:r>
      <w:proofErr w:type="gramStart"/>
      <w:r>
        <w:rPr>
          <w:rFonts w:eastAsiaTheme="minorEastAsia"/>
          <w:sz w:val="26"/>
          <w:szCs w:val="26"/>
          <w:lang w:val="en-GB" w:bidi="he-IL"/>
        </w:rPr>
        <w:t>….</w:t>
      </w:r>
      <w:r w:rsidRPr="00C170A5">
        <w:rPr>
          <w:rFonts w:eastAsiaTheme="minorEastAsia"/>
          <w:sz w:val="26"/>
          <w:szCs w:val="26"/>
          <w:lang w:val="en-GB" w:bidi="he-IL"/>
        </w:rPr>
        <w:t>.</w:t>
      </w:r>
      <w:proofErr w:type="gramEnd"/>
      <w:r w:rsidRPr="00C170A5">
        <w:rPr>
          <w:rFonts w:eastAsiaTheme="minorEastAsia"/>
          <w:sz w:val="26"/>
          <w:szCs w:val="26"/>
          <w:lang w:val="en-GB" w:bidi="he-IL"/>
        </w:rPr>
        <w:t xml:space="preserve"> (eq. </w:t>
      </w:r>
      <w:r>
        <w:rPr>
          <w:rFonts w:eastAsiaTheme="minorEastAsia"/>
          <w:sz w:val="26"/>
          <w:szCs w:val="26"/>
          <w:lang w:val="en-GB" w:bidi="he-IL"/>
        </w:rPr>
        <w:t>3</w:t>
      </w:r>
      <w:r w:rsidRPr="00C170A5">
        <w:rPr>
          <w:rFonts w:eastAsiaTheme="minorEastAsia"/>
          <w:sz w:val="26"/>
          <w:szCs w:val="26"/>
          <w:lang w:val="en-GB" w:bidi="he-IL"/>
        </w:rPr>
        <w:t>)</w:t>
      </w:r>
    </w:p>
    <w:p w14:paraId="63445A56" w14:textId="43B3BD75" w:rsidR="008B66F6" w:rsidRPr="008B66F6" w:rsidRDefault="008B66F6" w:rsidP="007A651B">
      <w:pPr>
        <w:rPr>
          <w:rFonts w:eastAsiaTheme="minorEastAsia"/>
        </w:rPr>
      </w:pPr>
      <w:r>
        <w:t xml:space="preserve">where </w:t>
      </w:r>
      <m:oMath>
        <m:sSub>
          <m:sSubPr>
            <m:ctrlPr>
              <w:rPr>
                <w:rFonts w:ascii="Cambria Math" w:hAnsi="Cambria Math"/>
                <w:i/>
              </w:rPr>
            </m:ctrlPr>
          </m:sSubPr>
          <m:e>
            <m:r>
              <w:rPr>
                <w:rFonts w:ascii="Cambria Math" w:hAnsi="Cambria Math"/>
              </w:rPr>
              <m:t>Modeled</m:t>
            </m:r>
          </m:e>
          <m:sub>
            <m:r>
              <w:rPr>
                <w:rFonts w:ascii="Cambria Math" w:hAnsi="Cambria Math"/>
              </w:rPr>
              <m:t>Chl-a,i</m:t>
            </m:r>
          </m:sub>
        </m:sSub>
      </m:oMath>
      <w:r>
        <w:t xml:space="preserve"> is the estimated </w:t>
      </w:r>
      <w:r w:rsidR="00AE4E16">
        <w:t>Chl-a</w:t>
      </w:r>
      <w:r>
        <w:t xml:space="preserve"> at point</w:t>
      </w:r>
      <w:r w:rsidRPr="00B50F71">
        <w:rPr>
          <w:i/>
          <w:iCs/>
        </w:rPr>
        <w:t xml:space="preserve"> </w:t>
      </w:r>
      <w:proofErr w:type="spellStart"/>
      <w:r w:rsidRPr="00B50F71">
        <w:rPr>
          <w:i/>
          <w:iCs/>
        </w:rPr>
        <w:t>i</w:t>
      </w:r>
      <w:proofErr w:type="spellEnd"/>
      <w:r w:rsidRPr="00B50F71">
        <w:rPr>
          <w:i/>
          <w:iCs/>
        </w:rPr>
        <w:t>,</w:t>
      </w:r>
      <w:r>
        <w:t xml:space="preserve"> </w:t>
      </w:r>
      <m:oMath>
        <m:sSub>
          <m:sSubPr>
            <m:ctrlPr>
              <w:rPr>
                <w:rFonts w:ascii="Cambria Math" w:hAnsi="Cambria Math"/>
                <w:i/>
              </w:rPr>
            </m:ctrlPr>
          </m:sSubPr>
          <m:e>
            <m:r>
              <w:rPr>
                <w:rFonts w:ascii="Cambria Math" w:hAnsi="Cambria Math"/>
              </w:rPr>
              <m:t>Mean</m:t>
            </m:r>
          </m:e>
          <m:sub>
            <m:r>
              <w:rPr>
                <w:rFonts w:ascii="Cambria Math" w:hAnsi="Cambria Math"/>
              </w:rPr>
              <m:t>chl-a,i</m:t>
            </m:r>
          </m:sub>
        </m:sSub>
      </m:oMath>
      <w:r>
        <w:t xml:space="preserve">is the mean of the modeled </w:t>
      </w:r>
      <w:r w:rsidR="00AE4E16">
        <w:t>chl-a</w:t>
      </w:r>
      <w:r>
        <w:t xml:space="preserve"> from Landsat 8 at point </w:t>
      </w:r>
      <w:proofErr w:type="spellStart"/>
      <w:r w:rsidRPr="00B50F71">
        <w:rPr>
          <w:i/>
          <w:iCs/>
        </w:rPr>
        <w:t>i</w:t>
      </w:r>
      <w:proofErr w:type="spellEnd"/>
      <w:r>
        <w:t xml:space="preserve">, </w:t>
      </w:r>
      <m:oMath>
        <m:sSub>
          <m:sSubPr>
            <m:ctrlPr>
              <w:rPr>
                <w:rFonts w:ascii="Cambria Math" w:hAnsi="Cambria Math"/>
                <w:i/>
              </w:rPr>
            </m:ctrlPr>
          </m:sSubPr>
          <m:e>
            <m:r>
              <w:rPr>
                <w:rFonts w:ascii="Cambria Math" w:hAnsi="Cambria Math"/>
              </w:rPr>
              <m:t>Actual</m:t>
            </m:r>
          </m:e>
          <m:sub>
            <m:r>
              <w:rPr>
                <w:rFonts w:ascii="Cambria Math" w:hAnsi="Cambria Math"/>
              </w:rPr>
              <m:t>ActChl-a,i</m:t>
            </m:r>
          </m:sub>
        </m:sSub>
      </m:oMath>
      <w:r>
        <w:t xml:space="preserve"> represents the reference </w:t>
      </w:r>
      <w:r w:rsidR="00737062">
        <w:t>chl-a</w:t>
      </w:r>
      <w:r>
        <w:t xml:space="preserve"> </w:t>
      </w:r>
      <w:r w:rsidR="00DD2258">
        <w:t xml:space="preserve">from </w:t>
      </w:r>
      <w:r w:rsidR="00DD2258">
        <w:rPr>
          <w:rFonts w:eastAsiaTheme="minorEastAsia"/>
        </w:rPr>
        <w:t xml:space="preserve">Sentinel-3 OLCI </w:t>
      </w:r>
      <w:r>
        <w:t xml:space="preserve">at points </w:t>
      </w:r>
      <w:proofErr w:type="spellStart"/>
      <w:r w:rsidR="00737062">
        <w:rPr>
          <w:i/>
          <w:iCs/>
        </w:rPr>
        <w:t>i</w:t>
      </w:r>
      <w:proofErr w:type="spellEnd"/>
      <w:r>
        <w:t xml:space="preserve">, while </w:t>
      </w:r>
      <m:oMath>
        <m:sSub>
          <m:sSubPr>
            <m:ctrlPr>
              <w:rPr>
                <w:rFonts w:ascii="Cambria Math" w:hAnsi="Cambria Math"/>
                <w:i/>
              </w:rPr>
            </m:ctrlPr>
          </m:sSubPr>
          <m:e>
            <m:r>
              <w:rPr>
                <w:rFonts w:ascii="Cambria Math" w:hAnsi="Cambria Math"/>
              </w:rPr>
              <m:t>Mean</m:t>
            </m:r>
          </m:e>
          <m:sub>
            <m:r>
              <w:rPr>
                <w:rFonts w:ascii="Cambria Math" w:hAnsi="Cambria Math"/>
              </w:rPr>
              <m:t>ActLChl-a</m:t>
            </m:r>
          </m:sub>
        </m:sSub>
      </m:oMath>
      <w:r>
        <w:rPr>
          <w:rFonts w:eastAsiaTheme="minorEastAsia"/>
        </w:rPr>
        <w:t xml:space="preserve"> is the average of the sampled actual </w:t>
      </w:r>
      <w:r w:rsidR="00AF4581">
        <w:rPr>
          <w:rFonts w:eastAsiaTheme="minorEastAsia"/>
        </w:rPr>
        <w:t>chl-a</w:t>
      </w:r>
      <w:r w:rsidR="00DD2258">
        <w:rPr>
          <w:rFonts w:eastAsiaTheme="minorEastAsia"/>
        </w:rPr>
        <w:t xml:space="preserve"> from Sentinel-3 OLCI sensor</w:t>
      </w:r>
      <w:r>
        <w:rPr>
          <w:rFonts w:eastAsiaTheme="minorEastAsia"/>
        </w:rPr>
        <w:t>.</w:t>
      </w:r>
    </w:p>
    <w:p w14:paraId="46BFBF4C" w14:textId="4ED9147B" w:rsidR="005E3103" w:rsidRPr="000F2507" w:rsidRDefault="000C2E3F" w:rsidP="000F2507">
      <w:pPr>
        <w:pStyle w:val="ListParagraph"/>
        <w:numPr>
          <w:ilvl w:val="2"/>
          <w:numId w:val="15"/>
        </w:numPr>
        <w:rPr>
          <w:b/>
          <w:bCs/>
          <w:color w:val="000000" w:themeColor="text1"/>
          <w:sz w:val="24"/>
          <w:szCs w:val="24"/>
          <w:lang w:val="en-GB" w:bidi="he-IL"/>
        </w:rPr>
      </w:pPr>
      <w:r w:rsidRPr="000F2507">
        <w:rPr>
          <w:b/>
          <w:bCs/>
          <w:color w:val="000000" w:themeColor="text1"/>
          <w:sz w:val="24"/>
          <w:szCs w:val="24"/>
          <w:lang w:val="en-GB" w:bidi="he-IL"/>
        </w:rPr>
        <w:t>Lake Surface Air Temperature</w:t>
      </w:r>
      <w:r w:rsidR="005E3103" w:rsidRPr="000F2507">
        <w:rPr>
          <w:b/>
          <w:bCs/>
          <w:color w:val="000000" w:themeColor="text1"/>
          <w:sz w:val="24"/>
          <w:szCs w:val="24"/>
          <w:lang w:val="en-GB" w:bidi="he-IL"/>
        </w:rPr>
        <w:t xml:space="preserve"> Estimation from Landsat 8 OLI</w:t>
      </w:r>
    </w:p>
    <w:p w14:paraId="6CBAA1AB" w14:textId="418D22E5" w:rsidR="000F2507" w:rsidRDefault="000F2507" w:rsidP="000F2507">
      <w:pPr>
        <w:rPr>
          <w:color w:val="000000" w:themeColor="text1"/>
          <w:sz w:val="24"/>
          <w:szCs w:val="24"/>
          <w:lang w:val="en-GB" w:bidi="he-IL"/>
        </w:rPr>
      </w:pPr>
      <w:r w:rsidRPr="000F2507">
        <w:rPr>
          <w:color w:val="000000" w:themeColor="text1"/>
          <w:sz w:val="24"/>
          <w:szCs w:val="24"/>
          <w:lang w:val="en-GB" w:bidi="he-IL"/>
        </w:rPr>
        <w:t xml:space="preserve">This </w:t>
      </w:r>
      <w:r>
        <w:rPr>
          <w:color w:val="000000" w:themeColor="text1"/>
          <w:sz w:val="24"/>
          <w:szCs w:val="24"/>
          <w:lang w:val="en-GB" w:bidi="he-IL"/>
        </w:rPr>
        <w:t>part of the methodology workflow mainly intends to estimate the LSAT as another proxy of HABs (</w:t>
      </w:r>
      <w:r w:rsidR="00FB3A1C">
        <w:t>Owen M et al., 2017</w:t>
      </w:r>
      <w:r>
        <w:rPr>
          <w:color w:val="000000" w:themeColor="text1"/>
          <w:sz w:val="24"/>
          <w:szCs w:val="24"/>
          <w:lang w:val="en-GB" w:bidi="he-IL"/>
        </w:rPr>
        <w:t>)</w:t>
      </w:r>
    </w:p>
    <w:p w14:paraId="451A95BC" w14:textId="0141939C" w:rsidR="005E3103" w:rsidRPr="008C4A3C" w:rsidRDefault="005E3103" w:rsidP="005E3103">
      <w:pPr>
        <w:rPr>
          <w:b/>
          <w:bCs/>
          <w:color w:val="000000" w:themeColor="text1"/>
          <w:sz w:val="24"/>
          <w:szCs w:val="24"/>
          <w:lang w:val="en-GB" w:bidi="he-IL"/>
        </w:rPr>
      </w:pPr>
      <w:r>
        <w:rPr>
          <w:b/>
          <w:bCs/>
          <w:color w:val="000000" w:themeColor="text1"/>
          <w:sz w:val="24"/>
          <w:szCs w:val="24"/>
          <w:lang w:val="en-GB" w:bidi="he-IL"/>
        </w:rPr>
        <w:t xml:space="preserve">3.3.2.1 </w:t>
      </w:r>
      <w:r w:rsidRPr="008C4A3C">
        <w:rPr>
          <w:b/>
          <w:bCs/>
          <w:color w:val="000000" w:themeColor="text1"/>
          <w:sz w:val="24"/>
          <w:szCs w:val="24"/>
          <w:lang w:val="en-GB" w:bidi="he-IL"/>
        </w:rPr>
        <w:t xml:space="preserve">Relevance of Landsat-8 in </w:t>
      </w:r>
      <w:r w:rsidR="008B63D3">
        <w:rPr>
          <w:b/>
          <w:bCs/>
          <w:color w:val="000000" w:themeColor="text1"/>
          <w:sz w:val="24"/>
          <w:szCs w:val="24"/>
          <w:lang w:val="en-GB" w:bidi="he-IL"/>
        </w:rPr>
        <w:t>retrieval of LSAT</w:t>
      </w:r>
    </w:p>
    <w:p w14:paraId="0203062E" w14:textId="3F1F7894" w:rsidR="002A44AF" w:rsidRDefault="00B31F01" w:rsidP="00D62FA5">
      <w:r>
        <w:t xml:space="preserve">Thomas </w:t>
      </w:r>
      <w:r w:rsidR="002A44AF">
        <w:t>et al. (2012),</w:t>
      </w:r>
      <w:r>
        <w:t xml:space="preserve"> after extensive research in the aquatic environments, observed that certain thermal conditions favor the growth, stability and spread of a wide variety of algal species. Further, after their domination and colonization, </w:t>
      </w:r>
      <w:r w:rsidR="002A44AF">
        <w:t>these microscopic and photosynthetic</w:t>
      </w:r>
      <w:r w:rsidR="002772AD">
        <w:t>ally active</w:t>
      </w:r>
      <w:r w:rsidR="002A44AF">
        <w:t xml:space="preserve"> organisms</w:t>
      </w:r>
      <w:r>
        <w:t xml:space="preserve"> increase the LSAT of the </w:t>
      </w:r>
      <w:r w:rsidR="002A44AF">
        <w:t>region.</w:t>
      </w:r>
    </w:p>
    <w:p w14:paraId="1B6A6246" w14:textId="0B48DF6D" w:rsidR="00971EDA" w:rsidRDefault="00B46127" w:rsidP="00D62FA5">
      <w:r>
        <w:lastRenderedPageBreak/>
        <w:t>L</w:t>
      </w:r>
      <w:r w:rsidR="006F5221">
        <w:t>8</w:t>
      </w:r>
      <w:r>
        <w:t xml:space="preserve"> TIR supplies two thermal </w:t>
      </w:r>
      <w:r w:rsidR="006F5221">
        <w:t>bands (</w:t>
      </w:r>
      <w:r>
        <w:t>1</w:t>
      </w:r>
      <w:r w:rsidR="0072527A">
        <w:t>0</w:t>
      </w:r>
      <w:r>
        <w:t xml:space="preserve"> and 1</w:t>
      </w:r>
      <w:r w:rsidR="0072527A">
        <w:t>1</w:t>
      </w:r>
      <w:r>
        <w:t>)</w:t>
      </w:r>
      <w:r w:rsidR="006F5221">
        <w:t xml:space="preserve"> for the retrieval of LSAT. </w:t>
      </w:r>
      <w:r w:rsidR="00971EDA">
        <w:t xml:space="preserve">Wang et al. (2015) </w:t>
      </w:r>
      <w:r w:rsidR="006F5221">
        <w:t xml:space="preserve">proposed the Mono-Window Algorithm for the retrieval of Land surface Temperature using the Landsat 8 band 10. </w:t>
      </w:r>
      <w:r w:rsidR="0079286C">
        <w:t>Moreover</w:t>
      </w:r>
      <w:r w:rsidR="003F7845">
        <w:t>,</w:t>
      </w:r>
      <w:r w:rsidR="0079286C">
        <w:t xml:space="preserve"> </w:t>
      </w:r>
      <w:r w:rsidR="003F7845">
        <w:t>this algorithm scores equally acceptable when applied in the retrieval of LSAT in inland water bodies, hence the adoption of the same in this study.</w:t>
      </w:r>
      <w:r w:rsidR="00610809">
        <w:t xml:space="preserve"> It should however be noted that </w:t>
      </w:r>
      <w:r w:rsidR="00971EDA">
        <w:t xml:space="preserve">data from the Landsat 8 TIRS Band 11 have large uncertainty and </w:t>
      </w:r>
      <w:r w:rsidR="00610809">
        <w:t xml:space="preserve">Wang et al., (2015) </w:t>
      </w:r>
      <w:r w:rsidR="00971EDA">
        <w:t xml:space="preserve">suggested </w:t>
      </w:r>
      <w:r w:rsidR="00610809">
        <w:t xml:space="preserve">the </w:t>
      </w:r>
      <w:r w:rsidR="00971EDA">
        <w:t>us</w:t>
      </w:r>
      <w:r w:rsidR="00610809">
        <w:t>e of</w:t>
      </w:r>
      <w:r w:rsidR="00971EDA">
        <w:t xml:space="preserve"> TIRS band 10 data as a single spectral band for LS</w:t>
      </w:r>
      <w:r w:rsidR="00610809">
        <w:t>A</w:t>
      </w:r>
      <w:r w:rsidR="00971EDA">
        <w:t>T estimation; for this reason, present work provides the use of L8 band 10</w:t>
      </w:r>
      <w:r w:rsidR="00610809">
        <w:t xml:space="preserve"> alone</w:t>
      </w:r>
      <w:r w:rsidR="00971EDA">
        <w:t>.</w:t>
      </w:r>
    </w:p>
    <w:p w14:paraId="67C894B8" w14:textId="1895D66D" w:rsidR="00971EDA" w:rsidRDefault="00E349CA" w:rsidP="00D62FA5">
      <w:r>
        <w:t xml:space="preserve">The information </w:t>
      </w:r>
      <w:r w:rsidR="00971EDA">
        <w:t>acquired is processed in a multi-software platform, in order to calculate the la</w:t>
      </w:r>
      <w:r w:rsidR="00030E70">
        <w:t>ke</w:t>
      </w:r>
      <w:r w:rsidR="00971EDA">
        <w:t xml:space="preserve"> surface</w:t>
      </w:r>
      <w:r w:rsidR="001A25EE">
        <w:t xml:space="preserve"> air </w:t>
      </w:r>
      <w:r w:rsidR="00971EDA">
        <w:t xml:space="preserve">temperature. For this purpose, </w:t>
      </w:r>
      <w:r>
        <w:t>R programming environment and ArcGIS 10.8 were used.</w:t>
      </w:r>
    </w:p>
    <w:p w14:paraId="2E7D2F10" w14:textId="2775D8EA" w:rsidR="00C04030" w:rsidRDefault="00C04030" w:rsidP="00D62FA5">
      <w:r>
        <w:t>For the successful retrieval of LSAT, the</w:t>
      </w:r>
      <w:r w:rsidR="00971EDA">
        <w:t xml:space="preserve"> study includes the major following steps </w:t>
      </w:r>
      <w:r>
        <w:t xml:space="preserve">as indicated in the workflow presented in (Figure 7). That is: - </w:t>
      </w:r>
    </w:p>
    <w:p w14:paraId="16811E83" w14:textId="0789B21A" w:rsidR="00C04030" w:rsidRDefault="00C04030" w:rsidP="00C04030">
      <w:pPr>
        <w:pStyle w:val="ListParagraph"/>
        <w:numPr>
          <w:ilvl w:val="0"/>
          <w:numId w:val="22"/>
        </w:numPr>
      </w:pPr>
      <w:r>
        <w:t>C</w:t>
      </w:r>
      <w:r w:rsidR="00971EDA">
        <w:t>onversion of</w:t>
      </w:r>
      <w:r>
        <w:t xml:space="preserve"> L8 DN</w:t>
      </w:r>
      <w:r w:rsidR="00971EDA">
        <w:t xml:space="preserve"> pixel values to </w:t>
      </w:r>
      <w:r w:rsidR="00030E70">
        <w:t>a</w:t>
      </w:r>
      <w:r w:rsidR="00971EDA">
        <w:t>t-sensor spectral radiance</w:t>
      </w:r>
      <w:r w:rsidR="00030E70">
        <w:t xml:space="preserve"> </w:t>
      </w:r>
      <w:r w:rsidR="00030E70" w:rsidRPr="00FA6CFF">
        <w:t>(</w:t>
      </w:r>
      <m:oMath>
        <m:r>
          <m:rPr>
            <m:sty m:val="p"/>
          </m:rPr>
          <w:rPr>
            <w:rFonts w:ascii="Cambria Math" w:hAnsi="Cambria Math"/>
          </w:rPr>
          <m:t>Lλ</m:t>
        </m:r>
      </m:oMath>
      <w:r w:rsidR="00030E70" w:rsidRPr="00FA6CFF">
        <w:rPr>
          <w:rFonts w:eastAsiaTheme="minorEastAsia"/>
        </w:rPr>
        <w:t>)</w:t>
      </w:r>
    </w:p>
    <w:p w14:paraId="5917A755" w14:textId="6E49FC30" w:rsidR="00C04030" w:rsidRDefault="00C04030" w:rsidP="00C04030">
      <w:pPr>
        <w:pStyle w:val="ListParagraph"/>
        <w:numPr>
          <w:ilvl w:val="0"/>
          <w:numId w:val="22"/>
        </w:numPr>
      </w:pPr>
      <w:r>
        <w:t>T</w:t>
      </w:r>
      <w:r w:rsidR="00971EDA">
        <w:t>ransform</w:t>
      </w:r>
      <w:r w:rsidR="0017011C">
        <w:t>ation of at-sensor spectral radiance</w:t>
      </w:r>
      <w:r w:rsidR="00971EDA">
        <w:t xml:space="preserve"> to at-sensor brightness temperature </w:t>
      </w:r>
      <w:r w:rsidR="00030E70" w:rsidRPr="00FA6CFF">
        <w:t>(Tb</w:t>
      </w:r>
      <w:r w:rsidR="00030E70" w:rsidRPr="00FA6CFF">
        <w:rPr>
          <w:vertAlign w:val="subscript"/>
        </w:rPr>
        <w:t>10</w:t>
      </w:r>
      <w:r w:rsidR="00030E70" w:rsidRPr="00FA6CFF">
        <w:t>)</w:t>
      </w:r>
    </w:p>
    <w:p w14:paraId="755D20CA" w14:textId="6352962A" w:rsidR="0017011C" w:rsidRDefault="0017011C" w:rsidP="00C04030">
      <w:pPr>
        <w:pStyle w:val="ListParagraph"/>
        <w:numPr>
          <w:ilvl w:val="0"/>
          <w:numId w:val="22"/>
        </w:numPr>
      </w:pPr>
      <w:r>
        <w:t>Estimation of Lake Surface Emissivity</w:t>
      </w:r>
    </w:p>
    <w:p w14:paraId="202513A2" w14:textId="292BD29C" w:rsidR="00ED1AF0" w:rsidRDefault="0017011C" w:rsidP="00C521CF">
      <w:pPr>
        <w:pStyle w:val="ListParagraph"/>
        <w:numPr>
          <w:ilvl w:val="0"/>
          <w:numId w:val="22"/>
        </w:numPr>
      </w:pPr>
      <w:r>
        <w:t>Estimation of Lake Surface Air Temperature by</w:t>
      </w:r>
      <w:r w:rsidR="00971EDA">
        <w:t xml:space="preserve"> adopting MW algorithm</w:t>
      </w:r>
      <w:r>
        <w:t xml:space="preserve"> (Wang et at., 2015)</w:t>
      </w:r>
      <w:r w:rsidR="00971EDA">
        <w:t xml:space="preserve">. </w:t>
      </w:r>
    </w:p>
    <w:p w14:paraId="4879FCF2" w14:textId="37DA23DA" w:rsidR="00617647" w:rsidRDefault="00617647" w:rsidP="00D62FA5">
      <w:pPr>
        <w:rPr>
          <w:b/>
          <w:bCs/>
          <w:sz w:val="24"/>
          <w:szCs w:val="24"/>
          <w:lang w:val="en-GB" w:bidi="he-IL"/>
        </w:rPr>
      </w:pPr>
      <w:r w:rsidRPr="00C12A64">
        <w:rPr>
          <w:b/>
          <w:bCs/>
          <w:sz w:val="24"/>
          <w:szCs w:val="24"/>
          <w:lang w:val="en-GB" w:bidi="he-IL"/>
        </w:rPr>
        <w:t>3.3.2.</w:t>
      </w:r>
      <w:r>
        <w:rPr>
          <w:b/>
          <w:bCs/>
          <w:sz w:val="24"/>
          <w:szCs w:val="24"/>
          <w:lang w:val="en-GB" w:bidi="he-IL"/>
        </w:rPr>
        <w:t>2 Retrieval of Lake Surface Air Temperature</w:t>
      </w:r>
    </w:p>
    <w:p w14:paraId="79AD8A06" w14:textId="449CB951" w:rsidR="002C455F" w:rsidRPr="004E315F" w:rsidRDefault="002C455F" w:rsidP="00D62FA5">
      <w:pPr>
        <w:rPr>
          <w:b/>
          <w:bCs/>
        </w:rPr>
      </w:pPr>
      <w:r w:rsidRPr="004E315F">
        <w:rPr>
          <w:b/>
          <w:bCs/>
          <w:sz w:val="24"/>
          <w:szCs w:val="24"/>
          <w:lang w:val="en-GB" w:bidi="he-IL"/>
        </w:rPr>
        <w:t>3.3.2.2</w:t>
      </w:r>
      <w:r w:rsidR="00AB51E4">
        <w:rPr>
          <w:b/>
          <w:bCs/>
          <w:sz w:val="24"/>
          <w:szCs w:val="24"/>
          <w:lang w:val="en-GB" w:bidi="he-IL"/>
        </w:rPr>
        <w:t>.1</w:t>
      </w:r>
      <w:r w:rsidRPr="004E315F">
        <w:rPr>
          <w:b/>
          <w:bCs/>
          <w:sz w:val="24"/>
          <w:szCs w:val="24"/>
          <w:lang w:val="en-GB" w:bidi="he-IL"/>
        </w:rPr>
        <w:t xml:space="preserve"> </w:t>
      </w:r>
      <w:r w:rsidRPr="004E315F">
        <w:rPr>
          <w:b/>
          <w:bCs/>
        </w:rPr>
        <w:t xml:space="preserve">TOA spectral radiance </w:t>
      </w:r>
      <w:r w:rsidR="00D22D3E" w:rsidRPr="004E315F">
        <w:rPr>
          <w:b/>
          <w:bCs/>
        </w:rPr>
        <w:t>(</w:t>
      </w:r>
      <m:oMath>
        <m:r>
          <m:rPr>
            <m:sty m:val="b"/>
          </m:rPr>
          <w:rPr>
            <w:rFonts w:ascii="Cambria Math" w:hAnsi="Cambria Math"/>
          </w:rPr>
          <m:t>Lλ</m:t>
        </m:r>
      </m:oMath>
      <w:r w:rsidR="00D22D3E" w:rsidRPr="004E315F">
        <w:rPr>
          <w:rFonts w:eastAsiaTheme="minorEastAsia"/>
          <w:b/>
          <w:bCs/>
        </w:rPr>
        <w:t>)</w:t>
      </w:r>
    </w:p>
    <w:p w14:paraId="5E5C804B" w14:textId="633BB067" w:rsidR="00D62FA5" w:rsidRPr="004E315F" w:rsidRDefault="00D62FA5" w:rsidP="00D62FA5">
      <w:r w:rsidRPr="004E315F">
        <w:t>The first step is to convert the raw DN (Digital Number) values of band10 to obtain the TOA (top of atmospheric) spectral radiance (</w:t>
      </w:r>
      <m:oMath>
        <m:r>
          <m:rPr>
            <m:sty m:val="b"/>
          </m:rPr>
          <w:rPr>
            <w:rFonts w:ascii="Cambria Math" w:hAnsi="Cambria Math"/>
          </w:rPr>
          <m:t>Lλ</m:t>
        </m:r>
      </m:oMath>
      <w:r w:rsidRPr="004E315F">
        <w:t xml:space="preserve">) by multiplying </w:t>
      </w:r>
      <w:r w:rsidR="008240C3" w:rsidRPr="004E315F">
        <w:t xml:space="preserve">the </w:t>
      </w:r>
      <w:r w:rsidRPr="004E315F">
        <w:t>multiplicative radiometric rescaling factor (</w:t>
      </w:r>
      <w:r w:rsidRPr="004E315F">
        <w:rPr>
          <w:b/>
          <w:bCs/>
        </w:rPr>
        <w:t>ML</w:t>
      </w:r>
      <w:r w:rsidRPr="004E315F">
        <w:t>) of TIR bands with its corresponding TIR band and adding additive rescaling factor (</w:t>
      </w:r>
      <w:r w:rsidRPr="004E315F">
        <w:rPr>
          <w:rFonts w:eastAsiaTheme="minorEastAsia"/>
          <w:b/>
          <w:bCs/>
        </w:rPr>
        <w:t>A</w:t>
      </w:r>
      <w:r w:rsidRPr="004E315F">
        <w:rPr>
          <w:rFonts w:eastAsiaTheme="minorEastAsia"/>
          <w:b/>
          <w:bCs/>
          <w:vertAlign w:val="subscript"/>
        </w:rPr>
        <w:t>L</w:t>
      </w:r>
      <w:r w:rsidRPr="004E315F">
        <w:t>) using equation</w:t>
      </w:r>
      <w:r w:rsidR="005E71F6">
        <w:t xml:space="preserve"> (</w:t>
      </w:r>
      <w:r w:rsidR="00D94F7B">
        <w:t>4</w:t>
      </w:r>
      <w:r w:rsidR="005E71F6">
        <w:t>) below</w:t>
      </w:r>
    </w:p>
    <w:p w14:paraId="1DB2AB9E" w14:textId="746D4EB6" w:rsidR="00D62FA5" w:rsidRDefault="004E315F" w:rsidP="00D62FA5">
      <w:pPr>
        <w:jc w:val="center"/>
        <w:rPr>
          <w:rFonts w:eastAsiaTheme="minorEastAsia"/>
        </w:rPr>
      </w:pPr>
      <m:oMath>
        <m:r>
          <m:rPr>
            <m:sty m:val="b"/>
          </m:rPr>
          <w:rPr>
            <w:rFonts w:ascii="Cambria Math" w:hAnsi="Cambria Math"/>
          </w:rPr>
          <m:t>Lλ=ML*QCal+</m:t>
        </m:r>
      </m:oMath>
      <w:r w:rsidR="00D62FA5" w:rsidRPr="004E315F">
        <w:rPr>
          <w:rFonts w:eastAsiaTheme="minorEastAsia"/>
          <w:b/>
          <w:bCs/>
        </w:rPr>
        <w:t xml:space="preserve"> A</w:t>
      </w:r>
      <w:r w:rsidR="00D62FA5" w:rsidRPr="004E315F">
        <w:rPr>
          <w:rFonts w:eastAsiaTheme="minorEastAsia"/>
          <w:b/>
          <w:bCs/>
          <w:vertAlign w:val="subscript"/>
        </w:rPr>
        <w:t xml:space="preserve">L </w:t>
      </w:r>
      <w:r w:rsidR="00D62FA5" w:rsidRPr="004E315F">
        <w:rPr>
          <w:rFonts w:eastAsiaTheme="minorEastAsia"/>
        </w:rPr>
        <w:t>------------------------ (</w:t>
      </w:r>
      <w:r w:rsidR="00D94F7B">
        <w:rPr>
          <w:rFonts w:eastAsiaTheme="minorEastAsia"/>
        </w:rPr>
        <w:t>4</w:t>
      </w:r>
      <w:r w:rsidR="00D62FA5" w:rsidRPr="004E315F">
        <w:rPr>
          <w:rFonts w:eastAsiaTheme="minorEastAsia"/>
        </w:rPr>
        <w:t>)</w:t>
      </w:r>
    </w:p>
    <w:p w14:paraId="518D1913" w14:textId="2D07C053" w:rsidR="00D7536D" w:rsidRDefault="00D7536D" w:rsidP="00D62FA5">
      <w:pPr>
        <w:jc w:val="center"/>
        <w:rPr>
          <w:rFonts w:eastAsiaTheme="minorEastAsia"/>
        </w:rPr>
      </w:pPr>
    </w:p>
    <w:p w14:paraId="1D6A0280" w14:textId="77777777" w:rsidR="00D7536D" w:rsidRPr="004E315F" w:rsidRDefault="00D7536D" w:rsidP="00D62FA5">
      <w:pPr>
        <w:jc w:val="center"/>
        <w:rPr>
          <w:rFonts w:eastAsiaTheme="minorEastAsia"/>
          <w:b/>
          <w:bCs/>
        </w:rPr>
      </w:pPr>
    </w:p>
    <w:p w14:paraId="6A6E953A" w14:textId="77777777" w:rsidR="00D62FA5" w:rsidRPr="004E315F" w:rsidRDefault="00D62FA5" w:rsidP="00D62FA5">
      <w:pPr>
        <w:spacing w:line="240" w:lineRule="auto"/>
        <w:rPr>
          <w:sz w:val="20"/>
          <w:szCs w:val="20"/>
          <w:u w:val="single"/>
        </w:rPr>
      </w:pPr>
      <w:r w:rsidRPr="004E315F">
        <w:rPr>
          <w:sz w:val="20"/>
          <w:szCs w:val="20"/>
          <w:u w:val="single"/>
        </w:rPr>
        <w:lastRenderedPageBreak/>
        <w:t>Where:</w:t>
      </w:r>
    </w:p>
    <w:p w14:paraId="2F5FC131" w14:textId="25137200" w:rsidR="00D62FA5" w:rsidRPr="004E315F" w:rsidRDefault="004E315F" w:rsidP="00D62FA5">
      <w:pPr>
        <w:spacing w:line="240" w:lineRule="auto"/>
        <w:rPr>
          <w:rFonts w:eastAsiaTheme="minorEastAsia"/>
          <w:sz w:val="20"/>
          <w:szCs w:val="20"/>
        </w:rPr>
      </w:pPr>
      <m:oMath>
        <m:r>
          <m:rPr>
            <m:sty m:val="b"/>
          </m:rPr>
          <w:rPr>
            <w:rFonts w:ascii="Cambria Math" w:hAnsi="Cambria Math"/>
            <w:sz w:val="20"/>
            <w:szCs w:val="20"/>
          </w:rPr>
          <m:t>Lλ</m:t>
        </m:r>
      </m:oMath>
      <w:r w:rsidR="00D62FA5" w:rsidRPr="004E315F">
        <w:rPr>
          <w:sz w:val="20"/>
          <w:szCs w:val="20"/>
        </w:rPr>
        <w:t xml:space="preserve"> is the spectral radiance in </w:t>
      </w:r>
      <m:oMath>
        <m:f>
          <m:fPr>
            <m:type m:val="skw"/>
            <m:ctrlPr>
              <w:rPr>
                <w:rFonts w:ascii="Cambria Math" w:hAnsi="Cambria Math"/>
                <w:sz w:val="20"/>
                <w:szCs w:val="20"/>
              </w:rPr>
            </m:ctrlPr>
          </m:fPr>
          <m:num>
            <m:r>
              <m:rPr>
                <m:sty m:val="p"/>
              </m:rPr>
              <w:rPr>
                <w:rFonts w:ascii="Cambria Math" w:hAnsi="Cambria Math"/>
                <w:sz w:val="20"/>
                <w:szCs w:val="20"/>
              </w:rPr>
              <m:t>watts</m:t>
            </m:r>
          </m:num>
          <m:den>
            <m:r>
              <m:rPr>
                <m:sty m:val="p"/>
              </m:rPr>
              <w:rPr>
                <w:rFonts w:ascii="Cambria Math" w:hAnsi="Cambria Math"/>
                <w:sz w:val="20"/>
                <w:szCs w:val="20"/>
              </w:rPr>
              <m:t>(</m:t>
            </m:r>
            <m:sSup>
              <m:sSupPr>
                <m:ctrlPr>
                  <w:rPr>
                    <w:rFonts w:ascii="Cambria Math" w:hAnsi="Cambria Math"/>
                  </w:rPr>
                </m:ctrlPr>
              </m:sSupPr>
              <m:e>
                <m:r>
                  <w:rPr>
                    <w:rFonts w:ascii="Cambria Math" w:hAnsi="Cambria Math"/>
                  </w:rPr>
                  <m:t>m</m:t>
                </m:r>
              </m:e>
              <m:sup>
                <m:r>
                  <w:rPr>
                    <w:rFonts w:ascii="Cambria Math" w:hAnsi="Cambria Math"/>
                  </w:rPr>
                  <m:t>2</m:t>
                </m:r>
              </m:sup>
            </m:sSup>
            <m:r>
              <m:rPr>
                <m:sty m:val="p"/>
              </m:rPr>
              <w:rPr>
                <w:rFonts w:ascii="Cambria Math" w:hAnsi="Cambria Math"/>
              </w:rPr>
              <m:t> </m:t>
            </m:r>
            <m:sSup>
              <m:sSupPr>
                <m:ctrlPr>
                  <w:rPr>
                    <w:rFonts w:ascii="Cambria Math" w:hAnsi="Cambria Math"/>
                  </w:rPr>
                </m:ctrlPr>
              </m:sSupPr>
              <m:e>
                <m:r>
                  <w:rPr>
                    <w:rFonts w:ascii="Cambria Math" w:hAnsi="Cambria Math"/>
                  </w:rPr>
                  <m:t>srad</m:t>
                </m:r>
              </m:e>
              <m:sup>
                <m:r>
                  <w:rPr>
                    <w:rFonts w:ascii="Cambria Math" w:hAnsi="Cambria Math"/>
                  </w:rPr>
                  <m:t>-1</m:t>
                </m:r>
              </m:sup>
            </m:sSup>
            <m:r>
              <m:rPr>
                <m:sty m:val="p"/>
              </m:rPr>
              <w:rPr>
                <w:rFonts w:ascii="Cambria Math" w:hAnsi="Cambria Math"/>
              </w:rPr>
              <m:t> </m:t>
            </m:r>
            <m:sSup>
              <m:sSupPr>
                <m:ctrlPr>
                  <w:rPr>
                    <w:rFonts w:ascii="Cambria Math" w:hAnsi="Cambria Math"/>
                  </w:rPr>
                </m:ctrlPr>
              </m:sSupPr>
              <m:e>
                <m:r>
                  <w:rPr>
                    <w:rFonts w:ascii="Cambria Math" w:hAnsi="Cambria Math"/>
                  </w:rPr>
                  <m:t>um</m:t>
                </m:r>
              </m:e>
              <m:sup>
                <m:r>
                  <w:rPr>
                    <w:rFonts w:ascii="Cambria Math" w:hAnsi="Cambria Math"/>
                  </w:rPr>
                  <m:t>-1</m:t>
                </m:r>
              </m:sup>
            </m:sSup>
            <m:r>
              <m:rPr>
                <m:sty m:val="p"/>
              </m:rPr>
              <w:rPr>
                <w:rFonts w:ascii="Cambria Math" w:hAnsi="Cambria Math"/>
                <w:sz w:val="20"/>
                <w:szCs w:val="20"/>
              </w:rPr>
              <m:t>)</m:t>
            </m:r>
          </m:den>
        </m:f>
      </m:oMath>
    </w:p>
    <w:p w14:paraId="07833697" w14:textId="47FBF10F" w:rsidR="00D62FA5" w:rsidRPr="004E315F" w:rsidRDefault="00D62FA5" w:rsidP="00D62FA5">
      <w:pPr>
        <w:spacing w:line="240" w:lineRule="auto"/>
        <w:rPr>
          <w:sz w:val="20"/>
          <w:szCs w:val="20"/>
        </w:rPr>
      </w:pPr>
      <w:r w:rsidRPr="004E315F">
        <w:rPr>
          <w:b/>
          <w:bCs/>
          <w:sz w:val="20"/>
          <w:szCs w:val="20"/>
        </w:rPr>
        <w:t>ML</w:t>
      </w:r>
      <w:r w:rsidRPr="004E315F">
        <w:rPr>
          <w:sz w:val="20"/>
          <w:szCs w:val="20"/>
        </w:rPr>
        <w:t xml:space="preserve"> is the Band</w:t>
      </w:r>
      <w:r w:rsidRPr="004E315F">
        <w:rPr>
          <w:sz w:val="20"/>
          <w:szCs w:val="20"/>
          <w:vertAlign w:val="subscript"/>
        </w:rPr>
        <w:t>10</w:t>
      </w:r>
      <w:r w:rsidRPr="004E315F">
        <w:rPr>
          <w:sz w:val="20"/>
          <w:szCs w:val="20"/>
        </w:rPr>
        <w:t xml:space="preserve"> multiplicative rescaling factor obtained from metadata (</w:t>
      </w:r>
      <w:r w:rsidR="005E71F6">
        <w:rPr>
          <w:sz w:val="20"/>
          <w:szCs w:val="20"/>
        </w:rPr>
        <w:t>e.g.,</w:t>
      </w:r>
      <w:r w:rsidRPr="004E315F">
        <w:rPr>
          <w:sz w:val="20"/>
          <w:szCs w:val="20"/>
        </w:rPr>
        <w:t xml:space="preserve">0.0003342); </w:t>
      </w:r>
    </w:p>
    <w:p w14:paraId="4FD204C3" w14:textId="77777777" w:rsidR="00D62FA5" w:rsidRPr="004E315F" w:rsidRDefault="00D62FA5" w:rsidP="00D62FA5">
      <w:pPr>
        <w:spacing w:line="240" w:lineRule="auto"/>
        <w:rPr>
          <w:sz w:val="20"/>
          <w:szCs w:val="20"/>
        </w:rPr>
      </w:pPr>
      <w:proofErr w:type="spellStart"/>
      <w:r w:rsidRPr="004E315F">
        <w:rPr>
          <w:b/>
          <w:bCs/>
          <w:sz w:val="20"/>
          <w:szCs w:val="20"/>
        </w:rPr>
        <w:t>QCal</w:t>
      </w:r>
      <w:proofErr w:type="spellEnd"/>
      <w:r w:rsidRPr="004E315F">
        <w:rPr>
          <w:sz w:val="20"/>
          <w:szCs w:val="20"/>
        </w:rPr>
        <w:t xml:space="preserve"> is the DN value for the quantized and calibrated standard product pixel of band 10.</w:t>
      </w:r>
    </w:p>
    <w:p w14:paraId="470D98BD" w14:textId="77777777" w:rsidR="00D62FA5" w:rsidRPr="004E315F" w:rsidRDefault="00D62FA5" w:rsidP="00D62FA5">
      <w:pPr>
        <w:spacing w:line="240" w:lineRule="auto"/>
        <w:rPr>
          <w:sz w:val="20"/>
          <w:szCs w:val="20"/>
        </w:rPr>
      </w:pPr>
      <w:r w:rsidRPr="004E315F">
        <w:rPr>
          <w:rFonts w:eastAsiaTheme="minorEastAsia"/>
          <w:b/>
          <w:bCs/>
          <w:sz w:val="20"/>
          <w:szCs w:val="20"/>
        </w:rPr>
        <w:t>A</w:t>
      </w:r>
      <w:r w:rsidRPr="004E315F">
        <w:rPr>
          <w:rFonts w:eastAsiaTheme="minorEastAsia"/>
          <w:b/>
          <w:bCs/>
          <w:sz w:val="20"/>
          <w:szCs w:val="20"/>
          <w:vertAlign w:val="subscript"/>
        </w:rPr>
        <w:t xml:space="preserve">L </w:t>
      </w:r>
      <w:r w:rsidRPr="004E315F">
        <w:rPr>
          <w:sz w:val="20"/>
          <w:szCs w:val="20"/>
        </w:rPr>
        <w:t xml:space="preserve">is the band-specific additive rescaling factor obtained from the metadata (0.1); </w:t>
      </w:r>
    </w:p>
    <w:p w14:paraId="058A88B3" w14:textId="77777777" w:rsidR="00350237" w:rsidRPr="004E315F" w:rsidRDefault="00350237" w:rsidP="00D62FA5">
      <w:pPr>
        <w:rPr>
          <w:b/>
          <w:bCs/>
        </w:rPr>
      </w:pPr>
    </w:p>
    <w:p w14:paraId="50DF3C53" w14:textId="67A305CA" w:rsidR="00D62FA5" w:rsidRPr="00C12A64" w:rsidRDefault="00AB51E4" w:rsidP="00D62FA5">
      <w:pPr>
        <w:rPr>
          <w:b/>
          <w:bCs/>
          <w:noProof/>
        </w:rPr>
      </w:pPr>
      <w:r w:rsidRPr="004E315F">
        <w:rPr>
          <w:b/>
          <w:bCs/>
          <w:sz w:val="24"/>
          <w:szCs w:val="24"/>
          <w:lang w:val="en-GB" w:bidi="he-IL"/>
        </w:rPr>
        <w:t>3.3.2.2</w:t>
      </w:r>
      <w:r>
        <w:rPr>
          <w:b/>
          <w:bCs/>
          <w:sz w:val="24"/>
          <w:szCs w:val="24"/>
          <w:lang w:val="en-GB" w:bidi="he-IL"/>
        </w:rPr>
        <w:t>.2</w:t>
      </w:r>
      <w:r w:rsidR="00350237" w:rsidRPr="00C12A64">
        <w:rPr>
          <w:b/>
          <w:bCs/>
        </w:rPr>
        <w:t xml:space="preserve"> Brightness</w:t>
      </w:r>
      <w:r w:rsidR="00D62FA5" w:rsidRPr="00C12A64">
        <w:rPr>
          <w:b/>
          <w:bCs/>
        </w:rPr>
        <w:t xml:space="preserve"> temperature (Tb</w:t>
      </w:r>
      <w:r w:rsidR="00D62FA5" w:rsidRPr="00C12A64">
        <w:rPr>
          <w:b/>
          <w:bCs/>
          <w:vertAlign w:val="subscript"/>
        </w:rPr>
        <w:t>10</w:t>
      </w:r>
      <w:r w:rsidR="00D62FA5" w:rsidRPr="00C12A64">
        <w:rPr>
          <w:b/>
          <w:bCs/>
        </w:rPr>
        <w:t>) in ˚C</w:t>
      </w:r>
    </w:p>
    <w:p w14:paraId="1F1A14DF" w14:textId="6D974CC9" w:rsidR="00D62FA5" w:rsidRPr="004E315F" w:rsidRDefault="00D62FA5" w:rsidP="00D62FA5">
      <w:r w:rsidRPr="004E315F">
        <w:t xml:space="preserve">As Latif 2014 puts it, brightness temperature is the Electromagnetic </w:t>
      </w:r>
      <w:r w:rsidR="00753DDD" w:rsidRPr="004E315F">
        <w:t>Radiance travelling</w:t>
      </w:r>
      <w:r w:rsidRPr="004E315F">
        <w:t xml:space="preserve"> upward from the top of the Earth’s atmosphere.</w:t>
      </w:r>
      <w:r w:rsidR="00753DDD" w:rsidRPr="004E315F">
        <w:t xml:space="preserve"> Therefore, The Brightness Temperature is not a temperature on the ground rather is the temperature at the satellite</w:t>
      </w:r>
      <w:r w:rsidR="00F52C33" w:rsidRPr="004E315F">
        <w:t xml:space="preserve"> (M Z </w:t>
      </w:r>
      <w:proofErr w:type="spellStart"/>
      <w:r w:rsidR="00F52C33" w:rsidRPr="004E315F">
        <w:t>Dahiru</w:t>
      </w:r>
      <w:proofErr w:type="spellEnd"/>
      <w:r w:rsidR="00F52C33" w:rsidRPr="004E315F">
        <w:t xml:space="preserve"> et al., 2020)</w:t>
      </w:r>
      <w:r w:rsidR="00753DDD" w:rsidRPr="004E315F">
        <w:t xml:space="preserve">. </w:t>
      </w:r>
      <w:r w:rsidRPr="004E315F">
        <w:t xml:space="preserve">The spectral radiance value </w:t>
      </w:r>
      <m:oMath>
        <m:r>
          <m:rPr>
            <m:sty m:val="b"/>
          </m:rPr>
          <w:rPr>
            <w:rFonts w:ascii="Cambria Math" w:hAnsi="Cambria Math"/>
          </w:rPr>
          <m:t>Lλ</m:t>
        </m:r>
      </m:oMath>
      <w:r w:rsidRPr="004E315F">
        <w:t xml:space="preserve"> obtained in equation (</w:t>
      </w:r>
      <w:r w:rsidR="00D94F7B">
        <w:t>4</w:t>
      </w:r>
      <w:r w:rsidRPr="004E315F">
        <w:t>) above, was then converted to brightness temperature BT by adopting equation (</w:t>
      </w:r>
      <w:r w:rsidR="00D94F7B">
        <w:t>5</w:t>
      </w:r>
      <w:r w:rsidRPr="004E315F">
        <w:t>) below</w:t>
      </w:r>
    </w:p>
    <w:p w14:paraId="469F64E3" w14:textId="51C1FCBA" w:rsidR="00D62FA5" w:rsidRPr="004E315F" w:rsidRDefault="00D62FA5" w:rsidP="00D62FA5">
      <w:pPr>
        <w:jc w:val="center"/>
        <w:rPr>
          <w:rFonts w:eastAsiaTheme="minorEastAsia"/>
          <w:b/>
          <w:bCs/>
        </w:rPr>
      </w:pPr>
      <w:r w:rsidRPr="004E315F">
        <w:rPr>
          <w:rFonts w:eastAsiaTheme="minorEastAsia"/>
        </w:rPr>
        <w:t xml:space="preserve"> Tb</w:t>
      </w:r>
      <w:r w:rsidRPr="004E315F">
        <w:rPr>
          <w:rFonts w:eastAsiaTheme="minorEastAsia"/>
          <w:vertAlign w:val="subscript"/>
        </w:rPr>
        <w:t xml:space="preserve">10 </w:t>
      </w:r>
      <m:oMath>
        <m:r>
          <m:rPr>
            <m:sty m:val="p"/>
          </m:rPr>
          <w:rPr>
            <w:rFonts w:ascii="Cambria Math" w:eastAsiaTheme="minorEastAsia" w:hAnsi="Cambria Math"/>
            <w:sz w:val="32"/>
            <w:szCs w:val="32"/>
            <w:vertAlign w:val="subscript"/>
          </w:rPr>
          <m:t xml:space="preserve"> </m:t>
        </m:r>
        <m:r>
          <m:rPr>
            <m:sty m:val="p"/>
          </m:rPr>
          <w:rPr>
            <w:rFonts w:ascii="Cambria Math" w:hAnsi="Cambria Math"/>
            <w:sz w:val="32"/>
            <w:szCs w:val="32"/>
          </w:rPr>
          <m:t xml:space="preserve">= </m:t>
        </m:r>
        <m:f>
          <m:fPr>
            <m:ctrlPr>
              <w:rPr>
                <w:rFonts w:ascii="Cambria Math" w:hAnsi="Cambria Math"/>
                <w:sz w:val="32"/>
                <w:szCs w:val="32"/>
              </w:rPr>
            </m:ctrlPr>
          </m:fPr>
          <m:num>
            <m:r>
              <m:rPr>
                <m:sty m:val="p"/>
              </m:rPr>
              <w:rPr>
                <w:rFonts w:ascii="Cambria Math" w:hAnsi="Cambria Math"/>
                <w:sz w:val="32"/>
                <w:szCs w:val="32"/>
              </w:rPr>
              <m:t>K2</m:t>
            </m:r>
          </m:num>
          <m:den>
            <m:r>
              <m:rPr>
                <m:sty m:val="p"/>
              </m:rPr>
              <w:rPr>
                <w:rFonts w:ascii="Cambria Math" w:hAnsi="Cambria Math"/>
                <w:sz w:val="32"/>
                <w:szCs w:val="32"/>
              </w:rPr>
              <m:t>Ln</m:t>
            </m:r>
            <m:d>
              <m:dPr>
                <m:begChr m:val="["/>
                <m:endChr m:val="]"/>
                <m:ctrlPr>
                  <w:rPr>
                    <w:rFonts w:ascii="Cambria Math" w:hAnsi="Cambria Math"/>
                    <w:sz w:val="32"/>
                    <w:szCs w:val="32"/>
                  </w:rPr>
                </m:ctrlPr>
              </m:dPr>
              <m:e>
                <m:d>
                  <m:dPr>
                    <m:ctrlPr>
                      <w:rPr>
                        <w:rFonts w:ascii="Cambria Math" w:hAnsi="Cambria Math"/>
                        <w:sz w:val="32"/>
                        <w:szCs w:val="32"/>
                      </w:rPr>
                    </m:ctrlPr>
                  </m:dPr>
                  <m:e>
                    <m:f>
                      <m:fPr>
                        <m:ctrlPr>
                          <w:rPr>
                            <w:rFonts w:ascii="Cambria Math" w:hAnsi="Cambria Math"/>
                            <w:sz w:val="32"/>
                            <w:szCs w:val="32"/>
                          </w:rPr>
                        </m:ctrlPr>
                      </m:fPr>
                      <m:num>
                        <m:r>
                          <m:rPr>
                            <m:sty m:val="p"/>
                          </m:rPr>
                          <w:rPr>
                            <w:rFonts w:ascii="Cambria Math" w:hAnsi="Cambria Math"/>
                            <w:sz w:val="32"/>
                            <w:szCs w:val="32"/>
                          </w:rPr>
                          <m:t>K1</m:t>
                        </m:r>
                      </m:num>
                      <m:den>
                        <m:r>
                          <m:rPr>
                            <m:sty m:val="p"/>
                          </m:rPr>
                          <w:rPr>
                            <w:rFonts w:ascii="Cambria Math" w:hAnsi="Cambria Math"/>
                            <w:sz w:val="32"/>
                            <w:szCs w:val="32"/>
                          </w:rPr>
                          <m:t>Lλ</m:t>
                        </m:r>
                      </m:den>
                    </m:f>
                  </m:e>
                </m:d>
                <m:r>
                  <m:rPr>
                    <m:sty m:val="p"/>
                  </m:rPr>
                  <w:rPr>
                    <w:rFonts w:ascii="Cambria Math" w:hAnsi="Cambria Math"/>
                    <w:sz w:val="32"/>
                    <w:szCs w:val="32"/>
                  </w:rPr>
                  <m:t>+1</m:t>
                </m:r>
              </m:e>
            </m:d>
          </m:den>
        </m:f>
      </m:oMath>
      <w:r w:rsidRPr="004E315F">
        <w:rPr>
          <w:rFonts w:eastAsiaTheme="minorEastAsia"/>
        </w:rPr>
        <w:t xml:space="preserve">   - 273.15 ------------------------ (</w:t>
      </w:r>
      <w:r w:rsidR="00D94F7B">
        <w:rPr>
          <w:rFonts w:eastAsiaTheme="minorEastAsia"/>
        </w:rPr>
        <w:t>5</w:t>
      </w:r>
      <w:r w:rsidRPr="004E315F">
        <w:rPr>
          <w:rFonts w:eastAsiaTheme="minorEastAsia"/>
        </w:rPr>
        <w:t>)</w:t>
      </w:r>
    </w:p>
    <w:p w14:paraId="6BEE22F1" w14:textId="77777777" w:rsidR="00D62FA5" w:rsidRPr="004E315F" w:rsidRDefault="00D62FA5" w:rsidP="00D62FA5">
      <w:pPr>
        <w:rPr>
          <w:sz w:val="20"/>
          <w:szCs w:val="20"/>
          <w:u w:val="single"/>
        </w:rPr>
      </w:pPr>
      <w:r w:rsidRPr="004E315F">
        <w:rPr>
          <w:sz w:val="20"/>
          <w:szCs w:val="20"/>
          <w:u w:val="single"/>
        </w:rPr>
        <w:t>Where:</w:t>
      </w:r>
    </w:p>
    <w:p w14:paraId="29BF6685" w14:textId="394F9972" w:rsidR="00D62FA5" w:rsidRPr="004E315F" w:rsidRDefault="00D62FA5" w:rsidP="00D62FA5">
      <w:pPr>
        <w:spacing w:line="240" w:lineRule="auto"/>
        <w:rPr>
          <w:sz w:val="20"/>
          <w:szCs w:val="20"/>
        </w:rPr>
      </w:pPr>
      <w:r w:rsidRPr="004E315F">
        <w:rPr>
          <w:rFonts w:eastAsiaTheme="minorEastAsia"/>
        </w:rPr>
        <w:t>Tb</w:t>
      </w:r>
      <w:r w:rsidR="000B4F9E" w:rsidRPr="004E315F">
        <w:rPr>
          <w:rFonts w:eastAsiaTheme="minorEastAsia"/>
          <w:vertAlign w:val="subscript"/>
        </w:rPr>
        <w:t xml:space="preserve">10 </w:t>
      </w:r>
      <w:r w:rsidR="000B4F9E" w:rsidRPr="004E315F">
        <w:rPr>
          <w:sz w:val="20"/>
          <w:szCs w:val="20"/>
        </w:rPr>
        <w:t>is</w:t>
      </w:r>
      <w:r w:rsidRPr="004E315F">
        <w:rPr>
          <w:sz w:val="20"/>
          <w:szCs w:val="20"/>
        </w:rPr>
        <w:t xml:space="preserve"> the brightness temperature;</w:t>
      </w:r>
    </w:p>
    <w:p w14:paraId="2ECCD69B" w14:textId="77777777" w:rsidR="00D62FA5" w:rsidRPr="004E315F" w:rsidRDefault="00D62FA5" w:rsidP="00D62FA5">
      <w:pPr>
        <w:spacing w:line="240" w:lineRule="auto"/>
        <w:rPr>
          <w:sz w:val="20"/>
          <w:szCs w:val="20"/>
        </w:rPr>
      </w:pPr>
      <w:r w:rsidRPr="004E315F">
        <w:rPr>
          <w:sz w:val="20"/>
          <w:szCs w:val="20"/>
        </w:rPr>
        <w:t xml:space="preserve">K1 and K2 are thermal constants, obtained from the metadata file of the L* OLI; </w:t>
      </w:r>
    </w:p>
    <w:p w14:paraId="22FBD238" w14:textId="7C26F4FC" w:rsidR="000B2525" w:rsidRDefault="00D62FA5" w:rsidP="00516AB9">
      <w:pPr>
        <w:spacing w:line="240" w:lineRule="auto"/>
      </w:pPr>
      <w:r w:rsidRPr="004E315F">
        <w:rPr>
          <w:sz w:val="20"/>
          <w:szCs w:val="20"/>
        </w:rPr>
        <w:t>Lλ is top of atmospheric radiance</w:t>
      </w:r>
      <w:r w:rsidRPr="004E315F">
        <w:t xml:space="preserve">. </w:t>
      </w:r>
    </w:p>
    <w:p w14:paraId="7D916B58" w14:textId="77777777" w:rsidR="00516AB9" w:rsidRPr="00516AB9" w:rsidRDefault="00516AB9" w:rsidP="00516AB9">
      <w:pPr>
        <w:spacing w:line="240" w:lineRule="auto"/>
      </w:pPr>
    </w:p>
    <w:p w14:paraId="0B4E81A5" w14:textId="512DA143" w:rsidR="00D62FA5" w:rsidRPr="00C12A64" w:rsidRDefault="00AB51E4" w:rsidP="00D62FA5">
      <w:pPr>
        <w:spacing w:line="240" w:lineRule="auto"/>
        <w:rPr>
          <w:b/>
          <w:bCs/>
        </w:rPr>
      </w:pPr>
      <w:r w:rsidRPr="004E315F">
        <w:rPr>
          <w:b/>
          <w:bCs/>
          <w:sz w:val="24"/>
          <w:szCs w:val="24"/>
          <w:lang w:val="en-GB" w:bidi="he-IL"/>
        </w:rPr>
        <w:t>3.3.2.2</w:t>
      </w:r>
      <w:r>
        <w:rPr>
          <w:b/>
          <w:bCs/>
          <w:sz w:val="24"/>
          <w:szCs w:val="24"/>
          <w:lang w:val="en-GB" w:bidi="he-IL"/>
        </w:rPr>
        <w:t>.</w:t>
      </w:r>
      <w:r w:rsidR="00996AFB">
        <w:rPr>
          <w:b/>
          <w:bCs/>
          <w:sz w:val="24"/>
          <w:szCs w:val="24"/>
          <w:lang w:val="en-GB" w:bidi="he-IL"/>
        </w:rPr>
        <w:t>3</w:t>
      </w:r>
      <w:r w:rsidR="00D62FA5" w:rsidRPr="00C12A64">
        <w:rPr>
          <w:b/>
          <w:bCs/>
        </w:rPr>
        <w:t>. Normalized Difference Vegetation Index-NDVI</w:t>
      </w:r>
    </w:p>
    <w:p w14:paraId="5DD05967" w14:textId="6E9B10F4" w:rsidR="00D62FA5" w:rsidRPr="004E315F" w:rsidRDefault="00D62FA5" w:rsidP="00D94F7B">
      <w:pPr>
        <w:spacing w:before="100" w:beforeAutospacing="1" w:after="100" w:afterAutospacing="1"/>
      </w:pPr>
      <w:r w:rsidRPr="004E315F">
        <w:t>This mathematical algorithm which ranges between -1.0 to +1.0 is essential to identify different land</w:t>
      </w:r>
      <w:r w:rsidR="00030E70">
        <w:t xml:space="preserve"> surface</w:t>
      </w:r>
      <w:r w:rsidRPr="004E315F">
        <w:t xml:space="preserve"> cover types of the study which is further necessary to calculate proportional vegetation (Pv) and La</w:t>
      </w:r>
      <w:r w:rsidR="00030E70">
        <w:t>ke</w:t>
      </w:r>
      <w:r w:rsidRPr="004E315F">
        <w:t xml:space="preserve"> Surface Emissivity (</w:t>
      </w:r>
      <w:r w:rsidRPr="004E315F">
        <w:rPr>
          <w:rFonts w:ascii="Calibri" w:hAnsi="Calibri" w:cs="Calibri"/>
        </w:rPr>
        <w:t>ԑ</w:t>
      </w:r>
      <w:r w:rsidRPr="004E315F">
        <w:t>)</w:t>
      </w:r>
      <w:r w:rsidR="00F52C33" w:rsidRPr="004E315F">
        <w:t xml:space="preserve"> (M Z </w:t>
      </w:r>
      <w:proofErr w:type="spellStart"/>
      <w:r w:rsidR="00F52C33" w:rsidRPr="004E315F">
        <w:t>Dahiru</w:t>
      </w:r>
      <w:proofErr w:type="spellEnd"/>
      <w:r w:rsidR="00F52C33" w:rsidRPr="004E315F">
        <w:t xml:space="preserve"> et al., 2020)</w:t>
      </w:r>
      <w:r w:rsidRPr="004E315F">
        <w:t>. NDVI is calculated on per-pixel basis as the normalized difference between the red band (0.64 - 0.67</w:t>
      </w:r>
      <w:r w:rsidRPr="004E315F">
        <w:sym w:font="Symbol" w:char="F06D"/>
      </w:r>
      <w:r w:rsidRPr="004E315F">
        <w:t>m) and near infrared band (0.85-0.88</w:t>
      </w:r>
      <w:r w:rsidRPr="004E315F">
        <w:sym w:font="Symbol" w:char="F06D"/>
      </w:r>
      <w:r w:rsidRPr="004E315F">
        <w:t>m) of the images using the formula in equation (</w:t>
      </w:r>
      <w:r w:rsidR="00D94F7B">
        <w:t>6</w:t>
      </w:r>
      <w:r w:rsidRPr="004E315F">
        <w:t>) below.</w:t>
      </w:r>
    </w:p>
    <w:p w14:paraId="3540AE8B" w14:textId="74649486" w:rsidR="00D62FA5" w:rsidRPr="004E315F" w:rsidRDefault="00D62FA5" w:rsidP="00B30224">
      <w:pPr>
        <w:jc w:val="center"/>
        <w:rPr>
          <w:rFonts w:eastAsiaTheme="minorEastAsia"/>
        </w:rPr>
      </w:pPr>
      <w:r w:rsidRPr="004E315F">
        <w:rPr>
          <w:rFonts w:eastAsiaTheme="minorEastAsia"/>
        </w:rPr>
        <w:t xml:space="preserve">NDVI = </w:t>
      </w:r>
      <m:oMath>
        <m:f>
          <m:fPr>
            <m:ctrlPr>
              <w:rPr>
                <w:rFonts w:ascii="Cambria Math" w:hAnsi="Cambria Math"/>
                <w:sz w:val="28"/>
                <w:szCs w:val="28"/>
              </w:rPr>
            </m:ctrlPr>
          </m:fPr>
          <m:num>
            <m:r>
              <m:rPr>
                <m:sty m:val="p"/>
              </m:rPr>
              <w:rPr>
                <w:rFonts w:ascii="Cambria Math" w:hAnsi="Cambria Math"/>
                <w:sz w:val="28"/>
                <w:szCs w:val="28"/>
              </w:rPr>
              <m:t>NIR-RED</m:t>
            </m:r>
          </m:num>
          <m:den>
            <m:r>
              <m:rPr>
                <m:sty m:val="p"/>
              </m:rPr>
              <w:rPr>
                <w:rFonts w:ascii="Cambria Math" w:hAnsi="Cambria Math"/>
                <w:sz w:val="28"/>
                <w:szCs w:val="28"/>
              </w:rPr>
              <m:t>NIR+RED</m:t>
            </m:r>
          </m:den>
        </m:f>
      </m:oMath>
      <w:r w:rsidRPr="004E315F">
        <w:rPr>
          <w:rFonts w:eastAsiaTheme="minorEastAsia"/>
          <w:sz w:val="28"/>
          <w:szCs w:val="28"/>
        </w:rPr>
        <w:t xml:space="preserve"> </w:t>
      </w:r>
      <w:r w:rsidRPr="004E315F">
        <w:rPr>
          <w:rFonts w:eastAsiaTheme="minorEastAsia"/>
        </w:rPr>
        <w:t>------------------------ (</w:t>
      </w:r>
      <w:r w:rsidR="00D94F7B">
        <w:rPr>
          <w:rFonts w:eastAsiaTheme="minorEastAsia"/>
        </w:rPr>
        <w:t>6</w:t>
      </w:r>
      <w:r w:rsidRPr="004E315F">
        <w:rPr>
          <w:rFonts w:eastAsiaTheme="minorEastAsia"/>
        </w:rPr>
        <w:t>)</w:t>
      </w:r>
    </w:p>
    <w:p w14:paraId="0D74CDC9" w14:textId="65B31EF3" w:rsidR="00D62FA5" w:rsidRPr="00C12A64" w:rsidRDefault="00AB51E4" w:rsidP="00D62FA5">
      <w:pPr>
        <w:rPr>
          <w:b/>
          <w:bCs/>
        </w:rPr>
      </w:pPr>
      <w:r w:rsidRPr="004E315F">
        <w:rPr>
          <w:b/>
          <w:bCs/>
          <w:sz w:val="24"/>
          <w:szCs w:val="24"/>
          <w:lang w:val="en-GB" w:bidi="he-IL"/>
        </w:rPr>
        <w:lastRenderedPageBreak/>
        <w:t>3.3.2.2</w:t>
      </w:r>
      <w:r>
        <w:rPr>
          <w:b/>
          <w:bCs/>
          <w:sz w:val="24"/>
          <w:szCs w:val="24"/>
          <w:lang w:val="en-GB" w:bidi="he-IL"/>
        </w:rPr>
        <w:t>.</w:t>
      </w:r>
      <w:r w:rsidR="00996AFB">
        <w:rPr>
          <w:b/>
          <w:bCs/>
          <w:sz w:val="24"/>
          <w:szCs w:val="24"/>
          <w:lang w:val="en-GB" w:bidi="he-IL"/>
        </w:rPr>
        <w:t>4</w:t>
      </w:r>
      <w:r w:rsidR="00617647">
        <w:rPr>
          <w:b/>
          <w:bCs/>
          <w:sz w:val="24"/>
          <w:szCs w:val="24"/>
          <w:lang w:val="en-GB" w:bidi="he-IL"/>
        </w:rPr>
        <w:t xml:space="preserve"> </w:t>
      </w:r>
      <w:r w:rsidR="00D62FA5" w:rsidRPr="00C12A64">
        <w:rPr>
          <w:b/>
          <w:bCs/>
        </w:rPr>
        <w:t>Proportion of Vegetation (Pv)</w:t>
      </w:r>
    </w:p>
    <w:p w14:paraId="55074FD7" w14:textId="1DB59979" w:rsidR="00D62FA5" w:rsidRPr="004E315F" w:rsidRDefault="00D62FA5" w:rsidP="007C230B">
      <w:r w:rsidRPr="004E315F">
        <w:t>The NDVI for the study area derived from equation (</w:t>
      </w:r>
      <w:r w:rsidR="007C230B">
        <w:t>6</w:t>
      </w:r>
      <w:r w:rsidRPr="004E315F">
        <w:t xml:space="preserve">) above </w:t>
      </w:r>
      <w:r w:rsidR="007C230B">
        <w:t>was</w:t>
      </w:r>
      <w:r w:rsidRPr="004E315F">
        <w:t xml:space="preserve"> then used to estimate the </w:t>
      </w:r>
      <w:r w:rsidR="00440428">
        <w:t>thermal emitting target</w:t>
      </w:r>
      <w:r w:rsidRPr="004E315F">
        <w:t xml:space="preserve"> under each la</w:t>
      </w:r>
      <w:r w:rsidR="007C230B">
        <w:t>ke surface</w:t>
      </w:r>
      <w:r w:rsidRPr="004E315F">
        <w:t xml:space="preserve"> cover type denoted as proportional vegetation which is a direct function of NDVI.</w:t>
      </w:r>
    </w:p>
    <w:p w14:paraId="148ED150" w14:textId="77777777" w:rsidR="00D62FA5" w:rsidRPr="004E315F" w:rsidRDefault="00D62FA5" w:rsidP="007C230B">
      <w:r w:rsidRPr="004E315F">
        <w:t xml:space="preserve">The vegetation and bare soil proportions are acquired from the NDVI of pure pixels. </w:t>
      </w:r>
    </w:p>
    <w:p w14:paraId="4600943F" w14:textId="51F14865" w:rsidR="00D62FA5" w:rsidRPr="004E315F" w:rsidRDefault="00D62FA5" w:rsidP="007C230B">
      <w:r w:rsidRPr="004E315F">
        <w:t>Pv was calculated using the equation (</w:t>
      </w:r>
      <w:r w:rsidR="00872290">
        <w:t>7</w:t>
      </w:r>
      <w:r w:rsidRPr="004E315F">
        <w:t xml:space="preserve">) below. </w:t>
      </w:r>
    </w:p>
    <w:p w14:paraId="1F4418D8" w14:textId="4C9243F9" w:rsidR="00D62FA5" w:rsidRPr="004E315F" w:rsidRDefault="00D62FA5" w:rsidP="00D62FA5">
      <w:pPr>
        <w:jc w:val="center"/>
        <w:rPr>
          <w:rFonts w:eastAsiaTheme="minorEastAsia"/>
        </w:rPr>
      </w:pPr>
      <w:r w:rsidRPr="004E315F">
        <w:t xml:space="preserve">Pv = </w:t>
      </w:r>
      <m:oMath>
        <m:sSup>
          <m:sSupPr>
            <m:ctrlPr>
              <w:rPr>
                <w:rFonts w:ascii="Cambria Math" w:eastAsiaTheme="minorEastAsia" w:hAnsi="Cambria Math"/>
                <w:vertAlign w:val="superscript"/>
              </w:rPr>
            </m:ctrlPr>
          </m:sSup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NDVI – NDVI</m:t>
                    </m:r>
                    <m:r>
                      <m:rPr>
                        <m:sty m:val="p"/>
                      </m:rPr>
                      <w:rPr>
                        <w:rFonts w:ascii="Cambria Math" w:hAnsi="Cambria Math"/>
                        <w:vertAlign w:val="subscript"/>
                      </w:rPr>
                      <m:t xml:space="preserve">min </m:t>
                    </m:r>
                  </m:num>
                  <m:den>
                    <m:r>
                      <m:rPr>
                        <m:sty m:val="p"/>
                      </m:rPr>
                      <w:rPr>
                        <w:rFonts w:ascii="Cambria Math" w:hAnsi="Cambria Math"/>
                      </w:rPr>
                      <m:t>NDVI</m:t>
                    </m:r>
                    <m:r>
                      <m:rPr>
                        <m:sty m:val="p"/>
                      </m:rPr>
                      <w:rPr>
                        <w:rFonts w:ascii="Cambria Math" w:hAnsi="Cambria Math"/>
                        <w:vertAlign w:val="subscript"/>
                      </w:rPr>
                      <m:t>max</m:t>
                    </m:r>
                    <m:r>
                      <m:rPr>
                        <m:sty m:val="p"/>
                      </m:rPr>
                      <w:rPr>
                        <w:rFonts w:ascii="Cambria Math"/>
                        <w:vertAlign w:val="subscript"/>
                      </w:rPr>
                      <m:t>-</m:t>
                    </m:r>
                    <m:r>
                      <m:rPr>
                        <m:sty m:val="p"/>
                      </m:rPr>
                      <w:rPr>
                        <w:rFonts w:ascii="Cambria Math"/>
                        <w:vertAlign w:val="subscript"/>
                      </w:rPr>
                      <m:t xml:space="preserve"> </m:t>
                    </m:r>
                    <m:r>
                      <m:rPr>
                        <m:sty m:val="p"/>
                      </m:rPr>
                      <w:rPr>
                        <w:rFonts w:ascii="Cambria Math" w:hAnsi="Cambria Math"/>
                      </w:rPr>
                      <m:t>NDVI</m:t>
                    </m:r>
                    <m:r>
                      <m:rPr>
                        <m:sty m:val="p"/>
                      </m:rPr>
                      <w:rPr>
                        <w:rFonts w:ascii="Cambria Math" w:hAnsi="Cambria Math"/>
                        <w:vertAlign w:val="subscript"/>
                      </w:rPr>
                      <m:t>min</m:t>
                    </m:r>
                  </m:den>
                </m:f>
              </m:e>
            </m:d>
          </m:e>
          <m:sup>
            <m:r>
              <m:rPr>
                <m:sty m:val="p"/>
              </m:rPr>
              <w:rPr>
                <w:rFonts w:ascii="Cambria Math" w:eastAsiaTheme="minorEastAsia" w:hAnsi="Cambria Math"/>
                <w:vertAlign w:val="superscript"/>
              </w:rPr>
              <m:t>2</m:t>
            </m:r>
          </m:sup>
        </m:sSup>
      </m:oMath>
      <w:r w:rsidRPr="004E315F">
        <w:rPr>
          <w:rFonts w:eastAsiaTheme="minorEastAsia"/>
        </w:rPr>
        <w:t xml:space="preserve"> --------------------- (</w:t>
      </w:r>
      <w:r w:rsidR="00872290">
        <w:rPr>
          <w:rFonts w:eastAsiaTheme="minorEastAsia"/>
        </w:rPr>
        <w:t>7</w:t>
      </w:r>
      <w:r w:rsidRPr="004E315F">
        <w:rPr>
          <w:rFonts w:eastAsiaTheme="minorEastAsia"/>
        </w:rPr>
        <w:t>)</w:t>
      </w:r>
    </w:p>
    <w:p w14:paraId="2BE2BD5E" w14:textId="44EE9189" w:rsidR="00D62FA5" w:rsidRPr="00C12A64" w:rsidRDefault="00AB51E4" w:rsidP="00D62FA5">
      <w:pPr>
        <w:rPr>
          <w:b/>
          <w:bCs/>
        </w:rPr>
      </w:pPr>
      <w:r w:rsidRPr="004E315F">
        <w:rPr>
          <w:b/>
          <w:bCs/>
          <w:sz w:val="24"/>
          <w:szCs w:val="24"/>
          <w:lang w:val="en-GB" w:bidi="he-IL"/>
        </w:rPr>
        <w:t>3.3.2.2</w:t>
      </w:r>
      <w:r>
        <w:rPr>
          <w:b/>
          <w:bCs/>
          <w:sz w:val="24"/>
          <w:szCs w:val="24"/>
          <w:lang w:val="en-GB" w:bidi="he-IL"/>
        </w:rPr>
        <w:t>.</w:t>
      </w:r>
      <w:r w:rsidR="00996AFB">
        <w:rPr>
          <w:b/>
          <w:bCs/>
          <w:sz w:val="24"/>
          <w:szCs w:val="24"/>
          <w:lang w:val="en-GB" w:bidi="he-IL"/>
        </w:rPr>
        <w:t>5</w:t>
      </w:r>
      <w:r w:rsidR="00D62FA5" w:rsidRPr="00C12A64">
        <w:rPr>
          <w:b/>
          <w:bCs/>
        </w:rPr>
        <w:t>. La</w:t>
      </w:r>
      <w:r w:rsidR="00A94B7D" w:rsidRPr="00C12A64">
        <w:rPr>
          <w:b/>
          <w:bCs/>
        </w:rPr>
        <w:t>ke</w:t>
      </w:r>
      <w:r w:rsidR="00D62FA5" w:rsidRPr="00C12A64">
        <w:rPr>
          <w:b/>
          <w:bCs/>
        </w:rPr>
        <w:t xml:space="preserve"> surface emissivity (</w:t>
      </w:r>
      <w:r w:rsidR="00D62FA5" w:rsidRPr="00C12A64">
        <w:t>ε)</w:t>
      </w:r>
    </w:p>
    <w:p w14:paraId="34877792" w14:textId="1E398F09" w:rsidR="00D62FA5" w:rsidRPr="004E315F" w:rsidRDefault="00D62FA5" w:rsidP="00D62FA5">
      <w:pPr>
        <w:rPr>
          <w:lang w:val="en-GB" w:bidi="he-IL"/>
        </w:rPr>
      </w:pPr>
      <w:r w:rsidRPr="004E315F">
        <w:t xml:space="preserve">This is the radiative properties of </w:t>
      </w:r>
      <w:r w:rsidR="00987203">
        <w:t>lake features/targets</w:t>
      </w:r>
      <w:r w:rsidRPr="004E315F">
        <w:t xml:space="preserve"> which characterizes the ability of a body to emit thermal radiation energy across the </w:t>
      </w:r>
      <w:r w:rsidR="00987203">
        <w:t xml:space="preserve">lake </w:t>
      </w:r>
      <w:r w:rsidRPr="004E315F">
        <w:t xml:space="preserve">surface into the </w:t>
      </w:r>
      <w:r w:rsidR="00BC1B02" w:rsidRPr="004E315F">
        <w:t xml:space="preserve">air </w:t>
      </w:r>
      <w:r w:rsidRPr="004E315F">
        <w:t>atmosphere (</w:t>
      </w:r>
      <w:proofErr w:type="spellStart"/>
      <w:r w:rsidRPr="004E315F">
        <w:t>Rhinane</w:t>
      </w:r>
      <w:proofErr w:type="spellEnd"/>
      <w:r w:rsidRPr="004E315F">
        <w:t xml:space="preserve"> et al. 2012). The knowledge of la</w:t>
      </w:r>
      <w:r w:rsidR="00BC1B02" w:rsidRPr="004E315F">
        <w:t>ke</w:t>
      </w:r>
      <w:r w:rsidRPr="004E315F">
        <w:t xml:space="preserve"> surface emissivity is </w:t>
      </w:r>
      <w:r w:rsidR="00440428">
        <w:t>further exploited</w:t>
      </w:r>
      <w:r w:rsidRPr="004E315F">
        <w:t xml:space="preserve"> to </w:t>
      </w:r>
      <w:r w:rsidR="00440428">
        <w:t>estimate</w:t>
      </w:r>
      <w:r w:rsidRPr="004E315F">
        <w:t xml:space="preserve"> </w:t>
      </w:r>
      <w:r w:rsidR="00987203">
        <w:t xml:space="preserve">lake </w:t>
      </w:r>
      <w:r w:rsidRPr="004E315F">
        <w:t xml:space="preserve">surface </w:t>
      </w:r>
      <w:r w:rsidR="00987203">
        <w:t xml:space="preserve">air </w:t>
      </w:r>
      <w:r w:rsidRPr="004E315F">
        <w:t>temperature as shown in equation (</w:t>
      </w:r>
      <w:r w:rsidR="00872290">
        <w:t>8</w:t>
      </w:r>
      <w:r w:rsidRPr="004E315F">
        <w:t>) below</w:t>
      </w:r>
    </w:p>
    <w:p w14:paraId="2754F949" w14:textId="0836B720" w:rsidR="00D62FA5" w:rsidRPr="004E315F" w:rsidRDefault="00D62FA5" w:rsidP="00D62FA5">
      <w:pPr>
        <w:jc w:val="center"/>
        <w:rPr>
          <w:rFonts w:eastAsiaTheme="minorEastAsia"/>
        </w:rPr>
      </w:pPr>
      <w:r w:rsidRPr="004E315F">
        <w:t>Ε</w:t>
      </w:r>
      <w:r w:rsidRPr="004E315F">
        <w:rPr>
          <w:lang w:val="en-GB" w:bidi="he-IL"/>
        </w:rPr>
        <w:t xml:space="preserve"> = 0.004 * Pv + 0.986 </w:t>
      </w:r>
      <w:r w:rsidRPr="004E315F">
        <w:rPr>
          <w:rFonts w:eastAsiaTheme="minorEastAsia"/>
        </w:rPr>
        <w:t>---------------- (</w:t>
      </w:r>
      <w:r w:rsidR="00872290">
        <w:rPr>
          <w:rFonts w:eastAsiaTheme="minorEastAsia"/>
        </w:rPr>
        <w:t>8</w:t>
      </w:r>
      <w:r w:rsidRPr="004E315F">
        <w:rPr>
          <w:rFonts w:eastAsiaTheme="minorEastAsia"/>
        </w:rPr>
        <w:t>)</w:t>
      </w:r>
    </w:p>
    <w:p w14:paraId="22A8DB12" w14:textId="5AC4FFCF" w:rsidR="00D62FA5" w:rsidRPr="00C12A64" w:rsidRDefault="00AB51E4" w:rsidP="00D62FA5">
      <w:pPr>
        <w:rPr>
          <w:b/>
          <w:bCs/>
        </w:rPr>
      </w:pPr>
      <w:r w:rsidRPr="004E315F">
        <w:rPr>
          <w:b/>
          <w:bCs/>
          <w:sz w:val="24"/>
          <w:szCs w:val="24"/>
          <w:lang w:val="en-GB" w:bidi="he-IL"/>
        </w:rPr>
        <w:t>3.3.2.2</w:t>
      </w:r>
      <w:r>
        <w:rPr>
          <w:b/>
          <w:bCs/>
          <w:sz w:val="24"/>
          <w:szCs w:val="24"/>
          <w:lang w:val="en-GB" w:bidi="he-IL"/>
        </w:rPr>
        <w:t>.</w:t>
      </w:r>
      <w:r w:rsidR="00996AFB">
        <w:rPr>
          <w:b/>
          <w:bCs/>
          <w:sz w:val="24"/>
          <w:szCs w:val="24"/>
          <w:lang w:val="en-GB" w:bidi="he-IL"/>
        </w:rPr>
        <w:t>6</w:t>
      </w:r>
      <w:r w:rsidR="00D62FA5" w:rsidRPr="00C12A64">
        <w:rPr>
          <w:b/>
          <w:bCs/>
        </w:rPr>
        <w:t>. La</w:t>
      </w:r>
      <w:r w:rsidR="00143801" w:rsidRPr="00C12A64">
        <w:rPr>
          <w:b/>
          <w:bCs/>
        </w:rPr>
        <w:t>ke</w:t>
      </w:r>
      <w:r w:rsidR="00D62FA5" w:rsidRPr="00C12A64">
        <w:rPr>
          <w:b/>
          <w:bCs/>
        </w:rPr>
        <w:t xml:space="preserve"> Surface </w:t>
      </w:r>
      <w:r w:rsidR="00143801" w:rsidRPr="00C12A64">
        <w:rPr>
          <w:b/>
          <w:bCs/>
        </w:rPr>
        <w:t xml:space="preserve">Air </w:t>
      </w:r>
      <w:r w:rsidR="00D62FA5" w:rsidRPr="00C12A64">
        <w:rPr>
          <w:b/>
          <w:bCs/>
        </w:rPr>
        <w:t>Temperature (LS</w:t>
      </w:r>
      <w:r w:rsidR="00143801" w:rsidRPr="00C12A64">
        <w:rPr>
          <w:b/>
          <w:bCs/>
        </w:rPr>
        <w:t>A</w:t>
      </w:r>
      <w:r w:rsidR="00D62FA5" w:rsidRPr="00C12A64">
        <w:rPr>
          <w:b/>
          <w:bCs/>
        </w:rPr>
        <w:t>T)</w:t>
      </w:r>
    </w:p>
    <w:p w14:paraId="42E901C1" w14:textId="36D098E8" w:rsidR="00D62FA5" w:rsidRPr="004E315F" w:rsidRDefault="00D62FA5" w:rsidP="00D62FA5">
      <w:pPr>
        <w:jc w:val="left"/>
      </w:pPr>
      <w:r w:rsidRPr="004E315F">
        <w:t>We finally calculate the</w:t>
      </w:r>
      <w:r w:rsidR="0023271E" w:rsidRPr="004E315F">
        <w:t xml:space="preserve"> retrieval of</w:t>
      </w:r>
      <w:r w:rsidRPr="004E315F">
        <w:t xml:space="preserve"> LS</w:t>
      </w:r>
      <w:r w:rsidR="0023271E" w:rsidRPr="004E315F">
        <w:t>A</w:t>
      </w:r>
      <w:r w:rsidRPr="004E315F">
        <w:t xml:space="preserve">T using brightness temperature (BT) </w:t>
      </w:r>
      <w:r w:rsidR="00440428">
        <w:t xml:space="preserve">obtained from </w:t>
      </w:r>
      <w:r w:rsidRPr="004E315F">
        <w:t>band 10 and L</w:t>
      </w:r>
      <w:r w:rsidR="0023271E" w:rsidRPr="004E315F">
        <w:t xml:space="preserve">ake </w:t>
      </w:r>
      <w:r w:rsidRPr="004E315F">
        <w:t>S</w:t>
      </w:r>
      <w:r w:rsidR="0023271E" w:rsidRPr="004E315F">
        <w:t xml:space="preserve">urface </w:t>
      </w:r>
      <w:r w:rsidRPr="004E315F">
        <w:t>E</w:t>
      </w:r>
      <w:r w:rsidR="0023271E" w:rsidRPr="004E315F">
        <w:t>missivity</w:t>
      </w:r>
      <w:r w:rsidRPr="004E315F">
        <w:t xml:space="preserve"> derived </w:t>
      </w:r>
      <w:r w:rsidR="00972C6E" w:rsidRPr="004E315F">
        <w:t>above.</w:t>
      </w:r>
    </w:p>
    <w:p w14:paraId="7FF51623" w14:textId="71FDBAF7" w:rsidR="00D62FA5" w:rsidRPr="004E315F" w:rsidRDefault="00D62FA5" w:rsidP="00D62FA5">
      <w:pPr>
        <w:jc w:val="left"/>
      </w:pPr>
      <w:r w:rsidRPr="004E315F">
        <w:t>LS</w:t>
      </w:r>
      <w:r w:rsidR="0012304A" w:rsidRPr="004E315F">
        <w:t>A</w:t>
      </w:r>
      <w:r w:rsidRPr="004E315F">
        <w:t>T has a linear relationship with at sensor brightness temperature and La</w:t>
      </w:r>
      <w:r w:rsidR="001915A2" w:rsidRPr="004E315F">
        <w:t>ke</w:t>
      </w:r>
      <w:r w:rsidRPr="004E315F">
        <w:t xml:space="preserve"> Surface Emissivity and can therefore be retrieved using the equation (</w:t>
      </w:r>
      <w:r w:rsidR="00987203">
        <w:t>9</w:t>
      </w:r>
      <w:r w:rsidRPr="004E315F">
        <w:t xml:space="preserve">) below: </w:t>
      </w:r>
    </w:p>
    <w:p w14:paraId="646AD7A3" w14:textId="35810817" w:rsidR="00D62FA5" w:rsidRPr="004E315F" w:rsidRDefault="00D62FA5" w:rsidP="00D62FA5">
      <w:pPr>
        <w:jc w:val="center"/>
        <w:rPr>
          <w:noProof/>
        </w:rPr>
      </w:pPr>
      <w:r w:rsidRPr="004E315F">
        <w:rPr>
          <w:rFonts w:eastAsiaTheme="minorEastAsia"/>
        </w:rPr>
        <w:t>LS</w:t>
      </w:r>
      <w:r w:rsidR="00987203">
        <w:rPr>
          <w:rFonts w:eastAsiaTheme="minorEastAsia"/>
        </w:rPr>
        <w:t>A</w:t>
      </w:r>
      <w:r w:rsidRPr="004E315F">
        <w:rPr>
          <w:rFonts w:eastAsiaTheme="minorEastAsia"/>
        </w:rPr>
        <w:t xml:space="preserve">T = </w:t>
      </w:r>
      <m:oMath>
        <m:f>
          <m:fPr>
            <m:ctrlPr>
              <w:rPr>
                <w:rFonts w:ascii="Cambria Math" w:hAnsi="Cambria Math"/>
                <w:sz w:val="28"/>
                <w:szCs w:val="28"/>
              </w:rPr>
            </m:ctrlPr>
          </m:fPr>
          <m:num>
            <m:r>
              <m:rPr>
                <m:sty m:val="b"/>
              </m:rPr>
              <w:rPr>
                <w:rFonts w:ascii="Cambria Math" w:hAnsi="Cambria Math"/>
                <w:sz w:val="28"/>
                <w:szCs w:val="28"/>
              </w:rPr>
              <m:t>Tb</m:t>
            </m:r>
            <m:r>
              <m:rPr>
                <m:sty m:val="p"/>
              </m:rPr>
              <w:rPr>
                <w:rFonts w:ascii="Cambria Math" w:hAnsi="Cambria Math"/>
                <w:sz w:val="28"/>
                <w:szCs w:val="28"/>
                <w:vertAlign w:val="subscript"/>
              </w:rPr>
              <m:t>10</m:t>
            </m:r>
          </m:num>
          <m:den>
            <m:d>
              <m:dPr>
                <m:begChr m:val="{"/>
                <m:endChr m:val="}"/>
                <m:ctrlPr>
                  <w:rPr>
                    <w:rFonts w:ascii="Cambria Math" w:hAnsi="Cambria Math"/>
                    <w:sz w:val="28"/>
                    <w:szCs w:val="28"/>
                  </w:rPr>
                </m:ctrlPr>
              </m:dPr>
              <m:e>
                <m:r>
                  <m:rPr>
                    <m:sty m:val="p"/>
                  </m:rPr>
                  <w:rPr>
                    <w:rFonts w:ascii="Cambria Math" w:hAnsi="Cambria Math"/>
                    <w:sz w:val="28"/>
                    <w:szCs w:val="28"/>
                  </w:rPr>
                  <m:t>1+</m:t>
                </m:r>
                <m:d>
                  <m:dPr>
                    <m:begChr m:val="["/>
                    <m:endChr m:val="]"/>
                    <m:ctrlPr>
                      <w:rPr>
                        <w:rFonts w:ascii="Cambria Math" w:hAnsi="Cambria Math"/>
                        <w:sz w:val="28"/>
                        <w:szCs w:val="28"/>
                      </w:rPr>
                    </m:ctrlPr>
                  </m:dPr>
                  <m:e>
                    <m:d>
                      <m:dPr>
                        <m:ctrlPr>
                          <w:rPr>
                            <w:rFonts w:ascii="Cambria Math" w:hAnsi="Cambria Math"/>
                            <w:sz w:val="28"/>
                            <w:szCs w:val="28"/>
                          </w:rPr>
                        </m:ctrlPr>
                      </m:dPr>
                      <m:e>
                        <m:r>
                          <m:rPr>
                            <m:sty m:val="b"/>
                          </m:rPr>
                          <w:rPr>
                            <w:rFonts w:ascii="Cambria Math" w:hAnsi="Cambria Math"/>
                            <w:sz w:val="28"/>
                            <w:szCs w:val="28"/>
                          </w:rPr>
                          <m:t>λTb10</m:t>
                        </m:r>
                      </m:e>
                    </m:d>
                  </m:e>
                </m:d>
              </m:e>
              <m:e>
                <m:r>
                  <m:rPr>
                    <m:sty m:val="p"/>
                  </m:rPr>
                  <w:rPr>
                    <w:rFonts w:ascii="Cambria Math" w:hAnsi="Cambria Math"/>
                  </w:rPr>
                  <m:t>ρ</m:t>
                </m:r>
                <m:r>
                  <m:rPr>
                    <m:sty m:val="p"/>
                  </m:rPr>
                  <w:rPr>
                    <w:rFonts w:ascii="Cambria Math" w:hAnsi="Cambria Math"/>
                    <w:sz w:val="28"/>
                    <w:szCs w:val="28"/>
                  </w:rPr>
                  <m:t>*Ln(ε)</m:t>
                </m:r>
              </m:e>
            </m:d>
          </m:den>
        </m:f>
      </m:oMath>
      <w:r w:rsidRPr="004E315F">
        <w:rPr>
          <w:rFonts w:eastAsiaTheme="minorEastAsia"/>
          <w:sz w:val="28"/>
          <w:szCs w:val="28"/>
        </w:rPr>
        <w:t xml:space="preserve"> </w:t>
      </w:r>
      <w:r w:rsidRPr="004E315F">
        <w:rPr>
          <w:rFonts w:eastAsiaTheme="minorEastAsia"/>
        </w:rPr>
        <w:t>--------------- (</w:t>
      </w:r>
      <w:r w:rsidR="00987203">
        <w:rPr>
          <w:rFonts w:eastAsiaTheme="minorEastAsia"/>
        </w:rPr>
        <w:t>9</w:t>
      </w:r>
      <w:r w:rsidRPr="004E315F">
        <w:rPr>
          <w:rFonts w:eastAsiaTheme="minorEastAsia"/>
        </w:rPr>
        <w:t>)</w:t>
      </w:r>
    </w:p>
    <w:p w14:paraId="71DF71A3" w14:textId="77777777" w:rsidR="00D62FA5" w:rsidRPr="004E315F" w:rsidRDefault="00D62FA5" w:rsidP="00D62FA5">
      <w:pPr>
        <w:jc w:val="left"/>
      </w:pPr>
      <w:r w:rsidRPr="004E315F">
        <w:t xml:space="preserve">Were, </w:t>
      </w:r>
    </w:p>
    <w:p w14:paraId="241769DC" w14:textId="670696F8" w:rsidR="00D62FA5" w:rsidRPr="004E315F" w:rsidRDefault="00D62FA5" w:rsidP="00D62FA5">
      <w:pPr>
        <w:spacing w:line="240" w:lineRule="auto"/>
        <w:jc w:val="left"/>
      </w:pPr>
      <w:r w:rsidRPr="004E315F">
        <w:t>LS</w:t>
      </w:r>
      <w:r w:rsidR="00987203">
        <w:t>A</w:t>
      </w:r>
      <w:r w:rsidRPr="004E315F">
        <w:t>T is the LS</w:t>
      </w:r>
      <w:r w:rsidR="009C0F58">
        <w:t>A</w:t>
      </w:r>
      <w:r w:rsidRPr="004E315F">
        <w:t>T in Celsius (</w:t>
      </w:r>
      <w:r w:rsidRPr="004E315F">
        <w:rPr>
          <w:b/>
          <w:bCs/>
        </w:rPr>
        <w:t>˚</w:t>
      </w:r>
      <w:r w:rsidRPr="004E315F">
        <w:t xml:space="preserve">C), </w:t>
      </w:r>
    </w:p>
    <w:p w14:paraId="3144E946" w14:textId="706F9379" w:rsidR="00D62FA5" w:rsidRPr="004E315F" w:rsidRDefault="004E315F" w:rsidP="00D62FA5">
      <w:pPr>
        <w:spacing w:line="240" w:lineRule="auto"/>
        <w:jc w:val="left"/>
      </w:pPr>
      <m:oMath>
        <m:r>
          <m:rPr>
            <m:sty m:val="b"/>
          </m:rPr>
          <w:rPr>
            <w:rFonts w:ascii="Cambria Math" w:hAnsi="Cambria Math"/>
            <w:sz w:val="28"/>
            <w:szCs w:val="28"/>
          </w:rPr>
          <m:t>Tb</m:t>
        </m:r>
        <m:r>
          <m:rPr>
            <m:sty m:val="p"/>
          </m:rPr>
          <w:rPr>
            <w:rFonts w:ascii="Cambria Math" w:hAnsi="Cambria Math"/>
            <w:sz w:val="28"/>
            <w:szCs w:val="28"/>
            <w:vertAlign w:val="subscript"/>
          </w:rPr>
          <m:t>10</m:t>
        </m:r>
      </m:oMath>
      <w:r w:rsidR="00D62FA5" w:rsidRPr="004E315F">
        <w:t xml:space="preserve"> is at- sensor BT (˚C), </w:t>
      </w:r>
    </w:p>
    <w:p w14:paraId="3BB5FFCA" w14:textId="77777777" w:rsidR="00D62FA5" w:rsidRPr="004E315F" w:rsidRDefault="00D62FA5" w:rsidP="00D62FA5">
      <w:pPr>
        <w:spacing w:line="240" w:lineRule="auto"/>
        <w:jc w:val="left"/>
      </w:pPr>
      <w:r w:rsidRPr="004E315F">
        <w:t>λ is the average wavelength of band 10,</w:t>
      </w:r>
    </w:p>
    <w:p w14:paraId="5022CEA9" w14:textId="77777777" w:rsidR="00D62FA5" w:rsidRPr="004E315F" w:rsidRDefault="00D62FA5" w:rsidP="00D62FA5">
      <w:pPr>
        <w:spacing w:line="240" w:lineRule="auto"/>
        <w:jc w:val="left"/>
      </w:pPr>
      <w:r w:rsidRPr="004E315F">
        <w:rPr>
          <w:rFonts w:ascii="Calibri" w:hAnsi="Calibri" w:cs="Calibri"/>
        </w:rPr>
        <w:t xml:space="preserve"> </w:t>
      </w:r>
      <w:r w:rsidRPr="009C0F58">
        <w:rPr>
          <w:rFonts w:ascii="Calibri" w:hAnsi="Calibri" w:cs="Calibri"/>
          <w:sz w:val="32"/>
          <w:szCs w:val="32"/>
        </w:rPr>
        <w:t>ԑ</w:t>
      </w:r>
      <w:r w:rsidRPr="004E315F">
        <w:t xml:space="preserve"> is the emissivity calculated from equation (v) above </w:t>
      </w:r>
    </w:p>
    <w:p w14:paraId="2A8DF54C" w14:textId="7D16A3EB" w:rsidR="00617647" w:rsidRDefault="00C335C0" w:rsidP="00D62FA5">
      <w:pPr>
        <w:rPr>
          <w:lang w:val="en-GB" w:bidi="he-IL"/>
        </w:rPr>
      </w:pPr>
      <w:r w:rsidRPr="00C335C0">
        <w:rPr>
          <w:lang w:val="en-GB" w:bidi="he-IL"/>
        </w:rPr>
        <w:lastRenderedPageBreak/>
        <w:t xml:space="preserve">This </w:t>
      </w:r>
      <w:r w:rsidR="0097447E">
        <w:rPr>
          <w:lang w:val="en-GB" w:bidi="he-IL"/>
        </w:rPr>
        <w:t>methodological workflow</w:t>
      </w:r>
      <w:r>
        <w:rPr>
          <w:lang w:val="en-GB" w:bidi="he-IL"/>
        </w:rPr>
        <w:t xml:space="preserve"> algorithm finally derives Lake Surface Air </w:t>
      </w:r>
      <w:r w:rsidR="0097447E">
        <w:rPr>
          <w:lang w:val="en-GB" w:bidi="he-IL"/>
        </w:rPr>
        <w:t>T</w:t>
      </w:r>
      <w:r>
        <w:rPr>
          <w:lang w:val="en-GB" w:bidi="he-IL"/>
        </w:rPr>
        <w:t>emperature</w:t>
      </w:r>
      <w:r w:rsidR="0097447E">
        <w:rPr>
          <w:lang w:val="en-GB" w:bidi="he-IL"/>
        </w:rPr>
        <w:t xml:space="preserve"> for the region under study and the results </w:t>
      </w:r>
      <w:r w:rsidR="009C0F58">
        <w:rPr>
          <w:lang w:val="en-GB" w:bidi="he-IL"/>
        </w:rPr>
        <w:t>were as</w:t>
      </w:r>
      <w:r w:rsidR="0097447E">
        <w:rPr>
          <w:lang w:val="en-GB" w:bidi="he-IL"/>
        </w:rPr>
        <w:t xml:space="preserve"> presented in section 4 of this write-up</w:t>
      </w:r>
      <w:r w:rsidR="00392F0D">
        <w:rPr>
          <w:lang w:val="en-GB" w:bidi="he-IL"/>
        </w:rPr>
        <w:t>.</w:t>
      </w:r>
    </w:p>
    <w:p w14:paraId="5E45512C" w14:textId="72721207" w:rsidR="00617647" w:rsidRPr="008C4A3C" w:rsidRDefault="00AB51E4" w:rsidP="00617647">
      <w:pPr>
        <w:rPr>
          <w:b/>
          <w:bCs/>
          <w:color w:val="000000" w:themeColor="text1"/>
          <w:lang w:val="en-GB" w:bidi="he-IL"/>
        </w:rPr>
      </w:pPr>
      <w:r w:rsidRPr="004E315F">
        <w:rPr>
          <w:b/>
          <w:bCs/>
          <w:sz w:val="24"/>
          <w:szCs w:val="24"/>
          <w:lang w:val="en-GB" w:bidi="he-IL"/>
        </w:rPr>
        <w:t>3.3.2.2</w:t>
      </w:r>
      <w:r>
        <w:rPr>
          <w:b/>
          <w:bCs/>
          <w:sz w:val="24"/>
          <w:szCs w:val="24"/>
          <w:lang w:val="en-GB" w:bidi="he-IL"/>
        </w:rPr>
        <w:t>.</w:t>
      </w:r>
      <w:r w:rsidR="00996AFB">
        <w:rPr>
          <w:b/>
          <w:bCs/>
          <w:sz w:val="24"/>
          <w:szCs w:val="24"/>
          <w:lang w:val="en-GB" w:bidi="he-IL"/>
        </w:rPr>
        <w:t>7</w:t>
      </w:r>
      <w:r w:rsidR="00617647">
        <w:rPr>
          <w:b/>
          <w:bCs/>
          <w:sz w:val="24"/>
          <w:szCs w:val="24"/>
          <w:lang w:val="en-GB" w:bidi="he-IL"/>
        </w:rPr>
        <w:t xml:space="preserve"> </w:t>
      </w:r>
      <w:r w:rsidR="00617647" w:rsidRPr="008C4A3C">
        <w:rPr>
          <w:b/>
          <w:bCs/>
          <w:color w:val="000000" w:themeColor="text1"/>
        </w:rPr>
        <w:t>Accuracy Assessment</w:t>
      </w:r>
    </w:p>
    <w:p w14:paraId="2447E9C4" w14:textId="6AF61C24" w:rsidR="00617647" w:rsidRPr="00D423AB" w:rsidRDefault="00617647" w:rsidP="00617647">
      <w:pPr>
        <w:rPr>
          <w:color w:val="000000" w:themeColor="text1"/>
        </w:rPr>
      </w:pPr>
      <w:r w:rsidRPr="008C4A3C">
        <w:rPr>
          <w:color w:val="000000" w:themeColor="text1"/>
        </w:rPr>
        <w:t xml:space="preserve">To validate the </w:t>
      </w:r>
      <w:r w:rsidR="00F5667C">
        <w:rPr>
          <w:color w:val="000000" w:themeColor="text1"/>
        </w:rPr>
        <w:t>estimated</w:t>
      </w:r>
      <w:r w:rsidRPr="008C4A3C">
        <w:rPr>
          <w:color w:val="000000" w:themeColor="text1"/>
        </w:rPr>
        <w:t xml:space="preserve"> </w:t>
      </w:r>
      <w:r w:rsidR="00173178">
        <w:rPr>
          <w:color w:val="000000" w:themeColor="text1"/>
        </w:rPr>
        <w:t>LSAT values</w:t>
      </w:r>
      <w:r w:rsidRPr="008C4A3C">
        <w:rPr>
          <w:color w:val="000000" w:themeColor="text1"/>
        </w:rPr>
        <w:t xml:space="preserve">, validation data </w:t>
      </w:r>
      <w:r w:rsidR="00F5667C">
        <w:rPr>
          <w:color w:val="000000" w:themeColor="text1"/>
        </w:rPr>
        <w:t>was</w:t>
      </w:r>
      <w:r w:rsidRPr="008C4A3C">
        <w:rPr>
          <w:color w:val="000000" w:themeColor="text1"/>
        </w:rPr>
        <w:t xml:space="preserve"> retrieved from</w:t>
      </w:r>
      <w:r>
        <w:rPr>
          <w:color w:val="000000" w:themeColor="text1"/>
        </w:rPr>
        <w:t xml:space="preserve"> </w:t>
      </w:r>
      <w:r w:rsidR="00510F02">
        <w:rPr>
          <w:color w:val="000000" w:themeColor="text1"/>
        </w:rPr>
        <w:t>NASA’s MODIS</w:t>
      </w:r>
      <w:r w:rsidR="00D423AB">
        <w:rPr>
          <w:color w:val="000000" w:themeColor="text1"/>
        </w:rPr>
        <w:t xml:space="preserve"> </w:t>
      </w:r>
      <w:r w:rsidR="00173178">
        <w:rPr>
          <w:color w:val="000000" w:themeColor="text1"/>
        </w:rPr>
        <w:t>which collects global Sea Surface Temperature</w:t>
      </w:r>
      <w:r w:rsidR="004E4D4C">
        <w:rPr>
          <w:color w:val="000000" w:themeColor="text1"/>
        </w:rPr>
        <w:t xml:space="preserve"> </w:t>
      </w:r>
      <w:r w:rsidR="008B2218">
        <w:rPr>
          <w:color w:val="000000" w:themeColor="text1"/>
        </w:rPr>
        <w:t xml:space="preserve">on a near-daily basis </w:t>
      </w:r>
      <w:r w:rsidR="004E4D4C">
        <w:rPr>
          <w:color w:val="000000" w:themeColor="text1"/>
        </w:rPr>
        <w:t>as one of its products.</w:t>
      </w:r>
      <w:r w:rsidRPr="008C4A3C">
        <w:rPr>
          <w:color w:val="000000" w:themeColor="text1"/>
        </w:rPr>
        <w:t xml:space="preserve"> </w:t>
      </w:r>
      <w:r w:rsidR="004E4D4C">
        <w:rPr>
          <w:color w:val="000000" w:themeColor="text1"/>
        </w:rPr>
        <w:t>Lake Surface Air Temperature</w:t>
      </w:r>
      <w:r w:rsidRPr="008C4A3C">
        <w:rPr>
          <w:color w:val="000000" w:themeColor="text1"/>
        </w:rPr>
        <w:t xml:space="preserve"> for the study area for years 2015 through 2021 </w:t>
      </w:r>
      <w:r w:rsidR="008B2218">
        <w:rPr>
          <w:color w:val="000000" w:themeColor="text1"/>
        </w:rPr>
        <w:t>were then used</w:t>
      </w:r>
      <w:r w:rsidR="006737D7">
        <w:rPr>
          <w:color w:val="000000" w:themeColor="text1"/>
        </w:rPr>
        <w:t xml:space="preserve"> to assess the accuracy of the derived LSAT.</w:t>
      </w:r>
    </w:p>
    <w:p w14:paraId="75DFC371" w14:textId="6003318D" w:rsidR="00617647" w:rsidRDefault="00617647" w:rsidP="00617647">
      <w:r w:rsidRPr="000C565B">
        <w:t xml:space="preserve">The statistical metrics used for validation </w:t>
      </w:r>
      <w:r w:rsidR="00A97DFB">
        <w:t>was the</w:t>
      </w:r>
      <w:r w:rsidRPr="000C565B">
        <w:t xml:space="preserve"> coefficient</w:t>
      </w:r>
      <w:r w:rsidR="00D127D2">
        <w:t xml:space="preserve"> of determination</w:t>
      </w:r>
      <w:r w:rsidRPr="000C565B">
        <w:t xml:space="preserve"> </w:t>
      </w:r>
      <w:r w:rsidR="00D127D2">
        <w:t>(R</w:t>
      </w:r>
      <w:r w:rsidR="00D127D2">
        <w:rPr>
          <w:vertAlign w:val="superscript"/>
        </w:rPr>
        <w:t>2</w:t>
      </w:r>
      <w:r w:rsidR="00D127D2">
        <w:t>)</w:t>
      </w:r>
      <w:r w:rsidR="00BA7A86">
        <w:t xml:space="preserve"> </w:t>
      </w:r>
      <w:r w:rsidR="00A97DFB">
        <w:t xml:space="preserve">as </w:t>
      </w:r>
      <w:r w:rsidRPr="000C565B">
        <w:t>given by the equations below</w:t>
      </w:r>
    </w:p>
    <w:p w14:paraId="2B697FB5" w14:textId="2CAD3E05" w:rsidR="00D127D2" w:rsidRPr="00393514" w:rsidRDefault="00D127D2" w:rsidP="00617647">
      <w:pPr>
        <w:rPr>
          <w:rFonts w:eastAsiaTheme="minorEastAsia"/>
          <w:sz w:val="26"/>
          <w:szCs w:val="26"/>
          <w:lang w:val="en-GB" w:bidi="he-IL"/>
        </w:rPr>
      </w:pPr>
      <w:r>
        <w:t>R</w:t>
      </w:r>
      <w:r>
        <w:rPr>
          <w:vertAlign w:val="superscript"/>
        </w:rPr>
        <w:t xml:space="preserve">2 </w:t>
      </w:r>
      <w:r>
        <w:t xml:space="preserve">= </w:t>
      </w:r>
      <m:oMath>
        <m:f>
          <m:fPr>
            <m:ctrlPr>
              <w:rPr>
                <w:rFonts w:ascii="Cambria Math" w:hAnsi="Cambria Math"/>
                <w:i/>
                <w:sz w:val="32"/>
                <w:szCs w:val="32"/>
              </w:rPr>
            </m:ctrlPr>
          </m:fPr>
          <m:num>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Modeled</m:t>
                            </m:r>
                          </m:e>
                          <m:sub>
                            <m:r>
                              <w:rPr>
                                <w:rFonts w:ascii="Cambria Math" w:hAnsi="Cambria Math"/>
                                <w:sz w:val="32"/>
                                <w:szCs w:val="32"/>
                              </w:rPr>
                              <m:t>LSAT,i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LSAT,i</m:t>
                            </m:r>
                          </m:sub>
                        </m:sSub>
                      </m:e>
                    </m:d>
                  </m:e>
                  <m:sup>
                    <m:r>
                      <w:rPr>
                        <w:rFonts w:ascii="Cambria Math" w:hAnsi="Cambria Math"/>
                        <w:sz w:val="32"/>
                        <w:szCs w:val="32"/>
                      </w:rPr>
                      <m:t>2</m:t>
                    </m:r>
                  </m:sup>
                </m:sSup>
              </m:e>
            </m:nary>
          </m:num>
          <m:den>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Actual</m:t>
                            </m:r>
                          </m:e>
                          <m:sub>
                            <m:r>
                              <w:rPr>
                                <w:rFonts w:ascii="Cambria Math" w:hAnsi="Cambria Math"/>
                                <w:sz w:val="32"/>
                                <w:szCs w:val="32"/>
                              </w:rPr>
                              <m:t>LSAT,i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ActLSAT,i</m:t>
                            </m:r>
                          </m:sub>
                        </m:sSub>
                      </m:e>
                    </m:d>
                  </m:e>
                  <m:sup>
                    <m:r>
                      <w:rPr>
                        <w:rFonts w:ascii="Cambria Math" w:hAnsi="Cambria Math"/>
                        <w:sz w:val="32"/>
                        <w:szCs w:val="32"/>
                      </w:rPr>
                      <m:t>2</m:t>
                    </m:r>
                  </m:sup>
                </m:sSup>
              </m:e>
            </m:nary>
          </m:den>
        </m:f>
      </m:oMath>
      <w:r w:rsidR="00393514">
        <w:rPr>
          <w:rFonts w:eastAsiaTheme="minorEastAsia"/>
          <w:sz w:val="32"/>
          <w:szCs w:val="32"/>
        </w:rPr>
        <w:t xml:space="preserve"> </w:t>
      </w:r>
      <w:r w:rsidR="00393514" w:rsidRPr="00C170A5">
        <w:rPr>
          <w:rFonts w:eastAsiaTheme="minorEastAsia"/>
          <w:sz w:val="26"/>
          <w:szCs w:val="26"/>
          <w:lang w:val="en-GB" w:bidi="he-IL"/>
        </w:rPr>
        <w:t xml:space="preserve">………………………. (eq. </w:t>
      </w:r>
      <w:r w:rsidR="00393514">
        <w:rPr>
          <w:rFonts w:eastAsiaTheme="minorEastAsia"/>
          <w:sz w:val="26"/>
          <w:szCs w:val="26"/>
          <w:lang w:val="en-GB" w:bidi="he-IL"/>
        </w:rPr>
        <w:t>1</w:t>
      </w:r>
      <w:r w:rsidR="00823351">
        <w:rPr>
          <w:rFonts w:eastAsiaTheme="minorEastAsia"/>
          <w:sz w:val="26"/>
          <w:szCs w:val="26"/>
          <w:lang w:val="en-GB" w:bidi="he-IL"/>
        </w:rPr>
        <w:t>0</w:t>
      </w:r>
      <w:r w:rsidR="00393514" w:rsidRPr="00C170A5">
        <w:rPr>
          <w:rFonts w:eastAsiaTheme="minorEastAsia"/>
          <w:sz w:val="26"/>
          <w:szCs w:val="26"/>
          <w:lang w:val="en-GB" w:bidi="he-IL"/>
        </w:rPr>
        <w:t>)</w:t>
      </w:r>
    </w:p>
    <w:p w14:paraId="09C2B403" w14:textId="6BEDA3F5" w:rsidR="00933E75" w:rsidRDefault="00617647" w:rsidP="00617647">
      <w:pPr>
        <w:rPr>
          <w:rFonts w:eastAsiaTheme="minorEastAsia"/>
        </w:rPr>
      </w:pPr>
      <w:r>
        <w:t xml:space="preserve">where </w:t>
      </w:r>
      <m:oMath>
        <m:sSub>
          <m:sSubPr>
            <m:ctrlPr>
              <w:rPr>
                <w:rFonts w:ascii="Cambria Math" w:hAnsi="Cambria Math"/>
                <w:i/>
              </w:rPr>
            </m:ctrlPr>
          </m:sSubPr>
          <m:e>
            <m:r>
              <w:rPr>
                <w:rFonts w:ascii="Cambria Math" w:hAnsi="Cambria Math"/>
              </w:rPr>
              <m:t>Modeled</m:t>
            </m:r>
          </m:e>
          <m:sub>
            <m:r>
              <w:rPr>
                <w:rFonts w:ascii="Cambria Math" w:hAnsi="Cambria Math"/>
              </w:rPr>
              <m:t>LSAT,i</m:t>
            </m:r>
          </m:sub>
        </m:sSub>
      </m:oMath>
      <w:r>
        <w:t xml:space="preserve"> is the </w:t>
      </w:r>
      <w:r w:rsidR="00AF3768">
        <w:t>estimated</w:t>
      </w:r>
      <w:r>
        <w:t xml:space="preserve"> </w:t>
      </w:r>
      <w:r w:rsidR="00AF3768">
        <w:t>LSAT</w:t>
      </w:r>
      <w:r>
        <w:t xml:space="preserve"> at point</w:t>
      </w:r>
      <w:r w:rsidRPr="00B50F71">
        <w:rPr>
          <w:i/>
          <w:iCs/>
        </w:rPr>
        <w:t xml:space="preserve"> </w:t>
      </w:r>
      <w:proofErr w:type="spellStart"/>
      <w:r w:rsidRPr="00B50F71">
        <w:rPr>
          <w:i/>
          <w:iCs/>
        </w:rPr>
        <w:t>i</w:t>
      </w:r>
      <w:proofErr w:type="spellEnd"/>
      <w:r w:rsidRPr="00B50F71">
        <w:rPr>
          <w:i/>
          <w:iCs/>
        </w:rPr>
        <w:t>,</w:t>
      </w:r>
      <w:r>
        <w:t xml:space="preserve"> </w:t>
      </w:r>
      <m:oMath>
        <m:sSub>
          <m:sSubPr>
            <m:ctrlPr>
              <w:rPr>
                <w:rFonts w:ascii="Cambria Math" w:hAnsi="Cambria Math"/>
                <w:i/>
              </w:rPr>
            </m:ctrlPr>
          </m:sSubPr>
          <m:e>
            <m:r>
              <w:rPr>
                <w:rFonts w:ascii="Cambria Math" w:hAnsi="Cambria Math"/>
              </w:rPr>
              <m:t>Mean</m:t>
            </m:r>
          </m:e>
          <m:sub>
            <m:r>
              <w:rPr>
                <w:rFonts w:ascii="Cambria Math" w:hAnsi="Cambria Math"/>
              </w:rPr>
              <m:t>LSAT,i</m:t>
            </m:r>
          </m:sub>
        </m:sSub>
      </m:oMath>
      <w:r>
        <w:t xml:space="preserve">is the </w:t>
      </w:r>
      <w:r w:rsidR="00AF3768">
        <w:t xml:space="preserve">mean of the </w:t>
      </w:r>
      <w:r>
        <w:t xml:space="preserve">modeled </w:t>
      </w:r>
      <w:r w:rsidR="00AF3768">
        <w:t>LSAT</w:t>
      </w:r>
      <w:r>
        <w:t xml:space="preserve"> from Landsat 8 at point </w:t>
      </w:r>
      <w:proofErr w:type="spellStart"/>
      <w:r w:rsidRPr="00B50F71">
        <w:rPr>
          <w:i/>
          <w:iCs/>
        </w:rPr>
        <w:t>i</w:t>
      </w:r>
      <w:proofErr w:type="spellEnd"/>
      <w:r>
        <w:t xml:space="preserve">, </w:t>
      </w:r>
      <m:oMath>
        <m:sSub>
          <m:sSubPr>
            <m:ctrlPr>
              <w:rPr>
                <w:rFonts w:ascii="Cambria Math" w:hAnsi="Cambria Math"/>
                <w:i/>
              </w:rPr>
            </m:ctrlPr>
          </m:sSubPr>
          <m:e>
            <m:r>
              <w:rPr>
                <w:rFonts w:ascii="Cambria Math" w:hAnsi="Cambria Math"/>
              </w:rPr>
              <m:t>Actual</m:t>
            </m:r>
          </m:e>
          <m:sub>
            <m:r>
              <w:rPr>
                <w:rFonts w:ascii="Cambria Math" w:hAnsi="Cambria Math"/>
              </w:rPr>
              <m:t>LSAT,i</m:t>
            </m:r>
          </m:sub>
        </m:sSub>
      </m:oMath>
      <w:r>
        <w:t xml:space="preserve"> represents the </w:t>
      </w:r>
      <w:r w:rsidR="000C4FBB">
        <w:t xml:space="preserve">reference LSAT at points </w:t>
      </w:r>
      <w:r w:rsidR="00446F35">
        <w:rPr>
          <w:i/>
          <w:iCs/>
        </w:rPr>
        <w:t>I</w:t>
      </w:r>
      <w:r w:rsidR="00446F35">
        <w:t xml:space="preserve">, while </w:t>
      </w:r>
      <m:oMath>
        <m:sSub>
          <m:sSubPr>
            <m:ctrlPr>
              <w:rPr>
                <w:rFonts w:ascii="Cambria Math" w:hAnsi="Cambria Math"/>
                <w:i/>
              </w:rPr>
            </m:ctrlPr>
          </m:sSubPr>
          <m:e>
            <m:r>
              <w:rPr>
                <w:rFonts w:ascii="Cambria Math" w:hAnsi="Cambria Math"/>
              </w:rPr>
              <m:t>Mean</m:t>
            </m:r>
          </m:e>
          <m:sub>
            <m:r>
              <w:rPr>
                <w:rFonts w:ascii="Cambria Math" w:hAnsi="Cambria Math"/>
              </w:rPr>
              <m:t>ActLSAT,i</m:t>
            </m:r>
          </m:sub>
        </m:sSub>
      </m:oMath>
      <w:r w:rsidR="00446F35">
        <w:rPr>
          <w:rFonts w:eastAsiaTheme="minorEastAsia"/>
        </w:rPr>
        <w:t xml:space="preserve"> is the average of the sampled actual LSAT</w:t>
      </w:r>
      <w:r w:rsidR="00183B97">
        <w:rPr>
          <w:rFonts w:eastAsiaTheme="minorEastAsia"/>
        </w:rPr>
        <w:t xml:space="preserve"> from MODIS</w:t>
      </w:r>
      <w:r w:rsidR="00933E75">
        <w:rPr>
          <w:rFonts w:eastAsiaTheme="minorEastAsia"/>
        </w:rPr>
        <w:t>.</w:t>
      </w:r>
    </w:p>
    <w:p w14:paraId="02026EE9" w14:textId="14D7C02C" w:rsidR="00D62FA5" w:rsidRPr="00694BCC" w:rsidRDefault="00D62FA5" w:rsidP="00D62FA5">
      <w:pPr>
        <w:rPr>
          <w:rFonts w:eastAsiaTheme="minorEastAsia"/>
          <w:sz w:val="24"/>
          <w:szCs w:val="24"/>
        </w:rPr>
      </w:pPr>
    </w:p>
    <w:p w14:paraId="33F40D56" w14:textId="34B05C4F" w:rsidR="00694BCC" w:rsidRDefault="00694BCC" w:rsidP="00D62FA5">
      <w:pPr>
        <w:rPr>
          <w:rFonts w:eastAsiaTheme="minorEastAsia"/>
          <w:iCs/>
          <w:color w:val="00B050"/>
          <w:shd w:val="clear" w:color="auto" w:fill="FFFFFF"/>
        </w:rPr>
      </w:pPr>
    </w:p>
    <w:p w14:paraId="6CD201C9" w14:textId="77777777" w:rsidR="00694BCC" w:rsidRPr="00694BCC" w:rsidRDefault="00694BCC" w:rsidP="00D62FA5">
      <w:pPr>
        <w:rPr>
          <w:rFonts w:eastAsiaTheme="minorEastAsia"/>
          <w:iCs/>
          <w:color w:val="00B050"/>
          <w:shd w:val="clear" w:color="auto" w:fill="FFFFFF"/>
        </w:rPr>
      </w:pPr>
    </w:p>
    <w:p w14:paraId="1ADE3471" w14:textId="598EA120" w:rsidR="00B9656F" w:rsidRDefault="00B9656F" w:rsidP="00D62FA5">
      <w:pPr>
        <w:rPr>
          <w:rFonts w:cs="Arial"/>
          <w:i/>
          <w:iCs/>
          <w:color w:val="00B050"/>
          <w:shd w:val="clear" w:color="auto" w:fill="FFFFFF"/>
        </w:rPr>
      </w:pPr>
    </w:p>
    <w:p w14:paraId="4FC82CCE" w14:textId="44F4AA3F" w:rsidR="00B9656F" w:rsidRDefault="00B9656F" w:rsidP="00D62FA5">
      <w:pPr>
        <w:rPr>
          <w:rFonts w:cs="Arial"/>
          <w:i/>
          <w:iCs/>
          <w:color w:val="00B050"/>
          <w:shd w:val="clear" w:color="auto" w:fill="FFFFFF"/>
        </w:rPr>
      </w:pPr>
    </w:p>
    <w:p w14:paraId="79340C46" w14:textId="77076B45" w:rsidR="00D8430B" w:rsidRDefault="00D8430B" w:rsidP="00D62FA5">
      <w:pPr>
        <w:rPr>
          <w:rFonts w:cs="Arial"/>
          <w:i/>
          <w:iCs/>
          <w:color w:val="00B050"/>
          <w:shd w:val="clear" w:color="auto" w:fill="FFFFFF"/>
        </w:rPr>
      </w:pPr>
    </w:p>
    <w:p w14:paraId="72AB29D4" w14:textId="2B709C48" w:rsidR="00255191" w:rsidRDefault="00255191" w:rsidP="00D62FA5">
      <w:pPr>
        <w:rPr>
          <w:rFonts w:cs="Arial"/>
          <w:i/>
          <w:iCs/>
          <w:color w:val="00B050"/>
          <w:shd w:val="clear" w:color="auto" w:fill="FFFFFF"/>
        </w:rPr>
      </w:pPr>
    </w:p>
    <w:p w14:paraId="1A285026" w14:textId="77777777" w:rsidR="00255191" w:rsidRDefault="00255191" w:rsidP="00D62FA5">
      <w:pPr>
        <w:rPr>
          <w:rFonts w:cs="Arial"/>
          <w:i/>
          <w:iCs/>
          <w:color w:val="00B050"/>
          <w:shd w:val="clear" w:color="auto" w:fill="FFFFFF"/>
        </w:rPr>
      </w:pPr>
    </w:p>
    <w:p w14:paraId="78376191" w14:textId="7FA6EA03" w:rsidR="00D8430B" w:rsidRDefault="00D8430B" w:rsidP="00D62FA5">
      <w:pPr>
        <w:rPr>
          <w:rFonts w:cs="Arial"/>
          <w:i/>
          <w:iCs/>
          <w:color w:val="00B050"/>
          <w:shd w:val="clear" w:color="auto" w:fill="FFFFFF"/>
        </w:rPr>
      </w:pPr>
    </w:p>
    <w:p w14:paraId="416C7C7C" w14:textId="79F08393" w:rsidR="00D8430B" w:rsidRDefault="00D8430B" w:rsidP="00D62FA5">
      <w:pPr>
        <w:rPr>
          <w:rFonts w:cs="Arial"/>
          <w:i/>
          <w:iCs/>
          <w:color w:val="00B050"/>
          <w:shd w:val="clear" w:color="auto" w:fill="FFFFFF"/>
        </w:rPr>
      </w:pPr>
    </w:p>
    <w:p w14:paraId="41E0C5EC" w14:textId="29625447" w:rsidR="00077CC7" w:rsidRDefault="00077CC7" w:rsidP="00077CC7">
      <w:pPr>
        <w:pStyle w:val="ListParagraph"/>
        <w:numPr>
          <w:ilvl w:val="2"/>
          <w:numId w:val="15"/>
        </w:numPr>
        <w:rPr>
          <w:b/>
          <w:bCs/>
          <w:color w:val="000000" w:themeColor="text1"/>
          <w:sz w:val="24"/>
          <w:szCs w:val="24"/>
          <w:lang w:val="en-GB" w:bidi="he-IL"/>
        </w:rPr>
      </w:pPr>
      <w:r>
        <w:rPr>
          <w:b/>
          <w:bCs/>
          <w:color w:val="000000" w:themeColor="text1"/>
          <w:sz w:val="24"/>
          <w:szCs w:val="24"/>
          <w:lang w:val="en-GB" w:bidi="he-IL"/>
        </w:rPr>
        <w:lastRenderedPageBreak/>
        <w:t>Automated In-situ Internet of Things System</w:t>
      </w:r>
    </w:p>
    <w:p w14:paraId="57AC15FB" w14:textId="2E87F04C" w:rsidR="008D5F61" w:rsidRPr="008D5F61" w:rsidRDefault="008D5F61" w:rsidP="008D5F61">
      <w:pPr>
        <w:rPr>
          <w:color w:val="000000" w:themeColor="text1"/>
          <w:lang w:val="en-GB" w:bidi="he-IL"/>
        </w:rPr>
      </w:pPr>
      <w:r w:rsidRPr="008D5F61">
        <w:rPr>
          <w:color w:val="000000" w:themeColor="text1"/>
          <w:lang w:val="en-GB" w:bidi="he-IL"/>
        </w:rPr>
        <w:t xml:space="preserve">The automated </w:t>
      </w:r>
      <w:r w:rsidRPr="008D5F61">
        <w:rPr>
          <w:i/>
          <w:iCs/>
          <w:color w:val="000000" w:themeColor="text1"/>
          <w:lang w:val="en-GB" w:bidi="he-IL"/>
        </w:rPr>
        <w:t>in-situ</w:t>
      </w:r>
      <w:r w:rsidRPr="008D5F61">
        <w:rPr>
          <w:color w:val="000000" w:themeColor="text1"/>
          <w:lang w:val="en-GB" w:bidi="he-IL"/>
        </w:rPr>
        <w:t xml:space="preserve"> system consists of a variety of hardware and software that work in conjunction to collect and disseminate LSAT remotely. </w:t>
      </w:r>
    </w:p>
    <w:p w14:paraId="6AF2604E" w14:textId="356CDFE1" w:rsidR="00B43295" w:rsidRDefault="00B43295" w:rsidP="00B1221A">
      <w:pPr>
        <w:pStyle w:val="NormalWeb"/>
        <w:shd w:val="clear" w:color="auto" w:fill="FFFFFF"/>
        <w:spacing w:after="360" w:afterAutospacing="0" w:line="401" w:lineRule="atLeast"/>
        <w:rPr>
          <w:rFonts w:ascii="Verdana" w:hAnsi="Verdana" w:cs="Arial"/>
          <w:color w:val="000000" w:themeColor="text1"/>
          <w:sz w:val="22"/>
          <w:szCs w:val="22"/>
        </w:rPr>
      </w:pPr>
      <w:r w:rsidRPr="00F83904">
        <w:rPr>
          <w:rFonts w:ascii="Verdana" w:hAnsi="Verdana" w:cs="Arial"/>
          <w:color w:val="000000" w:themeColor="text1"/>
          <w:sz w:val="22"/>
          <w:szCs w:val="22"/>
        </w:rPr>
        <w:t>The internet of things, or IoT, is a network of interconnected computing devices, mechanical and digital machinery or people having unique identifiers (UIDs) and the ability to transfer data without requiring human-to-human or human-to-computer interaction. (2019, Alexander S.)</w:t>
      </w:r>
    </w:p>
    <w:p w14:paraId="384FBB86" w14:textId="77777777" w:rsidR="00E46B92" w:rsidRDefault="00E46B92" w:rsidP="00B43295">
      <w:pPr>
        <w:pStyle w:val="NormalWeb"/>
        <w:shd w:val="clear" w:color="auto" w:fill="FFFFFF"/>
        <w:spacing w:before="360" w:beforeAutospacing="0" w:after="36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Narrowing down into the specifics of this research project,</w:t>
      </w:r>
      <w:r w:rsidR="00B43295" w:rsidRPr="00211985">
        <w:rPr>
          <w:rFonts w:ascii="Verdana" w:hAnsi="Verdana" w:cs="Arial"/>
          <w:color w:val="000000" w:themeColor="text1"/>
          <w:sz w:val="22"/>
          <w:szCs w:val="22"/>
        </w:rPr>
        <w:t xml:space="preserve"> the word IoT has been used to refer to a man-made system that has been assigned </w:t>
      </w:r>
      <w:r>
        <w:rPr>
          <w:rFonts w:ascii="Verdana" w:hAnsi="Verdana" w:cs="Arial"/>
          <w:color w:val="000000" w:themeColor="text1"/>
          <w:sz w:val="22"/>
          <w:szCs w:val="22"/>
        </w:rPr>
        <w:t>a unique and private</w:t>
      </w:r>
      <w:r w:rsidR="00B43295" w:rsidRPr="00211985">
        <w:rPr>
          <w:rFonts w:ascii="Verdana" w:hAnsi="Verdana" w:cs="Arial"/>
          <w:color w:val="000000" w:themeColor="text1"/>
          <w:sz w:val="22"/>
          <w:szCs w:val="22"/>
        </w:rPr>
        <w:t xml:space="preserve"> Internet Protocol (IP) address, loaded with sensors and is able to transfer data</w:t>
      </w:r>
      <w:r>
        <w:rPr>
          <w:rFonts w:ascii="Verdana" w:hAnsi="Verdana" w:cs="Arial"/>
          <w:color w:val="000000" w:themeColor="text1"/>
          <w:sz w:val="22"/>
          <w:szCs w:val="22"/>
        </w:rPr>
        <w:t xml:space="preserve"> e.g., </w:t>
      </w:r>
    </w:p>
    <w:p w14:paraId="374E4A26" w14:textId="6BAE0421" w:rsidR="00E46B92" w:rsidRDefault="00E46B92" w:rsidP="00344706">
      <w:pPr>
        <w:pStyle w:val="NormalWeb"/>
        <w:numPr>
          <w:ilvl w:val="0"/>
          <w:numId w:val="34"/>
        </w:numPr>
        <w:shd w:val="clear" w:color="auto" w:fill="FFFFFF"/>
        <w:spacing w:after="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Lake Surface Air Temperature</w:t>
      </w:r>
    </w:p>
    <w:p w14:paraId="0DE151E3" w14:textId="29B73562" w:rsidR="00344706" w:rsidRDefault="00344706" w:rsidP="00344706">
      <w:pPr>
        <w:pStyle w:val="NormalWeb"/>
        <w:numPr>
          <w:ilvl w:val="0"/>
          <w:numId w:val="34"/>
        </w:numPr>
        <w:shd w:val="clear" w:color="auto" w:fill="FFFFFF"/>
        <w:spacing w:after="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Lake Surface Salinity</w:t>
      </w:r>
    </w:p>
    <w:p w14:paraId="6FD6587C" w14:textId="6F6B76DF" w:rsidR="00E46B92" w:rsidRDefault="00E46B92" w:rsidP="00344706">
      <w:pPr>
        <w:pStyle w:val="NormalWeb"/>
        <w:numPr>
          <w:ilvl w:val="0"/>
          <w:numId w:val="34"/>
        </w:numPr>
        <w:shd w:val="clear" w:color="auto" w:fill="FFFFFF"/>
        <w:spacing w:after="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GPS Location of the system at the time of the collection of such data</w:t>
      </w:r>
    </w:p>
    <w:p w14:paraId="6BFED2EB" w14:textId="364C8307" w:rsidR="00E46B92" w:rsidRDefault="00E46B92" w:rsidP="00344706">
      <w:pPr>
        <w:pStyle w:val="NormalWeb"/>
        <w:numPr>
          <w:ilvl w:val="0"/>
          <w:numId w:val="34"/>
        </w:numPr>
        <w:shd w:val="clear" w:color="auto" w:fill="FFFFFF"/>
        <w:spacing w:after="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The whole system in-house status including working condition</w:t>
      </w:r>
    </w:p>
    <w:p w14:paraId="195F9B9D" w14:textId="77777777" w:rsidR="00E46B92" w:rsidRDefault="00E46B92" w:rsidP="00344706">
      <w:pPr>
        <w:pStyle w:val="NormalWeb"/>
        <w:numPr>
          <w:ilvl w:val="0"/>
          <w:numId w:val="34"/>
        </w:numPr>
        <w:shd w:val="clear" w:color="auto" w:fill="FFFFFF"/>
        <w:spacing w:after="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Unexpected system failure</w:t>
      </w:r>
    </w:p>
    <w:p w14:paraId="79AB1AA5" w14:textId="77777777" w:rsidR="00E46B92" w:rsidRDefault="00E46B92" w:rsidP="00344706">
      <w:pPr>
        <w:pStyle w:val="NormalWeb"/>
        <w:numPr>
          <w:ilvl w:val="0"/>
          <w:numId w:val="34"/>
        </w:numPr>
        <w:shd w:val="clear" w:color="auto" w:fill="FFFFFF"/>
        <w:spacing w:after="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 xml:space="preserve">System power level. </w:t>
      </w:r>
    </w:p>
    <w:p w14:paraId="6F6575F0" w14:textId="51AC252B" w:rsidR="00B43295" w:rsidRPr="00E46B92" w:rsidRDefault="00E46B92" w:rsidP="00E46B92">
      <w:pPr>
        <w:pStyle w:val="NormalWeb"/>
        <w:shd w:val="clear" w:color="auto" w:fill="FFFFFF"/>
        <w:spacing w:before="360" w:beforeAutospacing="0" w:after="36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 xml:space="preserve">All these data are packaged </w:t>
      </w:r>
      <w:r w:rsidR="00565081">
        <w:rPr>
          <w:rFonts w:ascii="Verdana" w:hAnsi="Verdana" w:cs="Arial"/>
          <w:color w:val="000000" w:themeColor="text1"/>
          <w:sz w:val="22"/>
          <w:szCs w:val="22"/>
        </w:rPr>
        <w:t>into one socket and transmitted o</w:t>
      </w:r>
      <w:r w:rsidR="00B43295" w:rsidRPr="00E46B92">
        <w:rPr>
          <w:rFonts w:ascii="Verdana" w:hAnsi="Verdana" w:cs="Arial"/>
          <w:color w:val="000000" w:themeColor="text1"/>
          <w:sz w:val="22"/>
          <w:szCs w:val="22"/>
        </w:rPr>
        <w:t xml:space="preserve">ver a </w:t>
      </w:r>
      <w:r w:rsidR="00565081">
        <w:rPr>
          <w:rFonts w:ascii="Verdana" w:hAnsi="Verdana" w:cs="Arial"/>
          <w:color w:val="000000" w:themeColor="text1"/>
          <w:sz w:val="22"/>
          <w:szCs w:val="22"/>
        </w:rPr>
        <w:t xml:space="preserve">wireless </w:t>
      </w:r>
      <w:r w:rsidR="00B43295" w:rsidRPr="00E46B92">
        <w:rPr>
          <w:rFonts w:ascii="Verdana" w:hAnsi="Verdana" w:cs="Arial"/>
          <w:color w:val="000000" w:themeColor="text1"/>
          <w:sz w:val="22"/>
          <w:szCs w:val="22"/>
        </w:rPr>
        <w:t xml:space="preserve">network between the system and a remote </w:t>
      </w:r>
      <w:r w:rsidR="00565081">
        <w:rPr>
          <w:rFonts w:ascii="Verdana" w:hAnsi="Verdana" w:cs="Arial"/>
          <w:color w:val="000000" w:themeColor="text1"/>
          <w:sz w:val="22"/>
          <w:szCs w:val="22"/>
        </w:rPr>
        <w:t xml:space="preserve">monitoring </w:t>
      </w:r>
      <w:r w:rsidR="00B43295" w:rsidRPr="00E46B92">
        <w:rPr>
          <w:rFonts w:ascii="Verdana" w:hAnsi="Verdana" w:cs="Arial"/>
          <w:color w:val="000000" w:themeColor="text1"/>
          <w:sz w:val="22"/>
          <w:szCs w:val="22"/>
        </w:rPr>
        <w:t>computer.</w:t>
      </w:r>
    </w:p>
    <w:p w14:paraId="226A5DB8" w14:textId="6C139176" w:rsidR="00B43295" w:rsidRPr="006E5AB4" w:rsidRDefault="004B4C6A" w:rsidP="00B43295">
      <w:pPr>
        <w:pStyle w:val="NormalWeb"/>
        <w:shd w:val="clear" w:color="auto" w:fill="FFFFFF"/>
        <w:spacing w:before="360" w:beforeAutospacing="0" w:after="360" w:afterAutospacing="0" w:line="401" w:lineRule="atLeast"/>
        <w:rPr>
          <w:rFonts w:ascii="Verdana" w:hAnsi="Verdana" w:cs="Arial"/>
          <w:b/>
          <w:bCs/>
          <w:color w:val="000000" w:themeColor="text1"/>
          <w:sz w:val="22"/>
          <w:szCs w:val="22"/>
        </w:rPr>
      </w:pPr>
      <w:r w:rsidRPr="004B4C6A">
        <w:rPr>
          <w:rFonts w:ascii="Verdana" w:hAnsi="Verdana" w:cs="Arial"/>
          <w:b/>
          <w:bCs/>
          <w:color w:val="000000" w:themeColor="text1"/>
          <w:sz w:val="22"/>
          <w:szCs w:val="22"/>
        </w:rPr>
        <w:t xml:space="preserve">3.3.3.1 </w:t>
      </w:r>
      <w:r w:rsidR="00B43295" w:rsidRPr="006E5AB4">
        <w:rPr>
          <w:rFonts w:ascii="Verdana" w:hAnsi="Verdana" w:cs="Arial"/>
          <w:b/>
          <w:bCs/>
          <w:color w:val="000000" w:themeColor="text1"/>
          <w:sz w:val="22"/>
          <w:szCs w:val="22"/>
        </w:rPr>
        <w:t>Devices and Sensors Used</w:t>
      </w:r>
    </w:p>
    <w:p w14:paraId="659A141D" w14:textId="2261161E" w:rsidR="00B43295" w:rsidRPr="00211985" w:rsidRDefault="00B43295" w:rsidP="00B43295">
      <w:pPr>
        <w:pStyle w:val="NormalWeb"/>
        <w:shd w:val="clear" w:color="auto" w:fill="FFFFFF"/>
        <w:spacing w:before="360" w:beforeAutospacing="0" w:after="360" w:afterAutospacing="0" w:line="401" w:lineRule="atLeast"/>
        <w:rPr>
          <w:rFonts w:ascii="Verdana" w:hAnsi="Verdana" w:cs="Arial"/>
          <w:color w:val="000000" w:themeColor="text1"/>
          <w:sz w:val="22"/>
          <w:szCs w:val="22"/>
        </w:rPr>
      </w:pPr>
      <w:r w:rsidRPr="00211985">
        <w:rPr>
          <w:rFonts w:ascii="Verdana" w:hAnsi="Verdana" w:cs="Arial"/>
          <w:color w:val="000000" w:themeColor="text1"/>
          <w:sz w:val="22"/>
          <w:szCs w:val="22"/>
        </w:rPr>
        <w:t xml:space="preserve">At least the following components and sensors have been </w:t>
      </w:r>
      <w:r w:rsidR="00DA251B">
        <w:rPr>
          <w:rFonts w:ascii="Verdana" w:hAnsi="Verdana" w:cs="Arial"/>
          <w:color w:val="000000" w:themeColor="text1"/>
          <w:sz w:val="22"/>
          <w:szCs w:val="22"/>
        </w:rPr>
        <w:t>used in the</w:t>
      </w:r>
      <w:r w:rsidRPr="00211985">
        <w:rPr>
          <w:rFonts w:ascii="Verdana" w:hAnsi="Verdana" w:cs="Arial"/>
          <w:color w:val="000000" w:themeColor="text1"/>
          <w:sz w:val="22"/>
          <w:szCs w:val="22"/>
        </w:rPr>
        <w:t xml:space="preserve"> achievability of collection of the In-Situ data:</w:t>
      </w:r>
    </w:p>
    <w:p w14:paraId="6302862F" w14:textId="77777777" w:rsidR="00B43295" w:rsidRPr="0088538F" w:rsidRDefault="00B43295" w:rsidP="00B43295">
      <w:pPr>
        <w:pStyle w:val="NormalWeb"/>
        <w:numPr>
          <w:ilvl w:val="0"/>
          <w:numId w:val="27"/>
        </w:numPr>
        <w:shd w:val="clear" w:color="auto" w:fill="FFFFFF"/>
        <w:spacing w:before="360" w:beforeAutospacing="0" w:after="360" w:afterAutospacing="0" w:line="401" w:lineRule="atLeast"/>
        <w:rPr>
          <w:rFonts w:ascii="Verdana" w:hAnsi="Verdana" w:cs="Arial"/>
          <w:b/>
          <w:bCs/>
          <w:color w:val="000000" w:themeColor="text1"/>
          <w:sz w:val="22"/>
          <w:szCs w:val="22"/>
        </w:rPr>
      </w:pPr>
      <w:r w:rsidRPr="0088538F">
        <w:rPr>
          <w:rFonts w:ascii="Verdana" w:hAnsi="Verdana" w:cs="Arial"/>
          <w:b/>
          <w:bCs/>
          <w:color w:val="000000" w:themeColor="text1"/>
          <w:sz w:val="22"/>
          <w:szCs w:val="22"/>
        </w:rPr>
        <w:t xml:space="preserve">Microcontroller (MCU): </w:t>
      </w:r>
    </w:p>
    <w:p w14:paraId="72E29742" w14:textId="05D90367" w:rsidR="00B43295" w:rsidRPr="00A908AE" w:rsidRDefault="00B43295" w:rsidP="00B43295">
      <w:pPr>
        <w:pStyle w:val="NormalWeb"/>
        <w:shd w:val="clear" w:color="auto" w:fill="FFFFFF"/>
        <w:spacing w:before="360" w:beforeAutospacing="0" w:after="360" w:afterAutospacing="0" w:line="401" w:lineRule="atLeast"/>
        <w:rPr>
          <w:rFonts w:ascii="Verdana" w:hAnsi="Verdana" w:cs="Open Sans"/>
          <w:spacing w:val="3"/>
          <w:sz w:val="22"/>
          <w:szCs w:val="22"/>
          <w:shd w:val="clear" w:color="auto" w:fill="FFFFFF"/>
        </w:rPr>
      </w:pPr>
      <w:r w:rsidRPr="00211985">
        <w:rPr>
          <w:rFonts w:ascii="Verdana" w:hAnsi="Verdana" w:cs="Open Sans"/>
          <w:color w:val="000000" w:themeColor="text1"/>
          <w:spacing w:val="3"/>
          <w:sz w:val="22"/>
          <w:szCs w:val="22"/>
          <w:shd w:val="clear" w:color="auto" w:fill="FFFFFF"/>
        </w:rPr>
        <w:t xml:space="preserve">This can be </w:t>
      </w:r>
      <w:r w:rsidR="00DA251B">
        <w:rPr>
          <w:rFonts w:ascii="Verdana" w:hAnsi="Verdana" w:cs="Open Sans"/>
          <w:color w:val="000000" w:themeColor="text1"/>
          <w:spacing w:val="3"/>
          <w:sz w:val="22"/>
          <w:szCs w:val="22"/>
          <w:shd w:val="clear" w:color="auto" w:fill="FFFFFF"/>
        </w:rPr>
        <w:t>loosely</w:t>
      </w:r>
      <w:r w:rsidRPr="00211985">
        <w:rPr>
          <w:rFonts w:ascii="Verdana" w:hAnsi="Verdana" w:cs="Open Sans"/>
          <w:color w:val="000000" w:themeColor="text1"/>
          <w:spacing w:val="3"/>
          <w:sz w:val="22"/>
          <w:szCs w:val="22"/>
          <w:shd w:val="clear" w:color="auto" w:fill="FFFFFF"/>
        </w:rPr>
        <w:t xml:space="preserve"> defined as an </w:t>
      </w:r>
      <w:r w:rsidRPr="00C97560">
        <w:rPr>
          <w:rFonts w:ascii="Verdana" w:eastAsia="Calibri" w:hAnsi="Verdana" w:cs="Open Sans"/>
          <w:color w:val="000000" w:themeColor="text1"/>
          <w:spacing w:val="3"/>
          <w:sz w:val="22"/>
          <w:szCs w:val="22"/>
          <w:bdr w:val="none" w:sz="0" w:space="0" w:color="auto" w:frame="1"/>
          <w:shd w:val="clear" w:color="auto" w:fill="FFFFFF"/>
        </w:rPr>
        <w:t>integrated circuit</w:t>
      </w:r>
      <w:r w:rsidRPr="00211985">
        <w:rPr>
          <w:rFonts w:ascii="Verdana" w:hAnsi="Verdana" w:cs="Open Sans"/>
          <w:color w:val="000000" w:themeColor="text1"/>
          <w:spacing w:val="3"/>
          <w:sz w:val="22"/>
          <w:szCs w:val="22"/>
          <w:shd w:val="clear" w:color="auto" w:fill="FFFFFF"/>
        </w:rPr>
        <w:t> that contains a</w:t>
      </w:r>
      <w:r>
        <w:rPr>
          <w:rFonts w:ascii="Verdana" w:hAnsi="Verdana" w:cs="Open Sans"/>
          <w:color w:val="000000" w:themeColor="text1"/>
          <w:spacing w:val="3"/>
          <w:sz w:val="22"/>
          <w:szCs w:val="22"/>
          <w:shd w:val="clear" w:color="auto" w:fill="FFFFFF"/>
        </w:rPr>
        <w:t xml:space="preserve"> brain or rather the</w:t>
      </w:r>
      <w:r w:rsidRPr="00211985">
        <w:rPr>
          <w:rFonts w:ascii="Verdana" w:hAnsi="Verdana" w:cs="Open Sans"/>
          <w:color w:val="000000" w:themeColor="text1"/>
          <w:spacing w:val="3"/>
          <w:sz w:val="22"/>
          <w:szCs w:val="22"/>
          <w:shd w:val="clear" w:color="auto" w:fill="FFFFFF"/>
        </w:rPr>
        <w:t> </w:t>
      </w:r>
      <w:r w:rsidRPr="00C97560">
        <w:rPr>
          <w:rFonts w:ascii="Verdana" w:eastAsia="Calibri" w:hAnsi="Verdana" w:cs="Open Sans"/>
          <w:color w:val="000000" w:themeColor="text1"/>
          <w:spacing w:val="3"/>
          <w:sz w:val="22"/>
          <w:szCs w:val="22"/>
          <w:bdr w:val="none" w:sz="0" w:space="0" w:color="auto" w:frame="1"/>
          <w:shd w:val="clear" w:color="auto" w:fill="FFFFFF"/>
        </w:rPr>
        <w:t>microprocessor</w:t>
      </w:r>
      <w:r w:rsidRPr="00211985">
        <w:rPr>
          <w:rFonts w:ascii="Verdana" w:hAnsi="Verdana" w:cs="Open Sans"/>
          <w:color w:val="000000" w:themeColor="text1"/>
          <w:spacing w:val="3"/>
          <w:sz w:val="22"/>
          <w:szCs w:val="22"/>
          <w:shd w:val="clear" w:color="auto" w:fill="FFFFFF"/>
        </w:rPr>
        <w:t> </w:t>
      </w:r>
      <w:r>
        <w:rPr>
          <w:rFonts w:ascii="Verdana" w:hAnsi="Verdana" w:cs="Open Sans"/>
          <w:color w:val="000000" w:themeColor="text1"/>
          <w:spacing w:val="3"/>
          <w:sz w:val="22"/>
          <w:szCs w:val="22"/>
          <w:shd w:val="clear" w:color="auto" w:fill="FFFFFF"/>
        </w:rPr>
        <w:t>that has a</w:t>
      </w:r>
      <w:r w:rsidRPr="00211985">
        <w:rPr>
          <w:rFonts w:ascii="Verdana" w:hAnsi="Verdana" w:cs="Open Sans"/>
          <w:color w:val="000000" w:themeColor="text1"/>
          <w:spacing w:val="3"/>
          <w:sz w:val="22"/>
          <w:szCs w:val="22"/>
          <w:shd w:val="clear" w:color="auto" w:fill="FFFFFF"/>
        </w:rPr>
        <w:t xml:space="preserve"> memory and </w:t>
      </w:r>
      <w:r>
        <w:rPr>
          <w:rFonts w:ascii="Verdana" w:hAnsi="Verdana" w:cs="Open Sans"/>
          <w:color w:val="000000" w:themeColor="text1"/>
          <w:spacing w:val="3"/>
          <w:sz w:val="22"/>
          <w:szCs w:val="22"/>
          <w:shd w:val="clear" w:color="auto" w:fill="FFFFFF"/>
        </w:rPr>
        <w:t>integrated</w:t>
      </w:r>
      <w:r w:rsidRPr="00211985">
        <w:rPr>
          <w:rFonts w:ascii="Verdana" w:hAnsi="Verdana" w:cs="Open Sans"/>
          <w:color w:val="000000" w:themeColor="text1"/>
          <w:spacing w:val="3"/>
          <w:sz w:val="22"/>
          <w:szCs w:val="22"/>
          <w:shd w:val="clear" w:color="auto" w:fill="FFFFFF"/>
        </w:rPr>
        <w:t xml:space="preserve"> circuits and that</w:t>
      </w:r>
      <w:r>
        <w:rPr>
          <w:rFonts w:ascii="Verdana" w:hAnsi="Verdana" w:cs="Open Sans"/>
          <w:color w:val="000000" w:themeColor="text1"/>
          <w:spacing w:val="3"/>
          <w:sz w:val="22"/>
          <w:szCs w:val="22"/>
          <w:shd w:val="clear" w:color="auto" w:fill="FFFFFF"/>
        </w:rPr>
        <w:t xml:space="preserve"> has the </w:t>
      </w:r>
      <w:r>
        <w:rPr>
          <w:rFonts w:ascii="Verdana" w:hAnsi="Verdana" w:cs="Open Sans"/>
          <w:color w:val="000000" w:themeColor="text1"/>
          <w:spacing w:val="3"/>
          <w:sz w:val="22"/>
          <w:szCs w:val="22"/>
          <w:shd w:val="clear" w:color="auto" w:fill="FFFFFF"/>
        </w:rPr>
        <w:lastRenderedPageBreak/>
        <w:t>potential</w:t>
      </w:r>
      <w:r w:rsidRPr="00211985">
        <w:rPr>
          <w:rFonts w:ascii="Verdana" w:hAnsi="Verdana" w:cs="Open Sans"/>
          <w:color w:val="000000" w:themeColor="text1"/>
          <w:spacing w:val="3"/>
          <w:sz w:val="22"/>
          <w:szCs w:val="22"/>
          <w:shd w:val="clear" w:color="auto" w:fill="FFFFFF"/>
        </w:rPr>
        <w:t xml:space="preserve"> </w:t>
      </w:r>
      <w:r>
        <w:rPr>
          <w:rFonts w:ascii="Verdana" w:hAnsi="Verdana" w:cs="Open Sans"/>
          <w:color w:val="000000" w:themeColor="text1"/>
          <w:spacing w:val="3"/>
          <w:sz w:val="22"/>
          <w:szCs w:val="22"/>
          <w:shd w:val="clear" w:color="auto" w:fill="FFFFFF"/>
        </w:rPr>
        <w:t>to control</w:t>
      </w:r>
      <w:r w:rsidRPr="00211985">
        <w:rPr>
          <w:rFonts w:ascii="Verdana" w:hAnsi="Verdana" w:cs="Open Sans"/>
          <w:color w:val="000000" w:themeColor="text1"/>
          <w:spacing w:val="3"/>
          <w:sz w:val="22"/>
          <w:szCs w:val="22"/>
          <w:shd w:val="clear" w:color="auto" w:fill="FFFFFF"/>
        </w:rPr>
        <w:t xml:space="preserve"> </w:t>
      </w:r>
      <w:r>
        <w:rPr>
          <w:rFonts w:ascii="Verdana" w:hAnsi="Verdana" w:cs="Open Sans"/>
          <w:color w:val="000000" w:themeColor="text1"/>
          <w:spacing w:val="3"/>
          <w:sz w:val="22"/>
          <w:szCs w:val="22"/>
          <w:shd w:val="clear" w:color="auto" w:fill="FFFFFF"/>
        </w:rPr>
        <w:t>the</w:t>
      </w:r>
      <w:r w:rsidRPr="00211985">
        <w:rPr>
          <w:rFonts w:ascii="Verdana" w:hAnsi="Verdana" w:cs="Open Sans"/>
          <w:color w:val="000000" w:themeColor="text1"/>
          <w:spacing w:val="3"/>
          <w:sz w:val="22"/>
          <w:szCs w:val="22"/>
          <w:shd w:val="clear" w:color="auto" w:fill="FFFFFF"/>
        </w:rPr>
        <w:t xml:space="preserve"> function</w:t>
      </w:r>
      <w:r>
        <w:rPr>
          <w:rFonts w:ascii="Verdana" w:hAnsi="Verdana" w:cs="Open Sans"/>
          <w:color w:val="000000" w:themeColor="text1"/>
          <w:spacing w:val="3"/>
          <w:sz w:val="22"/>
          <w:szCs w:val="22"/>
          <w:shd w:val="clear" w:color="auto" w:fill="FFFFFF"/>
        </w:rPr>
        <w:t>alities</w:t>
      </w:r>
      <w:r w:rsidRPr="00211985">
        <w:rPr>
          <w:rFonts w:ascii="Verdana" w:hAnsi="Verdana" w:cs="Open Sans"/>
          <w:color w:val="000000" w:themeColor="text1"/>
          <w:spacing w:val="3"/>
          <w:sz w:val="22"/>
          <w:szCs w:val="22"/>
          <w:shd w:val="clear" w:color="auto" w:fill="FFFFFF"/>
        </w:rPr>
        <w:t xml:space="preserve"> of an embedded system</w:t>
      </w:r>
      <w:r>
        <w:rPr>
          <w:rFonts w:ascii="Verdana" w:hAnsi="Verdana" w:cs="Open Sans"/>
          <w:color w:val="000000" w:themeColor="text1"/>
          <w:spacing w:val="3"/>
          <w:sz w:val="22"/>
          <w:szCs w:val="22"/>
          <w:shd w:val="clear" w:color="auto" w:fill="FFFFFF"/>
        </w:rPr>
        <w:t xml:space="preserve"> or </w:t>
      </w:r>
      <w:r w:rsidRPr="00211985">
        <w:rPr>
          <w:rFonts w:ascii="Verdana" w:hAnsi="Verdana" w:cs="Open Sans"/>
          <w:color w:val="000000" w:themeColor="text1"/>
          <w:spacing w:val="3"/>
          <w:sz w:val="22"/>
          <w:szCs w:val="22"/>
          <w:shd w:val="clear" w:color="auto" w:fill="FFFFFF"/>
        </w:rPr>
        <w:t xml:space="preserve">electronic device (such </w:t>
      </w:r>
      <w:r w:rsidRPr="00A908AE">
        <w:rPr>
          <w:rFonts w:ascii="Verdana" w:hAnsi="Verdana" w:cs="Open Sans"/>
          <w:spacing w:val="3"/>
          <w:sz w:val="22"/>
          <w:szCs w:val="22"/>
          <w:shd w:val="clear" w:color="auto" w:fill="FFFFFF"/>
        </w:rPr>
        <w:t>as our Water Quality Monitoring system).</w:t>
      </w:r>
      <w:r w:rsidR="00DA251B">
        <w:rPr>
          <w:rFonts w:ascii="Verdana" w:hAnsi="Verdana" w:cs="Open Sans"/>
          <w:spacing w:val="3"/>
          <w:sz w:val="22"/>
          <w:szCs w:val="22"/>
          <w:shd w:val="clear" w:color="auto" w:fill="FFFFFF"/>
        </w:rPr>
        <w:t xml:space="preserve"> </w:t>
      </w:r>
      <w:r w:rsidRPr="00A908AE">
        <w:rPr>
          <w:rFonts w:ascii="Verdana" w:hAnsi="Verdana" w:cs="Open Sans"/>
          <w:spacing w:val="3"/>
          <w:sz w:val="22"/>
          <w:szCs w:val="22"/>
          <w:shd w:val="clear" w:color="auto" w:fill="FFFFFF"/>
        </w:rPr>
        <w:t>There</w:t>
      </w:r>
      <w:r w:rsidR="00DA251B">
        <w:rPr>
          <w:rFonts w:ascii="Verdana" w:hAnsi="Verdana" w:cs="Open Sans"/>
          <w:spacing w:val="3"/>
          <w:sz w:val="22"/>
          <w:szCs w:val="22"/>
          <w:shd w:val="clear" w:color="auto" w:fill="FFFFFF"/>
        </w:rPr>
        <w:t xml:space="preserve"> do</w:t>
      </w:r>
      <w:r w:rsidRPr="00A908AE">
        <w:rPr>
          <w:rFonts w:ascii="Verdana" w:hAnsi="Verdana" w:cs="Open Sans"/>
          <w:spacing w:val="3"/>
          <w:sz w:val="22"/>
          <w:szCs w:val="22"/>
          <w:shd w:val="clear" w:color="auto" w:fill="FFFFFF"/>
        </w:rPr>
        <w:t xml:space="preserve"> exist a vast variety of Commercial Off </w:t>
      </w:r>
      <w:proofErr w:type="gramStart"/>
      <w:r w:rsidRPr="00A908AE">
        <w:rPr>
          <w:rFonts w:ascii="Verdana" w:hAnsi="Verdana" w:cs="Open Sans"/>
          <w:spacing w:val="3"/>
          <w:sz w:val="22"/>
          <w:szCs w:val="22"/>
          <w:shd w:val="clear" w:color="auto" w:fill="FFFFFF"/>
        </w:rPr>
        <w:t>The</w:t>
      </w:r>
      <w:proofErr w:type="gramEnd"/>
      <w:r w:rsidRPr="00A908AE">
        <w:rPr>
          <w:rFonts w:ascii="Verdana" w:hAnsi="Verdana" w:cs="Open Sans"/>
          <w:spacing w:val="3"/>
          <w:sz w:val="22"/>
          <w:szCs w:val="22"/>
          <w:shd w:val="clear" w:color="auto" w:fill="FFFFFF"/>
        </w:rPr>
        <w:t xml:space="preserve"> Shelf-(COTS) MCUs </w:t>
      </w:r>
      <w:r w:rsidR="00DA251B" w:rsidRPr="00A908AE">
        <w:rPr>
          <w:rFonts w:ascii="Verdana" w:hAnsi="Verdana" w:cs="Open Sans"/>
          <w:spacing w:val="3"/>
          <w:sz w:val="22"/>
          <w:szCs w:val="22"/>
          <w:shd w:val="clear" w:color="auto" w:fill="FFFFFF"/>
        </w:rPr>
        <w:t>e.g.</w:t>
      </w:r>
      <w:r w:rsidR="00DA251B">
        <w:rPr>
          <w:rFonts w:ascii="Verdana" w:hAnsi="Verdana" w:cs="Open Sans"/>
          <w:spacing w:val="3"/>
          <w:sz w:val="22"/>
          <w:szCs w:val="22"/>
          <w:shd w:val="clear" w:color="auto" w:fill="FFFFFF"/>
        </w:rPr>
        <w:t>,</w:t>
      </w:r>
      <w:r w:rsidRPr="00A908AE">
        <w:rPr>
          <w:rFonts w:ascii="Verdana" w:hAnsi="Verdana" w:cs="Open Sans"/>
          <w:spacing w:val="3"/>
          <w:sz w:val="22"/>
          <w:szCs w:val="22"/>
          <w:shd w:val="clear" w:color="auto" w:fill="FFFFFF"/>
        </w:rPr>
        <w:t xml:space="preserve"> </w:t>
      </w:r>
    </w:p>
    <w:p w14:paraId="79D1A52D" w14:textId="5DE0592D"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ATmega (Arduinos)</w:t>
      </w:r>
    </w:p>
    <w:p w14:paraId="7ABAA641" w14:textId="637FF3B4"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ESP32</w:t>
      </w:r>
    </w:p>
    <w:p w14:paraId="65891601" w14:textId="77777777"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BCM</w:t>
      </w:r>
    </w:p>
    <w:p w14:paraId="571E1115" w14:textId="498326BA"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Single Board Computers (SBC) e.g</w:t>
      </w:r>
      <w:r w:rsidR="00DA251B">
        <w:rPr>
          <w:rFonts w:ascii="Verdana" w:hAnsi="Verdana" w:cs="Open Sans"/>
          <w:spacing w:val="3"/>
          <w:sz w:val="22"/>
          <w:szCs w:val="22"/>
          <w:shd w:val="clear" w:color="auto" w:fill="FFFFFF"/>
        </w:rPr>
        <w:t>.,</w:t>
      </w:r>
      <w:r w:rsidRPr="00A908AE">
        <w:rPr>
          <w:rFonts w:ascii="Verdana" w:hAnsi="Verdana" w:cs="Open Sans"/>
          <w:spacing w:val="3"/>
          <w:sz w:val="22"/>
          <w:szCs w:val="22"/>
          <w:shd w:val="clear" w:color="auto" w:fill="FFFFFF"/>
        </w:rPr>
        <w:t xml:space="preserve"> Raspberry Pi</w:t>
      </w:r>
    </w:p>
    <w:p w14:paraId="378241F9" w14:textId="68EABC8C"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Arial"/>
          <w:sz w:val="22"/>
          <w:szCs w:val="22"/>
        </w:rPr>
      </w:pPr>
      <w:r w:rsidRPr="00A908AE">
        <w:rPr>
          <w:rFonts w:ascii="Verdana" w:hAnsi="Verdana" w:cs="Arial"/>
          <w:sz w:val="22"/>
          <w:szCs w:val="22"/>
        </w:rPr>
        <w:t>ARM Cortex e.g</w:t>
      </w:r>
      <w:r w:rsidR="00DA251B">
        <w:rPr>
          <w:rFonts w:ascii="Verdana" w:hAnsi="Verdana" w:cs="Arial"/>
          <w:sz w:val="22"/>
          <w:szCs w:val="22"/>
        </w:rPr>
        <w:t>.,</w:t>
      </w:r>
      <w:r w:rsidRPr="00A908AE">
        <w:rPr>
          <w:rFonts w:ascii="Verdana" w:hAnsi="Verdana" w:cs="Arial"/>
          <w:sz w:val="22"/>
          <w:szCs w:val="22"/>
        </w:rPr>
        <w:t xml:space="preserve"> STM32</w:t>
      </w:r>
    </w:p>
    <w:p w14:paraId="1B29C427" w14:textId="140F2E55" w:rsidR="00B43295" w:rsidRPr="00A908AE" w:rsidRDefault="0089684F" w:rsidP="00B43295">
      <w:pPr>
        <w:pStyle w:val="NormalWeb"/>
        <w:shd w:val="clear" w:color="auto" w:fill="FFFFFF"/>
        <w:spacing w:before="120" w:beforeAutospacing="0" w:after="0" w:afterAutospacing="0"/>
        <w:rPr>
          <w:rFonts w:ascii="Verdana" w:hAnsi="Verdana" w:cs="Arial"/>
          <w:sz w:val="22"/>
          <w:szCs w:val="22"/>
        </w:rPr>
      </w:pPr>
      <w:r>
        <w:rPr>
          <w:rFonts w:ascii="Verdana" w:hAnsi="Verdana" w:cs="Arial"/>
          <w:noProof/>
          <w:sz w:val="22"/>
          <w:szCs w:val="22"/>
        </w:rPr>
        <w:drawing>
          <wp:anchor distT="0" distB="0" distL="114300" distR="114300" simplePos="0" relativeHeight="252023808" behindDoc="0" locked="0" layoutInCell="1" allowOverlap="1" wp14:anchorId="7CD5C3AC" wp14:editId="7E81C91F">
            <wp:simplePos x="0" y="0"/>
            <wp:positionH relativeFrom="column">
              <wp:posOffset>-190997</wp:posOffset>
            </wp:positionH>
            <wp:positionV relativeFrom="paragraph">
              <wp:posOffset>354441</wp:posOffset>
            </wp:positionV>
            <wp:extent cx="3339465" cy="2141220"/>
            <wp:effectExtent l="0" t="0" r="0" b="0"/>
            <wp:wrapThrough wrapText="bothSides">
              <wp:wrapPolygon edited="0">
                <wp:start x="0" y="0"/>
                <wp:lineTo x="0" y="21331"/>
                <wp:lineTo x="21440" y="21331"/>
                <wp:lineTo x="21440" y="0"/>
                <wp:lineTo x="0" y="0"/>
              </wp:wrapPolygon>
            </wp:wrapThrough>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39465" cy="2141220"/>
                    </a:xfrm>
                    <a:prstGeom prst="rect">
                      <a:avLst/>
                    </a:prstGeom>
                  </pic:spPr>
                </pic:pic>
              </a:graphicData>
            </a:graphic>
            <wp14:sizeRelH relativeFrom="page">
              <wp14:pctWidth>0</wp14:pctWidth>
            </wp14:sizeRelH>
            <wp14:sizeRelV relativeFrom="page">
              <wp14:pctHeight>0</wp14:pctHeight>
            </wp14:sizeRelV>
          </wp:anchor>
        </w:drawing>
      </w:r>
      <w:r>
        <w:rPr>
          <w:rFonts w:ascii="Verdana" w:hAnsi="Verdana" w:cs="Arial"/>
          <w:noProof/>
          <w:sz w:val="22"/>
          <w:szCs w:val="22"/>
        </w:rPr>
        <w:drawing>
          <wp:anchor distT="0" distB="0" distL="114300" distR="114300" simplePos="0" relativeHeight="252024832" behindDoc="0" locked="0" layoutInCell="1" allowOverlap="1" wp14:anchorId="4E3961B9" wp14:editId="320A8648">
            <wp:simplePos x="0" y="0"/>
            <wp:positionH relativeFrom="column">
              <wp:posOffset>3481070</wp:posOffset>
            </wp:positionH>
            <wp:positionV relativeFrom="paragraph">
              <wp:posOffset>483235</wp:posOffset>
            </wp:positionV>
            <wp:extent cx="3005455" cy="2011680"/>
            <wp:effectExtent l="0" t="0" r="4445" b="7620"/>
            <wp:wrapThrough wrapText="bothSides">
              <wp:wrapPolygon edited="0">
                <wp:start x="0" y="0"/>
                <wp:lineTo x="0" y="21477"/>
                <wp:lineTo x="21495" y="21477"/>
                <wp:lineTo x="21495"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rotWithShape="1">
                    <a:blip r:embed="rId22" cstate="print">
                      <a:extLst>
                        <a:ext uri="{28A0092B-C50C-407E-A947-70E740481C1C}">
                          <a14:useLocalDpi xmlns:a14="http://schemas.microsoft.com/office/drawing/2010/main" val="0"/>
                        </a:ext>
                      </a:extLst>
                    </a:blip>
                    <a:srcRect t="17462" b="15595"/>
                    <a:stretch/>
                  </pic:blipFill>
                  <pic:spPr bwMode="auto">
                    <a:xfrm>
                      <a:off x="0" y="0"/>
                      <a:ext cx="3005455"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56C5B7" w14:textId="573B2BE1" w:rsidR="00B43295" w:rsidRPr="00A908AE" w:rsidRDefault="00B43295" w:rsidP="00B43295">
      <w:pPr>
        <w:pStyle w:val="NormalWeb"/>
        <w:shd w:val="clear" w:color="auto" w:fill="FFFFFF"/>
        <w:spacing w:before="120" w:beforeAutospacing="0" w:after="0" w:afterAutospacing="0"/>
        <w:rPr>
          <w:rFonts w:ascii="Verdana" w:hAnsi="Verdana" w:cs="Arial"/>
          <w:sz w:val="22"/>
          <w:szCs w:val="22"/>
        </w:rPr>
      </w:pPr>
    </w:p>
    <w:p w14:paraId="41A787B6" w14:textId="3F8082A7" w:rsidR="00B43295" w:rsidRPr="009E3137" w:rsidRDefault="009E3137" w:rsidP="00D474B9">
      <w:pPr>
        <w:pStyle w:val="NormalWeb"/>
        <w:shd w:val="clear" w:color="auto" w:fill="FFFFFF"/>
        <w:spacing w:before="120" w:beforeAutospacing="0" w:after="0" w:afterAutospacing="0"/>
        <w:jc w:val="center"/>
        <w:rPr>
          <w:rFonts w:ascii="Verdana" w:hAnsi="Verdana" w:cs="Arial"/>
          <w:i/>
          <w:iCs/>
          <w:sz w:val="22"/>
          <w:szCs w:val="22"/>
        </w:rPr>
      </w:pPr>
      <w:r w:rsidRPr="009E3137">
        <w:rPr>
          <w:rFonts w:ascii="Verdana" w:hAnsi="Verdana" w:cs="Arial"/>
          <w:i/>
          <w:iCs/>
          <w:sz w:val="22"/>
          <w:szCs w:val="22"/>
        </w:rPr>
        <w:t>Fig</w:t>
      </w:r>
      <w:r w:rsidR="00261664">
        <w:rPr>
          <w:rFonts w:ascii="Verdana" w:hAnsi="Verdana" w:cs="Arial"/>
          <w:i/>
          <w:iCs/>
          <w:sz w:val="22"/>
          <w:szCs w:val="22"/>
        </w:rPr>
        <w:t>ure</w:t>
      </w:r>
      <w:r w:rsidRPr="009E3137">
        <w:rPr>
          <w:rFonts w:ascii="Verdana" w:hAnsi="Verdana" w:cs="Arial"/>
          <w:i/>
          <w:iCs/>
          <w:sz w:val="22"/>
          <w:szCs w:val="22"/>
        </w:rPr>
        <w:t xml:space="preserve"> 7</w:t>
      </w:r>
      <w:r w:rsidR="00237829">
        <w:rPr>
          <w:rFonts w:ascii="Verdana" w:hAnsi="Verdana" w:cs="Arial"/>
          <w:i/>
          <w:iCs/>
          <w:sz w:val="22"/>
          <w:szCs w:val="22"/>
        </w:rPr>
        <w:t>:</w:t>
      </w:r>
      <w:r w:rsidRPr="009E3137">
        <w:rPr>
          <w:rFonts w:ascii="Verdana" w:hAnsi="Verdana" w:cs="Arial"/>
          <w:i/>
          <w:iCs/>
          <w:sz w:val="22"/>
          <w:szCs w:val="22"/>
        </w:rPr>
        <w:t xml:space="preserve"> </w:t>
      </w:r>
      <w:r w:rsidR="00F80643" w:rsidRPr="009E3137">
        <w:rPr>
          <w:rFonts w:ascii="Verdana" w:hAnsi="Verdana" w:cs="Arial"/>
          <w:i/>
          <w:iCs/>
          <w:sz w:val="22"/>
          <w:szCs w:val="22"/>
        </w:rPr>
        <w:t>Raspberry Pi model 3B+ used in this project</w:t>
      </w:r>
      <w:r w:rsidRPr="009E3137">
        <w:rPr>
          <w:rFonts w:ascii="Verdana" w:hAnsi="Verdana" w:cs="Arial"/>
          <w:i/>
          <w:iCs/>
          <w:sz w:val="22"/>
          <w:szCs w:val="22"/>
        </w:rPr>
        <w:t xml:space="preserve"> Front and Back views</w:t>
      </w:r>
    </w:p>
    <w:p w14:paraId="530E38E4" w14:textId="4EF9584E" w:rsidR="00B43295" w:rsidRDefault="00B43295" w:rsidP="00B43295">
      <w:pPr>
        <w:pStyle w:val="NormalWeb"/>
        <w:shd w:val="clear" w:color="auto" w:fill="FFFFFF"/>
        <w:spacing w:before="120" w:beforeAutospacing="0" w:after="0" w:afterAutospacing="0"/>
        <w:rPr>
          <w:rFonts w:ascii="Verdana" w:hAnsi="Verdana" w:cs="Arial"/>
          <w:sz w:val="22"/>
          <w:szCs w:val="22"/>
        </w:rPr>
      </w:pPr>
    </w:p>
    <w:p w14:paraId="4EBD9A00" w14:textId="785737C6" w:rsidR="0089684F" w:rsidRDefault="0089684F" w:rsidP="00B43295">
      <w:pPr>
        <w:pStyle w:val="NormalWeb"/>
        <w:shd w:val="clear" w:color="auto" w:fill="FFFFFF"/>
        <w:spacing w:before="120" w:beforeAutospacing="0" w:after="0" w:afterAutospacing="0"/>
        <w:rPr>
          <w:rFonts w:ascii="Verdana" w:hAnsi="Verdana" w:cs="Arial"/>
          <w:sz w:val="22"/>
          <w:szCs w:val="22"/>
        </w:rPr>
      </w:pPr>
    </w:p>
    <w:p w14:paraId="769F17E6" w14:textId="71518AC5" w:rsidR="00B43295" w:rsidRPr="00123B4D" w:rsidRDefault="00123B4D" w:rsidP="00B43295">
      <w:pPr>
        <w:pStyle w:val="NormalWeb"/>
        <w:shd w:val="clear" w:color="auto" w:fill="FFFFFF"/>
        <w:spacing w:before="120" w:beforeAutospacing="0" w:after="0" w:afterAutospacing="0"/>
        <w:rPr>
          <w:rFonts w:ascii="Verdana" w:hAnsi="Verdana" w:cs="Arial"/>
          <w:b/>
          <w:bCs/>
          <w:sz w:val="22"/>
          <w:szCs w:val="22"/>
        </w:rPr>
      </w:pPr>
      <w:r w:rsidRPr="004B4C6A">
        <w:rPr>
          <w:rFonts w:ascii="Verdana" w:hAnsi="Verdana" w:cs="Arial"/>
          <w:b/>
          <w:bCs/>
          <w:color w:val="000000" w:themeColor="text1"/>
          <w:sz w:val="22"/>
          <w:szCs w:val="22"/>
        </w:rPr>
        <w:t>3.3.3.</w:t>
      </w:r>
      <w:r w:rsidR="009F4378">
        <w:rPr>
          <w:rFonts w:ascii="Verdana" w:hAnsi="Verdana" w:cs="Arial"/>
          <w:b/>
          <w:bCs/>
          <w:color w:val="000000" w:themeColor="text1"/>
          <w:sz w:val="22"/>
          <w:szCs w:val="22"/>
        </w:rPr>
        <w:t>1.1</w:t>
      </w:r>
      <w:r>
        <w:rPr>
          <w:rFonts w:ascii="Verdana" w:hAnsi="Verdana" w:cs="Arial"/>
          <w:b/>
          <w:bCs/>
          <w:color w:val="000000" w:themeColor="text1"/>
          <w:sz w:val="22"/>
          <w:szCs w:val="22"/>
        </w:rPr>
        <w:t xml:space="preserve"> </w:t>
      </w:r>
      <w:r w:rsidR="004B4C6A" w:rsidRPr="00123B4D">
        <w:rPr>
          <w:rFonts w:ascii="Verdana" w:hAnsi="Verdana" w:cs="Arial"/>
          <w:b/>
          <w:bCs/>
          <w:sz w:val="22"/>
          <w:szCs w:val="22"/>
        </w:rPr>
        <w:t>Reason for choice of Raspberry Pi in this project</w:t>
      </w:r>
    </w:p>
    <w:p w14:paraId="5064C019" w14:textId="77777777" w:rsidR="00B43295" w:rsidRPr="00A908AE" w:rsidRDefault="00B43295" w:rsidP="00B43295">
      <w:pPr>
        <w:pStyle w:val="rtejustify"/>
        <w:shd w:val="clear" w:color="auto" w:fill="FFFFFF"/>
        <w:spacing w:before="0" w:beforeAutospacing="0" w:after="225" w:afterAutospacing="0"/>
        <w:jc w:val="both"/>
        <w:rPr>
          <w:rStyle w:val="Strong"/>
          <w:rFonts w:ascii="Verdana" w:eastAsiaTheme="majorEastAsia" w:hAnsi="Verdana"/>
          <w:color w:val="555555"/>
          <w:sz w:val="22"/>
          <w:szCs w:val="22"/>
        </w:rPr>
      </w:pPr>
    </w:p>
    <w:p w14:paraId="5366B8E4" w14:textId="77777777" w:rsidR="001538A6" w:rsidRDefault="00B43295" w:rsidP="00703159">
      <w:pPr>
        <w:pStyle w:val="rtejustify"/>
        <w:numPr>
          <w:ilvl w:val="0"/>
          <w:numId w:val="29"/>
        </w:numPr>
        <w:shd w:val="clear" w:color="auto" w:fill="FFFFFF"/>
        <w:spacing w:line="360" w:lineRule="auto"/>
        <w:jc w:val="both"/>
        <w:rPr>
          <w:rStyle w:val="Strong"/>
          <w:rFonts w:ascii="Verdana" w:eastAsiaTheme="majorEastAsia" w:hAnsi="Verdana"/>
          <w:sz w:val="20"/>
          <w:szCs w:val="20"/>
        </w:rPr>
      </w:pPr>
      <w:r w:rsidRPr="001538A6">
        <w:rPr>
          <w:rStyle w:val="Strong"/>
          <w:rFonts w:ascii="Verdana" w:eastAsiaTheme="majorEastAsia" w:hAnsi="Verdana"/>
          <w:sz w:val="20"/>
          <w:szCs w:val="20"/>
        </w:rPr>
        <w:t xml:space="preserve">Powerfulness: </w:t>
      </w:r>
    </w:p>
    <w:p w14:paraId="2205BAAF" w14:textId="57C8B0E4" w:rsidR="00B43295" w:rsidRDefault="000217B2" w:rsidP="00703159">
      <w:pPr>
        <w:pStyle w:val="rtejustify"/>
        <w:shd w:val="clear" w:color="auto" w:fill="FFFFFF"/>
        <w:spacing w:line="360" w:lineRule="auto"/>
        <w:jc w:val="both"/>
        <w:rPr>
          <w:rFonts w:ascii="Verdana" w:hAnsi="Verdana"/>
          <w:sz w:val="22"/>
          <w:szCs w:val="22"/>
        </w:rPr>
      </w:pPr>
      <w:r>
        <w:rPr>
          <w:rFonts w:ascii="Verdana" w:hAnsi="Verdana"/>
          <w:sz w:val="22"/>
          <w:szCs w:val="22"/>
        </w:rPr>
        <w:t xml:space="preserve">Having the capacity to </w:t>
      </w:r>
      <w:r w:rsidR="00B43295" w:rsidRPr="001538A6">
        <w:rPr>
          <w:rFonts w:ascii="Verdana" w:hAnsi="Verdana"/>
          <w:sz w:val="22"/>
          <w:szCs w:val="22"/>
        </w:rPr>
        <w:t>perform</w:t>
      </w:r>
      <w:r>
        <w:rPr>
          <w:rFonts w:ascii="Verdana" w:hAnsi="Verdana"/>
          <w:sz w:val="22"/>
          <w:szCs w:val="22"/>
        </w:rPr>
        <w:t xml:space="preserve"> </w:t>
      </w:r>
      <w:r w:rsidR="00B43295" w:rsidRPr="001538A6">
        <w:rPr>
          <w:rFonts w:ascii="Verdana" w:hAnsi="Verdana"/>
          <w:sz w:val="22"/>
          <w:szCs w:val="22"/>
        </w:rPr>
        <w:t>relatively similar to a full-blown computer</w:t>
      </w:r>
      <w:r>
        <w:rPr>
          <w:rFonts w:ascii="Verdana" w:hAnsi="Verdana"/>
          <w:sz w:val="22"/>
          <w:szCs w:val="22"/>
        </w:rPr>
        <w:t>, it ranks the highest at the time of submission of this thesis</w:t>
      </w:r>
      <w:r w:rsidR="00B43295" w:rsidRPr="001538A6">
        <w:rPr>
          <w:rFonts w:ascii="Verdana" w:hAnsi="Verdana"/>
          <w:sz w:val="22"/>
          <w:szCs w:val="22"/>
        </w:rPr>
        <w:t xml:space="preserve"> by being able to simultaneously run </w:t>
      </w:r>
      <w:r w:rsidR="00B43295" w:rsidRPr="000217B2">
        <w:rPr>
          <w:rStyle w:val="Strong"/>
          <w:rFonts w:ascii="Verdana" w:eastAsiaTheme="majorEastAsia" w:hAnsi="Verdana"/>
          <w:b w:val="0"/>
          <w:bCs w:val="0"/>
          <w:sz w:val="22"/>
          <w:szCs w:val="22"/>
        </w:rPr>
        <w:t>multiple tasks</w:t>
      </w:r>
      <w:r w:rsidR="00B43295" w:rsidRPr="001538A6">
        <w:rPr>
          <w:rFonts w:ascii="Verdana" w:hAnsi="Verdana"/>
          <w:sz w:val="22"/>
          <w:szCs w:val="22"/>
        </w:rPr>
        <w:t> at ag</w:t>
      </w:r>
      <w:r>
        <w:rPr>
          <w:rFonts w:ascii="Verdana" w:hAnsi="Verdana"/>
          <w:sz w:val="22"/>
          <w:szCs w:val="22"/>
        </w:rPr>
        <w:t xml:space="preserve">o and further </w:t>
      </w:r>
      <w:r w:rsidR="00B43295" w:rsidRPr="001538A6">
        <w:rPr>
          <w:rFonts w:ascii="Verdana" w:hAnsi="Verdana"/>
          <w:sz w:val="22"/>
          <w:szCs w:val="22"/>
        </w:rPr>
        <w:t xml:space="preserve">operate as a </w:t>
      </w:r>
      <w:r>
        <w:rPr>
          <w:rFonts w:ascii="Verdana" w:hAnsi="Verdana"/>
          <w:sz w:val="22"/>
          <w:szCs w:val="22"/>
        </w:rPr>
        <w:t>s</w:t>
      </w:r>
      <w:r w:rsidR="00B43295" w:rsidRPr="001538A6">
        <w:rPr>
          <w:rFonts w:ascii="Verdana" w:hAnsi="Verdana"/>
          <w:sz w:val="22"/>
          <w:szCs w:val="22"/>
        </w:rPr>
        <w:t>erver gives it more potential score and rating.</w:t>
      </w:r>
    </w:p>
    <w:p w14:paraId="4936EE5F" w14:textId="77777777" w:rsidR="009C70EF" w:rsidRPr="000217B2" w:rsidRDefault="009C70EF" w:rsidP="00703159">
      <w:pPr>
        <w:pStyle w:val="rtejustify"/>
        <w:shd w:val="clear" w:color="auto" w:fill="FFFFFF"/>
        <w:spacing w:line="360" w:lineRule="auto"/>
        <w:jc w:val="both"/>
        <w:rPr>
          <w:rStyle w:val="Strong"/>
          <w:rFonts w:ascii="Verdana" w:eastAsiaTheme="majorEastAsia" w:hAnsi="Verdana"/>
          <w:sz w:val="20"/>
          <w:szCs w:val="20"/>
        </w:rPr>
      </w:pPr>
    </w:p>
    <w:p w14:paraId="6150DC8B" w14:textId="77777777" w:rsidR="00B43295" w:rsidRPr="00A908AE" w:rsidRDefault="00B43295" w:rsidP="00703159">
      <w:pPr>
        <w:pStyle w:val="ListParagraph"/>
        <w:numPr>
          <w:ilvl w:val="0"/>
          <w:numId w:val="29"/>
        </w:numPr>
        <w:shd w:val="clear" w:color="auto" w:fill="FFFFFF"/>
        <w:spacing w:before="100" w:beforeAutospacing="1" w:after="100" w:afterAutospacing="1"/>
        <w:rPr>
          <w:rFonts w:eastAsia="Times New Roman" w:cs="Times New Roman"/>
        </w:rPr>
      </w:pPr>
      <w:r w:rsidRPr="00A908AE">
        <w:rPr>
          <w:rFonts w:eastAsia="Times New Roman" w:cs="Times New Roman"/>
          <w:b/>
          <w:bCs/>
        </w:rPr>
        <w:lastRenderedPageBreak/>
        <w:t>Little to no electronics prerequisites needed</w:t>
      </w:r>
    </w:p>
    <w:p w14:paraId="10ADD994" w14:textId="579F941B" w:rsidR="00855D96" w:rsidRPr="00855D96" w:rsidRDefault="00B43295" w:rsidP="00703159">
      <w:pPr>
        <w:shd w:val="clear" w:color="auto" w:fill="FFFFFF"/>
        <w:spacing w:before="100" w:beforeAutospacing="1" w:after="100" w:afterAutospacing="1"/>
        <w:rPr>
          <w:rFonts w:eastAsia="Times New Roman" w:cs="Times New Roman"/>
        </w:rPr>
      </w:pPr>
      <w:r w:rsidRPr="00A908AE">
        <w:rPr>
          <w:rFonts w:eastAsia="Times New Roman" w:cs="Times New Roman"/>
        </w:rPr>
        <w:t xml:space="preserve">Little </w:t>
      </w:r>
      <w:r w:rsidR="000217B2">
        <w:rPr>
          <w:rFonts w:eastAsia="Times New Roman" w:cs="Times New Roman"/>
        </w:rPr>
        <w:t xml:space="preserve">prior </w:t>
      </w:r>
      <w:r w:rsidRPr="00A908AE">
        <w:rPr>
          <w:rFonts w:eastAsia="Times New Roman" w:cs="Times New Roman"/>
        </w:rPr>
        <w:t>embedded programming languages knowledge and its components is needed here. Unlike for Arduino and other ARM Cortex MCUs, you definitively need a very good and deep electronic background, and need to know about embedded programming languages</w:t>
      </w:r>
      <w:r w:rsidR="000217B2">
        <w:rPr>
          <w:rFonts w:eastAsia="Times New Roman" w:cs="Times New Roman"/>
        </w:rPr>
        <w:t xml:space="preserve"> e.g., Object oriented C++</w:t>
      </w:r>
      <w:r w:rsidRPr="00A908AE">
        <w:rPr>
          <w:rFonts w:eastAsia="Times New Roman" w:cs="Times New Roman"/>
        </w:rPr>
        <w:t>.</w:t>
      </w:r>
    </w:p>
    <w:p w14:paraId="436EA112" w14:textId="77777777" w:rsidR="009F4378" w:rsidRPr="00A908AE" w:rsidRDefault="009F4378" w:rsidP="00B43295">
      <w:pPr>
        <w:pStyle w:val="ListParagraph"/>
        <w:shd w:val="clear" w:color="auto" w:fill="FFFFFF"/>
        <w:spacing w:after="225" w:line="240" w:lineRule="auto"/>
        <w:rPr>
          <w:rFonts w:eastAsia="Times New Roman" w:cs="Times New Roman"/>
        </w:rPr>
      </w:pPr>
    </w:p>
    <w:p w14:paraId="081C6BED" w14:textId="03F32BD4" w:rsidR="00B43295" w:rsidRPr="00AB0252" w:rsidRDefault="00B43295" w:rsidP="000E04F4">
      <w:pPr>
        <w:pStyle w:val="ListParagraph"/>
        <w:numPr>
          <w:ilvl w:val="3"/>
          <w:numId w:val="35"/>
        </w:numPr>
        <w:shd w:val="clear" w:color="auto" w:fill="FFFFFF"/>
        <w:spacing w:after="225" w:line="240" w:lineRule="auto"/>
        <w:ind w:hanging="1620"/>
        <w:rPr>
          <w:rFonts w:eastAsia="Times New Roman" w:cs="Times New Roman"/>
          <w:b/>
          <w:bCs/>
        </w:rPr>
      </w:pPr>
      <w:r w:rsidRPr="00AB0252">
        <w:rPr>
          <w:rFonts w:eastAsia="Times New Roman" w:cs="Times New Roman"/>
          <w:b/>
          <w:bCs/>
        </w:rPr>
        <w:t>Sensors</w:t>
      </w:r>
      <w:r w:rsidR="009F4378" w:rsidRPr="00AB0252">
        <w:rPr>
          <w:rFonts w:eastAsia="Times New Roman" w:cs="Times New Roman"/>
          <w:b/>
          <w:bCs/>
        </w:rPr>
        <w:t xml:space="preserve"> Used</w:t>
      </w:r>
    </w:p>
    <w:p w14:paraId="4565130D" w14:textId="2184ED18" w:rsidR="00B43295" w:rsidRPr="00A908AE" w:rsidRDefault="00B43295" w:rsidP="00B43295">
      <w:pPr>
        <w:shd w:val="clear" w:color="auto" w:fill="FFFFFF"/>
        <w:spacing w:after="225" w:line="240" w:lineRule="auto"/>
        <w:rPr>
          <w:rFonts w:eastAsia="Times New Roman" w:cs="Times New Roman"/>
        </w:rPr>
      </w:pPr>
      <w:r w:rsidRPr="00A908AE">
        <w:rPr>
          <w:rFonts w:eastAsia="Times New Roman" w:cs="Times New Roman"/>
        </w:rPr>
        <w:t>At least the following sensors have been integrated and used as part of the in-situ data collection system.</w:t>
      </w:r>
    </w:p>
    <w:p w14:paraId="4E6D4150" w14:textId="3B29A433" w:rsidR="00505E2E" w:rsidRPr="00950705" w:rsidRDefault="00505E2E" w:rsidP="00950705">
      <w:pPr>
        <w:pStyle w:val="ListParagraph"/>
        <w:numPr>
          <w:ilvl w:val="4"/>
          <w:numId w:val="36"/>
        </w:numPr>
        <w:shd w:val="clear" w:color="auto" w:fill="FFFFFF"/>
        <w:spacing w:after="225" w:line="240" w:lineRule="auto"/>
        <w:rPr>
          <w:rFonts w:eastAsia="Times New Roman" w:cs="Times New Roman"/>
          <w:b/>
          <w:bCs/>
          <w:i/>
          <w:iCs/>
        </w:rPr>
      </w:pPr>
      <w:r w:rsidRPr="00950705">
        <w:rPr>
          <w:rFonts w:eastAsia="Times New Roman" w:cs="Times New Roman"/>
          <w:b/>
          <w:bCs/>
          <w:i/>
          <w:iCs/>
        </w:rPr>
        <w:t>Lake Surface Air Temperature (DHT11 Sensor)</w:t>
      </w:r>
    </w:p>
    <w:p w14:paraId="2994BFB2" w14:textId="470CA1E6" w:rsidR="00950705" w:rsidRDefault="00E15A7A" w:rsidP="00546EA8">
      <w:pPr>
        <w:shd w:val="clear" w:color="auto" w:fill="FFFFFF"/>
        <w:spacing w:after="225" w:line="240" w:lineRule="auto"/>
        <w:rPr>
          <w:rFonts w:cs="Arial"/>
          <w:shd w:val="clear" w:color="auto" w:fill="FFFFFF"/>
        </w:rPr>
      </w:pPr>
      <w:r w:rsidRPr="00E15A7A">
        <w:rPr>
          <w:rFonts w:cs="Arial"/>
          <w:shd w:val="clear" w:color="auto" w:fill="FFFFFF"/>
        </w:rPr>
        <w:t>The </w:t>
      </w:r>
      <w:hyperlink r:id="rId23" w:tgtFrame="_blank" w:history="1">
        <w:r w:rsidRPr="00E15A7A">
          <w:rPr>
            <w:rStyle w:val="Hyperlink"/>
            <w:rFonts w:cs="Arial"/>
            <w:color w:val="auto"/>
            <w:u w:val="none"/>
            <w:shd w:val="clear" w:color="auto" w:fill="FFFFFF"/>
          </w:rPr>
          <w:t>DHT11</w:t>
        </w:r>
      </w:hyperlink>
      <w:r w:rsidRPr="00E15A7A">
        <w:rPr>
          <w:rFonts w:cs="Arial"/>
          <w:shd w:val="clear" w:color="auto" w:fill="FFFFFF"/>
        </w:rPr>
        <w:t> is a</w:t>
      </w:r>
      <w:r>
        <w:rPr>
          <w:rFonts w:cs="Arial"/>
          <w:shd w:val="clear" w:color="auto" w:fill="FFFFFF"/>
        </w:rPr>
        <w:t xml:space="preserve"> widely accepted relatively cheap, a digital and easy-to-use</w:t>
      </w:r>
      <w:r w:rsidRPr="00E15A7A">
        <w:rPr>
          <w:rFonts w:cs="Arial"/>
          <w:shd w:val="clear" w:color="auto" w:fill="FFFFFF"/>
        </w:rPr>
        <w:t xml:space="preserve"> </w:t>
      </w:r>
      <w:r>
        <w:rPr>
          <w:rFonts w:cs="Arial"/>
          <w:shd w:val="clear" w:color="auto" w:fill="FFFFFF"/>
        </w:rPr>
        <w:t>air</w:t>
      </w:r>
      <w:r w:rsidRPr="00E15A7A">
        <w:rPr>
          <w:rFonts w:cs="Arial"/>
          <w:shd w:val="clear" w:color="auto" w:fill="FFFFFF"/>
        </w:rPr>
        <w:t xml:space="preserve"> temperature sensor. </w:t>
      </w:r>
    </w:p>
    <w:p w14:paraId="77B9845C" w14:textId="07914EE9" w:rsidR="00950705" w:rsidRPr="00950705" w:rsidRDefault="00950705" w:rsidP="00546EA8">
      <w:pPr>
        <w:shd w:val="clear" w:color="auto" w:fill="FFFFFF"/>
        <w:spacing w:after="225" w:line="240" w:lineRule="auto"/>
        <w:rPr>
          <w:rFonts w:cs="Arial"/>
          <w:b/>
          <w:bCs/>
          <w:shd w:val="clear" w:color="auto" w:fill="FFFFFF"/>
        </w:rPr>
      </w:pPr>
      <w:r>
        <w:rPr>
          <w:rFonts w:cs="Arial"/>
          <w:b/>
          <w:bCs/>
          <w:shd w:val="clear" w:color="auto" w:fill="FFFFFF"/>
        </w:rPr>
        <w:t xml:space="preserve">3.3.3.2.1.1 </w:t>
      </w:r>
      <w:r w:rsidRPr="00950705">
        <w:rPr>
          <w:rFonts w:cs="Arial"/>
          <w:b/>
          <w:bCs/>
          <w:shd w:val="clear" w:color="auto" w:fill="FFFFFF"/>
        </w:rPr>
        <w:t>Features of DHT11 Air Temperature Sensor</w:t>
      </w:r>
    </w:p>
    <w:p w14:paraId="4EE497DB" w14:textId="32CC2BD9" w:rsidR="00950705" w:rsidRDefault="00D0589E" w:rsidP="009E1EA5">
      <w:pPr>
        <w:pStyle w:val="ListParagraph"/>
        <w:numPr>
          <w:ilvl w:val="0"/>
          <w:numId w:val="37"/>
        </w:numPr>
        <w:shd w:val="clear" w:color="auto" w:fill="FFFFFF"/>
        <w:spacing w:after="225"/>
        <w:rPr>
          <w:rFonts w:cs="Arial"/>
          <w:shd w:val="clear" w:color="auto" w:fill="FFFFFF"/>
        </w:rPr>
      </w:pPr>
      <w:r>
        <w:rPr>
          <w:rFonts w:cs="Arial"/>
          <w:shd w:val="clear" w:color="auto" w:fill="FFFFFF"/>
        </w:rPr>
        <w:t>Measures air</w:t>
      </w:r>
      <w:r w:rsidR="00E15A7A" w:rsidRPr="00950705">
        <w:rPr>
          <w:rFonts w:cs="Arial"/>
          <w:shd w:val="clear" w:color="auto" w:fill="FFFFFF"/>
        </w:rPr>
        <w:t xml:space="preserve"> temperature </w:t>
      </w:r>
      <w:r>
        <w:rPr>
          <w:rFonts w:cs="Arial"/>
          <w:shd w:val="clear" w:color="auto" w:fill="FFFFFF"/>
        </w:rPr>
        <w:t>within the ranges</w:t>
      </w:r>
      <w:r w:rsidR="00E15A7A" w:rsidRPr="00950705">
        <w:rPr>
          <w:rFonts w:cs="Arial"/>
          <w:shd w:val="clear" w:color="auto" w:fill="FFFFFF"/>
        </w:rPr>
        <w:t xml:space="preserve"> 0-50°C with an </w:t>
      </w:r>
      <w:r>
        <w:rPr>
          <w:rFonts w:cs="Arial"/>
          <w:shd w:val="clear" w:color="auto" w:fill="FFFFFF"/>
        </w:rPr>
        <w:t xml:space="preserve">accepted </w:t>
      </w:r>
      <w:r w:rsidR="00E15A7A" w:rsidRPr="00950705">
        <w:rPr>
          <w:rFonts w:cs="Arial"/>
          <w:shd w:val="clear" w:color="auto" w:fill="FFFFFF"/>
        </w:rPr>
        <w:t xml:space="preserve">accuracy of ±2 °C. </w:t>
      </w:r>
    </w:p>
    <w:p w14:paraId="445097B1" w14:textId="3107A2A4" w:rsidR="00546EA8" w:rsidRDefault="00D0589E" w:rsidP="009E1EA5">
      <w:pPr>
        <w:pStyle w:val="ListParagraph"/>
        <w:numPr>
          <w:ilvl w:val="0"/>
          <w:numId w:val="37"/>
        </w:numPr>
        <w:shd w:val="clear" w:color="auto" w:fill="FFFFFF"/>
        <w:spacing w:after="225"/>
        <w:rPr>
          <w:rFonts w:cs="Arial"/>
          <w:shd w:val="clear" w:color="auto" w:fill="FFFFFF"/>
        </w:rPr>
      </w:pPr>
      <w:r>
        <w:rPr>
          <w:rFonts w:cs="Arial"/>
          <w:shd w:val="clear" w:color="auto" w:fill="FFFFFF"/>
        </w:rPr>
        <w:t>The sensor need be interfaced with</w:t>
      </w:r>
      <w:r w:rsidR="00E15A7A" w:rsidRPr="00950705">
        <w:rPr>
          <w:rFonts w:cs="Arial"/>
          <w:shd w:val="clear" w:color="auto" w:fill="FFFFFF"/>
        </w:rPr>
        <w:t xml:space="preserve"> a filtering capacitor and a pull-up resistor </w:t>
      </w:r>
      <w:r>
        <w:rPr>
          <w:rFonts w:cs="Arial"/>
          <w:shd w:val="clear" w:color="auto" w:fill="FFFFFF"/>
        </w:rPr>
        <w:t>of 10KΩ connected in series with the VCC</w:t>
      </w:r>
      <w:r w:rsidR="00E15A7A" w:rsidRPr="00950705">
        <w:rPr>
          <w:rFonts w:cs="Arial"/>
          <w:shd w:val="clear" w:color="auto" w:fill="FFFFFF"/>
        </w:rPr>
        <w:t xml:space="preserve"> output pin of the sensor</w:t>
      </w:r>
    </w:p>
    <w:p w14:paraId="38598473" w14:textId="6811DC1F" w:rsidR="00546EA8" w:rsidRPr="00D0589E" w:rsidRDefault="00950705" w:rsidP="009E1EA5">
      <w:pPr>
        <w:pStyle w:val="ListParagraph"/>
        <w:numPr>
          <w:ilvl w:val="0"/>
          <w:numId w:val="37"/>
        </w:numPr>
        <w:shd w:val="clear" w:color="auto" w:fill="FFFFFF"/>
        <w:spacing w:after="225"/>
        <w:rPr>
          <w:rFonts w:eastAsia="Times New Roman" w:cs="Times New Roman"/>
          <w:i/>
          <w:iCs/>
        </w:rPr>
      </w:pPr>
      <w:r w:rsidRPr="00950705">
        <w:rPr>
          <w:rFonts w:cs="Arial"/>
          <w:shd w:val="clear" w:color="auto" w:fill="FFFFFF"/>
        </w:rPr>
        <w:t>Input voltage is ~3.3 V</w:t>
      </w:r>
      <w:r w:rsidR="004E4582">
        <w:rPr>
          <w:rFonts w:cs="Arial"/>
          <w:shd w:val="clear" w:color="auto" w:fill="FFFFFF"/>
        </w:rPr>
        <w:t xml:space="preserve"> to 5.0V</w:t>
      </w:r>
    </w:p>
    <w:p w14:paraId="2B64CFB8" w14:textId="3A2A8ABA" w:rsidR="00D0589E" w:rsidRPr="00D0589E" w:rsidRDefault="006B022D" w:rsidP="00D0589E">
      <w:pPr>
        <w:shd w:val="clear" w:color="auto" w:fill="FFFFFF"/>
        <w:spacing w:after="225" w:line="240" w:lineRule="auto"/>
        <w:rPr>
          <w:rFonts w:eastAsia="Times New Roman" w:cs="Times New Roman"/>
          <w:i/>
          <w:iCs/>
        </w:rPr>
      </w:pPr>
      <w:r>
        <w:rPr>
          <w:rFonts w:eastAsia="Times New Roman" w:cs="Times New Roman"/>
          <w:i/>
          <w:iCs/>
          <w:noProof/>
        </w:rPr>
        <w:drawing>
          <wp:anchor distT="0" distB="0" distL="114300" distR="114300" simplePos="0" relativeHeight="252025856" behindDoc="0" locked="0" layoutInCell="1" allowOverlap="1" wp14:anchorId="7E5BAC37" wp14:editId="5D22A639">
            <wp:simplePos x="0" y="0"/>
            <wp:positionH relativeFrom="column">
              <wp:posOffset>2854104</wp:posOffset>
            </wp:positionH>
            <wp:positionV relativeFrom="paragraph">
              <wp:posOffset>35340</wp:posOffset>
            </wp:positionV>
            <wp:extent cx="3676650" cy="1598930"/>
            <wp:effectExtent l="0" t="0" r="0" b="1270"/>
            <wp:wrapThrough wrapText="bothSides">
              <wp:wrapPolygon edited="0">
                <wp:start x="0" y="0"/>
                <wp:lineTo x="0" y="21360"/>
                <wp:lineTo x="21488" y="21360"/>
                <wp:lineTo x="21488"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24">
                      <a:extLst>
                        <a:ext uri="{28A0092B-C50C-407E-A947-70E740481C1C}">
                          <a14:useLocalDpi xmlns:a14="http://schemas.microsoft.com/office/drawing/2010/main" val="0"/>
                        </a:ext>
                      </a:extLst>
                    </a:blip>
                    <a:stretch>
                      <a:fillRect/>
                    </a:stretch>
                  </pic:blipFill>
                  <pic:spPr>
                    <a:xfrm>
                      <a:off x="0" y="0"/>
                      <a:ext cx="3676650" cy="1598930"/>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i/>
          <w:iCs/>
          <w:noProof/>
        </w:rPr>
        <w:drawing>
          <wp:anchor distT="0" distB="0" distL="114300" distR="114300" simplePos="0" relativeHeight="252026880" behindDoc="0" locked="0" layoutInCell="1" allowOverlap="1" wp14:anchorId="7D6E3609" wp14:editId="5F18D5E8">
            <wp:simplePos x="0" y="0"/>
            <wp:positionH relativeFrom="column">
              <wp:posOffset>-95995</wp:posOffset>
            </wp:positionH>
            <wp:positionV relativeFrom="paragraph">
              <wp:posOffset>221615</wp:posOffset>
            </wp:positionV>
            <wp:extent cx="2623820" cy="1901825"/>
            <wp:effectExtent l="0" t="0" r="5080" b="3175"/>
            <wp:wrapThrough wrapText="bothSides">
              <wp:wrapPolygon edited="0">
                <wp:start x="0" y="0"/>
                <wp:lineTo x="0" y="21420"/>
                <wp:lineTo x="21485" y="21420"/>
                <wp:lineTo x="21485" y="0"/>
                <wp:lineTo x="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23820" cy="1901825"/>
                    </a:xfrm>
                    <a:prstGeom prst="rect">
                      <a:avLst/>
                    </a:prstGeom>
                  </pic:spPr>
                </pic:pic>
              </a:graphicData>
            </a:graphic>
            <wp14:sizeRelH relativeFrom="page">
              <wp14:pctWidth>0</wp14:pctWidth>
            </wp14:sizeRelH>
            <wp14:sizeRelV relativeFrom="page">
              <wp14:pctHeight>0</wp14:pctHeight>
            </wp14:sizeRelV>
          </wp:anchor>
        </w:drawing>
      </w:r>
    </w:p>
    <w:p w14:paraId="3A7180A7" w14:textId="304FE455" w:rsidR="00546EA8" w:rsidRDefault="00546EA8" w:rsidP="00546EA8">
      <w:pPr>
        <w:shd w:val="clear" w:color="auto" w:fill="FFFFFF"/>
        <w:spacing w:after="225" w:line="240" w:lineRule="auto"/>
        <w:rPr>
          <w:rFonts w:eastAsia="Times New Roman" w:cs="Times New Roman"/>
          <w:i/>
          <w:iCs/>
        </w:rPr>
      </w:pPr>
    </w:p>
    <w:p w14:paraId="03F74AE1" w14:textId="1122A485" w:rsidR="00266815" w:rsidRPr="00546EA8" w:rsidRDefault="00266815" w:rsidP="00546EA8">
      <w:pPr>
        <w:shd w:val="clear" w:color="auto" w:fill="FFFFFF"/>
        <w:spacing w:after="225" w:line="240" w:lineRule="auto"/>
        <w:rPr>
          <w:rFonts w:eastAsia="Times New Roman" w:cs="Times New Roman"/>
          <w:i/>
          <w:iCs/>
        </w:rPr>
      </w:pPr>
    </w:p>
    <w:p w14:paraId="35117D0E" w14:textId="7A876660" w:rsidR="00317195" w:rsidRDefault="005402F1" w:rsidP="00317195">
      <w:pPr>
        <w:shd w:val="clear" w:color="auto" w:fill="FFFFFF"/>
        <w:spacing w:after="225" w:line="240" w:lineRule="auto"/>
        <w:rPr>
          <w:rFonts w:eastAsia="Times New Roman" w:cs="Times New Roman"/>
          <w:i/>
          <w:iCs/>
        </w:rPr>
      </w:pPr>
      <w:r>
        <w:rPr>
          <w:rFonts w:eastAsia="Times New Roman" w:cs="Times New Roman"/>
          <w:i/>
          <w:iCs/>
        </w:rPr>
        <w:t>Fig</w:t>
      </w:r>
      <w:r w:rsidR="00261664">
        <w:rPr>
          <w:rFonts w:eastAsia="Times New Roman" w:cs="Times New Roman"/>
          <w:i/>
          <w:iCs/>
        </w:rPr>
        <w:t>ure</w:t>
      </w:r>
      <w:r>
        <w:rPr>
          <w:rFonts w:eastAsia="Times New Roman" w:cs="Times New Roman"/>
          <w:i/>
          <w:iCs/>
        </w:rPr>
        <w:t xml:space="preserve"> 8. DHT 11 Sensor module and how it hooks up to the Raspberry-pi Microcontroller </w:t>
      </w:r>
    </w:p>
    <w:p w14:paraId="18172753" w14:textId="77777777" w:rsidR="009C70EF" w:rsidRDefault="009C70EF" w:rsidP="00317195">
      <w:pPr>
        <w:shd w:val="clear" w:color="auto" w:fill="FFFFFF"/>
        <w:spacing w:after="225" w:line="240" w:lineRule="auto"/>
        <w:rPr>
          <w:rFonts w:cs="Arial"/>
          <w:b/>
          <w:bCs/>
          <w:shd w:val="clear" w:color="auto" w:fill="FFFFFF"/>
        </w:rPr>
      </w:pPr>
    </w:p>
    <w:p w14:paraId="1B89BA25" w14:textId="4B4C49E8" w:rsidR="000E04F4" w:rsidRPr="000E04F4" w:rsidRDefault="000E04F4" w:rsidP="00317195">
      <w:pPr>
        <w:shd w:val="clear" w:color="auto" w:fill="FFFFFF"/>
        <w:spacing w:after="225" w:line="240" w:lineRule="auto"/>
        <w:rPr>
          <w:rFonts w:cs="Arial"/>
          <w:b/>
          <w:bCs/>
          <w:shd w:val="clear" w:color="auto" w:fill="FFFFFF"/>
        </w:rPr>
      </w:pPr>
      <w:r>
        <w:rPr>
          <w:rFonts w:cs="Arial"/>
          <w:b/>
          <w:bCs/>
          <w:shd w:val="clear" w:color="auto" w:fill="FFFFFF"/>
        </w:rPr>
        <w:lastRenderedPageBreak/>
        <w:t>3.3.3.2.1.2 Mode of operation</w:t>
      </w:r>
      <w:r w:rsidRPr="00950705">
        <w:rPr>
          <w:rFonts w:cs="Arial"/>
          <w:b/>
          <w:bCs/>
          <w:shd w:val="clear" w:color="auto" w:fill="FFFFFF"/>
        </w:rPr>
        <w:t xml:space="preserve"> of DHT11 Air Temperature Sensor</w:t>
      </w:r>
    </w:p>
    <w:p w14:paraId="24F22F8A" w14:textId="5D9976CB" w:rsidR="00317195" w:rsidRDefault="00560374" w:rsidP="009E1EA5">
      <w:pPr>
        <w:shd w:val="clear" w:color="auto" w:fill="FFFFFF"/>
        <w:spacing w:before="100" w:beforeAutospacing="1" w:after="100" w:afterAutospacing="1"/>
        <w:rPr>
          <w:rFonts w:eastAsia="Times New Roman" w:cs="Times New Roman"/>
        </w:rPr>
      </w:pPr>
      <w:r>
        <w:rPr>
          <w:rFonts w:eastAsia="Times New Roman" w:cs="Times New Roman"/>
        </w:rPr>
        <w:t>The DHT11 basically measures the Air Temperature under the concept that, with increase in the air temperatures, the resistance of the Negative Temperature Co-efficient NTC thermistor installed in it decreases, hence recoding higher temperature values (</w:t>
      </w:r>
      <w:r w:rsidR="00D10F3A">
        <w:rPr>
          <w:rFonts w:eastAsia="Times New Roman" w:cs="Times New Roman"/>
        </w:rPr>
        <w:t>Electronics Lovers</w:t>
      </w:r>
      <w:r w:rsidR="00397230">
        <w:rPr>
          <w:rFonts w:eastAsia="Times New Roman" w:cs="Times New Roman"/>
        </w:rPr>
        <w:t>, 2020</w:t>
      </w:r>
      <w:r w:rsidR="00D10F3A">
        <w:rPr>
          <w:rFonts w:eastAsia="Times New Roman" w:cs="Times New Roman"/>
        </w:rPr>
        <w:t>)</w:t>
      </w:r>
    </w:p>
    <w:p w14:paraId="5198BD27" w14:textId="0522281F" w:rsidR="00B43295" w:rsidRPr="001D6108" w:rsidRDefault="00D43F21" w:rsidP="00176E1E">
      <w:pPr>
        <w:shd w:val="clear" w:color="auto" w:fill="FFFFFF"/>
        <w:spacing w:before="100" w:beforeAutospacing="1" w:after="100" w:afterAutospacing="1"/>
        <w:rPr>
          <w:rFonts w:eastAsia="Times New Roman" w:cs="Times New Roman"/>
          <w:b/>
          <w:bCs/>
        </w:rPr>
      </w:pPr>
      <w:r w:rsidRPr="001D6108">
        <w:rPr>
          <w:rFonts w:eastAsia="Times New Roman" w:cs="Times New Roman"/>
          <w:b/>
          <w:bCs/>
        </w:rPr>
        <w:t xml:space="preserve">3.3.3.2.2 </w:t>
      </w:r>
      <w:r w:rsidR="00B43295" w:rsidRPr="001D6108">
        <w:rPr>
          <w:rFonts w:eastAsia="Times New Roman" w:cs="Times New Roman"/>
          <w:b/>
          <w:bCs/>
        </w:rPr>
        <w:t>Global Positioning System (GPS) Sensor.</w:t>
      </w:r>
    </w:p>
    <w:p w14:paraId="12142C68" w14:textId="1E5A45AD" w:rsidR="008F6020" w:rsidRPr="008F6020" w:rsidRDefault="006860F7" w:rsidP="00176E1E">
      <w:pPr>
        <w:shd w:val="clear" w:color="auto" w:fill="FFFFFF"/>
        <w:spacing w:before="100" w:beforeAutospacing="1" w:after="100" w:afterAutospacing="1"/>
        <w:rPr>
          <w:rFonts w:eastAsia="Times New Roman" w:cs="Times New Roman"/>
        </w:rPr>
      </w:pPr>
      <w:r w:rsidRPr="001263AF">
        <w:rPr>
          <w:rFonts w:eastAsia="Times New Roman" w:cs="Times New Roman"/>
        </w:rPr>
        <w:t>The</w:t>
      </w:r>
      <w:r w:rsidR="00B43295" w:rsidRPr="001263AF">
        <w:rPr>
          <w:rFonts w:eastAsia="Times New Roman" w:cs="Times New Roman"/>
        </w:rPr>
        <w:t xml:space="preserve"> </w:t>
      </w:r>
      <w:r w:rsidR="00B43295" w:rsidRPr="001263AF">
        <w:rPr>
          <w:rFonts w:eastAsia="Times New Roman" w:cs="Times New Roman"/>
          <w:i/>
          <w:iCs/>
        </w:rPr>
        <w:t>Neo-6M- Ublox GPS</w:t>
      </w:r>
      <w:r w:rsidR="00B43295" w:rsidRPr="001263AF">
        <w:rPr>
          <w:rFonts w:eastAsia="Times New Roman" w:cs="Times New Roman"/>
        </w:rPr>
        <w:t xml:space="preserve"> sensor Module</w:t>
      </w:r>
      <w:r w:rsidRPr="001263AF">
        <w:rPr>
          <w:rFonts w:eastAsia="Times New Roman" w:cs="Times New Roman"/>
        </w:rPr>
        <w:t xml:space="preserve"> was settled on</w:t>
      </w:r>
      <w:r w:rsidR="00FB00DA">
        <w:rPr>
          <w:rFonts w:eastAsia="Times New Roman" w:cs="Times New Roman"/>
        </w:rPr>
        <w:t xml:space="preserve"> to </w:t>
      </w:r>
      <w:r w:rsidR="00B43295" w:rsidRPr="00A908AE">
        <w:rPr>
          <w:rFonts w:eastAsia="Times New Roman" w:cs="Times New Roman"/>
        </w:rPr>
        <w:t xml:space="preserve">solely play the role of collection of the (x, y) coordinate location information </w:t>
      </w:r>
      <w:r w:rsidR="00FB00DA">
        <w:rPr>
          <w:rFonts w:eastAsia="Times New Roman" w:cs="Times New Roman"/>
        </w:rPr>
        <w:t xml:space="preserve">where </w:t>
      </w:r>
      <w:r w:rsidR="00B43295" w:rsidRPr="00A908AE">
        <w:rPr>
          <w:rFonts w:eastAsia="Times New Roman" w:cs="Times New Roman"/>
        </w:rPr>
        <w:t>the whole system will be at any given time</w:t>
      </w:r>
      <w:r w:rsidR="008D1D7A">
        <w:rPr>
          <w:rFonts w:eastAsia="Times New Roman" w:cs="Times New Roman"/>
        </w:rPr>
        <w:t xml:space="preserve"> of collection and dissemination of LSAT data</w:t>
      </w:r>
      <w:r w:rsidR="00B43295" w:rsidRPr="00A908AE">
        <w:rPr>
          <w:rFonts w:eastAsia="Times New Roman" w:cs="Times New Roman"/>
        </w:rPr>
        <w:t>.</w:t>
      </w:r>
    </w:p>
    <w:p w14:paraId="43DFBB28" w14:textId="21C97F21" w:rsidR="00FB00DA" w:rsidRPr="007D20D9" w:rsidRDefault="007D20D9" w:rsidP="00176E1E">
      <w:pPr>
        <w:shd w:val="clear" w:color="auto" w:fill="FFFFFF"/>
        <w:spacing w:before="100" w:beforeAutospacing="1" w:after="100" w:afterAutospacing="1"/>
        <w:rPr>
          <w:rFonts w:eastAsia="Times New Roman" w:cs="Times New Roman"/>
          <w:b/>
          <w:bCs/>
        </w:rPr>
      </w:pPr>
      <w:r w:rsidRPr="001D6108">
        <w:rPr>
          <w:rFonts w:eastAsia="Times New Roman" w:cs="Times New Roman"/>
          <w:b/>
          <w:bCs/>
        </w:rPr>
        <w:t>3.3.3.2.2</w:t>
      </w:r>
      <w:r w:rsidR="003709B6">
        <w:rPr>
          <w:rFonts w:eastAsia="Times New Roman" w:cs="Times New Roman"/>
          <w:b/>
          <w:bCs/>
        </w:rPr>
        <w:t>.1</w:t>
      </w:r>
      <w:r w:rsidRPr="001D6108">
        <w:rPr>
          <w:rFonts w:eastAsia="Times New Roman" w:cs="Times New Roman"/>
          <w:b/>
          <w:bCs/>
        </w:rPr>
        <w:t xml:space="preserve"> </w:t>
      </w:r>
      <w:r w:rsidR="003709B6">
        <w:rPr>
          <w:rFonts w:eastAsia="Times New Roman" w:cs="Times New Roman"/>
          <w:b/>
          <w:bCs/>
        </w:rPr>
        <w:t>Basic mode of Operation</w:t>
      </w:r>
    </w:p>
    <w:p w14:paraId="0EEFCAF2" w14:textId="04AFC8B4" w:rsidR="00B43295" w:rsidRPr="00A908AE" w:rsidRDefault="00AC16A9" w:rsidP="00176E1E">
      <w:pPr>
        <w:shd w:val="clear" w:color="auto" w:fill="FFFFFF"/>
        <w:spacing w:before="100" w:beforeAutospacing="1" w:after="100" w:afterAutospacing="1"/>
        <w:rPr>
          <w:rFonts w:eastAsia="Times New Roman" w:cs="Times New Roman"/>
        </w:rPr>
      </w:pPr>
      <w:r>
        <w:rPr>
          <w:rFonts w:eastAsia="Times New Roman" w:cs="Times New Roman"/>
        </w:rPr>
        <w:t>A basic GPS signal receiver c</w:t>
      </w:r>
      <w:r w:rsidR="00B43295" w:rsidRPr="00A908AE">
        <w:rPr>
          <w:rFonts w:eastAsia="Times New Roman" w:cs="Times New Roman"/>
        </w:rPr>
        <w:t xml:space="preserve">apable of collecting the GPS </w:t>
      </w:r>
      <w:r>
        <w:rPr>
          <w:rFonts w:eastAsia="Times New Roman" w:cs="Times New Roman"/>
        </w:rPr>
        <w:t xml:space="preserve">pseudo frequency signals </w:t>
      </w:r>
      <w:r w:rsidR="00183F3E">
        <w:rPr>
          <w:rFonts w:eastAsia="Times New Roman" w:cs="Times New Roman"/>
        </w:rPr>
        <w:t xml:space="preserve">broadcast at 1575 MHz from GPS space segments </w:t>
      </w:r>
      <w:r>
        <w:rPr>
          <w:rFonts w:eastAsia="Times New Roman" w:cs="Times New Roman"/>
        </w:rPr>
        <w:t xml:space="preserve">and computationally determine the </w:t>
      </w:r>
      <w:r w:rsidR="00B43295" w:rsidRPr="00A908AE">
        <w:rPr>
          <w:rFonts w:eastAsia="Times New Roman" w:cs="Times New Roman"/>
        </w:rPr>
        <w:t xml:space="preserve">location </w:t>
      </w:r>
      <w:r>
        <w:rPr>
          <w:rFonts w:eastAsia="Times New Roman" w:cs="Times New Roman"/>
        </w:rPr>
        <w:t xml:space="preserve">of </w:t>
      </w:r>
      <w:r w:rsidR="00B43295" w:rsidRPr="00A908AE">
        <w:rPr>
          <w:rFonts w:eastAsia="Times New Roman" w:cs="Times New Roman"/>
        </w:rPr>
        <w:t>any system that it’s embedded to. This will tell us precisely where in Lake Victoria there exists abnormality in temperature rises, calling for an emergency mitigation action.</w:t>
      </w:r>
    </w:p>
    <w:p w14:paraId="20495772" w14:textId="64775CC9" w:rsidR="00B43295" w:rsidRPr="00A908AE" w:rsidRDefault="002A43BC" w:rsidP="00B43295">
      <w:pPr>
        <w:shd w:val="clear" w:color="auto" w:fill="FFFFFF"/>
        <w:spacing w:after="225" w:line="240" w:lineRule="auto"/>
        <w:rPr>
          <w:rFonts w:eastAsia="Times New Roman" w:cs="Times New Roman"/>
          <w:noProof/>
        </w:rPr>
      </w:pPr>
      <w:r>
        <w:rPr>
          <w:rFonts w:cs="Arial"/>
          <w:i/>
          <w:iCs/>
          <w:noProof/>
          <w:color w:val="00B0F0"/>
        </w:rPr>
        <w:drawing>
          <wp:anchor distT="0" distB="0" distL="114300" distR="114300" simplePos="0" relativeHeight="252027904" behindDoc="0" locked="0" layoutInCell="1" allowOverlap="1" wp14:anchorId="34C9EF2C" wp14:editId="59533096">
            <wp:simplePos x="0" y="0"/>
            <wp:positionH relativeFrom="column">
              <wp:posOffset>3855720</wp:posOffset>
            </wp:positionH>
            <wp:positionV relativeFrom="paragraph">
              <wp:posOffset>27940</wp:posOffset>
            </wp:positionV>
            <wp:extent cx="2546350" cy="1327785"/>
            <wp:effectExtent l="0" t="0" r="6350" b="5715"/>
            <wp:wrapThrough wrapText="bothSides">
              <wp:wrapPolygon edited="0">
                <wp:start x="0" y="0"/>
                <wp:lineTo x="0" y="21383"/>
                <wp:lineTo x="21492" y="21383"/>
                <wp:lineTo x="21492"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46350" cy="132778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rPr>
        <w:drawing>
          <wp:anchor distT="0" distB="0" distL="114300" distR="114300" simplePos="0" relativeHeight="252028928" behindDoc="0" locked="0" layoutInCell="1" allowOverlap="1" wp14:anchorId="704A3CBF" wp14:editId="50FB7E64">
            <wp:simplePos x="0" y="0"/>
            <wp:positionH relativeFrom="column">
              <wp:posOffset>0</wp:posOffset>
            </wp:positionH>
            <wp:positionV relativeFrom="paragraph">
              <wp:posOffset>73633</wp:posOffset>
            </wp:positionV>
            <wp:extent cx="2631440" cy="1439545"/>
            <wp:effectExtent l="0" t="0" r="0" b="8255"/>
            <wp:wrapThrough wrapText="bothSides">
              <wp:wrapPolygon edited="0">
                <wp:start x="0" y="0"/>
                <wp:lineTo x="0" y="21438"/>
                <wp:lineTo x="21423" y="21438"/>
                <wp:lineTo x="21423"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rotWithShape="1">
                    <a:blip r:embed="rId27">
                      <a:extLst>
                        <a:ext uri="{28A0092B-C50C-407E-A947-70E740481C1C}">
                          <a14:useLocalDpi xmlns:a14="http://schemas.microsoft.com/office/drawing/2010/main" val="0"/>
                        </a:ext>
                      </a:extLst>
                    </a:blip>
                    <a:srcRect t="20099" b="25176"/>
                    <a:stretch/>
                  </pic:blipFill>
                  <pic:spPr bwMode="auto">
                    <a:xfrm>
                      <a:off x="0" y="0"/>
                      <a:ext cx="2631440"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AC665D" w14:textId="32DAE944" w:rsidR="00B43295" w:rsidRPr="00A908AE" w:rsidRDefault="00B43295" w:rsidP="00B43295">
      <w:pPr>
        <w:shd w:val="clear" w:color="auto" w:fill="FFFFFF"/>
        <w:spacing w:after="225" w:line="240" w:lineRule="auto"/>
        <w:rPr>
          <w:rFonts w:eastAsia="Times New Roman" w:cs="Times New Roman"/>
        </w:rPr>
      </w:pPr>
    </w:p>
    <w:p w14:paraId="48F965EC" w14:textId="22FC70D7" w:rsidR="002A43BC" w:rsidRDefault="002A43BC" w:rsidP="00B43295">
      <w:pPr>
        <w:shd w:val="clear" w:color="auto" w:fill="FFFFFF"/>
        <w:spacing w:after="225" w:line="240" w:lineRule="auto"/>
        <w:rPr>
          <w:rFonts w:eastAsia="Times New Roman" w:cs="Times New Roman"/>
          <w:noProof/>
        </w:rPr>
      </w:pPr>
    </w:p>
    <w:p w14:paraId="48DFCF3B" w14:textId="0ADB666A" w:rsidR="00B43295" w:rsidRPr="00A908AE" w:rsidRDefault="00B43295" w:rsidP="00B43295">
      <w:pPr>
        <w:shd w:val="clear" w:color="auto" w:fill="FFFFFF"/>
        <w:spacing w:after="225" w:line="240" w:lineRule="auto"/>
        <w:rPr>
          <w:rFonts w:eastAsia="Times New Roman" w:cs="Times New Roman"/>
        </w:rPr>
      </w:pPr>
      <w:r w:rsidRPr="00A908AE">
        <w:rPr>
          <w:rFonts w:eastAsia="Times New Roman" w:cs="Times New Roman"/>
        </w:rPr>
        <w:t xml:space="preserve">  </w:t>
      </w:r>
    </w:p>
    <w:p w14:paraId="4D1DF548" w14:textId="73A4BBC0" w:rsidR="00B43295" w:rsidRPr="00A908AE" w:rsidRDefault="00B43295" w:rsidP="00B43295">
      <w:pPr>
        <w:pStyle w:val="rtejustify"/>
        <w:shd w:val="clear" w:color="auto" w:fill="FFFFFF"/>
        <w:spacing w:before="0" w:beforeAutospacing="0" w:after="225" w:afterAutospacing="0"/>
        <w:jc w:val="both"/>
        <w:rPr>
          <w:rFonts w:ascii="Verdana" w:hAnsi="Verdana"/>
          <w:sz w:val="22"/>
          <w:szCs w:val="22"/>
        </w:rPr>
      </w:pPr>
    </w:p>
    <w:p w14:paraId="0773BFFA" w14:textId="77777777" w:rsidR="002A43BC" w:rsidRDefault="002A43BC" w:rsidP="00183F3E">
      <w:pPr>
        <w:pStyle w:val="rtejustify"/>
        <w:shd w:val="clear" w:color="auto" w:fill="FFFFFF"/>
        <w:spacing w:before="0" w:beforeAutospacing="0" w:after="225" w:afterAutospacing="0"/>
        <w:jc w:val="center"/>
        <w:rPr>
          <w:rFonts w:ascii="Verdana" w:hAnsi="Verdana"/>
          <w:i/>
          <w:iCs/>
          <w:sz w:val="22"/>
          <w:szCs w:val="22"/>
        </w:rPr>
      </w:pPr>
    </w:p>
    <w:p w14:paraId="4A8BF8EE" w14:textId="77777777" w:rsidR="002A43BC" w:rsidRDefault="002A43BC" w:rsidP="00183F3E">
      <w:pPr>
        <w:pStyle w:val="rtejustify"/>
        <w:shd w:val="clear" w:color="auto" w:fill="FFFFFF"/>
        <w:spacing w:before="0" w:beforeAutospacing="0" w:after="225" w:afterAutospacing="0"/>
        <w:jc w:val="center"/>
        <w:rPr>
          <w:rFonts w:ascii="Verdana" w:hAnsi="Verdana"/>
          <w:i/>
          <w:iCs/>
          <w:sz w:val="22"/>
          <w:szCs w:val="22"/>
        </w:rPr>
      </w:pPr>
    </w:p>
    <w:p w14:paraId="5BB2C7D5" w14:textId="0DB10BB2" w:rsidR="00B43295" w:rsidRDefault="00261664" w:rsidP="00183F3E">
      <w:pPr>
        <w:pStyle w:val="rtejustify"/>
        <w:shd w:val="clear" w:color="auto" w:fill="FFFFFF"/>
        <w:spacing w:before="0" w:beforeAutospacing="0" w:after="225" w:afterAutospacing="0"/>
        <w:jc w:val="center"/>
        <w:rPr>
          <w:rFonts w:ascii="Verdana" w:hAnsi="Verdana" w:cs="Arial"/>
          <w:sz w:val="22"/>
          <w:szCs w:val="22"/>
        </w:rPr>
      </w:pPr>
      <w:r w:rsidRPr="00261664">
        <w:rPr>
          <w:rFonts w:ascii="Verdana" w:hAnsi="Verdana"/>
          <w:i/>
          <w:iCs/>
          <w:sz w:val="22"/>
          <w:szCs w:val="22"/>
        </w:rPr>
        <w:t>Figure</w:t>
      </w:r>
      <w:r>
        <w:rPr>
          <w:rFonts w:ascii="Verdana" w:hAnsi="Verdana"/>
          <w:i/>
          <w:iCs/>
          <w:sz w:val="22"/>
          <w:szCs w:val="22"/>
        </w:rPr>
        <w:t xml:space="preserve"> </w:t>
      </w:r>
      <w:r w:rsidR="00AC16A9">
        <w:rPr>
          <w:rFonts w:ascii="Verdana" w:hAnsi="Verdana"/>
          <w:i/>
          <w:iCs/>
          <w:sz w:val="22"/>
          <w:szCs w:val="22"/>
        </w:rPr>
        <w:t>9</w:t>
      </w:r>
      <w:r w:rsidR="00B43295">
        <w:rPr>
          <w:rFonts w:ascii="Verdana" w:hAnsi="Verdana"/>
          <w:i/>
          <w:iCs/>
          <w:sz w:val="22"/>
          <w:szCs w:val="22"/>
        </w:rPr>
        <w:t xml:space="preserve"> </w:t>
      </w:r>
      <w:r w:rsidR="00B43295" w:rsidRPr="00A908AE">
        <w:rPr>
          <w:rFonts w:ascii="Verdana" w:hAnsi="Verdana"/>
          <w:i/>
          <w:iCs/>
          <w:sz w:val="22"/>
          <w:szCs w:val="22"/>
        </w:rPr>
        <w:t>The Neo-6M GPS Sensor Module</w:t>
      </w:r>
    </w:p>
    <w:p w14:paraId="1807C1AE" w14:textId="72E1D591" w:rsidR="00B43295" w:rsidRDefault="00B43295" w:rsidP="00B43295">
      <w:pPr>
        <w:pStyle w:val="NormalWeb"/>
        <w:shd w:val="clear" w:color="auto" w:fill="FFFFFF"/>
        <w:spacing w:before="120" w:beforeAutospacing="0" w:after="0" w:afterAutospacing="0"/>
        <w:rPr>
          <w:rFonts w:ascii="Verdana" w:hAnsi="Verdana" w:cs="Arial"/>
          <w:sz w:val="22"/>
          <w:szCs w:val="22"/>
        </w:rPr>
      </w:pPr>
    </w:p>
    <w:p w14:paraId="12809BAC" w14:textId="2E2D7612" w:rsidR="00505E2E" w:rsidRDefault="00505E2E" w:rsidP="000A7AA5">
      <w:pPr>
        <w:pStyle w:val="Heading3"/>
      </w:pPr>
    </w:p>
    <w:p w14:paraId="21175148" w14:textId="1695E83D" w:rsidR="00145AE8" w:rsidRDefault="00145AE8" w:rsidP="00145AE8"/>
    <w:p w14:paraId="67873BC4" w14:textId="6CA58419" w:rsidR="00B43295" w:rsidRPr="000A7AA5" w:rsidRDefault="000A7AA5" w:rsidP="000A7AA5">
      <w:pPr>
        <w:pStyle w:val="Heading3"/>
      </w:pPr>
      <w:r w:rsidRPr="000A7AA5">
        <w:lastRenderedPageBreak/>
        <w:t xml:space="preserve">3.3.3.2 </w:t>
      </w:r>
      <w:r w:rsidR="00B43295" w:rsidRPr="000A7AA5">
        <w:t xml:space="preserve">Working and Operation of </w:t>
      </w:r>
      <w:r w:rsidR="00E67909">
        <w:t xml:space="preserve">the Automated </w:t>
      </w:r>
      <w:r w:rsidR="00B43295" w:rsidRPr="000A7AA5">
        <w:t>IoT System</w:t>
      </w:r>
      <w:r w:rsidR="00B37BBC">
        <w:t>.</w:t>
      </w:r>
    </w:p>
    <w:p w14:paraId="4A0CCB68" w14:textId="6F431854" w:rsidR="00B43295" w:rsidRPr="002D733B" w:rsidRDefault="00B43295" w:rsidP="00EF3265">
      <w:pPr>
        <w:pStyle w:val="NormalWeb"/>
        <w:shd w:val="clear" w:color="auto" w:fill="FFFFFF"/>
        <w:spacing w:before="75" w:beforeAutospacing="0" w:after="360" w:afterAutospacing="0" w:line="360" w:lineRule="auto"/>
        <w:jc w:val="both"/>
        <w:rPr>
          <w:rFonts w:ascii="Verdana" w:hAnsi="Verdana" w:cs="Arial"/>
          <w:color w:val="000000" w:themeColor="text1"/>
          <w:sz w:val="22"/>
          <w:szCs w:val="22"/>
        </w:rPr>
      </w:pPr>
      <w:r w:rsidRPr="002D733B">
        <w:rPr>
          <w:rFonts w:ascii="Verdana" w:hAnsi="Verdana" w:cs="Arial"/>
          <w:color w:val="000000" w:themeColor="text1"/>
          <w:sz w:val="22"/>
          <w:szCs w:val="22"/>
        </w:rPr>
        <w:t>An IoT ecosystem integrates an array of smart devices that use embedded systems technology, such as: -</w:t>
      </w:r>
    </w:p>
    <w:p w14:paraId="67E442A0" w14:textId="79C3BDCC" w:rsidR="00B43295" w:rsidRPr="002D733B" w:rsidRDefault="00B43295" w:rsidP="00EF3265">
      <w:pPr>
        <w:pStyle w:val="NormalWeb"/>
        <w:numPr>
          <w:ilvl w:val="0"/>
          <w:numId w:val="31"/>
        </w:numPr>
        <w:shd w:val="clear" w:color="auto" w:fill="FFFFFF"/>
        <w:spacing w:before="120" w:beforeAutospacing="0" w:after="120" w:afterAutospacing="0" w:line="360" w:lineRule="auto"/>
        <w:jc w:val="both"/>
        <w:rPr>
          <w:rFonts w:ascii="Verdana" w:hAnsi="Verdana" w:cs="Arial"/>
          <w:color w:val="000000" w:themeColor="text1"/>
          <w:sz w:val="22"/>
          <w:szCs w:val="22"/>
        </w:rPr>
      </w:pPr>
      <w:r w:rsidRPr="002D733B">
        <w:rPr>
          <w:rFonts w:ascii="Verdana" w:hAnsi="Verdana" w:cs="Arial"/>
          <w:color w:val="000000" w:themeColor="text1"/>
          <w:sz w:val="22"/>
          <w:szCs w:val="22"/>
        </w:rPr>
        <w:t>In-built processors for example Intel</w:t>
      </w:r>
      <w:r w:rsidR="007329A7">
        <w:rPr>
          <w:rFonts w:ascii="Verdana" w:hAnsi="Verdana" w:cs="Arial"/>
          <w:color w:val="000000" w:themeColor="text1"/>
          <w:sz w:val="22"/>
          <w:szCs w:val="22"/>
        </w:rPr>
        <w:t>, BCM (For our case)</w:t>
      </w:r>
      <w:r w:rsidR="001F567A">
        <w:rPr>
          <w:rFonts w:ascii="Verdana" w:hAnsi="Verdana" w:cs="Arial"/>
          <w:color w:val="000000" w:themeColor="text1"/>
          <w:sz w:val="22"/>
          <w:szCs w:val="22"/>
        </w:rPr>
        <w:t>.</w:t>
      </w:r>
    </w:p>
    <w:p w14:paraId="3ADCD8E7" w14:textId="2EAE8F99" w:rsidR="00B43295" w:rsidRPr="002D733B" w:rsidRDefault="00B43295" w:rsidP="00EF3265">
      <w:pPr>
        <w:pStyle w:val="NormalWeb"/>
        <w:numPr>
          <w:ilvl w:val="0"/>
          <w:numId w:val="31"/>
        </w:numPr>
        <w:shd w:val="clear" w:color="auto" w:fill="FFFFFF"/>
        <w:spacing w:before="120" w:beforeAutospacing="0" w:after="120" w:afterAutospacing="0" w:line="360" w:lineRule="auto"/>
        <w:jc w:val="both"/>
        <w:rPr>
          <w:rFonts w:ascii="Verdana" w:hAnsi="Verdana" w:cs="Arial"/>
          <w:color w:val="000000" w:themeColor="text1"/>
          <w:sz w:val="22"/>
          <w:szCs w:val="22"/>
        </w:rPr>
      </w:pPr>
      <w:r w:rsidRPr="002D733B">
        <w:rPr>
          <w:rFonts w:ascii="Verdana" w:hAnsi="Verdana" w:cs="Arial"/>
          <w:color w:val="000000" w:themeColor="text1"/>
          <w:sz w:val="22"/>
          <w:szCs w:val="22"/>
        </w:rPr>
        <w:t>An array of sensors</w:t>
      </w:r>
      <w:r w:rsidR="007329A7">
        <w:rPr>
          <w:rFonts w:ascii="Verdana" w:hAnsi="Verdana" w:cs="Arial"/>
          <w:color w:val="000000" w:themeColor="text1"/>
          <w:sz w:val="22"/>
          <w:szCs w:val="22"/>
        </w:rPr>
        <w:t xml:space="preserve"> (as previously discussed in section 3.3.3.2 above)</w:t>
      </w:r>
      <w:r w:rsidRPr="002D733B">
        <w:rPr>
          <w:rFonts w:ascii="Verdana" w:hAnsi="Verdana" w:cs="Arial"/>
          <w:color w:val="000000" w:themeColor="text1"/>
          <w:sz w:val="22"/>
          <w:szCs w:val="22"/>
        </w:rPr>
        <w:t xml:space="preserve"> that collect and send the data from their point of attachments.</w:t>
      </w:r>
    </w:p>
    <w:p w14:paraId="4579FB85" w14:textId="3DE6A94F" w:rsidR="00B43295" w:rsidRPr="002D733B" w:rsidRDefault="00B43295" w:rsidP="00EF3265">
      <w:pPr>
        <w:pStyle w:val="NormalWeb"/>
        <w:numPr>
          <w:ilvl w:val="0"/>
          <w:numId w:val="31"/>
        </w:numPr>
        <w:shd w:val="clear" w:color="auto" w:fill="FFFFFF"/>
        <w:spacing w:before="120" w:beforeAutospacing="0" w:after="120" w:afterAutospacing="0" w:line="360" w:lineRule="auto"/>
        <w:jc w:val="both"/>
        <w:rPr>
          <w:rFonts w:ascii="Verdana" w:hAnsi="Verdana" w:cs="Arial"/>
          <w:color w:val="000000" w:themeColor="text1"/>
          <w:sz w:val="22"/>
          <w:szCs w:val="22"/>
        </w:rPr>
      </w:pPr>
      <w:r w:rsidRPr="002D733B">
        <w:rPr>
          <w:rFonts w:ascii="Verdana" w:hAnsi="Verdana" w:cs="Arial"/>
          <w:color w:val="000000" w:themeColor="text1"/>
          <w:sz w:val="22"/>
          <w:szCs w:val="22"/>
        </w:rPr>
        <w:t>Communication hardware, that disseminates the collected data.</w:t>
      </w:r>
    </w:p>
    <w:p w14:paraId="439E53CC" w14:textId="26ADC62A" w:rsidR="006011D2" w:rsidRPr="008D5F61" w:rsidRDefault="00506CC3" w:rsidP="00506CC3">
      <w:pPr>
        <w:pStyle w:val="NormalWeb"/>
        <w:shd w:val="clear" w:color="auto" w:fill="FFFFFF"/>
        <w:spacing w:before="75" w:beforeAutospacing="0" w:after="360" w:afterAutospacing="0" w:line="360" w:lineRule="auto"/>
        <w:jc w:val="both"/>
        <w:rPr>
          <w:color w:val="000000" w:themeColor="text1"/>
          <w:lang w:bidi="he-IL"/>
        </w:rPr>
      </w:pPr>
      <w:r>
        <w:rPr>
          <w:noProof/>
          <w:lang w:bidi="he-IL"/>
        </w:rPr>
        <w:drawing>
          <wp:anchor distT="0" distB="0" distL="114300" distR="114300" simplePos="0" relativeHeight="251774976" behindDoc="0" locked="0" layoutInCell="1" allowOverlap="1" wp14:anchorId="744AFF9A" wp14:editId="38F5229A">
            <wp:simplePos x="0" y="0"/>
            <wp:positionH relativeFrom="margin">
              <wp:posOffset>-247015</wp:posOffset>
            </wp:positionH>
            <wp:positionV relativeFrom="paragraph">
              <wp:posOffset>1584546</wp:posOffset>
            </wp:positionV>
            <wp:extent cx="6534150" cy="3845560"/>
            <wp:effectExtent l="0" t="0" r="0" b="2540"/>
            <wp:wrapThrough wrapText="bothSides">
              <wp:wrapPolygon edited="0">
                <wp:start x="0" y="0"/>
                <wp:lineTo x="0" y="21507"/>
                <wp:lineTo x="21537" y="21507"/>
                <wp:lineTo x="21537"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8">
                      <a:extLst>
                        <a:ext uri="{28A0092B-C50C-407E-A947-70E740481C1C}">
                          <a14:useLocalDpi xmlns:a14="http://schemas.microsoft.com/office/drawing/2010/main" val="0"/>
                        </a:ext>
                      </a:extLst>
                    </a:blip>
                    <a:srcRect l="13782" t="21380" r="12981" b="1938"/>
                    <a:stretch/>
                  </pic:blipFill>
                  <pic:spPr bwMode="auto">
                    <a:xfrm>
                      <a:off x="0" y="0"/>
                      <a:ext cx="6534150" cy="3845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3295" w:rsidRPr="002D733B">
        <w:rPr>
          <w:rFonts w:ascii="Verdana" w:hAnsi="Verdana" w:cs="Arial"/>
          <w:color w:val="000000" w:themeColor="text1"/>
          <w:sz w:val="22"/>
          <w:szCs w:val="22"/>
        </w:rPr>
        <w:t>Upon establish a secure connection with the IoT gateway device, the sensors will be able to share the sensor data they collect where data is either sent to the cloud server</w:t>
      </w:r>
      <w:r w:rsidR="00134472">
        <w:rPr>
          <w:rFonts w:ascii="Verdana" w:hAnsi="Verdana" w:cs="Arial"/>
          <w:color w:val="000000" w:themeColor="text1"/>
          <w:sz w:val="22"/>
          <w:szCs w:val="22"/>
        </w:rPr>
        <w:t xml:space="preserve"> as </w:t>
      </w:r>
      <w:r w:rsidR="00B43295" w:rsidRPr="002D733B">
        <w:rPr>
          <w:rFonts w:ascii="Verdana" w:hAnsi="Verdana" w:cs="Arial"/>
          <w:color w:val="000000" w:themeColor="text1"/>
          <w:sz w:val="22"/>
          <w:szCs w:val="22"/>
        </w:rPr>
        <w:t>common</w:t>
      </w:r>
      <w:r w:rsidR="00134472">
        <w:rPr>
          <w:rFonts w:ascii="Verdana" w:hAnsi="Verdana" w:cs="Arial"/>
          <w:color w:val="000000" w:themeColor="text1"/>
          <w:sz w:val="22"/>
          <w:szCs w:val="22"/>
        </w:rPr>
        <w:t>ly seen i</w:t>
      </w:r>
      <w:r w:rsidR="00B43295" w:rsidRPr="002D733B">
        <w:rPr>
          <w:rFonts w:ascii="Verdana" w:hAnsi="Verdana" w:cs="Arial"/>
          <w:color w:val="000000" w:themeColor="text1"/>
          <w:sz w:val="22"/>
          <w:szCs w:val="22"/>
        </w:rPr>
        <w:t xml:space="preserve">n IoT systems that run on Raspberry Pi (using POST, GET mechanisms) for analysis or the sensor data can just be locally are analysed. Our IoT system and functionality are </w:t>
      </w:r>
      <w:r w:rsidR="003F52FF">
        <w:rPr>
          <w:rFonts w:ascii="Verdana" w:hAnsi="Verdana" w:cs="Arial"/>
          <w:color w:val="000000" w:themeColor="text1"/>
          <w:sz w:val="22"/>
          <w:szCs w:val="22"/>
        </w:rPr>
        <w:t xml:space="preserve">fully </w:t>
      </w:r>
      <w:r w:rsidR="00B43295" w:rsidRPr="002D733B">
        <w:rPr>
          <w:rFonts w:ascii="Verdana" w:hAnsi="Verdana" w:cs="Arial"/>
          <w:color w:val="000000" w:themeColor="text1"/>
          <w:sz w:val="22"/>
          <w:szCs w:val="22"/>
        </w:rPr>
        <w:t>automated with little to no human intervention</w:t>
      </w:r>
      <w:r w:rsidR="001E0720">
        <w:rPr>
          <w:rFonts w:ascii="Verdana" w:hAnsi="Verdana" w:cs="Arial"/>
          <w:color w:val="000000" w:themeColor="text1"/>
          <w:sz w:val="22"/>
          <w:szCs w:val="22"/>
        </w:rPr>
        <w:t xml:space="preserve"> </w:t>
      </w:r>
      <w:r w:rsidR="003F52FF">
        <w:rPr>
          <w:rFonts w:ascii="Verdana" w:hAnsi="Verdana" w:cs="Arial"/>
          <w:color w:val="000000" w:themeColor="text1"/>
          <w:sz w:val="22"/>
          <w:szCs w:val="22"/>
        </w:rPr>
        <w:t xml:space="preserve">as illustrated in the </w:t>
      </w:r>
      <w:r w:rsidR="003F52FF" w:rsidRPr="008E1AE0">
        <w:rPr>
          <w:rFonts w:ascii="Verdana" w:hAnsi="Verdana" w:cs="Arial"/>
          <w:i/>
          <w:iCs/>
          <w:color w:val="000000" w:themeColor="text1"/>
          <w:sz w:val="22"/>
          <w:szCs w:val="22"/>
        </w:rPr>
        <w:t>Fig. 9</w:t>
      </w:r>
      <w:r w:rsidR="003F52FF">
        <w:rPr>
          <w:rFonts w:ascii="Verdana" w:hAnsi="Verdana" w:cs="Arial"/>
          <w:color w:val="000000" w:themeColor="text1"/>
          <w:sz w:val="22"/>
          <w:szCs w:val="22"/>
        </w:rPr>
        <w:t xml:space="preserve"> below.</w:t>
      </w:r>
      <w:r w:rsidR="006011D2" w:rsidRPr="008D5F61">
        <w:rPr>
          <w:color w:val="000000" w:themeColor="text1"/>
          <w:lang w:bidi="he-IL"/>
        </w:rPr>
        <w:t xml:space="preserve"> </w:t>
      </w:r>
    </w:p>
    <w:p w14:paraId="34B34301" w14:textId="253CC184" w:rsidR="00506CC3" w:rsidRPr="00A35C99" w:rsidRDefault="00261664" w:rsidP="00506CC3">
      <w:pPr>
        <w:shd w:val="clear" w:color="auto" w:fill="FFFFFF" w:themeFill="background1"/>
        <w:tabs>
          <w:tab w:val="left" w:pos="3600"/>
        </w:tabs>
        <w:rPr>
          <w:rFonts w:cs="Arial"/>
          <w:i/>
          <w:iCs/>
          <w:color w:val="000000" w:themeColor="text1"/>
        </w:rPr>
      </w:pPr>
      <w:r>
        <w:rPr>
          <w:rFonts w:eastAsia="Times New Roman" w:cs="Times New Roman"/>
          <w:i/>
          <w:iCs/>
        </w:rPr>
        <w:t>Figure</w:t>
      </w:r>
      <w:r>
        <w:rPr>
          <w:rFonts w:cs="Arial"/>
          <w:i/>
          <w:iCs/>
          <w:color w:val="000000" w:themeColor="text1"/>
        </w:rPr>
        <w:t xml:space="preserve"> </w:t>
      </w:r>
      <w:r w:rsidR="00F21B74">
        <w:rPr>
          <w:rFonts w:cs="Arial"/>
          <w:i/>
          <w:iCs/>
          <w:color w:val="000000" w:themeColor="text1"/>
        </w:rPr>
        <w:t>10</w:t>
      </w:r>
      <w:r w:rsidR="00506CC3" w:rsidRPr="00A35C99">
        <w:rPr>
          <w:rFonts w:cs="Arial"/>
          <w:i/>
          <w:iCs/>
          <w:color w:val="000000" w:themeColor="text1"/>
        </w:rPr>
        <w:t xml:space="preserve">: </w:t>
      </w:r>
      <w:r w:rsidR="00506CC3" w:rsidRPr="003265FB">
        <w:rPr>
          <w:i/>
          <w:iCs/>
          <w:lang w:val="en-GB" w:bidi="he-IL"/>
        </w:rPr>
        <w:t xml:space="preserve">Overall Methodology Workflow for </w:t>
      </w:r>
      <w:r w:rsidR="00506CC3">
        <w:rPr>
          <w:rFonts w:cs="Arial"/>
          <w:i/>
          <w:iCs/>
          <w:color w:val="000000" w:themeColor="text1"/>
        </w:rPr>
        <w:t xml:space="preserve">the </w:t>
      </w:r>
      <w:r w:rsidR="00506CC3" w:rsidRPr="00A35C99">
        <w:rPr>
          <w:rFonts w:cs="Arial"/>
          <w:i/>
          <w:iCs/>
          <w:color w:val="000000" w:themeColor="text1"/>
        </w:rPr>
        <w:t>IoT system</w:t>
      </w:r>
      <w:r w:rsidR="00506CC3">
        <w:rPr>
          <w:rFonts w:cs="Arial"/>
          <w:i/>
          <w:iCs/>
          <w:color w:val="000000" w:themeColor="text1"/>
        </w:rPr>
        <w:t>.</w:t>
      </w:r>
    </w:p>
    <w:p w14:paraId="3C689DC8" w14:textId="48FBB8F9" w:rsidR="005D0BD5" w:rsidRPr="0024382F" w:rsidRDefault="005D4169" w:rsidP="0024382F">
      <w:pPr>
        <w:jc w:val="center"/>
        <w:rPr>
          <w:b/>
          <w:bCs/>
          <w:sz w:val="28"/>
          <w:szCs w:val="28"/>
          <w:lang w:val="en-GB" w:bidi="he-IL"/>
        </w:rPr>
      </w:pPr>
      <w:r w:rsidRPr="0024382F">
        <w:rPr>
          <w:b/>
          <w:bCs/>
          <w:sz w:val="28"/>
          <w:szCs w:val="28"/>
          <w:lang w:val="en-GB" w:bidi="he-IL"/>
        </w:rPr>
        <w:lastRenderedPageBreak/>
        <w:t xml:space="preserve">4. </w:t>
      </w:r>
      <w:r w:rsidR="0024382F" w:rsidRPr="0024382F">
        <w:rPr>
          <w:b/>
          <w:bCs/>
          <w:sz w:val="28"/>
          <w:szCs w:val="28"/>
          <w:lang w:val="en-GB" w:bidi="he-IL"/>
        </w:rPr>
        <w:t>Results</w:t>
      </w:r>
    </w:p>
    <w:p w14:paraId="1DBC5A3D" w14:textId="18764B13" w:rsidR="00B62FE9" w:rsidRPr="00E9681B" w:rsidRDefault="00107246" w:rsidP="00D03BD9">
      <w:pPr>
        <w:rPr>
          <w:b/>
          <w:bCs/>
          <w:sz w:val="24"/>
          <w:szCs w:val="24"/>
          <w:lang w:val="en-GB" w:bidi="he-IL"/>
        </w:rPr>
      </w:pPr>
      <w:r w:rsidRPr="00E9681B">
        <w:rPr>
          <w:b/>
          <w:bCs/>
          <w:sz w:val="24"/>
          <w:szCs w:val="24"/>
          <w:lang w:val="en-GB" w:bidi="he-IL"/>
        </w:rPr>
        <w:t>4.1</w:t>
      </w:r>
      <w:r w:rsidR="00424C85">
        <w:rPr>
          <w:b/>
          <w:bCs/>
          <w:sz w:val="24"/>
          <w:szCs w:val="24"/>
          <w:lang w:val="en-GB" w:bidi="he-IL"/>
        </w:rPr>
        <w:t>.1</w:t>
      </w:r>
      <w:r w:rsidRPr="00E9681B">
        <w:rPr>
          <w:b/>
          <w:bCs/>
          <w:sz w:val="24"/>
          <w:szCs w:val="24"/>
          <w:lang w:val="en-GB" w:bidi="he-IL"/>
        </w:rPr>
        <w:t xml:space="preserve"> Chl-a </w:t>
      </w:r>
      <w:r w:rsidR="009A53FA" w:rsidRPr="009A53FA">
        <w:rPr>
          <w:b/>
          <w:bCs/>
          <w:sz w:val="24"/>
          <w:szCs w:val="24"/>
          <w:lang w:val="en-GB"/>
        </w:rPr>
        <w:t>concentration</w:t>
      </w:r>
      <w:r w:rsidR="009A53FA" w:rsidRPr="00E9681B">
        <w:rPr>
          <w:b/>
          <w:bCs/>
          <w:sz w:val="24"/>
          <w:szCs w:val="24"/>
          <w:lang w:val="en-GB" w:bidi="he-IL"/>
        </w:rPr>
        <w:t xml:space="preserve"> </w:t>
      </w:r>
      <w:r w:rsidRPr="00E9681B">
        <w:rPr>
          <w:b/>
          <w:bCs/>
          <w:sz w:val="24"/>
          <w:szCs w:val="24"/>
          <w:lang w:val="en-GB" w:bidi="he-IL"/>
        </w:rPr>
        <w:t>Maps</w:t>
      </w:r>
    </w:p>
    <w:p w14:paraId="3AFB0E17" w14:textId="2EA0D9AF" w:rsidR="00E37A98" w:rsidRDefault="00F21B74" w:rsidP="00D03BD9">
      <w:pPr>
        <w:rPr>
          <w:lang w:val="en-GB" w:bidi="he-IL"/>
        </w:rPr>
      </w:pPr>
      <w:r>
        <w:rPr>
          <w:lang w:val="en-GB" w:bidi="he-IL"/>
        </w:rPr>
        <w:t>OC-2 algorithm was proposed and used to estimate the HAB concentrations as reported. The following displayed results were obtained.</w:t>
      </w:r>
    </w:p>
    <w:p w14:paraId="3D6E0D7B" w14:textId="6E36EA4F" w:rsidR="00EC6B92" w:rsidRDefault="00F464F3" w:rsidP="00D03BD9">
      <w:pPr>
        <w:rPr>
          <w:lang w:val="en-GB" w:bidi="he-IL"/>
        </w:rPr>
      </w:pPr>
      <w:r>
        <w:rPr>
          <w:lang w:val="en-GB" w:bidi="he-IL"/>
        </w:rPr>
        <w:t xml:space="preserve">In Figure 10 </w:t>
      </w:r>
      <w:r w:rsidR="003A6B08">
        <w:rPr>
          <w:lang w:val="en-GB" w:bidi="he-IL"/>
        </w:rPr>
        <w:t>below, it</w:t>
      </w:r>
      <w:r>
        <w:rPr>
          <w:lang w:val="en-GB" w:bidi="he-IL"/>
        </w:rPr>
        <w:t xml:space="preserve"> is noted that on the event of HAB</w:t>
      </w:r>
      <w:r w:rsidR="003A6B08">
        <w:rPr>
          <w:lang w:val="en-GB" w:bidi="he-IL"/>
        </w:rPr>
        <w:t xml:space="preserve"> as reported, Chl-a values shoot significantly to up to 31.3 Mg/M</w:t>
      </w:r>
      <w:r w:rsidR="003A6B08">
        <w:rPr>
          <w:vertAlign w:val="superscript"/>
          <w:lang w:val="en-GB" w:bidi="he-IL"/>
        </w:rPr>
        <w:t>3</w:t>
      </w:r>
      <w:r w:rsidR="003A6B08">
        <w:rPr>
          <w:lang w:val="en-GB" w:bidi="he-IL"/>
        </w:rPr>
        <w:t xml:space="preserve"> in the affected regions as seen in red patched areas. This was unlike the case in the </w:t>
      </w:r>
      <w:r w:rsidR="003A6B08" w:rsidRPr="003A6B08">
        <w:rPr>
          <w:i/>
          <w:iCs/>
          <w:lang w:val="en-GB" w:bidi="he-IL"/>
        </w:rPr>
        <w:t>blue</w:t>
      </w:r>
      <w:r w:rsidR="003A6B08">
        <w:rPr>
          <w:i/>
          <w:iCs/>
          <w:lang w:val="en-GB" w:bidi="he-IL"/>
        </w:rPr>
        <w:t xml:space="preserve"> </w:t>
      </w:r>
      <w:r w:rsidR="003A6B08">
        <w:rPr>
          <w:lang w:val="en-GB" w:bidi="he-IL"/>
        </w:rPr>
        <w:t>regions in the western parts on the study area as shown below.</w:t>
      </w:r>
      <w:r w:rsidR="005D283A">
        <w:rPr>
          <w:lang w:val="en-GB" w:bidi="he-IL"/>
        </w:rPr>
        <w:t xml:space="preserve"> They </w:t>
      </w:r>
      <w:r w:rsidR="001744C2">
        <w:rPr>
          <w:lang w:val="en-GB" w:bidi="he-IL"/>
        </w:rPr>
        <w:t>reported very</w:t>
      </w:r>
      <w:r w:rsidR="005D283A">
        <w:rPr>
          <w:lang w:val="en-GB" w:bidi="he-IL"/>
        </w:rPr>
        <w:t xml:space="preserve"> low chl-a score around </w:t>
      </w:r>
      <w:r w:rsidR="00765015">
        <w:rPr>
          <w:lang w:val="en-GB" w:bidi="he-IL"/>
        </w:rPr>
        <w:t>1.2 Mg/M</w:t>
      </w:r>
      <w:r w:rsidR="00765015">
        <w:rPr>
          <w:vertAlign w:val="superscript"/>
          <w:lang w:val="en-GB" w:bidi="he-IL"/>
        </w:rPr>
        <w:t xml:space="preserve">3 </w:t>
      </w:r>
      <w:r w:rsidR="001744C2">
        <w:rPr>
          <w:lang w:val="en-GB" w:bidi="he-IL"/>
        </w:rPr>
        <w:t>especially</w:t>
      </w:r>
      <w:r w:rsidR="00765015">
        <w:rPr>
          <w:lang w:val="en-GB" w:bidi="he-IL"/>
        </w:rPr>
        <w:t xml:space="preserve"> for a non-turbid </w:t>
      </w:r>
      <w:r w:rsidR="001F7AE0">
        <w:rPr>
          <w:lang w:val="en-GB" w:bidi="he-IL"/>
        </w:rPr>
        <w:t>water body like</w:t>
      </w:r>
      <w:r w:rsidR="001744C2">
        <w:rPr>
          <w:lang w:val="en-GB" w:bidi="he-IL"/>
        </w:rPr>
        <w:t xml:space="preserve"> </w:t>
      </w:r>
      <w:r w:rsidR="00765015">
        <w:rPr>
          <w:lang w:val="en-GB" w:bidi="he-IL"/>
        </w:rPr>
        <w:t>Lake Victoria.</w:t>
      </w:r>
    </w:p>
    <w:p w14:paraId="48FB5A2B" w14:textId="676FE21A" w:rsidR="00EC6B92" w:rsidRPr="00765015" w:rsidRDefault="00EC6B92" w:rsidP="00D03BD9">
      <w:pPr>
        <w:rPr>
          <w:lang w:val="en-GB" w:bidi="he-IL"/>
        </w:rPr>
      </w:pPr>
      <w:r>
        <w:rPr>
          <w:lang w:val="en-GB" w:bidi="he-IL"/>
        </w:rPr>
        <w:t xml:space="preserve">Figure 11 below as well indicates that HAB that occurred especially on the North-Eastern parts of the study area </w:t>
      </w:r>
      <w:r w:rsidR="00326984">
        <w:rPr>
          <w:lang w:val="en-GB" w:bidi="he-IL"/>
        </w:rPr>
        <w:t>could be well explained by the high chl-a values as reported by the OC-2 algorithm.</w:t>
      </w:r>
    </w:p>
    <w:p w14:paraId="3FEA5216" w14:textId="77777777" w:rsidR="005F3E83" w:rsidRDefault="006561A5" w:rsidP="005F3E83">
      <w:pPr>
        <w:rPr>
          <w:noProof/>
        </w:rPr>
      </w:pPr>
      <w:r>
        <w:rPr>
          <w:noProof/>
        </w:rPr>
        <w:drawing>
          <wp:anchor distT="0" distB="0" distL="114300" distR="114300" simplePos="0" relativeHeight="252000256" behindDoc="0" locked="0" layoutInCell="1" allowOverlap="1" wp14:anchorId="5804F982" wp14:editId="41F5439A">
            <wp:simplePos x="0" y="0"/>
            <wp:positionH relativeFrom="column">
              <wp:posOffset>2942590</wp:posOffset>
            </wp:positionH>
            <wp:positionV relativeFrom="paragraph">
              <wp:posOffset>210185</wp:posOffset>
            </wp:positionV>
            <wp:extent cx="3862705" cy="2984500"/>
            <wp:effectExtent l="0" t="0" r="4445" b="6350"/>
            <wp:wrapThrough wrapText="bothSides">
              <wp:wrapPolygon edited="0">
                <wp:start x="0" y="0"/>
                <wp:lineTo x="0" y="21508"/>
                <wp:lineTo x="21518" y="21508"/>
                <wp:lineTo x="21518"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62705" cy="29845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01280" behindDoc="0" locked="0" layoutInCell="1" allowOverlap="1" wp14:anchorId="368ED541" wp14:editId="6869E7FA">
            <wp:simplePos x="0" y="0"/>
            <wp:positionH relativeFrom="column">
              <wp:posOffset>-914400</wp:posOffset>
            </wp:positionH>
            <wp:positionV relativeFrom="paragraph">
              <wp:posOffset>209550</wp:posOffset>
            </wp:positionV>
            <wp:extent cx="3862070" cy="2984500"/>
            <wp:effectExtent l="0" t="0" r="5080" b="6350"/>
            <wp:wrapThrough wrapText="bothSides">
              <wp:wrapPolygon edited="0">
                <wp:start x="0" y="0"/>
                <wp:lineTo x="0" y="21508"/>
                <wp:lineTo x="21522" y="21508"/>
                <wp:lineTo x="21522"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62070" cy="2984500"/>
                    </a:xfrm>
                    <a:prstGeom prst="rect">
                      <a:avLst/>
                    </a:prstGeom>
                  </pic:spPr>
                </pic:pic>
              </a:graphicData>
            </a:graphic>
            <wp14:sizeRelH relativeFrom="page">
              <wp14:pctWidth>0</wp14:pctWidth>
            </wp14:sizeRelH>
            <wp14:sizeRelV relativeFrom="page">
              <wp14:pctHeight>0</wp14:pctHeight>
            </wp14:sizeRelV>
          </wp:anchor>
        </w:drawing>
      </w:r>
    </w:p>
    <w:p w14:paraId="024C5489" w14:textId="1853C483" w:rsidR="00E37A98" w:rsidRPr="00202D38" w:rsidRDefault="00246206" w:rsidP="005F3E83">
      <w:pPr>
        <w:ind w:left="-180" w:right="-540"/>
        <w:rPr>
          <w:noProof/>
        </w:rPr>
      </w:pPr>
      <w:r w:rsidRPr="00BE1A2D">
        <w:rPr>
          <w:i/>
          <w:iCs/>
        </w:rPr>
        <w:t>Fig</w:t>
      </w:r>
      <w:r>
        <w:rPr>
          <w:i/>
          <w:iCs/>
        </w:rPr>
        <w:t>ure</w:t>
      </w:r>
      <w:r w:rsidRPr="00F464F3">
        <w:rPr>
          <w:i/>
          <w:iCs/>
          <w:noProof/>
        </w:rPr>
        <w:t xml:space="preserve"> </w:t>
      </w:r>
      <w:r w:rsidR="00F21B74" w:rsidRPr="00F464F3">
        <w:rPr>
          <w:i/>
          <w:iCs/>
          <w:noProof/>
        </w:rPr>
        <w:t>1</w:t>
      </w:r>
      <w:r w:rsidR="00A10BAA">
        <w:rPr>
          <w:i/>
          <w:iCs/>
          <w:noProof/>
        </w:rPr>
        <w:t>1</w:t>
      </w:r>
      <w:r w:rsidR="00F21B74" w:rsidRPr="00F464F3">
        <w:rPr>
          <w:i/>
          <w:iCs/>
          <w:noProof/>
        </w:rPr>
        <w:t>. HAB</w:t>
      </w:r>
      <w:r w:rsidR="00F464F3" w:rsidRPr="00F464F3">
        <w:rPr>
          <w:i/>
          <w:iCs/>
          <w:noProof/>
        </w:rPr>
        <w:t xml:space="preserve"> concentration, 2015</w:t>
      </w:r>
      <w:r w:rsidR="00F21B74" w:rsidRPr="00F464F3">
        <w:rPr>
          <w:i/>
          <w:iCs/>
          <w:noProof/>
        </w:rPr>
        <w:t xml:space="preserve"> </w:t>
      </w:r>
      <w:r w:rsidR="00F464F3" w:rsidRPr="00F464F3">
        <w:rPr>
          <w:i/>
          <w:iCs/>
          <w:noProof/>
        </w:rPr>
        <w:tab/>
      </w:r>
      <w:r>
        <w:rPr>
          <w:i/>
          <w:iCs/>
          <w:noProof/>
        </w:rPr>
        <w:t xml:space="preserve">          </w:t>
      </w:r>
      <w:r w:rsidR="005F3E83">
        <w:rPr>
          <w:i/>
          <w:iCs/>
          <w:noProof/>
        </w:rPr>
        <w:t xml:space="preserve">         </w:t>
      </w:r>
      <w:r w:rsidR="00F464F3" w:rsidRPr="00F464F3">
        <w:rPr>
          <w:i/>
          <w:iCs/>
          <w:noProof/>
        </w:rPr>
        <w:t>Fig</w:t>
      </w:r>
      <w:r>
        <w:rPr>
          <w:i/>
          <w:iCs/>
          <w:noProof/>
        </w:rPr>
        <w:t>ure</w:t>
      </w:r>
      <w:r w:rsidR="00F464F3" w:rsidRPr="00F464F3">
        <w:rPr>
          <w:i/>
          <w:iCs/>
          <w:noProof/>
        </w:rPr>
        <w:t xml:space="preserve"> 1</w:t>
      </w:r>
      <w:r w:rsidR="00A10BAA">
        <w:rPr>
          <w:i/>
          <w:iCs/>
          <w:noProof/>
        </w:rPr>
        <w:t>2</w:t>
      </w:r>
      <w:r w:rsidR="00F464F3" w:rsidRPr="00F464F3">
        <w:rPr>
          <w:i/>
          <w:iCs/>
          <w:noProof/>
        </w:rPr>
        <w:t>. HAB concentration, 2016</w:t>
      </w:r>
    </w:p>
    <w:p w14:paraId="37BD327F" w14:textId="3C5411C3" w:rsidR="00E37A98" w:rsidRDefault="00E37A98" w:rsidP="00D03BD9">
      <w:pPr>
        <w:rPr>
          <w:noProof/>
        </w:rPr>
      </w:pPr>
    </w:p>
    <w:p w14:paraId="6CC953D9" w14:textId="790902C6" w:rsidR="00E37A98" w:rsidRDefault="00E37A98" w:rsidP="00D03BD9">
      <w:pPr>
        <w:rPr>
          <w:noProof/>
        </w:rPr>
      </w:pPr>
    </w:p>
    <w:p w14:paraId="34BD31E1" w14:textId="45BC752D" w:rsidR="00E37A98" w:rsidRDefault="00E37A98" w:rsidP="00D03BD9">
      <w:pPr>
        <w:rPr>
          <w:noProof/>
        </w:rPr>
      </w:pPr>
    </w:p>
    <w:p w14:paraId="4C8B0DA1" w14:textId="77777777" w:rsidR="00C82890" w:rsidRDefault="00F03A2E" w:rsidP="00F03A2E">
      <w:pPr>
        <w:rPr>
          <w:lang w:val="en-GB" w:bidi="he-IL"/>
        </w:rPr>
      </w:pPr>
      <w:r>
        <w:rPr>
          <w:lang w:val="en-GB" w:bidi="he-IL"/>
        </w:rPr>
        <w:lastRenderedPageBreak/>
        <w:t>In Figure</w:t>
      </w:r>
      <w:r w:rsidR="001744C2">
        <w:rPr>
          <w:lang w:val="en-GB" w:bidi="he-IL"/>
        </w:rPr>
        <w:t>s</w:t>
      </w:r>
      <w:r>
        <w:rPr>
          <w:lang w:val="en-GB" w:bidi="he-IL"/>
        </w:rPr>
        <w:t xml:space="preserve"> 1</w:t>
      </w:r>
      <w:r w:rsidR="009E700E">
        <w:rPr>
          <w:lang w:val="en-GB" w:bidi="he-IL"/>
        </w:rPr>
        <w:t>2 and 13</w:t>
      </w:r>
      <w:r>
        <w:rPr>
          <w:lang w:val="en-GB" w:bidi="he-IL"/>
        </w:rPr>
        <w:t xml:space="preserve"> below, it is noted that on the event of </w:t>
      </w:r>
      <w:r w:rsidR="001744C2">
        <w:rPr>
          <w:lang w:val="en-GB" w:bidi="he-IL"/>
        </w:rPr>
        <w:t>HAB,</w:t>
      </w:r>
      <w:r>
        <w:rPr>
          <w:lang w:val="en-GB" w:bidi="he-IL"/>
        </w:rPr>
        <w:t xml:space="preserve"> Chl-a values </w:t>
      </w:r>
      <w:r w:rsidR="001744C2">
        <w:rPr>
          <w:lang w:val="en-GB" w:bidi="he-IL"/>
        </w:rPr>
        <w:t xml:space="preserve">are seen to rise </w:t>
      </w:r>
      <w:r>
        <w:rPr>
          <w:lang w:val="en-GB" w:bidi="he-IL"/>
        </w:rPr>
        <w:t>significantly to up to 3</w:t>
      </w:r>
      <w:r w:rsidR="001744C2">
        <w:rPr>
          <w:lang w:val="en-GB" w:bidi="he-IL"/>
        </w:rPr>
        <w:t>9</w:t>
      </w:r>
      <w:r>
        <w:rPr>
          <w:lang w:val="en-GB" w:bidi="he-IL"/>
        </w:rPr>
        <w:t>.</w:t>
      </w:r>
      <w:r w:rsidR="001744C2">
        <w:rPr>
          <w:lang w:val="en-GB" w:bidi="he-IL"/>
        </w:rPr>
        <w:t>6</w:t>
      </w:r>
      <w:r>
        <w:rPr>
          <w:lang w:val="en-GB" w:bidi="he-IL"/>
        </w:rPr>
        <w:t xml:space="preserve"> Mg/M</w:t>
      </w:r>
      <w:r>
        <w:rPr>
          <w:vertAlign w:val="superscript"/>
          <w:lang w:val="en-GB" w:bidi="he-IL"/>
        </w:rPr>
        <w:t>3</w:t>
      </w:r>
      <w:r>
        <w:rPr>
          <w:lang w:val="en-GB" w:bidi="he-IL"/>
        </w:rPr>
        <w:t xml:space="preserve"> </w:t>
      </w:r>
      <w:r w:rsidR="001744C2">
        <w:rPr>
          <w:lang w:val="en-GB" w:bidi="he-IL"/>
        </w:rPr>
        <w:t>and 25.9 Mg/M</w:t>
      </w:r>
      <w:r w:rsidR="001744C2">
        <w:rPr>
          <w:vertAlign w:val="superscript"/>
          <w:lang w:val="en-GB" w:bidi="he-IL"/>
        </w:rPr>
        <w:t>3</w:t>
      </w:r>
      <w:r w:rsidR="001744C2">
        <w:rPr>
          <w:lang w:val="en-GB" w:bidi="he-IL"/>
        </w:rPr>
        <w:t xml:space="preserve"> </w:t>
      </w:r>
      <w:r>
        <w:rPr>
          <w:lang w:val="en-GB" w:bidi="he-IL"/>
        </w:rPr>
        <w:t xml:space="preserve">in the affected regions </w:t>
      </w:r>
      <w:r w:rsidR="00D347BA">
        <w:rPr>
          <w:lang w:val="en-GB" w:bidi="he-IL"/>
        </w:rPr>
        <w:t>Notably, in 2018, the severity of the bloom was quite low as the highest chl-a values were 25.9 Mg/M</w:t>
      </w:r>
      <w:r w:rsidR="00D347BA">
        <w:rPr>
          <w:vertAlign w:val="superscript"/>
          <w:lang w:val="en-GB" w:bidi="he-IL"/>
        </w:rPr>
        <w:t>3</w:t>
      </w:r>
      <w:r w:rsidR="00C82890">
        <w:rPr>
          <w:lang w:val="en-GB" w:bidi="he-IL"/>
        </w:rPr>
        <w:t>.</w:t>
      </w:r>
    </w:p>
    <w:p w14:paraId="59EFCF5D" w14:textId="67EA01C2" w:rsidR="00F04AD3" w:rsidRDefault="00C82890" w:rsidP="00D03BD9">
      <w:pPr>
        <w:rPr>
          <w:lang w:val="en-GB" w:bidi="he-IL"/>
        </w:rPr>
      </w:pPr>
      <w:r>
        <w:rPr>
          <w:lang w:val="en-GB" w:bidi="he-IL"/>
        </w:rPr>
        <w:t xml:space="preserve">The western regions of the study area still </w:t>
      </w:r>
      <w:r w:rsidR="00F04AD3">
        <w:rPr>
          <w:lang w:val="en-GB" w:bidi="he-IL"/>
        </w:rPr>
        <w:t>maintain</w:t>
      </w:r>
      <w:r>
        <w:rPr>
          <w:lang w:val="en-GB" w:bidi="he-IL"/>
        </w:rPr>
        <w:t xml:space="preserve"> </w:t>
      </w:r>
      <w:r w:rsidR="00F04AD3">
        <w:rPr>
          <w:lang w:val="en-GB" w:bidi="he-IL"/>
        </w:rPr>
        <w:t>comparatively</w:t>
      </w:r>
      <w:r>
        <w:rPr>
          <w:lang w:val="en-GB" w:bidi="he-IL"/>
        </w:rPr>
        <w:t xml:space="preserve"> low chl-a values indicating they were not </w:t>
      </w:r>
      <w:r w:rsidR="00F04AD3">
        <w:rPr>
          <w:lang w:val="en-GB" w:bidi="he-IL"/>
        </w:rPr>
        <w:t>significantly</w:t>
      </w:r>
      <w:r>
        <w:rPr>
          <w:lang w:val="en-GB" w:bidi="he-IL"/>
        </w:rPr>
        <w:t xml:space="preserve"> </w:t>
      </w:r>
      <w:r w:rsidR="00F04AD3">
        <w:rPr>
          <w:lang w:val="en-GB" w:bidi="he-IL"/>
        </w:rPr>
        <w:t>affected.</w:t>
      </w:r>
    </w:p>
    <w:p w14:paraId="67D7E9B3" w14:textId="6A3B08BC" w:rsidR="00435E56" w:rsidRDefault="006561A5" w:rsidP="00D03BD9">
      <w:pPr>
        <w:rPr>
          <w:noProof/>
        </w:rPr>
      </w:pPr>
      <w:r>
        <w:rPr>
          <w:noProof/>
        </w:rPr>
        <w:drawing>
          <wp:anchor distT="0" distB="0" distL="114300" distR="114300" simplePos="0" relativeHeight="252002304" behindDoc="0" locked="0" layoutInCell="1" allowOverlap="1" wp14:anchorId="55FF75F6" wp14:editId="477A4B30">
            <wp:simplePos x="0" y="0"/>
            <wp:positionH relativeFrom="column">
              <wp:posOffset>3028315</wp:posOffset>
            </wp:positionH>
            <wp:positionV relativeFrom="paragraph">
              <wp:posOffset>393065</wp:posOffset>
            </wp:positionV>
            <wp:extent cx="3800475" cy="2936875"/>
            <wp:effectExtent l="0" t="0" r="9525" b="0"/>
            <wp:wrapThrough wrapText="bothSides">
              <wp:wrapPolygon edited="0">
                <wp:start x="0" y="0"/>
                <wp:lineTo x="0" y="21437"/>
                <wp:lineTo x="21546" y="21437"/>
                <wp:lineTo x="21546"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00475" cy="2936875"/>
                    </a:xfrm>
                    <a:prstGeom prst="rect">
                      <a:avLst/>
                    </a:prstGeom>
                  </pic:spPr>
                </pic:pic>
              </a:graphicData>
            </a:graphic>
            <wp14:sizeRelH relativeFrom="page">
              <wp14:pctWidth>0</wp14:pctWidth>
            </wp14:sizeRelH>
            <wp14:sizeRelV relativeFrom="page">
              <wp14:pctHeight>0</wp14:pctHeight>
            </wp14:sizeRelV>
          </wp:anchor>
        </w:drawing>
      </w:r>
      <w:r w:rsidR="00224ADA">
        <w:rPr>
          <w:noProof/>
        </w:rPr>
        <w:drawing>
          <wp:anchor distT="0" distB="0" distL="114300" distR="114300" simplePos="0" relativeHeight="252003328" behindDoc="0" locked="0" layoutInCell="1" allowOverlap="1" wp14:anchorId="1DE516E2" wp14:editId="7560C3F0">
            <wp:simplePos x="0" y="0"/>
            <wp:positionH relativeFrom="column">
              <wp:posOffset>-847725</wp:posOffset>
            </wp:positionH>
            <wp:positionV relativeFrom="paragraph">
              <wp:posOffset>393065</wp:posOffset>
            </wp:positionV>
            <wp:extent cx="3830320" cy="2959735"/>
            <wp:effectExtent l="0" t="0" r="0" b="0"/>
            <wp:wrapThrough wrapText="bothSides">
              <wp:wrapPolygon edited="0">
                <wp:start x="0" y="0"/>
                <wp:lineTo x="0" y="21410"/>
                <wp:lineTo x="21485" y="21410"/>
                <wp:lineTo x="21485"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30320" cy="2959735"/>
                    </a:xfrm>
                    <a:prstGeom prst="rect">
                      <a:avLst/>
                    </a:prstGeom>
                  </pic:spPr>
                </pic:pic>
              </a:graphicData>
            </a:graphic>
            <wp14:sizeRelH relativeFrom="page">
              <wp14:pctWidth>0</wp14:pctWidth>
            </wp14:sizeRelH>
            <wp14:sizeRelV relativeFrom="page">
              <wp14:pctHeight>0</wp14:pctHeight>
            </wp14:sizeRelV>
          </wp:anchor>
        </w:drawing>
      </w:r>
    </w:p>
    <w:p w14:paraId="1CAFB1CC" w14:textId="60388C82" w:rsidR="00F03A2E" w:rsidRPr="00F464F3" w:rsidRDefault="005F3E83" w:rsidP="005F3E83">
      <w:pPr>
        <w:ind w:left="-270" w:right="-540"/>
        <w:rPr>
          <w:i/>
          <w:iCs/>
          <w:noProof/>
        </w:rPr>
      </w:pPr>
      <w:r>
        <w:rPr>
          <w:i/>
          <w:iCs/>
        </w:rPr>
        <w:t xml:space="preserve"> </w:t>
      </w:r>
      <w:r w:rsidR="00A10BAA" w:rsidRPr="00BE1A2D">
        <w:rPr>
          <w:i/>
          <w:iCs/>
        </w:rPr>
        <w:t>Fig</w:t>
      </w:r>
      <w:r w:rsidR="00A10BAA">
        <w:rPr>
          <w:i/>
          <w:iCs/>
        </w:rPr>
        <w:t>ure</w:t>
      </w:r>
      <w:r w:rsidR="00A10BAA" w:rsidRPr="00F464F3">
        <w:rPr>
          <w:i/>
          <w:iCs/>
          <w:noProof/>
        </w:rPr>
        <w:t xml:space="preserve"> </w:t>
      </w:r>
      <w:r w:rsidR="00F03A2E" w:rsidRPr="00F464F3">
        <w:rPr>
          <w:i/>
          <w:iCs/>
          <w:noProof/>
        </w:rPr>
        <w:t>1</w:t>
      </w:r>
      <w:r w:rsidR="00A10BAA">
        <w:rPr>
          <w:i/>
          <w:iCs/>
          <w:noProof/>
        </w:rPr>
        <w:t>3</w:t>
      </w:r>
      <w:r w:rsidR="00F03A2E" w:rsidRPr="00F464F3">
        <w:rPr>
          <w:i/>
          <w:iCs/>
          <w:noProof/>
        </w:rPr>
        <w:t>. HAB concentration, 201</w:t>
      </w:r>
      <w:r w:rsidR="00DE3B25">
        <w:rPr>
          <w:i/>
          <w:iCs/>
          <w:noProof/>
        </w:rPr>
        <w:t>7</w:t>
      </w:r>
      <w:r w:rsidR="00F03A2E" w:rsidRPr="00F464F3">
        <w:rPr>
          <w:i/>
          <w:iCs/>
          <w:noProof/>
        </w:rPr>
        <w:t xml:space="preserve"> </w:t>
      </w:r>
      <w:r w:rsidR="00F03A2E" w:rsidRPr="00F464F3">
        <w:rPr>
          <w:i/>
          <w:iCs/>
          <w:noProof/>
        </w:rPr>
        <w:tab/>
      </w:r>
      <w:r w:rsidR="00F03A2E" w:rsidRPr="00F464F3">
        <w:rPr>
          <w:i/>
          <w:iCs/>
          <w:noProof/>
        </w:rPr>
        <w:tab/>
      </w:r>
      <w:r>
        <w:rPr>
          <w:i/>
          <w:iCs/>
          <w:noProof/>
        </w:rPr>
        <w:t xml:space="preserve">            </w:t>
      </w:r>
      <w:r w:rsidR="00A10BAA" w:rsidRPr="00BE1A2D">
        <w:rPr>
          <w:i/>
          <w:iCs/>
        </w:rPr>
        <w:t>Fig</w:t>
      </w:r>
      <w:r w:rsidR="00A10BAA">
        <w:rPr>
          <w:i/>
          <w:iCs/>
        </w:rPr>
        <w:t>ure</w:t>
      </w:r>
      <w:r w:rsidR="00A10BAA" w:rsidRPr="00F464F3">
        <w:rPr>
          <w:i/>
          <w:iCs/>
          <w:noProof/>
        </w:rPr>
        <w:t xml:space="preserve"> </w:t>
      </w:r>
      <w:r w:rsidR="00F03A2E" w:rsidRPr="00F464F3">
        <w:rPr>
          <w:i/>
          <w:iCs/>
          <w:noProof/>
        </w:rPr>
        <w:t>1</w:t>
      </w:r>
      <w:r w:rsidR="00A10BAA">
        <w:rPr>
          <w:i/>
          <w:iCs/>
          <w:noProof/>
        </w:rPr>
        <w:t>4</w:t>
      </w:r>
      <w:r w:rsidR="00F03A2E" w:rsidRPr="00F464F3">
        <w:rPr>
          <w:i/>
          <w:iCs/>
          <w:noProof/>
        </w:rPr>
        <w:t>. HAB concentration, 201</w:t>
      </w:r>
      <w:r w:rsidR="00DE3B25">
        <w:rPr>
          <w:i/>
          <w:iCs/>
          <w:noProof/>
        </w:rPr>
        <w:t>8</w:t>
      </w:r>
    </w:p>
    <w:p w14:paraId="240653AD" w14:textId="39EC086B" w:rsidR="00435E56" w:rsidRDefault="00435E56" w:rsidP="00D03BD9">
      <w:pPr>
        <w:rPr>
          <w:noProof/>
        </w:rPr>
      </w:pPr>
    </w:p>
    <w:p w14:paraId="15112D79" w14:textId="0D3943D8" w:rsidR="00435E56" w:rsidRDefault="00435E56" w:rsidP="00D03BD9">
      <w:pPr>
        <w:rPr>
          <w:noProof/>
        </w:rPr>
      </w:pPr>
    </w:p>
    <w:p w14:paraId="57A96735" w14:textId="51474B97" w:rsidR="00435E56" w:rsidRDefault="00435E56" w:rsidP="00D03BD9">
      <w:pPr>
        <w:rPr>
          <w:noProof/>
        </w:rPr>
      </w:pPr>
    </w:p>
    <w:p w14:paraId="46542250" w14:textId="576108B1" w:rsidR="00435E56" w:rsidRDefault="00435E56" w:rsidP="00D03BD9">
      <w:pPr>
        <w:rPr>
          <w:noProof/>
        </w:rPr>
      </w:pPr>
    </w:p>
    <w:p w14:paraId="55C8C399" w14:textId="34292E63" w:rsidR="00435E56" w:rsidRDefault="00435E56" w:rsidP="00D03BD9">
      <w:pPr>
        <w:rPr>
          <w:noProof/>
        </w:rPr>
      </w:pPr>
    </w:p>
    <w:p w14:paraId="219DF0F2" w14:textId="09B5D370" w:rsidR="00E37A98" w:rsidRDefault="00E37A98" w:rsidP="00D03BD9">
      <w:pPr>
        <w:rPr>
          <w:noProof/>
        </w:rPr>
      </w:pPr>
    </w:p>
    <w:p w14:paraId="782DE940" w14:textId="1043A3BA" w:rsidR="00E37A98" w:rsidRDefault="00E37A98" w:rsidP="00D03BD9">
      <w:pPr>
        <w:rPr>
          <w:noProof/>
        </w:rPr>
      </w:pPr>
    </w:p>
    <w:p w14:paraId="644CA5C8" w14:textId="77777777" w:rsidR="00E37A98" w:rsidRDefault="00E37A98" w:rsidP="00D03BD9">
      <w:pPr>
        <w:rPr>
          <w:noProof/>
        </w:rPr>
      </w:pPr>
    </w:p>
    <w:p w14:paraId="7FE1D9E3" w14:textId="749680F2" w:rsidR="00C63A2A" w:rsidRDefault="00C15B18" w:rsidP="00C63A2A">
      <w:pPr>
        <w:rPr>
          <w:lang w:val="en-GB" w:bidi="he-IL"/>
        </w:rPr>
      </w:pPr>
      <w:r>
        <w:rPr>
          <w:lang w:val="en-GB" w:bidi="he-IL"/>
        </w:rPr>
        <w:lastRenderedPageBreak/>
        <w:t>Finally fi</w:t>
      </w:r>
      <w:r w:rsidR="00C63A2A">
        <w:rPr>
          <w:lang w:val="en-GB" w:bidi="he-IL"/>
        </w:rPr>
        <w:t>gures 1</w:t>
      </w:r>
      <w:r>
        <w:rPr>
          <w:lang w:val="en-GB" w:bidi="he-IL"/>
        </w:rPr>
        <w:t>4</w:t>
      </w:r>
      <w:r w:rsidR="00C63A2A">
        <w:rPr>
          <w:lang w:val="en-GB" w:bidi="he-IL"/>
        </w:rPr>
        <w:t xml:space="preserve"> and 1</w:t>
      </w:r>
      <w:r>
        <w:rPr>
          <w:lang w:val="en-GB" w:bidi="he-IL"/>
        </w:rPr>
        <w:t>5 for 2019 and 2020</w:t>
      </w:r>
      <w:r w:rsidR="00C63A2A">
        <w:rPr>
          <w:lang w:val="en-GB" w:bidi="he-IL"/>
        </w:rPr>
        <w:t xml:space="preserve"> below, </w:t>
      </w:r>
      <w:r>
        <w:rPr>
          <w:lang w:val="en-GB" w:bidi="he-IL"/>
        </w:rPr>
        <w:t xml:space="preserve">show that the severity of the HAB went relatively high. This was realised with the increased eutrophication in the said region as </w:t>
      </w:r>
      <w:proofErr w:type="spellStart"/>
      <w:r w:rsidRPr="00B614C4">
        <w:t>Simiyu</w:t>
      </w:r>
      <w:proofErr w:type="spellEnd"/>
      <w:r w:rsidRPr="00B614C4">
        <w:t xml:space="preserve"> et al., 2018</w:t>
      </w:r>
      <w:r>
        <w:t xml:space="preserve"> observed. This research therefore agrees with the previously well-documented </w:t>
      </w:r>
      <w:r w:rsidR="004242F6">
        <w:t>studies.</w:t>
      </w:r>
      <w:r w:rsidR="00C63A2A">
        <w:rPr>
          <w:lang w:val="en-GB" w:bidi="he-IL"/>
        </w:rPr>
        <w:t xml:space="preserve"> Chl-a values are seen to rise significantly to up to </w:t>
      </w:r>
      <w:r w:rsidR="00090F7A">
        <w:rPr>
          <w:lang w:val="en-GB" w:bidi="he-IL"/>
        </w:rPr>
        <w:t>49.3</w:t>
      </w:r>
      <w:r w:rsidR="00C63A2A">
        <w:rPr>
          <w:lang w:val="en-GB" w:bidi="he-IL"/>
        </w:rPr>
        <w:t xml:space="preserve"> Mg/M</w:t>
      </w:r>
      <w:r w:rsidR="00C63A2A">
        <w:rPr>
          <w:vertAlign w:val="superscript"/>
          <w:lang w:val="en-GB" w:bidi="he-IL"/>
        </w:rPr>
        <w:t>3</w:t>
      </w:r>
      <w:r w:rsidR="00C63A2A">
        <w:rPr>
          <w:lang w:val="en-GB" w:bidi="he-IL"/>
        </w:rPr>
        <w:t xml:space="preserve"> and </w:t>
      </w:r>
      <w:r w:rsidR="00090F7A">
        <w:rPr>
          <w:lang w:val="en-GB" w:bidi="he-IL"/>
        </w:rPr>
        <w:t>57.1</w:t>
      </w:r>
      <w:r w:rsidR="00C63A2A">
        <w:rPr>
          <w:lang w:val="en-GB" w:bidi="he-IL"/>
        </w:rPr>
        <w:t xml:space="preserve"> Mg/M</w:t>
      </w:r>
      <w:r w:rsidR="00C63A2A">
        <w:rPr>
          <w:vertAlign w:val="superscript"/>
          <w:lang w:val="en-GB" w:bidi="he-IL"/>
        </w:rPr>
        <w:t>3</w:t>
      </w:r>
      <w:r w:rsidR="00C63A2A">
        <w:rPr>
          <w:lang w:val="en-GB" w:bidi="he-IL"/>
        </w:rPr>
        <w:t xml:space="preserve"> in </w:t>
      </w:r>
      <w:r w:rsidR="00090F7A">
        <w:rPr>
          <w:lang w:val="en-GB" w:bidi="he-IL"/>
        </w:rPr>
        <w:t>2019 and 2020.</w:t>
      </w:r>
      <w:r w:rsidR="003152C6">
        <w:rPr>
          <w:lang w:val="en-GB" w:bidi="he-IL"/>
        </w:rPr>
        <w:t xml:space="preserve"> T</w:t>
      </w:r>
      <w:r w:rsidR="00C63A2A">
        <w:rPr>
          <w:lang w:val="en-GB" w:bidi="he-IL"/>
        </w:rPr>
        <w:t xml:space="preserve">he </w:t>
      </w:r>
      <w:r w:rsidR="00D046B0">
        <w:rPr>
          <w:lang w:val="en-GB" w:bidi="he-IL"/>
        </w:rPr>
        <w:t>cases were more severe.</w:t>
      </w:r>
    </w:p>
    <w:p w14:paraId="1670DD31" w14:textId="77777777" w:rsidR="00C63A2A" w:rsidRDefault="00C63A2A" w:rsidP="00C63A2A">
      <w:pPr>
        <w:rPr>
          <w:lang w:val="en-GB" w:bidi="he-IL"/>
        </w:rPr>
      </w:pPr>
      <w:r>
        <w:rPr>
          <w:lang w:val="en-GB" w:bidi="he-IL"/>
        </w:rPr>
        <w:t>The western regions of the study area still maintain comparatively low chl-a values indicating they were not significantly affected.</w:t>
      </w:r>
    </w:p>
    <w:p w14:paraId="46E9C486" w14:textId="713B4577" w:rsidR="00E37A98" w:rsidRDefault="008862E8" w:rsidP="00D03BD9">
      <w:pPr>
        <w:rPr>
          <w:noProof/>
        </w:rPr>
      </w:pPr>
      <w:r>
        <w:rPr>
          <w:noProof/>
        </w:rPr>
        <w:drawing>
          <wp:anchor distT="0" distB="0" distL="114300" distR="114300" simplePos="0" relativeHeight="252010496" behindDoc="0" locked="0" layoutInCell="1" allowOverlap="1" wp14:anchorId="13DFD68A" wp14:editId="51B3D515">
            <wp:simplePos x="0" y="0"/>
            <wp:positionH relativeFrom="column">
              <wp:posOffset>-844495</wp:posOffset>
            </wp:positionH>
            <wp:positionV relativeFrom="paragraph">
              <wp:posOffset>290830</wp:posOffset>
            </wp:positionV>
            <wp:extent cx="3858260" cy="2981325"/>
            <wp:effectExtent l="0" t="0" r="8890" b="9525"/>
            <wp:wrapThrough wrapText="bothSides">
              <wp:wrapPolygon edited="0">
                <wp:start x="0" y="0"/>
                <wp:lineTo x="0" y="21531"/>
                <wp:lineTo x="21543" y="21531"/>
                <wp:lineTo x="21543"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58260" cy="29813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11520" behindDoc="0" locked="0" layoutInCell="1" allowOverlap="1" wp14:anchorId="72A65B7A" wp14:editId="54893973">
            <wp:simplePos x="0" y="0"/>
            <wp:positionH relativeFrom="column">
              <wp:posOffset>3009900</wp:posOffset>
            </wp:positionH>
            <wp:positionV relativeFrom="paragraph">
              <wp:posOffset>299085</wp:posOffset>
            </wp:positionV>
            <wp:extent cx="3847465" cy="2973070"/>
            <wp:effectExtent l="0" t="0" r="635" b="0"/>
            <wp:wrapThrough wrapText="bothSides">
              <wp:wrapPolygon edited="0">
                <wp:start x="0" y="0"/>
                <wp:lineTo x="0" y="21452"/>
                <wp:lineTo x="21497" y="21452"/>
                <wp:lineTo x="21497"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47465" cy="2973070"/>
                    </a:xfrm>
                    <a:prstGeom prst="rect">
                      <a:avLst/>
                    </a:prstGeom>
                  </pic:spPr>
                </pic:pic>
              </a:graphicData>
            </a:graphic>
            <wp14:sizeRelH relativeFrom="page">
              <wp14:pctWidth>0</wp14:pctWidth>
            </wp14:sizeRelH>
            <wp14:sizeRelV relativeFrom="page">
              <wp14:pctHeight>0</wp14:pctHeight>
            </wp14:sizeRelV>
          </wp:anchor>
        </w:drawing>
      </w:r>
    </w:p>
    <w:p w14:paraId="262C5AF7" w14:textId="2ABF959E" w:rsidR="00E40AB6" w:rsidRPr="00F464F3" w:rsidRDefault="004D1766" w:rsidP="005F3E83">
      <w:pPr>
        <w:ind w:left="-180" w:right="-540"/>
        <w:rPr>
          <w:i/>
          <w:iCs/>
          <w:noProof/>
        </w:rPr>
      </w:pPr>
      <w:r w:rsidRPr="00BE1A2D">
        <w:rPr>
          <w:i/>
          <w:iCs/>
        </w:rPr>
        <w:t>Fig</w:t>
      </w:r>
      <w:r>
        <w:rPr>
          <w:i/>
          <w:iCs/>
        </w:rPr>
        <w:t>ure</w:t>
      </w:r>
      <w:r w:rsidRPr="00F464F3">
        <w:rPr>
          <w:i/>
          <w:iCs/>
          <w:noProof/>
        </w:rPr>
        <w:t xml:space="preserve"> </w:t>
      </w:r>
      <w:r w:rsidR="00E40AB6" w:rsidRPr="00F464F3">
        <w:rPr>
          <w:i/>
          <w:iCs/>
          <w:noProof/>
        </w:rPr>
        <w:t>1</w:t>
      </w:r>
      <w:r>
        <w:rPr>
          <w:i/>
          <w:iCs/>
          <w:noProof/>
        </w:rPr>
        <w:t>5</w:t>
      </w:r>
      <w:r w:rsidR="00E40AB6" w:rsidRPr="00F464F3">
        <w:rPr>
          <w:i/>
          <w:iCs/>
          <w:noProof/>
        </w:rPr>
        <w:t>. HAB concentration, 201</w:t>
      </w:r>
      <w:r w:rsidR="00DE3B25">
        <w:rPr>
          <w:i/>
          <w:iCs/>
          <w:noProof/>
        </w:rPr>
        <w:t>9</w:t>
      </w:r>
      <w:r w:rsidR="00E40AB6" w:rsidRPr="00F464F3">
        <w:rPr>
          <w:i/>
          <w:iCs/>
          <w:noProof/>
        </w:rPr>
        <w:t xml:space="preserve"> </w:t>
      </w:r>
      <w:r w:rsidR="00E40AB6" w:rsidRPr="00F464F3">
        <w:rPr>
          <w:i/>
          <w:iCs/>
          <w:noProof/>
        </w:rPr>
        <w:tab/>
      </w:r>
      <w:r w:rsidR="00E40AB6" w:rsidRPr="00F464F3">
        <w:rPr>
          <w:i/>
          <w:iCs/>
          <w:noProof/>
        </w:rPr>
        <w:tab/>
      </w:r>
      <w:r w:rsidR="005F3E83">
        <w:rPr>
          <w:i/>
          <w:iCs/>
          <w:noProof/>
        </w:rPr>
        <w:t xml:space="preserve">            </w:t>
      </w:r>
      <w:r w:rsidRPr="00BE1A2D">
        <w:rPr>
          <w:i/>
          <w:iCs/>
        </w:rPr>
        <w:t>Fig</w:t>
      </w:r>
      <w:r>
        <w:rPr>
          <w:i/>
          <w:iCs/>
        </w:rPr>
        <w:t>ure</w:t>
      </w:r>
      <w:r w:rsidRPr="00F464F3">
        <w:rPr>
          <w:i/>
          <w:iCs/>
          <w:noProof/>
        </w:rPr>
        <w:t xml:space="preserve"> </w:t>
      </w:r>
      <w:r w:rsidR="00E40AB6" w:rsidRPr="00F464F3">
        <w:rPr>
          <w:i/>
          <w:iCs/>
          <w:noProof/>
        </w:rPr>
        <w:t>1</w:t>
      </w:r>
      <w:r>
        <w:rPr>
          <w:i/>
          <w:iCs/>
          <w:noProof/>
        </w:rPr>
        <w:t>6</w:t>
      </w:r>
      <w:r w:rsidR="00E40AB6" w:rsidRPr="00F464F3">
        <w:rPr>
          <w:i/>
          <w:iCs/>
          <w:noProof/>
        </w:rPr>
        <w:t>. HAB concentration, 20</w:t>
      </w:r>
      <w:r w:rsidR="00DE3B25">
        <w:rPr>
          <w:i/>
          <w:iCs/>
          <w:noProof/>
        </w:rPr>
        <w:t>20</w:t>
      </w:r>
    </w:p>
    <w:p w14:paraId="576DE837" w14:textId="57BC43A6" w:rsidR="00E37A98" w:rsidRDefault="00E37A98" w:rsidP="00D03BD9">
      <w:pPr>
        <w:rPr>
          <w:noProof/>
        </w:rPr>
      </w:pPr>
    </w:p>
    <w:p w14:paraId="73B359E4" w14:textId="782B6E7D" w:rsidR="00E37A98" w:rsidRDefault="00E37A98" w:rsidP="00D03BD9">
      <w:pPr>
        <w:rPr>
          <w:noProof/>
        </w:rPr>
      </w:pPr>
    </w:p>
    <w:p w14:paraId="353A9D28" w14:textId="24ABE92A" w:rsidR="00043F70" w:rsidRDefault="00043F70" w:rsidP="00D03BD9">
      <w:pPr>
        <w:rPr>
          <w:noProof/>
        </w:rPr>
      </w:pPr>
    </w:p>
    <w:p w14:paraId="721CBDBB" w14:textId="53A7A817" w:rsidR="00043F70" w:rsidRDefault="00043F70" w:rsidP="00D03BD9">
      <w:pPr>
        <w:rPr>
          <w:noProof/>
        </w:rPr>
      </w:pPr>
    </w:p>
    <w:p w14:paraId="61E86F9E" w14:textId="2D0EE481" w:rsidR="00043F70" w:rsidRDefault="00043F70" w:rsidP="00D03BD9">
      <w:pPr>
        <w:rPr>
          <w:noProof/>
        </w:rPr>
      </w:pPr>
    </w:p>
    <w:p w14:paraId="2F60F61E" w14:textId="35CE9ACA" w:rsidR="00043F70" w:rsidRDefault="00043F70" w:rsidP="00D03BD9">
      <w:pPr>
        <w:rPr>
          <w:noProof/>
        </w:rPr>
      </w:pPr>
    </w:p>
    <w:p w14:paraId="52151292" w14:textId="77777777" w:rsidR="00043F70" w:rsidRDefault="00043F70" w:rsidP="00D03BD9">
      <w:pPr>
        <w:rPr>
          <w:noProof/>
        </w:rPr>
      </w:pPr>
    </w:p>
    <w:p w14:paraId="2DDDCA60" w14:textId="68752ADD" w:rsidR="00B31F7D" w:rsidRPr="004762A8" w:rsidRDefault="00424C85" w:rsidP="004762A8">
      <w:pPr>
        <w:pStyle w:val="ListParagraph"/>
        <w:numPr>
          <w:ilvl w:val="2"/>
          <w:numId w:val="32"/>
        </w:numPr>
        <w:rPr>
          <w:b/>
          <w:bCs/>
          <w:sz w:val="24"/>
          <w:szCs w:val="24"/>
          <w:lang w:val="en-GB" w:bidi="he-IL"/>
        </w:rPr>
      </w:pPr>
      <w:r w:rsidRPr="004762A8">
        <w:rPr>
          <w:b/>
          <w:bCs/>
          <w:sz w:val="24"/>
          <w:szCs w:val="24"/>
          <w:lang w:val="en-GB" w:bidi="he-IL"/>
        </w:rPr>
        <w:lastRenderedPageBreak/>
        <w:t>Accuracy assessment of the Chl-a Estimates.</w:t>
      </w:r>
    </w:p>
    <w:p w14:paraId="64781223" w14:textId="63F8FD8F" w:rsidR="00855D14" w:rsidRDefault="004762A8" w:rsidP="004762A8">
      <w:pPr>
        <w:ind w:left="360"/>
      </w:pPr>
      <w:r>
        <w:t xml:space="preserve">As a general rule of remote sensing and quantitative estimations, the </w:t>
      </w:r>
      <w:r w:rsidR="00C77120">
        <w:t xml:space="preserve">Chl-a estimates </w:t>
      </w:r>
      <w:r>
        <w:t>had to be validated. In order to validate the</w:t>
      </w:r>
      <w:r w:rsidR="00855D14">
        <w:t xml:space="preserve"> estimated</w:t>
      </w:r>
      <w:r>
        <w:t xml:space="preserve"> results and </w:t>
      </w:r>
      <w:r w:rsidR="00855D14">
        <w:t>analyze</w:t>
      </w:r>
      <w:r>
        <w:t xml:space="preserve"> the relationship between </w:t>
      </w:r>
      <w:r w:rsidR="00855D14">
        <w:t>Sentinel-3 OLCI chl-a</w:t>
      </w:r>
      <w:r>
        <w:t xml:space="preserve"> data and</w:t>
      </w:r>
      <w:r w:rsidR="00855D14">
        <w:t xml:space="preserve"> those</w:t>
      </w:r>
      <w:r>
        <w:t xml:space="preserve"> retrieved from Landsat8 </w:t>
      </w:r>
      <w:r w:rsidR="00855D14">
        <w:t>OLI</w:t>
      </w:r>
      <w:r>
        <w:t xml:space="preserve">, scatter plots and linear fitting were done with the help of </w:t>
      </w:r>
      <w:r w:rsidR="00855D14">
        <w:t xml:space="preserve">1000 to 500 </w:t>
      </w:r>
      <w:r>
        <w:t>samples between</w:t>
      </w:r>
      <w:r w:rsidR="00855D14">
        <w:t xml:space="preserve"> Chl-a values and the corresponding Sentinel-3 values from the product.</w:t>
      </w:r>
    </w:p>
    <w:p w14:paraId="7E19529B" w14:textId="07C18645" w:rsidR="00182D48" w:rsidRDefault="00855D14" w:rsidP="00182D48">
      <w:pPr>
        <w:ind w:left="360"/>
        <w:rPr>
          <w:rFonts w:ascii="Segoe UI" w:eastAsia="Times New Roman" w:hAnsi="Segoe UI" w:cs="Segoe UI"/>
          <w:color w:val="000000" w:themeColor="text1"/>
          <w:sz w:val="18"/>
          <w:szCs w:val="18"/>
        </w:rPr>
      </w:pPr>
      <w:r>
        <w:t xml:space="preserve">Statistical analysis </w:t>
      </w:r>
      <w:r w:rsidR="00240160">
        <w:t>indicated</w:t>
      </w:r>
      <w:r>
        <w:t xml:space="preserve"> (Figures 16</w:t>
      </w:r>
      <w:r w:rsidR="00B37910">
        <w:t xml:space="preserve"> </w:t>
      </w:r>
      <w:r>
        <w:t xml:space="preserve">and </w:t>
      </w:r>
      <w:r w:rsidR="00B37910">
        <w:t>17</w:t>
      </w:r>
      <w:r>
        <w:t xml:space="preserve">) that the </w:t>
      </w:r>
      <w:r w:rsidR="00182D48" w:rsidRPr="000C565B">
        <w:t>coefficient</w:t>
      </w:r>
      <w:r w:rsidR="00182D48">
        <w:t>s of determination (R</w:t>
      </w:r>
      <w:r w:rsidR="00182D48">
        <w:rPr>
          <w:vertAlign w:val="superscript"/>
        </w:rPr>
        <w:t>2</w:t>
      </w:r>
      <w:r w:rsidR="00182D48">
        <w:t>)</w:t>
      </w:r>
      <w:r>
        <w:t xml:space="preserve"> </w:t>
      </w:r>
      <w:r w:rsidR="00182D48">
        <w:t xml:space="preserve">were seen to be </w:t>
      </w:r>
      <w:r>
        <w:t>0.</w:t>
      </w:r>
      <w:r w:rsidR="00182D48" w:rsidRPr="00182D48">
        <w:rPr>
          <w:rFonts w:ascii="Segoe UI" w:eastAsia="Times New Roman" w:hAnsi="Segoe UI" w:cs="Segoe UI"/>
          <w:color w:val="000000" w:themeColor="text1"/>
          <w:sz w:val="16"/>
          <w:szCs w:val="16"/>
        </w:rPr>
        <w:t xml:space="preserve"> </w:t>
      </w:r>
      <w:r w:rsidR="00182D48" w:rsidRPr="00182D48">
        <w:rPr>
          <w:rFonts w:eastAsia="Times New Roman" w:cs="Segoe UI"/>
          <w:color w:val="000000" w:themeColor="text1"/>
        </w:rPr>
        <w:t>836884</w:t>
      </w:r>
      <w:r w:rsidR="00182D48">
        <w:rPr>
          <w:rFonts w:eastAsia="Times New Roman" w:cs="Segoe UI"/>
          <w:color w:val="000000" w:themeColor="text1"/>
        </w:rPr>
        <w:t xml:space="preserve"> (2015)</w:t>
      </w:r>
      <w:r w:rsidR="00182D48">
        <w:t xml:space="preserve"> and</w:t>
      </w:r>
      <w:r>
        <w:t xml:space="preserve"> </w:t>
      </w:r>
      <w:r w:rsidR="00182D48">
        <w:t>0.</w:t>
      </w:r>
      <w:r w:rsidR="00182D48" w:rsidRPr="00182D48">
        <w:rPr>
          <w:rFonts w:eastAsia="Times New Roman" w:cs="Segoe UI"/>
          <w:color w:val="000000" w:themeColor="text1"/>
        </w:rPr>
        <w:t>843381</w:t>
      </w:r>
      <w:r w:rsidR="00182D48">
        <w:rPr>
          <w:rFonts w:eastAsia="Times New Roman" w:cs="Segoe UI"/>
          <w:color w:val="000000" w:themeColor="text1"/>
        </w:rPr>
        <w:t xml:space="preserve"> for</w:t>
      </w:r>
      <w:r w:rsidR="00182D48">
        <w:rPr>
          <w:rFonts w:ascii="Segoe UI" w:eastAsia="Times New Roman" w:hAnsi="Segoe UI" w:cs="Segoe UI"/>
          <w:color w:val="000000" w:themeColor="text1"/>
          <w:sz w:val="18"/>
          <w:szCs w:val="18"/>
        </w:rPr>
        <w:t xml:space="preserve"> </w:t>
      </w:r>
      <w:r w:rsidR="00182D48" w:rsidRPr="00182D48">
        <w:rPr>
          <w:rFonts w:eastAsia="Times New Roman" w:cs="Segoe UI"/>
          <w:color w:val="000000" w:themeColor="text1"/>
        </w:rPr>
        <w:t>2016</w:t>
      </w:r>
      <w:r w:rsidR="00182D48">
        <w:rPr>
          <w:rFonts w:ascii="Segoe UI" w:eastAsia="Times New Roman" w:hAnsi="Segoe UI" w:cs="Segoe UI"/>
          <w:color w:val="000000" w:themeColor="text1"/>
          <w:sz w:val="18"/>
          <w:szCs w:val="18"/>
        </w:rPr>
        <w:t>.</w:t>
      </w:r>
    </w:p>
    <w:p w14:paraId="524CA4AE" w14:textId="21DC9204" w:rsidR="00E3720E" w:rsidRDefault="004762A8" w:rsidP="007210F5">
      <w:pPr>
        <w:rPr>
          <w:b/>
          <w:bCs/>
          <w:lang w:val="en-GB" w:bidi="he-IL"/>
        </w:rPr>
      </w:pPr>
      <w:r w:rsidRPr="00593A9C">
        <w:rPr>
          <w:noProof/>
          <w:lang w:val="en-GB" w:bidi="he-IL"/>
        </w:rPr>
        <mc:AlternateContent>
          <mc:Choice Requires="wps">
            <w:drawing>
              <wp:anchor distT="45720" distB="45720" distL="114300" distR="114300" simplePos="0" relativeHeight="252036096" behindDoc="0" locked="0" layoutInCell="1" allowOverlap="1" wp14:anchorId="208BAE2E" wp14:editId="6824D1B2">
                <wp:simplePos x="0" y="0"/>
                <wp:positionH relativeFrom="column">
                  <wp:posOffset>-209550</wp:posOffset>
                </wp:positionH>
                <wp:positionV relativeFrom="paragraph">
                  <wp:posOffset>551815</wp:posOffset>
                </wp:positionV>
                <wp:extent cx="904875" cy="237490"/>
                <wp:effectExtent l="0" t="0" r="28575" b="1016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37490"/>
                        </a:xfrm>
                        <a:prstGeom prst="rect">
                          <a:avLst/>
                        </a:prstGeom>
                        <a:solidFill>
                          <a:srgbClr val="FFFFFF"/>
                        </a:solidFill>
                        <a:ln w="9525">
                          <a:solidFill>
                            <a:schemeClr val="bg1"/>
                          </a:solidFill>
                          <a:miter lim="800000"/>
                          <a:headEnd/>
                          <a:tailEnd/>
                        </a:ln>
                      </wps:spPr>
                      <wps:txbx>
                        <w:txbxContent>
                          <w:p w14:paraId="3FA1FF8E" w14:textId="63E0948A" w:rsidR="00E3720E" w:rsidRPr="00E67FEA" w:rsidRDefault="00E3720E" w:rsidP="00E3720E">
                            <w:pPr>
                              <w:spacing w:line="240" w:lineRule="auto"/>
                              <w:jc w:val="left"/>
                              <w:rPr>
                                <w:sz w:val="16"/>
                                <w:szCs w:val="16"/>
                              </w:rPr>
                            </w:pPr>
                            <w:r w:rsidRPr="00E67FEA">
                              <w:rPr>
                                <w:sz w:val="16"/>
                                <w:szCs w:val="16"/>
                              </w:rPr>
                              <w:t>R</w:t>
                            </w:r>
                            <w:r w:rsidR="00584C9D">
                              <w:rPr>
                                <w:sz w:val="16"/>
                                <w:szCs w:val="16"/>
                                <w:vertAlign w:val="superscript"/>
                              </w:rPr>
                              <w:t>2</w:t>
                            </w:r>
                            <w:r w:rsidRPr="00E67FEA">
                              <w:rPr>
                                <w:sz w:val="16"/>
                                <w:szCs w:val="16"/>
                              </w:rPr>
                              <w:t xml:space="preserve"> </w:t>
                            </w:r>
                            <w:r w:rsidRPr="00750BFC">
                              <w:rPr>
                                <w:sz w:val="16"/>
                                <w:szCs w:val="16"/>
                              </w:rPr>
                              <w:t xml:space="preserve">= </w:t>
                            </w:r>
                            <w:r w:rsidRPr="000D1B90">
                              <w:rPr>
                                <w:rFonts w:ascii="Segoe UI" w:eastAsia="Times New Roman" w:hAnsi="Segoe UI" w:cs="Segoe UI"/>
                                <w:color w:val="000000" w:themeColor="text1"/>
                                <w:sz w:val="16"/>
                                <w:szCs w:val="16"/>
                              </w:rPr>
                              <w:t>0.</w:t>
                            </w:r>
                            <w:r>
                              <w:rPr>
                                <w:rFonts w:ascii="Segoe UI" w:eastAsia="Times New Roman" w:hAnsi="Segoe UI" w:cs="Segoe UI"/>
                                <w:color w:val="000000" w:themeColor="text1"/>
                                <w:sz w:val="16"/>
                                <w:szCs w:val="16"/>
                              </w:rPr>
                              <w:t>836884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BAE2E" id="Text Box 2" o:spid="_x0000_s1032" type="#_x0000_t202" style="position:absolute;left:0;text-align:left;margin-left:-16.5pt;margin-top:43.45pt;width:71.25pt;height:18.7pt;z-index:252036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" strokecolor="white [3212]">
                <v:textbox>
                  <w:txbxContent>
                    <w:p w14:paraId="3FA1FF8E" w14:textId="63E0948A" w:rsidR="00E3720E" w:rsidRPr="00E67FEA" w:rsidRDefault="00E3720E" w:rsidP="00E3720E">
                      <w:pPr>
                        <w:spacing w:line="240" w:lineRule="auto"/>
                        <w:jc w:val="left"/>
                        <w:rPr>
                          <w:sz w:val="16"/>
                          <w:szCs w:val="16"/>
                        </w:rPr>
                      </w:pPr>
                      <w:r w:rsidRPr="00E67FEA">
                        <w:rPr>
                          <w:sz w:val="16"/>
                          <w:szCs w:val="16"/>
                        </w:rPr>
                        <w:t>R</w:t>
                      </w:r>
                      <w:r w:rsidR="00584C9D">
                        <w:rPr>
                          <w:sz w:val="16"/>
                          <w:szCs w:val="16"/>
                          <w:vertAlign w:val="superscript"/>
                        </w:rPr>
                        <w:t>2</w:t>
                      </w:r>
                      <w:r w:rsidRPr="00E67FEA">
                        <w:rPr>
                          <w:sz w:val="16"/>
                          <w:szCs w:val="16"/>
                        </w:rPr>
                        <w:t xml:space="preserve"> </w:t>
                      </w:r>
                      <w:r w:rsidRPr="00750BFC">
                        <w:rPr>
                          <w:sz w:val="16"/>
                          <w:szCs w:val="16"/>
                        </w:rPr>
                        <w:t xml:space="preserve">= </w:t>
                      </w:r>
                      <w:r w:rsidRPr="000D1B90">
                        <w:rPr>
                          <w:rFonts w:ascii="Segoe UI" w:eastAsia="Times New Roman" w:hAnsi="Segoe UI" w:cs="Segoe UI"/>
                          <w:color w:val="000000" w:themeColor="text1"/>
                          <w:sz w:val="16"/>
                          <w:szCs w:val="16"/>
                        </w:rPr>
                        <w:t>0.</w:t>
                      </w:r>
                      <w:r>
                        <w:rPr>
                          <w:rFonts w:ascii="Segoe UI" w:eastAsia="Times New Roman" w:hAnsi="Segoe UI" w:cs="Segoe UI"/>
                          <w:color w:val="000000" w:themeColor="text1"/>
                          <w:sz w:val="16"/>
                          <w:szCs w:val="16"/>
                        </w:rPr>
                        <w:t>836884</w:t>
                      </w:r>
                    </w:p>
                  </w:txbxContent>
                </v:textbox>
                <w10:wrap type="square"/>
              </v:shape>
            </w:pict>
          </mc:Fallback>
        </mc:AlternateContent>
      </w:r>
      <w:r w:rsidRPr="00593A9C">
        <w:rPr>
          <w:noProof/>
          <w:lang w:val="en-GB" w:bidi="he-IL"/>
        </w:rPr>
        <mc:AlternateContent>
          <mc:Choice Requires="wps">
            <w:drawing>
              <wp:anchor distT="45720" distB="45720" distL="114300" distR="114300" simplePos="0" relativeHeight="252038144" behindDoc="0" locked="0" layoutInCell="1" allowOverlap="1" wp14:anchorId="1A6185CE" wp14:editId="31724A00">
                <wp:simplePos x="0" y="0"/>
                <wp:positionH relativeFrom="column">
                  <wp:posOffset>3552825</wp:posOffset>
                </wp:positionH>
                <wp:positionV relativeFrom="paragraph">
                  <wp:posOffset>555625</wp:posOffset>
                </wp:positionV>
                <wp:extent cx="996950" cy="237490"/>
                <wp:effectExtent l="0" t="0" r="12700" b="10160"/>
                <wp:wrapSquare wrapText="bothSides"/>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237490"/>
                        </a:xfrm>
                        <a:prstGeom prst="rect">
                          <a:avLst/>
                        </a:prstGeom>
                        <a:solidFill>
                          <a:srgbClr val="FFFFFF"/>
                        </a:solidFill>
                        <a:ln w="9525">
                          <a:solidFill>
                            <a:schemeClr val="bg1"/>
                          </a:solidFill>
                          <a:miter lim="800000"/>
                          <a:headEnd/>
                          <a:tailEnd/>
                        </a:ln>
                      </wps:spPr>
                      <wps:txbx>
                        <w:txbxContent>
                          <w:p w14:paraId="44D5CB8B" w14:textId="678D9A17" w:rsidR="00E3720E" w:rsidRPr="008C0888" w:rsidRDefault="00E3720E" w:rsidP="00E3720E">
                            <w:pPr>
                              <w:spacing w:line="240" w:lineRule="auto"/>
                              <w:rPr>
                                <w:rFonts w:ascii="Segoe UI" w:eastAsia="Times New Roman" w:hAnsi="Segoe UI" w:cs="Segoe UI"/>
                                <w:color w:val="000000" w:themeColor="text1"/>
                                <w:sz w:val="18"/>
                                <w:szCs w:val="18"/>
                              </w:rPr>
                            </w:pPr>
                            <w:r w:rsidRPr="008C0888">
                              <w:rPr>
                                <w:color w:val="000000" w:themeColor="text1"/>
                                <w:sz w:val="18"/>
                                <w:szCs w:val="18"/>
                              </w:rPr>
                              <w:t>R</w:t>
                            </w:r>
                            <w:r w:rsidR="00584C9D">
                              <w:rPr>
                                <w:color w:val="000000" w:themeColor="text1"/>
                                <w:sz w:val="18"/>
                                <w:szCs w:val="18"/>
                                <w:vertAlign w:val="superscript"/>
                              </w:rPr>
                              <w:t>2</w:t>
                            </w:r>
                            <w:r w:rsidRPr="008C0888">
                              <w:rPr>
                                <w:color w:val="000000" w:themeColor="text1"/>
                                <w:sz w:val="18"/>
                                <w:szCs w:val="18"/>
                              </w:rPr>
                              <w:t xml:space="preserve"> = </w:t>
                            </w:r>
                            <w:r w:rsidRPr="008C0888">
                              <w:rPr>
                                <w:rFonts w:ascii="Segoe UI" w:eastAsia="Times New Roman" w:hAnsi="Segoe UI" w:cs="Segoe UI"/>
                                <w:color w:val="000000" w:themeColor="text1"/>
                                <w:sz w:val="18"/>
                                <w:szCs w:val="18"/>
                              </w:rPr>
                              <w:t>0.843381</w:t>
                            </w:r>
                          </w:p>
                          <w:p w14:paraId="58EE6EFB" w14:textId="77777777" w:rsidR="00E3720E" w:rsidRPr="00E67FEA" w:rsidRDefault="00E3720E" w:rsidP="00E3720E">
                            <w:pPr>
                              <w:spacing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185CE" id="_x0000_s1033" type="#_x0000_t202" style="position:absolute;left:0;text-align:left;margin-left:279.75pt;margin-top:43.75pt;width:78.5pt;height:18.7pt;z-index:252038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" strokecolor="white [3212]">
                <v:textbox>
                  <w:txbxContent>
                    <w:p w14:paraId="44D5CB8B" w14:textId="678D9A17" w:rsidR="00E3720E" w:rsidRPr="008C0888" w:rsidRDefault="00E3720E" w:rsidP="00E3720E">
                      <w:pPr>
                        <w:spacing w:line="240" w:lineRule="auto"/>
                        <w:rPr>
                          <w:rFonts w:ascii="Segoe UI" w:eastAsia="Times New Roman" w:hAnsi="Segoe UI" w:cs="Segoe UI"/>
                          <w:color w:val="000000" w:themeColor="text1"/>
                          <w:sz w:val="18"/>
                          <w:szCs w:val="18"/>
                        </w:rPr>
                      </w:pPr>
                      <w:r w:rsidRPr="008C0888">
                        <w:rPr>
                          <w:color w:val="000000" w:themeColor="text1"/>
                          <w:sz w:val="18"/>
                          <w:szCs w:val="18"/>
                        </w:rPr>
                        <w:t>R</w:t>
                      </w:r>
                      <w:r w:rsidR="00584C9D">
                        <w:rPr>
                          <w:color w:val="000000" w:themeColor="text1"/>
                          <w:sz w:val="18"/>
                          <w:szCs w:val="18"/>
                          <w:vertAlign w:val="superscript"/>
                        </w:rPr>
                        <w:t>2</w:t>
                      </w:r>
                      <w:r w:rsidRPr="008C0888">
                        <w:rPr>
                          <w:color w:val="000000" w:themeColor="text1"/>
                          <w:sz w:val="18"/>
                          <w:szCs w:val="18"/>
                        </w:rPr>
                        <w:t xml:space="preserve"> = </w:t>
                      </w:r>
                      <w:r w:rsidRPr="008C0888">
                        <w:rPr>
                          <w:rFonts w:ascii="Segoe UI" w:eastAsia="Times New Roman" w:hAnsi="Segoe UI" w:cs="Segoe UI"/>
                          <w:color w:val="000000" w:themeColor="text1"/>
                          <w:sz w:val="18"/>
                          <w:szCs w:val="18"/>
                        </w:rPr>
                        <w:t>0.843381</w:t>
                      </w:r>
                    </w:p>
                    <w:p w14:paraId="58EE6EFB" w14:textId="77777777" w:rsidR="00E3720E" w:rsidRPr="00E67FEA" w:rsidRDefault="00E3720E" w:rsidP="00E3720E">
                      <w:pPr>
                        <w:spacing w:line="240" w:lineRule="auto"/>
                        <w:rPr>
                          <w:sz w:val="16"/>
                          <w:szCs w:val="16"/>
                        </w:rPr>
                      </w:pPr>
                    </w:p>
                  </w:txbxContent>
                </v:textbox>
                <w10:wrap type="square"/>
              </v:shape>
            </w:pict>
          </mc:Fallback>
        </mc:AlternateContent>
      </w:r>
      <w:r>
        <w:rPr>
          <w:noProof/>
        </w:rPr>
        <w:drawing>
          <wp:anchor distT="0" distB="0" distL="114300" distR="114300" simplePos="0" relativeHeight="252037120" behindDoc="0" locked="0" layoutInCell="1" allowOverlap="1" wp14:anchorId="59F4ECD2" wp14:editId="27FC06EA">
            <wp:simplePos x="0" y="0"/>
            <wp:positionH relativeFrom="column">
              <wp:posOffset>3086100</wp:posOffset>
            </wp:positionH>
            <wp:positionV relativeFrom="paragraph">
              <wp:posOffset>243205</wp:posOffset>
            </wp:positionV>
            <wp:extent cx="3684270" cy="2321560"/>
            <wp:effectExtent l="0" t="0" r="0" b="2540"/>
            <wp:wrapThrough wrapText="bothSides">
              <wp:wrapPolygon edited="0">
                <wp:start x="0" y="0"/>
                <wp:lineTo x="0" y="21446"/>
                <wp:lineTo x="21444" y="21446"/>
                <wp:lineTo x="21444"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684270" cy="23215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35072" behindDoc="0" locked="0" layoutInCell="1" allowOverlap="1" wp14:anchorId="6AF7FCFD" wp14:editId="47E9103B">
            <wp:simplePos x="0" y="0"/>
            <wp:positionH relativeFrom="column">
              <wp:posOffset>-715010</wp:posOffset>
            </wp:positionH>
            <wp:positionV relativeFrom="paragraph">
              <wp:posOffset>243758</wp:posOffset>
            </wp:positionV>
            <wp:extent cx="3713480" cy="2321560"/>
            <wp:effectExtent l="0" t="0" r="1270" b="2540"/>
            <wp:wrapThrough wrapText="bothSides">
              <wp:wrapPolygon edited="0">
                <wp:start x="0" y="0"/>
                <wp:lineTo x="0" y="21446"/>
                <wp:lineTo x="21497" y="21446"/>
                <wp:lineTo x="21497"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713480" cy="2321560"/>
                    </a:xfrm>
                    <a:prstGeom prst="rect">
                      <a:avLst/>
                    </a:prstGeom>
                  </pic:spPr>
                </pic:pic>
              </a:graphicData>
            </a:graphic>
            <wp14:sizeRelH relativeFrom="page">
              <wp14:pctWidth>0</wp14:pctWidth>
            </wp14:sizeRelH>
            <wp14:sizeRelV relativeFrom="page">
              <wp14:pctHeight>0</wp14:pctHeight>
            </wp14:sizeRelV>
          </wp:anchor>
        </w:drawing>
      </w:r>
    </w:p>
    <w:p w14:paraId="3F1415F1" w14:textId="77777777" w:rsidR="00BD795C" w:rsidRDefault="00543E51" w:rsidP="007210F5">
      <w:r>
        <w:t> </w:t>
      </w:r>
    </w:p>
    <w:p w14:paraId="1DC8AB4D" w14:textId="2538DE35" w:rsidR="00B31F7D" w:rsidRPr="00BD795C" w:rsidRDefault="00543E51" w:rsidP="007210F5">
      <w:r w:rsidRPr="00F464F3">
        <w:rPr>
          <w:i/>
          <w:iCs/>
          <w:noProof/>
        </w:rPr>
        <w:t>Fig</w:t>
      </w:r>
      <w:r w:rsidR="005F3E83">
        <w:rPr>
          <w:i/>
          <w:iCs/>
          <w:noProof/>
        </w:rPr>
        <w:t>ure</w:t>
      </w:r>
      <w:r w:rsidRPr="00F464F3">
        <w:rPr>
          <w:i/>
          <w:iCs/>
          <w:noProof/>
        </w:rPr>
        <w:t xml:space="preserve"> 1</w:t>
      </w:r>
      <w:r w:rsidR="00D822EF">
        <w:rPr>
          <w:i/>
          <w:iCs/>
          <w:noProof/>
        </w:rPr>
        <w:t>7</w:t>
      </w:r>
      <w:r w:rsidR="00BD795C">
        <w:rPr>
          <w:i/>
          <w:iCs/>
          <w:noProof/>
        </w:rPr>
        <w:t xml:space="preserve"> &amp; 1</w:t>
      </w:r>
      <w:r w:rsidR="00D822EF">
        <w:rPr>
          <w:i/>
          <w:iCs/>
          <w:noProof/>
        </w:rPr>
        <w:t>8</w:t>
      </w:r>
      <w:r>
        <w:rPr>
          <w:i/>
          <w:iCs/>
          <w:noProof/>
        </w:rPr>
        <w:t xml:space="preserve">. </w:t>
      </w:r>
      <w:r>
        <w:t xml:space="preserve">Scatter plots of correlation </w:t>
      </w:r>
      <w:r w:rsidR="00BD795C">
        <w:t>of L8 OLI estimates and S3</w:t>
      </w:r>
      <w:r w:rsidR="00DD0C3A">
        <w:t>-</w:t>
      </w:r>
      <w:r w:rsidR="00BD795C">
        <w:t>OLCI</w:t>
      </w:r>
      <w:r w:rsidR="00DD0C3A">
        <w:t xml:space="preserve"> </w:t>
      </w:r>
      <w:r w:rsidR="005955EE">
        <w:t>products for 2015 and 2016.</w:t>
      </w:r>
    </w:p>
    <w:p w14:paraId="634D70EA" w14:textId="09CCDBF8" w:rsidR="00543E51" w:rsidRDefault="00543E51" w:rsidP="007210F5">
      <w:pPr>
        <w:rPr>
          <w:b/>
          <w:bCs/>
          <w:lang w:val="en-GB" w:bidi="he-IL"/>
        </w:rPr>
      </w:pPr>
    </w:p>
    <w:p w14:paraId="131F5FD6" w14:textId="35AC44B2" w:rsidR="005B2709" w:rsidRDefault="005B2709" w:rsidP="007210F5">
      <w:pPr>
        <w:rPr>
          <w:b/>
          <w:bCs/>
          <w:lang w:val="en-GB" w:bidi="he-IL"/>
        </w:rPr>
      </w:pPr>
    </w:p>
    <w:p w14:paraId="2CD44418" w14:textId="664527FB" w:rsidR="005B2709" w:rsidRDefault="005B2709" w:rsidP="007210F5">
      <w:pPr>
        <w:rPr>
          <w:b/>
          <w:bCs/>
          <w:lang w:val="en-GB" w:bidi="he-IL"/>
        </w:rPr>
      </w:pPr>
    </w:p>
    <w:p w14:paraId="061BAB2B" w14:textId="6E824212" w:rsidR="005B2709" w:rsidRDefault="005B2709" w:rsidP="007210F5">
      <w:pPr>
        <w:rPr>
          <w:b/>
          <w:bCs/>
          <w:lang w:val="en-GB" w:bidi="he-IL"/>
        </w:rPr>
      </w:pPr>
    </w:p>
    <w:p w14:paraId="162DA840" w14:textId="77777777" w:rsidR="005B2709" w:rsidRDefault="005B2709" w:rsidP="007210F5">
      <w:pPr>
        <w:rPr>
          <w:b/>
          <w:bCs/>
          <w:lang w:val="en-GB" w:bidi="he-IL"/>
        </w:rPr>
      </w:pPr>
    </w:p>
    <w:p w14:paraId="2F98A53C" w14:textId="6A5CF92B" w:rsidR="005B2709" w:rsidRDefault="005B2709" w:rsidP="005B2709">
      <w:pPr>
        <w:ind w:left="360"/>
        <w:rPr>
          <w:rFonts w:ascii="Segoe UI" w:eastAsia="Times New Roman" w:hAnsi="Segoe UI" w:cs="Segoe UI"/>
          <w:color w:val="000000" w:themeColor="text1"/>
          <w:sz w:val="18"/>
          <w:szCs w:val="18"/>
        </w:rPr>
      </w:pPr>
      <w:r>
        <w:lastRenderedPageBreak/>
        <w:t xml:space="preserve">For estimated obtained in 2017 and 2018, statistical analysis showed (Figures 18 and 19) that the </w:t>
      </w:r>
      <w:r w:rsidRPr="000C565B">
        <w:t>coefficient</w:t>
      </w:r>
      <w:r>
        <w:t>s of determination (R</w:t>
      </w:r>
      <w:r>
        <w:rPr>
          <w:vertAlign w:val="superscript"/>
        </w:rPr>
        <w:t>2</w:t>
      </w:r>
      <w:r>
        <w:t>) were seen to be 0.</w:t>
      </w:r>
      <w:r w:rsidRPr="00182D48">
        <w:rPr>
          <w:rFonts w:ascii="Segoe UI" w:eastAsia="Times New Roman" w:hAnsi="Segoe UI" w:cs="Segoe UI"/>
          <w:color w:val="000000" w:themeColor="text1"/>
          <w:sz w:val="16"/>
          <w:szCs w:val="16"/>
        </w:rPr>
        <w:t xml:space="preserve"> </w:t>
      </w:r>
      <w:r w:rsidRPr="005B2709">
        <w:rPr>
          <w:rFonts w:eastAsia="Times New Roman" w:cs="Segoe UI"/>
          <w:color w:val="000000" w:themeColor="text1"/>
        </w:rPr>
        <w:t>891653</w:t>
      </w:r>
      <w:r>
        <w:rPr>
          <w:rFonts w:eastAsia="Times New Roman" w:cs="Segoe UI"/>
          <w:color w:val="000000" w:themeColor="text1"/>
        </w:rPr>
        <w:t xml:space="preserve"> (2017)</w:t>
      </w:r>
      <w:r>
        <w:t xml:space="preserve"> and 0.</w:t>
      </w:r>
      <w:r w:rsidRPr="005B2709">
        <w:rPr>
          <w:rFonts w:ascii="Segoe UI" w:hAnsi="Segoe UI" w:cs="Segoe UI"/>
          <w:sz w:val="18"/>
          <w:szCs w:val="18"/>
        </w:rPr>
        <w:t xml:space="preserve"> </w:t>
      </w:r>
      <w:r w:rsidRPr="005B2709">
        <w:rPr>
          <w:rFonts w:cs="Segoe UI"/>
        </w:rPr>
        <w:t>839463</w:t>
      </w:r>
      <w:r>
        <w:rPr>
          <w:rFonts w:ascii="Segoe UI" w:hAnsi="Segoe UI" w:cs="Segoe UI"/>
          <w:sz w:val="18"/>
          <w:szCs w:val="18"/>
        </w:rPr>
        <w:t xml:space="preserve"> </w:t>
      </w:r>
      <w:r>
        <w:rPr>
          <w:rFonts w:eastAsia="Times New Roman" w:cs="Segoe UI"/>
          <w:color w:val="000000" w:themeColor="text1"/>
        </w:rPr>
        <w:t>for</w:t>
      </w:r>
      <w:r>
        <w:rPr>
          <w:rFonts w:ascii="Segoe UI" w:eastAsia="Times New Roman" w:hAnsi="Segoe UI" w:cs="Segoe UI"/>
          <w:color w:val="000000" w:themeColor="text1"/>
          <w:sz w:val="18"/>
          <w:szCs w:val="18"/>
        </w:rPr>
        <w:t xml:space="preserve"> </w:t>
      </w:r>
      <w:r w:rsidRPr="00182D48">
        <w:rPr>
          <w:rFonts w:eastAsia="Times New Roman" w:cs="Segoe UI"/>
          <w:color w:val="000000" w:themeColor="text1"/>
        </w:rPr>
        <w:t>201</w:t>
      </w:r>
      <w:r>
        <w:rPr>
          <w:rFonts w:eastAsia="Times New Roman" w:cs="Segoe UI"/>
          <w:color w:val="000000" w:themeColor="text1"/>
        </w:rPr>
        <w:t>8</w:t>
      </w:r>
      <w:r>
        <w:rPr>
          <w:rFonts w:ascii="Segoe UI" w:eastAsia="Times New Roman" w:hAnsi="Segoe UI" w:cs="Segoe UI"/>
          <w:color w:val="000000" w:themeColor="text1"/>
          <w:sz w:val="18"/>
          <w:szCs w:val="18"/>
        </w:rPr>
        <w:t>.</w:t>
      </w:r>
    </w:p>
    <w:p w14:paraId="5247D75D" w14:textId="41E7551B" w:rsidR="00E3720E" w:rsidRDefault="00584C9D" w:rsidP="00906939">
      <w:pPr>
        <w:ind w:left="360"/>
        <w:rPr>
          <w:b/>
          <w:bCs/>
          <w:lang w:val="en-GB" w:bidi="he-IL"/>
        </w:rPr>
      </w:pPr>
      <w:r w:rsidRPr="00593A9C">
        <w:rPr>
          <w:noProof/>
          <w:lang w:val="en-GB" w:bidi="he-IL"/>
        </w:rPr>
        <mc:AlternateContent>
          <mc:Choice Requires="wps">
            <w:drawing>
              <wp:anchor distT="45720" distB="45720" distL="114300" distR="114300" simplePos="0" relativeHeight="252045312" behindDoc="0" locked="0" layoutInCell="1" allowOverlap="1" wp14:anchorId="1227A87B" wp14:editId="7BEA6937">
                <wp:simplePos x="0" y="0"/>
                <wp:positionH relativeFrom="column">
                  <wp:posOffset>-123825</wp:posOffset>
                </wp:positionH>
                <wp:positionV relativeFrom="paragraph">
                  <wp:posOffset>810895</wp:posOffset>
                </wp:positionV>
                <wp:extent cx="990600" cy="301625"/>
                <wp:effectExtent l="0" t="0" r="19050" b="2222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301625"/>
                        </a:xfrm>
                        <a:prstGeom prst="rect">
                          <a:avLst/>
                        </a:prstGeom>
                        <a:solidFill>
                          <a:srgbClr val="FFFFFF"/>
                        </a:solidFill>
                        <a:ln w="9525">
                          <a:solidFill>
                            <a:schemeClr val="bg1"/>
                          </a:solidFill>
                          <a:miter lim="800000"/>
                          <a:headEnd/>
                          <a:tailEnd/>
                        </a:ln>
                      </wps:spPr>
                      <wps:txbx>
                        <w:txbxContent>
                          <w:p w14:paraId="6EEF60D2" w14:textId="106AC2A7" w:rsidR="000E7C79" w:rsidRPr="00CB6CDD" w:rsidRDefault="000E7C79" w:rsidP="000E7C79">
                            <w:pPr>
                              <w:spacing w:line="240" w:lineRule="auto"/>
                              <w:rPr>
                                <w:rFonts w:ascii="Segoe UI" w:eastAsia="Times New Roman" w:hAnsi="Segoe UI" w:cs="Segoe UI"/>
                                <w:color w:val="000000" w:themeColor="text1"/>
                                <w:sz w:val="18"/>
                                <w:szCs w:val="18"/>
                              </w:rPr>
                            </w:pPr>
                            <w:r w:rsidRPr="00CB6CDD">
                              <w:rPr>
                                <w:color w:val="000000" w:themeColor="text1"/>
                                <w:sz w:val="18"/>
                                <w:szCs w:val="18"/>
                              </w:rPr>
                              <w:t>R</w:t>
                            </w:r>
                            <w:r w:rsidR="00584C9D">
                              <w:rPr>
                                <w:color w:val="000000" w:themeColor="text1"/>
                                <w:sz w:val="18"/>
                                <w:szCs w:val="18"/>
                                <w:vertAlign w:val="superscript"/>
                              </w:rPr>
                              <w:t>2</w:t>
                            </w:r>
                            <w:r w:rsidRPr="00CB6CDD">
                              <w:rPr>
                                <w:color w:val="000000" w:themeColor="text1"/>
                                <w:sz w:val="18"/>
                                <w:szCs w:val="18"/>
                              </w:rPr>
                              <w:t xml:space="preserve"> = </w:t>
                            </w:r>
                            <w:r w:rsidRPr="00CB6CDD">
                              <w:rPr>
                                <w:rFonts w:ascii="Segoe UI" w:eastAsia="Times New Roman" w:hAnsi="Segoe UI" w:cs="Segoe UI"/>
                                <w:color w:val="000000" w:themeColor="text1"/>
                                <w:sz w:val="18"/>
                                <w:szCs w:val="18"/>
                              </w:rPr>
                              <w:t>0.89</w:t>
                            </w:r>
                            <w:r>
                              <w:rPr>
                                <w:rFonts w:ascii="Segoe UI" w:eastAsia="Times New Roman" w:hAnsi="Segoe UI" w:cs="Segoe UI"/>
                                <w:color w:val="000000" w:themeColor="text1"/>
                                <w:sz w:val="18"/>
                                <w:szCs w:val="18"/>
                              </w:rPr>
                              <w:t>1653</w:t>
                            </w:r>
                          </w:p>
                          <w:p w14:paraId="70625917" w14:textId="77777777" w:rsidR="000E7C79" w:rsidRPr="001F0736" w:rsidRDefault="000E7C79" w:rsidP="000E7C79">
                            <w:pPr>
                              <w:spacing w:line="240" w:lineRule="auto"/>
                              <w:rPr>
                                <w:rFonts w:ascii="Segoe UI" w:eastAsia="Times New Roman" w:hAnsi="Segoe UI" w:cs="Segoe UI"/>
                                <w:color w:val="000000" w:themeColor="text1"/>
                                <w:sz w:val="18"/>
                                <w:szCs w:val="18"/>
                              </w:rPr>
                            </w:pPr>
                          </w:p>
                          <w:p w14:paraId="0800AA7D" w14:textId="77777777" w:rsidR="000E7C79" w:rsidRPr="00E67FEA" w:rsidRDefault="000E7C79" w:rsidP="000E7C79">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27A87B" id="_x0000_s1034" type="#_x0000_t202" style="position:absolute;left:0;text-align:left;margin-left:-9.75pt;margin-top:63.85pt;width:78pt;height:23.75pt;z-index:252045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" strokecolor="white [3212]">
                <v:textbox>
                  <w:txbxContent>
                    <w:p w14:paraId="6EEF60D2" w14:textId="106AC2A7" w:rsidR="000E7C79" w:rsidRPr="00CB6CDD" w:rsidRDefault="000E7C79" w:rsidP="000E7C79">
                      <w:pPr>
                        <w:spacing w:line="240" w:lineRule="auto"/>
                        <w:rPr>
                          <w:rFonts w:ascii="Segoe UI" w:eastAsia="Times New Roman" w:hAnsi="Segoe UI" w:cs="Segoe UI"/>
                          <w:color w:val="000000" w:themeColor="text1"/>
                          <w:sz w:val="18"/>
                          <w:szCs w:val="18"/>
                        </w:rPr>
                      </w:pPr>
                      <w:r w:rsidRPr="00CB6CDD">
                        <w:rPr>
                          <w:color w:val="000000" w:themeColor="text1"/>
                          <w:sz w:val="18"/>
                          <w:szCs w:val="18"/>
                        </w:rPr>
                        <w:t>R</w:t>
                      </w:r>
                      <w:r w:rsidR="00584C9D">
                        <w:rPr>
                          <w:color w:val="000000" w:themeColor="text1"/>
                          <w:sz w:val="18"/>
                          <w:szCs w:val="18"/>
                          <w:vertAlign w:val="superscript"/>
                        </w:rPr>
                        <w:t>2</w:t>
                      </w:r>
                      <w:r w:rsidRPr="00CB6CDD">
                        <w:rPr>
                          <w:color w:val="000000" w:themeColor="text1"/>
                          <w:sz w:val="18"/>
                          <w:szCs w:val="18"/>
                        </w:rPr>
                        <w:t xml:space="preserve"> = </w:t>
                      </w:r>
                      <w:r w:rsidRPr="00CB6CDD">
                        <w:rPr>
                          <w:rFonts w:ascii="Segoe UI" w:eastAsia="Times New Roman" w:hAnsi="Segoe UI" w:cs="Segoe UI"/>
                          <w:color w:val="000000" w:themeColor="text1"/>
                          <w:sz w:val="18"/>
                          <w:szCs w:val="18"/>
                        </w:rPr>
                        <w:t>0.89</w:t>
                      </w:r>
                      <w:r>
                        <w:rPr>
                          <w:rFonts w:ascii="Segoe UI" w:eastAsia="Times New Roman" w:hAnsi="Segoe UI" w:cs="Segoe UI"/>
                          <w:color w:val="000000" w:themeColor="text1"/>
                          <w:sz w:val="18"/>
                          <w:szCs w:val="18"/>
                        </w:rPr>
                        <w:t>1653</w:t>
                      </w:r>
                    </w:p>
                    <w:p w14:paraId="70625917" w14:textId="77777777" w:rsidR="000E7C79" w:rsidRPr="001F0736" w:rsidRDefault="000E7C79" w:rsidP="000E7C79">
                      <w:pPr>
                        <w:spacing w:line="240" w:lineRule="auto"/>
                        <w:rPr>
                          <w:rFonts w:ascii="Segoe UI" w:eastAsia="Times New Roman" w:hAnsi="Segoe UI" w:cs="Segoe UI"/>
                          <w:color w:val="000000" w:themeColor="text1"/>
                          <w:sz w:val="18"/>
                          <w:szCs w:val="18"/>
                        </w:rPr>
                      </w:pPr>
                    </w:p>
                    <w:p w14:paraId="0800AA7D" w14:textId="77777777" w:rsidR="000E7C79" w:rsidRPr="00E67FEA" w:rsidRDefault="000E7C79" w:rsidP="000E7C79">
                      <w:pPr>
                        <w:spacing w:after="0" w:line="240" w:lineRule="auto"/>
                        <w:rPr>
                          <w:sz w:val="16"/>
                          <w:szCs w:val="16"/>
                        </w:rPr>
                      </w:pPr>
                    </w:p>
                  </w:txbxContent>
                </v:textbox>
                <w10:wrap type="square"/>
              </v:shape>
            </w:pict>
          </mc:Fallback>
        </mc:AlternateContent>
      </w:r>
      <w:r w:rsidR="00AA1D05">
        <w:rPr>
          <w:noProof/>
          <w:lang w:val="en-GB" w:bidi="he-IL"/>
        </w:rPr>
        <w:drawing>
          <wp:anchor distT="0" distB="0" distL="114300" distR="114300" simplePos="0" relativeHeight="252046336" behindDoc="0" locked="0" layoutInCell="1" allowOverlap="1" wp14:anchorId="2D18EB1E" wp14:editId="44E62AFC">
            <wp:simplePos x="0" y="0"/>
            <wp:positionH relativeFrom="column">
              <wp:posOffset>3034389</wp:posOffset>
            </wp:positionH>
            <wp:positionV relativeFrom="paragraph">
              <wp:posOffset>436604</wp:posOffset>
            </wp:positionV>
            <wp:extent cx="3650615" cy="2305685"/>
            <wp:effectExtent l="0" t="0" r="6985" b="0"/>
            <wp:wrapThrough wrapText="bothSides">
              <wp:wrapPolygon edited="0">
                <wp:start x="0" y="0"/>
                <wp:lineTo x="0" y="21416"/>
                <wp:lineTo x="21529" y="21416"/>
                <wp:lineTo x="21529"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3650615" cy="2305685"/>
                    </a:xfrm>
                    <a:prstGeom prst="rect">
                      <a:avLst/>
                    </a:prstGeom>
                  </pic:spPr>
                </pic:pic>
              </a:graphicData>
            </a:graphic>
            <wp14:sizeRelH relativeFrom="page">
              <wp14:pctWidth>0</wp14:pctWidth>
            </wp14:sizeRelH>
            <wp14:sizeRelV relativeFrom="page">
              <wp14:pctHeight>0</wp14:pctHeight>
            </wp14:sizeRelV>
          </wp:anchor>
        </w:drawing>
      </w:r>
      <w:r w:rsidR="001606F7" w:rsidRPr="00593A9C">
        <w:rPr>
          <w:noProof/>
          <w:lang w:val="en-GB" w:bidi="he-IL"/>
        </w:rPr>
        <mc:AlternateContent>
          <mc:Choice Requires="wps">
            <w:drawing>
              <wp:anchor distT="45720" distB="45720" distL="114300" distR="114300" simplePos="0" relativeHeight="252048384" behindDoc="0" locked="0" layoutInCell="1" allowOverlap="1" wp14:anchorId="48035521" wp14:editId="15CDC6F4">
                <wp:simplePos x="0" y="0"/>
                <wp:positionH relativeFrom="column">
                  <wp:posOffset>3554095</wp:posOffset>
                </wp:positionH>
                <wp:positionV relativeFrom="paragraph">
                  <wp:posOffset>739140</wp:posOffset>
                </wp:positionV>
                <wp:extent cx="890270" cy="269875"/>
                <wp:effectExtent l="0" t="0" r="24130" b="15875"/>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270" cy="269875"/>
                        </a:xfrm>
                        <a:prstGeom prst="rect">
                          <a:avLst/>
                        </a:prstGeom>
                        <a:solidFill>
                          <a:srgbClr val="FFFFFF"/>
                        </a:solidFill>
                        <a:ln w="9525">
                          <a:solidFill>
                            <a:schemeClr val="bg1"/>
                          </a:solidFill>
                          <a:miter lim="800000"/>
                          <a:headEnd/>
                          <a:tailEnd/>
                        </a:ln>
                      </wps:spPr>
                      <wps:txbx>
                        <w:txbxContent>
                          <w:p w14:paraId="0B8F2F73" w14:textId="62B8BABB" w:rsidR="001606F7" w:rsidRPr="00127570" w:rsidRDefault="001606F7" w:rsidP="001606F7">
                            <w:pPr>
                              <w:spacing w:line="240" w:lineRule="auto"/>
                              <w:rPr>
                                <w:rFonts w:ascii="Segoe UI" w:eastAsia="Times New Roman" w:hAnsi="Segoe UI" w:cs="Segoe UI"/>
                                <w:sz w:val="18"/>
                                <w:szCs w:val="18"/>
                              </w:rPr>
                            </w:pPr>
                            <w:r w:rsidRPr="00127570">
                              <w:rPr>
                                <w:rFonts w:ascii="Segoe UI" w:hAnsi="Segoe UI" w:cs="Segoe UI"/>
                                <w:sz w:val="18"/>
                                <w:szCs w:val="18"/>
                              </w:rPr>
                              <w:t>R</w:t>
                            </w:r>
                            <w:r w:rsidR="00584C9D">
                              <w:rPr>
                                <w:rFonts w:ascii="Segoe UI" w:hAnsi="Segoe UI" w:cs="Segoe UI"/>
                                <w:sz w:val="18"/>
                                <w:szCs w:val="18"/>
                                <w:vertAlign w:val="superscript"/>
                              </w:rPr>
                              <w:t>2</w:t>
                            </w:r>
                            <w:r w:rsidRPr="00127570">
                              <w:rPr>
                                <w:rFonts w:ascii="Segoe UI" w:hAnsi="Segoe UI" w:cs="Segoe UI"/>
                                <w:sz w:val="18"/>
                                <w:szCs w:val="18"/>
                              </w:rPr>
                              <w:t xml:space="preserve"> = </w:t>
                            </w:r>
                            <w:r w:rsidR="00127570" w:rsidRPr="00127570">
                              <w:rPr>
                                <w:rFonts w:ascii="Segoe UI" w:hAnsi="Segoe UI" w:cs="Segoe UI"/>
                                <w:sz w:val="18"/>
                                <w:szCs w:val="18"/>
                              </w:rPr>
                              <w:t>0.839463</w:t>
                            </w:r>
                          </w:p>
                          <w:p w14:paraId="0F1BFA8B" w14:textId="77777777" w:rsidR="001606F7" w:rsidRPr="00E67FEA" w:rsidRDefault="001606F7" w:rsidP="001606F7">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35521" id="_x0000_s1035" type="#_x0000_t202" style="position:absolute;left:0;text-align:left;margin-left:279.85pt;margin-top:58.2pt;width:70.1pt;height:21.25pt;z-index:252048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" strokecolor="white [3212]">
                <v:textbox>
                  <w:txbxContent>
                    <w:p w14:paraId="0B8F2F73" w14:textId="62B8BABB" w:rsidR="001606F7" w:rsidRPr="00127570" w:rsidRDefault="001606F7" w:rsidP="001606F7">
                      <w:pPr>
                        <w:spacing w:line="240" w:lineRule="auto"/>
                        <w:rPr>
                          <w:rFonts w:ascii="Segoe UI" w:eastAsia="Times New Roman" w:hAnsi="Segoe UI" w:cs="Segoe UI"/>
                          <w:sz w:val="18"/>
                          <w:szCs w:val="18"/>
                        </w:rPr>
                      </w:pPr>
                      <w:r w:rsidRPr="00127570">
                        <w:rPr>
                          <w:rFonts w:ascii="Segoe UI" w:hAnsi="Segoe UI" w:cs="Segoe UI"/>
                          <w:sz w:val="18"/>
                          <w:szCs w:val="18"/>
                        </w:rPr>
                        <w:t>R</w:t>
                      </w:r>
                      <w:r w:rsidR="00584C9D">
                        <w:rPr>
                          <w:rFonts w:ascii="Segoe UI" w:hAnsi="Segoe UI" w:cs="Segoe UI"/>
                          <w:sz w:val="18"/>
                          <w:szCs w:val="18"/>
                          <w:vertAlign w:val="superscript"/>
                        </w:rPr>
                        <w:t>2</w:t>
                      </w:r>
                      <w:r w:rsidRPr="00127570">
                        <w:rPr>
                          <w:rFonts w:ascii="Segoe UI" w:hAnsi="Segoe UI" w:cs="Segoe UI"/>
                          <w:sz w:val="18"/>
                          <w:szCs w:val="18"/>
                        </w:rPr>
                        <w:t xml:space="preserve"> = </w:t>
                      </w:r>
                      <w:r w:rsidR="00127570" w:rsidRPr="00127570">
                        <w:rPr>
                          <w:rFonts w:ascii="Segoe UI" w:hAnsi="Segoe UI" w:cs="Segoe UI"/>
                          <w:sz w:val="18"/>
                          <w:szCs w:val="18"/>
                        </w:rPr>
                        <w:t>0.839463</w:t>
                      </w:r>
                    </w:p>
                    <w:p w14:paraId="0F1BFA8B" w14:textId="77777777" w:rsidR="001606F7" w:rsidRPr="00E67FEA" w:rsidRDefault="001606F7" w:rsidP="001606F7">
                      <w:pPr>
                        <w:spacing w:after="0" w:line="240" w:lineRule="auto"/>
                        <w:rPr>
                          <w:sz w:val="16"/>
                          <w:szCs w:val="16"/>
                        </w:rPr>
                      </w:pPr>
                    </w:p>
                  </w:txbxContent>
                </v:textbox>
                <w10:wrap type="square"/>
              </v:shape>
            </w:pict>
          </mc:Fallback>
        </mc:AlternateContent>
      </w:r>
      <w:r w:rsidR="00116CFA">
        <w:rPr>
          <w:noProof/>
        </w:rPr>
        <w:drawing>
          <wp:anchor distT="0" distB="0" distL="114300" distR="114300" simplePos="0" relativeHeight="252044288" behindDoc="0" locked="0" layoutInCell="1" allowOverlap="1" wp14:anchorId="3DC13172" wp14:editId="5751DFED">
            <wp:simplePos x="0" y="0"/>
            <wp:positionH relativeFrom="column">
              <wp:posOffset>-628650</wp:posOffset>
            </wp:positionH>
            <wp:positionV relativeFrom="paragraph">
              <wp:posOffset>436880</wp:posOffset>
            </wp:positionV>
            <wp:extent cx="3660775" cy="2305685"/>
            <wp:effectExtent l="0" t="0" r="0" b="0"/>
            <wp:wrapThrough wrapText="bothSides">
              <wp:wrapPolygon edited="0">
                <wp:start x="0" y="0"/>
                <wp:lineTo x="0" y="21416"/>
                <wp:lineTo x="21469" y="21416"/>
                <wp:lineTo x="21469"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660775" cy="2305685"/>
                    </a:xfrm>
                    <a:prstGeom prst="rect">
                      <a:avLst/>
                    </a:prstGeom>
                  </pic:spPr>
                </pic:pic>
              </a:graphicData>
            </a:graphic>
            <wp14:sizeRelH relativeFrom="page">
              <wp14:pctWidth>0</wp14:pctWidth>
            </wp14:sizeRelH>
            <wp14:sizeRelV relativeFrom="page">
              <wp14:pctHeight>0</wp14:pctHeight>
            </wp14:sizeRelV>
          </wp:anchor>
        </w:drawing>
      </w:r>
    </w:p>
    <w:p w14:paraId="7B48BAC0" w14:textId="4438FA85" w:rsidR="00E3720E" w:rsidRDefault="00E3720E" w:rsidP="007210F5">
      <w:pPr>
        <w:rPr>
          <w:b/>
          <w:bCs/>
          <w:lang w:val="en-GB" w:bidi="he-IL"/>
        </w:rPr>
      </w:pPr>
    </w:p>
    <w:p w14:paraId="32773E7B" w14:textId="077C66C3" w:rsidR="005B6F58" w:rsidRPr="00BD795C" w:rsidRDefault="005B6F58" w:rsidP="005B6F58">
      <w:r w:rsidRPr="00F464F3">
        <w:rPr>
          <w:i/>
          <w:iCs/>
          <w:noProof/>
        </w:rPr>
        <w:t>Fig</w:t>
      </w:r>
      <w:r w:rsidR="00D822EF">
        <w:rPr>
          <w:i/>
          <w:iCs/>
          <w:noProof/>
        </w:rPr>
        <w:t>ure</w:t>
      </w:r>
      <w:r w:rsidRPr="00F464F3">
        <w:rPr>
          <w:i/>
          <w:iCs/>
          <w:noProof/>
        </w:rPr>
        <w:t xml:space="preserve"> 1</w:t>
      </w:r>
      <w:r w:rsidR="00D822EF">
        <w:rPr>
          <w:i/>
          <w:iCs/>
          <w:noProof/>
        </w:rPr>
        <w:t>9</w:t>
      </w:r>
      <w:r>
        <w:rPr>
          <w:i/>
          <w:iCs/>
          <w:noProof/>
        </w:rPr>
        <w:t xml:space="preserve"> &amp; </w:t>
      </w:r>
      <w:r w:rsidR="00D822EF">
        <w:rPr>
          <w:i/>
          <w:iCs/>
          <w:noProof/>
        </w:rPr>
        <w:t>20</w:t>
      </w:r>
      <w:r>
        <w:rPr>
          <w:i/>
          <w:iCs/>
          <w:noProof/>
        </w:rPr>
        <w:t xml:space="preserve">. </w:t>
      </w:r>
      <w:r>
        <w:t xml:space="preserve">Scatter plots of correlation of L8 OLI estimates and S3-OLCI </w:t>
      </w:r>
      <w:r w:rsidR="00FD7454">
        <w:t>product</w:t>
      </w:r>
      <w:r w:rsidR="005955EE">
        <w:t xml:space="preserve"> for 2017 and 2018</w:t>
      </w:r>
    </w:p>
    <w:p w14:paraId="34A937E8" w14:textId="77777777" w:rsidR="0096389C" w:rsidRDefault="0096389C" w:rsidP="00090B7D">
      <w:pPr>
        <w:rPr>
          <w:i/>
          <w:iCs/>
          <w:noProof/>
        </w:rPr>
      </w:pPr>
    </w:p>
    <w:p w14:paraId="588342E3" w14:textId="77777777" w:rsidR="0096389C" w:rsidRDefault="0096389C" w:rsidP="00090B7D">
      <w:pPr>
        <w:rPr>
          <w:i/>
          <w:iCs/>
          <w:noProof/>
        </w:rPr>
      </w:pPr>
    </w:p>
    <w:p w14:paraId="17853B5C" w14:textId="77777777" w:rsidR="0096389C" w:rsidRDefault="0096389C" w:rsidP="00090B7D">
      <w:pPr>
        <w:rPr>
          <w:i/>
          <w:iCs/>
          <w:noProof/>
        </w:rPr>
      </w:pPr>
    </w:p>
    <w:p w14:paraId="3E6BA52E" w14:textId="77777777" w:rsidR="0096389C" w:rsidRDefault="0096389C" w:rsidP="00090B7D">
      <w:pPr>
        <w:rPr>
          <w:i/>
          <w:iCs/>
          <w:noProof/>
        </w:rPr>
      </w:pPr>
    </w:p>
    <w:p w14:paraId="75254DE9" w14:textId="77777777" w:rsidR="0096389C" w:rsidRDefault="0096389C" w:rsidP="00090B7D">
      <w:pPr>
        <w:rPr>
          <w:i/>
          <w:iCs/>
          <w:noProof/>
        </w:rPr>
      </w:pPr>
    </w:p>
    <w:p w14:paraId="41D983A4" w14:textId="77777777" w:rsidR="0096389C" w:rsidRDefault="0096389C" w:rsidP="00090B7D">
      <w:pPr>
        <w:rPr>
          <w:i/>
          <w:iCs/>
          <w:noProof/>
        </w:rPr>
      </w:pPr>
    </w:p>
    <w:p w14:paraId="0DAFBF8B" w14:textId="77777777" w:rsidR="0096389C" w:rsidRDefault="0096389C" w:rsidP="00090B7D">
      <w:pPr>
        <w:rPr>
          <w:i/>
          <w:iCs/>
          <w:noProof/>
        </w:rPr>
      </w:pPr>
    </w:p>
    <w:p w14:paraId="73724135" w14:textId="77777777" w:rsidR="0096389C" w:rsidRDefault="0096389C" w:rsidP="00090B7D">
      <w:pPr>
        <w:rPr>
          <w:i/>
          <w:iCs/>
          <w:noProof/>
        </w:rPr>
      </w:pPr>
    </w:p>
    <w:p w14:paraId="0B1AF14A" w14:textId="77777777" w:rsidR="0096389C" w:rsidRDefault="0096389C" w:rsidP="00090B7D">
      <w:pPr>
        <w:rPr>
          <w:i/>
          <w:iCs/>
          <w:noProof/>
        </w:rPr>
      </w:pPr>
    </w:p>
    <w:p w14:paraId="65FA5FA7" w14:textId="77777777" w:rsidR="0096389C" w:rsidRPr="00F87D40" w:rsidRDefault="0096389C" w:rsidP="00090B7D">
      <w:pPr>
        <w:rPr>
          <w:noProof/>
        </w:rPr>
      </w:pPr>
    </w:p>
    <w:p w14:paraId="11BA7784" w14:textId="77777777" w:rsidR="00AA1EF8" w:rsidRDefault="0096389C" w:rsidP="00AA1EF8">
      <w:pPr>
        <w:spacing w:before="100" w:beforeAutospacing="1" w:after="100" w:afterAutospacing="1"/>
        <w:rPr>
          <w:rFonts w:ascii="Segoe UI" w:eastAsia="Times New Roman" w:hAnsi="Segoe UI" w:cs="Segoe UI"/>
          <w:color w:val="000000" w:themeColor="text1"/>
          <w:sz w:val="18"/>
          <w:szCs w:val="18"/>
        </w:rPr>
      </w:pPr>
      <w:r>
        <w:lastRenderedPageBreak/>
        <w:t>For estimate</w:t>
      </w:r>
      <w:r w:rsidR="009F48BB">
        <w:t>s</w:t>
      </w:r>
      <w:r>
        <w:t xml:space="preserve"> obtained in 201</w:t>
      </w:r>
      <w:r w:rsidR="009F48BB">
        <w:t>9</w:t>
      </w:r>
      <w:r>
        <w:t xml:space="preserve"> and 20</w:t>
      </w:r>
      <w:r w:rsidR="009F48BB">
        <w:t>20</w:t>
      </w:r>
      <w:r>
        <w:t>, statistical analysis</w:t>
      </w:r>
      <w:r w:rsidR="009F48BB">
        <w:t xml:space="preserve"> further</w:t>
      </w:r>
      <w:r>
        <w:t xml:space="preserve"> showed (Figures </w:t>
      </w:r>
      <w:r w:rsidR="009F48BB">
        <w:t>20</w:t>
      </w:r>
      <w:r>
        <w:t xml:space="preserve"> and </w:t>
      </w:r>
      <w:r w:rsidR="009F48BB">
        <w:t>21</w:t>
      </w:r>
      <w:r>
        <w:t xml:space="preserve">) that </w:t>
      </w:r>
      <w:r w:rsidR="009F48BB">
        <w:t>strong positive</w:t>
      </w:r>
      <w:r>
        <w:t xml:space="preserve"> </w:t>
      </w:r>
      <w:r w:rsidRPr="000C565B">
        <w:t>coefficient</w:t>
      </w:r>
      <w:r>
        <w:t>s of determination (R</w:t>
      </w:r>
      <w:r>
        <w:rPr>
          <w:vertAlign w:val="superscript"/>
        </w:rPr>
        <w:t>2</w:t>
      </w:r>
      <w:r>
        <w:t xml:space="preserve">) </w:t>
      </w:r>
      <w:r w:rsidR="009F48BB">
        <w:t>of</w:t>
      </w:r>
      <w:r>
        <w:t xml:space="preserve"> </w:t>
      </w:r>
      <w:r w:rsidR="00FA49C1">
        <w:t>0.8</w:t>
      </w:r>
      <w:r w:rsidR="00FA49C1" w:rsidRPr="00FA49C1">
        <w:rPr>
          <w:rFonts w:cs="Segoe UI"/>
        </w:rPr>
        <w:t>99546</w:t>
      </w:r>
      <w:r w:rsidR="00F275E0">
        <w:rPr>
          <w:rFonts w:ascii="Segoe UI" w:eastAsia="Times New Roman" w:hAnsi="Segoe UI" w:cs="Segoe UI"/>
          <w:color w:val="000000" w:themeColor="text1"/>
          <w:sz w:val="18"/>
          <w:szCs w:val="18"/>
        </w:rPr>
        <w:t xml:space="preserve"> </w:t>
      </w:r>
      <w:r>
        <w:rPr>
          <w:rFonts w:eastAsia="Times New Roman" w:cs="Segoe UI"/>
          <w:color w:val="000000" w:themeColor="text1"/>
        </w:rPr>
        <w:t>(201</w:t>
      </w:r>
      <w:r w:rsidR="00FA49C1">
        <w:rPr>
          <w:rFonts w:eastAsia="Times New Roman" w:cs="Segoe UI"/>
          <w:color w:val="000000" w:themeColor="text1"/>
        </w:rPr>
        <w:t>9</w:t>
      </w:r>
      <w:r>
        <w:rPr>
          <w:rFonts w:eastAsia="Times New Roman" w:cs="Segoe UI"/>
          <w:color w:val="000000" w:themeColor="text1"/>
        </w:rPr>
        <w:t>)</w:t>
      </w:r>
      <w:r>
        <w:t xml:space="preserve"> and 0.</w:t>
      </w:r>
      <w:r w:rsidR="00942781" w:rsidRPr="00942781">
        <w:rPr>
          <w:rFonts w:cs="Segoe UI"/>
        </w:rPr>
        <w:t>882167</w:t>
      </w:r>
      <w:r w:rsidR="00650755">
        <w:rPr>
          <w:rFonts w:cs="Segoe UI"/>
        </w:rPr>
        <w:t xml:space="preserve"> </w:t>
      </w:r>
      <w:r w:rsidRPr="00942781">
        <w:rPr>
          <w:rFonts w:eastAsia="Times New Roman" w:cs="Segoe UI"/>
          <w:color w:val="000000" w:themeColor="text1"/>
        </w:rPr>
        <w:t>for</w:t>
      </w:r>
      <w:r>
        <w:rPr>
          <w:rFonts w:ascii="Segoe UI" w:eastAsia="Times New Roman" w:hAnsi="Segoe UI" w:cs="Segoe UI"/>
          <w:color w:val="000000" w:themeColor="text1"/>
          <w:sz w:val="18"/>
          <w:szCs w:val="18"/>
        </w:rPr>
        <w:t xml:space="preserve"> </w:t>
      </w:r>
      <w:r w:rsidR="00650755">
        <w:rPr>
          <w:rFonts w:eastAsia="Times New Roman" w:cs="Segoe UI"/>
          <w:color w:val="000000" w:themeColor="text1"/>
        </w:rPr>
        <w:t>2020.</w:t>
      </w:r>
    </w:p>
    <w:p w14:paraId="779D0DE1" w14:textId="6BA0BC75" w:rsidR="00F275E0" w:rsidRPr="00AA1EF8" w:rsidRDefault="00584C9D" w:rsidP="00AA1EF8">
      <w:pPr>
        <w:spacing w:before="100" w:beforeAutospacing="1" w:after="100" w:afterAutospacing="1"/>
        <w:rPr>
          <w:rFonts w:ascii="Segoe UI" w:eastAsia="Times New Roman" w:hAnsi="Segoe UI" w:cs="Segoe UI"/>
          <w:color w:val="000000" w:themeColor="text1"/>
          <w:sz w:val="18"/>
          <w:szCs w:val="18"/>
        </w:rPr>
      </w:pPr>
      <w:r w:rsidRPr="00E478C6">
        <w:rPr>
          <w:i/>
          <w:iCs/>
          <w:noProof/>
        </w:rPr>
        <mc:AlternateContent>
          <mc:Choice Requires="wps">
            <w:drawing>
              <wp:anchor distT="45720" distB="45720" distL="114300" distR="114300" simplePos="0" relativeHeight="252062720" behindDoc="0" locked="0" layoutInCell="1" allowOverlap="1" wp14:anchorId="5BBCCA6A" wp14:editId="591D5295">
                <wp:simplePos x="0" y="0"/>
                <wp:positionH relativeFrom="column">
                  <wp:posOffset>3571875</wp:posOffset>
                </wp:positionH>
                <wp:positionV relativeFrom="paragraph">
                  <wp:posOffset>744220</wp:posOffset>
                </wp:positionV>
                <wp:extent cx="923925" cy="230505"/>
                <wp:effectExtent l="0" t="0" r="28575" b="17145"/>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230505"/>
                        </a:xfrm>
                        <a:prstGeom prst="rect">
                          <a:avLst/>
                        </a:prstGeom>
                        <a:solidFill>
                          <a:srgbClr val="FFFFFF"/>
                        </a:solidFill>
                        <a:ln w="9525">
                          <a:solidFill>
                            <a:schemeClr val="bg1"/>
                          </a:solidFill>
                          <a:miter lim="800000"/>
                          <a:headEnd/>
                          <a:tailEnd/>
                        </a:ln>
                      </wps:spPr>
                      <wps:txbx>
                        <w:txbxContent>
                          <w:p w14:paraId="41127062" w14:textId="612F47A5" w:rsidR="00E478C6" w:rsidRPr="00364AC7" w:rsidRDefault="00E478C6" w:rsidP="00E478C6">
                            <w:pPr>
                              <w:spacing w:line="240" w:lineRule="auto"/>
                              <w:rPr>
                                <w:rFonts w:ascii="Segoe UI" w:eastAsia="Times New Roman" w:hAnsi="Segoe UI" w:cs="Segoe UI"/>
                                <w:sz w:val="18"/>
                                <w:szCs w:val="18"/>
                              </w:rPr>
                            </w:pPr>
                            <w:r w:rsidRPr="00364AC7">
                              <w:rPr>
                                <w:rFonts w:ascii="Segoe UI" w:hAnsi="Segoe UI" w:cs="Segoe UI"/>
                                <w:sz w:val="18"/>
                                <w:szCs w:val="18"/>
                              </w:rPr>
                              <w:t>R</w:t>
                            </w:r>
                            <w:r w:rsidR="00584C9D">
                              <w:rPr>
                                <w:rFonts w:ascii="Segoe UI" w:hAnsi="Segoe UI" w:cs="Segoe UI"/>
                                <w:sz w:val="18"/>
                                <w:szCs w:val="18"/>
                                <w:vertAlign w:val="superscript"/>
                              </w:rPr>
                              <w:t>2</w:t>
                            </w:r>
                            <w:r w:rsidRPr="00364AC7">
                              <w:rPr>
                                <w:rFonts w:ascii="Segoe UI" w:hAnsi="Segoe UI" w:cs="Segoe UI"/>
                                <w:sz w:val="18"/>
                                <w:szCs w:val="18"/>
                              </w:rPr>
                              <w:t xml:space="preserve"> = </w:t>
                            </w:r>
                            <w:r w:rsidR="00364AC7" w:rsidRPr="00364AC7">
                              <w:rPr>
                                <w:rFonts w:ascii="Segoe UI" w:hAnsi="Segoe UI" w:cs="Segoe UI"/>
                                <w:sz w:val="18"/>
                                <w:szCs w:val="18"/>
                              </w:rPr>
                              <w:t>0.882167</w:t>
                            </w:r>
                          </w:p>
                          <w:p w14:paraId="7B6E4055" w14:textId="77777777" w:rsidR="00E478C6" w:rsidRPr="00E67FEA" w:rsidRDefault="00E478C6" w:rsidP="00E478C6">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BCCA6A" id="_x0000_s1036" type="#_x0000_t202" style="position:absolute;left:0;text-align:left;margin-left:281.25pt;margin-top:58.6pt;width:72.75pt;height:18.15pt;z-index:252062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" strokecolor="white [3212]">
                <v:textbox>
                  <w:txbxContent>
                    <w:p w14:paraId="41127062" w14:textId="612F47A5" w:rsidR="00E478C6" w:rsidRPr="00364AC7" w:rsidRDefault="00E478C6" w:rsidP="00E478C6">
                      <w:pPr>
                        <w:spacing w:line="240" w:lineRule="auto"/>
                        <w:rPr>
                          <w:rFonts w:ascii="Segoe UI" w:eastAsia="Times New Roman" w:hAnsi="Segoe UI" w:cs="Segoe UI"/>
                          <w:sz w:val="18"/>
                          <w:szCs w:val="18"/>
                        </w:rPr>
                      </w:pPr>
                      <w:r w:rsidRPr="00364AC7">
                        <w:rPr>
                          <w:rFonts w:ascii="Segoe UI" w:hAnsi="Segoe UI" w:cs="Segoe UI"/>
                          <w:sz w:val="18"/>
                          <w:szCs w:val="18"/>
                        </w:rPr>
                        <w:t>R</w:t>
                      </w:r>
                      <w:r w:rsidR="00584C9D">
                        <w:rPr>
                          <w:rFonts w:ascii="Segoe UI" w:hAnsi="Segoe UI" w:cs="Segoe UI"/>
                          <w:sz w:val="18"/>
                          <w:szCs w:val="18"/>
                          <w:vertAlign w:val="superscript"/>
                        </w:rPr>
                        <w:t>2</w:t>
                      </w:r>
                      <w:r w:rsidRPr="00364AC7">
                        <w:rPr>
                          <w:rFonts w:ascii="Segoe UI" w:hAnsi="Segoe UI" w:cs="Segoe UI"/>
                          <w:sz w:val="18"/>
                          <w:szCs w:val="18"/>
                        </w:rPr>
                        <w:t xml:space="preserve"> = </w:t>
                      </w:r>
                      <w:r w:rsidR="00364AC7" w:rsidRPr="00364AC7">
                        <w:rPr>
                          <w:rFonts w:ascii="Segoe UI" w:hAnsi="Segoe UI" w:cs="Segoe UI"/>
                          <w:sz w:val="18"/>
                          <w:szCs w:val="18"/>
                        </w:rPr>
                        <w:t>0.882167</w:t>
                      </w:r>
                    </w:p>
                    <w:p w14:paraId="7B6E4055" w14:textId="77777777" w:rsidR="00E478C6" w:rsidRPr="00E67FEA" w:rsidRDefault="00E478C6" w:rsidP="00E478C6">
                      <w:pPr>
                        <w:spacing w:after="0" w:line="240" w:lineRule="auto"/>
                        <w:rPr>
                          <w:sz w:val="16"/>
                          <w:szCs w:val="16"/>
                        </w:rPr>
                      </w:pPr>
                    </w:p>
                  </w:txbxContent>
                </v:textbox>
                <w10:wrap type="square"/>
              </v:shape>
            </w:pict>
          </mc:Fallback>
        </mc:AlternateContent>
      </w:r>
      <w:r w:rsidR="00FA49C1" w:rsidRPr="00E478C6">
        <w:rPr>
          <w:i/>
          <w:iCs/>
          <w:noProof/>
        </w:rPr>
        <mc:AlternateContent>
          <mc:Choice Requires="wps">
            <w:drawing>
              <wp:anchor distT="45720" distB="45720" distL="114300" distR="114300" simplePos="0" relativeHeight="252061696" behindDoc="0" locked="0" layoutInCell="1" allowOverlap="1" wp14:anchorId="2FCA3534" wp14:editId="02985953">
                <wp:simplePos x="0" y="0"/>
                <wp:positionH relativeFrom="column">
                  <wp:posOffset>-103505</wp:posOffset>
                </wp:positionH>
                <wp:positionV relativeFrom="paragraph">
                  <wp:posOffset>819785</wp:posOffset>
                </wp:positionV>
                <wp:extent cx="1073150" cy="405130"/>
                <wp:effectExtent l="0" t="0" r="12700" b="1397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150" cy="405130"/>
                        </a:xfrm>
                        <a:prstGeom prst="rect">
                          <a:avLst/>
                        </a:prstGeom>
                        <a:solidFill>
                          <a:srgbClr val="FFFFFF"/>
                        </a:solidFill>
                        <a:ln w="9525">
                          <a:solidFill>
                            <a:schemeClr val="bg1"/>
                          </a:solidFill>
                          <a:miter lim="800000"/>
                          <a:headEnd/>
                          <a:tailEnd/>
                        </a:ln>
                      </wps:spPr>
                      <wps:txbx>
                        <w:txbxContent>
                          <w:p w14:paraId="0F25199B" w14:textId="6F2E603F" w:rsidR="00E478C6" w:rsidRPr="00CB6CDD" w:rsidRDefault="00E478C6" w:rsidP="00E478C6">
                            <w:pPr>
                              <w:spacing w:line="240" w:lineRule="auto"/>
                              <w:rPr>
                                <w:rFonts w:ascii="Segoe UI" w:eastAsia="Times New Roman" w:hAnsi="Segoe UI" w:cs="Segoe UI"/>
                                <w:color w:val="000000" w:themeColor="text1"/>
                                <w:sz w:val="18"/>
                                <w:szCs w:val="18"/>
                              </w:rPr>
                            </w:pPr>
                            <w:r w:rsidRPr="00CB6CDD">
                              <w:rPr>
                                <w:color w:val="000000" w:themeColor="text1"/>
                                <w:sz w:val="18"/>
                                <w:szCs w:val="18"/>
                              </w:rPr>
                              <w:t>R</w:t>
                            </w:r>
                            <w:r w:rsidR="00584C9D">
                              <w:rPr>
                                <w:color w:val="000000" w:themeColor="text1"/>
                                <w:sz w:val="18"/>
                                <w:szCs w:val="18"/>
                                <w:vertAlign w:val="superscript"/>
                              </w:rPr>
                              <w:t>2</w:t>
                            </w:r>
                            <w:r w:rsidRPr="00CB6CDD">
                              <w:rPr>
                                <w:color w:val="000000" w:themeColor="text1"/>
                                <w:sz w:val="18"/>
                                <w:szCs w:val="18"/>
                              </w:rPr>
                              <w:t xml:space="preserve"> = </w:t>
                            </w:r>
                            <w:r w:rsidR="00FA49C1" w:rsidRPr="00FA49C1">
                              <w:rPr>
                                <w:rFonts w:ascii="Segoe UI" w:hAnsi="Segoe UI" w:cs="Segoe UI"/>
                                <w:sz w:val="18"/>
                                <w:szCs w:val="18"/>
                              </w:rPr>
                              <w:t>0.899546</w:t>
                            </w:r>
                          </w:p>
                          <w:p w14:paraId="1D541A04" w14:textId="77777777" w:rsidR="00E478C6" w:rsidRPr="001F0736" w:rsidRDefault="00E478C6" w:rsidP="00E478C6">
                            <w:pPr>
                              <w:spacing w:line="240" w:lineRule="auto"/>
                              <w:rPr>
                                <w:rFonts w:ascii="Segoe UI" w:eastAsia="Times New Roman" w:hAnsi="Segoe UI" w:cs="Segoe UI"/>
                                <w:color w:val="000000" w:themeColor="text1"/>
                                <w:sz w:val="18"/>
                                <w:szCs w:val="18"/>
                              </w:rPr>
                            </w:pPr>
                          </w:p>
                          <w:p w14:paraId="3E76C29A" w14:textId="77777777" w:rsidR="00E478C6" w:rsidRPr="00E67FEA" w:rsidRDefault="00E478C6" w:rsidP="00E478C6">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CA3534" id="_x0000_s1037" type="#_x0000_t202" style="position:absolute;left:0;text-align:left;margin-left:-8.15pt;margin-top:64.55pt;width:84.5pt;height:31.9pt;z-index:25206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" strokecolor="white [3212]">
                <v:textbox>
                  <w:txbxContent>
                    <w:p w14:paraId="0F25199B" w14:textId="6F2E603F" w:rsidR="00E478C6" w:rsidRPr="00CB6CDD" w:rsidRDefault="00E478C6" w:rsidP="00E478C6">
                      <w:pPr>
                        <w:spacing w:line="240" w:lineRule="auto"/>
                        <w:rPr>
                          <w:rFonts w:ascii="Segoe UI" w:eastAsia="Times New Roman" w:hAnsi="Segoe UI" w:cs="Segoe UI"/>
                          <w:color w:val="000000" w:themeColor="text1"/>
                          <w:sz w:val="18"/>
                          <w:szCs w:val="18"/>
                        </w:rPr>
                      </w:pPr>
                      <w:r w:rsidRPr="00CB6CDD">
                        <w:rPr>
                          <w:color w:val="000000" w:themeColor="text1"/>
                          <w:sz w:val="18"/>
                          <w:szCs w:val="18"/>
                        </w:rPr>
                        <w:t>R</w:t>
                      </w:r>
                      <w:r w:rsidR="00584C9D">
                        <w:rPr>
                          <w:color w:val="000000" w:themeColor="text1"/>
                          <w:sz w:val="18"/>
                          <w:szCs w:val="18"/>
                          <w:vertAlign w:val="superscript"/>
                        </w:rPr>
                        <w:t>2</w:t>
                      </w:r>
                      <w:r w:rsidRPr="00CB6CDD">
                        <w:rPr>
                          <w:color w:val="000000" w:themeColor="text1"/>
                          <w:sz w:val="18"/>
                          <w:szCs w:val="18"/>
                        </w:rPr>
                        <w:t xml:space="preserve"> = </w:t>
                      </w:r>
                      <w:r w:rsidR="00FA49C1" w:rsidRPr="00FA49C1">
                        <w:rPr>
                          <w:rFonts w:ascii="Segoe UI" w:hAnsi="Segoe UI" w:cs="Segoe UI"/>
                          <w:sz w:val="18"/>
                          <w:szCs w:val="18"/>
                        </w:rPr>
                        <w:t>0.899546</w:t>
                      </w:r>
                    </w:p>
                    <w:p w14:paraId="1D541A04" w14:textId="77777777" w:rsidR="00E478C6" w:rsidRPr="001F0736" w:rsidRDefault="00E478C6" w:rsidP="00E478C6">
                      <w:pPr>
                        <w:spacing w:line="240" w:lineRule="auto"/>
                        <w:rPr>
                          <w:rFonts w:ascii="Segoe UI" w:eastAsia="Times New Roman" w:hAnsi="Segoe UI" w:cs="Segoe UI"/>
                          <w:color w:val="000000" w:themeColor="text1"/>
                          <w:sz w:val="18"/>
                          <w:szCs w:val="18"/>
                        </w:rPr>
                      </w:pPr>
                    </w:p>
                    <w:p w14:paraId="3E76C29A" w14:textId="77777777" w:rsidR="00E478C6" w:rsidRPr="00E67FEA" w:rsidRDefault="00E478C6" w:rsidP="00E478C6">
                      <w:pPr>
                        <w:spacing w:after="0" w:line="240" w:lineRule="auto"/>
                        <w:rPr>
                          <w:sz w:val="16"/>
                          <w:szCs w:val="16"/>
                        </w:rPr>
                      </w:pPr>
                    </w:p>
                  </w:txbxContent>
                </v:textbox>
                <w10:wrap type="square"/>
              </v:shape>
            </w:pict>
          </mc:Fallback>
        </mc:AlternateContent>
      </w:r>
      <w:r w:rsidR="00284343">
        <w:rPr>
          <w:b/>
          <w:bCs/>
          <w:noProof/>
          <w:lang w:val="en-GB" w:bidi="he-IL"/>
        </w:rPr>
        <w:drawing>
          <wp:anchor distT="0" distB="0" distL="114300" distR="114300" simplePos="0" relativeHeight="252051456" behindDoc="0" locked="0" layoutInCell="1" allowOverlap="1" wp14:anchorId="63742097" wp14:editId="04DFC491">
            <wp:simplePos x="0" y="0"/>
            <wp:positionH relativeFrom="column">
              <wp:posOffset>3053080</wp:posOffset>
            </wp:positionH>
            <wp:positionV relativeFrom="paragraph">
              <wp:posOffset>460624</wp:posOffset>
            </wp:positionV>
            <wp:extent cx="3750310" cy="2369185"/>
            <wp:effectExtent l="0" t="0" r="2540" b="0"/>
            <wp:wrapThrough wrapText="bothSides">
              <wp:wrapPolygon edited="0">
                <wp:start x="0" y="0"/>
                <wp:lineTo x="0" y="21363"/>
                <wp:lineTo x="21505" y="21363"/>
                <wp:lineTo x="21505"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9">
                      <a:extLst>
                        <a:ext uri="{28A0092B-C50C-407E-A947-70E740481C1C}">
                          <a14:useLocalDpi xmlns:a14="http://schemas.microsoft.com/office/drawing/2010/main" val="0"/>
                        </a:ext>
                      </a:extLst>
                    </a:blip>
                    <a:stretch>
                      <a:fillRect/>
                    </a:stretch>
                  </pic:blipFill>
                  <pic:spPr>
                    <a:xfrm>
                      <a:off x="0" y="0"/>
                      <a:ext cx="3750310" cy="2369185"/>
                    </a:xfrm>
                    <a:prstGeom prst="rect">
                      <a:avLst/>
                    </a:prstGeom>
                  </pic:spPr>
                </pic:pic>
              </a:graphicData>
            </a:graphic>
            <wp14:sizeRelH relativeFrom="page">
              <wp14:pctWidth>0</wp14:pctWidth>
            </wp14:sizeRelH>
            <wp14:sizeRelV relativeFrom="page">
              <wp14:pctHeight>0</wp14:pctHeight>
            </wp14:sizeRelV>
          </wp:anchor>
        </w:drawing>
      </w:r>
      <w:r w:rsidR="00284343">
        <w:rPr>
          <w:b/>
          <w:bCs/>
          <w:noProof/>
          <w:lang w:val="en-GB" w:bidi="he-IL"/>
        </w:rPr>
        <w:drawing>
          <wp:anchor distT="0" distB="0" distL="114300" distR="114300" simplePos="0" relativeHeight="252050432" behindDoc="0" locked="0" layoutInCell="1" allowOverlap="1" wp14:anchorId="689AF73E" wp14:editId="64D2473D">
            <wp:simplePos x="0" y="0"/>
            <wp:positionH relativeFrom="column">
              <wp:posOffset>-656590</wp:posOffset>
            </wp:positionH>
            <wp:positionV relativeFrom="paragraph">
              <wp:posOffset>461010</wp:posOffset>
            </wp:positionV>
            <wp:extent cx="3713480" cy="2345055"/>
            <wp:effectExtent l="0" t="0" r="1270" b="0"/>
            <wp:wrapThrough wrapText="bothSides">
              <wp:wrapPolygon edited="0">
                <wp:start x="0" y="0"/>
                <wp:lineTo x="0" y="21407"/>
                <wp:lineTo x="21497" y="21407"/>
                <wp:lineTo x="21497"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a:extLst>
                        <a:ext uri="{28A0092B-C50C-407E-A947-70E740481C1C}">
                          <a14:useLocalDpi xmlns:a14="http://schemas.microsoft.com/office/drawing/2010/main" val="0"/>
                        </a:ext>
                      </a:extLst>
                    </a:blip>
                    <a:stretch>
                      <a:fillRect/>
                    </a:stretch>
                  </pic:blipFill>
                  <pic:spPr>
                    <a:xfrm>
                      <a:off x="0" y="0"/>
                      <a:ext cx="3713480" cy="2345055"/>
                    </a:xfrm>
                    <a:prstGeom prst="rect">
                      <a:avLst/>
                    </a:prstGeom>
                  </pic:spPr>
                </pic:pic>
              </a:graphicData>
            </a:graphic>
            <wp14:sizeRelH relativeFrom="page">
              <wp14:pctWidth>0</wp14:pctWidth>
            </wp14:sizeRelH>
            <wp14:sizeRelV relativeFrom="page">
              <wp14:pctHeight>0</wp14:pctHeight>
            </wp14:sizeRelV>
          </wp:anchor>
        </w:drawing>
      </w:r>
    </w:p>
    <w:p w14:paraId="242BBD31" w14:textId="5128F397" w:rsidR="00090B7D" w:rsidRDefault="00090B7D" w:rsidP="00090B7D">
      <w:r w:rsidRPr="00F464F3">
        <w:rPr>
          <w:i/>
          <w:iCs/>
          <w:noProof/>
        </w:rPr>
        <w:t>Fig</w:t>
      </w:r>
      <w:r w:rsidR="00D822EF">
        <w:rPr>
          <w:i/>
          <w:iCs/>
          <w:noProof/>
        </w:rPr>
        <w:t>ure</w:t>
      </w:r>
      <w:r w:rsidRPr="00F464F3">
        <w:rPr>
          <w:i/>
          <w:iCs/>
          <w:noProof/>
        </w:rPr>
        <w:t xml:space="preserve"> </w:t>
      </w:r>
      <w:r w:rsidR="00367A9C">
        <w:rPr>
          <w:i/>
          <w:iCs/>
          <w:noProof/>
        </w:rPr>
        <w:t>2</w:t>
      </w:r>
      <w:r w:rsidR="00D822EF">
        <w:rPr>
          <w:i/>
          <w:iCs/>
          <w:noProof/>
        </w:rPr>
        <w:t>1</w:t>
      </w:r>
      <w:r>
        <w:rPr>
          <w:i/>
          <w:iCs/>
          <w:noProof/>
        </w:rPr>
        <w:t xml:space="preserve"> &amp; </w:t>
      </w:r>
      <w:r w:rsidR="00367A9C">
        <w:rPr>
          <w:i/>
          <w:iCs/>
          <w:noProof/>
        </w:rPr>
        <w:t>2</w:t>
      </w:r>
      <w:r w:rsidR="00D822EF">
        <w:rPr>
          <w:i/>
          <w:iCs/>
          <w:noProof/>
        </w:rPr>
        <w:t>2</w:t>
      </w:r>
      <w:r>
        <w:rPr>
          <w:i/>
          <w:iCs/>
          <w:noProof/>
        </w:rPr>
        <w:t xml:space="preserve">. </w:t>
      </w:r>
      <w:r>
        <w:t>Scatter plots of correlation of L8 OLI estimates and S3-OLCI product for 201</w:t>
      </w:r>
      <w:r w:rsidR="00367A9C">
        <w:t>9</w:t>
      </w:r>
      <w:r>
        <w:t xml:space="preserve"> and 20</w:t>
      </w:r>
      <w:r w:rsidR="00367A9C">
        <w:t>20.</w:t>
      </w:r>
    </w:p>
    <w:p w14:paraId="28313B8B" w14:textId="77777777" w:rsidR="009F48BB" w:rsidRPr="00BD795C" w:rsidRDefault="009F48BB" w:rsidP="00090B7D"/>
    <w:p w14:paraId="683A116C" w14:textId="2AB13FFA" w:rsidR="00713DEC" w:rsidRDefault="00713DEC" w:rsidP="002F5278">
      <w:r>
        <w:t>This essentially implies that there was a significant strong positive correlation between Chl-a estimated by OC-</w:t>
      </w:r>
      <w:r w:rsidR="00291C10">
        <w:t>2</w:t>
      </w:r>
      <w:r>
        <w:t xml:space="preserve"> algorithm and ESA’s data products provided by Copernicus. </w:t>
      </w:r>
    </w:p>
    <w:p w14:paraId="16BB5579" w14:textId="0B23E38A" w:rsidR="00713DEC" w:rsidRDefault="00713DEC" w:rsidP="002F5278">
      <w:r>
        <w:t xml:space="preserve">That is to say, in </w:t>
      </w:r>
      <w:r w:rsidR="00291C10">
        <w:t xml:space="preserve">regions with insufficient estimate </w:t>
      </w:r>
      <w:r>
        <w:t xml:space="preserve">parameters </w:t>
      </w:r>
      <w:r w:rsidR="00291C10">
        <w:t>for</w:t>
      </w:r>
      <w:r>
        <w:t xml:space="preserve"> Chl-a, it is truly reliable and accurate to employ the OC-2 algorithm to estimate using Landsat 8 OLI. </w:t>
      </w:r>
    </w:p>
    <w:p w14:paraId="1973E0C8" w14:textId="2826D202" w:rsidR="00D54687" w:rsidRDefault="00D54687" w:rsidP="007210F5">
      <w:pPr>
        <w:rPr>
          <w:b/>
          <w:bCs/>
          <w:lang w:val="en-GB" w:bidi="he-IL"/>
        </w:rPr>
      </w:pPr>
    </w:p>
    <w:p w14:paraId="7B82F755" w14:textId="0B81EC45" w:rsidR="00D54687" w:rsidRDefault="00D54687" w:rsidP="007210F5">
      <w:pPr>
        <w:rPr>
          <w:b/>
          <w:bCs/>
          <w:lang w:val="en-GB" w:bidi="he-IL"/>
        </w:rPr>
      </w:pPr>
    </w:p>
    <w:p w14:paraId="39DA219D" w14:textId="4D0E038E" w:rsidR="00D54687" w:rsidRDefault="00D54687" w:rsidP="007210F5">
      <w:pPr>
        <w:rPr>
          <w:b/>
          <w:bCs/>
          <w:lang w:val="en-GB" w:bidi="he-IL"/>
        </w:rPr>
      </w:pPr>
    </w:p>
    <w:p w14:paraId="7274557C" w14:textId="7A86DF18" w:rsidR="00D54687" w:rsidRDefault="00D54687" w:rsidP="007210F5">
      <w:pPr>
        <w:rPr>
          <w:b/>
          <w:bCs/>
          <w:lang w:val="en-GB" w:bidi="he-IL"/>
        </w:rPr>
      </w:pPr>
    </w:p>
    <w:p w14:paraId="4FCB408F" w14:textId="1C89D26C" w:rsidR="00D54687" w:rsidRDefault="00D54687" w:rsidP="007210F5">
      <w:pPr>
        <w:rPr>
          <w:b/>
          <w:bCs/>
          <w:lang w:val="en-GB" w:bidi="he-IL"/>
        </w:rPr>
      </w:pPr>
    </w:p>
    <w:p w14:paraId="1BAA000F" w14:textId="7E668091" w:rsidR="007210F5" w:rsidRPr="00881E55" w:rsidRDefault="00881E55" w:rsidP="002F5278">
      <w:pPr>
        <w:rPr>
          <w:b/>
          <w:bCs/>
          <w:sz w:val="24"/>
          <w:szCs w:val="24"/>
          <w:lang w:val="en-GB" w:bidi="he-IL"/>
        </w:rPr>
      </w:pPr>
      <w:r>
        <w:rPr>
          <w:b/>
          <w:bCs/>
          <w:sz w:val="24"/>
          <w:szCs w:val="24"/>
          <w:lang w:val="en-GB" w:bidi="he-IL"/>
        </w:rPr>
        <w:lastRenderedPageBreak/>
        <w:t>4.2</w:t>
      </w:r>
      <w:r w:rsidRPr="00881E55">
        <w:rPr>
          <w:b/>
          <w:bCs/>
          <w:sz w:val="24"/>
          <w:szCs w:val="24"/>
          <w:lang w:val="en-GB" w:bidi="he-IL"/>
        </w:rPr>
        <w:t xml:space="preserve">.1 </w:t>
      </w:r>
      <w:r w:rsidR="007210F5" w:rsidRPr="00881E55">
        <w:rPr>
          <w:b/>
          <w:bCs/>
          <w:sz w:val="24"/>
          <w:szCs w:val="24"/>
          <w:lang w:val="en-GB" w:bidi="he-IL"/>
        </w:rPr>
        <w:t xml:space="preserve">LSAT For corresponding reported HABs Events </w:t>
      </w:r>
    </w:p>
    <w:p w14:paraId="1B85E440" w14:textId="3C2123E4" w:rsidR="00881E55" w:rsidRPr="00881E55" w:rsidRDefault="001D3731" w:rsidP="002F5278">
      <w:pPr>
        <w:rPr>
          <w:lang w:val="en-GB" w:bidi="he-IL"/>
        </w:rPr>
      </w:pPr>
      <w:r>
        <w:rPr>
          <w:lang w:val="en-GB" w:bidi="he-IL"/>
        </w:rPr>
        <w:t>As indicated in the methodology, the Moving Window Algorithm was</w:t>
      </w:r>
      <w:r w:rsidR="00881E55" w:rsidRPr="00881E55">
        <w:rPr>
          <w:lang w:val="en-GB" w:bidi="he-IL"/>
        </w:rPr>
        <w:t xml:space="preserve"> proposed and </w:t>
      </w:r>
      <w:r w:rsidR="00355C43">
        <w:rPr>
          <w:lang w:val="en-GB" w:bidi="he-IL"/>
        </w:rPr>
        <w:t>adopted</w:t>
      </w:r>
      <w:r w:rsidR="00881E55" w:rsidRPr="00881E55">
        <w:rPr>
          <w:lang w:val="en-GB" w:bidi="he-IL"/>
        </w:rPr>
        <w:t xml:space="preserve"> to estimate the </w:t>
      </w:r>
      <w:r w:rsidR="009F2146">
        <w:rPr>
          <w:lang w:val="en-GB" w:bidi="he-IL"/>
        </w:rPr>
        <w:t>LSAT as a</w:t>
      </w:r>
      <w:r w:rsidR="003E40D3">
        <w:rPr>
          <w:lang w:val="en-GB" w:bidi="he-IL"/>
        </w:rPr>
        <w:t>nother</w:t>
      </w:r>
      <w:r w:rsidR="009F2146">
        <w:rPr>
          <w:lang w:val="en-GB" w:bidi="he-IL"/>
        </w:rPr>
        <w:t xml:space="preserve"> proxy for the HAB</w:t>
      </w:r>
      <w:r w:rsidR="00881E55" w:rsidRPr="00881E55">
        <w:rPr>
          <w:lang w:val="en-GB" w:bidi="he-IL"/>
        </w:rPr>
        <w:t xml:space="preserve"> as reported. The following displayed results were obtained</w:t>
      </w:r>
      <w:r w:rsidR="009F2146">
        <w:rPr>
          <w:lang w:val="en-GB" w:bidi="he-IL"/>
        </w:rPr>
        <w:t xml:space="preserve"> from the process</w:t>
      </w:r>
      <w:r w:rsidR="00881E55" w:rsidRPr="00881E55">
        <w:rPr>
          <w:lang w:val="en-GB" w:bidi="he-IL"/>
        </w:rPr>
        <w:t>.</w:t>
      </w:r>
    </w:p>
    <w:p w14:paraId="7B5828CF" w14:textId="77777777" w:rsidR="002C24AB" w:rsidRDefault="00881E55" w:rsidP="002F5278">
      <w:pPr>
        <w:rPr>
          <w:lang w:val="en-GB" w:bidi="he-IL"/>
        </w:rPr>
      </w:pPr>
      <w:r w:rsidRPr="00881E55">
        <w:rPr>
          <w:lang w:val="en-GB" w:bidi="he-IL"/>
        </w:rPr>
        <w:t>In Figure</w:t>
      </w:r>
      <w:r w:rsidR="003A139C">
        <w:rPr>
          <w:lang w:val="en-GB" w:bidi="he-IL"/>
        </w:rPr>
        <w:t>s</w:t>
      </w:r>
      <w:r w:rsidRPr="00881E55">
        <w:rPr>
          <w:lang w:val="en-GB" w:bidi="he-IL"/>
        </w:rPr>
        <w:t xml:space="preserve"> </w:t>
      </w:r>
      <w:r w:rsidR="003A139C">
        <w:rPr>
          <w:lang w:val="en-GB" w:bidi="he-IL"/>
        </w:rPr>
        <w:t>23 and 24</w:t>
      </w:r>
      <w:r w:rsidRPr="00881E55">
        <w:rPr>
          <w:lang w:val="en-GB" w:bidi="he-IL"/>
        </w:rPr>
        <w:t xml:space="preserve"> below, it </w:t>
      </w:r>
      <w:r w:rsidR="003A139C">
        <w:rPr>
          <w:lang w:val="en-GB" w:bidi="he-IL"/>
        </w:rPr>
        <w:t>can be observed</w:t>
      </w:r>
      <w:r w:rsidRPr="00881E55">
        <w:rPr>
          <w:lang w:val="en-GB" w:bidi="he-IL"/>
        </w:rPr>
        <w:t xml:space="preserve"> that on the event of HAB as reported, </w:t>
      </w:r>
      <w:r w:rsidR="00EF0E25">
        <w:rPr>
          <w:lang w:val="en-GB" w:bidi="he-IL"/>
        </w:rPr>
        <w:t>there existed a</w:t>
      </w:r>
      <w:r w:rsidRPr="00881E55">
        <w:rPr>
          <w:lang w:val="en-GB" w:bidi="he-IL"/>
        </w:rPr>
        <w:t xml:space="preserve"> </w:t>
      </w:r>
      <w:r w:rsidR="002C24AB">
        <w:rPr>
          <w:lang w:val="en-GB" w:bidi="he-IL"/>
        </w:rPr>
        <w:t>relatively high thermal emissivity from the Lake surface especially in the affected regions.</w:t>
      </w:r>
    </w:p>
    <w:p w14:paraId="7A923CFE" w14:textId="2320428E" w:rsidR="00881E55" w:rsidRPr="00881E55" w:rsidRDefault="002C24AB" w:rsidP="002F5278">
      <w:pPr>
        <w:rPr>
          <w:lang w:val="en-GB" w:bidi="he-IL"/>
        </w:rPr>
      </w:pPr>
      <w:r>
        <w:rPr>
          <w:lang w:val="en-GB" w:bidi="he-IL"/>
        </w:rPr>
        <w:t xml:space="preserve">This is manifested by the LSAT </w:t>
      </w:r>
      <w:r w:rsidR="00881E55" w:rsidRPr="00881E55">
        <w:rPr>
          <w:lang w:val="en-GB" w:bidi="he-IL"/>
        </w:rPr>
        <w:t xml:space="preserve">values </w:t>
      </w:r>
      <w:r>
        <w:rPr>
          <w:lang w:val="en-GB" w:bidi="he-IL"/>
        </w:rPr>
        <w:t>rising</w:t>
      </w:r>
      <w:r w:rsidR="00881E55" w:rsidRPr="00881E55">
        <w:rPr>
          <w:lang w:val="en-GB" w:bidi="he-IL"/>
        </w:rPr>
        <w:t xml:space="preserve"> significantly to up to 3</w:t>
      </w:r>
      <w:r>
        <w:rPr>
          <w:lang w:val="en-GB" w:bidi="he-IL"/>
        </w:rPr>
        <w:t>5.7 ˚C in 2015 and 36.6</w:t>
      </w:r>
      <w:r w:rsidRPr="002C24AB">
        <w:rPr>
          <w:lang w:val="en-GB" w:bidi="he-IL"/>
        </w:rPr>
        <w:t xml:space="preserve"> </w:t>
      </w:r>
      <w:r>
        <w:rPr>
          <w:lang w:val="en-GB" w:bidi="he-IL"/>
        </w:rPr>
        <w:t>˚C for 2016 especially</w:t>
      </w:r>
      <w:r w:rsidR="00881E55" w:rsidRPr="00881E55">
        <w:rPr>
          <w:lang w:val="en-GB" w:bidi="he-IL"/>
        </w:rPr>
        <w:t xml:space="preserve"> in the affected regions as </w:t>
      </w:r>
      <w:r>
        <w:rPr>
          <w:lang w:val="en-GB" w:bidi="he-IL"/>
        </w:rPr>
        <w:t xml:space="preserve">shown in the figures below. </w:t>
      </w:r>
      <w:r w:rsidR="00881E55" w:rsidRPr="00881E55">
        <w:rPr>
          <w:lang w:val="en-GB" w:bidi="he-IL"/>
        </w:rPr>
        <w:t>Th</w:t>
      </w:r>
      <w:r>
        <w:rPr>
          <w:lang w:val="en-GB" w:bidi="he-IL"/>
        </w:rPr>
        <w:t>e unaffected regions however maintained</w:t>
      </w:r>
      <w:r w:rsidR="00881E55" w:rsidRPr="00881E55">
        <w:rPr>
          <w:lang w:val="en-GB" w:bidi="he-IL"/>
        </w:rPr>
        <w:t xml:space="preserve"> </w:t>
      </w:r>
      <w:r w:rsidR="00757218">
        <w:rPr>
          <w:lang w:val="en-GB" w:bidi="he-IL"/>
        </w:rPr>
        <w:t>low LSAT values of 23.6</w:t>
      </w:r>
      <w:r w:rsidR="00757218" w:rsidRPr="00757218">
        <w:rPr>
          <w:lang w:val="en-GB" w:bidi="he-IL"/>
        </w:rPr>
        <w:t xml:space="preserve"> </w:t>
      </w:r>
      <w:r w:rsidR="00757218">
        <w:rPr>
          <w:lang w:val="en-GB" w:bidi="he-IL"/>
        </w:rPr>
        <w:t>˚C and 16.9 ˚C respectively</w:t>
      </w:r>
      <w:r w:rsidR="00881E55" w:rsidRPr="00881E55">
        <w:rPr>
          <w:lang w:val="en-GB" w:bidi="he-IL"/>
        </w:rPr>
        <w:t>.</w:t>
      </w:r>
    </w:p>
    <w:p w14:paraId="1575EAA4" w14:textId="77777777" w:rsidR="008839CE" w:rsidRDefault="00881E55" w:rsidP="00355C43">
      <w:pPr>
        <w:rPr>
          <w:b/>
          <w:bCs/>
          <w:sz w:val="24"/>
          <w:szCs w:val="24"/>
          <w:lang w:val="en-GB" w:bidi="he-IL"/>
        </w:rPr>
      </w:pPr>
      <w:r>
        <w:rPr>
          <w:noProof/>
          <w:lang w:val="en-GB" w:bidi="he-IL"/>
        </w:rPr>
        <w:drawing>
          <wp:anchor distT="0" distB="0" distL="114300" distR="114300" simplePos="0" relativeHeight="251988992" behindDoc="0" locked="0" layoutInCell="1" allowOverlap="1" wp14:anchorId="490F2F0C" wp14:editId="7FF2AA8D">
            <wp:simplePos x="0" y="0"/>
            <wp:positionH relativeFrom="column">
              <wp:posOffset>3005455</wp:posOffset>
            </wp:positionH>
            <wp:positionV relativeFrom="paragraph">
              <wp:posOffset>332105</wp:posOffset>
            </wp:positionV>
            <wp:extent cx="3751580" cy="2898775"/>
            <wp:effectExtent l="0" t="0" r="1270" b="0"/>
            <wp:wrapThrough wrapText="bothSides">
              <wp:wrapPolygon edited="0">
                <wp:start x="0" y="0"/>
                <wp:lineTo x="0" y="21434"/>
                <wp:lineTo x="21498" y="21434"/>
                <wp:lineTo x="21498"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51580" cy="28987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91040" behindDoc="0" locked="0" layoutInCell="1" allowOverlap="1" wp14:anchorId="6B15DDE7" wp14:editId="41D229E9">
            <wp:simplePos x="0" y="0"/>
            <wp:positionH relativeFrom="column">
              <wp:posOffset>-826135</wp:posOffset>
            </wp:positionH>
            <wp:positionV relativeFrom="paragraph">
              <wp:posOffset>332243</wp:posOffset>
            </wp:positionV>
            <wp:extent cx="3752850" cy="2898775"/>
            <wp:effectExtent l="0" t="0" r="0" b="0"/>
            <wp:wrapThrough wrapText="bothSides">
              <wp:wrapPolygon edited="0">
                <wp:start x="0" y="0"/>
                <wp:lineTo x="0" y="21434"/>
                <wp:lineTo x="21490" y="21434"/>
                <wp:lineTo x="2149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52850" cy="2898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79A7A5" w14:textId="00519B25" w:rsidR="00355C43" w:rsidRPr="008839CE" w:rsidRDefault="00355C43" w:rsidP="005B66E8">
      <w:pPr>
        <w:ind w:left="-180" w:right="-720"/>
        <w:jc w:val="left"/>
        <w:rPr>
          <w:b/>
          <w:bCs/>
          <w:sz w:val="24"/>
          <w:szCs w:val="24"/>
          <w:lang w:val="en-GB" w:bidi="he-IL"/>
        </w:rPr>
      </w:pPr>
      <w:r w:rsidRPr="00F464F3">
        <w:rPr>
          <w:i/>
          <w:iCs/>
          <w:noProof/>
        </w:rPr>
        <w:t>Fig</w:t>
      </w:r>
      <w:r w:rsidR="005B66E8">
        <w:rPr>
          <w:i/>
          <w:iCs/>
          <w:noProof/>
        </w:rPr>
        <w:t>ure</w:t>
      </w:r>
      <w:r w:rsidRPr="00F464F3">
        <w:rPr>
          <w:i/>
          <w:iCs/>
          <w:noProof/>
        </w:rPr>
        <w:t xml:space="preserve"> </w:t>
      </w:r>
      <w:r w:rsidR="003A139C">
        <w:rPr>
          <w:i/>
          <w:iCs/>
          <w:noProof/>
        </w:rPr>
        <w:t>23</w:t>
      </w:r>
      <w:r w:rsidRPr="00F464F3">
        <w:rPr>
          <w:i/>
          <w:iCs/>
          <w:noProof/>
        </w:rPr>
        <w:t xml:space="preserve">. </w:t>
      </w:r>
      <w:r w:rsidR="008839CE">
        <w:rPr>
          <w:i/>
          <w:iCs/>
          <w:noProof/>
        </w:rPr>
        <w:t>LSAT</w:t>
      </w:r>
      <w:r w:rsidRPr="00F464F3">
        <w:rPr>
          <w:i/>
          <w:iCs/>
          <w:noProof/>
        </w:rPr>
        <w:t xml:space="preserve"> concentration, </w:t>
      </w:r>
      <w:r w:rsidR="008839CE">
        <w:rPr>
          <w:i/>
          <w:iCs/>
          <w:noProof/>
        </w:rPr>
        <w:t>2015</w:t>
      </w:r>
      <w:r w:rsidRPr="00F464F3">
        <w:rPr>
          <w:i/>
          <w:iCs/>
          <w:noProof/>
        </w:rPr>
        <w:t xml:space="preserve"> </w:t>
      </w:r>
      <w:r w:rsidRPr="00F464F3">
        <w:rPr>
          <w:i/>
          <w:iCs/>
          <w:noProof/>
        </w:rPr>
        <w:tab/>
      </w:r>
      <w:r w:rsidR="008839CE">
        <w:rPr>
          <w:i/>
          <w:iCs/>
          <w:noProof/>
        </w:rPr>
        <w:t xml:space="preserve">         </w:t>
      </w:r>
      <w:r w:rsidR="008839CE">
        <w:rPr>
          <w:i/>
          <w:iCs/>
          <w:noProof/>
        </w:rPr>
        <w:tab/>
        <w:t xml:space="preserve">        </w:t>
      </w:r>
      <w:r w:rsidR="00D822EF">
        <w:rPr>
          <w:i/>
          <w:iCs/>
          <w:noProof/>
        </w:rPr>
        <w:t xml:space="preserve">    </w:t>
      </w:r>
      <w:r w:rsidRPr="00F464F3">
        <w:rPr>
          <w:i/>
          <w:iCs/>
          <w:noProof/>
        </w:rPr>
        <w:t>Fig</w:t>
      </w:r>
      <w:r w:rsidR="005B66E8">
        <w:rPr>
          <w:i/>
          <w:iCs/>
          <w:noProof/>
        </w:rPr>
        <w:t>ure</w:t>
      </w:r>
      <w:r w:rsidRPr="00F464F3">
        <w:rPr>
          <w:i/>
          <w:iCs/>
          <w:noProof/>
        </w:rPr>
        <w:t xml:space="preserve"> </w:t>
      </w:r>
      <w:r w:rsidR="003A139C">
        <w:rPr>
          <w:i/>
          <w:iCs/>
          <w:noProof/>
        </w:rPr>
        <w:t>24</w:t>
      </w:r>
      <w:r w:rsidRPr="00F464F3">
        <w:rPr>
          <w:i/>
          <w:iCs/>
          <w:noProof/>
        </w:rPr>
        <w:t xml:space="preserve">. </w:t>
      </w:r>
      <w:r w:rsidR="008839CE">
        <w:rPr>
          <w:i/>
          <w:iCs/>
          <w:noProof/>
        </w:rPr>
        <w:t>LSAT</w:t>
      </w:r>
      <w:r w:rsidRPr="00F464F3">
        <w:rPr>
          <w:i/>
          <w:iCs/>
          <w:noProof/>
        </w:rPr>
        <w:t xml:space="preserve"> concentration, 20</w:t>
      </w:r>
      <w:r w:rsidR="008839CE">
        <w:rPr>
          <w:i/>
          <w:iCs/>
          <w:noProof/>
        </w:rPr>
        <w:t>16</w:t>
      </w:r>
    </w:p>
    <w:p w14:paraId="56A17A5B" w14:textId="0BDFCFA7" w:rsidR="0041653E" w:rsidRDefault="0041653E" w:rsidP="007210F5">
      <w:pPr>
        <w:rPr>
          <w:b/>
          <w:bCs/>
          <w:sz w:val="24"/>
          <w:szCs w:val="24"/>
          <w:lang w:val="en-GB" w:bidi="he-IL"/>
        </w:rPr>
      </w:pPr>
    </w:p>
    <w:p w14:paraId="242DDDEF" w14:textId="77777777" w:rsidR="0041653E" w:rsidRPr="002F133B" w:rsidRDefault="0041653E" w:rsidP="007210F5">
      <w:pPr>
        <w:rPr>
          <w:b/>
          <w:bCs/>
          <w:sz w:val="24"/>
          <w:szCs w:val="24"/>
          <w:lang w:val="en-GB" w:bidi="he-IL"/>
        </w:rPr>
      </w:pPr>
    </w:p>
    <w:p w14:paraId="7FB57359" w14:textId="141E4858" w:rsidR="00EA1979" w:rsidRDefault="00EA1979" w:rsidP="00D03BD9">
      <w:pPr>
        <w:rPr>
          <w:b/>
          <w:bCs/>
          <w:lang w:val="en-GB" w:bidi="he-IL"/>
        </w:rPr>
      </w:pPr>
    </w:p>
    <w:p w14:paraId="202F1298" w14:textId="3520B3B8" w:rsidR="008728F7" w:rsidRDefault="008728F7" w:rsidP="00D03BD9">
      <w:pPr>
        <w:rPr>
          <w:noProof/>
        </w:rPr>
      </w:pPr>
    </w:p>
    <w:p w14:paraId="6C1DF7D8" w14:textId="54BA1BC5" w:rsidR="007168C8" w:rsidRDefault="00CB0D07" w:rsidP="00CB0D07">
      <w:pPr>
        <w:rPr>
          <w:lang w:val="en-GB" w:bidi="he-IL"/>
        </w:rPr>
      </w:pPr>
      <w:r>
        <w:rPr>
          <w:lang w:val="en-GB" w:bidi="he-IL"/>
        </w:rPr>
        <w:lastRenderedPageBreak/>
        <w:t xml:space="preserve">In Figures </w:t>
      </w:r>
      <w:r w:rsidR="00D31FD9">
        <w:rPr>
          <w:lang w:val="en-GB" w:bidi="he-IL"/>
        </w:rPr>
        <w:t>25</w:t>
      </w:r>
      <w:r>
        <w:rPr>
          <w:lang w:val="en-GB" w:bidi="he-IL"/>
        </w:rPr>
        <w:t xml:space="preserve"> and </w:t>
      </w:r>
      <w:r w:rsidR="00D31FD9">
        <w:rPr>
          <w:lang w:val="en-GB" w:bidi="he-IL"/>
        </w:rPr>
        <w:t>26</w:t>
      </w:r>
      <w:r>
        <w:rPr>
          <w:lang w:val="en-GB" w:bidi="he-IL"/>
        </w:rPr>
        <w:t xml:space="preserve"> below, it is noted that on the event of HAB, </w:t>
      </w:r>
      <w:r w:rsidR="00D31FD9">
        <w:rPr>
          <w:lang w:val="en-GB" w:bidi="he-IL"/>
        </w:rPr>
        <w:t>LSAT</w:t>
      </w:r>
      <w:r>
        <w:rPr>
          <w:lang w:val="en-GB" w:bidi="he-IL"/>
        </w:rPr>
        <w:t xml:space="preserve"> values are seen to rise significantly to up to </w:t>
      </w:r>
      <w:r w:rsidR="00D31FD9">
        <w:rPr>
          <w:lang w:val="en-GB" w:bidi="he-IL"/>
        </w:rPr>
        <w:t>3</w:t>
      </w:r>
      <w:r w:rsidR="007168C8">
        <w:rPr>
          <w:lang w:val="en-GB" w:bidi="he-IL"/>
        </w:rPr>
        <w:t>5</w:t>
      </w:r>
      <w:r w:rsidR="00D31FD9">
        <w:rPr>
          <w:lang w:val="en-GB" w:bidi="he-IL"/>
        </w:rPr>
        <w:t>.</w:t>
      </w:r>
      <w:r w:rsidR="007168C8">
        <w:rPr>
          <w:lang w:val="en-GB" w:bidi="he-IL"/>
        </w:rPr>
        <w:t>1</w:t>
      </w:r>
      <w:r w:rsidR="00D31FD9" w:rsidRPr="00757218">
        <w:rPr>
          <w:lang w:val="en-GB" w:bidi="he-IL"/>
        </w:rPr>
        <w:t xml:space="preserve"> </w:t>
      </w:r>
      <w:r w:rsidR="00D31FD9">
        <w:rPr>
          <w:lang w:val="en-GB" w:bidi="he-IL"/>
        </w:rPr>
        <w:t xml:space="preserve">˚C </w:t>
      </w:r>
      <w:r>
        <w:rPr>
          <w:lang w:val="en-GB" w:bidi="he-IL"/>
        </w:rPr>
        <w:t xml:space="preserve">and </w:t>
      </w:r>
      <w:r w:rsidR="007168C8">
        <w:rPr>
          <w:lang w:val="en-GB" w:bidi="he-IL"/>
        </w:rPr>
        <w:t>36</w:t>
      </w:r>
      <w:r w:rsidR="00D31FD9">
        <w:rPr>
          <w:lang w:val="en-GB" w:bidi="he-IL"/>
        </w:rPr>
        <w:t>.6</w:t>
      </w:r>
      <w:r w:rsidR="00D31FD9" w:rsidRPr="00757218">
        <w:rPr>
          <w:lang w:val="en-GB" w:bidi="he-IL"/>
        </w:rPr>
        <w:t xml:space="preserve"> </w:t>
      </w:r>
      <w:r w:rsidR="00D31FD9">
        <w:rPr>
          <w:lang w:val="en-GB" w:bidi="he-IL"/>
        </w:rPr>
        <w:t xml:space="preserve">˚C </w:t>
      </w:r>
      <w:r>
        <w:rPr>
          <w:lang w:val="en-GB" w:bidi="he-IL"/>
        </w:rPr>
        <w:t>in the affected regions</w:t>
      </w:r>
      <w:r w:rsidR="007168C8">
        <w:rPr>
          <w:lang w:val="en-GB" w:bidi="he-IL"/>
        </w:rPr>
        <w:t>.</w:t>
      </w:r>
    </w:p>
    <w:p w14:paraId="5C41950A" w14:textId="0EDEA7F1" w:rsidR="00CB0D07" w:rsidRDefault="00573A54" w:rsidP="00CB0D07">
      <w:pPr>
        <w:rPr>
          <w:lang w:val="en-GB" w:bidi="he-IL"/>
        </w:rPr>
      </w:pPr>
      <w:r>
        <w:rPr>
          <w:lang w:val="en-GB" w:bidi="he-IL"/>
        </w:rPr>
        <w:t>As seen in the Chl-a maps in 2017 and 2018</w:t>
      </w:r>
      <w:r w:rsidR="00CB0D07">
        <w:rPr>
          <w:lang w:val="en-GB" w:bidi="he-IL"/>
        </w:rPr>
        <w:t xml:space="preserve">, the severity of the bloom was </w:t>
      </w:r>
      <w:r>
        <w:rPr>
          <w:lang w:val="en-GB" w:bidi="he-IL"/>
        </w:rPr>
        <w:t xml:space="preserve">almost evenly distributed in 2017, while in 2018 the distribution mainly dominated the south eastern part as supported </w:t>
      </w:r>
      <w:r w:rsidR="001B742F">
        <w:rPr>
          <w:lang w:val="en-GB" w:bidi="he-IL"/>
        </w:rPr>
        <w:t>b</w:t>
      </w:r>
      <w:r>
        <w:rPr>
          <w:lang w:val="en-GB" w:bidi="he-IL"/>
        </w:rPr>
        <w:t>y the LSAT maps below</w:t>
      </w:r>
      <w:r w:rsidR="001B742F">
        <w:rPr>
          <w:lang w:val="en-GB" w:bidi="he-IL"/>
        </w:rPr>
        <w:t>.</w:t>
      </w:r>
    </w:p>
    <w:p w14:paraId="5AFF93DF" w14:textId="2FCF243F" w:rsidR="00CB0D07" w:rsidRDefault="00CB0D07" w:rsidP="00CB0D07">
      <w:pPr>
        <w:rPr>
          <w:lang w:val="en-GB" w:bidi="he-IL"/>
        </w:rPr>
      </w:pPr>
      <w:r>
        <w:rPr>
          <w:lang w:val="en-GB" w:bidi="he-IL"/>
        </w:rPr>
        <w:t xml:space="preserve">The western regions of the study area still maintain comparatively low </w:t>
      </w:r>
      <w:r w:rsidR="001B742F">
        <w:rPr>
          <w:lang w:val="en-GB" w:bidi="he-IL"/>
        </w:rPr>
        <w:t>LSAT</w:t>
      </w:r>
      <w:r>
        <w:rPr>
          <w:lang w:val="en-GB" w:bidi="he-IL"/>
        </w:rPr>
        <w:t xml:space="preserve"> values indicating they were not </w:t>
      </w:r>
      <w:r w:rsidR="00B2238A">
        <w:rPr>
          <w:lang w:val="en-GB" w:bidi="he-IL"/>
        </w:rPr>
        <w:t>adversely</w:t>
      </w:r>
      <w:r>
        <w:rPr>
          <w:lang w:val="en-GB" w:bidi="he-IL"/>
        </w:rPr>
        <w:t xml:space="preserve"> affected</w:t>
      </w:r>
      <w:r w:rsidR="00B2238A">
        <w:rPr>
          <w:lang w:val="en-GB" w:bidi="he-IL"/>
        </w:rPr>
        <w:t xml:space="preserve"> by the </w:t>
      </w:r>
      <w:r w:rsidR="00E844E2">
        <w:rPr>
          <w:lang w:val="en-GB" w:bidi="he-IL"/>
        </w:rPr>
        <w:t xml:space="preserve">phenomena. </w:t>
      </w:r>
    </w:p>
    <w:p w14:paraId="379A2117" w14:textId="78F708DB" w:rsidR="00F351C1" w:rsidRDefault="005B560C" w:rsidP="00D03BD9">
      <w:pPr>
        <w:rPr>
          <w:b/>
          <w:bCs/>
          <w:noProof/>
          <w:lang w:val="en-GB" w:bidi="he-IL"/>
        </w:rPr>
      </w:pPr>
      <w:r>
        <w:rPr>
          <w:b/>
          <w:bCs/>
          <w:noProof/>
          <w:lang w:val="en-GB" w:bidi="he-IL"/>
        </w:rPr>
        <w:drawing>
          <wp:anchor distT="0" distB="0" distL="114300" distR="114300" simplePos="0" relativeHeight="251997184" behindDoc="0" locked="0" layoutInCell="1" allowOverlap="1" wp14:anchorId="5738F108" wp14:editId="0E68D374">
            <wp:simplePos x="0" y="0"/>
            <wp:positionH relativeFrom="column">
              <wp:posOffset>3095625</wp:posOffset>
            </wp:positionH>
            <wp:positionV relativeFrom="paragraph">
              <wp:posOffset>478790</wp:posOffset>
            </wp:positionV>
            <wp:extent cx="3676650" cy="2790825"/>
            <wp:effectExtent l="0" t="0" r="0" b="9525"/>
            <wp:wrapThrough wrapText="bothSides">
              <wp:wrapPolygon edited="0">
                <wp:start x="0" y="0"/>
                <wp:lineTo x="0" y="21526"/>
                <wp:lineTo x="21488" y="21526"/>
                <wp:lineTo x="21488"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76650" cy="2790825"/>
                    </a:xfrm>
                    <a:prstGeom prst="rect">
                      <a:avLst/>
                    </a:prstGeom>
                  </pic:spPr>
                </pic:pic>
              </a:graphicData>
            </a:graphic>
            <wp14:sizeRelH relativeFrom="page">
              <wp14:pctWidth>0</wp14:pctWidth>
            </wp14:sizeRelH>
            <wp14:sizeRelV relativeFrom="page">
              <wp14:pctHeight>0</wp14:pctHeight>
            </wp14:sizeRelV>
          </wp:anchor>
        </w:drawing>
      </w:r>
      <w:r w:rsidR="003C5542">
        <w:rPr>
          <w:noProof/>
        </w:rPr>
        <w:drawing>
          <wp:anchor distT="0" distB="0" distL="114300" distR="114300" simplePos="0" relativeHeight="251995136" behindDoc="0" locked="0" layoutInCell="1" allowOverlap="1" wp14:anchorId="6C70696F" wp14:editId="6A43C272">
            <wp:simplePos x="0" y="0"/>
            <wp:positionH relativeFrom="column">
              <wp:posOffset>-895350</wp:posOffset>
            </wp:positionH>
            <wp:positionV relativeFrom="paragraph">
              <wp:posOffset>478155</wp:posOffset>
            </wp:positionV>
            <wp:extent cx="3983355" cy="2814320"/>
            <wp:effectExtent l="0" t="0" r="0" b="5080"/>
            <wp:wrapThrough wrapText="bothSides">
              <wp:wrapPolygon edited="0">
                <wp:start x="0" y="0"/>
                <wp:lineTo x="0" y="21493"/>
                <wp:lineTo x="21486" y="21493"/>
                <wp:lineTo x="21486"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83355" cy="2814320"/>
                    </a:xfrm>
                    <a:prstGeom prst="rect">
                      <a:avLst/>
                    </a:prstGeom>
                  </pic:spPr>
                </pic:pic>
              </a:graphicData>
            </a:graphic>
            <wp14:sizeRelH relativeFrom="page">
              <wp14:pctWidth>0</wp14:pctWidth>
            </wp14:sizeRelH>
            <wp14:sizeRelV relativeFrom="page">
              <wp14:pctHeight>0</wp14:pctHeight>
            </wp14:sizeRelV>
          </wp:anchor>
        </w:drawing>
      </w:r>
    </w:p>
    <w:p w14:paraId="59083F95" w14:textId="02EC2BCD" w:rsidR="00DD3366" w:rsidRPr="008839CE" w:rsidRDefault="00DD3366" w:rsidP="00CF0EDC">
      <w:pPr>
        <w:ind w:right="-720"/>
        <w:jc w:val="left"/>
        <w:rPr>
          <w:b/>
          <w:bCs/>
          <w:sz w:val="24"/>
          <w:szCs w:val="24"/>
          <w:lang w:val="en-GB" w:bidi="he-IL"/>
        </w:rPr>
      </w:pPr>
      <w:r w:rsidRPr="00F464F3">
        <w:rPr>
          <w:i/>
          <w:iCs/>
          <w:noProof/>
        </w:rPr>
        <w:t>Fig</w:t>
      </w:r>
      <w:r w:rsidR="00CF0EDC">
        <w:rPr>
          <w:i/>
          <w:iCs/>
          <w:noProof/>
        </w:rPr>
        <w:t>ure</w:t>
      </w:r>
      <w:r w:rsidRPr="00F464F3">
        <w:rPr>
          <w:i/>
          <w:iCs/>
          <w:noProof/>
        </w:rPr>
        <w:t xml:space="preserve"> </w:t>
      </w:r>
      <w:r>
        <w:rPr>
          <w:i/>
          <w:iCs/>
          <w:noProof/>
        </w:rPr>
        <w:t>2</w:t>
      </w:r>
      <w:r w:rsidR="005B560C">
        <w:rPr>
          <w:i/>
          <w:iCs/>
          <w:noProof/>
        </w:rPr>
        <w:t>5</w:t>
      </w:r>
      <w:r w:rsidRPr="00F464F3">
        <w:rPr>
          <w:i/>
          <w:iCs/>
          <w:noProof/>
        </w:rPr>
        <w:t xml:space="preserve">. </w:t>
      </w:r>
      <w:r>
        <w:rPr>
          <w:i/>
          <w:iCs/>
          <w:noProof/>
        </w:rPr>
        <w:t>LSAT</w:t>
      </w:r>
      <w:r w:rsidRPr="00F464F3">
        <w:rPr>
          <w:i/>
          <w:iCs/>
          <w:noProof/>
        </w:rPr>
        <w:t xml:space="preserve"> concentration, </w:t>
      </w:r>
      <w:r>
        <w:rPr>
          <w:i/>
          <w:iCs/>
          <w:noProof/>
        </w:rPr>
        <w:t>2015</w:t>
      </w:r>
      <w:r w:rsidRPr="00F464F3">
        <w:rPr>
          <w:i/>
          <w:iCs/>
          <w:noProof/>
        </w:rPr>
        <w:t xml:space="preserve"> </w:t>
      </w:r>
      <w:r w:rsidRPr="00F464F3">
        <w:rPr>
          <w:i/>
          <w:iCs/>
          <w:noProof/>
        </w:rPr>
        <w:tab/>
      </w:r>
      <w:r>
        <w:rPr>
          <w:i/>
          <w:iCs/>
          <w:noProof/>
        </w:rPr>
        <w:t xml:space="preserve">         </w:t>
      </w:r>
      <w:r>
        <w:rPr>
          <w:i/>
          <w:iCs/>
          <w:noProof/>
        </w:rPr>
        <w:tab/>
        <w:t xml:space="preserve">        </w:t>
      </w:r>
      <w:r w:rsidRPr="00F464F3">
        <w:rPr>
          <w:i/>
          <w:iCs/>
          <w:noProof/>
        </w:rPr>
        <w:t>Fig</w:t>
      </w:r>
      <w:r w:rsidR="00CF0EDC">
        <w:rPr>
          <w:i/>
          <w:iCs/>
          <w:noProof/>
        </w:rPr>
        <w:t>ure</w:t>
      </w:r>
      <w:r w:rsidRPr="00F464F3">
        <w:rPr>
          <w:i/>
          <w:iCs/>
          <w:noProof/>
        </w:rPr>
        <w:t xml:space="preserve"> </w:t>
      </w:r>
      <w:r>
        <w:rPr>
          <w:i/>
          <w:iCs/>
          <w:noProof/>
        </w:rPr>
        <w:t>2</w:t>
      </w:r>
      <w:r w:rsidR="005B560C">
        <w:rPr>
          <w:i/>
          <w:iCs/>
          <w:noProof/>
        </w:rPr>
        <w:t>6</w:t>
      </w:r>
      <w:r w:rsidRPr="00F464F3">
        <w:rPr>
          <w:i/>
          <w:iCs/>
          <w:noProof/>
        </w:rPr>
        <w:t xml:space="preserve">. </w:t>
      </w:r>
      <w:r>
        <w:rPr>
          <w:i/>
          <w:iCs/>
          <w:noProof/>
        </w:rPr>
        <w:t>LSAT</w:t>
      </w:r>
      <w:r w:rsidRPr="00F464F3">
        <w:rPr>
          <w:i/>
          <w:iCs/>
          <w:noProof/>
        </w:rPr>
        <w:t xml:space="preserve"> concentration, 20</w:t>
      </w:r>
      <w:r>
        <w:rPr>
          <w:i/>
          <w:iCs/>
          <w:noProof/>
        </w:rPr>
        <w:t>16</w:t>
      </w:r>
    </w:p>
    <w:p w14:paraId="6D246F46" w14:textId="27F5405F" w:rsidR="00F351C1" w:rsidRDefault="00F351C1" w:rsidP="00D03BD9">
      <w:pPr>
        <w:rPr>
          <w:b/>
          <w:bCs/>
          <w:noProof/>
          <w:lang w:val="en-GB" w:bidi="he-IL"/>
        </w:rPr>
      </w:pPr>
    </w:p>
    <w:p w14:paraId="5429324B" w14:textId="11F2342D" w:rsidR="00F351C1" w:rsidRDefault="00F351C1" w:rsidP="00D03BD9">
      <w:pPr>
        <w:rPr>
          <w:b/>
          <w:bCs/>
          <w:noProof/>
          <w:lang w:val="en-GB" w:bidi="he-IL"/>
        </w:rPr>
      </w:pPr>
    </w:p>
    <w:p w14:paraId="21B11C11" w14:textId="3EE17AD3" w:rsidR="008728F7" w:rsidRDefault="008728F7" w:rsidP="00D03BD9">
      <w:pPr>
        <w:rPr>
          <w:b/>
          <w:bCs/>
          <w:noProof/>
          <w:lang w:val="en-GB" w:bidi="he-IL"/>
        </w:rPr>
      </w:pPr>
    </w:p>
    <w:p w14:paraId="4CA70690" w14:textId="5EF28985" w:rsidR="00F20DFC" w:rsidRDefault="008728F7" w:rsidP="00D03BD9">
      <w:pPr>
        <w:rPr>
          <w:b/>
          <w:bCs/>
          <w:lang w:val="en-GB" w:bidi="he-IL"/>
        </w:rPr>
      </w:pPr>
      <w:r w:rsidRPr="00EA1979">
        <w:rPr>
          <w:b/>
          <w:bCs/>
          <w:noProof/>
          <w:lang w:val="en-GB" w:bidi="he-IL"/>
        </w:rPr>
        <w:t xml:space="preserve"> </w:t>
      </w:r>
    </w:p>
    <w:p w14:paraId="3D711A1D" w14:textId="22DE12F7" w:rsidR="008F5BB2" w:rsidRDefault="008F5BB2" w:rsidP="008F5BB2">
      <w:pPr>
        <w:rPr>
          <w:b/>
          <w:bCs/>
          <w:lang w:val="en-GB" w:bidi="he-IL"/>
        </w:rPr>
      </w:pPr>
    </w:p>
    <w:p w14:paraId="29EE9A57" w14:textId="1481093F" w:rsidR="008B400A" w:rsidRDefault="008B400A" w:rsidP="008F5BB2">
      <w:pPr>
        <w:rPr>
          <w:b/>
          <w:bCs/>
          <w:lang w:val="en-GB" w:bidi="he-IL"/>
        </w:rPr>
      </w:pPr>
    </w:p>
    <w:p w14:paraId="262AD959" w14:textId="47E76286" w:rsidR="008728F7" w:rsidRDefault="008728F7" w:rsidP="008F5BB2">
      <w:pPr>
        <w:rPr>
          <w:b/>
          <w:bCs/>
          <w:lang w:val="en-GB" w:bidi="he-IL"/>
        </w:rPr>
      </w:pPr>
    </w:p>
    <w:p w14:paraId="34162F1B" w14:textId="3AA03127" w:rsidR="007350A1" w:rsidRDefault="007350A1" w:rsidP="007350A1">
      <w:pPr>
        <w:rPr>
          <w:lang w:val="en-GB" w:bidi="he-IL"/>
        </w:rPr>
      </w:pPr>
      <w:r>
        <w:rPr>
          <w:lang w:val="en-GB" w:bidi="he-IL"/>
        </w:rPr>
        <w:lastRenderedPageBreak/>
        <w:t>In Figures 2</w:t>
      </w:r>
      <w:r w:rsidR="00757BF8">
        <w:rPr>
          <w:lang w:val="en-GB" w:bidi="he-IL"/>
        </w:rPr>
        <w:t>7</w:t>
      </w:r>
      <w:r>
        <w:rPr>
          <w:lang w:val="en-GB" w:bidi="he-IL"/>
        </w:rPr>
        <w:t xml:space="preserve"> and 2</w:t>
      </w:r>
      <w:r w:rsidR="00757BF8">
        <w:rPr>
          <w:lang w:val="en-GB" w:bidi="he-IL"/>
        </w:rPr>
        <w:t>8</w:t>
      </w:r>
      <w:r>
        <w:rPr>
          <w:lang w:val="en-GB" w:bidi="he-IL"/>
        </w:rPr>
        <w:t xml:space="preserve"> below, it is</w:t>
      </w:r>
      <w:r w:rsidR="00832FCC">
        <w:rPr>
          <w:lang w:val="en-GB" w:bidi="he-IL"/>
        </w:rPr>
        <w:t xml:space="preserve"> as well</w:t>
      </w:r>
      <w:r>
        <w:rPr>
          <w:lang w:val="en-GB" w:bidi="he-IL"/>
        </w:rPr>
        <w:t xml:space="preserve"> noted that on the event of HAB, LSAT values are seen to rise significantly to up to 3</w:t>
      </w:r>
      <w:r w:rsidR="00832FCC">
        <w:rPr>
          <w:lang w:val="en-GB" w:bidi="he-IL"/>
        </w:rPr>
        <w:t>6</w:t>
      </w:r>
      <w:r>
        <w:rPr>
          <w:lang w:val="en-GB" w:bidi="he-IL"/>
        </w:rPr>
        <w:t>.</w:t>
      </w:r>
      <w:r w:rsidR="00832FCC">
        <w:rPr>
          <w:lang w:val="en-GB" w:bidi="he-IL"/>
        </w:rPr>
        <w:t>8</w:t>
      </w:r>
      <w:r w:rsidRPr="00757218">
        <w:rPr>
          <w:lang w:val="en-GB" w:bidi="he-IL"/>
        </w:rPr>
        <w:t xml:space="preserve"> </w:t>
      </w:r>
      <w:r>
        <w:rPr>
          <w:lang w:val="en-GB" w:bidi="he-IL"/>
        </w:rPr>
        <w:t>˚C and 3</w:t>
      </w:r>
      <w:r w:rsidR="00832FCC">
        <w:rPr>
          <w:lang w:val="en-GB" w:bidi="he-IL"/>
        </w:rPr>
        <w:t>4.8</w:t>
      </w:r>
      <w:r>
        <w:rPr>
          <w:lang w:val="en-GB" w:bidi="he-IL"/>
        </w:rPr>
        <w:t>˚C in the affected regions.</w:t>
      </w:r>
    </w:p>
    <w:p w14:paraId="78AF19EB" w14:textId="1FDD540E" w:rsidR="00D61E46" w:rsidRDefault="00D61E46" w:rsidP="00D61E46">
      <w:pPr>
        <w:rPr>
          <w:lang w:val="en-GB" w:bidi="he-IL"/>
        </w:rPr>
      </w:pPr>
      <w:r>
        <w:t>This research therefore agrees with the previously well-documented studies.</w:t>
      </w:r>
      <w:r>
        <w:rPr>
          <w:lang w:val="en-GB" w:bidi="he-IL"/>
        </w:rPr>
        <w:t xml:space="preserve"> </w:t>
      </w:r>
      <w:r w:rsidR="00845807">
        <w:rPr>
          <w:lang w:val="en-GB" w:bidi="he-IL"/>
        </w:rPr>
        <w:t>LSAT</w:t>
      </w:r>
      <w:r>
        <w:rPr>
          <w:lang w:val="en-GB" w:bidi="he-IL"/>
        </w:rPr>
        <w:t xml:space="preserve"> values are</w:t>
      </w:r>
      <w:r w:rsidR="00845807">
        <w:rPr>
          <w:lang w:val="en-GB" w:bidi="he-IL"/>
        </w:rPr>
        <w:t xml:space="preserve"> as well</w:t>
      </w:r>
      <w:r>
        <w:rPr>
          <w:lang w:val="en-GB" w:bidi="he-IL"/>
        </w:rPr>
        <w:t xml:space="preserve"> seen to rise significantly in 2019 and 2020. The cases were more severe.</w:t>
      </w:r>
    </w:p>
    <w:p w14:paraId="47FD7A24" w14:textId="6349D793" w:rsidR="007350A1" w:rsidRDefault="007350A1" w:rsidP="007350A1">
      <w:pPr>
        <w:rPr>
          <w:lang w:val="en-GB" w:bidi="he-IL"/>
        </w:rPr>
      </w:pPr>
      <w:r>
        <w:rPr>
          <w:lang w:val="en-GB" w:bidi="he-IL"/>
        </w:rPr>
        <w:t xml:space="preserve">The western regions of the study area still </w:t>
      </w:r>
      <w:r w:rsidR="000C0A40">
        <w:rPr>
          <w:lang w:val="en-GB" w:bidi="he-IL"/>
        </w:rPr>
        <w:t xml:space="preserve">continue to </w:t>
      </w:r>
      <w:r>
        <w:rPr>
          <w:lang w:val="en-GB" w:bidi="he-IL"/>
        </w:rPr>
        <w:t>maintain comparatively low LSAT values indicating they were not adversely affected by the phenomena</w:t>
      </w:r>
      <w:r w:rsidR="000C0A40">
        <w:rPr>
          <w:lang w:val="en-GB" w:bidi="he-IL"/>
        </w:rPr>
        <w:t xml:space="preserve"> in all the reported dates</w:t>
      </w:r>
      <w:r>
        <w:rPr>
          <w:lang w:val="en-GB" w:bidi="he-IL"/>
        </w:rPr>
        <w:t xml:space="preserve">. </w:t>
      </w:r>
    </w:p>
    <w:p w14:paraId="5554EB40" w14:textId="6243A0E0" w:rsidR="008728F7" w:rsidRDefault="003C5542" w:rsidP="008F5BB2">
      <w:pPr>
        <w:rPr>
          <w:b/>
          <w:bCs/>
          <w:lang w:val="en-GB" w:bidi="he-IL"/>
        </w:rPr>
      </w:pPr>
      <w:r>
        <w:rPr>
          <w:noProof/>
        </w:rPr>
        <w:drawing>
          <wp:anchor distT="0" distB="0" distL="114300" distR="114300" simplePos="0" relativeHeight="251998208" behindDoc="0" locked="0" layoutInCell="1" allowOverlap="1" wp14:anchorId="2FF92CA6" wp14:editId="0F8EAA77">
            <wp:simplePos x="0" y="0"/>
            <wp:positionH relativeFrom="column">
              <wp:posOffset>-819785</wp:posOffset>
            </wp:positionH>
            <wp:positionV relativeFrom="paragraph">
              <wp:posOffset>486410</wp:posOffset>
            </wp:positionV>
            <wp:extent cx="3721100" cy="2875280"/>
            <wp:effectExtent l="0" t="0" r="0" b="1270"/>
            <wp:wrapThrough wrapText="bothSides">
              <wp:wrapPolygon edited="0">
                <wp:start x="0" y="0"/>
                <wp:lineTo x="0" y="21466"/>
                <wp:lineTo x="21453" y="21466"/>
                <wp:lineTo x="21453"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21100" cy="28752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99232" behindDoc="0" locked="0" layoutInCell="1" allowOverlap="1" wp14:anchorId="61708B61" wp14:editId="1E29A135">
            <wp:simplePos x="0" y="0"/>
            <wp:positionH relativeFrom="column">
              <wp:posOffset>2993335</wp:posOffset>
            </wp:positionH>
            <wp:positionV relativeFrom="paragraph">
              <wp:posOffset>486521</wp:posOffset>
            </wp:positionV>
            <wp:extent cx="3745230" cy="2893695"/>
            <wp:effectExtent l="0" t="0" r="7620" b="1905"/>
            <wp:wrapThrough wrapText="bothSides">
              <wp:wrapPolygon edited="0">
                <wp:start x="0" y="0"/>
                <wp:lineTo x="0" y="21472"/>
                <wp:lineTo x="21534" y="21472"/>
                <wp:lineTo x="21534"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45230" cy="2893695"/>
                    </a:xfrm>
                    <a:prstGeom prst="rect">
                      <a:avLst/>
                    </a:prstGeom>
                  </pic:spPr>
                </pic:pic>
              </a:graphicData>
            </a:graphic>
            <wp14:sizeRelH relativeFrom="page">
              <wp14:pctWidth>0</wp14:pctWidth>
            </wp14:sizeRelH>
            <wp14:sizeRelV relativeFrom="page">
              <wp14:pctHeight>0</wp14:pctHeight>
            </wp14:sizeRelV>
          </wp:anchor>
        </w:drawing>
      </w:r>
    </w:p>
    <w:p w14:paraId="18022936" w14:textId="1113380C" w:rsidR="00BB0E6A" w:rsidRPr="008839CE" w:rsidRDefault="00BB0E6A" w:rsidP="008C618C">
      <w:pPr>
        <w:ind w:left="-180" w:right="-720"/>
        <w:jc w:val="left"/>
        <w:rPr>
          <w:b/>
          <w:bCs/>
          <w:sz w:val="24"/>
          <w:szCs w:val="24"/>
          <w:lang w:val="en-GB" w:bidi="he-IL"/>
        </w:rPr>
      </w:pPr>
      <w:r w:rsidRPr="00F464F3">
        <w:rPr>
          <w:i/>
          <w:iCs/>
          <w:noProof/>
        </w:rPr>
        <w:t>Fig</w:t>
      </w:r>
      <w:r w:rsidR="008C618C">
        <w:rPr>
          <w:i/>
          <w:iCs/>
          <w:noProof/>
        </w:rPr>
        <w:t>ure</w:t>
      </w:r>
      <w:r w:rsidRPr="00F464F3">
        <w:rPr>
          <w:i/>
          <w:iCs/>
          <w:noProof/>
        </w:rPr>
        <w:t xml:space="preserve"> </w:t>
      </w:r>
      <w:r>
        <w:rPr>
          <w:i/>
          <w:iCs/>
          <w:noProof/>
        </w:rPr>
        <w:t>27</w:t>
      </w:r>
      <w:r w:rsidRPr="00F464F3">
        <w:rPr>
          <w:i/>
          <w:iCs/>
          <w:noProof/>
        </w:rPr>
        <w:t xml:space="preserve">. </w:t>
      </w:r>
      <w:r>
        <w:rPr>
          <w:i/>
          <w:iCs/>
          <w:noProof/>
        </w:rPr>
        <w:t>LSAT</w:t>
      </w:r>
      <w:r w:rsidRPr="00F464F3">
        <w:rPr>
          <w:i/>
          <w:iCs/>
          <w:noProof/>
        </w:rPr>
        <w:t xml:space="preserve"> concentration, </w:t>
      </w:r>
      <w:r>
        <w:rPr>
          <w:i/>
          <w:iCs/>
          <w:noProof/>
        </w:rPr>
        <w:t>2019</w:t>
      </w:r>
      <w:r w:rsidRPr="00F464F3">
        <w:rPr>
          <w:i/>
          <w:iCs/>
          <w:noProof/>
        </w:rPr>
        <w:t xml:space="preserve"> </w:t>
      </w:r>
      <w:r w:rsidRPr="00F464F3">
        <w:rPr>
          <w:i/>
          <w:iCs/>
          <w:noProof/>
        </w:rPr>
        <w:tab/>
      </w:r>
      <w:r>
        <w:rPr>
          <w:i/>
          <w:iCs/>
          <w:noProof/>
        </w:rPr>
        <w:t xml:space="preserve">         </w:t>
      </w:r>
      <w:r>
        <w:rPr>
          <w:i/>
          <w:iCs/>
          <w:noProof/>
        </w:rPr>
        <w:tab/>
        <w:t xml:space="preserve">        </w:t>
      </w:r>
      <w:r w:rsidRPr="00F464F3">
        <w:rPr>
          <w:i/>
          <w:iCs/>
          <w:noProof/>
        </w:rPr>
        <w:t>Fig</w:t>
      </w:r>
      <w:r w:rsidR="008C618C">
        <w:rPr>
          <w:i/>
          <w:iCs/>
          <w:noProof/>
        </w:rPr>
        <w:t>ure</w:t>
      </w:r>
      <w:r w:rsidRPr="00F464F3">
        <w:rPr>
          <w:i/>
          <w:iCs/>
          <w:noProof/>
        </w:rPr>
        <w:t xml:space="preserve"> </w:t>
      </w:r>
      <w:r>
        <w:rPr>
          <w:i/>
          <w:iCs/>
          <w:noProof/>
        </w:rPr>
        <w:t>28</w:t>
      </w:r>
      <w:r w:rsidRPr="00F464F3">
        <w:rPr>
          <w:i/>
          <w:iCs/>
          <w:noProof/>
        </w:rPr>
        <w:t xml:space="preserve">. </w:t>
      </w:r>
      <w:r>
        <w:rPr>
          <w:i/>
          <w:iCs/>
          <w:noProof/>
        </w:rPr>
        <w:t>LSAT</w:t>
      </w:r>
      <w:r w:rsidRPr="00F464F3">
        <w:rPr>
          <w:i/>
          <w:iCs/>
          <w:noProof/>
        </w:rPr>
        <w:t xml:space="preserve"> concentration, 20</w:t>
      </w:r>
      <w:r>
        <w:rPr>
          <w:i/>
          <w:iCs/>
          <w:noProof/>
        </w:rPr>
        <w:t>20</w:t>
      </w:r>
    </w:p>
    <w:p w14:paraId="4E2E6842" w14:textId="62B99233" w:rsidR="008728F7" w:rsidRDefault="008728F7" w:rsidP="008F5BB2">
      <w:pPr>
        <w:rPr>
          <w:b/>
          <w:bCs/>
          <w:lang w:val="en-GB" w:bidi="he-IL"/>
        </w:rPr>
      </w:pPr>
    </w:p>
    <w:p w14:paraId="333B7A34" w14:textId="3E7771C8" w:rsidR="008B400A" w:rsidRDefault="008B400A" w:rsidP="008F5BB2">
      <w:pPr>
        <w:rPr>
          <w:b/>
          <w:bCs/>
          <w:lang w:val="en-GB" w:bidi="he-IL"/>
        </w:rPr>
      </w:pPr>
    </w:p>
    <w:p w14:paraId="264A4935" w14:textId="473BA131" w:rsidR="008B400A" w:rsidRDefault="008B400A" w:rsidP="008F5BB2">
      <w:pPr>
        <w:rPr>
          <w:b/>
          <w:bCs/>
          <w:lang w:val="en-GB" w:bidi="he-IL"/>
        </w:rPr>
      </w:pPr>
    </w:p>
    <w:p w14:paraId="5152A72E" w14:textId="1E58ADEE" w:rsidR="008F5BB2" w:rsidRDefault="006846A1" w:rsidP="008F5BB2">
      <w:pPr>
        <w:rPr>
          <w:noProof/>
          <w:lang w:val="en-GB" w:bidi="he-IL"/>
        </w:rPr>
      </w:pPr>
      <w:r>
        <w:rPr>
          <w:noProof/>
        </w:rPr>
        <w:t xml:space="preserve"> </w:t>
      </w:r>
      <w:r w:rsidR="00761B13" w:rsidRPr="00DD19F8">
        <w:rPr>
          <w:noProof/>
          <w:lang w:val="en-GB" w:bidi="he-IL"/>
        </w:rPr>
        <w:t xml:space="preserve"> </w:t>
      </w:r>
    </w:p>
    <w:p w14:paraId="4B153B6F" w14:textId="0895DF1A" w:rsidR="00D95DAE" w:rsidRDefault="00D95DAE" w:rsidP="008F5BB2">
      <w:pPr>
        <w:rPr>
          <w:noProof/>
          <w:lang w:val="en-GB" w:bidi="he-IL"/>
        </w:rPr>
      </w:pPr>
    </w:p>
    <w:p w14:paraId="789CB0BF" w14:textId="2E359A74" w:rsidR="00D95DAE" w:rsidRDefault="00D95DAE" w:rsidP="008F5BB2">
      <w:pPr>
        <w:rPr>
          <w:noProof/>
          <w:lang w:val="en-GB" w:bidi="he-IL"/>
        </w:rPr>
      </w:pPr>
    </w:p>
    <w:p w14:paraId="7F442FA4" w14:textId="4BD9B220" w:rsidR="00DC368F" w:rsidRPr="004762A8" w:rsidRDefault="001D3731" w:rsidP="00DC368F">
      <w:pPr>
        <w:pStyle w:val="ListParagraph"/>
        <w:numPr>
          <w:ilvl w:val="2"/>
          <w:numId w:val="38"/>
        </w:numPr>
        <w:rPr>
          <w:b/>
          <w:bCs/>
          <w:sz w:val="24"/>
          <w:szCs w:val="24"/>
          <w:lang w:val="en-GB" w:bidi="he-IL"/>
        </w:rPr>
      </w:pPr>
      <w:r>
        <w:rPr>
          <w:b/>
          <w:bCs/>
          <w:sz w:val="24"/>
          <w:szCs w:val="24"/>
          <w:lang w:val="en-GB" w:bidi="he-IL"/>
        </w:rPr>
        <w:lastRenderedPageBreak/>
        <w:t>A</w:t>
      </w:r>
      <w:r w:rsidRPr="004762A8">
        <w:rPr>
          <w:b/>
          <w:bCs/>
          <w:sz w:val="24"/>
          <w:szCs w:val="24"/>
          <w:lang w:val="en-GB" w:bidi="he-IL"/>
        </w:rPr>
        <w:t>ccuracy</w:t>
      </w:r>
      <w:r w:rsidR="00DC368F" w:rsidRPr="004762A8">
        <w:rPr>
          <w:b/>
          <w:bCs/>
          <w:sz w:val="24"/>
          <w:szCs w:val="24"/>
          <w:lang w:val="en-GB" w:bidi="he-IL"/>
        </w:rPr>
        <w:t xml:space="preserve"> assessment of the </w:t>
      </w:r>
      <w:r w:rsidR="00BD5B6B">
        <w:rPr>
          <w:b/>
          <w:bCs/>
          <w:sz w:val="24"/>
          <w:szCs w:val="24"/>
          <w:lang w:val="en-GB" w:bidi="he-IL"/>
        </w:rPr>
        <w:t>LSAT</w:t>
      </w:r>
      <w:r w:rsidR="00DC368F" w:rsidRPr="004762A8">
        <w:rPr>
          <w:b/>
          <w:bCs/>
          <w:sz w:val="24"/>
          <w:szCs w:val="24"/>
          <w:lang w:val="en-GB" w:bidi="he-IL"/>
        </w:rPr>
        <w:t xml:space="preserve"> Estimates.</w:t>
      </w:r>
    </w:p>
    <w:p w14:paraId="5D9A9957" w14:textId="3BE85D63" w:rsidR="00881E55" w:rsidRDefault="00881E55" w:rsidP="0011444B">
      <w:r>
        <w:t xml:space="preserve">In order to validate the estimated results and analyze the relationship between </w:t>
      </w:r>
      <w:r w:rsidR="00611BEB">
        <w:t>MODIS LSAT</w:t>
      </w:r>
      <w:r>
        <w:t xml:space="preserve"> data and those retrieved from Landsat8 </w:t>
      </w:r>
      <w:r w:rsidR="00611BEB">
        <w:t>TIR</w:t>
      </w:r>
      <w:r>
        <w:t xml:space="preserve">, scatter plots and linear fitting were done with the help of </w:t>
      </w:r>
      <w:r w:rsidR="00611BEB">
        <w:t xml:space="preserve">randomly generated </w:t>
      </w:r>
      <w:r>
        <w:t>1000 to 500 sample</w:t>
      </w:r>
      <w:r w:rsidR="00611BEB">
        <w:t>s</w:t>
      </w:r>
      <w:r>
        <w:t xml:space="preserve"> between </w:t>
      </w:r>
      <w:r w:rsidR="00611BEB">
        <w:t>LSAT</w:t>
      </w:r>
      <w:r>
        <w:t xml:space="preserve"> values and the corresponding </w:t>
      </w:r>
      <w:r w:rsidR="00611BEB">
        <w:t>MODIS</w:t>
      </w:r>
      <w:r>
        <w:t xml:space="preserve"> values from the product.</w:t>
      </w:r>
    </w:p>
    <w:p w14:paraId="0EF99213" w14:textId="318D808F" w:rsidR="00881E55" w:rsidRPr="00881E55" w:rsidRDefault="00881E55" w:rsidP="0011444B">
      <w:pPr>
        <w:tabs>
          <w:tab w:val="left" w:pos="0"/>
        </w:tabs>
        <w:rPr>
          <w:rFonts w:ascii="Segoe UI" w:eastAsia="Times New Roman" w:hAnsi="Segoe UI" w:cs="Segoe UI"/>
          <w:color w:val="000000" w:themeColor="text1"/>
          <w:sz w:val="18"/>
          <w:szCs w:val="18"/>
        </w:rPr>
      </w:pPr>
      <w:r>
        <w:t xml:space="preserve">Statistical analysis showed (Figures </w:t>
      </w:r>
      <w:r w:rsidR="0035549A">
        <w:t>29 &amp; 30</w:t>
      </w:r>
      <w:r>
        <w:t xml:space="preserve">) that the </w:t>
      </w:r>
      <w:r w:rsidRPr="000C565B">
        <w:t>coefficient</w:t>
      </w:r>
      <w:r>
        <w:t>s of determination (R</w:t>
      </w:r>
      <w:r w:rsidRPr="00881E55">
        <w:rPr>
          <w:vertAlign w:val="superscript"/>
        </w:rPr>
        <w:t>2</w:t>
      </w:r>
      <w:r>
        <w:t>) were seen to be 0.</w:t>
      </w:r>
      <w:r w:rsidRPr="00881E55">
        <w:rPr>
          <w:rFonts w:ascii="Segoe UI" w:eastAsia="Times New Roman" w:hAnsi="Segoe UI" w:cs="Segoe UI"/>
          <w:color w:val="000000" w:themeColor="text1"/>
          <w:sz w:val="16"/>
          <w:szCs w:val="16"/>
        </w:rPr>
        <w:t xml:space="preserve"> </w:t>
      </w:r>
      <w:r w:rsidR="004A66E8" w:rsidRPr="004A66E8">
        <w:rPr>
          <w:rFonts w:eastAsia="Times New Roman" w:cs="Segoe UI"/>
        </w:rPr>
        <w:t>666916</w:t>
      </w:r>
      <w:r w:rsidR="004A66E8" w:rsidRPr="00881E55">
        <w:rPr>
          <w:rFonts w:eastAsia="Times New Roman" w:cs="Segoe UI"/>
          <w:color w:val="000000" w:themeColor="text1"/>
        </w:rPr>
        <w:t xml:space="preserve"> </w:t>
      </w:r>
      <w:r w:rsidRPr="00881E55">
        <w:rPr>
          <w:rFonts w:eastAsia="Times New Roman" w:cs="Segoe UI"/>
          <w:color w:val="000000" w:themeColor="text1"/>
        </w:rPr>
        <w:t>(2015)</w:t>
      </w:r>
      <w:r>
        <w:t xml:space="preserve"> and 0.</w:t>
      </w:r>
      <w:r w:rsidRPr="00881E55">
        <w:rPr>
          <w:rFonts w:eastAsia="Times New Roman" w:cs="Segoe UI"/>
          <w:color w:val="000000" w:themeColor="text1"/>
        </w:rPr>
        <w:t>843381 for</w:t>
      </w:r>
      <w:r w:rsidRPr="00881E55">
        <w:rPr>
          <w:rFonts w:ascii="Segoe UI" w:eastAsia="Times New Roman" w:hAnsi="Segoe UI" w:cs="Segoe UI"/>
          <w:color w:val="000000" w:themeColor="text1"/>
          <w:sz w:val="18"/>
          <w:szCs w:val="18"/>
        </w:rPr>
        <w:t xml:space="preserve"> </w:t>
      </w:r>
      <w:r w:rsidRPr="00881E55">
        <w:rPr>
          <w:rFonts w:eastAsia="Times New Roman" w:cs="Segoe UI"/>
          <w:color w:val="000000" w:themeColor="text1"/>
        </w:rPr>
        <w:t>2016</w:t>
      </w:r>
      <w:r w:rsidRPr="00881E55">
        <w:rPr>
          <w:rFonts w:ascii="Segoe UI" w:eastAsia="Times New Roman" w:hAnsi="Segoe UI" w:cs="Segoe UI"/>
          <w:color w:val="000000" w:themeColor="text1"/>
          <w:sz w:val="18"/>
          <w:szCs w:val="18"/>
        </w:rPr>
        <w:t>.</w:t>
      </w:r>
    </w:p>
    <w:p w14:paraId="605D8856" w14:textId="4963FE4F" w:rsidR="00DC368F" w:rsidRDefault="00E56348" w:rsidP="008F5BB2">
      <w:pPr>
        <w:rPr>
          <w:b/>
          <w:bCs/>
          <w:lang w:val="en-GB" w:bidi="he-IL"/>
        </w:rPr>
      </w:pPr>
      <w:r w:rsidRPr="00593A9C">
        <w:rPr>
          <w:noProof/>
          <w:lang w:val="en-GB" w:bidi="he-IL"/>
        </w:rPr>
        <mc:AlternateContent>
          <mc:Choice Requires="wps">
            <w:drawing>
              <wp:anchor distT="45720" distB="45720" distL="114300" distR="114300" simplePos="0" relativeHeight="252064768" behindDoc="0" locked="0" layoutInCell="1" allowOverlap="1" wp14:anchorId="1C20053A" wp14:editId="64DF4DCB">
                <wp:simplePos x="0" y="0"/>
                <wp:positionH relativeFrom="column">
                  <wp:posOffset>3333750</wp:posOffset>
                </wp:positionH>
                <wp:positionV relativeFrom="paragraph">
                  <wp:posOffset>680085</wp:posOffset>
                </wp:positionV>
                <wp:extent cx="1485900" cy="273685"/>
                <wp:effectExtent l="0" t="0" r="19050" b="1206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273685"/>
                        </a:xfrm>
                        <a:prstGeom prst="rect">
                          <a:avLst/>
                        </a:prstGeom>
                        <a:solidFill>
                          <a:srgbClr val="FFFFFF"/>
                        </a:solidFill>
                        <a:ln w="9525">
                          <a:solidFill>
                            <a:schemeClr val="bg1"/>
                          </a:solidFill>
                          <a:miter lim="800000"/>
                          <a:headEnd/>
                          <a:tailEnd/>
                        </a:ln>
                      </wps:spPr>
                      <wps:txbx>
                        <w:txbxContent>
                          <w:p w14:paraId="1B352112" w14:textId="34FF8EED" w:rsidR="00E56348" w:rsidRPr="004A66E8" w:rsidRDefault="00E56348" w:rsidP="00E56348">
                            <w:pPr>
                              <w:spacing w:line="240" w:lineRule="auto"/>
                              <w:rPr>
                                <w:rFonts w:ascii="Segoe UI" w:eastAsia="Times New Roman" w:hAnsi="Segoe UI" w:cs="Segoe UI"/>
                                <w:color w:val="000000" w:themeColor="text1"/>
                                <w:sz w:val="18"/>
                                <w:szCs w:val="18"/>
                              </w:rPr>
                            </w:pPr>
                            <w:r w:rsidRPr="004A66E8">
                              <w:rPr>
                                <w:rFonts w:ascii="Segoe UI" w:hAnsi="Segoe UI" w:cs="Segoe UI"/>
                                <w:color w:val="000000" w:themeColor="text1"/>
                                <w:sz w:val="18"/>
                                <w:szCs w:val="18"/>
                              </w:rPr>
                              <w:t>R</w:t>
                            </w:r>
                            <w:r w:rsidRPr="004A66E8">
                              <w:rPr>
                                <w:rFonts w:ascii="Segoe UI" w:hAnsi="Segoe UI" w:cs="Segoe UI"/>
                                <w:color w:val="000000" w:themeColor="text1"/>
                                <w:sz w:val="18"/>
                                <w:szCs w:val="18"/>
                                <w:vertAlign w:val="superscript"/>
                              </w:rPr>
                              <w:t>2</w:t>
                            </w:r>
                            <w:r w:rsidRPr="004A66E8">
                              <w:rPr>
                                <w:rFonts w:ascii="Segoe UI" w:hAnsi="Segoe UI" w:cs="Segoe UI"/>
                                <w:color w:val="000000" w:themeColor="text1"/>
                                <w:sz w:val="18"/>
                                <w:szCs w:val="18"/>
                              </w:rPr>
                              <w:t xml:space="preserve"> = </w:t>
                            </w:r>
                            <w:r w:rsidRPr="004A66E8">
                              <w:rPr>
                                <w:rFonts w:ascii="Segoe UI" w:eastAsia="Times New Roman" w:hAnsi="Segoe UI" w:cs="Segoe UI"/>
                                <w:color w:val="000000" w:themeColor="text1"/>
                                <w:sz w:val="18"/>
                                <w:szCs w:val="18"/>
                              </w:rPr>
                              <w:t>0</w:t>
                            </w:r>
                            <w:r w:rsidR="004A66E8" w:rsidRPr="004A66E8">
                              <w:rPr>
                                <w:rFonts w:ascii="Segoe UI" w:hAnsi="Segoe UI" w:cs="Segoe UI"/>
                                <w:color w:val="000000" w:themeColor="text1"/>
                                <w:sz w:val="18"/>
                                <w:szCs w:val="18"/>
                              </w:rPr>
                              <w:t>.723334</w:t>
                            </w:r>
                          </w:p>
                          <w:p w14:paraId="60426350" w14:textId="77777777" w:rsidR="00E56348" w:rsidRPr="00CB6CDD" w:rsidRDefault="00E56348" w:rsidP="00E56348">
                            <w:pPr>
                              <w:spacing w:line="240" w:lineRule="auto"/>
                              <w:rPr>
                                <w:rFonts w:ascii="Segoe UI" w:eastAsia="Times New Roman" w:hAnsi="Segoe UI" w:cs="Segoe UI"/>
                                <w:color w:val="000000" w:themeColor="text1"/>
                                <w:sz w:val="18"/>
                                <w:szCs w:val="18"/>
                              </w:rPr>
                            </w:pPr>
                          </w:p>
                          <w:p w14:paraId="6DE8E19B" w14:textId="77777777" w:rsidR="00E56348" w:rsidRPr="001F0736" w:rsidRDefault="00E56348" w:rsidP="00E56348">
                            <w:pPr>
                              <w:spacing w:line="240" w:lineRule="auto"/>
                              <w:rPr>
                                <w:rFonts w:ascii="Segoe UI" w:eastAsia="Times New Roman" w:hAnsi="Segoe UI" w:cs="Segoe UI"/>
                                <w:color w:val="000000" w:themeColor="text1"/>
                                <w:sz w:val="18"/>
                                <w:szCs w:val="18"/>
                              </w:rPr>
                            </w:pPr>
                          </w:p>
                          <w:p w14:paraId="1A23E694" w14:textId="77777777" w:rsidR="00E56348" w:rsidRPr="00E67FEA" w:rsidRDefault="00E56348" w:rsidP="00E56348">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20053A" id="_x0000_s1038" type="#_x0000_t202" style="position:absolute;left:0;text-align:left;margin-left:262.5pt;margin-top:53.55pt;width:117pt;height:21.55pt;z-index:252064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" strokecolor="white [3212]">
                <v:textbox>
                  <w:txbxContent>
                    <w:p w14:paraId="1B352112" w14:textId="34FF8EED" w:rsidR="00E56348" w:rsidRPr="004A66E8" w:rsidRDefault="00E56348" w:rsidP="00E56348">
                      <w:pPr>
                        <w:spacing w:line="240" w:lineRule="auto"/>
                        <w:rPr>
                          <w:rFonts w:ascii="Segoe UI" w:eastAsia="Times New Roman" w:hAnsi="Segoe UI" w:cs="Segoe UI"/>
                          <w:color w:val="000000" w:themeColor="text1"/>
                          <w:sz w:val="18"/>
                          <w:szCs w:val="18"/>
                        </w:rPr>
                      </w:pPr>
                      <w:r w:rsidRPr="004A66E8">
                        <w:rPr>
                          <w:rFonts w:ascii="Segoe UI" w:hAnsi="Segoe UI" w:cs="Segoe UI"/>
                          <w:color w:val="000000" w:themeColor="text1"/>
                          <w:sz w:val="18"/>
                          <w:szCs w:val="18"/>
                        </w:rPr>
                        <w:t>R</w:t>
                      </w:r>
                      <w:r w:rsidRPr="004A66E8">
                        <w:rPr>
                          <w:rFonts w:ascii="Segoe UI" w:hAnsi="Segoe UI" w:cs="Segoe UI"/>
                          <w:color w:val="000000" w:themeColor="text1"/>
                          <w:sz w:val="18"/>
                          <w:szCs w:val="18"/>
                          <w:vertAlign w:val="superscript"/>
                        </w:rPr>
                        <w:t>2</w:t>
                      </w:r>
                      <w:r w:rsidRPr="004A66E8">
                        <w:rPr>
                          <w:rFonts w:ascii="Segoe UI" w:hAnsi="Segoe UI" w:cs="Segoe UI"/>
                          <w:color w:val="000000" w:themeColor="text1"/>
                          <w:sz w:val="18"/>
                          <w:szCs w:val="18"/>
                        </w:rPr>
                        <w:t xml:space="preserve"> = </w:t>
                      </w:r>
                      <w:r w:rsidRPr="004A66E8">
                        <w:rPr>
                          <w:rFonts w:ascii="Segoe UI" w:eastAsia="Times New Roman" w:hAnsi="Segoe UI" w:cs="Segoe UI"/>
                          <w:color w:val="000000" w:themeColor="text1"/>
                          <w:sz w:val="18"/>
                          <w:szCs w:val="18"/>
                        </w:rPr>
                        <w:t>0</w:t>
                      </w:r>
                      <w:r w:rsidR="004A66E8" w:rsidRPr="004A66E8">
                        <w:rPr>
                          <w:rFonts w:ascii="Segoe UI" w:hAnsi="Segoe UI" w:cs="Segoe UI"/>
                          <w:color w:val="000000" w:themeColor="text1"/>
                          <w:sz w:val="18"/>
                          <w:szCs w:val="18"/>
                        </w:rPr>
                        <w:t>.723334</w:t>
                      </w:r>
                    </w:p>
                    <w:p w14:paraId="60426350" w14:textId="77777777" w:rsidR="00E56348" w:rsidRPr="00CB6CDD" w:rsidRDefault="00E56348" w:rsidP="00E56348">
                      <w:pPr>
                        <w:spacing w:line="240" w:lineRule="auto"/>
                        <w:rPr>
                          <w:rFonts w:ascii="Segoe UI" w:eastAsia="Times New Roman" w:hAnsi="Segoe UI" w:cs="Segoe UI"/>
                          <w:color w:val="000000" w:themeColor="text1"/>
                          <w:sz w:val="18"/>
                          <w:szCs w:val="18"/>
                        </w:rPr>
                      </w:pPr>
                    </w:p>
                    <w:p w14:paraId="6DE8E19B" w14:textId="77777777" w:rsidR="00E56348" w:rsidRPr="001F0736" w:rsidRDefault="00E56348" w:rsidP="00E56348">
                      <w:pPr>
                        <w:spacing w:line="240" w:lineRule="auto"/>
                        <w:rPr>
                          <w:rFonts w:ascii="Segoe UI" w:eastAsia="Times New Roman" w:hAnsi="Segoe UI" w:cs="Segoe UI"/>
                          <w:color w:val="000000" w:themeColor="text1"/>
                          <w:sz w:val="18"/>
                          <w:szCs w:val="18"/>
                        </w:rPr>
                      </w:pPr>
                    </w:p>
                    <w:p w14:paraId="1A23E694" w14:textId="77777777" w:rsidR="00E56348" w:rsidRPr="00E67FEA" w:rsidRDefault="00E56348" w:rsidP="00E56348">
                      <w:pPr>
                        <w:spacing w:after="0" w:line="240" w:lineRule="auto"/>
                        <w:rPr>
                          <w:sz w:val="16"/>
                          <w:szCs w:val="16"/>
                        </w:rPr>
                      </w:pPr>
                    </w:p>
                  </w:txbxContent>
                </v:textbox>
                <w10:wrap type="square"/>
              </v:shape>
            </w:pict>
          </mc:Fallback>
        </mc:AlternateContent>
      </w:r>
      <w:r w:rsidR="008A1FF4" w:rsidRPr="00593A9C">
        <w:rPr>
          <w:noProof/>
          <w:lang w:val="en-GB" w:bidi="he-IL"/>
        </w:rPr>
        <mc:AlternateContent>
          <mc:Choice Requires="wps">
            <w:drawing>
              <wp:anchor distT="45720" distB="45720" distL="114300" distR="114300" simplePos="0" relativeHeight="252054528" behindDoc="0" locked="0" layoutInCell="1" allowOverlap="1" wp14:anchorId="120C2A77" wp14:editId="2A89C8BD">
                <wp:simplePos x="0" y="0"/>
                <wp:positionH relativeFrom="column">
                  <wp:posOffset>-371475</wp:posOffset>
                </wp:positionH>
                <wp:positionV relativeFrom="paragraph">
                  <wp:posOffset>699135</wp:posOffset>
                </wp:positionV>
                <wp:extent cx="990600" cy="254635"/>
                <wp:effectExtent l="0" t="0" r="19050" b="1206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54635"/>
                        </a:xfrm>
                        <a:prstGeom prst="rect">
                          <a:avLst/>
                        </a:prstGeom>
                        <a:solidFill>
                          <a:srgbClr val="FFFFFF"/>
                        </a:solidFill>
                        <a:ln w="9525">
                          <a:solidFill>
                            <a:schemeClr val="bg1"/>
                          </a:solidFill>
                          <a:miter lim="800000"/>
                          <a:headEnd/>
                          <a:tailEnd/>
                        </a:ln>
                      </wps:spPr>
                      <wps:txbx>
                        <w:txbxContent>
                          <w:p w14:paraId="29373485" w14:textId="0FE4986F" w:rsidR="0003643F" w:rsidRPr="00AF25B4" w:rsidRDefault="0003643F" w:rsidP="0003643F">
                            <w:pPr>
                              <w:spacing w:line="240" w:lineRule="auto"/>
                              <w:rPr>
                                <w:rFonts w:ascii="Segoe UI" w:eastAsia="Times New Roman" w:hAnsi="Segoe UI" w:cs="Segoe UI"/>
                                <w:color w:val="D4D4D4"/>
                                <w:sz w:val="21"/>
                                <w:szCs w:val="21"/>
                              </w:rPr>
                            </w:pPr>
                            <w:r w:rsidRPr="00CB6CDD">
                              <w:rPr>
                                <w:color w:val="000000" w:themeColor="text1"/>
                                <w:sz w:val="18"/>
                                <w:szCs w:val="18"/>
                              </w:rPr>
                              <w:t>R</w:t>
                            </w:r>
                            <w:r w:rsidR="008A1FF4">
                              <w:rPr>
                                <w:color w:val="000000" w:themeColor="text1"/>
                                <w:sz w:val="18"/>
                                <w:szCs w:val="18"/>
                                <w:vertAlign w:val="superscript"/>
                              </w:rPr>
                              <w:t>2</w:t>
                            </w:r>
                            <w:r w:rsidRPr="00CB6CDD">
                              <w:rPr>
                                <w:color w:val="000000" w:themeColor="text1"/>
                                <w:sz w:val="18"/>
                                <w:szCs w:val="18"/>
                              </w:rPr>
                              <w:t xml:space="preserve"> = </w:t>
                            </w:r>
                            <w:r w:rsidRPr="00AF25B4">
                              <w:rPr>
                                <w:rFonts w:ascii="Segoe UI" w:eastAsia="Times New Roman" w:hAnsi="Segoe UI" w:cs="Segoe UI"/>
                                <w:sz w:val="18"/>
                                <w:szCs w:val="18"/>
                              </w:rPr>
                              <w:t>0.666916</w:t>
                            </w:r>
                          </w:p>
                          <w:p w14:paraId="45E68A10" w14:textId="77777777" w:rsidR="0003643F" w:rsidRPr="00CB6CDD" w:rsidRDefault="0003643F" w:rsidP="0003643F">
                            <w:pPr>
                              <w:spacing w:line="240" w:lineRule="auto"/>
                              <w:rPr>
                                <w:rFonts w:ascii="Segoe UI" w:eastAsia="Times New Roman" w:hAnsi="Segoe UI" w:cs="Segoe UI"/>
                                <w:color w:val="000000" w:themeColor="text1"/>
                                <w:sz w:val="18"/>
                                <w:szCs w:val="18"/>
                              </w:rPr>
                            </w:pPr>
                          </w:p>
                          <w:p w14:paraId="384B670C" w14:textId="77777777" w:rsidR="0003643F" w:rsidRPr="001F0736" w:rsidRDefault="0003643F" w:rsidP="0003643F">
                            <w:pPr>
                              <w:spacing w:line="240" w:lineRule="auto"/>
                              <w:rPr>
                                <w:rFonts w:ascii="Segoe UI" w:eastAsia="Times New Roman" w:hAnsi="Segoe UI" w:cs="Segoe UI"/>
                                <w:color w:val="000000" w:themeColor="text1"/>
                                <w:sz w:val="18"/>
                                <w:szCs w:val="18"/>
                              </w:rPr>
                            </w:pPr>
                          </w:p>
                          <w:p w14:paraId="3FBD0C07" w14:textId="77777777" w:rsidR="0003643F" w:rsidRPr="00E67FEA" w:rsidRDefault="0003643F" w:rsidP="0003643F">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0C2A77" id="_x0000_s1039" type="#_x0000_t202" style="position:absolute;left:0;text-align:left;margin-left:-29.25pt;margin-top:55.05pt;width:78pt;height:20.05pt;z-index:252054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" strokecolor="white [3212]">
                <v:textbox>
                  <w:txbxContent>
                    <w:p w14:paraId="29373485" w14:textId="0FE4986F" w:rsidR="0003643F" w:rsidRPr="00AF25B4" w:rsidRDefault="0003643F" w:rsidP="0003643F">
                      <w:pPr>
                        <w:spacing w:line="240" w:lineRule="auto"/>
                        <w:rPr>
                          <w:rFonts w:ascii="Segoe UI" w:eastAsia="Times New Roman" w:hAnsi="Segoe UI" w:cs="Segoe UI"/>
                          <w:color w:val="D4D4D4"/>
                          <w:sz w:val="21"/>
                          <w:szCs w:val="21"/>
                        </w:rPr>
                      </w:pPr>
                      <w:r w:rsidRPr="00CB6CDD">
                        <w:rPr>
                          <w:color w:val="000000" w:themeColor="text1"/>
                          <w:sz w:val="18"/>
                          <w:szCs w:val="18"/>
                        </w:rPr>
                        <w:t>R</w:t>
                      </w:r>
                      <w:r w:rsidR="008A1FF4">
                        <w:rPr>
                          <w:color w:val="000000" w:themeColor="text1"/>
                          <w:sz w:val="18"/>
                          <w:szCs w:val="18"/>
                          <w:vertAlign w:val="superscript"/>
                        </w:rPr>
                        <w:t>2</w:t>
                      </w:r>
                      <w:r w:rsidRPr="00CB6CDD">
                        <w:rPr>
                          <w:color w:val="000000" w:themeColor="text1"/>
                          <w:sz w:val="18"/>
                          <w:szCs w:val="18"/>
                        </w:rPr>
                        <w:t xml:space="preserve"> = </w:t>
                      </w:r>
                      <w:r w:rsidRPr="00AF25B4">
                        <w:rPr>
                          <w:rFonts w:ascii="Segoe UI" w:eastAsia="Times New Roman" w:hAnsi="Segoe UI" w:cs="Segoe UI"/>
                          <w:sz w:val="18"/>
                          <w:szCs w:val="18"/>
                        </w:rPr>
                        <w:t>0.666916</w:t>
                      </w:r>
                    </w:p>
                    <w:p w14:paraId="45E68A10" w14:textId="77777777" w:rsidR="0003643F" w:rsidRPr="00CB6CDD" w:rsidRDefault="0003643F" w:rsidP="0003643F">
                      <w:pPr>
                        <w:spacing w:line="240" w:lineRule="auto"/>
                        <w:rPr>
                          <w:rFonts w:ascii="Segoe UI" w:eastAsia="Times New Roman" w:hAnsi="Segoe UI" w:cs="Segoe UI"/>
                          <w:color w:val="000000" w:themeColor="text1"/>
                          <w:sz w:val="18"/>
                          <w:szCs w:val="18"/>
                        </w:rPr>
                      </w:pPr>
                    </w:p>
                    <w:p w14:paraId="384B670C" w14:textId="77777777" w:rsidR="0003643F" w:rsidRPr="001F0736" w:rsidRDefault="0003643F" w:rsidP="0003643F">
                      <w:pPr>
                        <w:spacing w:line="240" w:lineRule="auto"/>
                        <w:rPr>
                          <w:rFonts w:ascii="Segoe UI" w:eastAsia="Times New Roman" w:hAnsi="Segoe UI" w:cs="Segoe UI"/>
                          <w:color w:val="000000" w:themeColor="text1"/>
                          <w:sz w:val="18"/>
                          <w:szCs w:val="18"/>
                        </w:rPr>
                      </w:pPr>
                    </w:p>
                    <w:p w14:paraId="3FBD0C07" w14:textId="77777777" w:rsidR="0003643F" w:rsidRPr="00E67FEA" w:rsidRDefault="0003643F" w:rsidP="0003643F">
                      <w:pPr>
                        <w:spacing w:after="0" w:line="240" w:lineRule="auto"/>
                        <w:rPr>
                          <w:sz w:val="16"/>
                          <w:szCs w:val="16"/>
                        </w:rPr>
                      </w:pPr>
                    </w:p>
                  </w:txbxContent>
                </v:textbox>
                <w10:wrap type="square"/>
              </v:shape>
            </w:pict>
          </mc:Fallback>
        </mc:AlternateContent>
      </w:r>
    </w:p>
    <w:p w14:paraId="4B6BE4C4" w14:textId="051DF720" w:rsidR="00C4731D" w:rsidRPr="005A462F" w:rsidRDefault="00611BEB" w:rsidP="008F5BB2">
      <w:pPr>
        <w:rPr>
          <w:b/>
          <w:bCs/>
          <w:i/>
          <w:iCs/>
          <w:lang w:val="en-GB" w:bidi="he-IL"/>
        </w:rPr>
      </w:pPr>
      <w:r w:rsidRPr="005A462F">
        <w:rPr>
          <w:i/>
          <w:iCs/>
          <w:noProof/>
        </w:rPr>
        <w:t>Fig</w:t>
      </w:r>
      <w:r w:rsidR="000177E5">
        <w:rPr>
          <w:i/>
          <w:iCs/>
          <w:noProof/>
        </w:rPr>
        <w:t>ure</w:t>
      </w:r>
      <w:r w:rsidRPr="005A462F">
        <w:rPr>
          <w:i/>
          <w:iCs/>
          <w:noProof/>
        </w:rPr>
        <w:t xml:space="preserve"> 29 &amp; 30. </w:t>
      </w:r>
      <w:r w:rsidRPr="005A462F">
        <w:rPr>
          <w:i/>
          <w:iCs/>
        </w:rPr>
        <w:t>Scatter plots of correlation of L8 TIRs estimates and MODIS product for 2015 and 20</w:t>
      </w:r>
      <w:r w:rsidR="00D71BFF" w:rsidRPr="005A462F">
        <w:rPr>
          <w:b/>
          <w:bCs/>
          <w:i/>
          <w:iCs/>
          <w:noProof/>
          <w:lang w:val="en-GB" w:bidi="he-IL"/>
        </w:rPr>
        <w:drawing>
          <wp:anchor distT="0" distB="0" distL="114300" distR="114300" simplePos="0" relativeHeight="252055552" behindDoc="0" locked="0" layoutInCell="1" allowOverlap="1" wp14:anchorId="65A5FEDC" wp14:editId="39A712AD">
            <wp:simplePos x="0" y="0"/>
            <wp:positionH relativeFrom="column">
              <wp:posOffset>2892425</wp:posOffset>
            </wp:positionH>
            <wp:positionV relativeFrom="paragraph">
              <wp:posOffset>0</wp:posOffset>
            </wp:positionV>
            <wp:extent cx="3555365" cy="2537460"/>
            <wp:effectExtent l="0" t="0" r="6985" b="0"/>
            <wp:wrapThrough wrapText="bothSides">
              <wp:wrapPolygon edited="0">
                <wp:start x="0" y="0"/>
                <wp:lineTo x="0" y="21405"/>
                <wp:lineTo x="21527" y="21405"/>
                <wp:lineTo x="2152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7">
                      <a:extLst>
                        <a:ext uri="{28A0092B-C50C-407E-A947-70E740481C1C}">
                          <a14:useLocalDpi xmlns:a14="http://schemas.microsoft.com/office/drawing/2010/main" val="0"/>
                        </a:ext>
                      </a:extLst>
                    </a:blip>
                    <a:stretch>
                      <a:fillRect/>
                    </a:stretch>
                  </pic:blipFill>
                  <pic:spPr>
                    <a:xfrm>
                      <a:off x="0" y="0"/>
                      <a:ext cx="3555365" cy="2537460"/>
                    </a:xfrm>
                    <a:prstGeom prst="rect">
                      <a:avLst/>
                    </a:prstGeom>
                  </pic:spPr>
                </pic:pic>
              </a:graphicData>
            </a:graphic>
            <wp14:sizeRelH relativeFrom="page">
              <wp14:pctWidth>0</wp14:pctWidth>
            </wp14:sizeRelH>
            <wp14:sizeRelV relativeFrom="page">
              <wp14:pctHeight>0</wp14:pctHeight>
            </wp14:sizeRelV>
          </wp:anchor>
        </w:drawing>
      </w:r>
      <w:r w:rsidR="00D71BFF" w:rsidRPr="005A462F">
        <w:rPr>
          <w:b/>
          <w:bCs/>
          <w:i/>
          <w:iCs/>
          <w:noProof/>
          <w:lang w:val="en-GB" w:bidi="he-IL"/>
        </w:rPr>
        <w:drawing>
          <wp:anchor distT="0" distB="0" distL="114300" distR="114300" simplePos="0" relativeHeight="252052480" behindDoc="0" locked="0" layoutInCell="1" allowOverlap="1" wp14:anchorId="4B795068" wp14:editId="59844CCA">
            <wp:simplePos x="0" y="0"/>
            <wp:positionH relativeFrom="column">
              <wp:posOffset>-676799</wp:posOffset>
            </wp:positionH>
            <wp:positionV relativeFrom="paragraph">
              <wp:posOffset>110</wp:posOffset>
            </wp:positionV>
            <wp:extent cx="3535045" cy="2523490"/>
            <wp:effectExtent l="0" t="0" r="8255" b="0"/>
            <wp:wrapThrough wrapText="bothSides">
              <wp:wrapPolygon edited="0">
                <wp:start x="0" y="0"/>
                <wp:lineTo x="0" y="21361"/>
                <wp:lineTo x="21534" y="21361"/>
                <wp:lineTo x="21534"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8">
                      <a:extLst>
                        <a:ext uri="{28A0092B-C50C-407E-A947-70E740481C1C}">
                          <a14:useLocalDpi xmlns:a14="http://schemas.microsoft.com/office/drawing/2010/main" val="0"/>
                        </a:ext>
                      </a:extLst>
                    </a:blip>
                    <a:stretch>
                      <a:fillRect/>
                    </a:stretch>
                  </pic:blipFill>
                  <pic:spPr>
                    <a:xfrm>
                      <a:off x="0" y="0"/>
                      <a:ext cx="3535045" cy="2523490"/>
                    </a:xfrm>
                    <a:prstGeom prst="rect">
                      <a:avLst/>
                    </a:prstGeom>
                  </pic:spPr>
                </pic:pic>
              </a:graphicData>
            </a:graphic>
            <wp14:sizeRelH relativeFrom="page">
              <wp14:pctWidth>0</wp14:pctWidth>
            </wp14:sizeRelH>
            <wp14:sizeRelV relativeFrom="page">
              <wp14:pctHeight>0</wp14:pctHeight>
            </wp14:sizeRelV>
          </wp:anchor>
        </w:drawing>
      </w:r>
      <w:r w:rsidRPr="005A462F">
        <w:rPr>
          <w:i/>
          <w:iCs/>
        </w:rPr>
        <w:t>16</w:t>
      </w:r>
      <w:r w:rsidR="005A462F" w:rsidRPr="005A462F">
        <w:rPr>
          <w:i/>
          <w:iCs/>
        </w:rPr>
        <w:t>.</w:t>
      </w:r>
    </w:p>
    <w:p w14:paraId="394F8BE2" w14:textId="08EC2173" w:rsidR="00C4731D" w:rsidRDefault="00C4731D" w:rsidP="008F5BB2">
      <w:pPr>
        <w:rPr>
          <w:b/>
          <w:bCs/>
          <w:lang w:val="en-GB" w:bidi="he-IL"/>
        </w:rPr>
      </w:pPr>
    </w:p>
    <w:p w14:paraId="587AAC51" w14:textId="1D604D46" w:rsidR="00C4731D" w:rsidRDefault="00026C97" w:rsidP="008F5BB2">
      <w:pPr>
        <w:rPr>
          <w:b/>
          <w:bCs/>
          <w:lang w:val="en-GB" w:bidi="he-IL"/>
        </w:rPr>
      </w:pPr>
      <w:r w:rsidRPr="004A66E8">
        <w:rPr>
          <w:b/>
          <w:bCs/>
          <w:noProof/>
          <w:lang w:val="en-GB" w:bidi="he-IL"/>
        </w:rPr>
        <w:lastRenderedPageBreak/>
        <mc:AlternateContent>
          <mc:Choice Requires="wps">
            <w:drawing>
              <wp:anchor distT="45720" distB="45720" distL="114300" distR="114300" simplePos="0" relativeHeight="252067840" behindDoc="0" locked="0" layoutInCell="1" allowOverlap="1" wp14:anchorId="19DE8BFD" wp14:editId="2E6E7831">
                <wp:simplePos x="0" y="0"/>
                <wp:positionH relativeFrom="column">
                  <wp:posOffset>3374390</wp:posOffset>
                </wp:positionH>
                <wp:positionV relativeFrom="paragraph">
                  <wp:posOffset>1428750</wp:posOffset>
                </wp:positionV>
                <wp:extent cx="904875" cy="273685"/>
                <wp:effectExtent l="0" t="0" r="28575" b="12065"/>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73685"/>
                        </a:xfrm>
                        <a:prstGeom prst="rect">
                          <a:avLst/>
                        </a:prstGeom>
                        <a:solidFill>
                          <a:srgbClr val="FFFFFF"/>
                        </a:solidFill>
                        <a:ln w="9525">
                          <a:solidFill>
                            <a:schemeClr val="bg1"/>
                          </a:solidFill>
                          <a:miter lim="800000"/>
                          <a:headEnd/>
                          <a:tailEnd/>
                        </a:ln>
                      </wps:spPr>
                      <wps:txbx>
                        <w:txbxContent>
                          <w:p w14:paraId="3229D545" w14:textId="33135955" w:rsidR="004A66E8" w:rsidRPr="00EC1581" w:rsidRDefault="004A66E8" w:rsidP="004A66E8">
                            <w:pPr>
                              <w:spacing w:line="240" w:lineRule="auto"/>
                              <w:rPr>
                                <w:rFonts w:ascii="Segoe UI" w:eastAsia="Times New Roman" w:hAnsi="Segoe UI" w:cs="Segoe UI"/>
                                <w:color w:val="000000" w:themeColor="text1"/>
                                <w:sz w:val="18"/>
                                <w:szCs w:val="18"/>
                              </w:rPr>
                            </w:pPr>
                            <w:r w:rsidRPr="004A66E8">
                              <w:rPr>
                                <w:rFonts w:ascii="Segoe UI" w:hAnsi="Segoe UI" w:cs="Segoe UI"/>
                                <w:color w:val="000000" w:themeColor="text1"/>
                                <w:sz w:val="18"/>
                                <w:szCs w:val="18"/>
                              </w:rPr>
                              <w:t>R</w:t>
                            </w:r>
                            <w:r w:rsidRPr="004A66E8">
                              <w:rPr>
                                <w:rFonts w:ascii="Segoe UI" w:hAnsi="Segoe UI" w:cs="Segoe UI"/>
                                <w:color w:val="000000" w:themeColor="text1"/>
                                <w:sz w:val="18"/>
                                <w:szCs w:val="18"/>
                                <w:vertAlign w:val="superscript"/>
                              </w:rPr>
                              <w:t>2</w:t>
                            </w:r>
                            <w:r w:rsidRPr="004A66E8">
                              <w:rPr>
                                <w:rFonts w:ascii="Segoe UI" w:hAnsi="Segoe UI" w:cs="Segoe UI"/>
                                <w:color w:val="000000" w:themeColor="text1"/>
                                <w:sz w:val="18"/>
                                <w:szCs w:val="18"/>
                              </w:rPr>
                              <w:t xml:space="preserve"> = </w:t>
                            </w:r>
                            <w:r w:rsidR="00EC1581" w:rsidRPr="00EC1581">
                              <w:rPr>
                                <w:rFonts w:ascii="Segoe UI" w:hAnsi="Segoe UI" w:cs="Segoe UI"/>
                                <w:color w:val="000000" w:themeColor="text1"/>
                                <w:sz w:val="18"/>
                                <w:szCs w:val="18"/>
                              </w:rPr>
                              <w:t>0.781505</w:t>
                            </w:r>
                          </w:p>
                          <w:p w14:paraId="09E782EC" w14:textId="77777777" w:rsidR="004A66E8" w:rsidRPr="00CB6CDD" w:rsidRDefault="004A66E8" w:rsidP="004A66E8">
                            <w:pPr>
                              <w:spacing w:line="240" w:lineRule="auto"/>
                              <w:rPr>
                                <w:rFonts w:ascii="Segoe UI" w:eastAsia="Times New Roman" w:hAnsi="Segoe UI" w:cs="Segoe UI"/>
                                <w:color w:val="000000" w:themeColor="text1"/>
                                <w:sz w:val="18"/>
                                <w:szCs w:val="18"/>
                              </w:rPr>
                            </w:pPr>
                          </w:p>
                          <w:p w14:paraId="11965CD2" w14:textId="77777777" w:rsidR="004A66E8" w:rsidRPr="001F0736" w:rsidRDefault="004A66E8" w:rsidP="004A66E8">
                            <w:pPr>
                              <w:spacing w:line="240" w:lineRule="auto"/>
                              <w:rPr>
                                <w:rFonts w:ascii="Segoe UI" w:eastAsia="Times New Roman" w:hAnsi="Segoe UI" w:cs="Segoe UI"/>
                                <w:color w:val="000000" w:themeColor="text1"/>
                                <w:sz w:val="18"/>
                                <w:szCs w:val="18"/>
                              </w:rPr>
                            </w:pPr>
                          </w:p>
                          <w:p w14:paraId="5073A9E6" w14:textId="77777777" w:rsidR="004A66E8" w:rsidRPr="00E67FEA" w:rsidRDefault="004A66E8" w:rsidP="004A66E8">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DE8BFD" id="_x0000_s1040" type="#_x0000_t202" style="position:absolute;left:0;text-align:left;margin-left:265.7pt;margin-top:112.5pt;width:71.25pt;height:21.55pt;z-index:252067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" strokecolor="white [3212]">
                <v:textbox>
                  <w:txbxContent>
                    <w:p w14:paraId="3229D545" w14:textId="33135955" w:rsidR="004A66E8" w:rsidRPr="00EC1581" w:rsidRDefault="004A66E8" w:rsidP="004A66E8">
                      <w:pPr>
                        <w:spacing w:line="240" w:lineRule="auto"/>
                        <w:rPr>
                          <w:rFonts w:ascii="Segoe UI" w:eastAsia="Times New Roman" w:hAnsi="Segoe UI" w:cs="Segoe UI"/>
                          <w:color w:val="000000" w:themeColor="text1"/>
                          <w:sz w:val="18"/>
                          <w:szCs w:val="18"/>
                        </w:rPr>
                      </w:pPr>
                      <w:r w:rsidRPr="004A66E8">
                        <w:rPr>
                          <w:rFonts w:ascii="Segoe UI" w:hAnsi="Segoe UI" w:cs="Segoe UI"/>
                          <w:color w:val="000000" w:themeColor="text1"/>
                          <w:sz w:val="18"/>
                          <w:szCs w:val="18"/>
                        </w:rPr>
                        <w:t>R</w:t>
                      </w:r>
                      <w:r w:rsidRPr="004A66E8">
                        <w:rPr>
                          <w:rFonts w:ascii="Segoe UI" w:hAnsi="Segoe UI" w:cs="Segoe UI"/>
                          <w:color w:val="000000" w:themeColor="text1"/>
                          <w:sz w:val="18"/>
                          <w:szCs w:val="18"/>
                          <w:vertAlign w:val="superscript"/>
                        </w:rPr>
                        <w:t>2</w:t>
                      </w:r>
                      <w:r w:rsidRPr="004A66E8">
                        <w:rPr>
                          <w:rFonts w:ascii="Segoe UI" w:hAnsi="Segoe UI" w:cs="Segoe UI"/>
                          <w:color w:val="000000" w:themeColor="text1"/>
                          <w:sz w:val="18"/>
                          <w:szCs w:val="18"/>
                        </w:rPr>
                        <w:t xml:space="preserve"> = </w:t>
                      </w:r>
                      <w:r w:rsidR="00EC1581" w:rsidRPr="00EC1581">
                        <w:rPr>
                          <w:rFonts w:ascii="Segoe UI" w:hAnsi="Segoe UI" w:cs="Segoe UI"/>
                          <w:color w:val="000000" w:themeColor="text1"/>
                          <w:sz w:val="18"/>
                          <w:szCs w:val="18"/>
                        </w:rPr>
                        <w:t>0.781505</w:t>
                      </w:r>
                    </w:p>
                    <w:p w14:paraId="09E782EC" w14:textId="77777777" w:rsidR="004A66E8" w:rsidRPr="00CB6CDD" w:rsidRDefault="004A66E8" w:rsidP="004A66E8">
                      <w:pPr>
                        <w:spacing w:line="240" w:lineRule="auto"/>
                        <w:rPr>
                          <w:rFonts w:ascii="Segoe UI" w:eastAsia="Times New Roman" w:hAnsi="Segoe UI" w:cs="Segoe UI"/>
                          <w:color w:val="000000" w:themeColor="text1"/>
                          <w:sz w:val="18"/>
                          <w:szCs w:val="18"/>
                        </w:rPr>
                      </w:pPr>
                    </w:p>
                    <w:p w14:paraId="11965CD2" w14:textId="77777777" w:rsidR="004A66E8" w:rsidRPr="001F0736" w:rsidRDefault="004A66E8" w:rsidP="004A66E8">
                      <w:pPr>
                        <w:spacing w:line="240" w:lineRule="auto"/>
                        <w:rPr>
                          <w:rFonts w:ascii="Segoe UI" w:eastAsia="Times New Roman" w:hAnsi="Segoe UI" w:cs="Segoe UI"/>
                          <w:color w:val="000000" w:themeColor="text1"/>
                          <w:sz w:val="18"/>
                          <w:szCs w:val="18"/>
                        </w:rPr>
                      </w:pPr>
                    </w:p>
                    <w:p w14:paraId="5073A9E6" w14:textId="77777777" w:rsidR="004A66E8" w:rsidRPr="00E67FEA" w:rsidRDefault="004A66E8" w:rsidP="004A66E8">
                      <w:pPr>
                        <w:spacing w:after="0" w:line="240" w:lineRule="auto"/>
                        <w:rPr>
                          <w:sz w:val="16"/>
                          <w:szCs w:val="16"/>
                        </w:rPr>
                      </w:pPr>
                    </w:p>
                  </w:txbxContent>
                </v:textbox>
                <w10:wrap type="square"/>
              </v:shape>
            </w:pict>
          </mc:Fallback>
        </mc:AlternateContent>
      </w:r>
      <w:r w:rsidRPr="004A66E8">
        <w:rPr>
          <w:b/>
          <w:bCs/>
          <w:noProof/>
          <w:lang w:val="en-GB" w:bidi="he-IL"/>
        </w:rPr>
        <mc:AlternateContent>
          <mc:Choice Requires="wps">
            <w:drawing>
              <wp:anchor distT="45720" distB="45720" distL="114300" distR="114300" simplePos="0" relativeHeight="252066816" behindDoc="0" locked="0" layoutInCell="1" allowOverlap="1" wp14:anchorId="1BB02380" wp14:editId="4C3BD530">
                <wp:simplePos x="0" y="0"/>
                <wp:positionH relativeFrom="column">
                  <wp:posOffset>-330835</wp:posOffset>
                </wp:positionH>
                <wp:positionV relativeFrom="paragraph">
                  <wp:posOffset>1447800</wp:posOffset>
                </wp:positionV>
                <wp:extent cx="990600" cy="254635"/>
                <wp:effectExtent l="0" t="0" r="19050" b="1206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54635"/>
                        </a:xfrm>
                        <a:prstGeom prst="rect">
                          <a:avLst/>
                        </a:prstGeom>
                        <a:solidFill>
                          <a:srgbClr val="FFFFFF"/>
                        </a:solidFill>
                        <a:ln w="9525">
                          <a:solidFill>
                            <a:schemeClr val="bg1"/>
                          </a:solidFill>
                          <a:miter lim="800000"/>
                          <a:headEnd/>
                          <a:tailEnd/>
                        </a:ln>
                      </wps:spPr>
                      <wps:txbx>
                        <w:txbxContent>
                          <w:p w14:paraId="48C4DEBA" w14:textId="2BCA73B3" w:rsidR="004A66E8" w:rsidRPr="00AF25B4" w:rsidRDefault="004A66E8" w:rsidP="004A66E8">
                            <w:pPr>
                              <w:spacing w:line="240" w:lineRule="auto"/>
                              <w:rPr>
                                <w:rFonts w:ascii="Segoe UI" w:eastAsia="Times New Roman" w:hAnsi="Segoe UI" w:cs="Segoe UI"/>
                                <w:color w:val="D4D4D4"/>
                                <w:sz w:val="21"/>
                                <w:szCs w:val="21"/>
                              </w:rPr>
                            </w:pPr>
                            <w:r w:rsidRPr="00CB6CDD">
                              <w:rPr>
                                <w:color w:val="000000" w:themeColor="text1"/>
                                <w:sz w:val="18"/>
                                <w:szCs w:val="18"/>
                              </w:rPr>
                              <w:t>R</w:t>
                            </w:r>
                            <w:r>
                              <w:rPr>
                                <w:color w:val="000000" w:themeColor="text1"/>
                                <w:sz w:val="18"/>
                                <w:szCs w:val="18"/>
                                <w:vertAlign w:val="superscript"/>
                              </w:rPr>
                              <w:t>2</w:t>
                            </w:r>
                            <w:r w:rsidRPr="00CB6CDD">
                              <w:rPr>
                                <w:color w:val="000000" w:themeColor="text1"/>
                                <w:sz w:val="18"/>
                                <w:szCs w:val="18"/>
                              </w:rPr>
                              <w:t xml:space="preserve"> = </w:t>
                            </w:r>
                            <w:r w:rsidRPr="00AF25B4">
                              <w:rPr>
                                <w:rFonts w:ascii="Segoe UI" w:eastAsia="Times New Roman" w:hAnsi="Segoe UI" w:cs="Segoe UI"/>
                                <w:sz w:val="18"/>
                                <w:szCs w:val="18"/>
                              </w:rPr>
                              <w:t>0.6</w:t>
                            </w:r>
                            <w:r w:rsidR="00EC1581">
                              <w:rPr>
                                <w:rFonts w:ascii="Segoe UI" w:eastAsia="Times New Roman" w:hAnsi="Segoe UI" w:cs="Segoe UI"/>
                                <w:sz w:val="18"/>
                                <w:szCs w:val="18"/>
                              </w:rPr>
                              <w:t>9</w:t>
                            </w:r>
                            <w:r w:rsidRPr="00AF25B4">
                              <w:rPr>
                                <w:rFonts w:ascii="Segoe UI" w:eastAsia="Times New Roman" w:hAnsi="Segoe UI" w:cs="Segoe UI"/>
                                <w:sz w:val="18"/>
                                <w:szCs w:val="18"/>
                              </w:rPr>
                              <w:t>6916</w:t>
                            </w:r>
                          </w:p>
                          <w:p w14:paraId="43A15B11" w14:textId="77777777" w:rsidR="004A66E8" w:rsidRPr="00CB6CDD" w:rsidRDefault="004A66E8" w:rsidP="004A66E8">
                            <w:pPr>
                              <w:spacing w:line="240" w:lineRule="auto"/>
                              <w:rPr>
                                <w:rFonts w:ascii="Segoe UI" w:eastAsia="Times New Roman" w:hAnsi="Segoe UI" w:cs="Segoe UI"/>
                                <w:color w:val="000000" w:themeColor="text1"/>
                                <w:sz w:val="18"/>
                                <w:szCs w:val="18"/>
                              </w:rPr>
                            </w:pPr>
                          </w:p>
                          <w:p w14:paraId="202F6F53" w14:textId="77777777" w:rsidR="004A66E8" w:rsidRPr="001F0736" w:rsidRDefault="004A66E8" w:rsidP="004A66E8">
                            <w:pPr>
                              <w:spacing w:line="240" w:lineRule="auto"/>
                              <w:rPr>
                                <w:rFonts w:ascii="Segoe UI" w:eastAsia="Times New Roman" w:hAnsi="Segoe UI" w:cs="Segoe UI"/>
                                <w:color w:val="000000" w:themeColor="text1"/>
                                <w:sz w:val="18"/>
                                <w:szCs w:val="18"/>
                              </w:rPr>
                            </w:pPr>
                          </w:p>
                          <w:p w14:paraId="56CE75F4" w14:textId="77777777" w:rsidR="004A66E8" w:rsidRPr="00E67FEA" w:rsidRDefault="004A66E8" w:rsidP="004A66E8">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B02380" id="_x0000_s1041" type="#_x0000_t202" style="position:absolute;left:0;text-align:left;margin-left:-26.05pt;margin-top:114pt;width:78pt;height:20.05pt;z-index:252066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" strokecolor="white [3212]">
                <v:textbox>
                  <w:txbxContent>
                    <w:p w14:paraId="48C4DEBA" w14:textId="2BCA73B3" w:rsidR="004A66E8" w:rsidRPr="00AF25B4" w:rsidRDefault="004A66E8" w:rsidP="004A66E8">
                      <w:pPr>
                        <w:spacing w:line="240" w:lineRule="auto"/>
                        <w:rPr>
                          <w:rFonts w:ascii="Segoe UI" w:eastAsia="Times New Roman" w:hAnsi="Segoe UI" w:cs="Segoe UI"/>
                          <w:color w:val="D4D4D4"/>
                          <w:sz w:val="21"/>
                          <w:szCs w:val="21"/>
                        </w:rPr>
                      </w:pPr>
                      <w:r w:rsidRPr="00CB6CDD">
                        <w:rPr>
                          <w:color w:val="000000" w:themeColor="text1"/>
                          <w:sz w:val="18"/>
                          <w:szCs w:val="18"/>
                        </w:rPr>
                        <w:t>R</w:t>
                      </w:r>
                      <w:r>
                        <w:rPr>
                          <w:color w:val="000000" w:themeColor="text1"/>
                          <w:sz w:val="18"/>
                          <w:szCs w:val="18"/>
                          <w:vertAlign w:val="superscript"/>
                        </w:rPr>
                        <w:t>2</w:t>
                      </w:r>
                      <w:r w:rsidRPr="00CB6CDD">
                        <w:rPr>
                          <w:color w:val="000000" w:themeColor="text1"/>
                          <w:sz w:val="18"/>
                          <w:szCs w:val="18"/>
                        </w:rPr>
                        <w:t xml:space="preserve"> = </w:t>
                      </w:r>
                      <w:r w:rsidRPr="00AF25B4">
                        <w:rPr>
                          <w:rFonts w:ascii="Segoe UI" w:eastAsia="Times New Roman" w:hAnsi="Segoe UI" w:cs="Segoe UI"/>
                          <w:sz w:val="18"/>
                          <w:szCs w:val="18"/>
                        </w:rPr>
                        <w:t>0.6</w:t>
                      </w:r>
                      <w:r w:rsidR="00EC1581">
                        <w:rPr>
                          <w:rFonts w:ascii="Segoe UI" w:eastAsia="Times New Roman" w:hAnsi="Segoe UI" w:cs="Segoe UI"/>
                          <w:sz w:val="18"/>
                          <w:szCs w:val="18"/>
                        </w:rPr>
                        <w:t>9</w:t>
                      </w:r>
                      <w:r w:rsidRPr="00AF25B4">
                        <w:rPr>
                          <w:rFonts w:ascii="Segoe UI" w:eastAsia="Times New Roman" w:hAnsi="Segoe UI" w:cs="Segoe UI"/>
                          <w:sz w:val="18"/>
                          <w:szCs w:val="18"/>
                        </w:rPr>
                        <w:t>6916</w:t>
                      </w:r>
                    </w:p>
                    <w:p w14:paraId="43A15B11" w14:textId="77777777" w:rsidR="004A66E8" w:rsidRPr="00CB6CDD" w:rsidRDefault="004A66E8" w:rsidP="004A66E8">
                      <w:pPr>
                        <w:spacing w:line="240" w:lineRule="auto"/>
                        <w:rPr>
                          <w:rFonts w:ascii="Segoe UI" w:eastAsia="Times New Roman" w:hAnsi="Segoe UI" w:cs="Segoe UI"/>
                          <w:color w:val="000000" w:themeColor="text1"/>
                          <w:sz w:val="18"/>
                          <w:szCs w:val="18"/>
                        </w:rPr>
                      </w:pPr>
                    </w:p>
                    <w:p w14:paraId="202F6F53" w14:textId="77777777" w:rsidR="004A66E8" w:rsidRPr="001F0736" w:rsidRDefault="004A66E8" w:rsidP="004A66E8">
                      <w:pPr>
                        <w:spacing w:line="240" w:lineRule="auto"/>
                        <w:rPr>
                          <w:rFonts w:ascii="Segoe UI" w:eastAsia="Times New Roman" w:hAnsi="Segoe UI" w:cs="Segoe UI"/>
                          <w:color w:val="000000" w:themeColor="text1"/>
                          <w:sz w:val="18"/>
                          <w:szCs w:val="18"/>
                        </w:rPr>
                      </w:pPr>
                    </w:p>
                    <w:p w14:paraId="56CE75F4" w14:textId="77777777" w:rsidR="004A66E8" w:rsidRPr="00E67FEA" w:rsidRDefault="004A66E8" w:rsidP="004A66E8">
                      <w:pPr>
                        <w:spacing w:after="0" w:line="240" w:lineRule="auto"/>
                        <w:rPr>
                          <w:sz w:val="16"/>
                          <w:szCs w:val="16"/>
                        </w:rPr>
                      </w:pPr>
                    </w:p>
                  </w:txbxContent>
                </v:textbox>
                <w10:wrap type="square"/>
              </v:shape>
            </w:pict>
          </mc:Fallback>
        </mc:AlternateContent>
      </w:r>
      <w:r>
        <w:rPr>
          <w:b/>
          <w:bCs/>
          <w:noProof/>
          <w:lang w:val="en-GB" w:bidi="he-IL"/>
        </w:rPr>
        <w:drawing>
          <wp:anchor distT="0" distB="0" distL="114300" distR="114300" simplePos="0" relativeHeight="252057600" behindDoc="0" locked="0" layoutInCell="1" allowOverlap="1" wp14:anchorId="5B8C0E9A" wp14:editId="35139B5B">
            <wp:simplePos x="0" y="0"/>
            <wp:positionH relativeFrom="column">
              <wp:posOffset>-715010</wp:posOffset>
            </wp:positionH>
            <wp:positionV relativeFrom="paragraph">
              <wp:posOffset>1017270</wp:posOffset>
            </wp:positionV>
            <wp:extent cx="3648710" cy="2639695"/>
            <wp:effectExtent l="0" t="0" r="8890" b="8255"/>
            <wp:wrapThrough wrapText="bothSides">
              <wp:wrapPolygon edited="0">
                <wp:start x="0" y="0"/>
                <wp:lineTo x="0" y="21512"/>
                <wp:lineTo x="21540" y="21512"/>
                <wp:lineTo x="21540"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9">
                      <a:extLst>
                        <a:ext uri="{28A0092B-C50C-407E-A947-70E740481C1C}">
                          <a14:useLocalDpi xmlns:a14="http://schemas.microsoft.com/office/drawing/2010/main" val="0"/>
                        </a:ext>
                      </a:extLst>
                    </a:blip>
                    <a:stretch>
                      <a:fillRect/>
                    </a:stretch>
                  </pic:blipFill>
                  <pic:spPr>
                    <a:xfrm>
                      <a:off x="0" y="0"/>
                      <a:ext cx="3648710" cy="2639695"/>
                    </a:xfrm>
                    <a:prstGeom prst="rect">
                      <a:avLst/>
                    </a:prstGeom>
                  </pic:spPr>
                </pic:pic>
              </a:graphicData>
            </a:graphic>
            <wp14:sizeRelH relativeFrom="page">
              <wp14:pctWidth>0</wp14:pctWidth>
            </wp14:sizeRelH>
            <wp14:sizeRelV relativeFrom="page">
              <wp14:pctHeight>0</wp14:pctHeight>
            </wp14:sizeRelV>
          </wp:anchor>
        </w:drawing>
      </w:r>
      <w:r>
        <w:rPr>
          <w:b/>
          <w:bCs/>
          <w:noProof/>
          <w:lang w:val="en-GB" w:bidi="he-IL"/>
        </w:rPr>
        <w:drawing>
          <wp:anchor distT="0" distB="0" distL="114300" distR="114300" simplePos="0" relativeHeight="252056576" behindDoc="0" locked="0" layoutInCell="1" allowOverlap="1" wp14:anchorId="03537B01" wp14:editId="716CF8AA">
            <wp:simplePos x="0" y="0"/>
            <wp:positionH relativeFrom="column">
              <wp:posOffset>2947035</wp:posOffset>
            </wp:positionH>
            <wp:positionV relativeFrom="paragraph">
              <wp:posOffset>1017270</wp:posOffset>
            </wp:positionV>
            <wp:extent cx="3710305" cy="2683510"/>
            <wp:effectExtent l="0" t="0" r="4445" b="2540"/>
            <wp:wrapThrough wrapText="bothSides">
              <wp:wrapPolygon edited="0">
                <wp:start x="0" y="0"/>
                <wp:lineTo x="0" y="21467"/>
                <wp:lineTo x="21515" y="21467"/>
                <wp:lineTo x="21515"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0">
                      <a:extLst>
                        <a:ext uri="{28A0092B-C50C-407E-A947-70E740481C1C}">
                          <a14:useLocalDpi xmlns:a14="http://schemas.microsoft.com/office/drawing/2010/main" val="0"/>
                        </a:ext>
                      </a:extLst>
                    </a:blip>
                    <a:stretch>
                      <a:fillRect/>
                    </a:stretch>
                  </pic:blipFill>
                  <pic:spPr>
                    <a:xfrm>
                      <a:off x="0" y="0"/>
                      <a:ext cx="3710305" cy="2683510"/>
                    </a:xfrm>
                    <a:prstGeom prst="rect">
                      <a:avLst/>
                    </a:prstGeom>
                  </pic:spPr>
                </pic:pic>
              </a:graphicData>
            </a:graphic>
            <wp14:sizeRelH relativeFrom="page">
              <wp14:pctWidth>0</wp14:pctWidth>
            </wp14:sizeRelH>
            <wp14:sizeRelV relativeFrom="page">
              <wp14:pctHeight>0</wp14:pctHeight>
            </wp14:sizeRelV>
          </wp:anchor>
        </w:drawing>
      </w:r>
      <w:r>
        <w:t xml:space="preserve">For estimates obtained in 2017 and 2018, statistical analysis showed (Figures 31 and 32) that the </w:t>
      </w:r>
      <w:r w:rsidRPr="000C565B">
        <w:t>coefficient</w:t>
      </w:r>
      <w:r>
        <w:t>s of determination (R</w:t>
      </w:r>
      <w:r>
        <w:rPr>
          <w:vertAlign w:val="superscript"/>
        </w:rPr>
        <w:t>2</w:t>
      </w:r>
      <w:r>
        <w:t xml:space="preserve">) were </w:t>
      </w:r>
      <w:r w:rsidR="00B32500">
        <w:t>reported</w:t>
      </w:r>
      <w:r>
        <w:t xml:space="preserve"> to be 0.</w:t>
      </w:r>
      <w:r w:rsidRPr="00182D48">
        <w:rPr>
          <w:rFonts w:ascii="Segoe UI" w:eastAsia="Times New Roman" w:hAnsi="Segoe UI" w:cs="Segoe UI"/>
          <w:color w:val="000000" w:themeColor="text1"/>
          <w:sz w:val="16"/>
          <w:szCs w:val="16"/>
        </w:rPr>
        <w:t xml:space="preserve"> </w:t>
      </w:r>
      <w:r w:rsidRPr="00026C97">
        <w:rPr>
          <w:rFonts w:eastAsia="Times New Roman" w:cs="Segoe UI"/>
        </w:rPr>
        <w:t>696916</w:t>
      </w:r>
      <w:r>
        <w:rPr>
          <w:rFonts w:eastAsia="Times New Roman" w:cs="Segoe UI"/>
          <w:color w:val="000000" w:themeColor="text1"/>
        </w:rPr>
        <w:t xml:space="preserve"> (2017)</w:t>
      </w:r>
      <w:r>
        <w:t xml:space="preserve"> and 0.</w:t>
      </w:r>
      <w:r w:rsidRPr="005B2709">
        <w:rPr>
          <w:rFonts w:ascii="Segoe UI" w:hAnsi="Segoe UI" w:cs="Segoe UI"/>
          <w:sz w:val="18"/>
          <w:szCs w:val="18"/>
        </w:rPr>
        <w:t xml:space="preserve"> </w:t>
      </w:r>
      <w:r w:rsidRPr="00026C97">
        <w:rPr>
          <w:rFonts w:cs="Segoe UI"/>
          <w:color w:val="000000" w:themeColor="text1"/>
        </w:rPr>
        <w:t>781505</w:t>
      </w:r>
      <w:r>
        <w:rPr>
          <w:rFonts w:ascii="Segoe UI" w:hAnsi="Segoe UI" w:cs="Segoe UI"/>
          <w:color w:val="000000" w:themeColor="text1"/>
          <w:sz w:val="18"/>
          <w:szCs w:val="18"/>
        </w:rPr>
        <w:t xml:space="preserve"> </w:t>
      </w:r>
      <w:r>
        <w:rPr>
          <w:rFonts w:eastAsia="Times New Roman" w:cs="Segoe UI"/>
          <w:color w:val="000000" w:themeColor="text1"/>
        </w:rPr>
        <w:t>for</w:t>
      </w:r>
      <w:r>
        <w:rPr>
          <w:rFonts w:ascii="Segoe UI" w:eastAsia="Times New Roman" w:hAnsi="Segoe UI" w:cs="Segoe UI"/>
          <w:color w:val="000000" w:themeColor="text1"/>
          <w:sz w:val="18"/>
          <w:szCs w:val="18"/>
        </w:rPr>
        <w:t xml:space="preserve"> </w:t>
      </w:r>
      <w:r w:rsidRPr="00182D48">
        <w:rPr>
          <w:rFonts w:eastAsia="Times New Roman" w:cs="Segoe UI"/>
          <w:color w:val="000000" w:themeColor="text1"/>
        </w:rPr>
        <w:t>201</w:t>
      </w:r>
      <w:r>
        <w:rPr>
          <w:rFonts w:eastAsia="Times New Roman" w:cs="Segoe UI"/>
          <w:color w:val="000000" w:themeColor="text1"/>
        </w:rPr>
        <w:t>8</w:t>
      </w:r>
      <w:r w:rsidR="00060925">
        <w:rPr>
          <w:rFonts w:eastAsia="Times New Roman" w:cs="Segoe UI"/>
          <w:color w:val="000000" w:themeColor="text1"/>
        </w:rPr>
        <w:t>.</w:t>
      </w:r>
    </w:p>
    <w:p w14:paraId="0761C7BB" w14:textId="2201458C" w:rsidR="00C4731D" w:rsidRDefault="00C4731D" w:rsidP="008F5BB2">
      <w:pPr>
        <w:rPr>
          <w:b/>
          <w:bCs/>
          <w:lang w:val="en-GB" w:bidi="he-IL"/>
        </w:rPr>
      </w:pPr>
    </w:p>
    <w:p w14:paraId="79028255" w14:textId="1AE68E31" w:rsidR="00C4731D" w:rsidRPr="00C877D3" w:rsidRDefault="006333B3" w:rsidP="008F5BB2">
      <w:pPr>
        <w:rPr>
          <w:b/>
          <w:bCs/>
          <w:i/>
          <w:iCs/>
          <w:lang w:val="en-GB" w:bidi="he-IL"/>
        </w:rPr>
      </w:pPr>
      <w:r w:rsidRPr="00C877D3">
        <w:rPr>
          <w:i/>
          <w:iCs/>
          <w:noProof/>
        </w:rPr>
        <w:t>Fig</w:t>
      </w:r>
      <w:r w:rsidR="000177E5">
        <w:rPr>
          <w:i/>
          <w:iCs/>
          <w:noProof/>
        </w:rPr>
        <w:t>ure</w:t>
      </w:r>
      <w:r w:rsidRPr="00C877D3">
        <w:rPr>
          <w:i/>
          <w:iCs/>
          <w:noProof/>
        </w:rPr>
        <w:t xml:space="preserve"> 31 &amp; 32. </w:t>
      </w:r>
      <w:r w:rsidRPr="00C877D3">
        <w:rPr>
          <w:i/>
          <w:iCs/>
        </w:rPr>
        <w:t>Scatter plots of correlation of L8 TIRs estimates and MODIS product for 2017 and 2018</w:t>
      </w:r>
      <w:r w:rsidR="00E75F0B">
        <w:rPr>
          <w:i/>
          <w:iCs/>
        </w:rPr>
        <w:t>.</w:t>
      </w:r>
    </w:p>
    <w:p w14:paraId="1D1118EB" w14:textId="67B89B05" w:rsidR="00C4731D" w:rsidRDefault="00C4731D" w:rsidP="008F5BB2">
      <w:pPr>
        <w:rPr>
          <w:b/>
          <w:bCs/>
          <w:lang w:val="en-GB" w:bidi="he-IL"/>
        </w:rPr>
      </w:pPr>
    </w:p>
    <w:p w14:paraId="30200966" w14:textId="58156E30" w:rsidR="00346231" w:rsidRDefault="00346231" w:rsidP="008F5BB2">
      <w:pPr>
        <w:rPr>
          <w:b/>
          <w:bCs/>
          <w:lang w:val="en-GB" w:bidi="he-IL"/>
        </w:rPr>
      </w:pPr>
    </w:p>
    <w:p w14:paraId="49310300" w14:textId="77777777" w:rsidR="00346231" w:rsidRDefault="00346231" w:rsidP="008F5BB2">
      <w:pPr>
        <w:rPr>
          <w:b/>
          <w:bCs/>
          <w:lang w:val="en-GB" w:bidi="he-IL"/>
        </w:rPr>
      </w:pPr>
    </w:p>
    <w:p w14:paraId="3A8C7C1B" w14:textId="77777777" w:rsidR="00346231" w:rsidRDefault="00346231" w:rsidP="008F5BB2">
      <w:pPr>
        <w:rPr>
          <w:b/>
          <w:bCs/>
          <w:lang w:val="en-GB" w:bidi="he-IL"/>
        </w:rPr>
      </w:pPr>
    </w:p>
    <w:p w14:paraId="25AD4427" w14:textId="77777777" w:rsidR="00346231" w:rsidRDefault="00346231" w:rsidP="008F5BB2">
      <w:pPr>
        <w:rPr>
          <w:b/>
          <w:bCs/>
          <w:lang w:val="en-GB" w:bidi="he-IL"/>
        </w:rPr>
      </w:pPr>
    </w:p>
    <w:p w14:paraId="6F661BBB" w14:textId="77777777" w:rsidR="00346231" w:rsidRDefault="00346231" w:rsidP="008F5BB2">
      <w:pPr>
        <w:rPr>
          <w:b/>
          <w:bCs/>
          <w:lang w:val="en-GB" w:bidi="he-IL"/>
        </w:rPr>
      </w:pPr>
    </w:p>
    <w:p w14:paraId="09F8366F" w14:textId="77777777" w:rsidR="00346231" w:rsidRDefault="00346231" w:rsidP="008F5BB2">
      <w:pPr>
        <w:rPr>
          <w:b/>
          <w:bCs/>
          <w:lang w:val="en-GB" w:bidi="he-IL"/>
        </w:rPr>
      </w:pPr>
    </w:p>
    <w:p w14:paraId="72836458" w14:textId="20227857" w:rsidR="00C4731D" w:rsidRDefault="00C4731D" w:rsidP="008F5BB2">
      <w:pPr>
        <w:rPr>
          <w:b/>
          <w:bCs/>
          <w:lang w:val="en-GB" w:bidi="he-IL"/>
        </w:rPr>
      </w:pPr>
    </w:p>
    <w:p w14:paraId="78FA3958" w14:textId="77777777" w:rsidR="00346231" w:rsidRDefault="00346231" w:rsidP="00932721">
      <w:pPr>
        <w:rPr>
          <w:i/>
          <w:iCs/>
          <w:noProof/>
        </w:rPr>
      </w:pPr>
    </w:p>
    <w:p w14:paraId="153186F2" w14:textId="77777777" w:rsidR="00346231" w:rsidRDefault="00346231" w:rsidP="00932721">
      <w:pPr>
        <w:rPr>
          <w:i/>
          <w:iCs/>
          <w:noProof/>
        </w:rPr>
      </w:pPr>
    </w:p>
    <w:p w14:paraId="18DA21B9" w14:textId="70277083" w:rsidR="00483D57" w:rsidRDefault="00CD5EDC" w:rsidP="00B57900">
      <w:pPr>
        <w:spacing w:before="100" w:beforeAutospacing="1" w:after="100" w:afterAutospacing="1"/>
        <w:rPr>
          <w:b/>
          <w:bCs/>
          <w:sz w:val="28"/>
          <w:szCs w:val="28"/>
        </w:rPr>
      </w:pPr>
      <w:r>
        <w:rPr>
          <w:b/>
          <w:bCs/>
          <w:noProof/>
          <w:sz w:val="28"/>
          <w:szCs w:val="28"/>
        </w:rPr>
        <w:lastRenderedPageBreak/>
        <w:drawing>
          <wp:anchor distT="0" distB="0" distL="114300" distR="114300" simplePos="0" relativeHeight="252059648" behindDoc="0" locked="0" layoutInCell="1" allowOverlap="1" wp14:anchorId="574050D2" wp14:editId="20C06663">
            <wp:simplePos x="0" y="0"/>
            <wp:positionH relativeFrom="column">
              <wp:posOffset>3008630</wp:posOffset>
            </wp:positionH>
            <wp:positionV relativeFrom="paragraph">
              <wp:posOffset>1121410</wp:posOffset>
            </wp:positionV>
            <wp:extent cx="3705225" cy="2679065"/>
            <wp:effectExtent l="0" t="0" r="9525" b="6985"/>
            <wp:wrapThrough wrapText="bothSides">
              <wp:wrapPolygon edited="0">
                <wp:start x="0" y="0"/>
                <wp:lineTo x="0" y="21503"/>
                <wp:lineTo x="21544" y="21503"/>
                <wp:lineTo x="21544"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1">
                      <a:extLst>
                        <a:ext uri="{28A0092B-C50C-407E-A947-70E740481C1C}">
                          <a14:useLocalDpi xmlns:a14="http://schemas.microsoft.com/office/drawing/2010/main" val="0"/>
                        </a:ext>
                      </a:extLst>
                    </a:blip>
                    <a:stretch>
                      <a:fillRect/>
                    </a:stretch>
                  </pic:blipFill>
                  <pic:spPr>
                    <a:xfrm>
                      <a:off x="0" y="0"/>
                      <a:ext cx="3705225" cy="2679065"/>
                    </a:xfrm>
                    <a:prstGeom prst="rect">
                      <a:avLst/>
                    </a:prstGeom>
                  </pic:spPr>
                </pic:pic>
              </a:graphicData>
            </a:graphic>
            <wp14:sizeRelH relativeFrom="page">
              <wp14:pctWidth>0</wp14:pctWidth>
            </wp14:sizeRelH>
            <wp14:sizeRelV relativeFrom="page">
              <wp14:pctHeight>0</wp14:pctHeight>
            </wp14:sizeRelV>
          </wp:anchor>
        </w:drawing>
      </w:r>
      <w:r>
        <w:rPr>
          <w:b/>
          <w:bCs/>
          <w:noProof/>
          <w:sz w:val="28"/>
          <w:szCs w:val="28"/>
        </w:rPr>
        <w:drawing>
          <wp:anchor distT="0" distB="0" distL="114300" distR="114300" simplePos="0" relativeHeight="252058624" behindDoc="0" locked="0" layoutInCell="1" allowOverlap="1" wp14:anchorId="2239EB71" wp14:editId="7F95613D">
            <wp:simplePos x="0" y="0"/>
            <wp:positionH relativeFrom="column">
              <wp:posOffset>-796925</wp:posOffset>
            </wp:positionH>
            <wp:positionV relativeFrom="paragraph">
              <wp:posOffset>1121410</wp:posOffset>
            </wp:positionV>
            <wp:extent cx="3736975" cy="2703195"/>
            <wp:effectExtent l="0" t="0" r="0" b="1905"/>
            <wp:wrapThrough wrapText="bothSides">
              <wp:wrapPolygon edited="0">
                <wp:start x="0" y="0"/>
                <wp:lineTo x="0" y="21463"/>
                <wp:lineTo x="21472" y="21463"/>
                <wp:lineTo x="21472"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2">
                      <a:extLst>
                        <a:ext uri="{28A0092B-C50C-407E-A947-70E740481C1C}">
                          <a14:useLocalDpi xmlns:a14="http://schemas.microsoft.com/office/drawing/2010/main" val="0"/>
                        </a:ext>
                      </a:extLst>
                    </a:blip>
                    <a:stretch>
                      <a:fillRect/>
                    </a:stretch>
                  </pic:blipFill>
                  <pic:spPr>
                    <a:xfrm>
                      <a:off x="0" y="0"/>
                      <a:ext cx="3736975" cy="2703195"/>
                    </a:xfrm>
                    <a:prstGeom prst="rect">
                      <a:avLst/>
                    </a:prstGeom>
                  </pic:spPr>
                </pic:pic>
              </a:graphicData>
            </a:graphic>
            <wp14:sizeRelH relativeFrom="page">
              <wp14:pctWidth>0</wp14:pctWidth>
            </wp14:sizeRelH>
            <wp14:sizeRelV relativeFrom="page">
              <wp14:pctHeight>0</wp14:pctHeight>
            </wp14:sizeRelV>
          </wp:anchor>
        </w:drawing>
      </w:r>
      <w:r w:rsidRPr="00FE25C2">
        <w:rPr>
          <w:b/>
          <w:bCs/>
          <w:noProof/>
          <w:lang w:val="en-GB" w:bidi="he-IL"/>
        </w:rPr>
        <mc:AlternateContent>
          <mc:Choice Requires="wps">
            <w:drawing>
              <wp:anchor distT="45720" distB="45720" distL="114300" distR="114300" simplePos="0" relativeHeight="252069888" behindDoc="0" locked="0" layoutInCell="1" allowOverlap="1" wp14:anchorId="627581E0" wp14:editId="26EA24E0">
                <wp:simplePos x="0" y="0"/>
                <wp:positionH relativeFrom="column">
                  <wp:posOffset>-267335</wp:posOffset>
                </wp:positionH>
                <wp:positionV relativeFrom="paragraph">
                  <wp:posOffset>1429385</wp:posOffset>
                </wp:positionV>
                <wp:extent cx="1095375" cy="254635"/>
                <wp:effectExtent l="0" t="0" r="28575" b="12065"/>
                <wp:wrapSquare wrapText="bothSides"/>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254635"/>
                        </a:xfrm>
                        <a:prstGeom prst="rect">
                          <a:avLst/>
                        </a:prstGeom>
                        <a:solidFill>
                          <a:srgbClr val="FFFFFF"/>
                        </a:solidFill>
                        <a:ln w="9525">
                          <a:solidFill>
                            <a:schemeClr val="bg1"/>
                          </a:solidFill>
                          <a:miter lim="800000"/>
                          <a:headEnd/>
                          <a:tailEnd/>
                        </a:ln>
                      </wps:spPr>
                      <wps:txbx>
                        <w:txbxContent>
                          <w:p w14:paraId="5E482358" w14:textId="504FA798" w:rsidR="00FE25C2" w:rsidRPr="00AF25B4" w:rsidRDefault="00FE25C2" w:rsidP="00FE25C2">
                            <w:pPr>
                              <w:spacing w:line="240" w:lineRule="auto"/>
                              <w:rPr>
                                <w:rFonts w:ascii="Segoe UI" w:eastAsia="Times New Roman" w:hAnsi="Segoe UI" w:cs="Segoe UI"/>
                                <w:color w:val="D4D4D4"/>
                                <w:sz w:val="21"/>
                                <w:szCs w:val="21"/>
                              </w:rPr>
                            </w:pPr>
                            <w:r w:rsidRPr="00CB6CDD">
                              <w:rPr>
                                <w:color w:val="000000" w:themeColor="text1"/>
                                <w:sz w:val="18"/>
                                <w:szCs w:val="18"/>
                              </w:rPr>
                              <w:t>R</w:t>
                            </w:r>
                            <w:r>
                              <w:rPr>
                                <w:color w:val="000000" w:themeColor="text1"/>
                                <w:sz w:val="18"/>
                                <w:szCs w:val="18"/>
                                <w:vertAlign w:val="superscript"/>
                              </w:rPr>
                              <w:t>2</w:t>
                            </w:r>
                            <w:r w:rsidRPr="00CB6CDD">
                              <w:rPr>
                                <w:color w:val="000000" w:themeColor="text1"/>
                                <w:sz w:val="18"/>
                                <w:szCs w:val="18"/>
                              </w:rPr>
                              <w:t xml:space="preserve"> </w:t>
                            </w:r>
                            <w:r w:rsidR="005F4F5A" w:rsidRPr="005F4F5A">
                              <w:rPr>
                                <w:rFonts w:ascii="Segoe UI" w:hAnsi="Segoe UI" w:cs="Segoe UI"/>
                                <w:color w:val="000000" w:themeColor="text1"/>
                                <w:sz w:val="18"/>
                                <w:szCs w:val="18"/>
                              </w:rPr>
                              <w:t>= 0.820665</w:t>
                            </w:r>
                          </w:p>
                          <w:p w14:paraId="1080E29B" w14:textId="77777777" w:rsidR="00FE25C2" w:rsidRPr="00CB6CDD" w:rsidRDefault="00FE25C2" w:rsidP="00FE25C2">
                            <w:pPr>
                              <w:spacing w:line="240" w:lineRule="auto"/>
                              <w:rPr>
                                <w:rFonts w:ascii="Segoe UI" w:eastAsia="Times New Roman" w:hAnsi="Segoe UI" w:cs="Segoe UI"/>
                                <w:color w:val="000000" w:themeColor="text1"/>
                                <w:sz w:val="18"/>
                                <w:szCs w:val="18"/>
                              </w:rPr>
                            </w:pPr>
                          </w:p>
                          <w:p w14:paraId="3B81FC8C" w14:textId="77777777" w:rsidR="00FE25C2" w:rsidRPr="001F0736" w:rsidRDefault="00FE25C2" w:rsidP="00FE25C2">
                            <w:pPr>
                              <w:spacing w:line="240" w:lineRule="auto"/>
                              <w:rPr>
                                <w:rFonts w:ascii="Segoe UI" w:eastAsia="Times New Roman" w:hAnsi="Segoe UI" w:cs="Segoe UI"/>
                                <w:color w:val="000000" w:themeColor="text1"/>
                                <w:sz w:val="18"/>
                                <w:szCs w:val="18"/>
                              </w:rPr>
                            </w:pPr>
                          </w:p>
                          <w:p w14:paraId="04C24F18" w14:textId="77777777" w:rsidR="00FE25C2" w:rsidRPr="00E67FEA" w:rsidRDefault="00FE25C2" w:rsidP="00FE25C2">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581E0" id="Text Box 52" o:spid="_x0000_s1042" type="#_x0000_t202" style="position:absolute;left:0;text-align:left;margin-left:-21.05pt;margin-top:112.55pt;width:86.25pt;height:20.05pt;z-index:252069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" strokecolor="white [3212]">
                <v:textbox>
                  <w:txbxContent>
                    <w:p w14:paraId="5E482358" w14:textId="504FA798" w:rsidR="00FE25C2" w:rsidRPr="00AF25B4" w:rsidRDefault="00FE25C2" w:rsidP="00FE25C2">
                      <w:pPr>
                        <w:spacing w:line="240" w:lineRule="auto"/>
                        <w:rPr>
                          <w:rFonts w:ascii="Segoe UI" w:eastAsia="Times New Roman" w:hAnsi="Segoe UI" w:cs="Segoe UI"/>
                          <w:color w:val="D4D4D4"/>
                          <w:sz w:val="21"/>
                          <w:szCs w:val="21"/>
                        </w:rPr>
                      </w:pPr>
                      <w:r w:rsidRPr="00CB6CDD">
                        <w:rPr>
                          <w:color w:val="000000" w:themeColor="text1"/>
                          <w:sz w:val="18"/>
                          <w:szCs w:val="18"/>
                        </w:rPr>
                        <w:t>R</w:t>
                      </w:r>
                      <w:r>
                        <w:rPr>
                          <w:color w:val="000000" w:themeColor="text1"/>
                          <w:sz w:val="18"/>
                          <w:szCs w:val="18"/>
                          <w:vertAlign w:val="superscript"/>
                        </w:rPr>
                        <w:t>2</w:t>
                      </w:r>
                      <w:r w:rsidRPr="00CB6CDD">
                        <w:rPr>
                          <w:color w:val="000000" w:themeColor="text1"/>
                          <w:sz w:val="18"/>
                          <w:szCs w:val="18"/>
                        </w:rPr>
                        <w:t xml:space="preserve"> </w:t>
                      </w:r>
                      <w:r w:rsidR="005F4F5A" w:rsidRPr="005F4F5A">
                        <w:rPr>
                          <w:rFonts w:ascii="Segoe UI" w:hAnsi="Segoe UI" w:cs="Segoe UI"/>
                          <w:color w:val="000000" w:themeColor="text1"/>
                          <w:sz w:val="18"/>
                          <w:szCs w:val="18"/>
                        </w:rPr>
                        <w:t>= 0.820665</w:t>
                      </w:r>
                    </w:p>
                    <w:p w14:paraId="1080E29B" w14:textId="77777777" w:rsidR="00FE25C2" w:rsidRPr="00CB6CDD" w:rsidRDefault="00FE25C2" w:rsidP="00FE25C2">
                      <w:pPr>
                        <w:spacing w:line="240" w:lineRule="auto"/>
                        <w:rPr>
                          <w:rFonts w:ascii="Segoe UI" w:eastAsia="Times New Roman" w:hAnsi="Segoe UI" w:cs="Segoe UI"/>
                          <w:color w:val="000000" w:themeColor="text1"/>
                          <w:sz w:val="18"/>
                          <w:szCs w:val="18"/>
                        </w:rPr>
                      </w:pPr>
                    </w:p>
                    <w:p w14:paraId="3B81FC8C" w14:textId="77777777" w:rsidR="00FE25C2" w:rsidRPr="001F0736" w:rsidRDefault="00FE25C2" w:rsidP="00FE25C2">
                      <w:pPr>
                        <w:spacing w:line="240" w:lineRule="auto"/>
                        <w:rPr>
                          <w:rFonts w:ascii="Segoe UI" w:eastAsia="Times New Roman" w:hAnsi="Segoe UI" w:cs="Segoe UI"/>
                          <w:color w:val="000000" w:themeColor="text1"/>
                          <w:sz w:val="18"/>
                          <w:szCs w:val="18"/>
                        </w:rPr>
                      </w:pPr>
                    </w:p>
                    <w:p w14:paraId="04C24F18" w14:textId="77777777" w:rsidR="00FE25C2" w:rsidRPr="00E67FEA" w:rsidRDefault="00FE25C2" w:rsidP="00FE25C2">
                      <w:pPr>
                        <w:spacing w:after="0" w:line="240" w:lineRule="auto"/>
                        <w:rPr>
                          <w:sz w:val="16"/>
                          <w:szCs w:val="16"/>
                        </w:rPr>
                      </w:pPr>
                    </w:p>
                  </w:txbxContent>
                </v:textbox>
                <w10:wrap type="square"/>
              </v:shape>
            </w:pict>
          </mc:Fallback>
        </mc:AlternateContent>
      </w:r>
      <w:r w:rsidRPr="00FE25C2">
        <w:rPr>
          <w:b/>
          <w:bCs/>
          <w:noProof/>
          <w:lang w:val="en-GB" w:bidi="he-IL"/>
        </w:rPr>
        <mc:AlternateContent>
          <mc:Choice Requires="wps">
            <w:drawing>
              <wp:anchor distT="45720" distB="45720" distL="114300" distR="114300" simplePos="0" relativeHeight="252070912" behindDoc="0" locked="0" layoutInCell="1" allowOverlap="1" wp14:anchorId="3060E8F8" wp14:editId="3B0C5705">
                <wp:simplePos x="0" y="0"/>
                <wp:positionH relativeFrom="column">
                  <wp:posOffset>3438525</wp:posOffset>
                </wp:positionH>
                <wp:positionV relativeFrom="paragraph">
                  <wp:posOffset>1410335</wp:posOffset>
                </wp:positionV>
                <wp:extent cx="962025" cy="273685"/>
                <wp:effectExtent l="0" t="0" r="28575" b="12065"/>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273685"/>
                        </a:xfrm>
                        <a:prstGeom prst="rect">
                          <a:avLst/>
                        </a:prstGeom>
                        <a:solidFill>
                          <a:srgbClr val="FFFFFF"/>
                        </a:solidFill>
                        <a:ln w="9525">
                          <a:solidFill>
                            <a:schemeClr val="bg1"/>
                          </a:solidFill>
                          <a:miter lim="800000"/>
                          <a:headEnd/>
                          <a:tailEnd/>
                        </a:ln>
                      </wps:spPr>
                      <wps:txbx>
                        <w:txbxContent>
                          <w:p w14:paraId="7DC06C1C" w14:textId="224EE9F5" w:rsidR="00FE25C2" w:rsidRPr="005F4F5A" w:rsidRDefault="00FE25C2" w:rsidP="00FE25C2">
                            <w:pPr>
                              <w:spacing w:line="240" w:lineRule="auto"/>
                              <w:rPr>
                                <w:rFonts w:ascii="Segoe UI" w:eastAsia="Times New Roman" w:hAnsi="Segoe UI" w:cs="Segoe UI"/>
                                <w:color w:val="000000" w:themeColor="text1"/>
                                <w:sz w:val="18"/>
                                <w:szCs w:val="18"/>
                              </w:rPr>
                            </w:pPr>
                            <w:r w:rsidRPr="005F4F5A">
                              <w:rPr>
                                <w:rFonts w:ascii="Segoe UI" w:hAnsi="Segoe UI" w:cs="Segoe UI"/>
                                <w:color w:val="000000" w:themeColor="text1"/>
                                <w:sz w:val="18"/>
                                <w:szCs w:val="18"/>
                              </w:rPr>
                              <w:t>R</w:t>
                            </w:r>
                            <w:r w:rsidRPr="005F4F5A">
                              <w:rPr>
                                <w:rFonts w:ascii="Segoe UI" w:hAnsi="Segoe UI" w:cs="Segoe UI"/>
                                <w:color w:val="000000" w:themeColor="text1"/>
                                <w:sz w:val="18"/>
                                <w:szCs w:val="18"/>
                                <w:vertAlign w:val="superscript"/>
                              </w:rPr>
                              <w:t>2</w:t>
                            </w:r>
                            <w:r w:rsidRPr="005F4F5A">
                              <w:rPr>
                                <w:rFonts w:ascii="Segoe UI" w:hAnsi="Segoe UI" w:cs="Segoe UI"/>
                                <w:color w:val="000000" w:themeColor="text1"/>
                                <w:sz w:val="18"/>
                                <w:szCs w:val="18"/>
                              </w:rPr>
                              <w:t xml:space="preserve"> = </w:t>
                            </w:r>
                            <w:r w:rsidR="005F4F5A" w:rsidRPr="005F4F5A">
                              <w:rPr>
                                <w:rFonts w:ascii="Segoe UI" w:hAnsi="Segoe UI" w:cs="Segoe UI"/>
                                <w:color w:val="000000" w:themeColor="text1"/>
                                <w:sz w:val="18"/>
                                <w:szCs w:val="18"/>
                              </w:rPr>
                              <w:t>0.754280</w:t>
                            </w:r>
                          </w:p>
                          <w:p w14:paraId="5A005772" w14:textId="77777777" w:rsidR="00FE25C2" w:rsidRPr="00CB6CDD" w:rsidRDefault="00FE25C2" w:rsidP="00FE25C2">
                            <w:pPr>
                              <w:spacing w:line="240" w:lineRule="auto"/>
                              <w:rPr>
                                <w:rFonts w:ascii="Segoe UI" w:eastAsia="Times New Roman" w:hAnsi="Segoe UI" w:cs="Segoe UI"/>
                                <w:color w:val="000000" w:themeColor="text1"/>
                                <w:sz w:val="18"/>
                                <w:szCs w:val="18"/>
                              </w:rPr>
                            </w:pPr>
                          </w:p>
                          <w:p w14:paraId="5A279232" w14:textId="77777777" w:rsidR="00FE25C2" w:rsidRPr="001F0736" w:rsidRDefault="00FE25C2" w:rsidP="00FE25C2">
                            <w:pPr>
                              <w:spacing w:line="240" w:lineRule="auto"/>
                              <w:rPr>
                                <w:rFonts w:ascii="Segoe UI" w:eastAsia="Times New Roman" w:hAnsi="Segoe UI" w:cs="Segoe UI"/>
                                <w:color w:val="000000" w:themeColor="text1"/>
                                <w:sz w:val="18"/>
                                <w:szCs w:val="18"/>
                              </w:rPr>
                            </w:pPr>
                          </w:p>
                          <w:p w14:paraId="3B206394" w14:textId="77777777" w:rsidR="00FE25C2" w:rsidRPr="00E67FEA" w:rsidRDefault="00FE25C2" w:rsidP="00FE25C2">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60E8F8" id="_x0000_s1043" type="#_x0000_t202" style="position:absolute;left:0;text-align:left;margin-left:270.75pt;margin-top:111.05pt;width:75.75pt;height:21.55pt;z-index:252070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" strokecolor="white [3212]">
                <v:textbox>
                  <w:txbxContent>
                    <w:p w14:paraId="7DC06C1C" w14:textId="224EE9F5" w:rsidR="00FE25C2" w:rsidRPr="005F4F5A" w:rsidRDefault="00FE25C2" w:rsidP="00FE25C2">
                      <w:pPr>
                        <w:spacing w:line="240" w:lineRule="auto"/>
                        <w:rPr>
                          <w:rFonts w:ascii="Segoe UI" w:eastAsia="Times New Roman" w:hAnsi="Segoe UI" w:cs="Segoe UI"/>
                          <w:color w:val="000000" w:themeColor="text1"/>
                          <w:sz w:val="18"/>
                          <w:szCs w:val="18"/>
                        </w:rPr>
                      </w:pPr>
                      <w:r w:rsidRPr="005F4F5A">
                        <w:rPr>
                          <w:rFonts w:ascii="Segoe UI" w:hAnsi="Segoe UI" w:cs="Segoe UI"/>
                          <w:color w:val="000000" w:themeColor="text1"/>
                          <w:sz w:val="18"/>
                          <w:szCs w:val="18"/>
                        </w:rPr>
                        <w:t>R</w:t>
                      </w:r>
                      <w:r w:rsidRPr="005F4F5A">
                        <w:rPr>
                          <w:rFonts w:ascii="Segoe UI" w:hAnsi="Segoe UI" w:cs="Segoe UI"/>
                          <w:color w:val="000000" w:themeColor="text1"/>
                          <w:sz w:val="18"/>
                          <w:szCs w:val="18"/>
                          <w:vertAlign w:val="superscript"/>
                        </w:rPr>
                        <w:t>2</w:t>
                      </w:r>
                      <w:r w:rsidRPr="005F4F5A">
                        <w:rPr>
                          <w:rFonts w:ascii="Segoe UI" w:hAnsi="Segoe UI" w:cs="Segoe UI"/>
                          <w:color w:val="000000" w:themeColor="text1"/>
                          <w:sz w:val="18"/>
                          <w:szCs w:val="18"/>
                        </w:rPr>
                        <w:t xml:space="preserve"> = </w:t>
                      </w:r>
                      <w:r w:rsidR="005F4F5A" w:rsidRPr="005F4F5A">
                        <w:rPr>
                          <w:rFonts w:ascii="Segoe UI" w:hAnsi="Segoe UI" w:cs="Segoe UI"/>
                          <w:color w:val="000000" w:themeColor="text1"/>
                          <w:sz w:val="18"/>
                          <w:szCs w:val="18"/>
                        </w:rPr>
                        <w:t>0.754280</w:t>
                      </w:r>
                    </w:p>
                    <w:p w14:paraId="5A005772" w14:textId="77777777" w:rsidR="00FE25C2" w:rsidRPr="00CB6CDD" w:rsidRDefault="00FE25C2" w:rsidP="00FE25C2">
                      <w:pPr>
                        <w:spacing w:line="240" w:lineRule="auto"/>
                        <w:rPr>
                          <w:rFonts w:ascii="Segoe UI" w:eastAsia="Times New Roman" w:hAnsi="Segoe UI" w:cs="Segoe UI"/>
                          <w:color w:val="000000" w:themeColor="text1"/>
                          <w:sz w:val="18"/>
                          <w:szCs w:val="18"/>
                        </w:rPr>
                      </w:pPr>
                    </w:p>
                    <w:p w14:paraId="5A279232" w14:textId="77777777" w:rsidR="00FE25C2" w:rsidRPr="001F0736" w:rsidRDefault="00FE25C2" w:rsidP="00FE25C2">
                      <w:pPr>
                        <w:spacing w:line="240" w:lineRule="auto"/>
                        <w:rPr>
                          <w:rFonts w:ascii="Segoe UI" w:eastAsia="Times New Roman" w:hAnsi="Segoe UI" w:cs="Segoe UI"/>
                          <w:color w:val="000000" w:themeColor="text1"/>
                          <w:sz w:val="18"/>
                          <w:szCs w:val="18"/>
                        </w:rPr>
                      </w:pPr>
                    </w:p>
                    <w:p w14:paraId="3B206394" w14:textId="77777777" w:rsidR="00FE25C2" w:rsidRPr="00E67FEA" w:rsidRDefault="00FE25C2" w:rsidP="00FE25C2">
                      <w:pPr>
                        <w:spacing w:after="0" w:line="240" w:lineRule="auto"/>
                        <w:rPr>
                          <w:sz w:val="16"/>
                          <w:szCs w:val="16"/>
                        </w:rPr>
                      </w:pPr>
                    </w:p>
                  </w:txbxContent>
                </v:textbox>
                <w10:wrap type="square"/>
              </v:shape>
            </w:pict>
          </mc:Fallback>
        </mc:AlternateContent>
      </w:r>
      <w:r w:rsidR="00346231">
        <w:t xml:space="preserve">For estimates obtained in 2019 and 2020, statistical analysis further showed (Figures </w:t>
      </w:r>
      <w:r w:rsidR="00351906">
        <w:t>33</w:t>
      </w:r>
      <w:r w:rsidR="00346231">
        <w:t xml:space="preserve"> and </w:t>
      </w:r>
      <w:r w:rsidR="00351906">
        <w:t>34</w:t>
      </w:r>
      <w:r w:rsidR="00346231">
        <w:t xml:space="preserve">) strong positive </w:t>
      </w:r>
      <w:r w:rsidR="00346231" w:rsidRPr="000C565B">
        <w:t>coefficient</w:t>
      </w:r>
      <w:r w:rsidR="00346231">
        <w:t>s of determination (R</w:t>
      </w:r>
      <w:r w:rsidR="00346231">
        <w:rPr>
          <w:vertAlign w:val="superscript"/>
        </w:rPr>
        <w:t>2</w:t>
      </w:r>
      <w:r w:rsidR="00346231">
        <w:t>) of 0.</w:t>
      </w:r>
      <w:r w:rsidR="00351906" w:rsidRPr="00351906">
        <w:rPr>
          <w:rFonts w:cs="Segoe UI"/>
          <w:color w:val="000000" w:themeColor="text1"/>
        </w:rPr>
        <w:t>820665</w:t>
      </w:r>
      <w:r w:rsidR="00351906">
        <w:rPr>
          <w:rFonts w:eastAsia="Times New Roman" w:cs="Segoe UI"/>
          <w:color w:val="000000" w:themeColor="text1"/>
        </w:rPr>
        <w:t xml:space="preserve"> </w:t>
      </w:r>
      <w:r w:rsidR="00346231">
        <w:rPr>
          <w:rFonts w:eastAsia="Times New Roman" w:cs="Segoe UI"/>
          <w:color w:val="000000" w:themeColor="text1"/>
        </w:rPr>
        <w:t>(2019)</w:t>
      </w:r>
      <w:r w:rsidR="00346231">
        <w:t xml:space="preserve"> and 0.</w:t>
      </w:r>
      <w:r w:rsidR="00351906" w:rsidRPr="00351906">
        <w:rPr>
          <w:rFonts w:cs="Segoe UI"/>
          <w:color w:val="000000" w:themeColor="text1"/>
        </w:rPr>
        <w:t>754280</w:t>
      </w:r>
      <w:r w:rsidR="00351906">
        <w:rPr>
          <w:rFonts w:ascii="Segoe UI" w:hAnsi="Segoe UI" w:cs="Segoe UI"/>
          <w:color w:val="000000" w:themeColor="text1"/>
          <w:sz w:val="18"/>
          <w:szCs w:val="18"/>
        </w:rPr>
        <w:t xml:space="preserve"> </w:t>
      </w:r>
      <w:r w:rsidR="00346231" w:rsidRPr="00942781">
        <w:rPr>
          <w:rFonts w:eastAsia="Times New Roman" w:cs="Segoe UI"/>
          <w:color w:val="000000" w:themeColor="text1"/>
        </w:rPr>
        <w:t>for</w:t>
      </w:r>
      <w:r w:rsidR="00346231">
        <w:rPr>
          <w:rFonts w:ascii="Segoe UI" w:eastAsia="Times New Roman" w:hAnsi="Segoe UI" w:cs="Segoe UI"/>
          <w:color w:val="000000" w:themeColor="text1"/>
          <w:sz w:val="18"/>
          <w:szCs w:val="18"/>
        </w:rPr>
        <w:t xml:space="preserve"> </w:t>
      </w:r>
      <w:r w:rsidR="00346231">
        <w:rPr>
          <w:rFonts w:eastAsia="Times New Roman" w:cs="Segoe UI"/>
          <w:color w:val="000000" w:themeColor="text1"/>
        </w:rPr>
        <w:t>2020.</w:t>
      </w:r>
    </w:p>
    <w:p w14:paraId="49805642" w14:textId="77777777" w:rsidR="00B57900" w:rsidRDefault="00B57900" w:rsidP="00223CC1">
      <w:pPr>
        <w:jc w:val="left"/>
        <w:rPr>
          <w:i/>
          <w:iCs/>
          <w:noProof/>
        </w:rPr>
      </w:pPr>
    </w:p>
    <w:p w14:paraId="7430F667" w14:textId="77777777" w:rsidR="00B57900" w:rsidRDefault="00B57900" w:rsidP="00223CC1">
      <w:pPr>
        <w:jc w:val="left"/>
        <w:rPr>
          <w:i/>
          <w:iCs/>
          <w:noProof/>
        </w:rPr>
      </w:pPr>
    </w:p>
    <w:p w14:paraId="53BB9676" w14:textId="7E526A01" w:rsidR="00483D57" w:rsidRDefault="00346231" w:rsidP="00223CC1">
      <w:pPr>
        <w:jc w:val="left"/>
        <w:rPr>
          <w:i/>
          <w:iCs/>
        </w:rPr>
      </w:pPr>
      <w:r w:rsidRPr="00223CC1">
        <w:rPr>
          <w:i/>
          <w:iCs/>
          <w:noProof/>
        </w:rPr>
        <w:t>Fig</w:t>
      </w:r>
      <w:r w:rsidR="000177E5">
        <w:rPr>
          <w:i/>
          <w:iCs/>
          <w:noProof/>
        </w:rPr>
        <w:t>ure</w:t>
      </w:r>
      <w:r w:rsidRPr="00223CC1">
        <w:rPr>
          <w:i/>
          <w:iCs/>
          <w:noProof/>
        </w:rPr>
        <w:t xml:space="preserve"> 33 &amp; 34. </w:t>
      </w:r>
      <w:r w:rsidRPr="00223CC1">
        <w:rPr>
          <w:i/>
          <w:iCs/>
        </w:rPr>
        <w:t>Scatter plots of correlation of L8 TIRs estimates and MODIS product for 2017 and 2018</w:t>
      </w:r>
      <w:r w:rsidR="00341B18">
        <w:rPr>
          <w:i/>
          <w:iCs/>
        </w:rPr>
        <w:t>.</w:t>
      </w:r>
    </w:p>
    <w:p w14:paraId="194E4CAA" w14:textId="77777777" w:rsidR="001F10C7" w:rsidRPr="00223CC1" w:rsidRDefault="001F10C7" w:rsidP="00223CC1">
      <w:pPr>
        <w:jc w:val="left"/>
        <w:rPr>
          <w:b/>
          <w:bCs/>
          <w:i/>
          <w:iCs/>
          <w:sz w:val="28"/>
          <w:szCs w:val="28"/>
        </w:rPr>
      </w:pPr>
    </w:p>
    <w:p w14:paraId="3D49BC79" w14:textId="7C1A2651" w:rsidR="001F10C7" w:rsidRDefault="001F10C7" w:rsidP="00DC7178">
      <w:r>
        <w:t>Th</w:t>
      </w:r>
      <w:r w:rsidR="00351906">
        <w:t>ese correlations of determinations</w:t>
      </w:r>
      <w:r>
        <w:t xml:space="preserve"> essentially implies that there </w:t>
      </w:r>
      <w:r w:rsidR="00351906">
        <w:t>did exist</w:t>
      </w:r>
      <w:r>
        <w:t xml:space="preserve"> significant strong positive correlation between </w:t>
      </w:r>
      <w:r w:rsidR="00351906">
        <w:t>Lake Surface Air Temperatures</w:t>
      </w:r>
      <w:r>
        <w:t xml:space="preserve"> estimated by </w:t>
      </w:r>
      <w:r w:rsidR="00122E7B">
        <w:t>Moving Window</w:t>
      </w:r>
      <w:r>
        <w:t xml:space="preserve"> algorithm and </w:t>
      </w:r>
      <w:r w:rsidR="00122E7B">
        <w:t>NASA’s MODIS data</w:t>
      </w:r>
      <w:r>
        <w:t xml:space="preserve"> products provided by </w:t>
      </w:r>
      <w:r w:rsidR="00122E7B">
        <w:t>the Earth Data</w:t>
      </w:r>
      <w:r>
        <w:t xml:space="preserve">. </w:t>
      </w:r>
    </w:p>
    <w:p w14:paraId="50D053B5" w14:textId="4288D5E4" w:rsidR="001F10C7" w:rsidRDefault="001F10C7" w:rsidP="00DC7178">
      <w:r>
        <w:t xml:space="preserve">That is to say, in regions with insufficient estimate parameters for </w:t>
      </w:r>
      <w:r w:rsidR="002962AE">
        <w:t>Lake Surface Air Temperature</w:t>
      </w:r>
      <w:r>
        <w:t xml:space="preserve">, it is truly reliable and accurate to employ the </w:t>
      </w:r>
      <w:r w:rsidR="002962AE">
        <w:t>Moving</w:t>
      </w:r>
      <w:r>
        <w:t xml:space="preserve"> </w:t>
      </w:r>
      <w:r w:rsidR="002962AE">
        <w:t xml:space="preserve">Window </w:t>
      </w:r>
      <w:r>
        <w:t xml:space="preserve">algorithm to estimate using Landsat 8 </w:t>
      </w:r>
      <w:r w:rsidR="002962AE">
        <w:t>TIRs</w:t>
      </w:r>
      <w:r>
        <w:t xml:space="preserve">. </w:t>
      </w:r>
    </w:p>
    <w:p w14:paraId="24509599" w14:textId="4287E1AD" w:rsidR="00483D57" w:rsidRDefault="00483D57" w:rsidP="00204394">
      <w:pPr>
        <w:ind w:left="720"/>
        <w:jc w:val="left"/>
        <w:rPr>
          <w:b/>
          <w:bCs/>
          <w:sz w:val="28"/>
          <w:szCs w:val="28"/>
        </w:rPr>
      </w:pPr>
    </w:p>
    <w:p w14:paraId="71E9948B" w14:textId="28F48B83" w:rsidR="00483D57" w:rsidRDefault="00483D57" w:rsidP="00204394">
      <w:pPr>
        <w:ind w:left="720"/>
        <w:jc w:val="left"/>
        <w:rPr>
          <w:b/>
          <w:bCs/>
          <w:sz w:val="28"/>
          <w:szCs w:val="28"/>
        </w:rPr>
      </w:pPr>
    </w:p>
    <w:p w14:paraId="47C1C899" w14:textId="78B0787A" w:rsidR="009D663F" w:rsidRPr="009D23FF" w:rsidRDefault="00DF2C7F" w:rsidP="009D23FF">
      <w:pPr>
        <w:pStyle w:val="ListParagraph"/>
        <w:numPr>
          <w:ilvl w:val="1"/>
          <w:numId w:val="39"/>
        </w:numPr>
        <w:jc w:val="left"/>
        <w:rPr>
          <w:b/>
          <w:bCs/>
          <w:sz w:val="28"/>
          <w:szCs w:val="28"/>
        </w:rPr>
      </w:pPr>
      <w:r>
        <w:rPr>
          <w:b/>
          <w:bCs/>
          <w:sz w:val="28"/>
          <w:szCs w:val="28"/>
        </w:rPr>
        <w:lastRenderedPageBreak/>
        <w:t xml:space="preserve">Automated </w:t>
      </w:r>
      <w:r w:rsidRPr="00DF2C7F">
        <w:rPr>
          <w:b/>
          <w:bCs/>
          <w:i/>
          <w:iCs/>
          <w:sz w:val="28"/>
          <w:szCs w:val="28"/>
        </w:rPr>
        <w:t>In-Situ</w:t>
      </w:r>
      <w:r>
        <w:rPr>
          <w:b/>
          <w:bCs/>
          <w:sz w:val="28"/>
          <w:szCs w:val="28"/>
        </w:rPr>
        <w:t xml:space="preserve"> </w:t>
      </w:r>
      <w:r w:rsidR="00204394" w:rsidRPr="009D23FF">
        <w:rPr>
          <w:b/>
          <w:bCs/>
          <w:sz w:val="28"/>
          <w:szCs w:val="28"/>
        </w:rPr>
        <w:t>IoT System</w:t>
      </w:r>
    </w:p>
    <w:p w14:paraId="2780C439" w14:textId="15858E3B" w:rsidR="002300FA" w:rsidRDefault="009D17A4" w:rsidP="00675B04">
      <w:r w:rsidRPr="009D17A4">
        <w:t>I</w:t>
      </w:r>
      <w:r>
        <w:t xml:space="preserve">n order to come up with a near real-time </w:t>
      </w:r>
      <w:r w:rsidR="00FA4499">
        <w:t>ground-based</w:t>
      </w:r>
      <w:r>
        <w:t xml:space="preserve"> monitoring system, an Automated In-situ IoT system was developed, tested and found to be fully operational</w:t>
      </w:r>
      <w:r w:rsidR="00FA4499">
        <w:t>.</w:t>
      </w:r>
    </w:p>
    <w:p w14:paraId="7A66B681" w14:textId="6F9C80A2" w:rsidR="00FA4499" w:rsidRDefault="00FA4499" w:rsidP="00675B04">
      <w:r>
        <w:t xml:space="preserve">This was primarily to collect geotagged Lake Surface Air Temperature and Lake Surface </w:t>
      </w:r>
      <w:r w:rsidR="003F5CA8">
        <w:t>pH, in this case the s</w:t>
      </w:r>
      <w:r>
        <w:t>alinit</w:t>
      </w:r>
      <w:r w:rsidR="003F5CA8">
        <w:t>y being the case.</w:t>
      </w:r>
    </w:p>
    <w:p w14:paraId="499BE4E9" w14:textId="08ED686E" w:rsidR="00E172F5" w:rsidRDefault="00E172F5" w:rsidP="00675B04">
      <w:r>
        <w:t xml:space="preserve">The system was automatically </w:t>
      </w:r>
      <w:r w:rsidR="00675B04">
        <w:t>a</w:t>
      </w:r>
      <w:r>
        <w:t>ble to collect the LSAT and send a geotagged notification via text SMS in case of LSAT condition anomalies.</w:t>
      </w:r>
      <w:r w:rsidR="002C51CF">
        <w:t xml:space="preserve"> The </w:t>
      </w:r>
      <w:proofErr w:type="spellStart"/>
      <w:r w:rsidR="002C51CF">
        <w:t>Africastalking</w:t>
      </w:r>
      <w:proofErr w:type="spellEnd"/>
      <w:r w:rsidR="002C51CF">
        <w:t xml:space="preserve"> text message API was used to relay the near-real time messages from the IoT system to the remote users or authorities. </w:t>
      </w:r>
    </w:p>
    <w:p w14:paraId="2040E143" w14:textId="3E458EC3" w:rsidR="00CB029C" w:rsidRDefault="00575578" w:rsidP="00675B04">
      <w:r>
        <w:t>Fig</w:t>
      </w:r>
      <w:r w:rsidR="00061BFC">
        <w:t>ure 35</w:t>
      </w:r>
      <w:r w:rsidR="00354C52">
        <w:t>, 36 and 37</w:t>
      </w:r>
      <w:r w:rsidR="00061BFC">
        <w:t xml:space="preserve"> indicates how the message upon arrival, appears in the GUI.</w:t>
      </w:r>
      <w:r w:rsidR="00354C52">
        <w:t xml:space="preserve"> </w:t>
      </w:r>
      <w:r w:rsidR="00CB029C">
        <w:t xml:space="preserve">The text </w:t>
      </w:r>
      <w:r w:rsidR="009E0BF2">
        <w:t>comes</w:t>
      </w:r>
      <w:r w:rsidR="00CB029C">
        <w:t xml:space="preserve"> along with a </w:t>
      </w:r>
      <w:r w:rsidR="009E0BF2">
        <w:t>G</w:t>
      </w:r>
      <w:r w:rsidR="00CB029C">
        <w:t xml:space="preserve">oogle Maps link indicating the </w:t>
      </w:r>
      <w:r w:rsidR="009E0BF2">
        <w:t>System location from which such data are coming from.</w:t>
      </w:r>
    </w:p>
    <w:p w14:paraId="72B258F4" w14:textId="05AA6E37" w:rsidR="009E0BF2" w:rsidRPr="009D17A4" w:rsidRDefault="009E0BF2" w:rsidP="00675B04">
      <w:r>
        <w:t>When the user clicks the link, a Google Map UI as indicated in Figure</w:t>
      </w:r>
      <w:r w:rsidR="00856EAE">
        <w:t>s</w:t>
      </w:r>
      <w:r>
        <w:t xml:space="preserve"> </w:t>
      </w:r>
      <w:r w:rsidR="00856EAE">
        <w:t xml:space="preserve">38, 39 and 40 </w:t>
      </w:r>
      <w:r>
        <w:t xml:space="preserve">is </w:t>
      </w:r>
      <w:r w:rsidR="000B0748">
        <w:t>realized</w:t>
      </w:r>
      <w:r w:rsidR="00856EAE">
        <w:t>, showing the Google Map being rendered on the users’ screen to show the real-time map locating the system.</w:t>
      </w:r>
    </w:p>
    <w:p w14:paraId="2401CE0A" w14:textId="744A0BBA" w:rsidR="002300FA" w:rsidRDefault="002300FA" w:rsidP="002300FA">
      <w:pPr>
        <w:jc w:val="left"/>
        <w:rPr>
          <w:b/>
          <w:bCs/>
          <w:sz w:val="28"/>
          <w:szCs w:val="28"/>
        </w:rPr>
      </w:pPr>
    </w:p>
    <w:p w14:paraId="57B0E451" w14:textId="3833DA1B" w:rsidR="002300FA" w:rsidRDefault="002300FA" w:rsidP="002300FA">
      <w:pPr>
        <w:jc w:val="left"/>
        <w:rPr>
          <w:b/>
          <w:bCs/>
          <w:sz w:val="28"/>
          <w:szCs w:val="28"/>
        </w:rPr>
      </w:pPr>
    </w:p>
    <w:p w14:paraId="3843201E" w14:textId="0233DE5E" w:rsidR="002300FA" w:rsidRDefault="002300FA" w:rsidP="002300FA">
      <w:pPr>
        <w:jc w:val="left"/>
        <w:rPr>
          <w:b/>
          <w:bCs/>
          <w:sz w:val="28"/>
          <w:szCs w:val="28"/>
        </w:rPr>
      </w:pPr>
    </w:p>
    <w:p w14:paraId="1AE669DB" w14:textId="1477C8C3" w:rsidR="002300FA" w:rsidRDefault="002300FA" w:rsidP="002300FA">
      <w:pPr>
        <w:jc w:val="left"/>
        <w:rPr>
          <w:b/>
          <w:bCs/>
          <w:sz w:val="28"/>
          <w:szCs w:val="28"/>
        </w:rPr>
      </w:pPr>
    </w:p>
    <w:p w14:paraId="525D8EEC" w14:textId="6A40C268" w:rsidR="002300FA" w:rsidRDefault="002300FA" w:rsidP="002300FA">
      <w:pPr>
        <w:jc w:val="left"/>
        <w:rPr>
          <w:b/>
          <w:bCs/>
          <w:sz w:val="28"/>
          <w:szCs w:val="28"/>
        </w:rPr>
      </w:pPr>
    </w:p>
    <w:p w14:paraId="516F0558" w14:textId="2B2CDA96" w:rsidR="002300FA" w:rsidRDefault="002300FA" w:rsidP="002300FA">
      <w:pPr>
        <w:jc w:val="left"/>
        <w:rPr>
          <w:b/>
          <w:bCs/>
          <w:sz w:val="28"/>
          <w:szCs w:val="28"/>
        </w:rPr>
      </w:pPr>
    </w:p>
    <w:p w14:paraId="72CA6942" w14:textId="5A34EEBA" w:rsidR="002300FA" w:rsidRDefault="002300FA" w:rsidP="002300FA">
      <w:pPr>
        <w:jc w:val="left"/>
        <w:rPr>
          <w:b/>
          <w:bCs/>
          <w:sz w:val="28"/>
          <w:szCs w:val="28"/>
        </w:rPr>
      </w:pPr>
    </w:p>
    <w:p w14:paraId="3BB7492F" w14:textId="017F7455" w:rsidR="002300FA" w:rsidRDefault="002300FA" w:rsidP="002300FA">
      <w:pPr>
        <w:jc w:val="left"/>
        <w:rPr>
          <w:b/>
          <w:bCs/>
          <w:sz w:val="28"/>
          <w:szCs w:val="28"/>
        </w:rPr>
      </w:pPr>
    </w:p>
    <w:p w14:paraId="119E95B5" w14:textId="0BE1F668" w:rsidR="002300FA" w:rsidRDefault="002300FA" w:rsidP="002300FA">
      <w:pPr>
        <w:jc w:val="left"/>
        <w:rPr>
          <w:b/>
          <w:bCs/>
          <w:sz w:val="28"/>
          <w:szCs w:val="28"/>
        </w:rPr>
      </w:pPr>
    </w:p>
    <w:p w14:paraId="550F620D" w14:textId="759AE8C2" w:rsidR="00E4322C" w:rsidRDefault="00AF50E8" w:rsidP="00204394">
      <w:pPr>
        <w:ind w:left="720"/>
        <w:jc w:val="left"/>
        <w:rPr>
          <w:b/>
          <w:bCs/>
          <w:sz w:val="28"/>
          <w:szCs w:val="28"/>
        </w:rPr>
      </w:pPr>
      <w:r>
        <w:rPr>
          <w:b/>
          <w:bCs/>
          <w:noProof/>
          <w:sz w:val="28"/>
          <w:szCs w:val="28"/>
        </w:rPr>
        <w:drawing>
          <wp:anchor distT="0" distB="0" distL="114300" distR="114300" simplePos="0" relativeHeight="252081152" behindDoc="0" locked="0" layoutInCell="1" allowOverlap="1" wp14:anchorId="725EB32F" wp14:editId="5CA53FAA">
            <wp:simplePos x="0" y="0"/>
            <wp:positionH relativeFrom="column">
              <wp:posOffset>1449070</wp:posOffset>
            </wp:positionH>
            <wp:positionV relativeFrom="paragraph">
              <wp:posOffset>241300</wp:posOffset>
            </wp:positionV>
            <wp:extent cx="3326765" cy="4218305"/>
            <wp:effectExtent l="0" t="0" r="6985" b="0"/>
            <wp:wrapThrough wrapText="bothSides">
              <wp:wrapPolygon edited="0">
                <wp:start x="0" y="0"/>
                <wp:lineTo x="0" y="21460"/>
                <wp:lineTo x="21522" y="21460"/>
                <wp:lineTo x="21522" y="0"/>
                <wp:lineTo x="0" y="0"/>
              </wp:wrapPolygon>
            </wp:wrapThrough>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53">
                      <a:extLst>
                        <a:ext uri="{28A0092B-C50C-407E-A947-70E740481C1C}">
                          <a14:useLocalDpi xmlns:a14="http://schemas.microsoft.com/office/drawing/2010/main" val="0"/>
                        </a:ext>
                      </a:extLst>
                    </a:blip>
                    <a:srcRect l="32355" t="8026" r="19516"/>
                    <a:stretch/>
                  </pic:blipFill>
                  <pic:spPr bwMode="auto">
                    <a:xfrm>
                      <a:off x="0" y="0"/>
                      <a:ext cx="3326765" cy="4218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2AB1" w:rsidRPr="00E4322C">
        <w:rPr>
          <w:b/>
          <w:bCs/>
          <w:noProof/>
          <w:sz w:val="28"/>
          <w:szCs w:val="28"/>
        </w:rPr>
        <w:drawing>
          <wp:anchor distT="0" distB="0" distL="114300" distR="114300" simplePos="0" relativeHeight="251972608" behindDoc="0" locked="0" layoutInCell="1" allowOverlap="1" wp14:anchorId="1D6F4F21" wp14:editId="710072B7">
            <wp:simplePos x="0" y="0"/>
            <wp:positionH relativeFrom="column">
              <wp:posOffset>-601093</wp:posOffset>
            </wp:positionH>
            <wp:positionV relativeFrom="paragraph">
              <wp:posOffset>245745</wp:posOffset>
            </wp:positionV>
            <wp:extent cx="2052320" cy="4112260"/>
            <wp:effectExtent l="0" t="0" r="5080" b="2540"/>
            <wp:wrapNone/>
            <wp:docPr id="38" name="Picture 6">
              <a:extLst xmlns:a="http://schemas.openxmlformats.org/drawingml/2006/main">
                <a:ext uri="{FF2B5EF4-FFF2-40B4-BE49-F238E27FC236}">
                  <a16:creationId xmlns:a16="http://schemas.microsoft.com/office/drawing/2014/main" id="{869A3AE6-24A5-4D59-8C65-C3E982628A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69A3AE6-24A5-4D59-8C65-C3E982628AAC}"/>
                        </a:ext>
                      </a:extLst>
                    </pic:cNvPr>
                    <pic:cNvPicPr>
                      <a:picLocks noChangeAspect="1"/>
                    </pic:cNvPicPr>
                  </pic:nvPicPr>
                  <pic:blipFill>
                    <a:blip r:embed="rId54"/>
                    <a:stretch>
                      <a:fillRect/>
                    </a:stretch>
                  </pic:blipFill>
                  <pic:spPr>
                    <a:xfrm>
                      <a:off x="0" y="0"/>
                      <a:ext cx="2052320" cy="4112260"/>
                    </a:xfrm>
                    <a:prstGeom prst="rect">
                      <a:avLst/>
                    </a:prstGeom>
                  </pic:spPr>
                </pic:pic>
              </a:graphicData>
            </a:graphic>
            <wp14:sizeRelH relativeFrom="margin">
              <wp14:pctWidth>0</wp14:pctWidth>
            </wp14:sizeRelH>
            <wp14:sizeRelV relativeFrom="margin">
              <wp14:pctHeight>0</wp14:pctHeight>
            </wp14:sizeRelV>
          </wp:anchor>
        </w:drawing>
      </w:r>
      <w:r w:rsidR="005C27E7">
        <w:rPr>
          <w:noProof/>
        </w:rPr>
        <w:drawing>
          <wp:anchor distT="0" distB="0" distL="114300" distR="114300" simplePos="0" relativeHeight="252085248" behindDoc="0" locked="0" layoutInCell="1" allowOverlap="1" wp14:anchorId="67E10BC8" wp14:editId="7F506F7F">
            <wp:simplePos x="0" y="0"/>
            <wp:positionH relativeFrom="column">
              <wp:posOffset>4098062</wp:posOffset>
            </wp:positionH>
            <wp:positionV relativeFrom="paragraph">
              <wp:posOffset>184150</wp:posOffset>
            </wp:positionV>
            <wp:extent cx="2166620" cy="4351655"/>
            <wp:effectExtent l="0" t="0" r="5080" b="0"/>
            <wp:wrapThrough wrapText="bothSides">
              <wp:wrapPolygon edited="0">
                <wp:start x="0" y="0"/>
                <wp:lineTo x="0" y="21464"/>
                <wp:lineTo x="21461" y="21464"/>
                <wp:lineTo x="21461" y="0"/>
                <wp:lineTo x="0" y="0"/>
              </wp:wrapPolygon>
            </wp:wrapThrough>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166620" cy="4351655"/>
                    </a:xfrm>
                    <a:prstGeom prst="rect">
                      <a:avLst/>
                    </a:prstGeom>
                  </pic:spPr>
                </pic:pic>
              </a:graphicData>
            </a:graphic>
            <wp14:sizeRelH relativeFrom="page">
              <wp14:pctWidth>0</wp14:pctWidth>
            </wp14:sizeRelH>
            <wp14:sizeRelV relativeFrom="page">
              <wp14:pctHeight>0</wp14:pctHeight>
            </wp14:sizeRelV>
          </wp:anchor>
        </w:drawing>
      </w:r>
    </w:p>
    <w:p w14:paraId="37808342" w14:textId="7EA391B1" w:rsidR="00480821" w:rsidRDefault="00D227D4" w:rsidP="009D663F">
      <w:pPr>
        <w:ind w:left="720"/>
        <w:jc w:val="center"/>
        <w:rPr>
          <w:b/>
          <w:bCs/>
          <w:noProof/>
          <w:sz w:val="28"/>
          <w:szCs w:val="28"/>
        </w:rPr>
      </w:pPr>
      <w:r>
        <w:rPr>
          <w:b/>
          <w:bCs/>
          <w:noProof/>
          <w:sz w:val="28"/>
          <w:szCs w:val="28"/>
        </w:rPr>
        <w:drawing>
          <wp:anchor distT="0" distB="0" distL="114300" distR="114300" simplePos="0" relativeHeight="252083200" behindDoc="0" locked="0" layoutInCell="1" allowOverlap="1" wp14:anchorId="508F2431" wp14:editId="4CEBC439">
            <wp:simplePos x="0" y="0"/>
            <wp:positionH relativeFrom="column">
              <wp:posOffset>1876425</wp:posOffset>
            </wp:positionH>
            <wp:positionV relativeFrom="paragraph">
              <wp:posOffset>224790</wp:posOffset>
            </wp:positionV>
            <wp:extent cx="1517650" cy="2956560"/>
            <wp:effectExtent l="0" t="0" r="6350" b="0"/>
            <wp:wrapThrough wrapText="bothSides">
              <wp:wrapPolygon edited="0">
                <wp:start x="0" y="0"/>
                <wp:lineTo x="0" y="21433"/>
                <wp:lineTo x="21419" y="21433"/>
                <wp:lineTo x="21419" y="0"/>
                <wp:lineTo x="0" y="0"/>
              </wp:wrapPolygon>
            </wp:wrapThrough>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rotWithShape="1">
                    <a:blip r:embed="rId56" cstate="print">
                      <a:extLst>
                        <a:ext uri="{28A0092B-C50C-407E-A947-70E740481C1C}">
                          <a14:useLocalDpi xmlns:a14="http://schemas.microsoft.com/office/drawing/2010/main" val="0"/>
                        </a:ext>
                      </a:extLst>
                    </a:blip>
                    <a:srcRect t="3201" b="1"/>
                    <a:stretch/>
                  </pic:blipFill>
                  <pic:spPr bwMode="auto">
                    <a:xfrm>
                      <a:off x="0" y="0"/>
                      <a:ext cx="1517650" cy="2956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85EA26" w14:textId="55E2F37B" w:rsidR="009D663F" w:rsidRDefault="009D663F" w:rsidP="009D663F">
      <w:pPr>
        <w:ind w:left="720"/>
        <w:jc w:val="center"/>
        <w:rPr>
          <w:b/>
          <w:bCs/>
          <w:sz w:val="28"/>
          <w:szCs w:val="28"/>
        </w:rPr>
      </w:pPr>
    </w:p>
    <w:p w14:paraId="151CA594" w14:textId="1B23824A" w:rsidR="009D663F" w:rsidRDefault="009D663F" w:rsidP="009D663F">
      <w:pPr>
        <w:ind w:left="720"/>
        <w:jc w:val="center"/>
        <w:rPr>
          <w:b/>
          <w:bCs/>
          <w:sz w:val="28"/>
          <w:szCs w:val="28"/>
        </w:rPr>
      </w:pPr>
    </w:p>
    <w:p w14:paraId="79A723FC" w14:textId="4B111C82" w:rsidR="009D663F" w:rsidRDefault="009D663F" w:rsidP="009D663F">
      <w:pPr>
        <w:ind w:left="720"/>
        <w:jc w:val="center"/>
        <w:rPr>
          <w:b/>
          <w:bCs/>
          <w:sz w:val="28"/>
          <w:szCs w:val="28"/>
        </w:rPr>
      </w:pPr>
    </w:p>
    <w:p w14:paraId="0B857AA3" w14:textId="7B6DF8FB" w:rsidR="009D663F" w:rsidRDefault="009D663F" w:rsidP="009D663F">
      <w:pPr>
        <w:ind w:left="720"/>
        <w:jc w:val="center"/>
        <w:rPr>
          <w:b/>
          <w:bCs/>
          <w:sz w:val="28"/>
          <w:szCs w:val="28"/>
        </w:rPr>
      </w:pPr>
    </w:p>
    <w:p w14:paraId="18429677" w14:textId="1D9E588B" w:rsidR="009D663F" w:rsidRDefault="009D663F" w:rsidP="009D663F">
      <w:pPr>
        <w:ind w:left="720"/>
        <w:jc w:val="center"/>
        <w:rPr>
          <w:b/>
          <w:bCs/>
          <w:sz w:val="28"/>
          <w:szCs w:val="28"/>
        </w:rPr>
      </w:pPr>
    </w:p>
    <w:p w14:paraId="1EEAA31B" w14:textId="496D19DF" w:rsidR="009D663F" w:rsidRDefault="009D663F" w:rsidP="009D663F">
      <w:pPr>
        <w:ind w:left="720"/>
        <w:jc w:val="center"/>
        <w:rPr>
          <w:b/>
          <w:bCs/>
          <w:sz w:val="28"/>
          <w:szCs w:val="28"/>
        </w:rPr>
      </w:pPr>
    </w:p>
    <w:p w14:paraId="0CC1618B" w14:textId="27044EDE" w:rsidR="009D663F" w:rsidRDefault="009D663F" w:rsidP="009D663F">
      <w:pPr>
        <w:ind w:left="720"/>
        <w:jc w:val="center"/>
        <w:rPr>
          <w:b/>
          <w:bCs/>
          <w:sz w:val="28"/>
          <w:szCs w:val="28"/>
        </w:rPr>
      </w:pPr>
    </w:p>
    <w:p w14:paraId="1AE75316" w14:textId="553EA39D" w:rsidR="009D663F" w:rsidRDefault="009D663F" w:rsidP="009D663F">
      <w:pPr>
        <w:ind w:left="720"/>
        <w:jc w:val="center"/>
        <w:rPr>
          <w:b/>
          <w:bCs/>
          <w:sz w:val="28"/>
          <w:szCs w:val="28"/>
        </w:rPr>
      </w:pPr>
    </w:p>
    <w:p w14:paraId="23FD6349" w14:textId="27EB67AE" w:rsidR="009D663F" w:rsidRDefault="009D663F" w:rsidP="009D663F">
      <w:pPr>
        <w:ind w:left="720"/>
        <w:jc w:val="center"/>
        <w:rPr>
          <w:b/>
          <w:bCs/>
          <w:sz w:val="28"/>
          <w:szCs w:val="28"/>
        </w:rPr>
      </w:pPr>
    </w:p>
    <w:p w14:paraId="29BF4F60" w14:textId="02798622" w:rsidR="009D663F" w:rsidRDefault="009D663F" w:rsidP="009D663F">
      <w:pPr>
        <w:ind w:left="720"/>
        <w:jc w:val="center"/>
        <w:rPr>
          <w:b/>
          <w:bCs/>
          <w:sz w:val="28"/>
          <w:szCs w:val="28"/>
        </w:rPr>
      </w:pPr>
    </w:p>
    <w:p w14:paraId="709A7DE5" w14:textId="05163AB3" w:rsidR="009D663F" w:rsidRPr="00B55877" w:rsidRDefault="00C75772" w:rsidP="009D663F">
      <w:pPr>
        <w:ind w:left="720"/>
        <w:jc w:val="center"/>
        <w:rPr>
          <w:i/>
          <w:iCs/>
        </w:rPr>
      </w:pPr>
      <w:r>
        <w:rPr>
          <w:rFonts w:eastAsia="Times New Roman" w:cs="Times New Roman"/>
          <w:i/>
          <w:iCs/>
        </w:rPr>
        <w:t>Figure</w:t>
      </w:r>
      <w:r w:rsidR="00B55877" w:rsidRPr="00B55877">
        <w:rPr>
          <w:i/>
          <w:iCs/>
        </w:rPr>
        <w:t xml:space="preserve"> 35</w:t>
      </w:r>
      <w:r w:rsidR="00C3577B">
        <w:rPr>
          <w:i/>
          <w:iCs/>
        </w:rPr>
        <w:t>,</w:t>
      </w:r>
      <w:r w:rsidR="000B0748">
        <w:rPr>
          <w:i/>
          <w:iCs/>
        </w:rPr>
        <w:t xml:space="preserve"> 36</w:t>
      </w:r>
      <w:r w:rsidR="00C3577B">
        <w:rPr>
          <w:i/>
          <w:iCs/>
        </w:rPr>
        <w:t xml:space="preserve"> and 37</w:t>
      </w:r>
      <w:r w:rsidR="00215DC7">
        <w:rPr>
          <w:i/>
          <w:iCs/>
        </w:rPr>
        <w:t xml:space="preserve"> The text message UI when </w:t>
      </w:r>
      <w:r w:rsidR="000B0748">
        <w:rPr>
          <w:i/>
          <w:iCs/>
        </w:rPr>
        <w:t>received</w:t>
      </w:r>
      <w:r w:rsidR="00AA6838">
        <w:rPr>
          <w:i/>
          <w:iCs/>
        </w:rPr>
        <w:t xml:space="preserve"> by client/user</w:t>
      </w:r>
      <w:r w:rsidR="00215DC7">
        <w:rPr>
          <w:i/>
          <w:iCs/>
        </w:rPr>
        <w:t>.</w:t>
      </w:r>
    </w:p>
    <w:p w14:paraId="3CCD7C18" w14:textId="3F1C6055" w:rsidR="009D663F" w:rsidRDefault="009D663F" w:rsidP="009D663F">
      <w:pPr>
        <w:ind w:left="720"/>
        <w:jc w:val="center"/>
        <w:rPr>
          <w:b/>
          <w:bCs/>
          <w:sz w:val="28"/>
          <w:szCs w:val="28"/>
        </w:rPr>
      </w:pPr>
    </w:p>
    <w:p w14:paraId="547D218E" w14:textId="7C7F7777" w:rsidR="009D663F" w:rsidRDefault="009D663F" w:rsidP="009D663F">
      <w:pPr>
        <w:ind w:left="720"/>
        <w:jc w:val="center"/>
        <w:rPr>
          <w:b/>
          <w:bCs/>
          <w:sz w:val="28"/>
          <w:szCs w:val="28"/>
        </w:rPr>
      </w:pPr>
    </w:p>
    <w:p w14:paraId="5F1EC098" w14:textId="034B3010" w:rsidR="009D663F" w:rsidRDefault="009D663F" w:rsidP="009D663F">
      <w:pPr>
        <w:ind w:left="720"/>
        <w:jc w:val="center"/>
        <w:rPr>
          <w:b/>
          <w:bCs/>
          <w:sz w:val="28"/>
          <w:szCs w:val="28"/>
        </w:rPr>
      </w:pPr>
    </w:p>
    <w:p w14:paraId="6671AF99" w14:textId="24E5C7D6" w:rsidR="009D663F" w:rsidRDefault="009D663F" w:rsidP="009D663F">
      <w:pPr>
        <w:ind w:left="720"/>
        <w:jc w:val="center"/>
        <w:rPr>
          <w:b/>
          <w:bCs/>
          <w:sz w:val="28"/>
          <w:szCs w:val="28"/>
        </w:rPr>
      </w:pPr>
    </w:p>
    <w:p w14:paraId="38C4C8BF" w14:textId="3F91F780" w:rsidR="009D663F" w:rsidRDefault="009D663F" w:rsidP="009D663F">
      <w:pPr>
        <w:ind w:left="720"/>
        <w:jc w:val="center"/>
        <w:rPr>
          <w:b/>
          <w:bCs/>
          <w:sz w:val="28"/>
          <w:szCs w:val="28"/>
        </w:rPr>
      </w:pPr>
    </w:p>
    <w:p w14:paraId="331781D0" w14:textId="40744C8F" w:rsidR="009D663F" w:rsidRDefault="009D663F" w:rsidP="009D663F">
      <w:pPr>
        <w:ind w:left="720"/>
        <w:jc w:val="center"/>
        <w:rPr>
          <w:b/>
          <w:bCs/>
          <w:sz w:val="28"/>
          <w:szCs w:val="28"/>
        </w:rPr>
      </w:pPr>
    </w:p>
    <w:p w14:paraId="1E6DA871" w14:textId="705D332F" w:rsidR="00215DC7" w:rsidRDefault="00C85132" w:rsidP="009D663F">
      <w:pPr>
        <w:ind w:left="720"/>
        <w:jc w:val="center"/>
        <w:rPr>
          <w:b/>
          <w:bCs/>
          <w:sz w:val="28"/>
          <w:szCs w:val="28"/>
        </w:rPr>
      </w:pPr>
      <w:r w:rsidRPr="00E4322C">
        <w:rPr>
          <w:b/>
          <w:bCs/>
          <w:noProof/>
          <w:sz w:val="28"/>
          <w:szCs w:val="28"/>
        </w:rPr>
        <w:drawing>
          <wp:anchor distT="0" distB="0" distL="114300" distR="114300" simplePos="0" relativeHeight="251971584" behindDoc="0" locked="0" layoutInCell="1" allowOverlap="1" wp14:anchorId="2661F292" wp14:editId="37C8C06E">
            <wp:simplePos x="0" y="0"/>
            <wp:positionH relativeFrom="column">
              <wp:posOffset>-546735</wp:posOffset>
            </wp:positionH>
            <wp:positionV relativeFrom="paragraph">
              <wp:posOffset>351862</wp:posOffset>
            </wp:positionV>
            <wp:extent cx="2016760" cy="4112260"/>
            <wp:effectExtent l="0" t="0" r="2540" b="2540"/>
            <wp:wrapNone/>
            <wp:docPr id="37" name="Picture 4">
              <a:extLst xmlns:a="http://schemas.openxmlformats.org/drawingml/2006/main">
                <a:ext uri="{FF2B5EF4-FFF2-40B4-BE49-F238E27FC236}">
                  <a16:creationId xmlns:a16="http://schemas.microsoft.com/office/drawing/2014/main" id="{1A97C6B4-DA6B-4B5C-86CC-5B8A07AF0D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A97C6B4-DA6B-4B5C-86CC-5B8A07AF0D40}"/>
                        </a:ext>
                      </a:extLst>
                    </pic:cNvPr>
                    <pic:cNvPicPr>
                      <a:picLocks noChangeAspect="1"/>
                    </pic:cNvPicPr>
                  </pic:nvPicPr>
                  <pic:blipFill>
                    <a:blip r:embed="rId57"/>
                    <a:stretch>
                      <a:fillRect/>
                    </a:stretch>
                  </pic:blipFill>
                  <pic:spPr>
                    <a:xfrm>
                      <a:off x="0" y="0"/>
                      <a:ext cx="2016760" cy="4112260"/>
                    </a:xfrm>
                    <a:prstGeom prst="rect">
                      <a:avLst/>
                    </a:prstGeom>
                  </pic:spPr>
                </pic:pic>
              </a:graphicData>
            </a:graphic>
            <wp14:sizeRelH relativeFrom="margin">
              <wp14:pctWidth>0</wp14:pctWidth>
            </wp14:sizeRelH>
            <wp14:sizeRelV relativeFrom="margin">
              <wp14:pctHeight>0</wp14:pctHeight>
            </wp14:sizeRelV>
          </wp:anchor>
        </w:drawing>
      </w:r>
      <w:r w:rsidR="00C0272B">
        <w:rPr>
          <w:b/>
          <w:bCs/>
          <w:noProof/>
          <w:sz w:val="28"/>
          <w:szCs w:val="28"/>
        </w:rPr>
        <w:drawing>
          <wp:anchor distT="0" distB="0" distL="114300" distR="114300" simplePos="0" relativeHeight="252100608" behindDoc="0" locked="0" layoutInCell="1" allowOverlap="1" wp14:anchorId="33EE30C1" wp14:editId="74FA2D61">
            <wp:simplePos x="0" y="0"/>
            <wp:positionH relativeFrom="column">
              <wp:posOffset>1664335</wp:posOffset>
            </wp:positionH>
            <wp:positionV relativeFrom="paragraph">
              <wp:posOffset>151130</wp:posOffset>
            </wp:positionV>
            <wp:extent cx="4773295" cy="4258945"/>
            <wp:effectExtent l="0" t="0" r="8255" b="8255"/>
            <wp:wrapThrough wrapText="bothSides">
              <wp:wrapPolygon edited="0">
                <wp:start x="0" y="0"/>
                <wp:lineTo x="0" y="21545"/>
                <wp:lineTo x="21551" y="21545"/>
                <wp:lineTo x="21551"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rotWithShape="1">
                    <a:blip r:embed="rId58" cstate="print">
                      <a:extLst>
                        <a:ext uri="{28A0092B-C50C-407E-A947-70E740481C1C}">
                          <a14:useLocalDpi xmlns:a14="http://schemas.microsoft.com/office/drawing/2010/main" val="0"/>
                        </a:ext>
                      </a:extLst>
                    </a:blip>
                    <a:srcRect l="32385" t="9066"/>
                    <a:stretch/>
                  </pic:blipFill>
                  <pic:spPr bwMode="auto">
                    <a:xfrm>
                      <a:off x="0" y="0"/>
                      <a:ext cx="4773295" cy="4258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E3940B" w14:textId="19DCFDE0" w:rsidR="00B2171E" w:rsidRDefault="00F24102" w:rsidP="009D663F">
      <w:pPr>
        <w:ind w:left="720"/>
        <w:jc w:val="center"/>
        <w:rPr>
          <w:b/>
          <w:bCs/>
          <w:sz w:val="28"/>
          <w:szCs w:val="28"/>
        </w:rPr>
      </w:pPr>
      <w:r>
        <w:rPr>
          <w:b/>
          <w:bCs/>
          <w:noProof/>
          <w:sz w:val="28"/>
          <w:szCs w:val="28"/>
        </w:rPr>
        <w:drawing>
          <wp:anchor distT="0" distB="0" distL="114300" distR="114300" simplePos="0" relativeHeight="252102656" behindDoc="0" locked="0" layoutInCell="1" allowOverlap="1" wp14:anchorId="070A7CCC" wp14:editId="525859EB">
            <wp:simplePos x="0" y="0"/>
            <wp:positionH relativeFrom="column">
              <wp:posOffset>4286885</wp:posOffset>
            </wp:positionH>
            <wp:positionV relativeFrom="paragraph">
              <wp:posOffset>384810</wp:posOffset>
            </wp:positionV>
            <wp:extent cx="1758950" cy="3321050"/>
            <wp:effectExtent l="0" t="0" r="0" b="0"/>
            <wp:wrapThrough wrapText="bothSides">
              <wp:wrapPolygon edited="0">
                <wp:start x="0" y="0"/>
                <wp:lineTo x="0" y="21435"/>
                <wp:lineTo x="21288" y="21435"/>
                <wp:lineTo x="21288"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rotWithShape="1">
                    <a:blip r:embed="rId59" cstate="print">
                      <a:extLst>
                        <a:ext uri="{28A0092B-C50C-407E-A947-70E740481C1C}">
                          <a14:useLocalDpi xmlns:a14="http://schemas.microsoft.com/office/drawing/2010/main" val="0"/>
                        </a:ext>
                      </a:extLst>
                    </a:blip>
                    <a:srcRect t="3652"/>
                    <a:stretch/>
                  </pic:blipFill>
                  <pic:spPr bwMode="auto">
                    <a:xfrm>
                      <a:off x="0" y="0"/>
                      <a:ext cx="1758950" cy="3321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5132">
        <w:rPr>
          <w:b/>
          <w:bCs/>
          <w:noProof/>
          <w:sz w:val="28"/>
          <w:szCs w:val="28"/>
        </w:rPr>
        <w:drawing>
          <wp:anchor distT="0" distB="0" distL="114300" distR="114300" simplePos="0" relativeHeight="252101632" behindDoc="0" locked="0" layoutInCell="1" allowOverlap="1" wp14:anchorId="1B5D6B55" wp14:editId="3AE788C7">
            <wp:simplePos x="0" y="0"/>
            <wp:positionH relativeFrom="column">
              <wp:posOffset>4209415</wp:posOffset>
            </wp:positionH>
            <wp:positionV relativeFrom="paragraph">
              <wp:posOffset>160655</wp:posOffset>
            </wp:positionV>
            <wp:extent cx="1918970" cy="3827145"/>
            <wp:effectExtent l="0" t="0" r="5080" b="1905"/>
            <wp:wrapThrough wrapText="bothSides">
              <wp:wrapPolygon edited="0">
                <wp:start x="0" y="0"/>
                <wp:lineTo x="0" y="21503"/>
                <wp:lineTo x="21443" y="21503"/>
                <wp:lineTo x="21443" y="0"/>
                <wp:lineTo x="0" y="0"/>
              </wp:wrapPolygon>
            </wp:wrapThrough>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60">
                      <a:extLst>
                        <a:ext uri="{28A0092B-C50C-407E-A947-70E740481C1C}">
                          <a14:useLocalDpi xmlns:a14="http://schemas.microsoft.com/office/drawing/2010/main" val="0"/>
                        </a:ext>
                      </a:extLst>
                    </a:blip>
                    <a:stretch>
                      <a:fillRect/>
                    </a:stretch>
                  </pic:blipFill>
                  <pic:spPr>
                    <a:xfrm>
                      <a:off x="0" y="0"/>
                      <a:ext cx="1918970" cy="3827145"/>
                    </a:xfrm>
                    <a:prstGeom prst="rect">
                      <a:avLst/>
                    </a:prstGeom>
                  </pic:spPr>
                </pic:pic>
              </a:graphicData>
            </a:graphic>
            <wp14:sizeRelH relativeFrom="page">
              <wp14:pctWidth>0</wp14:pctWidth>
            </wp14:sizeRelH>
            <wp14:sizeRelV relativeFrom="page">
              <wp14:pctHeight>0</wp14:pctHeight>
            </wp14:sizeRelV>
          </wp:anchor>
        </w:drawing>
      </w:r>
      <w:r w:rsidR="00726F11">
        <w:rPr>
          <w:i/>
          <w:iCs/>
          <w:noProof/>
        </w:rPr>
        <w:drawing>
          <wp:anchor distT="0" distB="0" distL="114300" distR="114300" simplePos="0" relativeHeight="252104704" behindDoc="0" locked="0" layoutInCell="1" allowOverlap="1" wp14:anchorId="72114D87" wp14:editId="7E40EDB3">
            <wp:simplePos x="0" y="0"/>
            <wp:positionH relativeFrom="column">
              <wp:posOffset>2104390</wp:posOffset>
            </wp:positionH>
            <wp:positionV relativeFrom="paragraph">
              <wp:posOffset>31750</wp:posOffset>
            </wp:positionV>
            <wp:extent cx="1517650" cy="3053715"/>
            <wp:effectExtent l="0" t="0" r="6350" b="0"/>
            <wp:wrapThrough wrapText="bothSides">
              <wp:wrapPolygon edited="0">
                <wp:start x="0" y="0"/>
                <wp:lineTo x="0" y="21425"/>
                <wp:lineTo x="21419" y="21425"/>
                <wp:lineTo x="21419"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rotWithShape="1">
                    <a:blip r:embed="rId61" cstate="print">
                      <a:extLst>
                        <a:ext uri="{28A0092B-C50C-407E-A947-70E740481C1C}">
                          <a14:useLocalDpi xmlns:a14="http://schemas.microsoft.com/office/drawing/2010/main" val="0"/>
                        </a:ext>
                      </a:extLst>
                    </a:blip>
                    <a:srcRect t="4282"/>
                    <a:stretch/>
                  </pic:blipFill>
                  <pic:spPr bwMode="auto">
                    <a:xfrm>
                      <a:off x="0" y="0"/>
                      <a:ext cx="1517650" cy="3053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ABCC85" w14:textId="20AFF880" w:rsidR="00B2171E" w:rsidRDefault="00B2171E" w:rsidP="009D663F">
      <w:pPr>
        <w:ind w:left="720"/>
        <w:jc w:val="center"/>
        <w:rPr>
          <w:b/>
          <w:bCs/>
          <w:sz w:val="28"/>
          <w:szCs w:val="28"/>
        </w:rPr>
      </w:pPr>
    </w:p>
    <w:p w14:paraId="7F52E264" w14:textId="5D73EB47" w:rsidR="00B2171E" w:rsidRDefault="00B2171E" w:rsidP="009D663F">
      <w:pPr>
        <w:ind w:left="720"/>
        <w:jc w:val="center"/>
        <w:rPr>
          <w:b/>
          <w:bCs/>
          <w:sz w:val="28"/>
          <w:szCs w:val="28"/>
        </w:rPr>
      </w:pPr>
    </w:p>
    <w:p w14:paraId="5FAA534B" w14:textId="2341CBEB" w:rsidR="00B2171E" w:rsidRDefault="00B2171E" w:rsidP="009D663F">
      <w:pPr>
        <w:ind w:left="720"/>
        <w:jc w:val="center"/>
        <w:rPr>
          <w:b/>
          <w:bCs/>
          <w:sz w:val="28"/>
          <w:szCs w:val="28"/>
        </w:rPr>
      </w:pPr>
    </w:p>
    <w:p w14:paraId="5247A09E" w14:textId="1EC8ED7E" w:rsidR="00B2171E" w:rsidRDefault="00B2171E" w:rsidP="009D663F">
      <w:pPr>
        <w:ind w:left="720"/>
        <w:jc w:val="center"/>
        <w:rPr>
          <w:b/>
          <w:bCs/>
          <w:sz w:val="28"/>
          <w:szCs w:val="28"/>
        </w:rPr>
      </w:pPr>
    </w:p>
    <w:p w14:paraId="3E0C88FB" w14:textId="0F2A923B" w:rsidR="00B2171E" w:rsidRDefault="00B2171E" w:rsidP="009D663F">
      <w:pPr>
        <w:ind w:left="720"/>
        <w:jc w:val="center"/>
        <w:rPr>
          <w:b/>
          <w:bCs/>
          <w:sz w:val="28"/>
          <w:szCs w:val="28"/>
        </w:rPr>
      </w:pPr>
    </w:p>
    <w:p w14:paraId="68E46B04" w14:textId="48213C5E" w:rsidR="00B2171E" w:rsidRDefault="00B2171E" w:rsidP="009D663F">
      <w:pPr>
        <w:ind w:left="720"/>
        <w:jc w:val="center"/>
        <w:rPr>
          <w:b/>
          <w:bCs/>
          <w:sz w:val="28"/>
          <w:szCs w:val="28"/>
        </w:rPr>
      </w:pPr>
    </w:p>
    <w:p w14:paraId="43C83460" w14:textId="621B5A16" w:rsidR="00B2171E" w:rsidRDefault="00B2171E" w:rsidP="009D663F">
      <w:pPr>
        <w:ind w:left="720"/>
        <w:jc w:val="center"/>
        <w:rPr>
          <w:b/>
          <w:bCs/>
          <w:sz w:val="28"/>
          <w:szCs w:val="28"/>
        </w:rPr>
      </w:pPr>
    </w:p>
    <w:p w14:paraId="50CC26B0" w14:textId="6DB3945A" w:rsidR="00B2171E" w:rsidRDefault="00B2171E" w:rsidP="009D663F">
      <w:pPr>
        <w:ind w:left="720"/>
        <w:jc w:val="center"/>
        <w:rPr>
          <w:b/>
          <w:bCs/>
          <w:sz w:val="28"/>
          <w:szCs w:val="28"/>
        </w:rPr>
      </w:pPr>
    </w:p>
    <w:p w14:paraId="4DAB29CB" w14:textId="4C528206" w:rsidR="00B2171E" w:rsidRDefault="00B2171E" w:rsidP="009D663F">
      <w:pPr>
        <w:ind w:left="720"/>
        <w:jc w:val="center"/>
        <w:rPr>
          <w:b/>
          <w:bCs/>
          <w:sz w:val="28"/>
          <w:szCs w:val="28"/>
        </w:rPr>
      </w:pPr>
    </w:p>
    <w:p w14:paraId="53FB6299" w14:textId="230088D3" w:rsidR="00B2171E" w:rsidRDefault="00B2171E" w:rsidP="009D663F">
      <w:pPr>
        <w:ind w:left="720"/>
        <w:jc w:val="center"/>
        <w:rPr>
          <w:b/>
          <w:bCs/>
          <w:sz w:val="28"/>
          <w:szCs w:val="28"/>
        </w:rPr>
      </w:pPr>
    </w:p>
    <w:p w14:paraId="4A91E447" w14:textId="412EF4DC" w:rsidR="00156C09" w:rsidRPr="00B55877" w:rsidRDefault="00EE1520" w:rsidP="00156C09">
      <w:pPr>
        <w:ind w:left="720"/>
        <w:jc w:val="center"/>
        <w:rPr>
          <w:i/>
          <w:iCs/>
        </w:rPr>
      </w:pPr>
      <w:r>
        <w:rPr>
          <w:rFonts w:eastAsia="Times New Roman" w:cs="Times New Roman"/>
          <w:i/>
          <w:iCs/>
        </w:rPr>
        <w:t>Figure</w:t>
      </w:r>
      <w:r w:rsidR="00156C09" w:rsidRPr="00B55877">
        <w:rPr>
          <w:i/>
          <w:iCs/>
        </w:rPr>
        <w:t xml:space="preserve"> 3</w:t>
      </w:r>
      <w:r w:rsidR="00035236">
        <w:rPr>
          <w:i/>
          <w:iCs/>
        </w:rPr>
        <w:t>8</w:t>
      </w:r>
      <w:r w:rsidR="00156C09">
        <w:rPr>
          <w:i/>
          <w:iCs/>
        </w:rPr>
        <w:t>, 3</w:t>
      </w:r>
      <w:r w:rsidR="00035236">
        <w:rPr>
          <w:i/>
          <w:iCs/>
        </w:rPr>
        <w:t>9</w:t>
      </w:r>
      <w:r w:rsidR="00156C09">
        <w:rPr>
          <w:i/>
          <w:iCs/>
        </w:rPr>
        <w:t xml:space="preserve"> and </w:t>
      </w:r>
      <w:r w:rsidR="00035236">
        <w:rPr>
          <w:i/>
          <w:iCs/>
        </w:rPr>
        <w:t>40</w:t>
      </w:r>
      <w:r w:rsidR="00156C09">
        <w:rPr>
          <w:i/>
          <w:iCs/>
        </w:rPr>
        <w:t xml:space="preserve"> </w:t>
      </w:r>
      <w:r w:rsidR="00D562D4">
        <w:rPr>
          <w:i/>
          <w:iCs/>
        </w:rPr>
        <w:t>Client/</w:t>
      </w:r>
      <w:r w:rsidR="00035236">
        <w:rPr>
          <w:i/>
          <w:iCs/>
        </w:rPr>
        <w:t>User viewing sensor locat</w:t>
      </w:r>
      <w:r w:rsidR="00887180">
        <w:rPr>
          <w:i/>
          <w:iCs/>
        </w:rPr>
        <w:t>ed at JKUAT pond and Engineering Laboratory Building (</w:t>
      </w:r>
      <w:r w:rsidR="00822452">
        <w:rPr>
          <w:i/>
          <w:iCs/>
        </w:rPr>
        <w:t>ELB) via</w:t>
      </w:r>
      <w:r w:rsidR="00035236">
        <w:rPr>
          <w:i/>
          <w:iCs/>
        </w:rPr>
        <w:t xml:space="preserve"> Google Maps API</w:t>
      </w:r>
      <w:r w:rsidR="0028712B">
        <w:rPr>
          <w:i/>
          <w:iCs/>
        </w:rPr>
        <w:t>.</w:t>
      </w:r>
    </w:p>
    <w:p w14:paraId="6C26C07E" w14:textId="6FD078B8" w:rsidR="00B2171E" w:rsidRDefault="00B2171E" w:rsidP="009D663F">
      <w:pPr>
        <w:ind w:left="720"/>
        <w:jc w:val="center"/>
        <w:rPr>
          <w:b/>
          <w:bCs/>
          <w:sz w:val="28"/>
          <w:szCs w:val="28"/>
        </w:rPr>
      </w:pPr>
    </w:p>
    <w:p w14:paraId="7268FE78" w14:textId="3DF23D23" w:rsidR="00B2171E" w:rsidRDefault="00B2171E" w:rsidP="009D663F">
      <w:pPr>
        <w:ind w:left="720"/>
        <w:jc w:val="center"/>
        <w:rPr>
          <w:b/>
          <w:bCs/>
          <w:sz w:val="28"/>
          <w:szCs w:val="28"/>
        </w:rPr>
      </w:pPr>
    </w:p>
    <w:p w14:paraId="6565464E" w14:textId="2F403E0A" w:rsidR="00B2171E" w:rsidRDefault="00B2171E" w:rsidP="009D663F">
      <w:pPr>
        <w:ind w:left="720"/>
        <w:jc w:val="center"/>
        <w:rPr>
          <w:b/>
          <w:bCs/>
          <w:sz w:val="28"/>
          <w:szCs w:val="28"/>
        </w:rPr>
      </w:pPr>
    </w:p>
    <w:p w14:paraId="34F32DC4" w14:textId="519B3449" w:rsidR="00B2171E" w:rsidRDefault="00B2171E" w:rsidP="009D663F">
      <w:pPr>
        <w:ind w:left="720"/>
        <w:jc w:val="center"/>
        <w:rPr>
          <w:b/>
          <w:bCs/>
          <w:sz w:val="28"/>
          <w:szCs w:val="28"/>
        </w:rPr>
      </w:pPr>
    </w:p>
    <w:p w14:paraId="6D10B582" w14:textId="0BE0BFE1" w:rsidR="00B2171E" w:rsidRDefault="00B2171E" w:rsidP="009D663F">
      <w:pPr>
        <w:ind w:left="720"/>
        <w:jc w:val="center"/>
        <w:rPr>
          <w:b/>
          <w:bCs/>
          <w:sz w:val="28"/>
          <w:szCs w:val="28"/>
        </w:rPr>
      </w:pPr>
    </w:p>
    <w:p w14:paraId="4FB7824C" w14:textId="348F0ED5" w:rsidR="0024382F" w:rsidRPr="000351F7" w:rsidRDefault="0024382F" w:rsidP="009C3B81">
      <w:pPr>
        <w:pStyle w:val="ListParagraph"/>
        <w:numPr>
          <w:ilvl w:val="0"/>
          <w:numId w:val="32"/>
        </w:numPr>
        <w:ind w:left="540" w:hanging="540"/>
        <w:jc w:val="center"/>
        <w:rPr>
          <w:b/>
          <w:bCs/>
          <w:sz w:val="28"/>
          <w:szCs w:val="28"/>
        </w:rPr>
      </w:pPr>
      <w:r w:rsidRPr="000351F7">
        <w:rPr>
          <w:b/>
          <w:bCs/>
          <w:sz w:val="28"/>
          <w:szCs w:val="28"/>
        </w:rPr>
        <w:lastRenderedPageBreak/>
        <w:t>Discussion</w:t>
      </w:r>
    </w:p>
    <w:p w14:paraId="31604A43" w14:textId="77777777" w:rsidR="00861D17" w:rsidRPr="000351F7" w:rsidRDefault="00D6535C" w:rsidP="00340F35">
      <w:r w:rsidRPr="000351F7">
        <w:t xml:space="preserve">As seen from </w:t>
      </w:r>
      <w:r w:rsidR="00340F35" w:rsidRPr="000351F7">
        <w:t>th</w:t>
      </w:r>
      <w:r w:rsidRPr="000351F7">
        <w:t>e results</w:t>
      </w:r>
      <w:r w:rsidR="00341894" w:rsidRPr="000351F7">
        <w:t xml:space="preserve"> presented in section four (4) above, </w:t>
      </w:r>
      <w:r w:rsidR="00340F35" w:rsidRPr="000351F7">
        <w:t xml:space="preserve">Chl-a concentrations </w:t>
      </w:r>
      <w:r w:rsidR="00341894" w:rsidRPr="000351F7">
        <w:t xml:space="preserve">we reportedly high </w:t>
      </w:r>
      <w:r w:rsidR="00340F35" w:rsidRPr="000351F7">
        <w:t xml:space="preserve">in </w:t>
      </w:r>
      <w:r w:rsidR="00341894" w:rsidRPr="000351F7">
        <w:t>the dates assessed and seen to be</w:t>
      </w:r>
      <w:r w:rsidR="00340F35" w:rsidRPr="000351F7">
        <w:t xml:space="preserve"> far above the minimum</w:t>
      </w:r>
      <w:r w:rsidR="00341894" w:rsidRPr="000351F7">
        <w:t xml:space="preserve"> optimal</w:t>
      </w:r>
      <w:r w:rsidR="00340F35" w:rsidRPr="000351F7">
        <w:t xml:space="preserve"> value of </w:t>
      </w:r>
      <w:r w:rsidR="00341894" w:rsidRPr="000351F7">
        <w:t>non-turbid</w:t>
      </w:r>
      <w:r w:rsidR="00340F35" w:rsidRPr="000351F7">
        <w:t xml:space="preserve"> waters</w:t>
      </w:r>
      <w:r w:rsidR="00341894" w:rsidRPr="000351F7">
        <w:t xml:space="preserve"> like Lake Victoria</w:t>
      </w:r>
      <w:r w:rsidR="00340F35" w:rsidRPr="000351F7">
        <w:t xml:space="preserve">, which has been determined as </w:t>
      </w:r>
      <w:r w:rsidR="00546A61" w:rsidRPr="000351F7">
        <w:t>20</w:t>
      </w:r>
      <w:r w:rsidR="00340F35" w:rsidRPr="000351F7">
        <w:t>.05m</w:t>
      </w:r>
      <w:r w:rsidR="00546A61" w:rsidRPr="000351F7">
        <w:t>/</w:t>
      </w:r>
      <w:r w:rsidR="00340F35" w:rsidRPr="000351F7">
        <w:t>gm</w:t>
      </w:r>
      <w:r w:rsidR="00546A61" w:rsidRPr="000351F7">
        <w:rPr>
          <w:vertAlign w:val="superscript"/>
        </w:rPr>
        <w:t>3</w:t>
      </w:r>
      <w:r w:rsidR="00340F35" w:rsidRPr="000351F7">
        <w:t xml:space="preserve"> </w:t>
      </w:r>
      <w:r w:rsidR="00546A61" w:rsidRPr="000351F7">
        <w:t>(Ref)</w:t>
      </w:r>
      <w:r w:rsidR="001415BD" w:rsidRPr="000351F7">
        <w:t>.</w:t>
      </w:r>
      <w:r w:rsidR="00340F35" w:rsidRPr="000351F7">
        <w:t xml:space="preserve"> This situation </w:t>
      </w:r>
      <w:r w:rsidR="001415BD" w:rsidRPr="000351F7">
        <w:t>took effect owing to</w:t>
      </w:r>
      <w:r w:rsidR="00340F35" w:rsidRPr="000351F7">
        <w:t xml:space="preserve"> the </w:t>
      </w:r>
      <w:r w:rsidR="007F4DDA" w:rsidRPr="000351F7">
        <w:t>circumstantial</w:t>
      </w:r>
      <w:r w:rsidR="00340F35" w:rsidRPr="000351F7">
        <w:t xml:space="preserve"> elevated proliferation</w:t>
      </w:r>
      <w:r w:rsidR="007F4DDA" w:rsidRPr="000351F7">
        <w:t xml:space="preserve">, </w:t>
      </w:r>
      <w:r w:rsidR="00340F35" w:rsidRPr="000351F7">
        <w:t>predominance</w:t>
      </w:r>
      <w:r w:rsidR="007F4DDA" w:rsidRPr="000351F7">
        <w:t xml:space="preserve"> and therefore prevalence </w:t>
      </w:r>
      <w:r w:rsidR="00340F35" w:rsidRPr="000351F7">
        <w:t xml:space="preserve">of </w:t>
      </w:r>
      <w:r w:rsidR="007F4DDA" w:rsidRPr="000351F7">
        <w:t xml:space="preserve">the </w:t>
      </w:r>
      <w:r w:rsidR="002C3132" w:rsidRPr="000351F7">
        <w:t>CyanoHABs</w:t>
      </w:r>
      <w:r w:rsidR="00340F35" w:rsidRPr="000351F7">
        <w:t xml:space="preserve"> species</w:t>
      </w:r>
      <w:r w:rsidR="002C3132" w:rsidRPr="000351F7">
        <w:t xml:space="preserve"> that </w:t>
      </w:r>
      <w:r w:rsidR="00340F35" w:rsidRPr="000351F7">
        <w:t xml:space="preserve">produce </w:t>
      </w:r>
      <w:r w:rsidR="002C3132" w:rsidRPr="000351F7">
        <w:t>the toxins</w:t>
      </w:r>
      <w:r w:rsidR="00340F35" w:rsidRPr="000351F7">
        <w:t xml:space="preserve"> [47,48]. The </w:t>
      </w:r>
      <w:r w:rsidR="004104AB" w:rsidRPr="000351F7">
        <w:t xml:space="preserve">used Ocean Color-2 algorithm presented in this literature </w:t>
      </w:r>
      <w:r w:rsidR="00340F35" w:rsidRPr="000351F7">
        <w:t xml:space="preserve">was able to </w:t>
      </w:r>
      <w:r w:rsidR="004104AB" w:rsidRPr="000351F7">
        <w:t xml:space="preserve">model and </w:t>
      </w:r>
      <w:r w:rsidR="00340F35" w:rsidRPr="000351F7">
        <w:t xml:space="preserve">represent </w:t>
      </w:r>
      <w:r w:rsidR="00861D17" w:rsidRPr="000351F7">
        <w:t>this phenomenon</w:t>
      </w:r>
      <w:r w:rsidR="004104AB" w:rsidRPr="000351F7">
        <w:t xml:space="preserve">. </w:t>
      </w:r>
    </w:p>
    <w:p w14:paraId="32CC4939" w14:textId="77777777" w:rsidR="004B54B4" w:rsidRPr="000351F7" w:rsidRDefault="003A1C68" w:rsidP="00340F35">
      <w:r w:rsidRPr="000351F7">
        <w:t>It was noted that of all the reported incidences, it was noted that 2018 had the lowest magnitude of impact as manifested by the least concentrations of 25.</w:t>
      </w:r>
      <w:r w:rsidR="003A0551" w:rsidRPr="000351F7">
        <w:t>9</w:t>
      </w:r>
      <w:r w:rsidRPr="000351F7">
        <w:t xml:space="preserve"> m/gm</w:t>
      </w:r>
      <w:r w:rsidRPr="000351F7">
        <w:rPr>
          <w:vertAlign w:val="superscript"/>
        </w:rPr>
        <w:t>3</w:t>
      </w:r>
      <w:r w:rsidR="003A0551" w:rsidRPr="000351F7">
        <w:t>. 2020 bloom occurrence saw the highest concentrations of 57.1 m/gm</w:t>
      </w:r>
      <w:r w:rsidR="003A0551" w:rsidRPr="000351F7">
        <w:rPr>
          <w:vertAlign w:val="superscript"/>
        </w:rPr>
        <w:t>3</w:t>
      </w:r>
      <w:r w:rsidR="00BB7AE6" w:rsidRPr="000351F7">
        <w:t>. Generally, the</w:t>
      </w:r>
      <w:r w:rsidR="00340F35" w:rsidRPr="000351F7">
        <w:t xml:space="preserve"> </w:t>
      </w:r>
      <w:r w:rsidR="008D6118" w:rsidRPr="000351F7">
        <w:t xml:space="preserve">highest concentrations in most cases were located either at the North, South </w:t>
      </w:r>
      <w:r w:rsidR="008D3DBD" w:rsidRPr="000351F7">
        <w:t xml:space="preserve">or Central part </w:t>
      </w:r>
      <w:r w:rsidR="008D6118" w:rsidRPr="000351F7">
        <w:t xml:space="preserve">of the </w:t>
      </w:r>
      <w:r w:rsidR="008D3DBD" w:rsidRPr="000351F7">
        <w:t>Lake Victoria basin, without necessarily manifesting any predictable trend</w:t>
      </w:r>
      <w:r w:rsidR="00340F35" w:rsidRPr="000351F7">
        <w:t>. In th</w:t>
      </w:r>
      <w:r w:rsidR="008D3DBD" w:rsidRPr="000351F7">
        <w:t>e mentioned</w:t>
      </w:r>
      <w:r w:rsidR="00340F35" w:rsidRPr="000351F7">
        <w:t xml:space="preserve"> section</w:t>
      </w:r>
      <w:r w:rsidR="008D3DBD" w:rsidRPr="000351F7">
        <w:t>s</w:t>
      </w:r>
      <w:r w:rsidR="00340F35" w:rsidRPr="000351F7">
        <w:t xml:space="preserve">, the eutrophication caused by a high discharge of pollutions coming from the </w:t>
      </w:r>
      <w:r w:rsidR="008D3DBD" w:rsidRPr="000351F7">
        <w:t>busy industrial sections of the riparian reserves</w:t>
      </w:r>
      <w:r w:rsidR="00340F35" w:rsidRPr="000351F7">
        <w:t xml:space="preserve"> </w:t>
      </w:r>
      <w:r w:rsidR="008D3DBD" w:rsidRPr="000351F7">
        <w:t>played the greatest responsibility for the</w:t>
      </w:r>
      <w:r w:rsidR="00340F35" w:rsidRPr="000351F7">
        <w:t xml:space="preserve"> proliferation of </w:t>
      </w:r>
      <w:r w:rsidR="008D3DBD" w:rsidRPr="000351F7">
        <w:t xml:space="preserve">harmful </w:t>
      </w:r>
      <w:r w:rsidR="00340F35" w:rsidRPr="000351F7">
        <w:t xml:space="preserve">algae [2,12,44,45,75]. </w:t>
      </w:r>
    </w:p>
    <w:p w14:paraId="35A5E7C4" w14:textId="77777777" w:rsidR="003B008A" w:rsidRPr="000351F7" w:rsidRDefault="00386C24" w:rsidP="00340F35">
      <w:r w:rsidRPr="000351F7">
        <w:t>With regard to the Lake Surface Air Temperature (LSAT)</w:t>
      </w:r>
      <w:r w:rsidR="00C044A2" w:rsidRPr="000351F7">
        <w:t xml:space="preserve">, the values were seen to corroborate with the Chl-a values since high temperatures spots were as well associated with relatively high Chl-a concentrations. This agrees with the hypothesis that algae occurrences are </w:t>
      </w:r>
      <w:r w:rsidR="0081599D" w:rsidRPr="000351F7">
        <w:t>closely</w:t>
      </w:r>
      <w:r w:rsidR="00C044A2" w:rsidRPr="000351F7">
        <w:t xml:space="preserve"> associated with high </w:t>
      </w:r>
      <w:r w:rsidR="0081599D" w:rsidRPr="000351F7">
        <w:t>temperatures and upon their occurrence, they</w:t>
      </w:r>
      <w:r w:rsidRPr="000351F7">
        <w:t xml:space="preserve"> </w:t>
      </w:r>
      <w:r w:rsidR="0081599D" w:rsidRPr="000351F7">
        <w:t xml:space="preserve">cause the LSAT to as well rise. </w:t>
      </w:r>
    </w:p>
    <w:p w14:paraId="5CC95510" w14:textId="2F615D5A" w:rsidR="00D03334" w:rsidRPr="000351F7" w:rsidRDefault="0008742C" w:rsidP="00D03334">
      <w:r w:rsidRPr="000351F7">
        <w:t xml:space="preserve">The estimated Chl-a and LSAT </w:t>
      </w:r>
      <w:r w:rsidR="00D03334" w:rsidRPr="000351F7">
        <w:t>were correlated with the well accepted Sentinel 3 OLCI Chl-a (ref)and MODIS LSAT</w:t>
      </w:r>
      <w:r w:rsidR="00D61C22" w:rsidRPr="000351F7">
        <w:t xml:space="preserve"> </w:t>
      </w:r>
      <w:r w:rsidR="00D03334" w:rsidRPr="000351F7">
        <w:t>(ref) products.</w:t>
      </w:r>
      <w:r w:rsidR="00D61C22" w:rsidRPr="000351F7">
        <w:t xml:space="preserve"> The Chl-a estimates were found to correlate positively strong with R</w:t>
      </w:r>
      <w:r w:rsidR="00D61C22" w:rsidRPr="000351F7">
        <w:rPr>
          <w:vertAlign w:val="superscript"/>
        </w:rPr>
        <w:t xml:space="preserve">2 </w:t>
      </w:r>
      <w:r w:rsidR="00D61C22" w:rsidRPr="000351F7">
        <w:t>scores ranging from 0.83 to 0.899. Again, the estimated LSAT were correlated with the MODIS LSAT (ref) products. The Chl-a estimates were as well found to correlate positively strong with R</w:t>
      </w:r>
      <w:r w:rsidR="00D61C22" w:rsidRPr="000351F7">
        <w:rPr>
          <w:vertAlign w:val="superscript"/>
        </w:rPr>
        <w:t xml:space="preserve">2 </w:t>
      </w:r>
      <w:r w:rsidR="00D61C22" w:rsidRPr="000351F7">
        <w:t xml:space="preserve">scores ranging from 0.67 to 0.82. </w:t>
      </w:r>
      <w:r w:rsidR="00D03334" w:rsidRPr="000351F7">
        <w:t xml:space="preserve">These correlations of determinations essentially implies that there did exist significant strong positive correlation between </w:t>
      </w:r>
      <w:r w:rsidR="00D61C22" w:rsidRPr="000351F7">
        <w:t>the estimates and</w:t>
      </w:r>
      <w:r w:rsidR="00D03334" w:rsidRPr="000351F7">
        <w:t xml:space="preserve"> data products </w:t>
      </w:r>
      <w:r w:rsidR="00D61C22" w:rsidRPr="000351F7">
        <w:t>highlighted before.</w:t>
      </w:r>
    </w:p>
    <w:p w14:paraId="32D12825" w14:textId="6618A785" w:rsidR="00D03334" w:rsidRPr="000351F7" w:rsidRDefault="00D03334" w:rsidP="00D03334">
      <w:r w:rsidRPr="000351F7">
        <w:lastRenderedPageBreak/>
        <w:t>That is to say, in regions with insufficient estimate parameters for Lake Surface Air Temperature</w:t>
      </w:r>
      <w:r w:rsidR="00D61C22" w:rsidRPr="000351F7">
        <w:t xml:space="preserve"> and Chl-a</w:t>
      </w:r>
      <w:r w:rsidRPr="000351F7">
        <w:t xml:space="preserve">, it is truly reliable and accurate to employ the </w:t>
      </w:r>
      <w:r w:rsidR="00D61C22" w:rsidRPr="000351F7">
        <w:t xml:space="preserve">Ocean Color -2 </w:t>
      </w:r>
      <w:r w:rsidRPr="000351F7">
        <w:t>Moving Window algorithm to estimate using Landsat 8 TIRs.</w:t>
      </w:r>
      <w:r w:rsidR="00D61C22" w:rsidRPr="000351F7">
        <w:t xml:space="preserve"> These two can then be implemented </w:t>
      </w:r>
      <w:r w:rsidR="002E0B9C" w:rsidRPr="000351F7">
        <w:t xml:space="preserve">on board Landsat 8 and enable automatic download of the results in the event of future HAB, which will therefore call for immediate and </w:t>
      </w:r>
      <w:r w:rsidR="004D4C6F" w:rsidRPr="000351F7">
        <w:t>precautionary corrective</w:t>
      </w:r>
      <w:r w:rsidR="002E0B9C" w:rsidRPr="000351F7">
        <w:t xml:space="preserve"> measures.</w:t>
      </w:r>
    </w:p>
    <w:p w14:paraId="026FBA48" w14:textId="3639798E" w:rsidR="00D34FBA" w:rsidRDefault="00D6535C" w:rsidP="001344C9">
      <w:pPr>
        <w:rPr>
          <w:i/>
          <w:iCs/>
          <w:color w:val="2E74B5" w:themeColor="accent1" w:themeShade="BF"/>
          <w:sz w:val="18"/>
          <w:szCs w:val="18"/>
        </w:rPr>
      </w:pPr>
      <w:r w:rsidRPr="000351F7">
        <w:t>The</w:t>
      </w:r>
      <w:r w:rsidR="001D1670" w:rsidRPr="000351F7">
        <w:t xml:space="preserve"> </w:t>
      </w:r>
      <w:r w:rsidR="005F3BA0" w:rsidRPr="000351F7">
        <w:t>full-blown IoT system which is</w:t>
      </w:r>
      <w:r w:rsidRPr="000351F7">
        <w:t xml:space="preserve"> made up of various components </w:t>
      </w:r>
      <w:r w:rsidR="005F3BA0" w:rsidRPr="000351F7">
        <w:t>like Lake Surface Air Temperature DHT11 sensor</w:t>
      </w:r>
      <w:r w:rsidRPr="000351F7">
        <w:t xml:space="preserve">, </w:t>
      </w:r>
      <w:r w:rsidR="005F3BA0" w:rsidRPr="000351F7">
        <w:t>Neo-Ublox</w:t>
      </w:r>
      <w:r w:rsidRPr="000351F7">
        <w:t xml:space="preserve"> GPS modules </w:t>
      </w:r>
      <w:r w:rsidR="005F3BA0" w:rsidRPr="000351F7">
        <w:t>with a fixed antenna</w:t>
      </w:r>
      <w:r w:rsidRPr="000351F7">
        <w:t xml:space="preserve">, </w:t>
      </w:r>
      <w:r w:rsidR="005F3BA0" w:rsidRPr="000351F7">
        <w:t>Raspberry Pi Microprocessor</w:t>
      </w:r>
      <w:r w:rsidRPr="000351F7">
        <w:t xml:space="preserve">, breadboard that </w:t>
      </w:r>
      <w:r w:rsidR="00EC7DCD" w:rsidRPr="000351F7">
        <w:t>serves</w:t>
      </w:r>
      <w:r w:rsidRPr="000351F7">
        <w:t xml:space="preserve"> as the circuit</w:t>
      </w:r>
      <w:r w:rsidR="00EC7DCD" w:rsidRPr="000351F7">
        <w:t xml:space="preserve"> prototyping</w:t>
      </w:r>
      <w:r w:rsidRPr="000351F7">
        <w:t xml:space="preserve"> board</w:t>
      </w:r>
      <w:r w:rsidR="00EC7DCD" w:rsidRPr="000351F7">
        <w:t xml:space="preserve"> and </w:t>
      </w:r>
      <w:r w:rsidRPr="000351F7">
        <w:t>power supply</w:t>
      </w:r>
      <w:r w:rsidR="00EC7DCD" w:rsidRPr="000351F7">
        <w:t xml:space="preserve"> that run the software</w:t>
      </w:r>
      <w:r w:rsidRPr="000351F7">
        <w:t xml:space="preserve">. The </w:t>
      </w:r>
      <w:r w:rsidR="00132CE6" w:rsidRPr="000351F7">
        <w:t>system that was</w:t>
      </w:r>
      <w:r w:rsidRPr="000351F7">
        <w:t xml:space="preserve"> made up of</w:t>
      </w:r>
      <w:r w:rsidR="00132CE6" w:rsidRPr="000351F7">
        <w:t xml:space="preserve"> the above-mentioned</w:t>
      </w:r>
      <w:r w:rsidRPr="000351F7">
        <w:t xml:space="preserve"> hardware and software</w:t>
      </w:r>
      <w:r w:rsidR="00132CE6" w:rsidRPr="000351F7">
        <w:t xml:space="preserve"> was able to measure and report</w:t>
      </w:r>
      <w:r w:rsidRPr="000351F7">
        <w:t xml:space="preserve"> in real time</w:t>
      </w:r>
      <w:r w:rsidR="00132CE6" w:rsidRPr="000351F7">
        <w:t xml:space="preserve"> the Lake Surface Air Temperate, and</w:t>
      </w:r>
      <w:r w:rsidRPr="000351F7">
        <w:t xml:space="preserve"> giving the location in form of </w:t>
      </w:r>
      <w:r w:rsidR="00132CE6" w:rsidRPr="000351F7">
        <w:t xml:space="preserve">WGS84 </w:t>
      </w:r>
      <w:r w:rsidRPr="000351F7">
        <w:t>latitude, longitude,</w:t>
      </w:r>
      <w:r w:rsidR="00132CE6" w:rsidRPr="000351F7">
        <w:t xml:space="preserve"> and the</w:t>
      </w:r>
      <w:r w:rsidRPr="000351F7">
        <w:t xml:space="preserve"> time </w:t>
      </w:r>
      <w:r w:rsidR="00132CE6" w:rsidRPr="000351F7">
        <w:t>in</w:t>
      </w:r>
      <w:r w:rsidRPr="000351F7">
        <w:t xml:space="preserve"> Greenwich Meridian Time (GMT)</w:t>
      </w:r>
      <w:r w:rsidR="00132CE6" w:rsidRPr="000351F7">
        <w:t xml:space="preserve"> </w:t>
      </w:r>
      <w:r w:rsidR="008D6A7F" w:rsidRPr="000351F7">
        <w:t xml:space="preserve">and display in a remote hand-held phone </w:t>
      </w:r>
      <w:r w:rsidR="00132CE6" w:rsidRPr="000351F7">
        <w:t xml:space="preserve">as shown in the Figures 35 to </w:t>
      </w:r>
      <w:r w:rsidR="008D6A7F" w:rsidRPr="000351F7">
        <w:t>37</w:t>
      </w:r>
      <w:r w:rsidRPr="000351F7">
        <w:t>.</w:t>
      </w:r>
      <w:r w:rsidR="008D6A7F" w:rsidRPr="000351F7">
        <w:t>A google map showing the location of the  system as</w:t>
      </w:r>
      <w:r w:rsidRPr="000351F7">
        <w:t xml:space="preserve"> </w:t>
      </w:r>
      <w:r w:rsidR="008D6A7F" w:rsidRPr="000351F7">
        <w:t xml:space="preserve">at the time of LSAT collection was also implemented as seen in Figures 38, 39 and 40. </w:t>
      </w:r>
      <w:r w:rsidRPr="000351F7">
        <w:t xml:space="preserve">The </w:t>
      </w:r>
      <w:r w:rsidR="00132CE6" w:rsidRPr="000351F7">
        <w:t>LSAT of the test environments in</w:t>
      </w:r>
      <w:r w:rsidR="008D6A7F" w:rsidRPr="000351F7">
        <w:t xml:space="preserve"> JKUAT ranged from 23.8 to 28.6 which were within optimum were reported</w:t>
      </w:r>
      <w:r w:rsidRPr="000351F7">
        <w:t>. Therefore, this system can help</w:t>
      </w:r>
      <w:r w:rsidR="008D6A7F" w:rsidRPr="000351F7">
        <w:t xml:space="preserve"> in near-real time to monitor and track the LSAT of Lake Victoria and any other area of Study</w:t>
      </w:r>
      <w:r w:rsidR="00B90832" w:rsidRPr="000351F7">
        <w:t xml:space="preserve"> of related phenomena</w:t>
      </w:r>
      <w:r w:rsidRPr="000351F7">
        <w:t xml:space="preserve">. The </w:t>
      </w:r>
      <w:r w:rsidR="00B90832" w:rsidRPr="000351F7">
        <w:t xml:space="preserve">IoT </w:t>
      </w:r>
      <w:r w:rsidRPr="000351F7">
        <w:t xml:space="preserve">system of hardware and software </w:t>
      </w:r>
      <w:r w:rsidR="00B90832" w:rsidRPr="000351F7">
        <w:t xml:space="preserve">can </w:t>
      </w:r>
      <w:r w:rsidR="001344C9" w:rsidRPr="000351F7">
        <w:t>therefore improve</w:t>
      </w:r>
      <w:r w:rsidRPr="000351F7">
        <w:t xml:space="preserve"> water quality monitoring and assessment enabling it to be in real time and give the spatial attribute of location</w:t>
      </w:r>
      <w:r w:rsidR="00B90832" w:rsidRPr="000351F7">
        <w:t xml:space="preserve"> which will couple the space borne monitoring system like Landsat space missions</w:t>
      </w:r>
      <w:r w:rsidR="001344C9">
        <w:rPr>
          <w:i/>
          <w:iCs/>
          <w:color w:val="2E74B5" w:themeColor="accent1" w:themeShade="BF"/>
          <w:sz w:val="18"/>
          <w:szCs w:val="18"/>
        </w:rPr>
        <w:t>.</w:t>
      </w:r>
    </w:p>
    <w:p w14:paraId="3C0AD2C6" w14:textId="0644BBEB" w:rsidR="001344C9" w:rsidRDefault="001344C9" w:rsidP="001344C9">
      <w:pPr>
        <w:rPr>
          <w:i/>
          <w:iCs/>
          <w:color w:val="2E74B5" w:themeColor="accent1" w:themeShade="BF"/>
          <w:sz w:val="18"/>
          <w:szCs w:val="18"/>
        </w:rPr>
      </w:pPr>
    </w:p>
    <w:p w14:paraId="15E9CC83" w14:textId="45578286" w:rsidR="001344C9" w:rsidRDefault="001344C9" w:rsidP="001344C9">
      <w:pPr>
        <w:rPr>
          <w:i/>
          <w:iCs/>
          <w:color w:val="2E74B5" w:themeColor="accent1" w:themeShade="BF"/>
          <w:sz w:val="18"/>
          <w:szCs w:val="18"/>
        </w:rPr>
      </w:pPr>
    </w:p>
    <w:p w14:paraId="49372CB7" w14:textId="77777777" w:rsidR="001344C9" w:rsidRPr="006B55F9" w:rsidRDefault="001344C9" w:rsidP="001344C9">
      <w:pPr>
        <w:rPr>
          <w:color w:val="FF0000"/>
          <w:sz w:val="18"/>
          <w:szCs w:val="18"/>
        </w:rPr>
      </w:pPr>
    </w:p>
    <w:p w14:paraId="30225A0F" w14:textId="30E5B290" w:rsidR="00340F35" w:rsidRDefault="00340F35" w:rsidP="008F5BB2">
      <w:pPr>
        <w:rPr>
          <w:i/>
          <w:iCs/>
          <w:color w:val="2E74B5" w:themeColor="accent1" w:themeShade="BF"/>
          <w:sz w:val="18"/>
          <w:szCs w:val="18"/>
        </w:rPr>
      </w:pPr>
    </w:p>
    <w:p w14:paraId="7700123B" w14:textId="58C84C0E" w:rsidR="00340F35" w:rsidRDefault="00340F35" w:rsidP="008F5BB2">
      <w:pPr>
        <w:rPr>
          <w:i/>
          <w:iCs/>
          <w:color w:val="2E74B5" w:themeColor="accent1" w:themeShade="BF"/>
          <w:sz w:val="18"/>
          <w:szCs w:val="18"/>
        </w:rPr>
      </w:pPr>
    </w:p>
    <w:p w14:paraId="171AA136" w14:textId="477F1616" w:rsidR="00340F35" w:rsidRDefault="00340F35" w:rsidP="008F5BB2">
      <w:pPr>
        <w:rPr>
          <w:i/>
          <w:iCs/>
          <w:color w:val="2E74B5" w:themeColor="accent1" w:themeShade="BF"/>
          <w:sz w:val="18"/>
          <w:szCs w:val="18"/>
        </w:rPr>
      </w:pPr>
    </w:p>
    <w:p w14:paraId="717F2A0C" w14:textId="367D0951" w:rsidR="00D56728" w:rsidRDefault="00D56728" w:rsidP="008F5BB2">
      <w:pPr>
        <w:rPr>
          <w:i/>
          <w:iCs/>
          <w:color w:val="2E74B5" w:themeColor="accent1" w:themeShade="BF"/>
          <w:sz w:val="18"/>
          <w:szCs w:val="18"/>
        </w:rPr>
      </w:pPr>
    </w:p>
    <w:p w14:paraId="75DB451C" w14:textId="77777777" w:rsidR="00D56728" w:rsidRDefault="00D56728" w:rsidP="008F5BB2">
      <w:pPr>
        <w:rPr>
          <w:i/>
          <w:iCs/>
          <w:color w:val="2E74B5" w:themeColor="accent1" w:themeShade="BF"/>
          <w:sz w:val="18"/>
          <w:szCs w:val="18"/>
        </w:rPr>
      </w:pPr>
    </w:p>
    <w:p w14:paraId="6A1D5BF1" w14:textId="3A508581" w:rsidR="0024382F" w:rsidRPr="000351F7" w:rsidRDefault="009C4417" w:rsidP="009C3B81">
      <w:pPr>
        <w:pStyle w:val="ListParagraph"/>
        <w:numPr>
          <w:ilvl w:val="0"/>
          <w:numId w:val="32"/>
        </w:numPr>
        <w:ind w:left="720" w:hanging="720"/>
        <w:jc w:val="center"/>
        <w:rPr>
          <w:b/>
          <w:bCs/>
          <w:sz w:val="28"/>
          <w:szCs w:val="28"/>
        </w:rPr>
      </w:pPr>
      <w:r w:rsidRPr="000351F7">
        <w:rPr>
          <w:b/>
          <w:bCs/>
          <w:sz w:val="28"/>
          <w:szCs w:val="28"/>
        </w:rPr>
        <w:lastRenderedPageBreak/>
        <w:t>Conclusion</w:t>
      </w:r>
      <w:r w:rsidR="00664852" w:rsidRPr="000351F7">
        <w:rPr>
          <w:b/>
          <w:bCs/>
          <w:sz w:val="28"/>
          <w:szCs w:val="28"/>
        </w:rPr>
        <w:t>s</w:t>
      </w:r>
      <w:r w:rsidR="00E4372B" w:rsidRPr="000351F7">
        <w:rPr>
          <w:b/>
          <w:bCs/>
          <w:sz w:val="28"/>
          <w:szCs w:val="28"/>
        </w:rPr>
        <w:t xml:space="preserve"> and Outlook</w:t>
      </w:r>
    </w:p>
    <w:p w14:paraId="35726C9C" w14:textId="422871F4" w:rsidR="00B9143E" w:rsidRDefault="00F351C1" w:rsidP="00996AFB">
      <w:pPr>
        <w:rPr>
          <w:lang w:val="en-GB"/>
        </w:rPr>
      </w:pPr>
      <w:r>
        <w:t xml:space="preserve">In conclusion, the study was able to </w:t>
      </w:r>
      <w:r w:rsidR="00996AFB">
        <w:t xml:space="preserve">come up </w:t>
      </w:r>
      <w:r w:rsidR="00817376">
        <w:t>and present</w:t>
      </w:r>
      <w:r w:rsidR="00996AFB">
        <w:t xml:space="preserve"> a methodological approach to </w:t>
      </w:r>
      <w:r w:rsidR="00666E52">
        <w:t xml:space="preserve">detect and </w:t>
      </w:r>
      <w:r w:rsidR="00996AFB" w:rsidRPr="00996AFB">
        <w:rPr>
          <w:lang w:val="en-GB"/>
        </w:rPr>
        <w:t xml:space="preserve">monitor the </w:t>
      </w:r>
      <w:r w:rsidR="00F21B74">
        <w:rPr>
          <w:lang w:val="en-GB"/>
        </w:rPr>
        <w:t>concentration</w:t>
      </w:r>
      <w:r w:rsidR="00996AFB" w:rsidRPr="00996AFB">
        <w:rPr>
          <w:lang w:val="en-GB"/>
        </w:rPr>
        <w:t xml:space="preserve"> of chlorophyl-a(Chl-a) from L</w:t>
      </w:r>
      <w:r w:rsidR="00746521">
        <w:rPr>
          <w:lang w:val="en-GB"/>
        </w:rPr>
        <w:t xml:space="preserve">andsat </w:t>
      </w:r>
      <w:r w:rsidR="00996AFB" w:rsidRPr="00996AFB">
        <w:rPr>
          <w:lang w:val="en-GB"/>
        </w:rPr>
        <w:t xml:space="preserve">8 </w:t>
      </w:r>
      <w:r w:rsidR="00746521">
        <w:rPr>
          <w:lang w:val="en-GB"/>
        </w:rPr>
        <w:t xml:space="preserve">Operational </w:t>
      </w:r>
      <w:r w:rsidR="00996AFB" w:rsidRPr="00996AFB">
        <w:rPr>
          <w:lang w:val="en-GB"/>
        </w:rPr>
        <w:t>L</w:t>
      </w:r>
      <w:r w:rsidR="00746521">
        <w:rPr>
          <w:lang w:val="en-GB"/>
        </w:rPr>
        <w:t xml:space="preserve">and </w:t>
      </w:r>
      <w:r w:rsidR="00996AFB" w:rsidRPr="00996AFB">
        <w:rPr>
          <w:lang w:val="en-GB"/>
        </w:rPr>
        <w:t>I</w:t>
      </w:r>
      <w:r w:rsidR="00746521">
        <w:rPr>
          <w:lang w:val="en-GB"/>
        </w:rPr>
        <w:t>mager</w:t>
      </w:r>
      <w:r w:rsidR="00996AFB" w:rsidRPr="00996AFB">
        <w:rPr>
          <w:lang w:val="en-GB"/>
        </w:rPr>
        <w:t xml:space="preserve"> data as HAB proxies in L</w:t>
      </w:r>
      <w:r w:rsidR="0020682E">
        <w:rPr>
          <w:lang w:val="en-GB"/>
        </w:rPr>
        <w:t>ake</w:t>
      </w:r>
      <w:r w:rsidR="00996AFB" w:rsidRPr="00996AFB">
        <w:rPr>
          <w:lang w:val="en-GB"/>
        </w:rPr>
        <w:t xml:space="preserve"> Victoria from 2015 to 2021</w:t>
      </w:r>
      <w:r w:rsidR="0020682E">
        <w:rPr>
          <w:lang w:val="en-GB"/>
        </w:rPr>
        <w:t>. T</w:t>
      </w:r>
      <w:r w:rsidR="00996AFB">
        <w:rPr>
          <w:lang w:val="en-GB"/>
        </w:rPr>
        <w:t xml:space="preserve">his was implemented through the </w:t>
      </w:r>
      <w:r w:rsidR="0020682E">
        <w:rPr>
          <w:lang w:val="en-GB"/>
        </w:rPr>
        <w:t xml:space="preserve">Ocean Colour 2 </w:t>
      </w:r>
      <w:r w:rsidR="005B5154">
        <w:rPr>
          <w:lang w:val="en-GB"/>
        </w:rPr>
        <w:t>algorithm</w:t>
      </w:r>
      <w:r w:rsidR="00996AFB" w:rsidRPr="00996AFB">
        <w:rPr>
          <w:lang w:val="en-GB"/>
        </w:rPr>
        <w:t>.</w:t>
      </w:r>
      <w:r w:rsidR="005B5154">
        <w:rPr>
          <w:lang w:val="en-GB"/>
        </w:rPr>
        <w:t xml:space="preserve"> Therefore</w:t>
      </w:r>
      <w:r w:rsidR="00666E52">
        <w:rPr>
          <w:lang w:val="en-GB"/>
        </w:rPr>
        <w:t>,</w:t>
      </w:r>
      <w:r w:rsidR="005B5154">
        <w:rPr>
          <w:lang w:val="en-GB"/>
        </w:rPr>
        <w:t xml:space="preserve"> </w:t>
      </w:r>
      <w:r w:rsidR="00666E52">
        <w:rPr>
          <w:lang w:val="en-GB"/>
        </w:rPr>
        <w:t>space-based</w:t>
      </w:r>
      <w:r w:rsidR="005B5154">
        <w:rPr>
          <w:lang w:val="en-GB"/>
        </w:rPr>
        <w:t xml:space="preserve"> observations play a significant role in the monitoring of Harmful Algal Blooms</w:t>
      </w:r>
      <w:r w:rsidR="00666E52">
        <w:rPr>
          <w:lang w:val="en-GB"/>
        </w:rPr>
        <w:t>.</w:t>
      </w:r>
    </w:p>
    <w:p w14:paraId="5CAC0EEF" w14:textId="50D95C2B" w:rsidR="00B9143E" w:rsidRDefault="00B9143E" w:rsidP="00996AFB">
      <w:pPr>
        <w:rPr>
          <w:lang w:val="en-GB"/>
        </w:rPr>
      </w:pPr>
      <w:r>
        <w:rPr>
          <w:lang w:val="en-GB"/>
        </w:rPr>
        <w:t xml:space="preserve">Further, Landsat 8 Thermal InfraRed (TIR) sensor abord the same space vehicle was able to provide for corresponding thermal images to estimate the rising levels of Lake Surface Air Temperatures in the advent of HAB occurrence. </w:t>
      </w:r>
    </w:p>
    <w:p w14:paraId="3DB1CC5E" w14:textId="430C6073" w:rsidR="00817376" w:rsidRPr="000155DF" w:rsidRDefault="00817376" w:rsidP="00996AFB">
      <w:pPr>
        <w:rPr>
          <w:color w:val="000000" w:themeColor="text1"/>
        </w:rPr>
      </w:pPr>
      <w:r w:rsidRPr="000155DF">
        <w:rPr>
          <w:color w:val="000000" w:themeColor="text1"/>
        </w:rPr>
        <w:t xml:space="preserve">As displayed in the result section, it is noted that the in occurrence of HAB, Chl-a values rose significantly to </w:t>
      </w:r>
      <w:r w:rsidR="0060009F" w:rsidRPr="000155DF">
        <w:rPr>
          <w:color w:val="000000" w:themeColor="text1"/>
        </w:rPr>
        <w:t>31 to 57.1 Mg/M</w:t>
      </w:r>
      <w:r w:rsidR="0067397F">
        <w:rPr>
          <w:color w:val="000000" w:themeColor="text1"/>
          <w:vertAlign w:val="superscript"/>
        </w:rPr>
        <w:t>3</w:t>
      </w:r>
      <w:r w:rsidR="0067397F">
        <w:rPr>
          <w:color w:val="000000" w:themeColor="text1"/>
        </w:rPr>
        <w:t>.</w:t>
      </w:r>
      <w:r w:rsidRPr="000155DF">
        <w:rPr>
          <w:color w:val="000000" w:themeColor="text1"/>
        </w:rPr>
        <w:t xml:space="preserve"> Similarly, the moving window algorithm</w:t>
      </w:r>
      <w:r w:rsidR="0067397F">
        <w:rPr>
          <w:color w:val="000000" w:themeColor="text1"/>
        </w:rPr>
        <w:t xml:space="preserve"> for</w:t>
      </w:r>
      <w:r w:rsidRPr="000155DF">
        <w:rPr>
          <w:color w:val="000000" w:themeColor="text1"/>
        </w:rPr>
        <w:t xml:space="preserve"> LSAT estimates indicated that</w:t>
      </w:r>
      <w:r w:rsidR="0039274D" w:rsidRPr="000155DF">
        <w:rPr>
          <w:color w:val="000000" w:themeColor="text1"/>
        </w:rPr>
        <w:t xml:space="preserve"> on a bloom event, the LSAT rose in the affected areas up to values </w:t>
      </w:r>
      <w:r w:rsidR="0067397F">
        <w:rPr>
          <w:color w:val="000000" w:themeColor="text1"/>
        </w:rPr>
        <w:t xml:space="preserve">such as </w:t>
      </w:r>
      <w:r w:rsidR="0060009F" w:rsidRPr="000155DF">
        <w:rPr>
          <w:color w:val="000000" w:themeColor="text1"/>
        </w:rPr>
        <w:t xml:space="preserve">35.1 °C </w:t>
      </w:r>
      <w:r w:rsidR="00540671" w:rsidRPr="000155DF">
        <w:rPr>
          <w:color w:val="000000" w:themeColor="text1"/>
        </w:rPr>
        <w:t>to 36.6</w:t>
      </w:r>
      <w:r w:rsidR="0060009F" w:rsidRPr="000155DF">
        <w:rPr>
          <w:color w:val="000000" w:themeColor="text1"/>
        </w:rPr>
        <w:t> °C</w:t>
      </w:r>
      <w:r w:rsidR="0040652E" w:rsidRPr="000155DF">
        <w:rPr>
          <w:color w:val="000000" w:themeColor="text1"/>
        </w:rPr>
        <w:t>. Conversely</w:t>
      </w:r>
      <w:r w:rsidR="0039274D" w:rsidRPr="000155DF">
        <w:rPr>
          <w:color w:val="000000" w:themeColor="text1"/>
        </w:rPr>
        <w:t xml:space="preserve">, </w:t>
      </w:r>
      <w:r w:rsidR="0067397F">
        <w:rPr>
          <w:color w:val="000000" w:themeColor="text1"/>
        </w:rPr>
        <w:t xml:space="preserve">western </w:t>
      </w:r>
      <w:r w:rsidR="0039274D" w:rsidRPr="000155DF">
        <w:rPr>
          <w:color w:val="000000" w:themeColor="text1"/>
        </w:rPr>
        <w:t xml:space="preserve">parts of the </w:t>
      </w:r>
      <w:r w:rsidR="0067397F">
        <w:rPr>
          <w:color w:val="000000" w:themeColor="text1"/>
        </w:rPr>
        <w:t>s</w:t>
      </w:r>
      <w:r w:rsidR="0039274D" w:rsidRPr="000155DF">
        <w:rPr>
          <w:color w:val="000000" w:themeColor="text1"/>
        </w:rPr>
        <w:t xml:space="preserve">tudy area that were never affected by the phenomena marked the lowest chl-a </w:t>
      </w:r>
      <w:r w:rsidR="0040652E" w:rsidRPr="000155DF">
        <w:rPr>
          <w:color w:val="000000" w:themeColor="text1"/>
        </w:rPr>
        <w:t>value (</w:t>
      </w:r>
      <w:r w:rsidR="00540671" w:rsidRPr="000155DF">
        <w:rPr>
          <w:color w:val="000000" w:themeColor="text1"/>
        </w:rPr>
        <w:t>-1.2 mg/m</w:t>
      </w:r>
      <w:r w:rsidR="00540671" w:rsidRPr="000155DF">
        <w:rPr>
          <w:color w:val="000000" w:themeColor="text1"/>
          <w:vertAlign w:val="superscript"/>
        </w:rPr>
        <w:t>3</w:t>
      </w:r>
      <w:r w:rsidR="0039274D" w:rsidRPr="000155DF">
        <w:rPr>
          <w:color w:val="000000" w:themeColor="text1"/>
        </w:rPr>
        <w:t>) and corresponding temperatures value (less than 2</w:t>
      </w:r>
      <w:r w:rsidR="003863D8" w:rsidRPr="000155DF">
        <w:rPr>
          <w:color w:val="000000" w:themeColor="text1"/>
        </w:rPr>
        <w:t>7</w:t>
      </w:r>
      <w:r w:rsidR="0039274D" w:rsidRPr="000155DF">
        <w:rPr>
          <w:color w:val="000000" w:themeColor="text1"/>
        </w:rPr>
        <w:t> °C)</w:t>
      </w:r>
      <w:r w:rsidR="0067397F">
        <w:rPr>
          <w:color w:val="000000" w:themeColor="text1"/>
        </w:rPr>
        <w:t>.</w:t>
      </w:r>
    </w:p>
    <w:p w14:paraId="1CB71C2B" w14:textId="77777777" w:rsidR="0067397F" w:rsidRPr="00532E57" w:rsidRDefault="0067397F" w:rsidP="0067397F">
      <w:pPr>
        <w:rPr>
          <w:color w:val="000000" w:themeColor="text1"/>
        </w:rPr>
      </w:pPr>
      <w:r w:rsidRPr="00532E57">
        <w:rPr>
          <w:color w:val="000000" w:themeColor="text1"/>
        </w:rPr>
        <w:t>With the unfortunate lack of synchronized measured ground truthing data from the authorities like KMFRI, the estimated Chl-a and LSAT products have been validated using in Chl-a products from Sentinel 3 -OLCI and LSAT with the MODIS (MOD11A1) data; Validation results from the scatter plots confirmed that the acceptably high correlation coefficient values of 0.743 to 0.876 for LSAT and 0.845 to 0.902 for Chl-a, this confidently demonstrates the applicability of the proposed and adopted algorithm in Chl-a estimation and LSAT retrieval in the study area.</w:t>
      </w:r>
    </w:p>
    <w:p w14:paraId="18336E4E" w14:textId="0CB8C395" w:rsidR="008F5BB2" w:rsidRPr="00532E57" w:rsidRDefault="00DF692D" w:rsidP="008F5BB2">
      <w:r>
        <w:t>Finally</w:t>
      </w:r>
      <w:r w:rsidR="00993BD9">
        <w:t>,</w:t>
      </w:r>
      <w:r>
        <w:t xml:space="preserve"> to ensure near-real time monitoring at field level, a</w:t>
      </w:r>
      <w:r w:rsidR="009C71E9">
        <w:t xml:space="preserve">n automated in-situ system was developed to collect and monitor the Lake Surface Air Temperature (LSAT) as another proxy for HAB event. The system was </w:t>
      </w:r>
      <w:r w:rsidR="00875FD1">
        <w:t xml:space="preserve">tested and found operational was </w:t>
      </w:r>
      <w:r w:rsidR="009C71E9">
        <w:t>able to report remotely in case of any abnormal rise in the Lake Surface Air Temperature</w:t>
      </w:r>
      <w:r w:rsidR="00A57427">
        <w:t>, calling for further response</w:t>
      </w:r>
      <w:r w:rsidR="00F878A7">
        <w:t>.</w:t>
      </w:r>
      <w:r w:rsidR="00875FD1">
        <w:t xml:space="preserve"> This would help the maritime authorities to take effective response to the alert sent and take corrective measures</w:t>
      </w:r>
      <w:r w:rsidR="00F351C1">
        <w:t>.</w:t>
      </w:r>
      <w:r w:rsidR="00396C64">
        <w:t xml:space="preserve"> The system was tested in the local University Pond as indicated in Fig</w:t>
      </w:r>
      <w:r w:rsidR="001E1877">
        <w:t>ures 35 to 40</w:t>
      </w:r>
      <w:r w:rsidR="00396C64">
        <w:t xml:space="preserve"> and was able </w:t>
      </w:r>
      <w:r w:rsidR="00396C64" w:rsidRPr="00532E57">
        <w:t xml:space="preserve">to report Surface Air Temperature values of ranges </w:t>
      </w:r>
      <w:r w:rsidR="00396C64" w:rsidRPr="00532E57">
        <w:rPr>
          <w:color w:val="000000" w:themeColor="text1"/>
        </w:rPr>
        <w:t>2</w:t>
      </w:r>
      <w:r w:rsidR="001E1877" w:rsidRPr="00532E57">
        <w:rPr>
          <w:color w:val="000000" w:themeColor="text1"/>
        </w:rPr>
        <w:t>3</w:t>
      </w:r>
      <w:r w:rsidR="00396C64" w:rsidRPr="00532E57">
        <w:rPr>
          <w:color w:val="000000" w:themeColor="text1"/>
        </w:rPr>
        <w:t>°C to 2</w:t>
      </w:r>
      <w:r w:rsidR="001E1877" w:rsidRPr="00532E57">
        <w:rPr>
          <w:color w:val="000000" w:themeColor="text1"/>
        </w:rPr>
        <w:t>8.6</w:t>
      </w:r>
      <w:r w:rsidR="00396C64" w:rsidRPr="00532E57">
        <w:rPr>
          <w:color w:val="000000" w:themeColor="text1"/>
        </w:rPr>
        <w:t>°C</w:t>
      </w:r>
      <w:r w:rsidR="00C121FE" w:rsidRPr="00532E57">
        <w:rPr>
          <w:color w:val="000000" w:themeColor="text1"/>
        </w:rPr>
        <w:t>.</w:t>
      </w:r>
    </w:p>
    <w:p w14:paraId="036C1B46" w14:textId="5D65E212" w:rsidR="0061312A" w:rsidRPr="00A4211C" w:rsidRDefault="00CA0B3A" w:rsidP="00CA0B3A">
      <w:pPr>
        <w:jc w:val="center"/>
        <w:rPr>
          <w:b/>
          <w:bCs/>
          <w:sz w:val="28"/>
          <w:szCs w:val="28"/>
          <w:lang w:val="en-GB" w:bidi="he-IL"/>
        </w:rPr>
      </w:pPr>
      <w:r w:rsidRPr="00A4211C">
        <w:rPr>
          <w:b/>
          <w:bCs/>
          <w:sz w:val="28"/>
          <w:szCs w:val="28"/>
          <w:lang w:val="en-GB" w:bidi="he-IL"/>
        </w:rPr>
        <w:lastRenderedPageBreak/>
        <w:t>Recommendations</w:t>
      </w:r>
    </w:p>
    <w:p w14:paraId="57B9D140" w14:textId="072DB37D" w:rsidR="008768DD" w:rsidRPr="0047059A" w:rsidRDefault="008A5EA2" w:rsidP="00D03BD9">
      <w:r w:rsidRPr="0047059A">
        <w:t>After the implementation of a variety of proposals, the following are areas of improvement that need to be scaled for future betterment of this project:</w:t>
      </w:r>
    </w:p>
    <w:p w14:paraId="61C43C1D" w14:textId="4BF4FB62" w:rsidR="00F0373E" w:rsidRPr="0047059A" w:rsidRDefault="00F0373E" w:rsidP="009C4D75">
      <w:pPr>
        <w:pStyle w:val="ListParagraph"/>
        <w:numPr>
          <w:ilvl w:val="0"/>
          <w:numId w:val="42"/>
        </w:numPr>
        <w:ind w:left="270" w:hanging="270"/>
      </w:pPr>
      <w:r w:rsidRPr="0047059A">
        <w:t>To increase the temporal resolutions of the monitoring and reporting, there need to do a Spatio-temporal image fusion of Landsat 8 and MODIS aqua</w:t>
      </w:r>
      <w:r w:rsidR="008768DD" w:rsidRPr="0047059A">
        <w:t xml:space="preserve"> </w:t>
      </w:r>
      <w:r w:rsidRPr="0047059A">
        <w:t>to provide a near daily 30 M spatial resolution of Chla-a and LSAT estimates</w:t>
      </w:r>
      <w:r w:rsidR="004511A1" w:rsidRPr="0047059A">
        <w:t xml:space="preserve"> instead of waiting for the 16-day 30M Landsat as this current study implements.</w:t>
      </w:r>
    </w:p>
    <w:p w14:paraId="4A3FFB36" w14:textId="6E6BFA09" w:rsidR="008768DD" w:rsidRPr="0047059A" w:rsidRDefault="00BD10BD" w:rsidP="009C4D75">
      <w:pPr>
        <w:pStyle w:val="ListParagraph"/>
        <w:numPr>
          <w:ilvl w:val="0"/>
          <w:numId w:val="42"/>
        </w:numPr>
        <w:ind w:left="270" w:hanging="270"/>
      </w:pPr>
      <w:r w:rsidRPr="0047059A">
        <w:t>The Maritime and Environmental management a</w:t>
      </w:r>
      <w:r w:rsidR="008768DD" w:rsidRPr="0047059A">
        <w:t xml:space="preserve">uthorities within the </w:t>
      </w:r>
      <w:r w:rsidR="00DD1988" w:rsidRPr="0047059A">
        <w:t xml:space="preserve">Lake Victoria riparian </w:t>
      </w:r>
      <w:r w:rsidR="008768DD" w:rsidRPr="0047059A">
        <w:t xml:space="preserve">region should take more action in </w:t>
      </w:r>
      <w:r w:rsidR="00DD1988" w:rsidRPr="0047059A">
        <w:t xml:space="preserve">ensuring that the sewage from the Industrial regions </w:t>
      </w:r>
      <w:r w:rsidR="0058304A">
        <w:t>is</w:t>
      </w:r>
      <w:r w:rsidR="00DD1988" w:rsidRPr="0047059A">
        <w:t xml:space="preserve"> well treated before discharge to minimize the eutrophication of the Lake Victoria Basin</w:t>
      </w:r>
      <w:r w:rsidR="008768DD" w:rsidRPr="0047059A">
        <w:t xml:space="preserve">. </w:t>
      </w:r>
    </w:p>
    <w:p w14:paraId="28112289" w14:textId="7C724EAE" w:rsidR="003316FA" w:rsidRPr="0047059A" w:rsidRDefault="00B1075A" w:rsidP="009C4D75">
      <w:pPr>
        <w:pStyle w:val="ListParagraph"/>
        <w:numPr>
          <w:ilvl w:val="0"/>
          <w:numId w:val="42"/>
        </w:numPr>
        <w:ind w:left="270" w:hanging="270"/>
      </w:pPr>
      <w:r w:rsidRPr="0047059A">
        <w:t>Th</w:t>
      </w:r>
      <w:r w:rsidR="003316FA" w:rsidRPr="0047059A">
        <w:t>e presented System had relatively low mechanical integrity as there was no protective cover to shield it against environmental hazards like scorching sun, unfavorable rainy weather conditions among others. A protective cover to shelter all the components should therefore be fabricated.</w:t>
      </w:r>
    </w:p>
    <w:p w14:paraId="0D3ECE95" w14:textId="479EAAA3" w:rsidR="0061312A" w:rsidRPr="0047059A" w:rsidRDefault="00B1075A" w:rsidP="009C4D75">
      <w:pPr>
        <w:pStyle w:val="ListParagraph"/>
        <w:numPr>
          <w:ilvl w:val="0"/>
          <w:numId w:val="42"/>
        </w:numPr>
        <w:ind w:left="270" w:hanging="270"/>
      </w:pPr>
      <w:r w:rsidRPr="0047059A">
        <w:t xml:space="preserve">Furthermore, including </w:t>
      </w:r>
      <w:r w:rsidR="003316FA" w:rsidRPr="0047059A">
        <w:t>ano</w:t>
      </w:r>
      <w:r w:rsidRPr="0047059A">
        <w:t xml:space="preserve">ther water quality </w:t>
      </w:r>
      <w:r w:rsidR="00606D44" w:rsidRPr="0047059A">
        <w:t>sensor</w:t>
      </w:r>
      <w:r w:rsidRPr="0047059A">
        <w:t xml:space="preserve"> such as water pH</w:t>
      </w:r>
      <w:r w:rsidR="00606D44" w:rsidRPr="0047059A">
        <w:t xml:space="preserve"> (Salinity)</w:t>
      </w:r>
      <w:r w:rsidR="0047059A" w:rsidRPr="0047059A">
        <w:t xml:space="preserve"> which is another indicator of HAB should be incorporated in the study</w:t>
      </w:r>
      <w:r w:rsidRPr="0047059A">
        <w:t xml:space="preserve">. </w:t>
      </w:r>
      <w:r w:rsidR="0047059A" w:rsidRPr="0047059A">
        <w:t>The resent study proposed but was not within the might to implement</w:t>
      </w:r>
      <w:r w:rsidR="009C4D75">
        <w:t xml:space="preserve"> </w:t>
      </w:r>
      <w:r w:rsidR="0047059A" w:rsidRPr="0047059A">
        <w:t>the said.</w:t>
      </w:r>
    </w:p>
    <w:p w14:paraId="20B7B033" w14:textId="41EF4887" w:rsidR="0061312A" w:rsidRDefault="0061312A" w:rsidP="00D03BD9">
      <w:pPr>
        <w:rPr>
          <w:b/>
          <w:bCs/>
          <w:lang w:val="en-GB" w:bidi="he-IL"/>
        </w:rPr>
      </w:pPr>
    </w:p>
    <w:p w14:paraId="13BE3F22" w14:textId="0488B7E6" w:rsidR="0061312A" w:rsidRDefault="0061312A" w:rsidP="00D03BD9">
      <w:pPr>
        <w:rPr>
          <w:b/>
          <w:bCs/>
          <w:lang w:val="en-GB" w:bidi="he-IL"/>
        </w:rPr>
      </w:pPr>
    </w:p>
    <w:p w14:paraId="0C039D0B" w14:textId="01AC621A" w:rsidR="0061312A" w:rsidRDefault="0061312A" w:rsidP="00D03BD9">
      <w:pPr>
        <w:rPr>
          <w:b/>
          <w:bCs/>
          <w:lang w:val="en-GB" w:bidi="he-IL"/>
        </w:rPr>
      </w:pPr>
    </w:p>
    <w:p w14:paraId="4D3C2E46" w14:textId="18C8216E" w:rsidR="0061312A" w:rsidRDefault="0061312A" w:rsidP="00D03BD9">
      <w:pPr>
        <w:rPr>
          <w:b/>
          <w:bCs/>
          <w:lang w:val="en-GB" w:bidi="he-IL"/>
        </w:rPr>
      </w:pPr>
    </w:p>
    <w:p w14:paraId="50B735F4" w14:textId="77777777" w:rsidR="0061312A" w:rsidRDefault="0061312A" w:rsidP="00D03BD9">
      <w:pPr>
        <w:rPr>
          <w:b/>
          <w:bCs/>
          <w:lang w:val="en-GB" w:bidi="he-IL"/>
        </w:rPr>
      </w:pPr>
    </w:p>
    <w:p w14:paraId="24057894" w14:textId="00EF78B9" w:rsidR="008A2592" w:rsidRDefault="008A2592" w:rsidP="00D03BD9">
      <w:pPr>
        <w:rPr>
          <w:b/>
          <w:bCs/>
          <w:lang w:val="en-GB" w:bidi="he-IL"/>
        </w:rPr>
      </w:pPr>
    </w:p>
    <w:p w14:paraId="7DF6F219" w14:textId="7FB3F195" w:rsidR="008A2592" w:rsidRDefault="008A2592" w:rsidP="00D03BD9">
      <w:pPr>
        <w:rPr>
          <w:b/>
          <w:bCs/>
          <w:lang w:val="en-GB" w:bidi="he-IL"/>
        </w:rPr>
      </w:pPr>
    </w:p>
    <w:p w14:paraId="3547EE98" w14:textId="6E016067" w:rsidR="00257B83" w:rsidRDefault="00257B83" w:rsidP="00D03BD9">
      <w:pPr>
        <w:rPr>
          <w:b/>
          <w:bCs/>
          <w:lang w:val="en-GB" w:bidi="he-IL"/>
        </w:rPr>
      </w:pPr>
    </w:p>
    <w:p w14:paraId="45DC3F23" w14:textId="2D6EF4F6" w:rsidR="00257B83" w:rsidRDefault="00257B83" w:rsidP="00D03BD9">
      <w:pPr>
        <w:rPr>
          <w:b/>
          <w:bCs/>
          <w:lang w:val="en-GB" w:bidi="he-IL"/>
        </w:rPr>
      </w:pPr>
    </w:p>
    <w:bookmarkEnd w:id="24" w:displacedByCustomXml="next"/>
    <w:bookmarkStart w:id="28" w:name="_Toc78718120" w:displacedByCustomXml="next"/>
    <w:sdt>
      <w:sdtPr>
        <w:id w:val="-1013681661"/>
        <w:placeholder>
          <w:docPart w:val="23B7249CF7774CAFBAD35AB9C4B120FB"/>
        </w:placeholder>
      </w:sdtPr>
      <w:sdtEndPr/>
      <w:sdtContent>
        <w:p w14:paraId="33C51844" w14:textId="561E0DBF" w:rsidR="00BD403D" w:rsidRDefault="00625FE8" w:rsidP="00DB3E87">
          <w:pPr>
            <w:pStyle w:val="Heading1"/>
          </w:pPr>
          <w:r>
            <w:t xml:space="preserve">7. </w:t>
          </w:r>
          <w:r w:rsidR="00AB426A" w:rsidRPr="00A4211C">
            <w:t>References</w:t>
          </w:r>
        </w:p>
      </w:sdtContent>
    </w:sdt>
    <w:bookmarkEnd w:id="28" w:displacedByCustomXml="prev"/>
    <w:p w14:paraId="7F980736" w14:textId="77777777" w:rsidR="006B0B78" w:rsidRPr="006B0B78" w:rsidRDefault="00BD0C07" w:rsidP="007527E2">
      <w:pPr>
        <w:spacing w:before="100" w:beforeAutospacing="1" w:after="100" w:afterAutospacing="1" w:line="240" w:lineRule="auto"/>
        <w:ind w:left="720" w:hanging="720"/>
      </w:pPr>
      <w:r w:rsidRPr="009001E3">
        <w:t xml:space="preserve">Allan, M. G., Hamilton, D. P., Hicks, B., and </w:t>
      </w:r>
      <w:proofErr w:type="spellStart"/>
      <w:r w:rsidRPr="009001E3">
        <w:t>Brabyn</w:t>
      </w:r>
      <w:proofErr w:type="spellEnd"/>
      <w:r w:rsidRPr="009001E3">
        <w:t xml:space="preserve">, L. (2015). </w:t>
      </w:r>
      <w:r w:rsidRPr="006B0B78">
        <w:rPr>
          <w:i/>
          <w:iCs/>
        </w:rPr>
        <w:t>Empirical and semi-analytical chlorophyll-a algorithm for multi-temporal monitoring of New Zealand lakes using Landsat</w:t>
      </w:r>
      <w:r w:rsidRPr="009001E3">
        <w:t xml:space="preserve">. Environ. </w:t>
      </w:r>
      <w:proofErr w:type="spellStart"/>
      <w:r w:rsidRPr="009001E3">
        <w:t>Monit</w:t>
      </w:r>
      <w:proofErr w:type="spellEnd"/>
      <w:r w:rsidRPr="009001E3">
        <w:t xml:space="preserve">. Assess. 187, 364. </w:t>
      </w:r>
      <w:r w:rsidR="006B0B78">
        <w:fldChar w:fldCharType="begin"/>
      </w:r>
      <w:r w:rsidR="006B0B78">
        <w:instrText xml:space="preserve"> HYPERLINK "</w:instrText>
      </w:r>
      <w:r w:rsidR="006B0B78" w:rsidRPr="006B0B78">
        <w:instrText>https://doi.org/10.1007/s10661-015-4585-4</w:instrText>
      </w:r>
    </w:p>
    <w:p w14:paraId="06598F7E" w14:textId="77777777" w:rsidR="006B0B78" w:rsidRPr="0041096A" w:rsidRDefault="006B0B78" w:rsidP="007527E2">
      <w:pPr>
        <w:spacing w:before="100" w:beforeAutospacing="1" w:after="100" w:afterAutospacing="1" w:line="240" w:lineRule="auto"/>
        <w:ind w:left="720" w:hanging="720"/>
        <w:rPr>
          <w:rStyle w:val="Hyperlink"/>
        </w:rPr>
      </w:pPr>
      <w:r>
        <w:instrText xml:space="preserve">" </w:instrText>
      </w:r>
      <w:r>
        <w:fldChar w:fldCharType="separate"/>
      </w:r>
      <w:r w:rsidRPr="0041096A">
        <w:rPr>
          <w:rStyle w:val="Hyperlink"/>
        </w:rPr>
        <w:t>https://doi.org/10.1007/s10661-015-4585-4</w:t>
      </w:r>
    </w:p>
    <w:p w14:paraId="065E7220" w14:textId="34E28567" w:rsidR="005529A9" w:rsidRDefault="006B0B78" w:rsidP="00BD403D">
      <w:pPr>
        <w:spacing w:before="100" w:beforeAutospacing="1" w:after="100" w:afterAutospacing="1" w:line="240" w:lineRule="auto"/>
        <w:ind w:left="720" w:hanging="720"/>
      </w:pPr>
      <w:r>
        <w:fldChar w:fldCharType="end"/>
      </w:r>
      <w:r w:rsidR="005529A9">
        <w:t xml:space="preserve">Anderson, D.M., </w:t>
      </w:r>
      <w:proofErr w:type="spellStart"/>
      <w:r w:rsidR="005529A9">
        <w:t>Glibert</w:t>
      </w:r>
      <w:proofErr w:type="spellEnd"/>
      <w:r w:rsidR="005529A9">
        <w:t>, P.M., Burkholder, J.M., (2002). H</w:t>
      </w:r>
      <w:r w:rsidR="005529A9" w:rsidRPr="005529A9">
        <w:rPr>
          <w:i/>
          <w:iCs/>
        </w:rPr>
        <w:t>armful algal blooms and eutrophication: nutrient sources, composition, and consequences</w:t>
      </w:r>
      <w:r w:rsidR="005529A9">
        <w:t xml:space="preserve">. Estuaries 25, 704–726. </w:t>
      </w:r>
      <w:proofErr w:type="spellStart"/>
      <w:r w:rsidR="005529A9">
        <w:t>Babin</w:t>
      </w:r>
      <w:proofErr w:type="spellEnd"/>
      <w:r w:rsidR="005529A9">
        <w:t xml:space="preserve">, M., </w:t>
      </w:r>
      <w:proofErr w:type="spellStart"/>
      <w:r w:rsidR="005529A9">
        <w:t>Roesler</w:t>
      </w:r>
      <w:proofErr w:type="spellEnd"/>
      <w:r w:rsidR="005529A9">
        <w:t>, C.S., Cullen, J.J., 2008. Real-time Coastal Observing Systems for Marine Ecosystem Dynamics and Harmful Algal Blooms: Theory, Instrumentation and Modelling. UNESCO.</w:t>
      </w:r>
    </w:p>
    <w:p w14:paraId="6179F691" w14:textId="21A30311" w:rsidR="00BD403D" w:rsidRDefault="00BD403D" w:rsidP="00482673">
      <w:pPr>
        <w:spacing w:before="100" w:beforeAutospacing="1" w:after="0" w:line="240" w:lineRule="auto"/>
        <w:ind w:left="720" w:hanging="720"/>
      </w:pPr>
      <w:r>
        <w:t xml:space="preserve">Anderson, J.; Wilson, S. (1984) </w:t>
      </w:r>
      <w:r w:rsidRPr="006A1011">
        <w:rPr>
          <w:i/>
          <w:iCs/>
        </w:rPr>
        <w:t>The physical basis of current infrared remote-sensing techniques and the interpretation of data from aerial surveys</w:t>
      </w:r>
      <w:r>
        <w:t>. Int. J. Remote Sens., 5, 1–18.</w:t>
      </w:r>
    </w:p>
    <w:p w14:paraId="6AF03E01" w14:textId="77777777" w:rsidR="002112AD" w:rsidRDefault="002112AD" w:rsidP="00482673">
      <w:pPr>
        <w:spacing w:after="0" w:line="240" w:lineRule="auto"/>
        <w:ind w:left="720" w:hanging="720"/>
      </w:pPr>
    </w:p>
    <w:p w14:paraId="683D3DE4" w14:textId="35D5ECF5" w:rsidR="00136AD8" w:rsidRPr="00145C2F" w:rsidRDefault="00136AD8" w:rsidP="00482673">
      <w:pPr>
        <w:spacing w:after="0" w:line="240" w:lineRule="auto"/>
        <w:ind w:left="720" w:hanging="720"/>
        <w:rPr>
          <w:i/>
          <w:iCs/>
        </w:rPr>
      </w:pPr>
      <w:r>
        <w:t xml:space="preserve">Augusto-Silva, P.B.; </w:t>
      </w:r>
      <w:proofErr w:type="spellStart"/>
      <w:r>
        <w:t>Ogashawara</w:t>
      </w:r>
      <w:proofErr w:type="spellEnd"/>
      <w:r>
        <w:t xml:space="preserve">, I.; Barbosa, C.C.F.; de Carvalho, L.A.S.; Jorge, D.S.F.; </w:t>
      </w:r>
      <w:proofErr w:type="spellStart"/>
      <w:r>
        <w:t>Fornari</w:t>
      </w:r>
      <w:proofErr w:type="spellEnd"/>
      <w:r>
        <w:t xml:space="preserve">, C.I.; </w:t>
      </w:r>
      <w:proofErr w:type="spellStart"/>
      <w:r>
        <w:t>Stech</w:t>
      </w:r>
      <w:proofErr w:type="spellEnd"/>
      <w:r>
        <w:t xml:space="preserve">, J.L. (2014) </w:t>
      </w:r>
      <w:r w:rsidRPr="00145C2F">
        <w:rPr>
          <w:i/>
          <w:iCs/>
        </w:rPr>
        <w:t>Analysis of MERIS reflectance algorithms for estimating chlorophyll-a concentration in a Brazilian Reservoir. Remote Sens., 6, 11689–117077.</w:t>
      </w:r>
    </w:p>
    <w:p w14:paraId="2F28ADD6" w14:textId="77777777" w:rsidR="00136AD8" w:rsidRDefault="00136AD8" w:rsidP="00482673">
      <w:pPr>
        <w:spacing w:after="0" w:line="240" w:lineRule="auto"/>
        <w:ind w:left="720" w:hanging="720"/>
      </w:pPr>
    </w:p>
    <w:p w14:paraId="36363DC0" w14:textId="12216BEE" w:rsidR="00F04A19" w:rsidRDefault="00F04A19" w:rsidP="00482673">
      <w:pPr>
        <w:spacing w:after="0" w:line="240" w:lineRule="auto"/>
        <w:ind w:left="720" w:hanging="720"/>
        <w:jc w:val="left"/>
      </w:pPr>
      <w:proofErr w:type="spellStart"/>
      <w:r>
        <w:t>Babiker</w:t>
      </w:r>
      <w:proofErr w:type="spellEnd"/>
      <w:r>
        <w:t xml:space="preserve">, </w:t>
      </w:r>
      <w:proofErr w:type="spellStart"/>
      <w:r>
        <w:t>Insaf</w:t>
      </w:r>
      <w:proofErr w:type="spellEnd"/>
      <w:r>
        <w:t xml:space="preserve">, Mohamed, Mohamed, </w:t>
      </w:r>
      <w:proofErr w:type="spellStart"/>
      <w:r>
        <w:t>Hiyama</w:t>
      </w:r>
      <w:proofErr w:type="spellEnd"/>
      <w:r>
        <w:t xml:space="preserve">, Tetsuya, Kato, </w:t>
      </w:r>
      <w:proofErr w:type="spellStart"/>
      <w:r>
        <w:t>Kikuo</w:t>
      </w:r>
      <w:proofErr w:type="spellEnd"/>
      <w:r w:rsidRPr="00822C85">
        <w:t>, (201</w:t>
      </w:r>
      <w:r>
        <w:t>0</w:t>
      </w:r>
      <w:r w:rsidRPr="00822C85">
        <w:t>)</w:t>
      </w:r>
      <w:r>
        <w:t xml:space="preserve"> </w:t>
      </w:r>
      <w:r w:rsidRPr="008E440A">
        <w:rPr>
          <w:i/>
          <w:iCs/>
        </w:rPr>
        <w:t xml:space="preserve">A GIS-based model for assessing aquifer vulnerability in </w:t>
      </w:r>
      <w:proofErr w:type="spellStart"/>
      <w:r w:rsidRPr="008E440A">
        <w:rPr>
          <w:i/>
          <w:iCs/>
        </w:rPr>
        <w:t>Kakamigahara</w:t>
      </w:r>
      <w:proofErr w:type="spellEnd"/>
      <w:r w:rsidRPr="008E440A">
        <w:rPr>
          <w:i/>
          <w:iCs/>
        </w:rPr>
        <w:t xml:space="preserve"> Heights, Gifu Prefecture, central Japan</w:t>
      </w:r>
      <w:r>
        <w:t>.</w:t>
      </w:r>
    </w:p>
    <w:p w14:paraId="273648DA" w14:textId="77777777" w:rsidR="00482673" w:rsidRDefault="00482673" w:rsidP="00482673">
      <w:pPr>
        <w:spacing w:after="0" w:line="240" w:lineRule="auto"/>
        <w:ind w:left="720" w:hanging="720"/>
        <w:jc w:val="left"/>
      </w:pPr>
    </w:p>
    <w:p w14:paraId="140BA2F5" w14:textId="228BA07A" w:rsidR="00136AD8" w:rsidRDefault="00136AD8" w:rsidP="00482673">
      <w:pPr>
        <w:spacing w:after="0" w:line="240" w:lineRule="auto"/>
        <w:ind w:left="720" w:hanging="720"/>
      </w:pPr>
      <w:r>
        <w:t xml:space="preserve">Beck, R.A.; Zhan, S.; Liu, H.; Tong, S.T.Y.; Yang, B.; Xu, M.; Ye, Z.; Huang, Y.; Shu, S.; Wu, Q.; et al. (2016) </w:t>
      </w:r>
      <w:r w:rsidRPr="00C90C04">
        <w:rPr>
          <w:i/>
          <w:iCs/>
        </w:rPr>
        <w:t xml:space="preserve">Comparison of satellite reflectance algorithms for estimating chlorophyll-a in a temperate reservoir using coincident hyperspectral aircraft imagery and dense coincident surface observations. </w:t>
      </w:r>
      <w:r>
        <w:t>Remote Sens. Environ. 178, 15–30.</w:t>
      </w:r>
    </w:p>
    <w:p w14:paraId="619833B3" w14:textId="77777777" w:rsidR="00136AD8" w:rsidRDefault="00136AD8" w:rsidP="00136AD8">
      <w:pPr>
        <w:spacing w:after="0" w:line="240" w:lineRule="auto"/>
        <w:ind w:left="720" w:hanging="720"/>
      </w:pPr>
    </w:p>
    <w:p w14:paraId="0E4798F0" w14:textId="22E28931" w:rsidR="00A3660C" w:rsidRDefault="00A3660C" w:rsidP="00AD3921">
      <w:pPr>
        <w:spacing w:after="0" w:line="240" w:lineRule="auto"/>
        <w:ind w:left="720" w:hanging="720"/>
        <w:jc w:val="left"/>
        <w:rPr>
          <w:rStyle w:val="Hyperlink"/>
        </w:rPr>
      </w:pPr>
      <w:proofErr w:type="spellStart"/>
      <w:r>
        <w:t>Blondeau-Patissier</w:t>
      </w:r>
      <w:proofErr w:type="spellEnd"/>
      <w:r>
        <w:t xml:space="preserve">, D., Gower, J. F. R., Dekker, A. G., </w:t>
      </w:r>
      <w:proofErr w:type="spellStart"/>
      <w:r>
        <w:t>Phinn</w:t>
      </w:r>
      <w:proofErr w:type="spellEnd"/>
      <w:r>
        <w:t xml:space="preserve">, S. R., &amp; Brando, V. E. (2014). </w:t>
      </w:r>
      <w:r w:rsidRPr="00A3660C">
        <w:rPr>
          <w:i/>
          <w:iCs/>
        </w:rPr>
        <w:t>A review of ocean color remote sensing methods and statistical techniques for the detection, mapping and analysis of phytoplankton blooms in coastal and open oceans</w:t>
      </w:r>
      <w:r>
        <w:t xml:space="preserve">. </w:t>
      </w:r>
      <w:r>
        <w:rPr>
          <w:i/>
          <w:iCs/>
        </w:rPr>
        <w:t>Progress in Oceanography</w:t>
      </w:r>
      <w:r>
        <w:t xml:space="preserve">, </w:t>
      </w:r>
      <w:r>
        <w:rPr>
          <w:i/>
          <w:iCs/>
        </w:rPr>
        <w:t>123</w:t>
      </w:r>
      <w:r>
        <w:t xml:space="preserve">, 123–144. </w:t>
      </w:r>
      <w:hyperlink r:id="rId62" w:history="1">
        <w:r>
          <w:rPr>
            <w:rStyle w:val="Hyperlink"/>
          </w:rPr>
          <w:t>https://doi.org/10.1016/j.pocean.2013.12.008</w:t>
        </w:r>
      </w:hyperlink>
    </w:p>
    <w:p w14:paraId="67B5E94D" w14:textId="77777777" w:rsidR="007F0267" w:rsidRDefault="007F0267" w:rsidP="00AD3921">
      <w:pPr>
        <w:spacing w:after="0" w:line="240" w:lineRule="auto"/>
        <w:ind w:left="720" w:hanging="720"/>
        <w:jc w:val="left"/>
        <w:rPr>
          <w:rStyle w:val="Hyperlink"/>
        </w:rPr>
      </w:pPr>
    </w:p>
    <w:p w14:paraId="79B78869" w14:textId="4D5CDB0E" w:rsidR="007F0267" w:rsidRDefault="007F0267" w:rsidP="00AD3921">
      <w:pPr>
        <w:spacing w:line="240" w:lineRule="auto"/>
        <w:ind w:left="720" w:hanging="720"/>
        <w:jc w:val="left"/>
        <w:rPr>
          <w:rStyle w:val="Hyperlink"/>
        </w:rPr>
      </w:pPr>
      <w:bookmarkStart w:id="29" w:name="_Hlk81466689"/>
      <w:proofErr w:type="spellStart"/>
      <w:r>
        <w:t>Boddula</w:t>
      </w:r>
      <w:bookmarkEnd w:id="29"/>
      <w:proofErr w:type="spellEnd"/>
      <w:r>
        <w:t xml:space="preserve">, V., Ramaswamy, L., &amp; Mishra, D. (2017). </w:t>
      </w:r>
      <w:proofErr w:type="spellStart"/>
      <w:r>
        <w:t>CyanoSense</w:t>
      </w:r>
      <w:proofErr w:type="spellEnd"/>
      <w:r>
        <w:t xml:space="preserve">: </w:t>
      </w:r>
      <w:r w:rsidRPr="00BA54F3">
        <w:rPr>
          <w:i/>
          <w:iCs/>
        </w:rPr>
        <w:t>A Wireless Remote Sensor System Using Raspberry-Pi and Arduino with Application to Algal Bloom. 2017 IEEE International Conference on AI &amp; Mobile Services</w:t>
      </w:r>
      <w:r>
        <w:rPr>
          <w:i/>
          <w:iCs/>
        </w:rPr>
        <w:t xml:space="preserve"> (AIMS)</w:t>
      </w:r>
      <w:r>
        <w:t xml:space="preserve">, 85–88. </w:t>
      </w:r>
      <w:hyperlink r:id="rId63" w:history="1">
        <w:r>
          <w:rPr>
            <w:rStyle w:val="Hyperlink"/>
          </w:rPr>
          <w:t>https://doi.org/10.1109/AIMS.2017.19</w:t>
        </w:r>
      </w:hyperlink>
    </w:p>
    <w:p w14:paraId="7E4C8358" w14:textId="185F114C" w:rsidR="00747E41" w:rsidRDefault="00747E41" w:rsidP="00AD3921">
      <w:pPr>
        <w:spacing w:line="240" w:lineRule="auto"/>
        <w:ind w:left="720" w:hanging="720"/>
        <w:jc w:val="left"/>
        <w:rPr>
          <w:rStyle w:val="Hyperlink"/>
        </w:rPr>
      </w:pPr>
      <w:proofErr w:type="spellStart"/>
      <w:r>
        <w:t>Budyko</w:t>
      </w:r>
      <w:proofErr w:type="spellEnd"/>
      <w:r>
        <w:t xml:space="preserve">, M. I. (1974) Climate and Life. International Geophysics Series, vol.18, Academic Press, New York. </w:t>
      </w:r>
      <w:proofErr w:type="spellStart"/>
      <w:r>
        <w:t>Bugenyi</w:t>
      </w:r>
      <w:proofErr w:type="spellEnd"/>
      <w:r>
        <w:t xml:space="preserve">, F. W. B. &amp; </w:t>
      </w:r>
      <w:proofErr w:type="spellStart"/>
      <w:r>
        <w:t>Magumba</w:t>
      </w:r>
      <w:proofErr w:type="spellEnd"/>
      <w:r>
        <w:t xml:space="preserve">, K. M. (1996) </w:t>
      </w:r>
      <w:r w:rsidRPr="00747E41">
        <w:rPr>
          <w:i/>
          <w:iCs/>
        </w:rPr>
        <w:t>The present physicochemical ecology of Lake Victoria, Uganda</w:t>
      </w:r>
      <w:r>
        <w:t xml:space="preserve">. In: The Limnology, Climatology and </w:t>
      </w:r>
      <w:proofErr w:type="spellStart"/>
      <w:r>
        <w:t>Paleocl</w:t>
      </w:r>
      <w:proofErr w:type="spellEnd"/>
    </w:p>
    <w:p w14:paraId="3DA46B05" w14:textId="0DF9CF1C" w:rsidR="008E3CCB" w:rsidRDefault="008E3CCB" w:rsidP="00AD3921">
      <w:pPr>
        <w:spacing w:line="240" w:lineRule="auto"/>
        <w:ind w:left="720" w:hanging="720"/>
        <w:jc w:val="left"/>
      </w:pPr>
      <w:proofErr w:type="spellStart"/>
      <w:r>
        <w:lastRenderedPageBreak/>
        <w:t>Bukata</w:t>
      </w:r>
      <w:proofErr w:type="spellEnd"/>
      <w:r>
        <w:t xml:space="preserve">, R. P., Jerome, J. H., </w:t>
      </w:r>
      <w:proofErr w:type="spellStart"/>
      <w:r>
        <w:t>Kondratyev</w:t>
      </w:r>
      <w:proofErr w:type="spellEnd"/>
      <w:r>
        <w:t xml:space="preserve">, K. Y., and </w:t>
      </w:r>
      <w:proofErr w:type="spellStart"/>
      <w:r>
        <w:t>Pozdnyakox</w:t>
      </w:r>
      <w:proofErr w:type="spellEnd"/>
      <w:r>
        <w:t xml:space="preserve">, D. V. (1995). </w:t>
      </w:r>
      <w:r w:rsidRPr="008E3CCB">
        <w:rPr>
          <w:i/>
          <w:iCs/>
        </w:rPr>
        <w:t>Optical properties and remote sensing of inland and coastal waters</w:t>
      </w:r>
      <w:r>
        <w:t>. New York, NY: CRC Press</w:t>
      </w:r>
    </w:p>
    <w:p w14:paraId="20B7E7E8" w14:textId="77777777" w:rsidR="00C75568" w:rsidRDefault="00C75568" w:rsidP="00AD3921">
      <w:pPr>
        <w:spacing w:line="240" w:lineRule="auto"/>
        <w:ind w:left="720" w:hanging="720"/>
        <w:jc w:val="left"/>
        <w:rPr>
          <w:rFonts w:ascii="Times New Roman" w:hAnsi="Times New Roman"/>
        </w:rPr>
      </w:pPr>
      <w:r>
        <w:t xml:space="preserve">Caballero, I., Fernández, R., Escalante, O. M., </w:t>
      </w:r>
      <w:proofErr w:type="spellStart"/>
      <w:r>
        <w:t>Mamán</w:t>
      </w:r>
      <w:proofErr w:type="spellEnd"/>
      <w:r>
        <w:t xml:space="preserve">, L., &amp; Navarro, G. (2020). </w:t>
      </w:r>
      <w:r w:rsidRPr="005D4622">
        <w:rPr>
          <w:i/>
          <w:iCs/>
        </w:rPr>
        <w:t>New capabilities of Sentinel-2A/B satellites combined with in situ data for monitoring small harmful algal blooms in complex coastal waters</w:t>
      </w:r>
      <w:r>
        <w:t xml:space="preserve">. </w:t>
      </w:r>
      <w:r>
        <w:rPr>
          <w:i/>
          <w:iCs/>
        </w:rPr>
        <w:t>Scientific Reports</w:t>
      </w:r>
      <w:r>
        <w:t xml:space="preserve">, </w:t>
      </w:r>
      <w:r>
        <w:rPr>
          <w:i/>
          <w:iCs/>
        </w:rPr>
        <w:t>10</w:t>
      </w:r>
      <w:r>
        <w:t xml:space="preserve">(1), 8743. </w:t>
      </w:r>
      <w:hyperlink r:id="rId64" w:history="1">
        <w:r>
          <w:rPr>
            <w:rStyle w:val="Hyperlink"/>
          </w:rPr>
          <w:t>https://doi.org/10.1038/s41598-020-65600-1</w:t>
        </w:r>
      </w:hyperlink>
    </w:p>
    <w:p w14:paraId="01A48CBD" w14:textId="36884303" w:rsidR="00C75568" w:rsidRDefault="00C75568" w:rsidP="00AD3921">
      <w:pPr>
        <w:spacing w:line="240" w:lineRule="auto"/>
        <w:ind w:left="720" w:hanging="720"/>
        <w:jc w:val="left"/>
      </w:pPr>
      <w:r w:rsidRPr="00B614C4">
        <w:t xml:space="preserve">Calamari, D.; Akech, M.O.; </w:t>
      </w:r>
      <w:proofErr w:type="spellStart"/>
      <w:r w:rsidRPr="00B614C4">
        <w:t>Ochumba</w:t>
      </w:r>
      <w:proofErr w:type="spellEnd"/>
      <w:r w:rsidRPr="00B614C4">
        <w:t xml:space="preserve">, P.B.O. (1995) </w:t>
      </w:r>
      <w:r w:rsidRPr="00B76DB5">
        <w:rPr>
          <w:i/>
          <w:iCs/>
        </w:rPr>
        <w:t xml:space="preserve">Pollution of </w:t>
      </w:r>
      <w:proofErr w:type="spellStart"/>
      <w:r w:rsidRPr="00B76DB5">
        <w:rPr>
          <w:i/>
          <w:iCs/>
        </w:rPr>
        <w:t>Winam</w:t>
      </w:r>
      <w:proofErr w:type="spellEnd"/>
      <w:r w:rsidRPr="00B76DB5">
        <w:rPr>
          <w:i/>
          <w:iCs/>
        </w:rPr>
        <w:t xml:space="preserve"> Gulf, Lake Victoria, Kenya: A case study for preliminary risk assessment</w:t>
      </w:r>
      <w:r w:rsidRPr="00B614C4">
        <w:t xml:space="preserve">. Lakes </w:t>
      </w:r>
      <w:proofErr w:type="spellStart"/>
      <w:r w:rsidRPr="00B614C4">
        <w:t>Reserv</w:t>
      </w:r>
      <w:proofErr w:type="spellEnd"/>
      <w:r w:rsidRPr="00B614C4">
        <w:t xml:space="preserve">. Res. </w:t>
      </w:r>
      <w:proofErr w:type="spellStart"/>
      <w:r w:rsidRPr="00B614C4">
        <w:t>Manag</w:t>
      </w:r>
      <w:proofErr w:type="spellEnd"/>
      <w:r w:rsidRPr="00B614C4">
        <w:t>. 1, 89–106.</w:t>
      </w:r>
    </w:p>
    <w:p w14:paraId="7912E2EA" w14:textId="4638226D" w:rsidR="001A6B99" w:rsidRDefault="001A6B99" w:rsidP="001A6B99">
      <w:pPr>
        <w:spacing w:line="240" w:lineRule="auto"/>
        <w:ind w:left="475" w:hanging="475"/>
        <w:jc w:val="left"/>
        <w:rPr>
          <w:rFonts w:ascii="Times New Roman" w:hAnsi="Times New Roman"/>
        </w:rPr>
      </w:pPr>
      <w:r>
        <w:t xml:space="preserve">Cao, H., &amp; Han, L. (2021). </w:t>
      </w:r>
      <w:r w:rsidRPr="00A96660">
        <w:rPr>
          <w:i/>
          <w:iCs/>
        </w:rPr>
        <w:t xml:space="preserve">Hourly remote sensing monitoring of harmful algal blooms (HABs) in </w:t>
      </w:r>
      <w:proofErr w:type="spellStart"/>
      <w:r w:rsidRPr="00A96660">
        <w:rPr>
          <w:i/>
          <w:iCs/>
        </w:rPr>
        <w:t>Taihu</w:t>
      </w:r>
      <w:proofErr w:type="spellEnd"/>
      <w:r w:rsidRPr="00A96660">
        <w:rPr>
          <w:i/>
          <w:iCs/>
        </w:rPr>
        <w:t xml:space="preserve"> Lake based on GOCI images</w:t>
      </w:r>
      <w:r>
        <w:t xml:space="preserve">. </w:t>
      </w:r>
      <w:r>
        <w:rPr>
          <w:i/>
          <w:iCs/>
        </w:rPr>
        <w:t>Environmental Science and Pollution Research</w:t>
      </w:r>
      <w:r>
        <w:t xml:space="preserve">, </w:t>
      </w:r>
      <w:r>
        <w:rPr>
          <w:i/>
          <w:iCs/>
        </w:rPr>
        <w:t>28</w:t>
      </w:r>
      <w:r>
        <w:t xml:space="preserve">(27), 35958–35970. </w:t>
      </w:r>
      <w:hyperlink r:id="rId65" w:history="1">
        <w:r>
          <w:rPr>
            <w:rStyle w:val="Hyperlink"/>
          </w:rPr>
          <w:t>https://doi.org/10.1007/s11356-021-13318-6</w:t>
        </w:r>
      </w:hyperlink>
    </w:p>
    <w:p w14:paraId="247FA102" w14:textId="2A6D6971" w:rsidR="0083280A" w:rsidRPr="00C234FD" w:rsidRDefault="0083280A" w:rsidP="00AD3921">
      <w:pPr>
        <w:spacing w:line="240" w:lineRule="auto"/>
        <w:ind w:left="720" w:hanging="720"/>
        <w:jc w:val="left"/>
        <w:rPr>
          <w:rStyle w:val="Hyperlink"/>
        </w:rPr>
      </w:pPr>
      <w:r>
        <w:t xml:space="preserve">Cao, Z., Ma, R., Duan, H., </w:t>
      </w:r>
      <w:proofErr w:type="spellStart"/>
      <w:r>
        <w:t>Pahlevan</w:t>
      </w:r>
      <w:proofErr w:type="spellEnd"/>
      <w:r>
        <w:t xml:space="preserve">, N., </w:t>
      </w:r>
      <w:proofErr w:type="spellStart"/>
      <w:r>
        <w:t>Melack</w:t>
      </w:r>
      <w:proofErr w:type="spellEnd"/>
      <w:r>
        <w:t xml:space="preserve">, J., Shen, M., et al. (2020). </w:t>
      </w:r>
      <w:r w:rsidRPr="008F0DCF">
        <w:rPr>
          <w:i/>
          <w:iCs/>
        </w:rPr>
        <w:t>A machine learning approach to estimate chlorophyll-a from Landsat-8 measurements in inland lakes. Rem</w:t>
      </w:r>
      <w:r>
        <w:t xml:space="preserve">. Sens. Environ. 248, 111974. </w:t>
      </w:r>
      <w:r w:rsidR="00C234FD">
        <w:fldChar w:fldCharType="begin"/>
      </w:r>
      <w:r w:rsidR="00C234FD">
        <w:instrText xml:space="preserve"> HYPERLINK "https://doi.org/10.%201016/j.rse.2020.111974" </w:instrText>
      </w:r>
      <w:r w:rsidR="00C234FD">
        <w:fldChar w:fldCharType="separate"/>
      </w:r>
      <w:r w:rsidR="00C234FD" w:rsidRPr="00C234FD">
        <w:rPr>
          <w:rStyle w:val="Hyperlink"/>
        </w:rPr>
        <w:t>https://</w:t>
      </w:r>
      <w:r w:rsidRPr="00C234FD">
        <w:rPr>
          <w:rStyle w:val="Hyperlink"/>
        </w:rPr>
        <w:t>doi</w:t>
      </w:r>
      <w:r w:rsidR="00C234FD" w:rsidRPr="00C234FD">
        <w:rPr>
          <w:rStyle w:val="Hyperlink"/>
        </w:rPr>
        <w:t>.org/</w:t>
      </w:r>
      <w:r w:rsidRPr="00C234FD">
        <w:rPr>
          <w:rStyle w:val="Hyperlink"/>
        </w:rPr>
        <w:t>10. 1016/j.rse.2020.111974</w:t>
      </w:r>
    </w:p>
    <w:p w14:paraId="090487DA" w14:textId="7A2B51AA" w:rsidR="00A3660C" w:rsidRDefault="00C234FD" w:rsidP="008F2167">
      <w:pPr>
        <w:spacing w:after="0" w:line="240" w:lineRule="auto"/>
        <w:ind w:left="720" w:hanging="720"/>
      </w:pPr>
      <w:r>
        <w:fldChar w:fldCharType="end"/>
      </w:r>
      <w:r w:rsidR="00CC29EF">
        <w:t>Chorus and J. Bartram (1999), Toxic cyanobacteria in water. A guide to their public health consequences, monitoring and management. London: E &amp; FN Spon,388p.</w:t>
      </w:r>
    </w:p>
    <w:p w14:paraId="1B6005CA" w14:textId="77777777" w:rsidR="00FD5CFE" w:rsidRDefault="00FD5CFE" w:rsidP="008F2167">
      <w:pPr>
        <w:spacing w:after="0" w:line="240" w:lineRule="auto"/>
        <w:ind w:left="720" w:hanging="720"/>
      </w:pPr>
    </w:p>
    <w:p w14:paraId="0378A3C2" w14:textId="7313C4A2" w:rsidR="00FD5CFE" w:rsidRPr="00C234FD" w:rsidRDefault="00FD5CFE" w:rsidP="008F2167">
      <w:pPr>
        <w:spacing w:after="0" w:line="240" w:lineRule="auto"/>
        <w:ind w:left="720" w:hanging="720"/>
        <w:rPr>
          <w:rStyle w:val="Hyperlink"/>
        </w:rPr>
      </w:pPr>
      <w:r>
        <w:t xml:space="preserve">Clarke, G. L., Ewing, G. C., and Lorenzen, C. J. (1970). </w:t>
      </w:r>
      <w:r w:rsidRPr="00AB42C7">
        <w:rPr>
          <w:i/>
          <w:iCs/>
        </w:rPr>
        <w:t>Spectra of backscattered light from the sea obtained from aircraft as a measure of chlorophyll concentration</w:t>
      </w:r>
      <w:r>
        <w:t xml:space="preserve">. Science 167, 1119–1121. </w:t>
      </w:r>
      <w:r w:rsidR="00C234FD">
        <w:fldChar w:fldCharType="begin"/>
      </w:r>
      <w:r w:rsidR="00C234FD">
        <w:instrText xml:space="preserve"> HYPERLINK "https://doi.org/10.1126/science.167.3921.1119" </w:instrText>
      </w:r>
      <w:r w:rsidR="00C234FD">
        <w:fldChar w:fldCharType="separate"/>
      </w:r>
      <w:r w:rsidR="00E7457A" w:rsidRPr="00C234FD">
        <w:rPr>
          <w:rStyle w:val="Hyperlink"/>
        </w:rPr>
        <w:t>https://</w:t>
      </w:r>
      <w:r w:rsidRPr="00C234FD">
        <w:rPr>
          <w:rStyle w:val="Hyperlink"/>
        </w:rPr>
        <w:t>doi</w:t>
      </w:r>
      <w:r w:rsidR="00E7457A" w:rsidRPr="00C234FD">
        <w:rPr>
          <w:rStyle w:val="Hyperlink"/>
        </w:rPr>
        <w:t>.org/</w:t>
      </w:r>
      <w:r w:rsidRPr="00C234FD">
        <w:rPr>
          <w:rStyle w:val="Hyperlink"/>
        </w:rPr>
        <w:t>10.1126/science.167.3921.1119</w:t>
      </w:r>
    </w:p>
    <w:p w14:paraId="43DD1350" w14:textId="4C600987" w:rsidR="00237222" w:rsidRDefault="00C234FD" w:rsidP="008F2167">
      <w:pPr>
        <w:spacing w:after="0" w:line="240" w:lineRule="auto"/>
        <w:ind w:left="720" w:hanging="720"/>
      </w:pPr>
      <w:r>
        <w:fldChar w:fldCharType="end"/>
      </w:r>
    </w:p>
    <w:p w14:paraId="7B3F6D1C" w14:textId="133ACB77" w:rsidR="00237222" w:rsidRDefault="00237222" w:rsidP="008F2167">
      <w:pPr>
        <w:spacing w:after="0" w:line="240" w:lineRule="auto"/>
        <w:ind w:left="720" w:hanging="720"/>
      </w:pPr>
      <w:r>
        <w:t xml:space="preserve">Cloete, N.A.; </w:t>
      </w:r>
      <w:proofErr w:type="spellStart"/>
      <w:r>
        <w:t>Malekian</w:t>
      </w:r>
      <w:proofErr w:type="spellEnd"/>
      <w:r>
        <w:t xml:space="preserve">, R.; Nair, L. </w:t>
      </w:r>
      <w:r w:rsidRPr="00237222">
        <w:rPr>
          <w:i/>
          <w:iCs/>
        </w:rPr>
        <w:t>Design of Smart Sensors for Real-Time Water Quality Monitoring.</w:t>
      </w:r>
      <w:r>
        <w:t xml:space="preserve"> IEEE Access 2016, 4, 3975–3990.</w:t>
      </w:r>
    </w:p>
    <w:p w14:paraId="47C64FC5" w14:textId="77777777" w:rsidR="00A02C18" w:rsidRDefault="00A02C18" w:rsidP="008F2167">
      <w:pPr>
        <w:spacing w:after="0" w:line="240" w:lineRule="auto"/>
        <w:ind w:left="720" w:hanging="720"/>
      </w:pPr>
    </w:p>
    <w:p w14:paraId="31E5C5B7" w14:textId="527133D5" w:rsidR="00A02C18" w:rsidRPr="003D0CD6" w:rsidRDefault="00C66685" w:rsidP="008F2167">
      <w:pPr>
        <w:spacing w:after="0" w:line="240" w:lineRule="auto"/>
        <w:ind w:left="720" w:hanging="720"/>
        <w:rPr>
          <w:rStyle w:val="Hyperlink"/>
        </w:rPr>
      </w:pPr>
      <w:r>
        <w:rPr>
          <w:noProof/>
        </w:rPr>
        <mc:AlternateContent>
          <mc:Choice Requires="wps">
            <w:drawing>
              <wp:anchor distT="0" distB="0" distL="114300" distR="114300" simplePos="0" relativeHeight="251794432" behindDoc="0" locked="0" layoutInCell="1" allowOverlap="1" wp14:anchorId="62470532" wp14:editId="35B899FC">
                <wp:simplePos x="0" y="0"/>
                <wp:positionH relativeFrom="margin">
                  <wp:posOffset>161446</wp:posOffset>
                </wp:positionH>
                <wp:positionV relativeFrom="paragraph">
                  <wp:posOffset>-67268725</wp:posOffset>
                </wp:positionV>
                <wp:extent cx="5778500" cy="0"/>
                <wp:effectExtent l="0" t="0" r="0" b="0"/>
                <wp:wrapNone/>
                <wp:docPr id="55" name="Straight Connector 55"/>
                <wp:cNvGraphicFramePr/>
                <a:graphic xmlns:a="http://schemas.openxmlformats.org/drawingml/2006/main">
                  <a:graphicData uri="http://schemas.microsoft.com/office/word/2010/wordprocessingShape">
                    <wps:wsp>
                      <wps:cNvCnPr/>
                      <wps:spPr>
                        <a:xfrm flipV="1">
                          <a:off x="0" y="0"/>
                          <a:ext cx="57785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B4231F" id="Straight Connector 55" o:spid="_x0000_s1026" style="position:absolute;flip:y;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7pt,-5296.75pt" to="467.7pt,-529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" strokecolor="#5b9bd5 [3204]" strokeweight="1.5pt">
                <v:stroke joinstyle="miter"/>
                <w10:wrap anchorx="margin"/>
              </v:line>
            </w:pict>
          </mc:Fallback>
        </mc:AlternateContent>
      </w:r>
      <w:r w:rsidR="00A02C18">
        <w:t>Concha, J. A., and Schott, J. R. (2016).</w:t>
      </w:r>
      <w:r w:rsidR="00A02C18" w:rsidRPr="009E53B5">
        <w:rPr>
          <w:i/>
          <w:iCs/>
        </w:rPr>
        <w:t xml:space="preserve"> Retrieval of color producing agents in case 2 waters using Landsat 8.</w:t>
      </w:r>
      <w:r w:rsidR="00A02C18">
        <w:t xml:space="preserve"> Rem. Sens. Environ. 185, 95–107. </w:t>
      </w:r>
      <w:r w:rsidR="003D0CD6">
        <w:fldChar w:fldCharType="begin"/>
      </w:r>
      <w:r w:rsidR="003D0CD6">
        <w:instrText xml:space="preserve"> HYPERLINK "https://doi.org/10.1016/j.rse.2016.%2003.018" </w:instrText>
      </w:r>
      <w:r w:rsidR="003D0CD6">
        <w:fldChar w:fldCharType="separate"/>
      </w:r>
      <w:r w:rsidR="003D0CD6" w:rsidRPr="003D0CD6">
        <w:rPr>
          <w:rStyle w:val="Hyperlink"/>
        </w:rPr>
        <w:t>https://</w:t>
      </w:r>
      <w:r w:rsidR="00A02C18" w:rsidRPr="003D0CD6">
        <w:rPr>
          <w:rStyle w:val="Hyperlink"/>
        </w:rPr>
        <w:t>doi</w:t>
      </w:r>
      <w:r w:rsidR="003D0CD6" w:rsidRPr="003D0CD6">
        <w:rPr>
          <w:rStyle w:val="Hyperlink"/>
        </w:rPr>
        <w:t>.org/</w:t>
      </w:r>
      <w:r w:rsidR="00A02C18" w:rsidRPr="003D0CD6">
        <w:rPr>
          <w:rStyle w:val="Hyperlink"/>
        </w:rPr>
        <w:t>10.1016/j.rse.2016. 03.018</w:t>
      </w:r>
    </w:p>
    <w:p w14:paraId="30DA2D84" w14:textId="33B5FE92" w:rsidR="00682681" w:rsidRDefault="003D0CD6" w:rsidP="008F2167">
      <w:pPr>
        <w:spacing w:after="0" w:line="240" w:lineRule="auto"/>
        <w:ind w:left="720" w:hanging="720"/>
      </w:pPr>
      <w:r>
        <w:fldChar w:fldCharType="end"/>
      </w:r>
    </w:p>
    <w:p w14:paraId="2BDF10AA" w14:textId="77777777" w:rsidR="00D71058" w:rsidRDefault="00682681" w:rsidP="00D71058">
      <w:pPr>
        <w:spacing w:after="0" w:line="240" w:lineRule="auto"/>
        <w:ind w:left="720" w:hanging="720"/>
      </w:pPr>
      <w:r>
        <w:t xml:space="preserve">Diaz R, Rosenberg R (2008) </w:t>
      </w:r>
      <w:r w:rsidRPr="00682681">
        <w:rPr>
          <w:i/>
          <w:iCs/>
        </w:rPr>
        <w:t>Spreading dead zones and consequences for marine ecosystems</w:t>
      </w:r>
      <w:r>
        <w:t>. Science 321:926–929</w:t>
      </w:r>
    </w:p>
    <w:p w14:paraId="34872D9B" w14:textId="77777777" w:rsidR="00D71058" w:rsidRDefault="00D71058" w:rsidP="00D71058">
      <w:pPr>
        <w:spacing w:after="0" w:line="240" w:lineRule="auto"/>
        <w:ind w:left="720" w:hanging="720"/>
      </w:pPr>
    </w:p>
    <w:p w14:paraId="054F132B" w14:textId="278F0388" w:rsidR="00E476AC" w:rsidRPr="00D71058" w:rsidRDefault="00560374" w:rsidP="00D71058">
      <w:pPr>
        <w:spacing w:after="0" w:line="240" w:lineRule="auto"/>
        <w:ind w:left="720" w:hanging="720"/>
      </w:pPr>
      <w:r w:rsidRPr="00E91EF5">
        <w:rPr>
          <w:i/>
          <w:iCs/>
        </w:rPr>
        <w:t>Electronics Lovers, Using the DHT11 Sensor</w:t>
      </w:r>
      <w:r w:rsidR="00E476AC" w:rsidRPr="00E91EF5">
        <w:rPr>
          <w:i/>
          <w:iCs/>
        </w:rPr>
        <w:t xml:space="preserve"> </w:t>
      </w:r>
      <w:r w:rsidRPr="00E91EF5">
        <w:rPr>
          <w:i/>
          <w:iCs/>
        </w:rPr>
        <w:t>with Raspberry Pi to Measure Temperature and Humidity, Retrieved</w:t>
      </w:r>
      <w:r w:rsidR="00E476AC" w:rsidRPr="00E91EF5">
        <w:rPr>
          <w:i/>
          <w:iCs/>
        </w:rPr>
        <w:t xml:space="preserve"> on 14</w:t>
      </w:r>
      <w:r w:rsidR="00E476AC" w:rsidRPr="00E91EF5">
        <w:rPr>
          <w:i/>
          <w:iCs/>
          <w:vertAlign w:val="superscript"/>
        </w:rPr>
        <w:t>th</w:t>
      </w:r>
      <w:r w:rsidR="00E476AC" w:rsidRPr="00E91EF5">
        <w:rPr>
          <w:i/>
          <w:iCs/>
        </w:rPr>
        <w:t xml:space="preserve"> July 2021</w:t>
      </w:r>
      <w:r w:rsidRPr="00E91EF5">
        <w:rPr>
          <w:i/>
          <w:iCs/>
        </w:rPr>
        <w:t xml:space="preserve"> </w:t>
      </w:r>
      <w:r w:rsidR="00E476AC" w:rsidRPr="00E91EF5">
        <w:rPr>
          <w:i/>
          <w:iCs/>
        </w:rPr>
        <w:t xml:space="preserve">from </w:t>
      </w:r>
      <w:hyperlink r:id="rId66" w:history="1">
        <w:r w:rsidR="00E476AC" w:rsidRPr="00E91EF5">
          <w:rPr>
            <w:rStyle w:val="Hyperlink"/>
            <w:i/>
            <w:iCs/>
          </w:rPr>
          <w:t>https://www.electronicslovers.com/2019/02/using-the-dht11-sensor-with-raspberry-pi.html</w:t>
        </w:r>
      </w:hyperlink>
    </w:p>
    <w:p w14:paraId="10A7DBBB" w14:textId="2D1570F2" w:rsidR="00560374" w:rsidRDefault="00560374" w:rsidP="008F2167">
      <w:pPr>
        <w:spacing w:after="0" w:line="240" w:lineRule="auto"/>
        <w:ind w:left="720" w:hanging="720"/>
      </w:pPr>
    </w:p>
    <w:p w14:paraId="1E906AB7" w14:textId="614AE108" w:rsidR="00D17832" w:rsidRDefault="00D17832" w:rsidP="008F2167">
      <w:pPr>
        <w:spacing w:after="0" w:line="240" w:lineRule="auto"/>
        <w:ind w:left="720" w:hanging="720"/>
      </w:pPr>
      <w:r>
        <w:t>Encinas, C.; Ruiz, E.; Cortez, J.; Espinoza, A.</w:t>
      </w:r>
      <w:r w:rsidR="00CA2C72">
        <w:t xml:space="preserve"> (2017)</w:t>
      </w:r>
      <w:r>
        <w:t xml:space="preserve"> </w:t>
      </w:r>
      <w:r w:rsidRPr="00E80FC7">
        <w:rPr>
          <w:i/>
          <w:iCs/>
        </w:rPr>
        <w:t>Design and implementation of a distributed IoT system for the monitoring of water quality in aquaculture</w:t>
      </w:r>
      <w:r>
        <w:t>. In Proceedings of the Wireless Telecommunications Symposium, Chicago, IL, USA</w:t>
      </w:r>
      <w:r w:rsidR="00CA2C72">
        <w:t>.</w:t>
      </w:r>
    </w:p>
    <w:p w14:paraId="787E2BE7" w14:textId="08C0EE1B" w:rsidR="005F2450" w:rsidRPr="003D0CD6" w:rsidRDefault="005F2450" w:rsidP="008F2167">
      <w:pPr>
        <w:spacing w:after="0" w:line="240" w:lineRule="auto"/>
        <w:ind w:left="720" w:hanging="720"/>
        <w:rPr>
          <w:rStyle w:val="Hyperlink"/>
          <w:rFonts w:ascii="Times New Roman" w:hAnsi="Times New Roman"/>
        </w:rPr>
      </w:pPr>
      <w:r>
        <w:lastRenderedPageBreak/>
        <w:t xml:space="preserve">Freitas, F. H., and </w:t>
      </w:r>
      <w:proofErr w:type="spellStart"/>
      <w:r>
        <w:t>Dierssen</w:t>
      </w:r>
      <w:proofErr w:type="spellEnd"/>
      <w:r>
        <w:t xml:space="preserve">, H. M. (2019). </w:t>
      </w:r>
      <w:r w:rsidRPr="005F2450">
        <w:rPr>
          <w:i/>
          <w:iCs/>
        </w:rPr>
        <w:t>Evaluating the seasonal and decadal performance of red band difference algorithms for chlorophyll in an optically complex estuary with winter and summer blooms</w:t>
      </w:r>
      <w:r>
        <w:t xml:space="preserve">. Rem. Sens. Environ. 231, 111228. </w:t>
      </w:r>
      <w:r w:rsidR="003D0CD6">
        <w:fldChar w:fldCharType="begin"/>
      </w:r>
      <w:r w:rsidR="003D0CD6">
        <w:instrText xml:space="preserve"> HYPERLINK "https://doi.org/10.1016/j.rse.2019.111228"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10.1016/j.rse.2019.111228</w:t>
      </w:r>
    </w:p>
    <w:p w14:paraId="758DB4D4" w14:textId="3A67E818" w:rsidR="00B10E79" w:rsidRDefault="003D0CD6" w:rsidP="00AD3921">
      <w:pPr>
        <w:spacing w:before="100" w:beforeAutospacing="1" w:after="100" w:afterAutospacing="1" w:line="240" w:lineRule="auto"/>
        <w:ind w:left="720" w:hanging="720"/>
      </w:pPr>
      <w:r>
        <w:fldChar w:fldCharType="end"/>
      </w:r>
      <w:proofErr w:type="spellStart"/>
      <w:r w:rsidR="00B10E79" w:rsidRPr="00B614C4">
        <w:t>Gikuma-Njuru</w:t>
      </w:r>
      <w:proofErr w:type="spellEnd"/>
      <w:r w:rsidR="00B10E79" w:rsidRPr="00B614C4">
        <w:t xml:space="preserve">, P.; </w:t>
      </w:r>
      <w:proofErr w:type="spellStart"/>
      <w:r w:rsidR="00B10E79" w:rsidRPr="00B614C4">
        <w:t>Hecky</w:t>
      </w:r>
      <w:proofErr w:type="spellEnd"/>
      <w:r w:rsidR="00B10E79" w:rsidRPr="00B614C4">
        <w:t xml:space="preserve">, R.E.; Guildford, S.J.; </w:t>
      </w:r>
      <w:proofErr w:type="spellStart"/>
      <w:r w:rsidR="00B10E79" w:rsidRPr="00B614C4">
        <w:t>MacIntyre</w:t>
      </w:r>
      <w:proofErr w:type="spellEnd"/>
      <w:r w:rsidR="00B10E79" w:rsidRPr="00B614C4">
        <w:t xml:space="preserve">, S. (2013) </w:t>
      </w:r>
      <w:r w:rsidR="00B10E79" w:rsidRPr="00054BF8">
        <w:rPr>
          <w:i/>
          <w:iCs/>
        </w:rPr>
        <w:t xml:space="preserve">Spatial variability of nutrient concentrations, fluxes, and ecosystem metabolism in Nyanza Gulf and </w:t>
      </w:r>
      <w:proofErr w:type="spellStart"/>
      <w:r w:rsidR="00B10E79" w:rsidRPr="00054BF8">
        <w:rPr>
          <w:i/>
          <w:iCs/>
        </w:rPr>
        <w:t>Rusinga</w:t>
      </w:r>
      <w:proofErr w:type="spellEnd"/>
      <w:r w:rsidR="00B10E79" w:rsidRPr="00054BF8">
        <w:rPr>
          <w:i/>
          <w:iCs/>
        </w:rPr>
        <w:t xml:space="preserve"> Channel, Lake Victoria (East Africa)</w:t>
      </w:r>
      <w:r w:rsidR="00B10E79" w:rsidRPr="00B614C4">
        <w:t xml:space="preserve">. </w:t>
      </w:r>
      <w:proofErr w:type="spellStart"/>
      <w:r w:rsidR="00B10E79" w:rsidRPr="00B614C4">
        <w:t>Limnol</w:t>
      </w:r>
      <w:proofErr w:type="spellEnd"/>
      <w:r w:rsidR="00B10E79" w:rsidRPr="00B614C4">
        <w:t>. Oceanogr.58, 774–789.</w:t>
      </w:r>
    </w:p>
    <w:p w14:paraId="5B582217" w14:textId="12A1561C" w:rsidR="00F14055" w:rsidRPr="003D0CD6" w:rsidRDefault="00F14055" w:rsidP="00AD3921">
      <w:pPr>
        <w:spacing w:before="100" w:beforeAutospacing="1" w:after="100" w:afterAutospacing="1" w:line="240" w:lineRule="auto"/>
        <w:ind w:left="720" w:hanging="720"/>
        <w:rPr>
          <w:rStyle w:val="Hyperlink"/>
        </w:rPr>
      </w:pPr>
      <w:proofErr w:type="spellStart"/>
      <w:r>
        <w:t>Gitelson</w:t>
      </w:r>
      <w:proofErr w:type="spellEnd"/>
      <w:r>
        <w:t xml:space="preserve">, A. (1992). The peak near 700 nm on radiance spectra of algae and water: relationships of its magnitude and position with chlorophyll concentration. Int. J. Rem. Sens. 13, 3367–3373. </w:t>
      </w:r>
      <w:r w:rsidR="003D0CD6">
        <w:fldChar w:fldCharType="begin"/>
      </w:r>
      <w:r w:rsidR="003D0CD6">
        <w:instrText xml:space="preserve"> HYPERLINK "https://doi.org/10.1080/%2001431169208904125"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10.1080/ 01431169208904125</w:t>
      </w:r>
    </w:p>
    <w:p w14:paraId="56D54F4E" w14:textId="4B6B7C22" w:rsidR="001C7827" w:rsidRDefault="003D0CD6" w:rsidP="00AD3921">
      <w:pPr>
        <w:spacing w:before="100" w:beforeAutospacing="1" w:after="100" w:afterAutospacing="1" w:line="240" w:lineRule="auto"/>
        <w:ind w:left="720" w:hanging="720"/>
      </w:pPr>
      <w:r>
        <w:fldChar w:fldCharType="end"/>
      </w:r>
      <w:proofErr w:type="spellStart"/>
      <w:r w:rsidR="001C7827">
        <w:t>Glibert</w:t>
      </w:r>
      <w:proofErr w:type="spellEnd"/>
      <w:r w:rsidR="001C7827">
        <w:t xml:space="preserve">, P.M., Anderson, D.M., </w:t>
      </w:r>
      <w:proofErr w:type="spellStart"/>
      <w:r w:rsidR="001C7827">
        <w:t>Gentien</w:t>
      </w:r>
      <w:proofErr w:type="spellEnd"/>
      <w:r w:rsidR="001C7827">
        <w:t xml:space="preserve">, P., </w:t>
      </w:r>
      <w:proofErr w:type="spellStart"/>
      <w:r w:rsidR="001C7827">
        <w:t>Granéli</w:t>
      </w:r>
      <w:proofErr w:type="spellEnd"/>
      <w:r w:rsidR="001C7827">
        <w:t xml:space="preserve">, E., &amp; </w:t>
      </w:r>
      <w:proofErr w:type="spellStart"/>
      <w:r w:rsidR="001C7827">
        <w:t>Sellner</w:t>
      </w:r>
      <w:proofErr w:type="spellEnd"/>
      <w:r w:rsidR="001C7827">
        <w:t xml:space="preserve">, K.G. (2005). </w:t>
      </w:r>
      <w:r w:rsidR="001C7827" w:rsidRPr="001C7827">
        <w:rPr>
          <w:i/>
          <w:iCs/>
        </w:rPr>
        <w:t>The Global, Complex Phenomena of Harmful Algal Blooms</w:t>
      </w:r>
    </w:p>
    <w:p w14:paraId="7F4FBB6B" w14:textId="45E37CC6" w:rsidR="00750D76" w:rsidRDefault="00750D76" w:rsidP="00AD3921">
      <w:pPr>
        <w:spacing w:before="100" w:beforeAutospacing="1" w:after="100" w:afterAutospacing="1" w:line="240" w:lineRule="auto"/>
        <w:ind w:left="720" w:hanging="720"/>
      </w:pPr>
      <w:proofErr w:type="spellStart"/>
      <w:r>
        <w:t>Glibert</w:t>
      </w:r>
      <w:proofErr w:type="spellEnd"/>
      <w:r>
        <w:t xml:space="preserve"> P, Heil C, Hollander D, Revilla M, Hoare A, Alexander J, </w:t>
      </w:r>
      <w:proofErr w:type="spellStart"/>
      <w:r>
        <w:t>Murasko</w:t>
      </w:r>
      <w:proofErr w:type="spellEnd"/>
      <w:r>
        <w:t xml:space="preserve"> S (2004) </w:t>
      </w:r>
      <w:r w:rsidRPr="001C7827">
        <w:rPr>
          <w:i/>
          <w:iCs/>
        </w:rPr>
        <w:t>Evidence for dissolved organic nitrogen and phosphorus uptake during a cyanobacterial bloom in Florida Bay</w:t>
      </w:r>
      <w:r>
        <w:t xml:space="preserve">. Mar </w:t>
      </w:r>
      <w:proofErr w:type="spellStart"/>
      <w:r>
        <w:t>Ecol</w:t>
      </w:r>
      <w:proofErr w:type="spellEnd"/>
      <w:r>
        <w:t xml:space="preserve"> Prog Ser 280:73–83</w:t>
      </w:r>
    </w:p>
    <w:p w14:paraId="433686AE" w14:textId="32664F31" w:rsidR="00E77C92" w:rsidRPr="003D0CD6" w:rsidRDefault="00E77C92" w:rsidP="00AD3921">
      <w:pPr>
        <w:spacing w:before="100" w:beforeAutospacing="1" w:after="100" w:afterAutospacing="1" w:line="240" w:lineRule="auto"/>
        <w:ind w:left="720" w:hanging="720"/>
        <w:rPr>
          <w:rStyle w:val="Hyperlink"/>
        </w:rPr>
      </w:pPr>
      <w:r>
        <w:t xml:space="preserve">Gordon, H. R., Clark, D. K., Brown, J. W., Brown, O. B., Evans, R. H., and </w:t>
      </w:r>
      <w:proofErr w:type="spellStart"/>
      <w:r>
        <w:t>Broenkow</w:t>
      </w:r>
      <w:proofErr w:type="spellEnd"/>
      <w:r>
        <w:t xml:space="preserve">, W. W. (1983). </w:t>
      </w:r>
      <w:r w:rsidRPr="00E77C92">
        <w:rPr>
          <w:i/>
          <w:iCs/>
        </w:rPr>
        <w:t>Phytoplankton pigment concentrations in the Middle Atlantic Bight: comparison of ship determinations and CZCS estimates</w:t>
      </w:r>
      <w:r>
        <w:t xml:space="preserve">. Appl. Optic. 22, 20–36. </w:t>
      </w:r>
      <w:r w:rsidR="003D0CD6">
        <w:fldChar w:fldCharType="begin"/>
      </w:r>
      <w:r w:rsidR="003D0CD6">
        <w:instrText xml:space="preserve"> HYPERLINK "https://doi.org/10.1364/ao.22.000020"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10.1364/ao.22.000020</w:t>
      </w:r>
    </w:p>
    <w:p w14:paraId="4B425056" w14:textId="18176DC1" w:rsidR="00CC7DEB" w:rsidRPr="003D0CD6" w:rsidRDefault="003D0CD6" w:rsidP="004B141F">
      <w:pPr>
        <w:spacing w:before="100" w:beforeAutospacing="1" w:after="100" w:afterAutospacing="1" w:line="240" w:lineRule="auto"/>
        <w:ind w:left="720" w:hanging="720"/>
        <w:rPr>
          <w:rStyle w:val="Hyperlink"/>
        </w:rPr>
      </w:pPr>
      <w:r>
        <w:fldChar w:fldCharType="end"/>
      </w:r>
      <w:r w:rsidR="00CC7DEB">
        <w:t xml:space="preserve">Gordon, H. R., Clark, D. K., Mueller, J. L., and </w:t>
      </w:r>
      <w:proofErr w:type="spellStart"/>
      <w:r w:rsidR="00CC7DEB">
        <w:t>Hovis</w:t>
      </w:r>
      <w:proofErr w:type="spellEnd"/>
      <w:r w:rsidR="00CC7DEB">
        <w:t xml:space="preserve">, W. A. (1980). </w:t>
      </w:r>
      <w:r w:rsidR="00CC7DEB" w:rsidRPr="00CC7DEB">
        <w:rPr>
          <w:i/>
          <w:iCs/>
        </w:rPr>
        <w:t>Phytoplankton pigments from the nimbus-7 coastal zone color scanner: comparisons with surface measurements</w:t>
      </w:r>
      <w:r w:rsidR="00CC7DEB">
        <w:t xml:space="preserve">. Science 210, 63–66. </w:t>
      </w:r>
      <w:r>
        <w:fldChar w:fldCharType="begin"/>
      </w:r>
      <w:r>
        <w:instrText xml:space="preserve"> HYPERLINK "https://doi.org/10.1126/science.210.4465.63" </w:instrText>
      </w:r>
      <w:r>
        <w:fldChar w:fldCharType="separate"/>
      </w:r>
      <w:r w:rsidRPr="003D0CD6">
        <w:rPr>
          <w:rStyle w:val="Hyperlink"/>
        </w:rPr>
        <w:t>https://</w:t>
      </w:r>
      <w:r w:rsidR="00CC7DEB" w:rsidRPr="003D0CD6">
        <w:rPr>
          <w:rStyle w:val="Hyperlink"/>
        </w:rPr>
        <w:t>doi</w:t>
      </w:r>
      <w:r w:rsidRPr="003D0CD6">
        <w:rPr>
          <w:rStyle w:val="Hyperlink"/>
        </w:rPr>
        <w:t>.org/</w:t>
      </w:r>
      <w:r w:rsidR="00CC7DEB" w:rsidRPr="003D0CD6">
        <w:rPr>
          <w:rStyle w:val="Hyperlink"/>
        </w:rPr>
        <w:t>10.1126/science.210.4465.63</w:t>
      </w:r>
    </w:p>
    <w:p w14:paraId="569A2819" w14:textId="69FD8383" w:rsidR="00ED407E" w:rsidRDefault="003D0CD6" w:rsidP="00AD3921">
      <w:pPr>
        <w:spacing w:after="100" w:afterAutospacing="1" w:line="240" w:lineRule="auto"/>
        <w:ind w:left="720" w:hanging="720"/>
      </w:pPr>
      <w:r>
        <w:fldChar w:fldCharType="end"/>
      </w:r>
      <w:proofErr w:type="spellStart"/>
      <w:r w:rsidR="00ED407E" w:rsidRPr="00B614C4">
        <w:t>Gohin</w:t>
      </w:r>
      <w:proofErr w:type="spellEnd"/>
      <w:r w:rsidR="00ED407E" w:rsidRPr="00B614C4">
        <w:t xml:space="preserve"> F. </w:t>
      </w:r>
      <w:r w:rsidR="00800B49" w:rsidRPr="00B614C4">
        <w:t>et al.,</w:t>
      </w:r>
      <w:r w:rsidR="00800B49">
        <w:t xml:space="preserve"> (</w:t>
      </w:r>
      <w:r w:rsidR="00800B49" w:rsidRPr="00800B49">
        <w:t>2003</w:t>
      </w:r>
      <w:r w:rsidR="00800B49">
        <w:t>)</w:t>
      </w:r>
      <w:r w:rsidR="00ED407E" w:rsidRPr="00B614C4">
        <w:t xml:space="preserve"> </w:t>
      </w:r>
      <w:r w:rsidR="00ED407E" w:rsidRPr="00E80FC7">
        <w:rPr>
          <w:i/>
          <w:iCs/>
        </w:rPr>
        <w:t>Satellite and in situ observations of a late winter phytoplankton bloom, in the Northern Bay of Biscay</w:t>
      </w:r>
      <w:r w:rsidR="00ED407E" w:rsidRPr="00B614C4">
        <w:t xml:space="preserve">. Continental Shelf Research, vol. 23, pp. 1117–1141, </w:t>
      </w:r>
    </w:p>
    <w:p w14:paraId="5F7A09BB" w14:textId="36CA4745" w:rsidR="0013627D" w:rsidRPr="003D0CD6" w:rsidRDefault="0013627D" w:rsidP="00AD3921">
      <w:pPr>
        <w:spacing w:after="100" w:afterAutospacing="1" w:line="240" w:lineRule="auto"/>
        <w:ind w:left="720" w:hanging="720"/>
        <w:rPr>
          <w:rStyle w:val="Hyperlink"/>
        </w:rPr>
      </w:pPr>
      <w:r>
        <w:t xml:space="preserve">Gower, J., Lin, S., and </w:t>
      </w:r>
      <w:proofErr w:type="spellStart"/>
      <w:r>
        <w:t>Borstad</w:t>
      </w:r>
      <w:proofErr w:type="spellEnd"/>
      <w:r>
        <w:t xml:space="preserve">, G. (1984). </w:t>
      </w:r>
      <w:r w:rsidRPr="00A151F3">
        <w:rPr>
          <w:i/>
          <w:iCs/>
        </w:rPr>
        <w:t>The information content of different optical spectral ranges for remote chlorophyll estimation in coastal waters</w:t>
      </w:r>
      <w:r>
        <w:t xml:space="preserve">. Int. J. Rem. Sens. 5, 349–364. </w:t>
      </w:r>
      <w:r w:rsidR="003D0CD6">
        <w:fldChar w:fldCharType="begin"/>
      </w:r>
      <w:r w:rsidR="003D0CD6">
        <w:instrText xml:space="preserve"> HYPERLINK "https://doi.org/10.1080/01431168408948813"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10.1080/01431168408948813</w:t>
      </w:r>
    </w:p>
    <w:p w14:paraId="54464DFF" w14:textId="4CA4A1B6" w:rsidR="00D32147" w:rsidRDefault="003D0CD6" w:rsidP="00AD3921">
      <w:pPr>
        <w:spacing w:after="100" w:afterAutospacing="1" w:line="240" w:lineRule="auto"/>
        <w:ind w:left="720" w:hanging="720"/>
      </w:pPr>
      <w:r>
        <w:fldChar w:fldCharType="end"/>
      </w:r>
      <w:r w:rsidR="00D32147">
        <w:t xml:space="preserve">Guo L (2007) </w:t>
      </w:r>
      <w:r w:rsidR="00D32147" w:rsidRPr="00D32147">
        <w:rPr>
          <w:i/>
          <w:iCs/>
        </w:rPr>
        <w:t xml:space="preserve">Doing battle with the green monster of </w:t>
      </w:r>
      <w:proofErr w:type="spellStart"/>
      <w:r w:rsidR="00D32147" w:rsidRPr="00D32147">
        <w:rPr>
          <w:i/>
          <w:iCs/>
        </w:rPr>
        <w:t>Taihu</w:t>
      </w:r>
      <w:proofErr w:type="spellEnd"/>
      <w:r w:rsidR="00D32147" w:rsidRPr="00D32147">
        <w:rPr>
          <w:i/>
          <w:iCs/>
        </w:rPr>
        <w:t xml:space="preserve"> Lake</w:t>
      </w:r>
      <w:r w:rsidR="00D32147">
        <w:t>. Science 317:1166</w:t>
      </w:r>
    </w:p>
    <w:p w14:paraId="1338540C" w14:textId="686B4ED2" w:rsidR="00904179" w:rsidRDefault="00532E09" w:rsidP="00904179">
      <w:pPr>
        <w:spacing w:before="240" w:line="240" w:lineRule="auto"/>
        <w:ind w:left="720" w:hanging="720"/>
      </w:pPr>
      <w:proofErr w:type="spellStart"/>
      <w:r>
        <w:t>Haakstad</w:t>
      </w:r>
      <w:proofErr w:type="spellEnd"/>
      <w:r>
        <w:t xml:space="preserve">, M.; </w:t>
      </w:r>
      <w:proofErr w:type="spellStart"/>
      <w:r>
        <w:t>Kogeler</w:t>
      </w:r>
      <w:proofErr w:type="spellEnd"/>
      <w:r>
        <w:t xml:space="preserve">, J.; </w:t>
      </w:r>
      <w:proofErr w:type="spellStart"/>
      <w:r>
        <w:t>Dahle</w:t>
      </w:r>
      <w:proofErr w:type="spellEnd"/>
      <w:r>
        <w:t xml:space="preserve">, S. (1994) </w:t>
      </w:r>
      <w:r w:rsidRPr="001B187A">
        <w:rPr>
          <w:i/>
          <w:iCs/>
        </w:rPr>
        <w:t xml:space="preserve">Studies of sea surface temperatures in selected northern </w:t>
      </w:r>
      <w:proofErr w:type="spellStart"/>
      <w:r w:rsidRPr="001B187A">
        <w:rPr>
          <w:i/>
          <w:iCs/>
        </w:rPr>
        <w:t>norwegian</w:t>
      </w:r>
      <w:proofErr w:type="spellEnd"/>
      <w:r w:rsidRPr="001B187A">
        <w:rPr>
          <w:i/>
          <w:iCs/>
        </w:rPr>
        <w:t xml:space="preserve"> fjords using Landsat TM data</w:t>
      </w:r>
      <w:r>
        <w:t>. Polar Res., 13.</w:t>
      </w:r>
    </w:p>
    <w:p w14:paraId="77BBCAD1" w14:textId="3B097BF6" w:rsidR="001C481E" w:rsidRPr="001C481E" w:rsidRDefault="001C481E" w:rsidP="00904179">
      <w:pPr>
        <w:spacing w:before="240" w:line="240" w:lineRule="auto"/>
        <w:ind w:left="720" w:hanging="720"/>
      </w:pPr>
      <w:proofErr w:type="spellStart"/>
      <w:r>
        <w:t>Hallegraeff</w:t>
      </w:r>
      <w:proofErr w:type="spellEnd"/>
      <w:r>
        <w:t xml:space="preserve">, G. M (1993). </w:t>
      </w:r>
      <w:r w:rsidRPr="000006E8">
        <w:rPr>
          <w:i/>
          <w:iCs/>
        </w:rPr>
        <w:t>A review of harmful algal blooms and their apparent global increase.</w:t>
      </w:r>
      <w:r w:rsidRPr="00A92DE0">
        <w:t xml:space="preserve"> </w:t>
      </w:r>
      <w:proofErr w:type="spellStart"/>
      <w:r w:rsidRPr="00A92DE0">
        <w:t>Phycologia</w:t>
      </w:r>
      <w:proofErr w:type="spellEnd"/>
      <w:r>
        <w:rPr>
          <w:color w:val="333333"/>
        </w:rPr>
        <w:t xml:space="preserve"> 32, 79-99</w:t>
      </w:r>
    </w:p>
    <w:p w14:paraId="73012B55" w14:textId="393B7B72" w:rsidR="00ED407E" w:rsidRPr="00417248" w:rsidRDefault="00ED407E" w:rsidP="00904179">
      <w:pPr>
        <w:spacing w:before="240" w:line="240" w:lineRule="auto"/>
        <w:ind w:left="720" w:hanging="720"/>
        <w:rPr>
          <w:rStyle w:val="Hyperlink"/>
          <w:rFonts w:eastAsia="Times New Roman" w:cs="Times New Roman"/>
        </w:rPr>
      </w:pPr>
      <w:proofErr w:type="spellStart"/>
      <w:r w:rsidRPr="00B614C4">
        <w:rPr>
          <w:rFonts w:eastAsia="Times New Roman" w:cs="Times New Roman"/>
        </w:rPr>
        <w:lastRenderedPageBreak/>
        <w:t>Hecky</w:t>
      </w:r>
      <w:proofErr w:type="spellEnd"/>
      <w:r w:rsidRPr="00B614C4">
        <w:rPr>
          <w:rFonts w:eastAsia="Times New Roman" w:cs="Times New Roman"/>
        </w:rPr>
        <w:t xml:space="preserve">, R. E., </w:t>
      </w:r>
      <w:proofErr w:type="spellStart"/>
      <w:r w:rsidRPr="00B614C4">
        <w:rPr>
          <w:rFonts w:eastAsia="Times New Roman" w:cs="Times New Roman"/>
        </w:rPr>
        <w:t>Mugidde</w:t>
      </w:r>
      <w:proofErr w:type="spellEnd"/>
      <w:r w:rsidRPr="00B614C4">
        <w:rPr>
          <w:rFonts w:eastAsia="Times New Roman" w:cs="Times New Roman"/>
        </w:rPr>
        <w:t xml:space="preserve">, R., </w:t>
      </w:r>
      <w:proofErr w:type="spellStart"/>
      <w:r w:rsidRPr="00B614C4">
        <w:rPr>
          <w:rFonts w:eastAsia="Times New Roman" w:cs="Times New Roman"/>
        </w:rPr>
        <w:t>Ramlal</w:t>
      </w:r>
      <w:proofErr w:type="spellEnd"/>
      <w:r w:rsidRPr="00B614C4">
        <w:rPr>
          <w:rFonts w:eastAsia="Times New Roman" w:cs="Times New Roman"/>
        </w:rPr>
        <w:t xml:space="preserve">, P. S., Talbot, M. R., &amp; Kling, G. W. (2010). </w:t>
      </w:r>
      <w:r w:rsidRPr="00B11B9E">
        <w:rPr>
          <w:rFonts w:eastAsia="Times New Roman" w:cs="Times New Roman"/>
          <w:i/>
          <w:iCs/>
        </w:rPr>
        <w:t>Multiple stressors cause rapid ecosystem change in Lake Victoria. Freshwater Biology</w:t>
      </w:r>
      <w:r w:rsidRPr="00B614C4">
        <w:rPr>
          <w:rFonts w:eastAsia="Times New Roman" w:cs="Times New Roman"/>
        </w:rPr>
        <w:t xml:space="preserve">, 55, 19–42. </w:t>
      </w:r>
      <w:r w:rsidR="00417248">
        <w:rPr>
          <w:rFonts w:eastAsia="Times New Roman" w:cs="Times New Roman"/>
          <w:color w:val="0000FF"/>
          <w:u w:val="single"/>
        </w:rPr>
        <w:fldChar w:fldCharType="begin"/>
      </w:r>
      <w:r w:rsidR="00417248">
        <w:rPr>
          <w:rFonts w:eastAsia="Times New Roman" w:cs="Times New Roman"/>
          <w:color w:val="0000FF"/>
          <w:u w:val="single"/>
        </w:rPr>
        <w:instrText xml:space="preserve"> HYPERLINK "https://doi.org/10.1111/j.1365-2427.2009.02374.x" </w:instrText>
      </w:r>
      <w:r w:rsidR="00417248">
        <w:rPr>
          <w:rFonts w:eastAsia="Times New Roman" w:cs="Times New Roman"/>
          <w:color w:val="0000FF"/>
          <w:u w:val="single"/>
        </w:rPr>
        <w:fldChar w:fldCharType="separate"/>
      </w:r>
      <w:r w:rsidRPr="00417248">
        <w:rPr>
          <w:rStyle w:val="Hyperlink"/>
          <w:rFonts w:eastAsia="Times New Roman" w:cs="Times New Roman"/>
        </w:rPr>
        <w:t>https://doi.org/10.1111/j.1365-2427.2009.02374.x</w:t>
      </w:r>
    </w:p>
    <w:p w14:paraId="5A17FF7A" w14:textId="2A67A0FE" w:rsidR="00843D95" w:rsidRPr="00312A25" w:rsidRDefault="00417248" w:rsidP="00904179">
      <w:pPr>
        <w:spacing w:before="240" w:line="240" w:lineRule="auto"/>
        <w:ind w:left="720" w:hanging="720"/>
        <w:rPr>
          <w:rFonts w:eastAsia="Times New Roman" w:cs="Times New Roman"/>
          <w:i/>
          <w:iCs/>
          <w:color w:val="0000FF"/>
          <w:u w:val="single"/>
        </w:rPr>
      </w:pPr>
      <w:r>
        <w:rPr>
          <w:rFonts w:eastAsia="Times New Roman" w:cs="Times New Roman"/>
          <w:color w:val="0000FF"/>
          <w:u w:val="single"/>
        </w:rPr>
        <w:fldChar w:fldCharType="end"/>
      </w:r>
      <w:r w:rsidR="00843D95">
        <w:t xml:space="preserve">Huisman J, Matthijs HC, Visser PM (2005) </w:t>
      </w:r>
      <w:r w:rsidR="00843D95" w:rsidRPr="00312A25">
        <w:rPr>
          <w:i/>
          <w:iCs/>
        </w:rPr>
        <w:t>Harmful cyanobacteria. Aquatic Ecology Series. Springer, Dordrecht</w:t>
      </w:r>
    </w:p>
    <w:p w14:paraId="6272E68A" w14:textId="3117F3FA" w:rsidR="00F009EF" w:rsidRPr="003D0CD6" w:rsidRDefault="00F009EF" w:rsidP="00904179">
      <w:pPr>
        <w:spacing w:before="240" w:line="240" w:lineRule="auto"/>
        <w:ind w:left="720" w:hanging="720"/>
        <w:rPr>
          <w:rStyle w:val="Hyperlink"/>
          <w:rFonts w:eastAsia="Times New Roman" w:cs="Times New Roman"/>
        </w:rPr>
      </w:pPr>
      <w:r>
        <w:t xml:space="preserve">Irons, J. R., Dwyer, J. L., and </w:t>
      </w:r>
      <w:proofErr w:type="spellStart"/>
      <w:r>
        <w:t>Barsi</w:t>
      </w:r>
      <w:proofErr w:type="spellEnd"/>
      <w:r>
        <w:t xml:space="preserve">, J. A. (2012). The next Landsat satellite: the Landsat data continuity mission. Rem. Sens. Environ. 122, 11–21. </w:t>
      </w:r>
      <w:r w:rsidR="003D0CD6">
        <w:fldChar w:fldCharType="begin"/>
      </w:r>
      <w:r w:rsidR="003D0CD6">
        <w:instrText xml:space="preserve"> HYPERLINK "https://doi.org/10.1016/j.%20rse.2011.08.026"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10.1016/j. rse.2011.08.026</w:t>
      </w:r>
    </w:p>
    <w:p w14:paraId="3A51D9CA" w14:textId="4C889D32" w:rsidR="00B55C5A" w:rsidRDefault="003D0CD6" w:rsidP="00AD3921">
      <w:pPr>
        <w:spacing w:after="0" w:line="240" w:lineRule="auto"/>
        <w:ind w:left="720" w:hanging="720"/>
        <w:rPr>
          <w:rFonts w:eastAsia="Times New Roman" w:cs="Times New Roman"/>
        </w:rPr>
      </w:pPr>
      <w:r>
        <w:fldChar w:fldCharType="end"/>
      </w:r>
    </w:p>
    <w:p w14:paraId="3DBFC4FA" w14:textId="44F1A44A" w:rsidR="00266CAE" w:rsidRDefault="00266CAE" w:rsidP="00AD3921">
      <w:pPr>
        <w:spacing w:after="0" w:line="240" w:lineRule="auto"/>
        <w:ind w:left="720" w:hanging="720"/>
        <w:rPr>
          <w:rFonts w:eastAsia="Times New Roman" w:cs="Times New Roman"/>
          <w:color w:val="0000FF"/>
          <w:u w:val="single"/>
        </w:rPr>
      </w:pPr>
      <w:r w:rsidRPr="00B614C4">
        <w:rPr>
          <w:rFonts w:eastAsia="Times New Roman" w:cs="Times New Roman"/>
        </w:rPr>
        <w:t xml:space="preserve">Hill, P. R., Kumar, A., </w:t>
      </w:r>
      <w:proofErr w:type="spellStart"/>
      <w:r w:rsidRPr="00B614C4">
        <w:rPr>
          <w:rFonts w:eastAsia="Times New Roman" w:cs="Times New Roman"/>
        </w:rPr>
        <w:t>Temimi</w:t>
      </w:r>
      <w:proofErr w:type="spellEnd"/>
      <w:r w:rsidRPr="00B614C4">
        <w:rPr>
          <w:rFonts w:eastAsia="Times New Roman" w:cs="Times New Roman"/>
        </w:rPr>
        <w:t xml:space="preserve">, M., &amp; Bull, D. R. (2020). </w:t>
      </w:r>
      <w:proofErr w:type="spellStart"/>
      <w:r w:rsidRPr="00B614C4">
        <w:rPr>
          <w:rFonts w:eastAsia="Times New Roman" w:cs="Times New Roman"/>
        </w:rPr>
        <w:t>HABNet</w:t>
      </w:r>
      <w:proofErr w:type="spellEnd"/>
      <w:r w:rsidRPr="00B614C4">
        <w:rPr>
          <w:rFonts w:eastAsia="Times New Roman" w:cs="Times New Roman"/>
        </w:rPr>
        <w:t xml:space="preserve">: </w:t>
      </w:r>
      <w:r w:rsidRPr="0003236A">
        <w:rPr>
          <w:rFonts w:eastAsia="Times New Roman" w:cs="Times New Roman"/>
          <w:i/>
          <w:iCs/>
        </w:rPr>
        <w:t>Machine Learning, Remote Sensing Based Detection and Prediction of Harmful Algal Blooms</w:t>
      </w:r>
      <w:r w:rsidRPr="00B614C4">
        <w:rPr>
          <w:rFonts w:eastAsia="Times New Roman" w:cs="Times New Roman"/>
        </w:rPr>
        <w:t xml:space="preserve">. ArXiv:1912.02305 [Cs, </w:t>
      </w:r>
      <w:proofErr w:type="spellStart"/>
      <w:r w:rsidRPr="00B614C4">
        <w:rPr>
          <w:rFonts w:eastAsia="Times New Roman" w:cs="Times New Roman"/>
        </w:rPr>
        <w:t>Eess</w:t>
      </w:r>
      <w:proofErr w:type="spellEnd"/>
      <w:r w:rsidRPr="00B614C4">
        <w:rPr>
          <w:rFonts w:eastAsia="Times New Roman" w:cs="Times New Roman"/>
        </w:rPr>
        <w:t xml:space="preserve">]. </w:t>
      </w:r>
      <w:hyperlink r:id="rId67" w:history="1">
        <w:r w:rsidRPr="00B614C4">
          <w:rPr>
            <w:rFonts w:eastAsia="Times New Roman" w:cs="Times New Roman"/>
            <w:color w:val="0000FF"/>
            <w:u w:val="single"/>
          </w:rPr>
          <w:t>http://arxiv.org/abs/1912.02305</w:t>
        </w:r>
      </w:hyperlink>
    </w:p>
    <w:p w14:paraId="053882ED" w14:textId="77777777" w:rsidR="004F0EB0" w:rsidRDefault="004F0EB0" w:rsidP="00AD3921">
      <w:pPr>
        <w:spacing w:after="0" w:line="240" w:lineRule="auto"/>
        <w:ind w:left="720" w:hanging="720"/>
        <w:rPr>
          <w:rFonts w:eastAsia="Times New Roman" w:cs="Times New Roman"/>
          <w:color w:val="0000FF"/>
          <w:u w:val="single"/>
        </w:rPr>
      </w:pPr>
    </w:p>
    <w:p w14:paraId="14ABA5FA" w14:textId="61226652" w:rsidR="004F0EB0" w:rsidRPr="00417248" w:rsidRDefault="004F0EB0" w:rsidP="004F0EB0">
      <w:pPr>
        <w:spacing w:line="240" w:lineRule="auto"/>
        <w:ind w:left="475" w:hanging="475"/>
        <w:jc w:val="left"/>
        <w:rPr>
          <w:rStyle w:val="Hyperlink"/>
          <w:rFonts w:ascii="Times New Roman" w:hAnsi="Times New Roman"/>
        </w:rPr>
      </w:pPr>
      <w:r>
        <w:t xml:space="preserve">Jan, F., Min-Allah, N., &amp; </w:t>
      </w:r>
      <w:proofErr w:type="spellStart"/>
      <w:r>
        <w:t>Düştegör</w:t>
      </w:r>
      <w:proofErr w:type="spellEnd"/>
      <w:r>
        <w:t xml:space="preserve">, D. (2021). </w:t>
      </w:r>
      <w:r w:rsidRPr="00090D7D">
        <w:rPr>
          <w:i/>
          <w:iCs/>
        </w:rPr>
        <w:t>IoT Based Smart Water Quality Monitoring: Recent Techniques, Trends and Challenges for Domestic Applications</w:t>
      </w:r>
      <w:r>
        <w:t xml:space="preserve">. </w:t>
      </w:r>
      <w:r>
        <w:rPr>
          <w:i/>
          <w:iCs/>
        </w:rPr>
        <w:t>Water</w:t>
      </w:r>
      <w:r>
        <w:t xml:space="preserve">, </w:t>
      </w:r>
      <w:r>
        <w:rPr>
          <w:i/>
          <w:iCs/>
        </w:rPr>
        <w:t>13</w:t>
      </w:r>
      <w:r>
        <w:t xml:space="preserve">(13), 1729. </w:t>
      </w:r>
      <w:r w:rsidR="00417248">
        <w:fldChar w:fldCharType="begin"/>
      </w:r>
      <w:r w:rsidR="00417248">
        <w:instrText xml:space="preserve"> HYPERLINK "https://doi.org/10.3390/w13131729" \o "click here to visit" </w:instrText>
      </w:r>
      <w:r w:rsidR="00417248">
        <w:fldChar w:fldCharType="separate"/>
      </w:r>
      <w:r w:rsidRPr="00417248">
        <w:rPr>
          <w:rStyle w:val="Hyperlink"/>
        </w:rPr>
        <w:t>https://doi.org/10.3390/w13131729</w:t>
      </w:r>
    </w:p>
    <w:p w14:paraId="033CBC62" w14:textId="07EF1422" w:rsidR="004F0EB0" w:rsidRDefault="00417248" w:rsidP="00AD3921">
      <w:pPr>
        <w:spacing w:after="0" w:line="240" w:lineRule="auto"/>
        <w:ind w:left="720" w:hanging="720"/>
        <w:rPr>
          <w:rFonts w:eastAsia="Times New Roman" w:cs="Times New Roman"/>
          <w:color w:val="0000FF"/>
          <w:u w:val="single"/>
        </w:rPr>
      </w:pPr>
      <w:r>
        <w:fldChar w:fldCharType="end"/>
      </w:r>
    </w:p>
    <w:p w14:paraId="57EA4FA9" w14:textId="42332726" w:rsidR="00843D95" w:rsidRDefault="00843D95" w:rsidP="00AD3921">
      <w:pPr>
        <w:spacing w:after="0" w:line="240" w:lineRule="auto"/>
        <w:ind w:left="720" w:hanging="720"/>
        <w:rPr>
          <w:rFonts w:eastAsia="Times New Roman" w:cs="Times New Roman"/>
          <w:color w:val="0000FF"/>
          <w:u w:val="single"/>
        </w:rPr>
      </w:pPr>
      <w:r>
        <w:t xml:space="preserve">Jiang GJ, Ma RH, Loiselle S, </w:t>
      </w:r>
      <w:proofErr w:type="spellStart"/>
      <w:r>
        <w:t>Su</w:t>
      </w:r>
      <w:proofErr w:type="spellEnd"/>
      <w:r>
        <w:t xml:space="preserve"> W, Cai WX, Huang CG, Yang J, Yu W (2015) Remote sensing of particulate organic carbon dynamics in a eutrophic lake (</w:t>
      </w:r>
      <w:proofErr w:type="spellStart"/>
      <w:r>
        <w:t>Taihu</w:t>
      </w:r>
      <w:proofErr w:type="spellEnd"/>
      <w:r>
        <w:t xml:space="preserve"> Lake, China). Sci Total Environ 532:245–254</w:t>
      </w:r>
    </w:p>
    <w:p w14:paraId="616E5234" w14:textId="77777777" w:rsidR="00FF54E7" w:rsidRDefault="00FF54E7" w:rsidP="00AD3921">
      <w:pPr>
        <w:spacing w:after="0" w:line="240" w:lineRule="auto"/>
        <w:ind w:left="720" w:hanging="720"/>
        <w:rPr>
          <w:rFonts w:eastAsia="Times New Roman" w:cs="Times New Roman"/>
        </w:rPr>
      </w:pPr>
    </w:p>
    <w:p w14:paraId="583BC097" w14:textId="78B7EE5F" w:rsidR="00FF54E7" w:rsidRDefault="00FF54E7" w:rsidP="00AD3921">
      <w:pPr>
        <w:spacing w:after="0" w:line="240" w:lineRule="auto"/>
        <w:ind w:left="720" w:hanging="720"/>
        <w:rPr>
          <w:rFonts w:eastAsia="Times New Roman" w:cs="Times New Roman"/>
          <w:color w:val="0000FF"/>
          <w:u w:val="single"/>
        </w:rPr>
      </w:pPr>
      <w:r w:rsidRPr="00B614C4">
        <w:rPr>
          <w:rFonts w:eastAsia="Times New Roman" w:cs="Times New Roman"/>
        </w:rPr>
        <w:t xml:space="preserve">Khalili, M. H., &amp; </w:t>
      </w:r>
      <w:proofErr w:type="spellStart"/>
      <w:r w:rsidRPr="00B614C4">
        <w:rPr>
          <w:rFonts w:eastAsia="Times New Roman" w:cs="Times New Roman"/>
        </w:rPr>
        <w:t>Hasanlou</w:t>
      </w:r>
      <w:proofErr w:type="spellEnd"/>
      <w:r w:rsidRPr="00B614C4">
        <w:rPr>
          <w:rFonts w:eastAsia="Times New Roman" w:cs="Times New Roman"/>
        </w:rPr>
        <w:t xml:space="preserve">, M. (2019). HARMFUL ALGAL BLOOMS MONITORING USING SENTINEL-2 SATELLITE IMAGES. The International Archives of the Photogrammetry, Remote Sensing and Spatial Information Sciences, XLII-4/W18, 609–613. </w:t>
      </w:r>
      <w:hyperlink r:id="rId68" w:history="1">
        <w:r w:rsidRPr="00B614C4">
          <w:rPr>
            <w:rFonts w:eastAsia="Times New Roman" w:cs="Times New Roman"/>
            <w:color w:val="0000FF"/>
            <w:u w:val="single"/>
          </w:rPr>
          <w:t>https://doi.org/10.5194/isprs-archives-XLII-4-W18-609-2019</w:t>
        </w:r>
      </w:hyperlink>
    </w:p>
    <w:p w14:paraId="4340B2B7" w14:textId="77777777" w:rsidR="004E0AA1" w:rsidRDefault="004E0AA1" w:rsidP="00AD3921">
      <w:pPr>
        <w:spacing w:after="0" w:line="240" w:lineRule="auto"/>
        <w:ind w:left="720" w:hanging="720"/>
        <w:rPr>
          <w:rFonts w:eastAsia="Times New Roman" w:cs="Times New Roman"/>
          <w:color w:val="0000FF"/>
          <w:u w:val="single"/>
        </w:rPr>
      </w:pPr>
    </w:p>
    <w:p w14:paraId="6391C42B" w14:textId="3A48A918" w:rsidR="004E0AA1" w:rsidRPr="006823FD" w:rsidRDefault="004E0AA1" w:rsidP="00AD3921">
      <w:pPr>
        <w:spacing w:after="0" w:line="240" w:lineRule="auto"/>
        <w:ind w:left="720" w:hanging="720"/>
        <w:rPr>
          <w:rStyle w:val="Hyperlink"/>
          <w:rFonts w:eastAsia="Times New Roman" w:cs="Times New Roman"/>
        </w:rPr>
      </w:pPr>
      <w:proofErr w:type="spellStart"/>
      <w:r>
        <w:t>Khorram</w:t>
      </w:r>
      <w:proofErr w:type="spellEnd"/>
      <w:r>
        <w:t xml:space="preserve">, S., Catts, G. P., </w:t>
      </w:r>
      <w:proofErr w:type="spellStart"/>
      <w:r>
        <w:t>Cloern</w:t>
      </w:r>
      <w:proofErr w:type="spellEnd"/>
      <w:r>
        <w:t xml:space="preserve">, J. E., and Knight, A. W. (1987). </w:t>
      </w:r>
      <w:r w:rsidRPr="004E0AA1">
        <w:rPr>
          <w:i/>
          <w:iCs/>
        </w:rPr>
        <w:t xml:space="preserve">Modeling of </w:t>
      </w:r>
      <w:proofErr w:type="spellStart"/>
      <w:r w:rsidRPr="004E0AA1">
        <w:rPr>
          <w:i/>
          <w:iCs/>
        </w:rPr>
        <w:t>estuarne</w:t>
      </w:r>
      <w:proofErr w:type="spellEnd"/>
      <w:r w:rsidRPr="004E0AA1">
        <w:rPr>
          <w:i/>
          <w:iCs/>
        </w:rPr>
        <w:t xml:space="preserve"> chlorophyll a from an airborne scanner</w:t>
      </w:r>
      <w:r>
        <w:t xml:space="preserve">. IEEE Trans. </w:t>
      </w:r>
      <w:proofErr w:type="spellStart"/>
      <w:r>
        <w:t>Geosci</w:t>
      </w:r>
      <w:proofErr w:type="spellEnd"/>
      <w:r>
        <w:t xml:space="preserve">. Rem. Sens. 25, 662–669. </w:t>
      </w:r>
      <w:r w:rsidR="006823FD">
        <w:fldChar w:fldCharType="begin"/>
      </w:r>
      <w:r w:rsidR="006823FD">
        <w:instrText xml:space="preserve"> HYPERLINK "https://doi.org/10.1109/tgrs.1987.289735" </w:instrText>
      </w:r>
      <w:r w:rsidR="006823FD">
        <w:fldChar w:fldCharType="separate"/>
      </w:r>
      <w:r w:rsidR="006823FD" w:rsidRPr="006823FD">
        <w:rPr>
          <w:rStyle w:val="Hyperlink"/>
        </w:rPr>
        <w:t>https://</w:t>
      </w:r>
      <w:r w:rsidRPr="006823FD">
        <w:rPr>
          <w:rStyle w:val="Hyperlink"/>
        </w:rPr>
        <w:t>doi</w:t>
      </w:r>
      <w:r w:rsidR="006823FD" w:rsidRPr="006823FD">
        <w:rPr>
          <w:rStyle w:val="Hyperlink"/>
        </w:rPr>
        <w:t>.org/</w:t>
      </w:r>
      <w:r w:rsidRPr="006823FD">
        <w:rPr>
          <w:rStyle w:val="Hyperlink"/>
        </w:rPr>
        <w:t>10.1109/tgrs.1987.289735</w:t>
      </w:r>
    </w:p>
    <w:p w14:paraId="4677B331" w14:textId="0AAAF805" w:rsidR="00B22D06" w:rsidRDefault="006823FD" w:rsidP="00AD3921">
      <w:pPr>
        <w:spacing w:after="0" w:line="240" w:lineRule="auto"/>
        <w:ind w:left="720" w:hanging="720"/>
        <w:rPr>
          <w:rFonts w:eastAsia="Times New Roman" w:cs="Times New Roman"/>
        </w:rPr>
      </w:pPr>
      <w:r>
        <w:fldChar w:fldCharType="end"/>
      </w:r>
    </w:p>
    <w:p w14:paraId="339A7D8E" w14:textId="50369863" w:rsidR="00ED407E" w:rsidRDefault="00B22D06" w:rsidP="00AD3921">
      <w:pPr>
        <w:spacing w:after="100" w:afterAutospacing="1" w:line="240" w:lineRule="auto"/>
        <w:ind w:left="720" w:hanging="720"/>
      </w:pPr>
      <w:proofErr w:type="spellStart"/>
      <w:r w:rsidRPr="00B614C4">
        <w:t>Kurekin</w:t>
      </w:r>
      <w:proofErr w:type="spellEnd"/>
      <w:r w:rsidRPr="00B614C4">
        <w:t xml:space="preserve">, A.A., Miller, P.I., Van der </w:t>
      </w:r>
      <w:proofErr w:type="spellStart"/>
      <w:r w:rsidRPr="00B614C4">
        <w:t>Woerd</w:t>
      </w:r>
      <w:proofErr w:type="spellEnd"/>
      <w:r w:rsidRPr="00B614C4">
        <w:t xml:space="preserve">, H.J., (2014). </w:t>
      </w:r>
      <w:r w:rsidRPr="00E01616">
        <w:rPr>
          <w:i/>
          <w:iCs/>
        </w:rPr>
        <w:t xml:space="preserve">Satellite discrimination of </w:t>
      </w:r>
      <w:proofErr w:type="spellStart"/>
      <w:r w:rsidRPr="00E01616">
        <w:rPr>
          <w:i/>
          <w:iCs/>
        </w:rPr>
        <w:t>Karenia</w:t>
      </w:r>
      <w:proofErr w:type="spellEnd"/>
      <w:r w:rsidRPr="00E01616">
        <w:rPr>
          <w:i/>
          <w:iCs/>
        </w:rPr>
        <w:t xml:space="preserve"> </w:t>
      </w:r>
      <w:proofErr w:type="spellStart"/>
      <w:r w:rsidRPr="00E01616">
        <w:rPr>
          <w:i/>
          <w:iCs/>
        </w:rPr>
        <w:t>mikimotoi</w:t>
      </w:r>
      <w:proofErr w:type="spellEnd"/>
      <w:r w:rsidRPr="00E01616">
        <w:rPr>
          <w:i/>
          <w:iCs/>
        </w:rPr>
        <w:t xml:space="preserve"> and </w:t>
      </w:r>
      <w:proofErr w:type="spellStart"/>
      <w:r w:rsidRPr="00E01616">
        <w:rPr>
          <w:i/>
          <w:iCs/>
        </w:rPr>
        <w:t>Phaeocystis</w:t>
      </w:r>
      <w:proofErr w:type="spellEnd"/>
      <w:r w:rsidRPr="00E01616">
        <w:rPr>
          <w:i/>
          <w:iCs/>
        </w:rPr>
        <w:t xml:space="preserve"> harmful algal blooms in European coastal waters: merged classification of ocean </w:t>
      </w:r>
      <w:proofErr w:type="spellStart"/>
      <w:r w:rsidRPr="00E01616">
        <w:rPr>
          <w:i/>
          <w:iCs/>
        </w:rPr>
        <w:t>colour</w:t>
      </w:r>
      <w:proofErr w:type="spellEnd"/>
      <w:r w:rsidRPr="00E01616">
        <w:rPr>
          <w:i/>
          <w:iCs/>
        </w:rPr>
        <w:t xml:space="preserve"> data</w:t>
      </w:r>
      <w:r w:rsidRPr="00B614C4">
        <w:t>. Harmful Algae 31, 163–176</w:t>
      </w:r>
    </w:p>
    <w:p w14:paraId="5980F48A" w14:textId="490AF0EF" w:rsidR="00167708" w:rsidRDefault="00167708" w:rsidP="00AD3921">
      <w:pPr>
        <w:spacing w:after="100" w:afterAutospacing="1" w:line="240" w:lineRule="auto"/>
        <w:ind w:left="720" w:hanging="720"/>
      </w:pPr>
      <w:r>
        <w:t xml:space="preserve">Le, C., Hu, C., English, D., Cannizzaro, J., Chen, Z., Feng, L., et al. (2013). </w:t>
      </w:r>
      <w:r w:rsidRPr="00167708">
        <w:rPr>
          <w:i/>
          <w:iCs/>
        </w:rPr>
        <w:t>Towards a long-term chlorophyll-a data record in a turbid estuary using MODIS observations</w:t>
      </w:r>
      <w:r>
        <w:t xml:space="preserve">. Prog. </w:t>
      </w:r>
      <w:proofErr w:type="spellStart"/>
      <w:r>
        <w:t>Oceanogr</w:t>
      </w:r>
      <w:proofErr w:type="spellEnd"/>
      <w:r>
        <w:t xml:space="preserve">. 109, 90–103. </w:t>
      </w:r>
      <w:hyperlink r:id="rId69" w:history="1">
        <w:proofErr w:type="gramStart"/>
        <w:r w:rsidRPr="002D2DD8">
          <w:rPr>
            <w:rStyle w:val="Hyperlink"/>
          </w:rPr>
          <w:t>doi:10.1016/j.pocean</w:t>
        </w:r>
        <w:proofErr w:type="gramEnd"/>
        <w:r w:rsidRPr="002D2DD8">
          <w:rPr>
            <w:rStyle w:val="Hyperlink"/>
          </w:rPr>
          <w:t>.2012.10.002</w:t>
        </w:r>
      </w:hyperlink>
    </w:p>
    <w:p w14:paraId="6C2E202A" w14:textId="77777777" w:rsidR="00D63A2F" w:rsidRDefault="00843D95" w:rsidP="00AD3921">
      <w:pPr>
        <w:spacing w:after="100" w:afterAutospacing="1" w:line="240" w:lineRule="auto"/>
        <w:ind w:left="720" w:hanging="720"/>
      </w:pPr>
      <w:r>
        <w:t xml:space="preserve">Liu JG, Yang W (2012) </w:t>
      </w:r>
      <w:r w:rsidRPr="00176392">
        <w:rPr>
          <w:i/>
          <w:iCs/>
        </w:rPr>
        <w:t>Water sustainability for China and beyond</w:t>
      </w:r>
      <w:r>
        <w:t xml:space="preserve">. Science 337:649–650 </w:t>
      </w:r>
    </w:p>
    <w:p w14:paraId="4AA51361" w14:textId="67DB8946" w:rsidR="00843D95" w:rsidRDefault="00843D95" w:rsidP="00AD3921">
      <w:pPr>
        <w:spacing w:after="100" w:afterAutospacing="1" w:line="240" w:lineRule="auto"/>
        <w:ind w:left="720" w:hanging="720"/>
      </w:pPr>
      <w:r>
        <w:lastRenderedPageBreak/>
        <w:t xml:space="preserve">Luo JH, Li XC, Ma RH, Li F, Duan HT, Hu WP, Qin BQ, Huang WJ (2016) </w:t>
      </w:r>
      <w:r w:rsidRPr="0092109C">
        <w:rPr>
          <w:i/>
          <w:iCs/>
        </w:rPr>
        <w:t xml:space="preserve">Applying remote sensing techniques to monitoring seasonal and interannual changes of aquatic vegetation in </w:t>
      </w:r>
      <w:proofErr w:type="spellStart"/>
      <w:r w:rsidRPr="0092109C">
        <w:rPr>
          <w:i/>
          <w:iCs/>
        </w:rPr>
        <w:t>Taihu</w:t>
      </w:r>
      <w:proofErr w:type="spellEnd"/>
      <w:r w:rsidRPr="0092109C">
        <w:rPr>
          <w:i/>
          <w:iCs/>
        </w:rPr>
        <w:t xml:space="preserve"> Lake</w:t>
      </w:r>
      <w:r>
        <w:t xml:space="preserve">. China. </w:t>
      </w:r>
      <w:proofErr w:type="spellStart"/>
      <w:r>
        <w:t>Ecol</w:t>
      </w:r>
      <w:proofErr w:type="spellEnd"/>
      <w:r>
        <w:t xml:space="preserve"> Indic 60:503–513</w:t>
      </w:r>
    </w:p>
    <w:p w14:paraId="38601202" w14:textId="229EEDDA" w:rsidR="008F2167" w:rsidRPr="006823FD" w:rsidRDefault="008F2167" w:rsidP="00AD3921">
      <w:pPr>
        <w:spacing w:after="100" w:afterAutospacing="1" w:line="240" w:lineRule="auto"/>
        <w:ind w:left="720" w:hanging="720"/>
        <w:rPr>
          <w:rStyle w:val="Hyperlink"/>
        </w:rPr>
      </w:pPr>
      <w:r>
        <w:t xml:space="preserve">Manuel, A., Blanco, A., </w:t>
      </w:r>
      <w:proofErr w:type="spellStart"/>
      <w:r>
        <w:t>Tamondong</w:t>
      </w:r>
      <w:proofErr w:type="spellEnd"/>
      <w:r>
        <w:t xml:space="preserve">, A., </w:t>
      </w:r>
      <w:proofErr w:type="spellStart"/>
      <w:r>
        <w:t>Jalbuena</w:t>
      </w:r>
      <w:proofErr w:type="spellEnd"/>
      <w:r>
        <w:t xml:space="preserve">, R., Cabrera, O., and </w:t>
      </w:r>
      <w:proofErr w:type="spellStart"/>
      <w:r>
        <w:t>Gege</w:t>
      </w:r>
      <w:proofErr w:type="spellEnd"/>
      <w:r>
        <w:t xml:space="preserve">, P. (2020). </w:t>
      </w:r>
      <w:proofErr w:type="spellStart"/>
      <w:r w:rsidRPr="00843D95">
        <w:rPr>
          <w:i/>
          <w:iCs/>
        </w:rPr>
        <w:t>Optmization</w:t>
      </w:r>
      <w:proofErr w:type="spellEnd"/>
      <w:r w:rsidRPr="00843D95">
        <w:rPr>
          <w:i/>
          <w:iCs/>
        </w:rPr>
        <w:t xml:space="preserve"> of bio-optical model parameters for turbid lake water quality estimation using Landsat 8 and wasi-2D</w:t>
      </w:r>
      <w:r>
        <w:t xml:space="preserve">. Int. Arch. Photogram. Rem. Sens. Spatial Inf. Sci. 11, 67–72. </w:t>
      </w:r>
      <w:r w:rsidR="006823FD">
        <w:fldChar w:fldCharType="begin"/>
      </w:r>
      <w:r w:rsidR="006823FD">
        <w:instrText xml:space="preserve"> HYPERLINK "https://doi.org/10.5194/isprs-archives-xlii-3-w11-67-2020" </w:instrText>
      </w:r>
      <w:r w:rsidR="006823FD">
        <w:fldChar w:fldCharType="separate"/>
      </w:r>
      <w:r w:rsidR="006823FD" w:rsidRPr="006823FD">
        <w:rPr>
          <w:rStyle w:val="Hyperlink"/>
        </w:rPr>
        <w:t>https://</w:t>
      </w:r>
      <w:r w:rsidRPr="006823FD">
        <w:rPr>
          <w:rStyle w:val="Hyperlink"/>
        </w:rPr>
        <w:t>doi</w:t>
      </w:r>
      <w:r w:rsidR="006823FD" w:rsidRPr="006823FD">
        <w:rPr>
          <w:rStyle w:val="Hyperlink"/>
        </w:rPr>
        <w:t>.org/</w:t>
      </w:r>
      <w:r w:rsidRPr="006823FD">
        <w:rPr>
          <w:rStyle w:val="Hyperlink"/>
        </w:rPr>
        <w:t>10.5194/isprs-archives-xlii-3-w11-67-2020</w:t>
      </w:r>
    </w:p>
    <w:p w14:paraId="1A129D63" w14:textId="10A6DD4D" w:rsidR="00763B05" w:rsidRPr="000616CE" w:rsidRDefault="006823FD" w:rsidP="00AD3921">
      <w:pPr>
        <w:spacing w:after="100" w:afterAutospacing="1" w:line="240" w:lineRule="auto"/>
        <w:ind w:left="720" w:hanging="720"/>
        <w:rPr>
          <w:rStyle w:val="Hyperlink"/>
        </w:rPr>
      </w:pPr>
      <w:r>
        <w:fldChar w:fldCharType="end"/>
      </w:r>
      <w:r w:rsidR="00763B05">
        <w:t xml:space="preserve">Markham, B., </w:t>
      </w:r>
      <w:proofErr w:type="spellStart"/>
      <w:r w:rsidR="00763B05">
        <w:t>Barsi</w:t>
      </w:r>
      <w:proofErr w:type="spellEnd"/>
      <w:r w:rsidR="00763B05">
        <w:t xml:space="preserve">, J., </w:t>
      </w:r>
      <w:proofErr w:type="spellStart"/>
      <w:r w:rsidR="00763B05">
        <w:t>Kvaran</w:t>
      </w:r>
      <w:proofErr w:type="spellEnd"/>
      <w:r w:rsidR="00763B05">
        <w:t xml:space="preserve">, G., Ong, L., </w:t>
      </w:r>
      <w:proofErr w:type="spellStart"/>
      <w:r w:rsidR="00763B05">
        <w:t>Kaita</w:t>
      </w:r>
      <w:proofErr w:type="spellEnd"/>
      <w:r w:rsidR="00763B05">
        <w:t xml:space="preserve">, E., </w:t>
      </w:r>
      <w:proofErr w:type="spellStart"/>
      <w:r w:rsidR="00763B05">
        <w:t>Biggar</w:t>
      </w:r>
      <w:proofErr w:type="spellEnd"/>
      <w:r w:rsidR="00763B05">
        <w:t xml:space="preserve">, S., et al. (2014). </w:t>
      </w:r>
      <w:r w:rsidR="00763B05" w:rsidRPr="00FE7F97">
        <w:rPr>
          <w:i/>
          <w:iCs/>
        </w:rPr>
        <w:t>Landsat-8 operational land imager radiometric calibration and stability</w:t>
      </w:r>
      <w:r w:rsidR="00763B05">
        <w:t xml:space="preserve">. Rem. Sens. 6, 12275–12308. </w:t>
      </w:r>
      <w:r w:rsidR="000616CE">
        <w:fldChar w:fldCharType="begin"/>
      </w:r>
      <w:r w:rsidR="000616CE">
        <w:instrText xml:space="preserve"> HYPERLINK "https://doi.org/10.3390/rs61212275" </w:instrText>
      </w:r>
      <w:r w:rsidR="000616CE">
        <w:fldChar w:fldCharType="separate"/>
      </w:r>
      <w:r w:rsidR="000616CE" w:rsidRPr="000616CE">
        <w:rPr>
          <w:rStyle w:val="Hyperlink"/>
        </w:rPr>
        <w:t>https://</w:t>
      </w:r>
      <w:r w:rsidR="00763B05" w:rsidRPr="000616CE">
        <w:rPr>
          <w:rStyle w:val="Hyperlink"/>
        </w:rPr>
        <w:t>doi</w:t>
      </w:r>
      <w:r w:rsidR="000616CE" w:rsidRPr="000616CE">
        <w:rPr>
          <w:rStyle w:val="Hyperlink"/>
        </w:rPr>
        <w:t>.org/</w:t>
      </w:r>
      <w:r w:rsidR="00763B05" w:rsidRPr="000616CE">
        <w:rPr>
          <w:rStyle w:val="Hyperlink"/>
        </w:rPr>
        <w:t xml:space="preserve">10.3390/rs61212275 </w:t>
      </w:r>
    </w:p>
    <w:p w14:paraId="6ADE3791" w14:textId="12C1600D" w:rsidR="00763B05" w:rsidRDefault="000616CE" w:rsidP="005F7BD3">
      <w:pPr>
        <w:spacing w:after="100" w:afterAutospacing="1" w:line="240" w:lineRule="auto"/>
        <w:ind w:left="720" w:hanging="720"/>
      </w:pPr>
      <w:r>
        <w:fldChar w:fldCharType="end"/>
      </w:r>
      <w:r w:rsidR="00763B05">
        <w:t xml:space="preserve">Markham, B. L., </w:t>
      </w:r>
      <w:proofErr w:type="spellStart"/>
      <w:r w:rsidR="00763B05">
        <w:t>Barsi</w:t>
      </w:r>
      <w:proofErr w:type="spellEnd"/>
      <w:r w:rsidR="00763B05">
        <w:t xml:space="preserve">, J. A., Morfitt, R., Choate, M., </w:t>
      </w:r>
      <w:proofErr w:type="spellStart"/>
      <w:r w:rsidR="00763B05">
        <w:t>Montanaro</w:t>
      </w:r>
      <w:proofErr w:type="spellEnd"/>
      <w:r w:rsidR="00763B05">
        <w:t xml:space="preserve">, M., </w:t>
      </w:r>
      <w:proofErr w:type="spellStart"/>
      <w:r w:rsidR="00763B05">
        <w:t>Arvidson</w:t>
      </w:r>
      <w:proofErr w:type="spellEnd"/>
      <w:r w:rsidR="00763B05">
        <w:t>, T., et al. (2015). “</w:t>
      </w:r>
      <w:r w:rsidR="00763B05" w:rsidRPr="00FE7F97">
        <w:rPr>
          <w:i/>
          <w:iCs/>
        </w:rPr>
        <w:t>Landsat 8: status and on-orbit performance</w:t>
      </w:r>
      <w:r w:rsidR="00763B05">
        <w:t>,” in SPIE remote sensing. Bellingham, WA: International Society for Optics and Photonics, 963908</w:t>
      </w:r>
    </w:p>
    <w:p w14:paraId="214F55CC" w14:textId="211CD9DA" w:rsidR="00FE649E" w:rsidRDefault="00FE649E" w:rsidP="005F7BD3">
      <w:pPr>
        <w:spacing w:after="100" w:afterAutospacing="1" w:line="240" w:lineRule="auto"/>
        <w:ind w:left="720" w:hanging="720"/>
      </w:pPr>
      <w:r>
        <w:t xml:space="preserve">Matthews, M.W. et al., (2012). </w:t>
      </w:r>
      <w:r w:rsidRPr="00FE649E">
        <w:rPr>
          <w:i/>
          <w:iCs/>
        </w:rPr>
        <w:t>An algorithm for detecting trophic status (</w:t>
      </w:r>
      <w:proofErr w:type="spellStart"/>
      <w:r w:rsidRPr="00FE649E">
        <w:rPr>
          <w:i/>
          <w:iCs/>
        </w:rPr>
        <w:t>chlorophylla</w:t>
      </w:r>
      <w:proofErr w:type="spellEnd"/>
      <w:r w:rsidRPr="00FE649E">
        <w:rPr>
          <w:i/>
          <w:iCs/>
        </w:rPr>
        <w:t>), cyanobacterial-dominance, surface scums and floating vegetation in Inland and coastal waters</w:t>
      </w:r>
      <w:r>
        <w:t>. Remote Sensing of Environment 124, 637–652</w:t>
      </w:r>
    </w:p>
    <w:p w14:paraId="3DBF0916" w14:textId="77777777" w:rsidR="00ED6EFB" w:rsidRPr="00ED6EFB" w:rsidRDefault="00177225" w:rsidP="005F7BD3">
      <w:pPr>
        <w:spacing w:after="100" w:afterAutospacing="1" w:line="240" w:lineRule="auto"/>
        <w:ind w:left="720" w:hanging="720"/>
        <w:rPr>
          <w:i/>
          <w:iCs/>
        </w:rPr>
      </w:pPr>
      <w:proofErr w:type="spellStart"/>
      <w:r>
        <w:t>Mittenzwey</w:t>
      </w:r>
      <w:proofErr w:type="spellEnd"/>
      <w:r>
        <w:t xml:space="preserve">, K. H., Ullrich, S., </w:t>
      </w:r>
      <w:proofErr w:type="spellStart"/>
      <w:r>
        <w:t>Gitelson</w:t>
      </w:r>
      <w:proofErr w:type="spellEnd"/>
      <w:r>
        <w:t xml:space="preserve">, A., and </w:t>
      </w:r>
      <w:proofErr w:type="spellStart"/>
      <w:r>
        <w:t>Kondratiev</w:t>
      </w:r>
      <w:proofErr w:type="spellEnd"/>
      <w:r>
        <w:t xml:space="preserve">, K. (1992). </w:t>
      </w:r>
      <w:r w:rsidRPr="00177225">
        <w:rPr>
          <w:i/>
          <w:iCs/>
        </w:rPr>
        <w:t>Determination of chlorophyll a of inland waters on the basis of spectral reflectance</w:t>
      </w:r>
      <w:r>
        <w:t xml:space="preserve">. </w:t>
      </w:r>
      <w:proofErr w:type="spellStart"/>
      <w:r>
        <w:t>Limnol</w:t>
      </w:r>
      <w:proofErr w:type="spellEnd"/>
      <w:r>
        <w:t xml:space="preserve">. </w:t>
      </w:r>
      <w:proofErr w:type="spellStart"/>
      <w:r>
        <w:t>Oceanogr</w:t>
      </w:r>
      <w:proofErr w:type="spellEnd"/>
      <w:r>
        <w:t xml:space="preserve">. 37, 147–149. </w:t>
      </w:r>
      <w:r w:rsidR="00ED6EFB">
        <w:rPr>
          <w:i/>
          <w:iCs/>
        </w:rPr>
        <w:fldChar w:fldCharType="begin"/>
      </w:r>
      <w:r w:rsidR="00ED6EFB">
        <w:rPr>
          <w:i/>
          <w:iCs/>
        </w:rPr>
        <w:instrText xml:space="preserve"> HYPERLINK "</w:instrText>
      </w:r>
      <w:r w:rsidR="00ED6EFB" w:rsidRPr="00ED6EFB">
        <w:rPr>
          <w:i/>
          <w:iCs/>
        </w:rPr>
        <w:instrText xml:space="preserve">https://doi.org/10.4319/lo.1992.37.1.0147 </w:instrText>
      </w:r>
    </w:p>
    <w:p w14:paraId="64CC6C8D" w14:textId="77777777" w:rsidR="00ED6EFB" w:rsidRPr="009A3464" w:rsidRDefault="00ED6EFB" w:rsidP="005F7BD3">
      <w:pPr>
        <w:spacing w:after="100" w:afterAutospacing="1" w:line="240" w:lineRule="auto"/>
        <w:ind w:left="720" w:hanging="720"/>
        <w:rPr>
          <w:rStyle w:val="Hyperlink"/>
          <w:i/>
          <w:iCs/>
        </w:rPr>
      </w:pPr>
      <w:r>
        <w:rPr>
          <w:i/>
          <w:iCs/>
        </w:rPr>
        <w:instrText xml:space="preserve">" </w:instrText>
      </w:r>
      <w:r>
        <w:rPr>
          <w:i/>
          <w:iCs/>
        </w:rPr>
        <w:fldChar w:fldCharType="separate"/>
      </w:r>
      <w:r w:rsidRPr="009A3464">
        <w:rPr>
          <w:rStyle w:val="Hyperlink"/>
          <w:i/>
          <w:iCs/>
        </w:rPr>
        <w:t xml:space="preserve">https://doi.org/10.4319/lo.1992.37.1.0147 </w:t>
      </w:r>
    </w:p>
    <w:p w14:paraId="42C5EBBE" w14:textId="7A66F24B" w:rsidR="00ED6EFB" w:rsidRDefault="00ED6EFB" w:rsidP="005F7BD3">
      <w:pPr>
        <w:spacing w:after="100" w:afterAutospacing="1" w:line="240" w:lineRule="auto"/>
        <w:ind w:left="720" w:hanging="720"/>
      </w:pPr>
      <w:r>
        <w:rPr>
          <w:i/>
          <w:iCs/>
        </w:rPr>
        <w:fldChar w:fldCharType="end"/>
      </w:r>
      <w:r w:rsidRPr="00ED6EFB">
        <w:t xml:space="preserve"> </w:t>
      </w:r>
      <w:r>
        <w:t xml:space="preserve">NASA (2011). </w:t>
      </w:r>
      <w:r w:rsidRPr="00AE5901">
        <w:rPr>
          <w:i/>
          <w:iCs/>
        </w:rPr>
        <w:t>Landsat 7 Science Data Users Handbook Landsat Project Science Office at NASA’s Goddard Space Flight Center in Greenbelt.</w:t>
      </w:r>
      <w:r>
        <w:t xml:space="preserve"> 186. Available online at: </w:t>
      </w:r>
      <w:hyperlink r:id="rId70" w:history="1">
        <w:r w:rsidRPr="00DA3233">
          <w:rPr>
            <w:rStyle w:val="Hyperlink"/>
          </w:rPr>
          <w:t>http://landsat.gsfc.nasa.gov/wp-content/uploads/2016/08/Landsat7_ Handbook.pdf</w:t>
        </w:r>
      </w:hyperlink>
      <w:r>
        <w:t xml:space="preserve"> (accessed July 5, 2021).</w:t>
      </w:r>
    </w:p>
    <w:p w14:paraId="348BDAC8" w14:textId="5A6A1C6F" w:rsidR="00D9765D" w:rsidRDefault="00D9765D" w:rsidP="005F7BD3">
      <w:pPr>
        <w:spacing w:after="100" w:afterAutospacing="1" w:line="240" w:lineRule="auto"/>
        <w:ind w:left="720" w:hanging="720"/>
      </w:pPr>
      <w:r>
        <w:t xml:space="preserve">Munday, J., and </w:t>
      </w:r>
      <w:proofErr w:type="spellStart"/>
      <w:r>
        <w:t>Zubkoff</w:t>
      </w:r>
      <w:proofErr w:type="spellEnd"/>
      <w:r>
        <w:t xml:space="preserve">, P. L. (1981). </w:t>
      </w:r>
      <w:r w:rsidRPr="00E637B6">
        <w:rPr>
          <w:i/>
          <w:iCs/>
        </w:rPr>
        <w:t>Remote sensing of dinoflagellate blooms in a turbid estuary</w:t>
      </w:r>
      <w:r>
        <w:t xml:space="preserve">. </w:t>
      </w:r>
      <w:proofErr w:type="spellStart"/>
      <w:r>
        <w:t>Photogramm</w:t>
      </w:r>
      <w:proofErr w:type="spellEnd"/>
      <w:r>
        <w:t>. Eng. Rem. Sens. 47, 523–531.</w:t>
      </w:r>
    </w:p>
    <w:p w14:paraId="6F19486B" w14:textId="7AE8222E" w:rsidR="00B94B0B" w:rsidRPr="003D075A" w:rsidRDefault="00B94B0B" w:rsidP="005F7BD3">
      <w:pPr>
        <w:spacing w:after="100" w:afterAutospacing="1" w:line="240" w:lineRule="auto"/>
        <w:ind w:left="720" w:hanging="720"/>
        <w:rPr>
          <w:rStyle w:val="Hyperlink"/>
          <w:i/>
          <w:iCs/>
        </w:rPr>
      </w:pPr>
      <w:r>
        <w:t xml:space="preserve">Neil, C., </w:t>
      </w:r>
      <w:proofErr w:type="spellStart"/>
      <w:r>
        <w:t>Spyrakos</w:t>
      </w:r>
      <w:proofErr w:type="spellEnd"/>
      <w:r>
        <w:t xml:space="preserve">, E., Hunter, P. D., and Tyler, A. N. (2019). </w:t>
      </w:r>
      <w:r w:rsidRPr="000E649B">
        <w:rPr>
          <w:i/>
          <w:iCs/>
        </w:rPr>
        <w:t>A global approach for chlorophyll-a retrieval across optically complex inland waters based on optical water types</w:t>
      </w:r>
      <w:r>
        <w:t xml:space="preserve">. Rem. Sens. Environ. 229, 159–178. </w:t>
      </w:r>
      <w:r w:rsidR="003D075A">
        <w:fldChar w:fldCharType="begin"/>
      </w:r>
      <w:r w:rsidR="003D075A">
        <w:instrText xml:space="preserve"> HYPERLINK "https://doi.org/10.1016/j.rse.%202019.04.027" </w:instrText>
      </w:r>
      <w:r w:rsidR="003D075A">
        <w:fldChar w:fldCharType="separate"/>
      </w:r>
      <w:r w:rsidR="003D075A" w:rsidRPr="003D075A">
        <w:rPr>
          <w:rStyle w:val="Hyperlink"/>
        </w:rPr>
        <w:t>https://</w:t>
      </w:r>
      <w:r w:rsidRPr="003D075A">
        <w:rPr>
          <w:rStyle w:val="Hyperlink"/>
        </w:rPr>
        <w:t>doi</w:t>
      </w:r>
      <w:r w:rsidR="003D075A" w:rsidRPr="003D075A">
        <w:rPr>
          <w:rStyle w:val="Hyperlink"/>
        </w:rPr>
        <w:t>.org/</w:t>
      </w:r>
      <w:r w:rsidRPr="003D075A">
        <w:rPr>
          <w:rStyle w:val="Hyperlink"/>
        </w:rPr>
        <w:t>10.1016/j.rse. 2019.04.027</w:t>
      </w:r>
    </w:p>
    <w:p w14:paraId="090ADF34" w14:textId="2C607BF6" w:rsidR="00031129" w:rsidRPr="000C0A06" w:rsidRDefault="003D075A" w:rsidP="005F7BD3">
      <w:pPr>
        <w:spacing w:after="100" w:afterAutospacing="1" w:line="240" w:lineRule="auto"/>
        <w:ind w:left="720" w:hanging="720"/>
        <w:rPr>
          <w:i/>
          <w:iCs/>
        </w:rPr>
      </w:pPr>
      <w:r>
        <w:fldChar w:fldCharType="end"/>
      </w:r>
      <w:proofErr w:type="spellStart"/>
      <w:r w:rsidR="00031129">
        <w:t>Oc</w:t>
      </w:r>
      <w:r w:rsidR="006C6E92">
        <w:t>h</w:t>
      </w:r>
      <w:r w:rsidR="00031129">
        <w:t>umba</w:t>
      </w:r>
      <w:proofErr w:type="spellEnd"/>
      <w:r w:rsidR="00031129">
        <w:t xml:space="preserve">, P.B.O. (1987) </w:t>
      </w:r>
      <w:r w:rsidR="00031129" w:rsidRPr="00031129">
        <w:rPr>
          <w:i/>
          <w:iCs/>
        </w:rPr>
        <w:t>Periodic massive fish kills in the Kenyan part of Lake Victoria. Water Qual. Bull.</w:t>
      </w:r>
      <w:r w:rsidR="00031129">
        <w:rPr>
          <w:i/>
          <w:iCs/>
        </w:rPr>
        <w:t xml:space="preserve">12 </w:t>
      </w:r>
      <w:r w:rsidR="00031129">
        <w:t>,119-122, 130.</w:t>
      </w:r>
    </w:p>
    <w:p w14:paraId="48CF7AB1" w14:textId="6AE9269D" w:rsidR="00ED407E" w:rsidRDefault="00ED407E" w:rsidP="00AD3921">
      <w:pPr>
        <w:spacing w:after="0" w:line="240" w:lineRule="auto"/>
        <w:ind w:left="720" w:hanging="720"/>
        <w:rPr>
          <w:rFonts w:eastAsia="Times New Roman" w:cs="Times New Roman"/>
          <w:color w:val="0000FF"/>
          <w:u w:val="single"/>
        </w:rPr>
      </w:pPr>
      <w:r w:rsidRPr="00D66DED">
        <w:rPr>
          <w:rFonts w:eastAsia="Times New Roman" w:cs="Times New Roman"/>
        </w:rPr>
        <w:t xml:space="preserve">Okello, W., &amp; </w:t>
      </w:r>
      <w:proofErr w:type="spellStart"/>
      <w:r w:rsidRPr="00D66DED">
        <w:rPr>
          <w:rFonts w:eastAsia="Times New Roman" w:cs="Times New Roman"/>
        </w:rPr>
        <w:t>Kurmayer</w:t>
      </w:r>
      <w:proofErr w:type="spellEnd"/>
      <w:r w:rsidRPr="00D66DED">
        <w:rPr>
          <w:rFonts w:eastAsia="Times New Roman" w:cs="Times New Roman"/>
        </w:rPr>
        <w:t>, R. (2011)</w:t>
      </w:r>
      <w:r w:rsidRPr="000C0A06">
        <w:rPr>
          <w:rFonts w:eastAsia="Times New Roman" w:cs="Times New Roman"/>
          <w:i/>
          <w:iCs/>
        </w:rPr>
        <w:t xml:space="preserve">. Seasonal development of cyanobacteria and microcystin production in Ugandan freshwater lakes: Seasonal development of cyanobacteria and microcystin production. Lakes &amp; Reservoirs: Research &amp; </w:t>
      </w:r>
      <w:r w:rsidRPr="000C0A06">
        <w:rPr>
          <w:rFonts w:eastAsia="Times New Roman" w:cs="Times New Roman"/>
          <w:i/>
          <w:iCs/>
        </w:rPr>
        <w:lastRenderedPageBreak/>
        <w:t xml:space="preserve">Management, </w:t>
      </w:r>
      <w:r w:rsidRPr="00B614C4">
        <w:rPr>
          <w:rFonts w:eastAsia="Times New Roman" w:cs="Times New Roman"/>
        </w:rPr>
        <w:t xml:space="preserve">16(2), 123–135. </w:t>
      </w:r>
      <w:hyperlink r:id="rId71" w:history="1">
        <w:r w:rsidRPr="00B614C4">
          <w:rPr>
            <w:rFonts w:eastAsia="Times New Roman" w:cs="Times New Roman"/>
            <w:color w:val="0000FF"/>
            <w:u w:val="single"/>
          </w:rPr>
          <w:t>https://doi.org/10.1111/j.1440-1770.2011.00450.x</w:t>
        </w:r>
      </w:hyperlink>
    </w:p>
    <w:p w14:paraId="0D7B3B9E" w14:textId="77777777" w:rsidR="009A6D2A" w:rsidRDefault="009A6D2A" w:rsidP="00AD3921">
      <w:pPr>
        <w:spacing w:after="0" w:line="240" w:lineRule="auto"/>
        <w:ind w:left="720" w:hanging="720"/>
        <w:rPr>
          <w:rFonts w:eastAsia="Times New Roman" w:cs="Times New Roman"/>
          <w:color w:val="0000FF"/>
          <w:u w:val="single"/>
        </w:rPr>
      </w:pPr>
    </w:p>
    <w:p w14:paraId="13F6077C" w14:textId="77777777" w:rsidR="00232F95" w:rsidRPr="00232F95" w:rsidRDefault="006A1312" w:rsidP="00F009EF">
      <w:pPr>
        <w:spacing w:after="0" w:line="240" w:lineRule="auto"/>
        <w:ind w:left="720" w:hanging="720"/>
      </w:pPr>
      <w:r>
        <w:t xml:space="preserve">O’Reilly, J. E., </w:t>
      </w:r>
      <w:proofErr w:type="spellStart"/>
      <w:r>
        <w:t>Maritorena</w:t>
      </w:r>
      <w:proofErr w:type="spellEnd"/>
      <w:r>
        <w:t xml:space="preserve">, S., Mitchell, B. G., Siegel, D. A., Carder, K. L., Garver, S. A., et al. (1998). </w:t>
      </w:r>
      <w:r w:rsidRPr="008301C1">
        <w:rPr>
          <w:i/>
          <w:iCs/>
        </w:rPr>
        <w:t xml:space="preserve">Ocean color chlorophyll algorithms for </w:t>
      </w:r>
      <w:proofErr w:type="spellStart"/>
      <w:r w:rsidRPr="008301C1">
        <w:rPr>
          <w:i/>
          <w:iCs/>
        </w:rPr>
        <w:t>SeaWiFS</w:t>
      </w:r>
      <w:proofErr w:type="spellEnd"/>
      <w:r>
        <w:t xml:space="preserve">. J. </w:t>
      </w:r>
      <w:proofErr w:type="spellStart"/>
      <w:r>
        <w:t>Geophys</w:t>
      </w:r>
      <w:proofErr w:type="spellEnd"/>
      <w:r>
        <w:t xml:space="preserve">. Res. 103, 24937–24953. </w:t>
      </w:r>
      <w:r w:rsidR="00232F95">
        <w:fldChar w:fldCharType="begin"/>
      </w:r>
      <w:r w:rsidR="00232F95">
        <w:instrText xml:space="preserve"> HYPERLINK "</w:instrText>
      </w:r>
      <w:r w:rsidR="00232F95" w:rsidRPr="00232F95">
        <w:instrText>https://doi.org/10.1029/98jc02160</w:instrText>
      </w:r>
    </w:p>
    <w:p w14:paraId="6089DCBD" w14:textId="77777777" w:rsidR="00232F95" w:rsidRPr="0041096A" w:rsidRDefault="00232F95" w:rsidP="00F009EF">
      <w:pPr>
        <w:spacing w:after="0" w:line="240" w:lineRule="auto"/>
        <w:ind w:left="720" w:hanging="720"/>
        <w:rPr>
          <w:rStyle w:val="Hyperlink"/>
        </w:rPr>
      </w:pPr>
      <w:r>
        <w:instrText xml:space="preserve">" </w:instrText>
      </w:r>
      <w:r>
        <w:fldChar w:fldCharType="separate"/>
      </w:r>
      <w:r w:rsidRPr="0041096A">
        <w:rPr>
          <w:rStyle w:val="Hyperlink"/>
        </w:rPr>
        <w:t>https://doi.org/10.1029/98jc02160</w:t>
      </w:r>
    </w:p>
    <w:p w14:paraId="5EF1B10A" w14:textId="23E61D72" w:rsidR="00494B66" w:rsidRDefault="00232F95" w:rsidP="00F009EF">
      <w:pPr>
        <w:spacing w:after="0" w:line="240" w:lineRule="auto"/>
        <w:ind w:left="720" w:hanging="720"/>
        <w:rPr>
          <w:rStyle w:val="Hyperlink"/>
        </w:rPr>
      </w:pPr>
      <w:r>
        <w:fldChar w:fldCharType="end"/>
      </w:r>
    </w:p>
    <w:p w14:paraId="38B18DBF" w14:textId="77777777" w:rsidR="00322FE8" w:rsidRDefault="00322FE8" w:rsidP="00F009EF">
      <w:pPr>
        <w:spacing w:after="0" w:line="240" w:lineRule="auto"/>
        <w:ind w:left="720" w:hanging="720"/>
      </w:pPr>
    </w:p>
    <w:p w14:paraId="6AABE31D" w14:textId="130627AC" w:rsidR="00322FE8" w:rsidRPr="00322FE8" w:rsidRDefault="00322FE8" w:rsidP="00322FE8">
      <w:pPr>
        <w:spacing w:after="0" w:line="240" w:lineRule="auto"/>
        <w:ind w:left="720" w:hanging="720"/>
        <w:rPr>
          <w:b/>
          <w:bCs/>
          <w:lang w:val="en-GB" w:bidi="he-IL"/>
        </w:rPr>
      </w:pPr>
      <w:r>
        <w:t xml:space="preserve">Owen M. </w:t>
      </w:r>
      <w:proofErr w:type="spellStart"/>
      <w:r>
        <w:t>Dohertyb</w:t>
      </w:r>
      <w:proofErr w:type="spellEnd"/>
      <w:r>
        <w:t>,</w:t>
      </w:r>
      <w:r w:rsidRPr="00CA4F2A">
        <w:t xml:space="preserve"> </w:t>
      </w:r>
      <w:r>
        <w:t xml:space="preserve">Christopher J. </w:t>
      </w:r>
      <w:proofErr w:type="spellStart"/>
      <w:r>
        <w:t>Goblera</w:t>
      </w:r>
      <w:proofErr w:type="spellEnd"/>
      <w:r>
        <w:t xml:space="preserve">, Theresa K. </w:t>
      </w:r>
      <w:proofErr w:type="spellStart"/>
      <w:r>
        <w:t>Hattenrath-Lehmanna</w:t>
      </w:r>
      <w:proofErr w:type="spellEnd"/>
      <w:r>
        <w:t xml:space="preserve">, Andrew W. </w:t>
      </w:r>
      <w:proofErr w:type="spellStart"/>
      <w:r>
        <w:t>Griffitha</w:t>
      </w:r>
      <w:proofErr w:type="spellEnd"/>
      <w:r>
        <w:t xml:space="preserve">, </w:t>
      </w:r>
      <w:proofErr w:type="spellStart"/>
      <w:r>
        <w:t>Yoonja</w:t>
      </w:r>
      <w:proofErr w:type="spellEnd"/>
      <w:r>
        <w:t xml:space="preserve"> Kanga, and R. Wayne </w:t>
      </w:r>
      <w:proofErr w:type="spellStart"/>
      <w:r>
        <w:t>Litakerc</w:t>
      </w:r>
      <w:proofErr w:type="spellEnd"/>
      <w:r>
        <w:t xml:space="preserve">., (2017). </w:t>
      </w:r>
      <w:r w:rsidRPr="00F96A5D">
        <w:rPr>
          <w:i/>
          <w:iCs/>
        </w:rPr>
        <w:t>Ocean warming since 1982 has expanded the niche of toxic algal blooms in the North Atlantic and North Pacific oceans.</w:t>
      </w:r>
      <w:r>
        <w:rPr>
          <w:i/>
          <w:iCs/>
        </w:rPr>
        <w:t xml:space="preserve"> </w:t>
      </w:r>
      <w:hyperlink r:id="rId72" w:history="1">
        <w:r w:rsidRPr="002742B1">
          <w:rPr>
            <w:rStyle w:val="Hyperlink"/>
          </w:rPr>
          <w:t>https//doi.org/10.1073/pnas.1619575114/</w:t>
        </w:r>
      </w:hyperlink>
    </w:p>
    <w:p w14:paraId="059CD3A9" w14:textId="77777777" w:rsidR="00322FE8" w:rsidRDefault="00322FE8" w:rsidP="00F009EF">
      <w:pPr>
        <w:spacing w:after="0" w:line="240" w:lineRule="auto"/>
        <w:ind w:left="720" w:hanging="720"/>
      </w:pPr>
    </w:p>
    <w:p w14:paraId="54AE3AFA" w14:textId="5F34BF54" w:rsidR="000472F7" w:rsidRPr="00232F95" w:rsidRDefault="00494B66" w:rsidP="00F009EF">
      <w:pPr>
        <w:spacing w:after="0" w:line="240" w:lineRule="auto"/>
        <w:ind w:left="720" w:hanging="720"/>
        <w:rPr>
          <w:rStyle w:val="Hyperlink"/>
        </w:rPr>
      </w:pPr>
      <w:proofErr w:type="spellStart"/>
      <w:r>
        <w:t>Pahlevan</w:t>
      </w:r>
      <w:proofErr w:type="spellEnd"/>
      <w:r>
        <w:t xml:space="preserve">, N., Lee, Z., Wei, J., Schaff, C., Schott, J., and Berk, A. (2014). </w:t>
      </w:r>
      <w:r w:rsidRPr="00494B66">
        <w:rPr>
          <w:i/>
          <w:iCs/>
        </w:rPr>
        <w:t>On-orbit radiometric characterization of OLI (Landsat-8) for applications in aquatic remote sensing</w:t>
      </w:r>
      <w:r>
        <w:t xml:space="preserve">. Rem. Sens. Environ. 154, 272–284. </w:t>
      </w:r>
      <w:r w:rsidR="00232F95">
        <w:fldChar w:fldCharType="begin"/>
      </w:r>
      <w:r w:rsidR="00232F95">
        <w:instrText xml:space="preserve"> HYPERLINK "https://doi.org/10.1016/j.rse.2014.08.001" </w:instrText>
      </w:r>
      <w:r w:rsidR="00232F95">
        <w:fldChar w:fldCharType="separate"/>
      </w:r>
      <w:r w:rsidR="00232F95" w:rsidRPr="00232F95">
        <w:rPr>
          <w:rStyle w:val="Hyperlink"/>
        </w:rPr>
        <w:t>https://</w:t>
      </w:r>
      <w:r w:rsidRPr="00232F95">
        <w:rPr>
          <w:rStyle w:val="Hyperlink"/>
        </w:rPr>
        <w:t>doi</w:t>
      </w:r>
      <w:r w:rsidR="00232F95" w:rsidRPr="00232F95">
        <w:rPr>
          <w:rStyle w:val="Hyperlink"/>
        </w:rPr>
        <w:t>.org/</w:t>
      </w:r>
      <w:r w:rsidRPr="00232F95">
        <w:rPr>
          <w:rStyle w:val="Hyperlink"/>
        </w:rPr>
        <w:t>10.1016/j.rse.2014.08.001</w:t>
      </w:r>
    </w:p>
    <w:p w14:paraId="7253FB19" w14:textId="33AD5B53" w:rsidR="00494B66" w:rsidRDefault="00232F95" w:rsidP="00F009EF">
      <w:pPr>
        <w:spacing w:after="0" w:line="240" w:lineRule="auto"/>
        <w:ind w:left="720" w:hanging="720"/>
        <w:rPr>
          <w:rStyle w:val="Hyperlink"/>
        </w:rPr>
      </w:pPr>
      <w:r>
        <w:fldChar w:fldCharType="end"/>
      </w:r>
    </w:p>
    <w:p w14:paraId="2427BF6C" w14:textId="1F7EF8B8" w:rsidR="00B33796" w:rsidRDefault="00B33796" w:rsidP="00F009EF">
      <w:pPr>
        <w:spacing w:after="0" w:line="240" w:lineRule="auto"/>
        <w:ind w:left="720" w:hanging="720"/>
        <w:rPr>
          <w:rStyle w:val="Hyperlink"/>
        </w:rPr>
      </w:pPr>
      <w:r>
        <w:t xml:space="preserve">Qin BQ, Zhu GW, Gao G, Zhang YL, Li W, </w:t>
      </w:r>
      <w:proofErr w:type="spellStart"/>
      <w:r>
        <w:t>Paerl</w:t>
      </w:r>
      <w:proofErr w:type="spellEnd"/>
      <w:r>
        <w:t xml:space="preserve"> HW, Carmichael WW (2010) </w:t>
      </w:r>
      <w:r w:rsidRPr="001E2AED">
        <w:rPr>
          <w:i/>
          <w:iCs/>
        </w:rPr>
        <w:t xml:space="preserve">A drinking water crisis in Lake </w:t>
      </w:r>
      <w:proofErr w:type="spellStart"/>
      <w:r w:rsidRPr="001E2AED">
        <w:rPr>
          <w:i/>
          <w:iCs/>
        </w:rPr>
        <w:t>Taihu</w:t>
      </w:r>
      <w:proofErr w:type="spellEnd"/>
      <w:r w:rsidRPr="001E2AED">
        <w:rPr>
          <w:i/>
          <w:iCs/>
        </w:rPr>
        <w:t>, China</w:t>
      </w:r>
      <w:r>
        <w:t xml:space="preserve">: linkage to climatic variability and lake management. Environ </w:t>
      </w:r>
      <w:proofErr w:type="spellStart"/>
      <w:r>
        <w:t>Manag</w:t>
      </w:r>
      <w:proofErr w:type="spellEnd"/>
      <w:r>
        <w:t xml:space="preserve"> 45:105– 112</w:t>
      </w:r>
    </w:p>
    <w:p w14:paraId="01585671" w14:textId="77777777" w:rsidR="00BA55CE" w:rsidRPr="00F009EF" w:rsidRDefault="00BA55CE" w:rsidP="00F009EF">
      <w:pPr>
        <w:spacing w:after="0" w:line="240" w:lineRule="auto"/>
        <w:ind w:left="720" w:hanging="720"/>
        <w:rPr>
          <w:color w:val="0563C1" w:themeColor="hyperlink"/>
          <w:u w:val="single"/>
        </w:rPr>
      </w:pPr>
    </w:p>
    <w:p w14:paraId="710CEC08" w14:textId="3D15EBFF" w:rsidR="009A6D2A" w:rsidRDefault="00BA55CE" w:rsidP="00AD3921">
      <w:pPr>
        <w:spacing w:after="0" w:line="240" w:lineRule="auto"/>
        <w:ind w:left="720" w:hanging="720"/>
      </w:pPr>
      <w:r>
        <w:t xml:space="preserve">Qin BQ, Yang </w:t>
      </w:r>
      <w:proofErr w:type="gramStart"/>
      <w:r>
        <w:t xml:space="preserve">GJ, </w:t>
      </w:r>
      <w:r w:rsidR="00445119">
        <w:t xml:space="preserve"> </w:t>
      </w:r>
      <w:r>
        <w:t>Ma</w:t>
      </w:r>
      <w:proofErr w:type="gramEnd"/>
      <w:r>
        <w:t xml:space="preserve"> JR, Deng JM, Li W, Wu TF, Liu LZ, Gao G, Zhu GW, Zhang YL (2016) </w:t>
      </w:r>
      <w:r w:rsidRPr="001E2AED">
        <w:rPr>
          <w:i/>
          <w:iCs/>
        </w:rPr>
        <w:t xml:space="preserve">Dynamics of variability and mechanism of harmful cyanobacteria bloom in Lake </w:t>
      </w:r>
      <w:proofErr w:type="spellStart"/>
      <w:r w:rsidRPr="001E2AED">
        <w:rPr>
          <w:i/>
          <w:iCs/>
        </w:rPr>
        <w:t>Taihu</w:t>
      </w:r>
      <w:proofErr w:type="spellEnd"/>
      <w:r w:rsidRPr="001E2AED">
        <w:rPr>
          <w:i/>
          <w:iCs/>
        </w:rPr>
        <w:t>, China</w:t>
      </w:r>
      <w:r>
        <w:t>. Chin Sci Bull 61:759–770</w:t>
      </w:r>
    </w:p>
    <w:p w14:paraId="0D0B7001" w14:textId="77777777" w:rsidR="00D84748" w:rsidRDefault="00D84748" w:rsidP="00AD3921">
      <w:pPr>
        <w:spacing w:after="0" w:line="240" w:lineRule="auto"/>
        <w:ind w:left="720" w:hanging="720"/>
      </w:pPr>
    </w:p>
    <w:p w14:paraId="35873ECC" w14:textId="09B491EB" w:rsidR="00D84748" w:rsidRDefault="00D84748" w:rsidP="00AD3921">
      <w:pPr>
        <w:spacing w:after="0" w:line="240" w:lineRule="auto"/>
        <w:ind w:left="720" w:hanging="720"/>
      </w:pPr>
      <w:r>
        <w:t xml:space="preserve">Raju, K.R.S.R.; Varma, </w:t>
      </w:r>
      <w:proofErr w:type="gramStart"/>
      <w:r>
        <w:t>G.H.K.</w:t>
      </w:r>
      <w:r w:rsidR="0018429F">
        <w:t>(</w:t>
      </w:r>
      <w:proofErr w:type="gramEnd"/>
      <w:r w:rsidR="0018429F">
        <w:t>2017).</w:t>
      </w:r>
      <w:r>
        <w:t xml:space="preserve"> Knowledge based real time monitoring system for aquaculture Using IoT. In Proceedings of the 7th IEEE International Advanced Computing Conference, IACC 2017, Hyderabad, India; pp. 318–321.</w:t>
      </w:r>
    </w:p>
    <w:p w14:paraId="4B010A42" w14:textId="77777777" w:rsidR="00BA55CE" w:rsidRDefault="00BA55CE" w:rsidP="00AD3921">
      <w:pPr>
        <w:spacing w:after="0" w:line="240" w:lineRule="auto"/>
        <w:ind w:left="720" w:hanging="720"/>
        <w:rPr>
          <w:rFonts w:eastAsia="Times New Roman" w:cs="Times New Roman"/>
          <w:color w:val="0000FF"/>
          <w:u w:val="single"/>
        </w:rPr>
      </w:pPr>
    </w:p>
    <w:p w14:paraId="110580C4" w14:textId="6DD9F480" w:rsidR="006E4305" w:rsidRDefault="006E4305" w:rsidP="00AD3921">
      <w:pPr>
        <w:spacing w:after="0" w:line="240" w:lineRule="auto"/>
        <w:ind w:left="720" w:hanging="720"/>
      </w:pPr>
      <w:r>
        <w:t xml:space="preserve">Richard, J.; Richard, B.; Jakub, N.; Christopher, N.; Min, X.; Song, S.; Bo, Y.; </w:t>
      </w:r>
      <w:proofErr w:type="spellStart"/>
      <w:r>
        <w:t>Hongxing</w:t>
      </w:r>
      <w:proofErr w:type="spellEnd"/>
      <w:r>
        <w:t>, L.; Erich, E.; Molly, R.; et al (2018) Evaluating the portability of satellite derived chlorophyll-a algorithms for temperate inland lakes using airborne hyperspectral imagery and dense surface observations. Harmful Algae, 76, 35–46.</w:t>
      </w:r>
    </w:p>
    <w:p w14:paraId="2396DE46" w14:textId="77777777" w:rsidR="006E4305" w:rsidRDefault="006E4305" w:rsidP="00AD3921">
      <w:pPr>
        <w:spacing w:after="0" w:line="240" w:lineRule="auto"/>
        <w:ind w:left="720" w:hanging="720"/>
      </w:pPr>
    </w:p>
    <w:p w14:paraId="13A617B4" w14:textId="4EC23746" w:rsidR="005C5505" w:rsidRDefault="005C5505" w:rsidP="00AD3921">
      <w:pPr>
        <w:spacing w:after="0" w:line="240" w:lineRule="auto"/>
        <w:ind w:left="720" w:hanging="720"/>
      </w:pPr>
      <w:r w:rsidRPr="007A2C91">
        <w:t xml:space="preserve">Richardson, K., 1997. </w:t>
      </w:r>
      <w:r w:rsidRPr="00E84526">
        <w:rPr>
          <w:i/>
          <w:iCs/>
        </w:rPr>
        <w:t>Harmful or exceptional phytoplankton blooms in the marine ecosystem.</w:t>
      </w:r>
      <w:r w:rsidRPr="007A2C91">
        <w:t xml:space="preserve"> Advances in Marine Biology 31, 301–385</w:t>
      </w:r>
    </w:p>
    <w:p w14:paraId="0BCF45AF" w14:textId="77777777" w:rsidR="004C3FC9" w:rsidRDefault="004C3FC9" w:rsidP="00AD3921">
      <w:pPr>
        <w:spacing w:after="0" w:line="240" w:lineRule="auto"/>
        <w:ind w:left="720" w:hanging="720"/>
      </w:pPr>
    </w:p>
    <w:p w14:paraId="0C8518E6" w14:textId="6A4A1CE1" w:rsidR="00E7404E" w:rsidRDefault="004C3FC9" w:rsidP="00AD3921">
      <w:pPr>
        <w:spacing w:after="0" w:line="240" w:lineRule="auto"/>
        <w:ind w:left="720" w:hanging="720"/>
      </w:pPr>
      <w:proofErr w:type="spellStart"/>
      <w:r>
        <w:t>Rhinane</w:t>
      </w:r>
      <w:proofErr w:type="spellEnd"/>
      <w:r>
        <w:t xml:space="preserve"> H, </w:t>
      </w:r>
      <w:proofErr w:type="spellStart"/>
      <w:r>
        <w:t>Hilali</w:t>
      </w:r>
      <w:proofErr w:type="spellEnd"/>
      <w:r>
        <w:t xml:space="preserve"> A, </w:t>
      </w:r>
      <w:proofErr w:type="spellStart"/>
      <w:r>
        <w:t>Bahi</w:t>
      </w:r>
      <w:proofErr w:type="spellEnd"/>
      <w:r>
        <w:t xml:space="preserve"> H, </w:t>
      </w:r>
      <w:proofErr w:type="spellStart"/>
      <w:r>
        <w:t>Berrada</w:t>
      </w:r>
      <w:proofErr w:type="spellEnd"/>
      <w:r>
        <w:t xml:space="preserve"> A. 2012. Contribution of Landsat data for the detection of urban heat islands areas Case of Casablanca. J </w:t>
      </w:r>
      <w:proofErr w:type="spellStart"/>
      <w:r>
        <w:t>Geog</w:t>
      </w:r>
      <w:proofErr w:type="spellEnd"/>
      <w:r>
        <w:t xml:space="preserve"> Inf Syst. 04:20–26.</w:t>
      </w:r>
    </w:p>
    <w:p w14:paraId="3842E60A" w14:textId="77777777" w:rsidR="004C3FC9" w:rsidRDefault="004C3FC9" w:rsidP="00AD3921">
      <w:pPr>
        <w:spacing w:after="0" w:line="240" w:lineRule="auto"/>
        <w:ind w:left="720" w:hanging="720"/>
      </w:pPr>
    </w:p>
    <w:p w14:paraId="28DDDFFB" w14:textId="5F83EB1A" w:rsidR="00E7404E" w:rsidRDefault="00E7404E" w:rsidP="00E7404E">
      <w:pPr>
        <w:spacing w:after="0" w:line="240" w:lineRule="auto"/>
        <w:ind w:left="720" w:hanging="720"/>
      </w:pPr>
      <w:r>
        <w:t>River, S.; Sub-Basins, S.R.</w:t>
      </w:r>
      <w:r w:rsidRPr="00D85835">
        <w:t xml:space="preserve"> </w:t>
      </w:r>
      <w:r>
        <w:t xml:space="preserve">(2004) </w:t>
      </w:r>
      <w:r w:rsidRPr="00104FBA">
        <w:rPr>
          <w:i/>
          <w:iCs/>
        </w:rPr>
        <w:t>Aerial Surveys Using Thermal Infrared and Color Videography; University of California</w:t>
      </w:r>
      <w:r>
        <w:t>: Davis, CA, USA.</w:t>
      </w:r>
    </w:p>
    <w:p w14:paraId="62DF1E48" w14:textId="2499A832" w:rsidR="005C4BBC" w:rsidRDefault="005C4BBC" w:rsidP="00E7404E">
      <w:pPr>
        <w:spacing w:after="0" w:line="240" w:lineRule="auto"/>
        <w:ind w:left="720" w:hanging="720"/>
      </w:pPr>
    </w:p>
    <w:p w14:paraId="18F335D6" w14:textId="76F212D3" w:rsidR="005C4BBC" w:rsidRDefault="005C4BBC" w:rsidP="00E7404E">
      <w:pPr>
        <w:spacing w:after="0" w:line="240" w:lineRule="auto"/>
        <w:ind w:left="720" w:hanging="720"/>
      </w:pPr>
      <w:proofErr w:type="spellStart"/>
      <w:r>
        <w:t>Rundquist</w:t>
      </w:r>
      <w:proofErr w:type="spellEnd"/>
      <w:r>
        <w:t xml:space="preserve">, D. C., Han, L., </w:t>
      </w:r>
      <w:proofErr w:type="spellStart"/>
      <w:r>
        <w:t>Schalles</w:t>
      </w:r>
      <w:proofErr w:type="spellEnd"/>
      <w:r>
        <w:t xml:space="preserve">, J. F., and Peake, J. S. (1996). </w:t>
      </w:r>
      <w:r w:rsidRPr="000626E0">
        <w:rPr>
          <w:i/>
          <w:iCs/>
        </w:rPr>
        <w:t xml:space="preserve">Remote measurement of algal chlorophyll in surface waters: the case for the first </w:t>
      </w:r>
      <w:r w:rsidRPr="000626E0">
        <w:rPr>
          <w:i/>
          <w:iCs/>
        </w:rPr>
        <w:lastRenderedPageBreak/>
        <w:t>derivative of reflectance near 690 nm</w:t>
      </w:r>
      <w:r>
        <w:t xml:space="preserve">. </w:t>
      </w:r>
      <w:proofErr w:type="spellStart"/>
      <w:r>
        <w:t>Photogramm</w:t>
      </w:r>
      <w:proofErr w:type="spellEnd"/>
      <w:r>
        <w:t>. Eng. Rem. Sens. 62, 195–200.</w:t>
      </w:r>
    </w:p>
    <w:p w14:paraId="3FC92F60" w14:textId="77777777" w:rsidR="00C9604B" w:rsidRDefault="00C9604B" w:rsidP="00E7404E">
      <w:pPr>
        <w:spacing w:after="0" w:line="240" w:lineRule="auto"/>
        <w:ind w:left="720" w:hanging="720"/>
      </w:pPr>
    </w:p>
    <w:p w14:paraId="1A42EECB" w14:textId="3321A59E" w:rsidR="00C9604B" w:rsidRPr="00B60C7D" w:rsidRDefault="00C9604B" w:rsidP="00E7404E">
      <w:pPr>
        <w:spacing w:after="0" w:line="240" w:lineRule="auto"/>
        <w:ind w:left="720" w:hanging="720"/>
        <w:rPr>
          <w:rStyle w:val="Hyperlink"/>
          <w:rFonts w:eastAsia="Times New Roman" w:cs="Times New Roman"/>
        </w:rPr>
      </w:pPr>
      <w:r>
        <w:t xml:space="preserve">Ryu, J.-H., Han, H.-J., Cho, S., Park, Y.-J., and </w:t>
      </w:r>
      <w:proofErr w:type="spellStart"/>
      <w:r>
        <w:t>Ahn</w:t>
      </w:r>
      <w:proofErr w:type="spellEnd"/>
      <w:r>
        <w:t xml:space="preserve">, Y.-H. (2012). Overview of geostationary ocean color imager (GOCI) and GOCI data processing system (GDPS). Ocean Sci. J. 47, 223–233. </w:t>
      </w:r>
      <w:r w:rsidR="00B60C7D">
        <w:fldChar w:fldCharType="begin"/>
      </w:r>
      <w:r w:rsidR="00B60C7D">
        <w:instrText xml:space="preserve"> HYPERLINK "https://doi.org/10.1007/s12601-012-%200024-4" </w:instrText>
      </w:r>
      <w:r w:rsidR="00B60C7D">
        <w:fldChar w:fldCharType="separate"/>
      </w:r>
      <w:r w:rsidR="00B60C7D" w:rsidRPr="00B60C7D">
        <w:rPr>
          <w:rStyle w:val="Hyperlink"/>
        </w:rPr>
        <w:t>https://doi.org/</w:t>
      </w:r>
      <w:r w:rsidRPr="00B60C7D">
        <w:rPr>
          <w:rStyle w:val="Hyperlink"/>
        </w:rPr>
        <w:t>doi:10.1007/s12601-012- 0024-4</w:t>
      </w:r>
    </w:p>
    <w:p w14:paraId="7DE3D7E1" w14:textId="05870DDA" w:rsidR="00E7404E" w:rsidRPr="007A2C91" w:rsidRDefault="00B60C7D" w:rsidP="00AD3921">
      <w:pPr>
        <w:spacing w:after="0" w:line="240" w:lineRule="auto"/>
        <w:ind w:left="720" w:hanging="720"/>
      </w:pPr>
      <w:r>
        <w:fldChar w:fldCharType="end"/>
      </w:r>
    </w:p>
    <w:p w14:paraId="01637B73" w14:textId="77777777" w:rsidR="00603BC6" w:rsidRPr="00B614C4" w:rsidRDefault="00603BC6" w:rsidP="00AD3921">
      <w:pPr>
        <w:spacing w:after="100" w:afterAutospacing="1" w:line="240" w:lineRule="auto"/>
        <w:ind w:left="720" w:hanging="720"/>
        <w:rPr>
          <w:rFonts w:eastAsia="Times New Roman" w:cs="Times New Roman"/>
        </w:rPr>
      </w:pPr>
      <w:proofErr w:type="spellStart"/>
      <w:r w:rsidRPr="00B614C4">
        <w:t>Santoleri</w:t>
      </w:r>
      <w:proofErr w:type="spellEnd"/>
      <w:r w:rsidRPr="00B614C4">
        <w:t xml:space="preserve"> R. et al., “Year-to-year variability of the phytoplankton bloom in the southern </w:t>
      </w:r>
      <w:proofErr w:type="spellStart"/>
      <w:r w:rsidRPr="00B614C4">
        <w:t>adriatic</w:t>
      </w:r>
      <w:proofErr w:type="spellEnd"/>
      <w:r w:rsidRPr="00B614C4">
        <w:t xml:space="preserve"> sea (1998-2000): sea-viewing wide field-of-view sensor observations and modeling study,” Journal of Geophysical Research, vol. 108, p. 8122, 2003</w:t>
      </w:r>
    </w:p>
    <w:p w14:paraId="22020A71" w14:textId="77777777" w:rsidR="00603BC6" w:rsidRDefault="00603BC6" w:rsidP="00AD3921">
      <w:pPr>
        <w:spacing w:after="0" w:line="240" w:lineRule="auto"/>
        <w:ind w:left="720" w:hanging="720"/>
        <w:rPr>
          <w:rFonts w:eastAsia="Times New Roman" w:cs="Times New Roman"/>
          <w:color w:val="0000FF"/>
          <w:u w:val="single"/>
        </w:rPr>
      </w:pPr>
      <w:proofErr w:type="spellStart"/>
      <w:r w:rsidRPr="00B614C4">
        <w:rPr>
          <w:rFonts w:eastAsia="Times New Roman" w:cs="Times New Roman"/>
        </w:rPr>
        <w:t>Simiyu</w:t>
      </w:r>
      <w:proofErr w:type="spellEnd"/>
      <w:r w:rsidRPr="00B614C4">
        <w:rPr>
          <w:rFonts w:eastAsia="Times New Roman" w:cs="Times New Roman"/>
        </w:rPr>
        <w:t xml:space="preserve">, B., </w:t>
      </w:r>
      <w:proofErr w:type="spellStart"/>
      <w:r w:rsidRPr="00B614C4">
        <w:rPr>
          <w:rFonts w:eastAsia="Times New Roman" w:cs="Times New Roman"/>
        </w:rPr>
        <w:t>Oduor</w:t>
      </w:r>
      <w:proofErr w:type="spellEnd"/>
      <w:r w:rsidRPr="00B614C4">
        <w:rPr>
          <w:rFonts w:eastAsia="Times New Roman" w:cs="Times New Roman"/>
        </w:rPr>
        <w:t xml:space="preserve">, S., </w:t>
      </w:r>
      <w:proofErr w:type="spellStart"/>
      <w:r w:rsidRPr="00B614C4">
        <w:rPr>
          <w:rFonts w:eastAsia="Times New Roman" w:cs="Times New Roman"/>
        </w:rPr>
        <w:t>Rohrlack</w:t>
      </w:r>
      <w:proofErr w:type="spellEnd"/>
      <w:r w:rsidRPr="00B614C4">
        <w:rPr>
          <w:rFonts w:eastAsia="Times New Roman" w:cs="Times New Roman"/>
        </w:rPr>
        <w:t xml:space="preserve">, T., </w:t>
      </w:r>
      <w:proofErr w:type="spellStart"/>
      <w:r w:rsidRPr="00B614C4">
        <w:rPr>
          <w:rFonts w:eastAsia="Times New Roman" w:cs="Times New Roman"/>
        </w:rPr>
        <w:t>Sitoki</w:t>
      </w:r>
      <w:proofErr w:type="spellEnd"/>
      <w:r w:rsidRPr="00B614C4">
        <w:rPr>
          <w:rFonts w:eastAsia="Times New Roman" w:cs="Times New Roman"/>
        </w:rPr>
        <w:t xml:space="preserve">, L., &amp; </w:t>
      </w:r>
      <w:proofErr w:type="spellStart"/>
      <w:r w:rsidRPr="00B614C4">
        <w:rPr>
          <w:rFonts w:eastAsia="Times New Roman" w:cs="Times New Roman"/>
        </w:rPr>
        <w:t>Kurmayer</w:t>
      </w:r>
      <w:proofErr w:type="spellEnd"/>
      <w:r w:rsidRPr="00B614C4">
        <w:rPr>
          <w:rFonts w:eastAsia="Times New Roman" w:cs="Times New Roman"/>
        </w:rPr>
        <w:t xml:space="preserve">, R. (2018). Microcystin Content in Phytoplankton and in Small Fish from Eutrophic Nyanza Gulf, Lake Victoria, Kenya. Toxins, 10(7), 275. </w:t>
      </w:r>
      <w:hyperlink r:id="rId73" w:history="1">
        <w:r w:rsidRPr="00B614C4">
          <w:rPr>
            <w:rFonts w:eastAsia="Times New Roman" w:cs="Times New Roman"/>
            <w:color w:val="0000FF"/>
            <w:u w:val="single"/>
          </w:rPr>
          <w:t>https://doi.org/10.3390/toxins10070275</w:t>
        </w:r>
      </w:hyperlink>
    </w:p>
    <w:p w14:paraId="0AD7C813" w14:textId="2496DE18" w:rsidR="00603BC6" w:rsidRDefault="00603BC6" w:rsidP="00AD3921">
      <w:pPr>
        <w:spacing w:after="0" w:line="240" w:lineRule="auto"/>
        <w:ind w:left="720" w:hanging="720"/>
        <w:rPr>
          <w:rFonts w:eastAsia="Times New Roman" w:cs="Times New Roman"/>
          <w:color w:val="0000FF"/>
          <w:u w:val="single"/>
        </w:rPr>
      </w:pPr>
    </w:p>
    <w:p w14:paraId="0B13E88D" w14:textId="4C74320A" w:rsidR="002E686B" w:rsidRDefault="002E686B" w:rsidP="002E686B">
      <w:pPr>
        <w:spacing w:after="0" w:line="240" w:lineRule="auto"/>
        <w:ind w:left="720" w:hanging="720"/>
      </w:pPr>
      <w:proofErr w:type="spellStart"/>
      <w:r w:rsidRPr="00B614C4">
        <w:t>Sitoki</w:t>
      </w:r>
      <w:proofErr w:type="spellEnd"/>
      <w:r w:rsidRPr="00B614C4">
        <w:t xml:space="preserve">, L.; </w:t>
      </w:r>
      <w:proofErr w:type="spellStart"/>
      <w:r w:rsidRPr="00B614C4">
        <w:t>Kurmayer</w:t>
      </w:r>
      <w:proofErr w:type="spellEnd"/>
      <w:r w:rsidRPr="00B614C4">
        <w:t xml:space="preserve">, R.; </w:t>
      </w:r>
      <w:proofErr w:type="spellStart"/>
      <w:r w:rsidRPr="00B614C4">
        <w:t>Rott</w:t>
      </w:r>
      <w:proofErr w:type="spellEnd"/>
      <w:r w:rsidRPr="00B614C4">
        <w:t xml:space="preserve">, </w:t>
      </w:r>
      <w:proofErr w:type="gramStart"/>
      <w:r w:rsidRPr="00B614C4">
        <w:t>E(</w:t>
      </w:r>
      <w:proofErr w:type="gramEnd"/>
      <w:r w:rsidRPr="00B614C4">
        <w:t xml:space="preserve">2012). Spatial variation of phytoplankton composition, biovolume, and resulting microcystin concentrations in the Nyanza Gulf (Lake Victoria, Kenya). </w:t>
      </w:r>
      <w:proofErr w:type="spellStart"/>
      <w:r w:rsidRPr="00B614C4">
        <w:t>Hydrobiologia</w:t>
      </w:r>
      <w:proofErr w:type="spellEnd"/>
      <w:r w:rsidRPr="00B614C4">
        <w:t>, 691, 109–122.</w:t>
      </w:r>
    </w:p>
    <w:p w14:paraId="20B07B15" w14:textId="77777777" w:rsidR="00E11874" w:rsidRDefault="00E11874" w:rsidP="002E686B">
      <w:pPr>
        <w:spacing w:after="0" w:line="240" w:lineRule="auto"/>
        <w:ind w:left="720" w:hanging="720"/>
      </w:pPr>
    </w:p>
    <w:p w14:paraId="46266153" w14:textId="77777777" w:rsidR="00E11874" w:rsidRDefault="00E11874" w:rsidP="00E11874">
      <w:pPr>
        <w:spacing w:line="240" w:lineRule="auto"/>
        <w:ind w:left="475" w:hanging="475"/>
        <w:jc w:val="left"/>
        <w:rPr>
          <w:rFonts w:ascii="Times New Roman" w:hAnsi="Times New Roman"/>
        </w:rPr>
      </w:pPr>
      <w:r>
        <w:t xml:space="preserve">Smith, B., </w:t>
      </w:r>
      <w:proofErr w:type="spellStart"/>
      <w:r>
        <w:t>Pahlevan</w:t>
      </w:r>
      <w:proofErr w:type="spellEnd"/>
      <w:r>
        <w:t xml:space="preserve">, N., </w:t>
      </w:r>
      <w:proofErr w:type="spellStart"/>
      <w:r>
        <w:t>Schalles</w:t>
      </w:r>
      <w:proofErr w:type="spellEnd"/>
      <w:r>
        <w:t xml:space="preserve">, J., Ruberg, S., </w:t>
      </w:r>
      <w:proofErr w:type="spellStart"/>
      <w:r>
        <w:t>Errera</w:t>
      </w:r>
      <w:proofErr w:type="spellEnd"/>
      <w:r>
        <w:t xml:space="preserve">, R., Ma, R., </w:t>
      </w:r>
      <w:proofErr w:type="spellStart"/>
      <w:r>
        <w:t>Giardino</w:t>
      </w:r>
      <w:proofErr w:type="spellEnd"/>
      <w:r>
        <w:t xml:space="preserve">, C., </w:t>
      </w:r>
      <w:proofErr w:type="spellStart"/>
      <w:r>
        <w:t>Bresciani</w:t>
      </w:r>
      <w:proofErr w:type="spellEnd"/>
      <w:r>
        <w:t xml:space="preserve">, M., Barbosa, C., Moore, T., Fernandez, V., </w:t>
      </w:r>
      <w:proofErr w:type="spellStart"/>
      <w:r>
        <w:t>Alikas</w:t>
      </w:r>
      <w:proofErr w:type="spellEnd"/>
      <w:r>
        <w:t xml:space="preserve">, K., &amp; </w:t>
      </w:r>
      <w:proofErr w:type="spellStart"/>
      <w:r>
        <w:t>Kangro</w:t>
      </w:r>
      <w:proofErr w:type="spellEnd"/>
      <w:r>
        <w:t xml:space="preserve">, K. (2021). A Chlorophyll-a Algorithm for Landsat-8 Based on Mixture Density Networks. </w:t>
      </w:r>
      <w:r>
        <w:rPr>
          <w:i/>
          <w:iCs/>
        </w:rPr>
        <w:t>Frontiers in Remote Sensing</w:t>
      </w:r>
      <w:r>
        <w:t xml:space="preserve">, </w:t>
      </w:r>
      <w:r>
        <w:rPr>
          <w:i/>
          <w:iCs/>
        </w:rPr>
        <w:t>1</w:t>
      </w:r>
      <w:r>
        <w:t xml:space="preserve">, 623678. </w:t>
      </w:r>
      <w:hyperlink r:id="rId74" w:history="1">
        <w:r>
          <w:rPr>
            <w:rStyle w:val="Hyperlink"/>
          </w:rPr>
          <w:t>https://doi.org/10.3389/frsen.2020.623678</w:t>
        </w:r>
      </w:hyperlink>
    </w:p>
    <w:p w14:paraId="748BF951" w14:textId="77777777" w:rsidR="00E11874" w:rsidRPr="00B614C4" w:rsidRDefault="00E11874" w:rsidP="002E686B">
      <w:pPr>
        <w:spacing w:after="0" w:line="240" w:lineRule="auto"/>
        <w:ind w:left="720" w:hanging="720"/>
      </w:pPr>
    </w:p>
    <w:p w14:paraId="52BDB866" w14:textId="2E26AFC6" w:rsidR="00806A8C" w:rsidRDefault="00806A8C" w:rsidP="00AD3921">
      <w:pPr>
        <w:spacing w:after="0" w:line="240" w:lineRule="auto"/>
        <w:ind w:left="720" w:hanging="720"/>
      </w:pPr>
      <w:r>
        <w:t xml:space="preserve">Smith, R. C., and Baker, K. S. (1982). </w:t>
      </w:r>
      <w:r w:rsidRPr="00385D3F">
        <w:rPr>
          <w:i/>
          <w:iCs/>
        </w:rPr>
        <w:t>Oceanic chlorophyll concentrations as determined by satellite</w:t>
      </w:r>
      <w:r>
        <w:t xml:space="preserve"> (Nimbus-7 coastal zone color scanner). Mar. Biol. 66, 269–279. </w:t>
      </w:r>
      <w:hyperlink r:id="rId75" w:history="1">
        <w:r w:rsidR="00B60C7D" w:rsidRPr="00B60C7D">
          <w:rPr>
            <w:rStyle w:val="Hyperlink"/>
          </w:rPr>
          <w:t>https://</w:t>
        </w:r>
        <w:r w:rsidRPr="00B60C7D">
          <w:rPr>
            <w:rStyle w:val="Hyperlink"/>
          </w:rPr>
          <w:t>doi</w:t>
        </w:r>
        <w:r w:rsidR="00B60C7D" w:rsidRPr="00B60C7D">
          <w:rPr>
            <w:rStyle w:val="Hyperlink"/>
          </w:rPr>
          <w:t>.org/</w:t>
        </w:r>
        <w:r w:rsidRPr="00B60C7D">
          <w:rPr>
            <w:rStyle w:val="Hyperlink"/>
          </w:rPr>
          <w:t>10.1007/bf00397032</w:t>
        </w:r>
      </w:hyperlink>
    </w:p>
    <w:p w14:paraId="592A020C" w14:textId="77777777" w:rsidR="00806A8C" w:rsidRDefault="00806A8C" w:rsidP="00AD3921">
      <w:pPr>
        <w:spacing w:after="0" w:line="240" w:lineRule="auto"/>
        <w:ind w:left="720" w:hanging="720"/>
        <w:rPr>
          <w:rFonts w:eastAsia="Times New Roman" w:cs="Times New Roman"/>
        </w:rPr>
      </w:pPr>
    </w:p>
    <w:p w14:paraId="72836027" w14:textId="038692BD" w:rsidR="00136AD8" w:rsidRPr="006C0967" w:rsidRDefault="005C5505" w:rsidP="006C0967">
      <w:pPr>
        <w:spacing w:after="0" w:line="240" w:lineRule="auto"/>
        <w:ind w:left="720" w:hanging="720"/>
        <w:rPr>
          <w:rFonts w:eastAsia="Times New Roman" w:cs="Times New Roman"/>
          <w:color w:val="0000FF"/>
          <w:u w:val="single"/>
        </w:rPr>
      </w:pPr>
      <w:r w:rsidRPr="00B614C4">
        <w:rPr>
          <w:rFonts w:eastAsia="Times New Roman" w:cs="Times New Roman"/>
        </w:rPr>
        <w:t xml:space="preserve">Smith, R. B., Bass, B., Sawyer, D., Depew, D., &amp; Watson, S. B. (2019). Estimating the economic costs of algal blooms in the Canadian Lake Erie Basin. Harmful Algae, 87, 101624. </w:t>
      </w:r>
      <w:hyperlink r:id="rId76" w:history="1">
        <w:r w:rsidRPr="00B614C4">
          <w:rPr>
            <w:rFonts w:eastAsia="Times New Roman" w:cs="Times New Roman"/>
            <w:color w:val="0000FF"/>
            <w:u w:val="single"/>
          </w:rPr>
          <w:t>https://doi.org/10.1016/j.hal.2019.101624</w:t>
        </w:r>
      </w:hyperlink>
    </w:p>
    <w:p w14:paraId="4180437D" w14:textId="77777777" w:rsidR="00136AD8" w:rsidRDefault="00136AD8" w:rsidP="00AD3921">
      <w:pPr>
        <w:spacing w:after="0" w:line="240" w:lineRule="auto"/>
        <w:ind w:left="720" w:hanging="720"/>
        <w:rPr>
          <w:rFonts w:eastAsia="Times New Roman" w:cs="Times New Roman"/>
        </w:rPr>
      </w:pPr>
    </w:p>
    <w:p w14:paraId="568DB471" w14:textId="43EBE6A1" w:rsidR="005C5505" w:rsidRDefault="0008451B" w:rsidP="00AD3921">
      <w:pPr>
        <w:spacing w:after="0" w:line="240" w:lineRule="auto"/>
        <w:ind w:left="720" w:hanging="720"/>
      </w:pPr>
      <w:r>
        <w:t xml:space="preserve">Snyder, J., Boss, E., </w:t>
      </w:r>
      <w:proofErr w:type="spellStart"/>
      <w:r>
        <w:t>Weatherbee</w:t>
      </w:r>
      <w:proofErr w:type="spellEnd"/>
      <w:r>
        <w:t xml:space="preserve">, R., Thomas, A. C., Brady, D., and Newell, C. (2017). </w:t>
      </w:r>
      <w:r w:rsidRPr="0008451B">
        <w:rPr>
          <w:i/>
          <w:iCs/>
        </w:rPr>
        <w:t>Oyster aquaculture site selection using Landsat 8-derived sea surface temperature, turbidity, and chlorophyll a. Front</w:t>
      </w:r>
      <w:r>
        <w:t>. Marine Sci. 4, 190. doi:10. 3389/fmars.2017.00190</w:t>
      </w:r>
    </w:p>
    <w:p w14:paraId="659D4D25" w14:textId="5CCDBE94" w:rsidR="00ED407E" w:rsidRPr="00B55C5A" w:rsidRDefault="00B55C5A" w:rsidP="00AD3921">
      <w:pPr>
        <w:spacing w:before="100" w:beforeAutospacing="1" w:after="100" w:afterAutospacing="1" w:line="240" w:lineRule="auto"/>
        <w:ind w:left="720" w:hanging="720"/>
        <w:rPr>
          <w:rFonts w:eastAsia="Times New Roman" w:cs="Times New Roman"/>
          <w:color w:val="0000FF"/>
          <w:u w:val="single"/>
        </w:rPr>
      </w:pPr>
      <w:r w:rsidRPr="00B614C4">
        <w:rPr>
          <w:rFonts w:eastAsia="Times New Roman" w:cs="Times New Roman"/>
        </w:rPr>
        <w:t xml:space="preserve">Song, W., Dolan, J., Cline, D., &amp; </w:t>
      </w:r>
      <w:proofErr w:type="spellStart"/>
      <w:r w:rsidRPr="00B614C4">
        <w:rPr>
          <w:rFonts w:eastAsia="Times New Roman" w:cs="Times New Roman"/>
        </w:rPr>
        <w:t>Xiong</w:t>
      </w:r>
      <w:proofErr w:type="spellEnd"/>
      <w:r w:rsidRPr="00B614C4">
        <w:rPr>
          <w:rFonts w:eastAsia="Times New Roman" w:cs="Times New Roman"/>
        </w:rPr>
        <w:t xml:space="preserve">, G. (2015). Learning-Based Algal Bloom Event Recognition for Oceanographic Decision Support System Using Remote Sensing Data. Remote Sensing, 7(10), 13564–13585. </w:t>
      </w:r>
      <w:hyperlink r:id="rId77" w:history="1">
        <w:r w:rsidRPr="00B614C4">
          <w:rPr>
            <w:rFonts w:eastAsia="Times New Roman" w:cs="Times New Roman"/>
            <w:color w:val="0000FF"/>
            <w:u w:val="single"/>
          </w:rPr>
          <w:t>https://doi.org/10.3390/rs71013564</w:t>
        </w:r>
      </w:hyperlink>
    </w:p>
    <w:p w14:paraId="6EA4413B" w14:textId="493310A5" w:rsidR="00AB426A" w:rsidRDefault="00B22D06" w:rsidP="00AD3921">
      <w:pPr>
        <w:spacing w:after="0" w:line="240" w:lineRule="auto"/>
        <w:ind w:left="720" w:hanging="720"/>
        <w:rPr>
          <w:rFonts w:eastAsia="Times New Roman" w:cs="Times New Roman"/>
          <w:color w:val="0000FF"/>
          <w:u w:val="single"/>
        </w:rPr>
      </w:pPr>
      <w:proofErr w:type="spellStart"/>
      <w:r w:rsidRPr="00B614C4">
        <w:rPr>
          <w:rFonts w:eastAsia="Times New Roman" w:cs="Times New Roman"/>
        </w:rPr>
        <w:lastRenderedPageBreak/>
        <w:t>Tamatamah</w:t>
      </w:r>
      <w:proofErr w:type="spellEnd"/>
      <w:r w:rsidRPr="00B614C4">
        <w:rPr>
          <w:rFonts w:eastAsia="Times New Roman" w:cs="Times New Roman"/>
        </w:rPr>
        <w:t xml:space="preserve">, R. A., </w:t>
      </w:r>
      <w:proofErr w:type="spellStart"/>
      <w:r w:rsidRPr="00B614C4">
        <w:rPr>
          <w:rFonts w:eastAsia="Times New Roman" w:cs="Times New Roman"/>
        </w:rPr>
        <w:t>Hecky</w:t>
      </w:r>
      <w:proofErr w:type="spellEnd"/>
      <w:r w:rsidRPr="00B614C4">
        <w:rPr>
          <w:rFonts w:eastAsia="Times New Roman" w:cs="Times New Roman"/>
        </w:rPr>
        <w:t xml:space="preserve">, R. E., &amp; Duthie, </w:t>
      </w:r>
      <w:proofErr w:type="spellStart"/>
      <w:r w:rsidRPr="00B614C4">
        <w:rPr>
          <w:rFonts w:eastAsia="Times New Roman" w:cs="Times New Roman"/>
        </w:rPr>
        <w:t>HamishC</w:t>
      </w:r>
      <w:proofErr w:type="spellEnd"/>
      <w:r w:rsidRPr="00B614C4">
        <w:rPr>
          <w:rFonts w:eastAsia="Times New Roman" w:cs="Times New Roman"/>
        </w:rPr>
        <w:t xml:space="preserve">. (2005). </w:t>
      </w:r>
      <w:r w:rsidRPr="00A7086F">
        <w:rPr>
          <w:rFonts w:eastAsia="Times New Roman" w:cs="Times New Roman"/>
          <w:i/>
          <w:iCs/>
        </w:rPr>
        <w:t>The atmospheric deposition of phosphorus in Lake Victoria (East Africa)</w:t>
      </w:r>
      <w:r w:rsidRPr="00B614C4">
        <w:rPr>
          <w:rFonts w:eastAsia="Times New Roman" w:cs="Times New Roman"/>
        </w:rPr>
        <w:t xml:space="preserve">. Biogeochemistry, 73(2), 325–344. </w:t>
      </w:r>
      <w:hyperlink r:id="rId78" w:history="1">
        <w:r w:rsidRPr="00B614C4">
          <w:rPr>
            <w:rFonts w:eastAsia="Times New Roman" w:cs="Times New Roman"/>
            <w:color w:val="0000FF"/>
            <w:u w:val="single"/>
          </w:rPr>
          <w:t>https://doi.org/10.1007/s10533-004-0196-9</w:t>
        </w:r>
      </w:hyperlink>
    </w:p>
    <w:p w14:paraId="47126D5F" w14:textId="77777777" w:rsidR="00DA6EC2" w:rsidRDefault="00DA6EC2" w:rsidP="00AD3921">
      <w:pPr>
        <w:spacing w:after="0" w:line="240" w:lineRule="auto"/>
        <w:ind w:left="720" w:hanging="720"/>
        <w:rPr>
          <w:rFonts w:eastAsia="Times New Roman" w:cs="Times New Roman"/>
        </w:rPr>
      </w:pPr>
    </w:p>
    <w:p w14:paraId="2AC45664" w14:textId="00B5EDC8" w:rsidR="00DA6EC2" w:rsidRDefault="00DA6EC2" w:rsidP="00AD3921">
      <w:pPr>
        <w:spacing w:after="0" w:line="240" w:lineRule="auto"/>
        <w:ind w:left="720" w:hanging="720"/>
        <w:rPr>
          <w:rFonts w:eastAsia="Times New Roman" w:cs="Times New Roman"/>
        </w:rPr>
      </w:pPr>
      <w:r w:rsidRPr="00B614C4">
        <w:rPr>
          <w:rFonts w:eastAsia="Times New Roman" w:cs="Times New Roman"/>
        </w:rPr>
        <w:t xml:space="preserve">Tang, D., Kawamura, H., Oh, I. S., &amp; Baker, J. (2006). </w:t>
      </w:r>
      <w:r w:rsidRPr="00AF4574">
        <w:rPr>
          <w:rFonts w:eastAsia="Times New Roman" w:cs="Times New Roman"/>
          <w:i/>
          <w:iCs/>
        </w:rPr>
        <w:t>Satellite evidence of harmful algal blooms and related oceanographic features in the Bohai Sea during autumn 1998</w:t>
      </w:r>
      <w:r w:rsidRPr="00B614C4">
        <w:rPr>
          <w:rFonts w:eastAsia="Times New Roman" w:cs="Times New Roman"/>
        </w:rPr>
        <w:t>. Advances in Space Research, 9.</w:t>
      </w:r>
    </w:p>
    <w:p w14:paraId="5E6FC86D" w14:textId="77777777" w:rsidR="001B67B3" w:rsidRDefault="001B67B3" w:rsidP="00AD3921">
      <w:pPr>
        <w:spacing w:after="0" w:line="240" w:lineRule="auto"/>
        <w:ind w:left="720" w:hanging="720"/>
        <w:rPr>
          <w:rFonts w:eastAsia="Times New Roman" w:cs="Times New Roman"/>
        </w:rPr>
      </w:pPr>
    </w:p>
    <w:p w14:paraId="0EAC8AB5" w14:textId="0168F557" w:rsidR="00596465" w:rsidRDefault="001B67B3" w:rsidP="00AD3921">
      <w:pPr>
        <w:spacing w:after="0" w:line="240" w:lineRule="auto"/>
        <w:ind w:left="720" w:hanging="720"/>
      </w:pPr>
      <w:r w:rsidRPr="00B768F9">
        <w:t xml:space="preserve">Thomas MK, Kremer CT, </w:t>
      </w:r>
      <w:proofErr w:type="spellStart"/>
      <w:r w:rsidRPr="00B768F9">
        <w:t>Klausmeier</w:t>
      </w:r>
      <w:proofErr w:type="spellEnd"/>
      <w:r w:rsidRPr="00B768F9">
        <w:t xml:space="preserve"> CA, </w:t>
      </w:r>
      <w:proofErr w:type="spellStart"/>
      <w:r w:rsidRPr="00B768F9">
        <w:t>Litchman</w:t>
      </w:r>
      <w:proofErr w:type="spellEnd"/>
      <w:r w:rsidRPr="00B768F9">
        <w:t xml:space="preserve"> E (2012) A global pattern of thermal adaptation in marine phytoplankton. Science 338:1085–108</w:t>
      </w:r>
    </w:p>
    <w:p w14:paraId="3298AD39" w14:textId="77777777" w:rsidR="001B67B3" w:rsidRDefault="001B67B3" w:rsidP="00AD3921">
      <w:pPr>
        <w:spacing w:after="0" w:line="240" w:lineRule="auto"/>
        <w:ind w:left="720" w:hanging="720"/>
        <w:rPr>
          <w:rFonts w:eastAsia="Times New Roman" w:cs="Times New Roman"/>
        </w:rPr>
      </w:pPr>
    </w:p>
    <w:p w14:paraId="3C812286" w14:textId="14363256" w:rsidR="00596465" w:rsidRDefault="00596465" w:rsidP="00596465">
      <w:pPr>
        <w:spacing w:after="0" w:line="240" w:lineRule="auto"/>
        <w:ind w:left="720" w:hanging="720"/>
      </w:pPr>
      <w:proofErr w:type="spellStart"/>
      <w:r>
        <w:t>Tuuli</w:t>
      </w:r>
      <w:proofErr w:type="spellEnd"/>
      <w:r>
        <w:t xml:space="preserve">, S.; Kristi, U.; Dainis, J.; </w:t>
      </w:r>
      <w:proofErr w:type="spellStart"/>
      <w:r>
        <w:t>Agris</w:t>
      </w:r>
      <w:proofErr w:type="spellEnd"/>
      <w:r>
        <w:t xml:space="preserve">, B.; </w:t>
      </w:r>
      <w:proofErr w:type="spellStart"/>
      <w:r>
        <w:t>Matiss</w:t>
      </w:r>
      <w:proofErr w:type="spellEnd"/>
      <w:r>
        <w:t xml:space="preserve">, Z.; </w:t>
      </w:r>
      <w:proofErr w:type="spellStart"/>
      <w:r>
        <w:t>Tiit</w:t>
      </w:r>
      <w:proofErr w:type="spellEnd"/>
      <w:r>
        <w:t xml:space="preserve">, K. (2020) </w:t>
      </w:r>
      <w:r w:rsidRPr="00C90C04">
        <w:rPr>
          <w:i/>
          <w:iCs/>
        </w:rPr>
        <w:t>Validation and Comparison of Water Quality Products in Baltic Lakes Using Sentinel-2 MSI and Sentinel-3 OLCI Data</w:t>
      </w:r>
      <w:r>
        <w:t>. Sensors, 20, 742.</w:t>
      </w:r>
    </w:p>
    <w:p w14:paraId="7E35C6C9" w14:textId="77777777" w:rsidR="00B768F9" w:rsidRDefault="00B768F9" w:rsidP="00596465">
      <w:pPr>
        <w:spacing w:after="0" w:line="240" w:lineRule="auto"/>
        <w:ind w:left="720" w:hanging="720"/>
      </w:pPr>
    </w:p>
    <w:p w14:paraId="3D57794D" w14:textId="5FD547F4" w:rsidR="00B768F9" w:rsidRDefault="00B768F9" w:rsidP="00596465">
      <w:pPr>
        <w:spacing w:after="0" w:line="240" w:lineRule="auto"/>
        <w:ind w:left="720" w:hanging="720"/>
      </w:pPr>
      <w:r w:rsidRPr="00B768F9">
        <w:rPr>
          <w:i/>
          <w:iCs/>
          <w:lang w:val="en-GB" w:bidi="he-IL"/>
        </w:rPr>
        <w:t xml:space="preserve">USGS for a changing world, what is the best band to use in my research </w:t>
      </w:r>
      <w:hyperlink r:id="rId79" w:anchor="qt-news_science_products" w:history="1">
        <w:r w:rsidRPr="00B768F9">
          <w:rPr>
            <w:rStyle w:val="Hyperlink"/>
            <w:i/>
            <w:iCs/>
            <w:color w:val="auto"/>
            <w:lang w:val="en-GB" w:bidi="he-IL"/>
          </w:rPr>
          <w:t>https://www.usgs.gov/faqs/what-are-best-landsat-spectral-bands-use-my-research?qt-news_science_products=0#qt-news_science_products</w:t>
        </w:r>
      </w:hyperlink>
    </w:p>
    <w:p w14:paraId="1C4274A2" w14:textId="77777777" w:rsidR="00596465" w:rsidRDefault="00596465" w:rsidP="00AD3921">
      <w:pPr>
        <w:spacing w:after="0" w:line="240" w:lineRule="auto"/>
        <w:ind w:left="720" w:hanging="720"/>
        <w:rPr>
          <w:rFonts w:eastAsia="Times New Roman" w:cs="Times New Roman"/>
        </w:rPr>
      </w:pPr>
    </w:p>
    <w:p w14:paraId="7789D0F9" w14:textId="77777777" w:rsidR="00A303A5" w:rsidRDefault="00A303A5" w:rsidP="00AD3921">
      <w:pPr>
        <w:spacing w:after="0" w:line="240" w:lineRule="auto"/>
        <w:ind w:left="720" w:hanging="720"/>
        <w:rPr>
          <w:rFonts w:eastAsia="Times New Roman" w:cs="Times New Roman"/>
        </w:rPr>
      </w:pPr>
    </w:p>
    <w:p w14:paraId="5A2D74D8" w14:textId="1A73C7A8" w:rsidR="00A303A5" w:rsidRDefault="00A303A5" w:rsidP="00AD3921">
      <w:pPr>
        <w:spacing w:after="0" w:line="240" w:lineRule="auto"/>
        <w:ind w:left="720" w:hanging="720"/>
        <w:rPr>
          <w:rFonts w:eastAsia="Times New Roman" w:cs="Times New Roman"/>
        </w:rPr>
      </w:pPr>
      <w:r>
        <w:t xml:space="preserve">Vos, W., </w:t>
      </w:r>
      <w:proofErr w:type="spellStart"/>
      <w:r>
        <w:t>Donze</w:t>
      </w:r>
      <w:proofErr w:type="spellEnd"/>
      <w:r>
        <w:t xml:space="preserve">, M., and </w:t>
      </w:r>
      <w:proofErr w:type="spellStart"/>
      <w:r>
        <w:t>Buiteveld</w:t>
      </w:r>
      <w:proofErr w:type="spellEnd"/>
      <w:r>
        <w:t xml:space="preserve">, H. (1986). </w:t>
      </w:r>
      <w:r w:rsidRPr="00A303A5">
        <w:rPr>
          <w:i/>
          <w:iCs/>
        </w:rPr>
        <w:t>On the reflectance spectrum of algae in water: the nature of the peak at 700 nm and its shift with varying algal concentration</w:t>
      </w:r>
      <w:r>
        <w:t>. Delft, Netherlands: Delft University of Technology, Faculty of Civil Engineering</w:t>
      </w:r>
    </w:p>
    <w:p w14:paraId="454BF251" w14:textId="77777777" w:rsidR="00E91D5A" w:rsidRDefault="00E91D5A" w:rsidP="00AD3921">
      <w:pPr>
        <w:spacing w:after="0" w:line="240" w:lineRule="auto"/>
        <w:ind w:left="720" w:hanging="720"/>
        <w:rPr>
          <w:rFonts w:eastAsia="Times New Roman" w:cs="Times New Roman"/>
        </w:rPr>
      </w:pPr>
    </w:p>
    <w:p w14:paraId="15B4693D" w14:textId="69020E91" w:rsidR="00E91D5A" w:rsidRDefault="00E91D5A" w:rsidP="00E91D5A">
      <w:pPr>
        <w:spacing w:after="0" w:line="240" w:lineRule="auto"/>
        <w:ind w:left="720" w:hanging="720"/>
      </w:pPr>
      <w:r w:rsidRPr="00B614C4">
        <w:t xml:space="preserve">W. Song, J.M </w:t>
      </w:r>
      <w:proofErr w:type="spellStart"/>
      <w:r w:rsidRPr="00B614C4">
        <w:t>Dola</w:t>
      </w:r>
      <w:proofErr w:type="spellEnd"/>
      <w:r w:rsidRPr="00B614C4">
        <w:t xml:space="preserve">, D. Cline and G. </w:t>
      </w:r>
      <w:proofErr w:type="spellStart"/>
      <w:r w:rsidRPr="00B614C4">
        <w:t>Xiong</w:t>
      </w:r>
      <w:proofErr w:type="spellEnd"/>
      <w:r>
        <w:t>. (</w:t>
      </w:r>
      <w:r w:rsidRPr="005C5505">
        <w:t>2015</w:t>
      </w:r>
      <w:r>
        <w:t>).</w:t>
      </w:r>
      <w:r w:rsidRPr="00B614C4">
        <w:t xml:space="preserve"> Learning-based algal bloom event recognition for oceanographic decision support system using remote sensing data, Remote Sensing, vol. 7, no. 10, pp. 13 564–13 585</w:t>
      </w:r>
      <w:r>
        <w:t>.</w:t>
      </w:r>
    </w:p>
    <w:p w14:paraId="0EF5D1B5" w14:textId="77777777" w:rsidR="00390A42" w:rsidRDefault="00390A42" w:rsidP="00E91D5A">
      <w:pPr>
        <w:spacing w:after="0" w:line="240" w:lineRule="auto"/>
        <w:ind w:left="720" w:hanging="720"/>
      </w:pPr>
    </w:p>
    <w:p w14:paraId="3F34D5FD" w14:textId="77777777" w:rsidR="00390A42" w:rsidRPr="00B768F9" w:rsidRDefault="00390A42" w:rsidP="00390A42">
      <w:pPr>
        <w:spacing w:after="100" w:afterAutospacing="1" w:line="240" w:lineRule="auto"/>
        <w:ind w:left="720" w:hanging="720"/>
        <w:rPr>
          <w:b/>
          <w:bCs/>
          <w:i/>
          <w:iCs/>
          <w:lang w:val="en-GB" w:bidi="he-IL"/>
        </w:rPr>
      </w:pPr>
      <w:r w:rsidRPr="00B768F9">
        <w:t xml:space="preserve">Wang F, Qin Z, Song C, Tu L, </w:t>
      </w:r>
      <w:proofErr w:type="spellStart"/>
      <w:r w:rsidRPr="00B768F9">
        <w:t>Karnieli</w:t>
      </w:r>
      <w:proofErr w:type="spellEnd"/>
      <w:r w:rsidRPr="00B768F9">
        <w:t xml:space="preserve"> A, Zhao S. 2015. An improved mono-window algorithm for land surface temperature retrieval from Landsat 8 thermal infrared sensor data. Remote Sens. 7:4268–4289</w:t>
      </w:r>
    </w:p>
    <w:p w14:paraId="1496BED9" w14:textId="03F248C0" w:rsidR="006550CF" w:rsidRDefault="006550CF" w:rsidP="00E91D5A">
      <w:pPr>
        <w:spacing w:after="0" w:line="240" w:lineRule="auto"/>
        <w:ind w:left="720" w:hanging="720"/>
      </w:pPr>
      <w:r>
        <w:t xml:space="preserve">Wang, M., Liu, X., Jiang, L., Son, S., Sun, J., Shi, W., et al. (2014). “Evaluation of VIIRS ocean color products,” in Ocean remote sensing and monitoring from </w:t>
      </w:r>
      <w:proofErr w:type="spellStart"/>
      <w:r>
        <w:t>SpaceInternational</w:t>
      </w:r>
      <w:proofErr w:type="spellEnd"/>
      <w:r>
        <w:t xml:space="preserve"> society for optics and photonics, 92610E</w:t>
      </w:r>
    </w:p>
    <w:p w14:paraId="00DD8EF3" w14:textId="77777777" w:rsidR="00A15E3B" w:rsidRDefault="00A15E3B" w:rsidP="00E91D5A">
      <w:pPr>
        <w:spacing w:after="0" w:line="240" w:lineRule="auto"/>
        <w:ind w:left="720" w:hanging="720"/>
      </w:pPr>
    </w:p>
    <w:p w14:paraId="27BF2927" w14:textId="11751157" w:rsidR="00A15E3B" w:rsidRDefault="00A15E3B" w:rsidP="00E91D5A">
      <w:pPr>
        <w:spacing w:after="0" w:line="240" w:lineRule="auto"/>
        <w:ind w:left="720" w:hanging="720"/>
      </w:pPr>
      <w:r>
        <w:t xml:space="preserve">Wan </w:t>
      </w:r>
      <w:proofErr w:type="spellStart"/>
      <w:r>
        <w:t>Mohtar</w:t>
      </w:r>
      <w:proofErr w:type="spellEnd"/>
      <w:r>
        <w:t xml:space="preserve">, W. H. M., Abdul </w:t>
      </w:r>
      <w:proofErr w:type="spellStart"/>
      <w:r>
        <w:t>Maulud</w:t>
      </w:r>
      <w:proofErr w:type="spellEnd"/>
      <w:r>
        <w:t xml:space="preserve">, K. N., Muhammad, N. S., </w:t>
      </w:r>
      <w:proofErr w:type="spellStart"/>
      <w:r>
        <w:t>Sharil</w:t>
      </w:r>
      <w:proofErr w:type="spellEnd"/>
      <w:r>
        <w:t xml:space="preserve">, S., &amp; Yaseen, Z. M. (2019). Spatial and temporal risk </w:t>
      </w:r>
      <w:r w:rsidR="00360FCB">
        <w:t>quotient-based</w:t>
      </w:r>
      <w:r>
        <w:t xml:space="preserve"> river assessment for water resources management. Environmental Pollution, 248, 133–144. </w:t>
      </w:r>
      <w:hyperlink r:id="rId80" w:history="1">
        <w:r w:rsidRPr="00D3659D">
          <w:rPr>
            <w:rStyle w:val="Hyperlink"/>
          </w:rPr>
          <w:t>https://doi.org/10.1016/J.ENVPOL.2019.02.011</w:t>
        </w:r>
      </w:hyperlink>
    </w:p>
    <w:p w14:paraId="4203D62F" w14:textId="77777777" w:rsidR="00275500" w:rsidRDefault="00275500" w:rsidP="00AD3921">
      <w:pPr>
        <w:spacing w:after="0" w:line="240" w:lineRule="auto"/>
        <w:ind w:left="720" w:hanging="720"/>
        <w:rPr>
          <w:rFonts w:eastAsia="Times New Roman" w:cs="Times New Roman"/>
        </w:rPr>
      </w:pPr>
    </w:p>
    <w:p w14:paraId="4DF496BB" w14:textId="3A2AD9EA" w:rsidR="00275500" w:rsidRDefault="00275500" w:rsidP="00AD3921">
      <w:pPr>
        <w:spacing w:after="0" w:line="240" w:lineRule="auto"/>
        <w:ind w:left="720" w:hanging="720"/>
        <w:rPr>
          <w:rFonts w:eastAsia="Times New Roman" w:cs="Times New Roman"/>
        </w:rPr>
      </w:pPr>
      <w:proofErr w:type="spellStart"/>
      <w:r>
        <w:t>Waspmote</w:t>
      </w:r>
      <w:proofErr w:type="spellEnd"/>
      <w:r>
        <w:t xml:space="preserve">- Wireless Sensor Networks </w:t>
      </w:r>
      <w:proofErr w:type="gramStart"/>
      <w:r>
        <w:t>Open Source</w:t>
      </w:r>
      <w:proofErr w:type="gramEnd"/>
      <w:r>
        <w:t xml:space="preserve"> Platform. </w:t>
      </w:r>
      <w:hyperlink r:id="rId81" w:history="1">
        <w:r w:rsidRPr="00D3659D">
          <w:rPr>
            <w:rStyle w:val="Hyperlink"/>
          </w:rPr>
          <w:t xml:space="preserve">https://www.cooking-hacks.com/documentation/tutorials/waspmote #waspmote </w:t>
        </w:r>
        <w:proofErr w:type="spellStart"/>
        <w:r w:rsidRPr="00D3659D">
          <w:rPr>
            <w:rStyle w:val="Hyperlink"/>
          </w:rPr>
          <w:t>ps</w:t>
        </w:r>
        <w:proofErr w:type="spellEnd"/>
        <w:r w:rsidRPr="00D3659D">
          <w:rPr>
            <w:rStyle w:val="Hyperlink"/>
          </w:rPr>
          <w:t xml:space="preserve"> 2 8 4</w:t>
        </w:r>
      </w:hyperlink>
    </w:p>
    <w:p w14:paraId="3BE45173" w14:textId="77777777" w:rsidR="00670603" w:rsidRDefault="00670603" w:rsidP="00AD3921">
      <w:pPr>
        <w:spacing w:after="0" w:line="240" w:lineRule="auto"/>
        <w:ind w:left="720" w:hanging="720"/>
        <w:rPr>
          <w:rFonts w:eastAsia="Times New Roman" w:cs="Times New Roman"/>
        </w:rPr>
      </w:pPr>
    </w:p>
    <w:p w14:paraId="5F70E672" w14:textId="324C9942" w:rsidR="00670603" w:rsidRDefault="00670603" w:rsidP="00AD3921">
      <w:pPr>
        <w:spacing w:after="0" w:line="240" w:lineRule="auto"/>
        <w:ind w:left="720" w:hanging="720"/>
      </w:pPr>
      <w:r>
        <w:t>Watanabe, F. S., Alcantara, E., Rodrigues, T. W., Imai, N. N., Barbosa, C. C., and</w:t>
      </w:r>
      <w:r w:rsidR="008A2ACD">
        <w:t xml:space="preserve"> </w:t>
      </w:r>
      <w:proofErr w:type="spellStart"/>
      <w:r>
        <w:t>Rotta</w:t>
      </w:r>
      <w:proofErr w:type="spellEnd"/>
      <w:r>
        <w:t xml:space="preserve">, L. H. (2015). </w:t>
      </w:r>
      <w:r w:rsidRPr="008A2ACD">
        <w:rPr>
          <w:i/>
          <w:iCs/>
        </w:rPr>
        <w:t xml:space="preserve">Estimation of chlorophyll-a concentration and the trophic state of the Barra Bonita hydroelectric reservoir using OLI/ Landsat-8 images. </w:t>
      </w:r>
      <w:r>
        <w:lastRenderedPageBreak/>
        <w:t xml:space="preserve">Int. J. Environ. Res. Publ. Health 12, 10391–10417. </w:t>
      </w:r>
      <w:hyperlink r:id="rId82" w:history="1">
        <w:r w:rsidR="003439D4" w:rsidRPr="003439D4">
          <w:rPr>
            <w:rStyle w:val="Hyperlink"/>
          </w:rPr>
          <w:t>https://</w:t>
        </w:r>
        <w:r w:rsidRPr="003439D4">
          <w:rPr>
            <w:rStyle w:val="Hyperlink"/>
          </w:rPr>
          <w:t>doi</w:t>
        </w:r>
        <w:r w:rsidR="003439D4" w:rsidRPr="003439D4">
          <w:rPr>
            <w:rStyle w:val="Hyperlink"/>
          </w:rPr>
          <w:t>.org/</w:t>
        </w:r>
        <w:r w:rsidRPr="003439D4">
          <w:rPr>
            <w:rStyle w:val="Hyperlink"/>
          </w:rPr>
          <w:t>10.3390/ijerph120910391</w:t>
        </w:r>
      </w:hyperlink>
    </w:p>
    <w:p w14:paraId="544EE98C" w14:textId="483A8E5D" w:rsidR="00271A9A" w:rsidRDefault="00271A9A" w:rsidP="00AD3921">
      <w:pPr>
        <w:spacing w:after="0" w:line="240" w:lineRule="auto"/>
        <w:ind w:left="720" w:hanging="720"/>
        <w:rPr>
          <w:rFonts w:eastAsia="Times New Roman" w:cs="Times New Roman"/>
        </w:rPr>
      </w:pPr>
    </w:p>
    <w:p w14:paraId="267A5F71" w14:textId="21AC67F0" w:rsidR="00E252AF" w:rsidRDefault="00E252AF" w:rsidP="00E252AF">
      <w:pPr>
        <w:spacing w:after="0" w:line="240" w:lineRule="auto"/>
        <w:ind w:left="720" w:hanging="720"/>
      </w:pPr>
      <w:r>
        <w:t xml:space="preserve">Watanabe, F., Alcantara, E., Rodrigues, T., </w:t>
      </w:r>
      <w:proofErr w:type="spellStart"/>
      <w:r>
        <w:t>Rotta</w:t>
      </w:r>
      <w:proofErr w:type="spellEnd"/>
      <w:r>
        <w:t xml:space="preserve">, L., Bernardo, N., and Imai, N. (2017). Remote sensing of the chlorophyll-a based on OLI/Landsat-8 and MSI/Sentinel-2A (Barra Bonita reservoir, Brazil). An. Acad. Bras. </w:t>
      </w:r>
      <w:proofErr w:type="spellStart"/>
      <w:r>
        <w:t>Ciênc</w:t>
      </w:r>
      <w:proofErr w:type="spellEnd"/>
      <w:r>
        <w:t xml:space="preserve">. 90, 1987–2000. </w:t>
      </w:r>
      <w:hyperlink r:id="rId83" w:history="1">
        <w:r w:rsidRPr="00E252AF">
          <w:rPr>
            <w:rStyle w:val="Hyperlink"/>
          </w:rPr>
          <w:t>https://doi.org/10.1590/0001-3765201720170125</w:t>
        </w:r>
      </w:hyperlink>
    </w:p>
    <w:p w14:paraId="09746D91" w14:textId="529BF6BE" w:rsidR="00E252AF" w:rsidRDefault="00E252AF" w:rsidP="00AD3921">
      <w:pPr>
        <w:spacing w:after="0" w:line="240" w:lineRule="auto"/>
        <w:ind w:left="720" w:hanging="720"/>
        <w:rPr>
          <w:rFonts w:eastAsia="Times New Roman" w:cs="Times New Roman"/>
        </w:rPr>
      </w:pPr>
    </w:p>
    <w:p w14:paraId="4455B12A" w14:textId="77777777" w:rsidR="00E252AF" w:rsidRDefault="00E252AF" w:rsidP="00AD3921">
      <w:pPr>
        <w:spacing w:after="0" w:line="240" w:lineRule="auto"/>
        <w:ind w:left="720" w:hanging="720"/>
        <w:rPr>
          <w:rFonts w:eastAsia="Times New Roman" w:cs="Times New Roman"/>
        </w:rPr>
      </w:pPr>
    </w:p>
    <w:p w14:paraId="0187F46C" w14:textId="61F7490F" w:rsidR="005C5505" w:rsidRDefault="00E91D5A" w:rsidP="00AD3921">
      <w:pPr>
        <w:spacing w:after="0" w:line="240" w:lineRule="auto"/>
        <w:ind w:left="720" w:hanging="720"/>
      </w:pPr>
      <w:proofErr w:type="spellStart"/>
      <w:r>
        <w:t>Wezernak</w:t>
      </w:r>
      <w:proofErr w:type="spellEnd"/>
      <w:r>
        <w:t xml:space="preserve">, C., Tanis, F., and </w:t>
      </w:r>
      <w:proofErr w:type="spellStart"/>
      <w:r>
        <w:t>Bajza</w:t>
      </w:r>
      <w:proofErr w:type="spellEnd"/>
      <w:r>
        <w:t xml:space="preserve">, C. (1976). </w:t>
      </w:r>
      <w:r w:rsidRPr="00EF402E">
        <w:rPr>
          <w:i/>
          <w:iCs/>
        </w:rPr>
        <w:t>Trophic state analysis of inland lakes.</w:t>
      </w:r>
      <w:r>
        <w:t xml:space="preserve"> Rem. Sens. Environ. 5, 147–164. </w:t>
      </w:r>
      <w:hyperlink r:id="rId84" w:history="1">
        <w:r w:rsidR="003439D4" w:rsidRPr="003439D4">
          <w:rPr>
            <w:rStyle w:val="Hyperlink"/>
          </w:rPr>
          <w:t>https://</w:t>
        </w:r>
        <w:r w:rsidRPr="003439D4">
          <w:rPr>
            <w:rStyle w:val="Hyperlink"/>
          </w:rPr>
          <w:t>doi</w:t>
        </w:r>
        <w:r w:rsidR="003439D4" w:rsidRPr="003439D4">
          <w:rPr>
            <w:rStyle w:val="Hyperlink"/>
          </w:rPr>
          <w:t>.org/</w:t>
        </w:r>
        <w:r w:rsidRPr="003439D4">
          <w:rPr>
            <w:rStyle w:val="Hyperlink"/>
          </w:rPr>
          <w:t>10.1016/0034-4257(76)90045-6</w:t>
        </w:r>
      </w:hyperlink>
    </w:p>
    <w:p w14:paraId="6B356939" w14:textId="77777777" w:rsidR="000E5595" w:rsidRDefault="000E5595" w:rsidP="00AD3921">
      <w:pPr>
        <w:spacing w:after="0" w:line="240" w:lineRule="auto"/>
        <w:ind w:left="720" w:hanging="720"/>
      </w:pPr>
    </w:p>
    <w:p w14:paraId="6110A2B8" w14:textId="52C39F44" w:rsidR="000E5595" w:rsidRPr="006C0967" w:rsidRDefault="000E5595" w:rsidP="00AD3921">
      <w:pPr>
        <w:spacing w:after="0" w:line="240" w:lineRule="auto"/>
        <w:ind w:left="720" w:hanging="720"/>
      </w:pPr>
      <w:r w:rsidRPr="006C0967">
        <w:t>Yang, C.; Wang, X.</w:t>
      </w:r>
      <w:r w:rsidR="00460E22" w:rsidRPr="006C0967">
        <w:t xml:space="preserve"> (2011)</w:t>
      </w:r>
      <w:r w:rsidRPr="006C0967">
        <w:t xml:space="preserve"> </w:t>
      </w:r>
      <w:r w:rsidRPr="006C0967">
        <w:rPr>
          <w:i/>
          <w:iCs/>
        </w:rPr>
        <w:t xml:space="preserve">The water quality and pollution character in </w:t>
      </w:r>
      <w:proofErr w:type="spellStart"/>
      <w:r w:rsidRPr="006C0967">
        <w:rPr>
          <w:i/>
          <w:iCs/>
        </w:rPr>
        <w:t>Qingshuihai</w:t>
      </w:r>
      <w:proofErr w:type="spellEnd"/>
      <w:r w:rsidRPr="006C0967">
        <w:rPr>
          <w:i/>
          <w:iCs/>
        </w:rPr>
        <w:t xml:space="preserve"> lake valley-typical urban drinking water sources</w:t>
      </w:r>
      <w:r w:rsidRPr="006C0967">
        <w:t>. In Proceedings of the 2011 International Conference on Remote Sensing, Environment and Transportation Engineering, Nanjing, China; pp. 7287–7291</w:t>
      </w:r>
    </w:p>
    <w:p w14:paraId="643CD85C" w14:textId="77777777" w:rsidR="00DD073E" w:rsidRPr="006C0967" w:rsidRDefault="00DD073E" w:rsidP="00AD3921">
      <w:pPr>
        <w:spacing w:after="0" w:line="240" w:lineRule="auto"/>
        <w:ind w:left="720" w:hanging="720"/>
      </w:pPr>
    </w:p>
    <w:p w14:paraId="2C07BBA5" w14:textId="77777777" w:rsidR="00DD073E" w:rsidRPr="006C0967" w:rsidRDefault="00DD073E" w:rsidP="00DD073E">
      <w:pPr>
        <w:spacing w:after="0" w:line="240" w:lineRule="auto"/>
        <w:ind w:left="475" w:hanging="475"/>
        <w:jc w:val="left"/>
        <w:rPr>
          <w:rFonts w:eastAsia="Times New Roman" w:cs="Times New Roman"/>
        </w:rPr>
      </w:pPr>
      <w:r w:rsidRPr="006C0967">
        <w:rPr>
          <w:rFonts w:eastAsia="Times New Roman" w:cs="Times New Roman"/>
        </w:rPr>
        <w:t xml:space="preserve">Yin, X., &amp; Nicholson, S. E. (n.d.). </w:t>
      </w:r>
      <w:r w:rsidRPr="006C0967">
        <w:rPr>
          <w:rFonts w:eastAsia="Times New Roman" w:cs="Times New Roman"/>
          <w:i/>
          <w:iCs/>
        </w:rPr>
        <w:t>The water balance of Lake Victoria</w:t>
      </w:r>
      <w:r w:rsidRPr="006C0967">
        <w:rPr>
          <w:rFonts w:eastAsia="Times New Roman" w:cs="Times New Roman"/>
        </w:rPr>
        <w:t>. 23.</w:t>
      </w:r>
    </w:p>
    <w:p w14:paraId="4D185D0B" w14:textId="5F2B2A6A" w:rsidR="00DD073E" w:rsidRPr="006C0967" w:rsidRDefault="00DD073E" w:rsidP="00AD3921">
      <w:pPr>
        <w:spacing w:after="0" w:line="240" w:lineRule="auto"/>
        <w:ind w:left="720" w:hanging="720"/>
      </w:pPr>
    </w:p>
    <w:p w14:paraId="2A9D5A2A" w14:textId="77777777" w:rsidR="00852390" w:rsidRPr="006C0967" w:rsidRDefault="00852390" w:rsidP="00852390">
      <w:pPr>
        <w:spacing w:line="240" w:lineRule="auto"/>
        <w:ind w:left="475" w:hanging="475"/>
        <w:jc w:val="left"/>
      </w:pPr>
      <w:r w:rsidRPr="006C0967">
        <w:t xml:space="preserve">Zhao, Y., Liu, D., &amp; Wei, X. (2020). </w:t>
      </w:r>
      <w:r w:rsidRPr="006C0967">
        <w:rPr>
          <w:i/>
          <w:iCs/>
        </w:rPr>
        <w:t>Monitoring cyanobacterial harmful algal blooms at high spatiotemporal resolution by fusing Landsat and MODIS imagery</w:t>
      </w:r>
      <w:r w:rsidRPr="006C0967">
        <w:t xml:space="preserve">. </w:t>
      </w:r>
      <w:r w:rsidRPr="006C0967">
        <w:rPr>
          <w:i/>
          <w:iCs/>
        </w:rPr>
        <w:t>Environmental Advances</w:t>
      </w:r>
      <w:r w:rsidRPr="006C0967">
        <w:t xml:space="preserve">, </w:t>
      </w:r>
      <w:r w:rsidRPr="006C0967">
        <w:rPr>
          <w:i/>
          <w:iCs/>
        </w:rPr>
        <w:t>2</w:t>
      </w:r>
      <w:r w:rsidRPr="006C0967">
        <w:t xml:space="preserve">, 100008. </w:t>
      </w:r>
      <w:hyperlink r:id="rId85" w:history="1">
        <w:r w:rsidRPr="006C0967">
          <w:rPr>
            <w:rStyle w:val="Hyperlink"/>
          </w:rPr>
          <w:t>https://doi.org/10.1016/j.envadv.2020.100008</w:t>
        </w:r>
      </w:hyperlink>
    </w:p>
    <w:p w14:paraId="47A26725" w14:textId="14C26AF2" w:rsidR="00532E09" w:rsidRDefault="00532E09" w:rsidP="00DB3E87">
      <w:pPr>
        <w:pStyle w:val="Heading1"/>
      </w:pPr>
      <w:bookmarkStart w:id="30" w:name="_Toc78718121"/>
    </w:p>
    <w:p w14:paraId="018D85AF" w14:textId="2D4E2DCB" w:rsidR="00EC2E9A" w:rsidRDefault="00EC2E9A" w:rsidP="00EC2E9A">
      <w:pPr>
        <w:rPr>
          <w:lang w:val="en-GB" w:bidi="he-IL"/>
        </w:rPr>
      </w:pPr>
    </w:p>
    <w:p w14:paraId="2B3F8676" w14:textId="3F16274F" w:rsidR="00EC2E9A" w:rsidRDefault="00EC2E9A" w:rsidP="00EC2E9A">
      <w:pPr>
        <w:rPr>
          <w:lang w:val="en-GB" w:bidi="he-IL"/>
        </w:rPr>
      </w:pPr>
    </w:p>
    <w:p w14:paraId="4FEEDA00" w14:textId="192E217F" w:rsidR="00EC2E9A" w:rsidRDefault="00EC2E9A" w:rsidP="00EC2E9A">
      <w:pPr>
        <w:rPr>
          <w:lang w:val="en-GB" w:bidi="he-IL"/>
        </w:rPr>
      </w:pPr>
    </w:p>
    <w:p w14:paraId="19C7C368" w14:textId="1FA01E16" w:rsidR="00EC2E9A" w:rsidRDefault="00EC2E9A" w:rsidP="00EC2E9A">
      <w:pPr>
        <w:rPr>
          <w:lang w:val="en-GB" w:bidi="he-IL"/>
        </w:rPr>
      </w:pPr>
    </w:p>
    <w:p w14:paraId="5CAEF966" w14:textId="3FA29BDE" w:rsidR="00EC2E9A" w:rsidRDefault="00EC2E9A" w:rsidP="00EC2E9A">
      <w:pPr>
        <w:rPr>
          <w:lang w:val="en-GB" w:bidi="he-IL"/>
        </w:rPr>
      </w:pPr>
    </w:p>
    <w:p w14:paraId="5C425702" w14:textId="7810CCE0" w:rsidR="00EC2E9A" w:rsidRDefault="00EC2E9A" w:rsidP="00EC2E9A">
      <w:pPr>
        <w:rPr>
          <w:lang w:val="en-GB" w:bidi="he-IL"/>
        </w:rPr>
      </w:pPr>
    </w:p>
    <w:p w14:paraId="3790B5D2" w14:textId="459C0A49" w:rsidR="00EC2E9A" w:rsidRDefault="00EC2E9A" w:rsidP="00EC2E9A">
      <w:pPr>
        <w:rPr>
          <w:lang w:val="en-GB" w:bidi="he-IL"/>
        </w:rPr>
      </w:pPr>
    </w:p>
    <w:p w14:paraId="0E4379ED" w14:textId="4DA91FAF" w:rsidR="00EC2E9A" w:rsidRDefault="00EC2E9A" w:rsidP="00EC2E9A">
      <w:pPr>
        <w:rPr>
          <w:lang w:val="en-GB" w:bidi="he-IL"/>
        </w:rPr>
      </w:pPr>
    </w:p>
    <w:p w14:paraId="6C316B51" w14:textId="3EEEEE19" w:rsidR="00EC2E9A" w:rsidRDefault="00EC2E9A" w:rsidP="00EC2E9A">
      <w:pPr>
        <w:rPr>
          <w:lang w:val="en-GB" w:bidi="he-IL"/>
        </w:rPr>
      </w:pPr>
    </w:p>
    <w:p w14:paraId="6F310FAB" w14:textId="4833041D" w:rsidR="00EC2E9A" w:rsidRDefault="00EC2E9A" w:rsidP="00EC2E9A">
      <w:pPr>
        <w:rPr>
          <w:lang w:val="en-GB" w:bidi="he-IL"/>
        </w:rPr>
      </w:pPr>
    </w:p>
    <w:p w14:paraId="6831A313" w14:textId="77777777" w:rsidR="00EC2E9A" w:rsidRPr="00EC2E9A" w:rsidRDefault="00EC2E9A" w:rsidP="00EC2E9A">
      <w:pPr>
        <w:rPr>
          <w:lang w:val="en-GB" w:bidi="he-IL"/>
        </w:rPr>
      </w:pPr>
    </w:p>
    <w:sdt>
      <w:sdtPr>
        <w:id w:val="1189254148"/>
        <w:placeholder>
          <w:docPart w:val="23B7249CF7774CAFBAD35AB9C4B120FB"/>
        </w:placeholder>
      </w:sdtPr>
      <w:sdtEndPr/>
      <w:sdtContent>
        <w:p w14:paraId="6B399B4D" w14:textId="6D98FF79" w:rsidR="00113601" w:rsidRDefault="002A4BDE" w:rsidP="00DB3E87">
          <w:pPr>
            <w:pStyle w:val="Heading1"/>
          </w:pPr>
          <w:r>
            <w:t>Appendix</w:t>
          </w:r>
        </w:p>
      </w:sdtContent>
    </w:sdt>
    <w:bookmarkEnd w:id="30" w:displacedByCustomXml="prev"/>
    <w:p w14:paraId="1C07DB47" w14:textId="77777777" w:rsidR="002A4BDE" w:rsidRDefault="00EA14BC" w:rsidP="00D03BD9">
      <w:pPr>
        <w:rPr>
          <w:lang w:val="en-GB" w:bidi="he-IL"/>
        </w:rPr>
      </w:pPr>
      <w:r>
        <w:rPr>
          <w:lang w:val="en-GB" w:bidi="he-IL"/>
        </w:rPr>
        <w:t>Add any extra materials that could not fit in</w:t>
      </w:r>
      <w:r w:rsidR="00FC71DF">
        <w:rPr>
          <w:lang w:val="en-GB" w:bidi="he-IL"/>
        </w:rPr>
        <w:t xml:space="preserve"> the main text of your write up and is relevant to your study</w:t>
      </w:r>
      <w:r w:rsidR="0034367D">
        <w:rPr>
          <w:lang w:val="en-GB" w:bidi="he-IL"/>
        </w:rPr>
        <w:t>.</w:t>
      </w:r>
    </w:p>
    <w:p w14:paraId="5C2755B6" w14:textId="77777777" w:rsidR="00865A26" w:rsidRDefault="00865A26" w:rsidP="00D03BD9">
      <w:pPr>
        <w:rPr>
          <w:lang w:val="en-GB" w:bidi="he-IL"/>
        </w:rPr>
      </w:pPr>
    </w:p>
    <w:p w14:paraId="6C100C31" w14:textId="77777777" w:rsidR="0034367D" w:rsidRPr="002A4BDE" w:rsidRDefault="0034367D" w:rsidP="00D03BD9">
      <w:pPr>
        <w:rPr>
          <w:lang w:val="en-GB" w:bidi="he-IL"/>
        </w:rPr>
      </w:pPr>
    </w:p>
    <w:sectPr w:rsidR="0034367D" w:rsidRPr="002A4BDE" w:rsidSect="00433840">
      <w:type w:val="oddPage"/>
      <w:pgSz w:w="12240" w:h="15840"/>
      <w:pgMar w:top="1440" w:right="1440" w:bottom="1440" w:left="1440" w:header="720" w:footer="720" w:gutter="0"/>
      <w:pgNumType w:fmt="numberInDash"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9D153F" w14:textId="77777777" w:rsidR="00A92C74" w:rsidRDefault="00A92C74" w:rsidP="00BC71C4">
      <w:pPr>
        <w:spacing w:after="0" w:line="240" w:lineRule="auto"/>
      </w:pPr>
      <w:r>
        <w:separator/>
      </w:r>
    </w:p>
  </w:endnote>
  <w:endnote w:type="continuationSeparator" w:id="0">
    <w:p w14:paraId="6CA1C374" w14:textId="77777777" w:rsidR="00A92C74" w:rsidRDefault="00A92C74" w:rsidP="00BC7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5432709"/>
      <w:docPartObj>
        <w:docPartGallery w:val="Page Numbers (Bottom of Page)"/>
        <w:docPartUnique/>
      </w:docPartObj>
    </w:sdtPr>
    <w:sdtEndPr>
      <w:rPr>
        <w:noProof/>
      </w:rPr>
    </w:sdtEndPr>
    <w:sdtContent>
      <w:p w14:paraId="0A687370" w14:textId="6BB5ACF2" w:rsidR="00A21A7E" w:rsidRDefault="00A21A7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889A4F" w14:textId="0D0DC707" w:rsidR="0099595A" w:rsidRDefault="009959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15E161" w14:textId="77777777" w:rsidR="00A92C74" w:rsidRDefault="00A92C74" w:rsidP="00BC71C4">
      <w:pPr>
        <w:spacing w:after="0" w:line="240" w:lineRule="auto"/>
      </w:pPr>
      <w:r>
        <w:separator/>
      </w:r>
    </w:p>
  </w:footnote>
  <w:footnote w:type="continuationSeparator" w:id="0">
    <w:p w14:paraId="146DDC99" w14:textId="77777777" w:rsidR="00A92C74" w:rsidRDefault="00A92C74" w:rsidP="00BC71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1604E" w14:textId="77777777" w:rsidR="0099595A" w:rsidRDefault="0099595A">
    <w:pPr>
      <w:pStyle w:val="Header"/>
    </w:pPr>
    <w:r>
      <w:rPr>
        <w:noProof/>
        <w:lang w:val="en-GB" w:eastAsia="en-GB"/>
      </w:rPr>
      <mc:AlternateContent>
        <mc:Choice Requires="wps">
          <w:drawing>
            <wp:anchor distT="0" distB="0" distL="114300" distR="114300" simplePos="0" relativeHeight="251663360" behindDoc="0" locked="0" layoutInCell="1" allowOverlap="1" wp14:anchorId="52A21440" wp14:editId="2EEFC07B">
              <wp:simplePos x="0" y="0"/>
              <wp:positionH relativeFrom="column">
                <wp:posOffset>0</wp:posOffset>
              </wp:positionH>
              <wp:positionV relativeFrom="paragraph">
                <wp:posOffset>200025</wp:posOffset>
              </wp:positionV>
              <wp:extent cx="5934075" cy="0"/>
              <wp:effectExtent l="0" t="0" r="28575" b="19050"/>
              <wp:wrapNone/>
              <wp:docPr id="13" name="Straight Connector 13"/>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D50F184" id="Straight Connector 1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75pt" to="467.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" strokecolor="black [3213]">
              <v:stroke joinstyle="miter"/>
            </v:line>
          </w:pict>
        </mc:Fallback>
      </mc:AlternateContent>
    </w:r>
    <w:r w:rsidRPr="00BC71C4">
      <w:rPr>
        <w:noProof/>
        <w:lang w:val="en-GB" w:eastAsia="en-GB"/>
      </w:rPr>
      <mc:AlternateContent>
        <mc:Choice Requires="wps">
          <w:drawing>
            <wp:anchor distT="0" distB="0" distL="114300" distR="114300" simplePos="0" relativeHeight="251662336" behindDoc="0" locked="0" layoutInCell="1" allowOverlap="1" wp14:anchorId="3EB7F15F" wp14:editId="31B39650">
              <wp:simplePos x="0" y="0"/>
              <wp:positionH relativeFrom="margin">
                <wp:posOffset>0</wp:posOffset>
              </wp:positionH>
              <wp:positionV relativeFrom="paragraph">
                <wp:posOffset>38100</wp:posOffset>
              </wp:positionV>
              <wp:extent cx="5943600" cy="111760"/>
              <wp:effectExtent l="0" t="0" r="0" b="2540"/>
              <wp:wrapNone/>
              <wp:docPr id="14"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111760"/>
                      </a:xfrm>
                      <a:prstGeom prst="rect">
                        <a:avLst/>
                      </a:prstGeom>
                      <a:solidFill>
                        <a:srgbClr val="92D050"/>
                      </a:solidFill>
                      <a:ln>
                        <a:noFill/>
                      </a:ln>
                    </wps:spPr>
                    <wps:bodyPr/>
                  </wps:wsp>
                </a:graphicData>
              </a:graphic>
              <wp14:sizeRelH relativeFrom="margin">
                <wp14:pctWidth>0</wp14:pctWidth>
              </wp14:sizeRelH>
              <wp14:sizeRelV relativeFrom="margin">
                <wp14:pctHeight>0</wp14:pctHeight>
              </wp14:sizeRelV>
            </wp:anchor>
          </w:drawing>
        </mc:Choice>
        <mc:Fallback>
          <w:pict>
            <v:rect w14:anchorId="52A637E5" id="Rectangle 7" o:spid="_x0000_s1026" style="position:absolute;margin-left:0;margin-top:3pt;width:468pt;height:8.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" fillcolor="#92d050" stroked="f">
              <w10:wrap anchorx="margin"/>
            </v:rect>
          </w:pict>
        </mc:Fallback>
      </mc:AlternateContent>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83752" w14:textId="77777777" w:rsidR="0099595A" w:rsidRDefault="0099595A">
    <w:pPr>
      <w:pStyle w:val="Header"/>
    </w:pPr>
    <w:r>
      <w:rPr>
        <w:noProof/>
        <w:lang w:val="en-GB" w:eastAsia="en-GB"/>
      </w:rPr>
      <mc:AlternateContent>
        <mc:Choice Requires="wps">
          <w:drawing>
            <wp:anchor distT="0" distB="0" distL="114300" distR="114300" simplePos="0" relativeHeight="251669504" behindDoc="0" locked="0" layoutInCell="1" allowOverlap="1" wp14:anchorId="519A5BDE" wp14:editId="29C34790">
              <wp:simplePos x="0" y="0"/>
              <wp:positionH relativeFrom="column">
                <wp:posOffset>0</wp:posOffset>
              </wp:positionH>
              <wp:positionV relativeFrom="paragraph">
                <wp:posOffset>200025</wp:posOffset>
              </wp:positionV>
              <wp:extent cx="5934075" cy="0"/>
              <wp:effectExtent l="0" t="0" r="28575" b="19050"/>
              <wp:wrapNone/>
              <wp:docPr id="22" name="Straight Connector 22"/>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6C19FF2" id="Straight Connector 22"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75pt" to="467.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" strokecolor="black [3213]">
              <v:stroke joinstyle="miter"/>
            </v:line>
          </w:pict>
        </mc:Fallback>
      </mc:AlternateContent>
    </w:r>
    <w:r w:rsidRPr="00BC71C4">
      <w:rPr>
        <w:noProof/>
        <w:lang w:val="en-GB" w:eastAsia="en-GB"/>
      </w:rPr>
      <mc:AlternateContent>
        <mc:Choice Requires="wps">
          <w:drawing>
            <wp:anchor distT="0" distB="0" distL="114300" distR="114300" simplePos="0" relativeHeight="251668480" behindDoc="0" locked="0" layoutInCell="1" allowOverlap="1" wp14:anchorId="439D3914" wp14:editId="01A37EF9">
              <wp:simplePos x="0" y="0"/>
              <wp:positionH relativeFrom="margin">
                <wp:posOffset>0</wp:posOffset>
              </wp:positionH>
              <wp:positionV relativeFrom="paragraph">
                <wp:posOffset>38100</wp:posOffset>
              </wp:positionV>
              <wp:extent cx="5943600" cy="111760"/>
              <wp:effectExtent l="0" t="0" r="0" b="2540"/>
              <wp:wrapNone/>
              <wp:docPr id="2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111760"/>
                      </a:xfrm>
                      <a:prstGeom prst="rect">
                        <a:avLst/>
                      </a:prstGeom>
                      <a:solidFill>
                        <a:srgbClr val="92D050"/>
                      </a:solidFill>
                      <a:ln>
                        <a:noFill/>
                      </a:ln>
                    </wps:spPr>
                    <wps:bodyPr/>
                  </wps:wsp>
                </a:graphicData>
              </a:graphic>
              <wp14:sizeRelH relativeFrom="margin">
                <wp14:pctWidth>0</wp14:pctWidth>
              </wp14:sizeRelH>
              <wp14:sizeRelV relativeFrom="margin">
                <wp14:pctHeight>0</wp14:pctHeight>
              </wp14:sizeRelV>
            </wp:anchor>
          </w:drawing>
        </mc:Choice>
        <mc:Fallback>
          <w:pict>
            <v:rect w14:anchorId="1A159801" id="Rectangle 7" o:spid="_x0000_s1026" style="position:absolute;margin-left:0;margin-top:3pt;width:468pt;height:8.8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" fillcolor="#92d050" stroked="f">
              <w10:wrap anchorx="margin"/>
            </v:rect>
          </w:pict>
        </mc:Fallback>
      </mc:AlternateConten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572D"/>
    <w:multiLevelType w:val="multilevel"/>
    <w:tmpl w:val="64080DDE"/>
    <w:lvl w:ilvl="0">
      <w:start w:val="1"/>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 w15:restartNumberingAfterBreak="0">
    <w:nsid w:val="0A267211"/>
    <w:multiLevelType w:val="hybridMultilevel"/>
    <w:tmpl w:val="68F64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B6531A"/>
    <w:multiLevelType w:val="hybridMultilevel"/>
    <w:tmpl w:val="96804F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BA4133"/>
    <w:multiLevelType w:val="hybridMultilevel"/>
    <w:tmpl w:val="0D7A4D00"/>
    <w:lvl w:ilvl="0" w:tplc="1AE2C3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BD72E8"/>
    <w:multiLevelType w:val="multilevel"/>
    <w:tmpl w:val="1958C16C"/>
    <w:lvl w:ilvl="0">
      <w:start w:val="3"/>
      <w:numFmt w:val="decimal"/>
      <w:lvlText w:val="%1."/>
      <w:lvlJc w:val="left"/>
      <w:pPr>
        <w:ind w:left="960" w:hanging="960"/>
      </w:pPr>
      <w:rPr>
        <w:rFonts w:eastAsiaTheme="minorHAnsi" w:cs="Arial" w:hint="default"/>
        <w:color w:val="000000" w:themeColor="text1"/>
        <w:u w:val="none"/>
      </w:rPr>
    </w:lvl>
    <w:lvl w:ilvl="1">
      <w:start w:val="3"/>
      <w:numFmt w:val="decimal"/>
      <w:lvlText w:val="%1.%2."/>
      <w:lvlJc w:val="left"/>
      <w:pPr>
        <w:ind w:left="1080" w:hanging="960"/>
      </w:pPr>
      <w:rPr>
        <w:rFonts w:eastAsiaTheme="minorHAnsi" w:cs="Arial" w:hint="default"/>
        <w:color w:val="000000" w:themeColor="text1"/>
        <w:u w:val="none"/>
      </w:rPr>
    </w:lvl>
    <w:lvl w:ilvl="2">
      <w:start w:val="3"/>
      <w:numFmt w:val="decimal"/>
      <w:lvlText w:val="%1.%2.%3."/>
      <w:lvlJc w:val="left"/>
      <w:pPr>
        <w:ind w:left="1320" w:hanging="1080"/>
      </w:pPr>
      <w:rPr>
        <w:rFonts w:eastAsiaTheme="minorHAnsi" w:cs="Arial" w:hint="default"/>
        <w:color w:val="000000" w:themeColor="text1"/>
        <w:u w:val="none"/>
      </w:rPr>
    </w:lvl>
    <w:lvl w:ilvl="3">
      <w:start w:val="2"/>
      <w:numFmt w:val="decimal"/>
      <w:lvlText w:val="%1.%2.%3.%4."/>
      <w:lvlJc w:val="left"/>
      <w:pPr>
        <w:ind w:left="1620" w:hanging="1440"/>
      </w:pPr>
      <w:rPr>
        <w:rFonts w:eastAsiaTheme="minorHAnsi" w:cs="Arial" w:hint="default"/>
        <w:color w:val="000000" w:themeColor="text1"/>
        <w:u w:val="none"/>
      </w:rPr>
    </w:lvl>
    <w:lvl w:ilvl="4">
      <w:start w:val="1"/>
      <w:numFmt w:val="decimal"/>
      <w:lvlText w:val="%1.%2.%3.%4.%5."/>
      <w:lvlJc w:val="left"/>
      <w:pPr>
        <w:ind w:left="1920" w:hanging="1440"/>
      </w:pPr>
      <w:rPr>
        <w:rFonts w:eastAsiaTheme="minorHAnsi" w:cs="Arial" w:hint="default"/>
        <w:color w:val="000000" w:themeColor="text1"/>
        <w:u w:val="none"/>
      </w:rPr>
    </w:lvl>
    <w:lvl w:ilvl="5">
      <w:start w:val="1"/>
      <w:numFmt w:val="decimal"/>
      <w:lvlText w:val="%1.%2.%3.%4.%5.%6."/>
      <w:lvlJc w:val="left"/>
      <w:pPr>
        <w:ind w:left="2400" w:hanging="1800"/>
      </w:pPr>
      <w:rPr>
        <w:rFonts w:eastAsiaTheme="minorHAnsi" w:cs="Arial" w:hint="default"/>
        <w:color w:val="000000" w:themeColor="text1"/>
        <w:u w:val="none"/>
      </w:rPr>
    </w:lvl>
    <w:lvl w:ilvl="6">
      <w:start w:val="1"/>
      <w:numFmt w:val="decimal"/>
      <w:lvlText w:val="%1.%2.%3.%4.%5.%6.%7."/>
      <w:lvlJc w:val="left"/>
      <w:pPr>
        <w:ind w:left="2880" w:hanging="2160"/>
      </w:pPr>
      <w:rPr>
        <w:rFonts w:eastAsiaTheme="minorHAnsi" w:cs="Arial" w:hint="default"/>
        <w:color w:val="000000" w:themeColor="text1"/>
        <w:u w:val="none"/>
      </w:rPr>
    </w:lvl>
    <w:lvl w:ilvl="7">
      <w:start w:val="1"/>
      <w:numFmt w:val="decimal"/>
      <w:lvlText w:val="%1.%2.%3.%4.%5.%6.%7.%8."/>
      <w:lvlJc w:val="left"/>
      <w:pPr>
        <w:ind w:left="3360" w:hanging="2520"/>
      </w:pPr>
      <w:rPr>
        <w:rFonts w:eastAsiaTheme="minorHAnsi" w:cs="Arial" w:hint="default"/>
        <w:color w:val="000000" w:themeColor="text1"/>
        <w:u w:val="none"/>
      </w:rPr>
    </w:lvl>
    <w:lvl w:ilvl="8">
      <w:start w:val="1"/>
      <w:numFmt w:val="decimal"/>
      <w:lvlText w:val="%1.%2.%3.%4.%5.%6.%7.%8.%9."/>
      <w:lvlJc w:val="left"/>
      <w:pPr>
        <w:ind w:left="3480" w:hanging="2520"/>
      </w:pPr>
      <w:rPr>
        <w:rFonts w:eastAsiaTheme="minorHAnsi" w:cs="Arial" w:hint="default"/>
        <w:color w:val="000000" w:themeColor="text1"/>
        <w:u w:val="none"/>
      </w:rPr>
    </w:lvl>
  </w:abstractNum>
  <w:abstractNum w:abstractNumId="5" w15:restartNumberingAfterBreak="0">
    <w:nsid w:val="1B7A4703"/>
    <w:multiLevelType w:val="hybridMultilevel"/>
    <w:tmpl w:val="A03A5958"/>
    <w:lvl w:ilvl="0" w:tplc="72C09C6E">
      <w:start w:val="2"/>
      <w:numFmt w:val="lowerLetter"/>
      <w:lvlText w:val="%1."/>
      <w:lvlJc w:val="left"/>
      <w:pPr>
        <w:ind w:left="720" w:hanging="360"/>
      </w:pPr>
      <w:rPr>
        <w:rFonts w:ascii="Calibri" w:eastAsia="Calibr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5905E8"/>
    <w:multiLevelType w:val="hybridMultilevel"/>
    <w:tmpl w:val="9BFA6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EE3F05"/>
    <w:multiLevelType w:val="multilevel"/>
    <w:tmpl w:val="D624C87A"/>
    <w:lvl w:ilvl="0">
      <w:start w:val="1"/>
      <w:numFmt w:val="decimal"/>
      <w:lvlText w:val="%1"/>
      <w:lvlJc w:val="left"/>
      <w:pPr>
        <w:ind w:left="675" w:hanging="675"/>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23E1254D"/>
    <w:multiLevelType w:val="multilevel"/>
    <w:tmpl w:val="0128B9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45629E3"/>
    <w:multiLevelType w:val="multilevel"/>
    <w:tmpl w:val="64080DDE"/>
    <w:lvl w:ilvl="0">
      <w:start w:val="1"/>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0" w15:restartNumberingAfterBreak="0">
    <w:nsid w:val="27B46D13"/>
    <w:multiLevelType w:val="hybridMultilevel"/>
    <w:tmpl w:val="1890A0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CF6173"/>
    <w:multiLevelType w:val="hybridMultilevel"/>
    <w:tmpl w:val="364EC854"/>
    <w:lvl w:ilvl="0" w:tplc="334EC8C2">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8BE492E"/>
    <w:multiLevelType w:val="multilevel"/>
    <w:tmpl w:val="230A8A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32D9761B"/>
    <w:multiLevelType w:val="multilevel"/>
    <w:tmpl w:val="6E4611B2"/>
    <w:lvl w:ilvl="0">
      <w:start w:val="1"/>
      <w:numFmt w:val="decimal"/>
      <w:lvlText w:val="%1."/>
      <w:lvlJc w:val="left"/>
      <w:pPr>
        <w:ind w:left="510" w:hanging="51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4" w15:restartNumberingAfterBreak="0">
    <w:nsid w:val="3CB66426"/>
    <w:multiLevelType w:val="hybridMultilevel"/>
    <w:tmpl w:val="729A0DA8"/>
    <w:lvl w:ilvl="0" w:tplc="55726AE0">
      <w:start w:val="5"/>
      <w:numFmt w:val="decimal"/>
      <w:lvlText w:val="%1"/>
      <w:lvlJc w:val="left"/>
      <w:pPr>
        <w:ind w:left="1035" w:hanging="360"/>
      </w:pPr>
      <w:rPr>
        <w:rFonts w:hint="default"/>
      </w:rPr>
    </w:lvl>
    <w:lvl w:ilvl="1" w:tplc="04090019" w:tentative="1">
      <w:start w:val="1"/>
      <w:numFmt w:val="lowerLetter"/>
      <w:lvlText w:val="%2."/>
      <w:lvlJc w:val="left"/>
      <w:pPr>
        <w:ind w:left="1755" w:hanging="360"/>
      </w:pPr>
    </w:lvl>
    <w:lvl w:ilvl="2" w:tplc="0409001B" w:tentative="1">
      <w:start w:val="1"/>
      <w:numFmt w:val="lowerRoman"/>
      <w:lvlText w:val="%3."/>
      <w:lvlJc w:val="right"/>
      <w:pPr>
        <w:ind w:left="2475" w:hanging="180"/>
      </w:pPr>
    </w:lvl>
    <w:lvl w:ilvl="3" w:tplc="0409000F" w:tentative="1">
      <w:start w:val="1"/>
      <w:numFmt w:val="decimal"/>
      <w:lvlText w:val="%4."/>
      <w:lvlJc w:val="left"/>
      <w:pPr>
        <w:ind w:left="3195" w:hanging="360"/>
      </w:pPr>
    </w:lvl>
    <w:lvl w:ilvl="4" w:tplc="04090019" w:tentative="1">
      <w:start w:val="1"/>
      <w:numFmt w:val="lowerLetter"/>
      <w:lvlText w:val="%5."/>
      <w:lvlJc w:val="left"/>
      <w:pPr>
        <w:ind w:left="3915" w:hanging="360"/>
      </w:pPr>
    </w:lvl>
    <w:lvl w:ilvl="5" w:tplc="0409001B" w:tentative="1">
      <w:start w:val="1"/>
      <w:numFmt w:val="lowerRoman"/>
      <w:lvlText w:val="%6."/>
      <w:lvlJc w:val="right"/>
      <w:pPr>
        <w:ind w:left="4635" w:hanging="180"/>
      </w:pPr>
    </w:lvl>
    <w:lvl w:ilvl="6" w:tplc="0409000F" w:tentative="1">
      <w:start w:val="1"/>
      <w:numFmt w:val="decimal"/>
      <w:lvlText w:val="%7."/>
      <w:lvlJc w:val="left"/>
      <w:pPr>
        <w:ind w:left="5355" w:hanging="360"/>
      </w:pPr>
    </w:lvl>
    <w:lvl w:ilvl="7" w:tplc="04090019" w:tentative="1">
      <w:start w:val="1"/>
      <w:numFmt w:val="lowerLetter"/>
      <w:lvlText w:val="%8."/>
      <w:lvlJc w:val="left"/>
      <w:pPr>
        <w:ind w:left="6075" w:hanging="360"/>
      </w:pPr>
    </w:lvl>
    <w:lvl w:ilvl="8" w:tplc="0409001B" w:tentative="1">
      <w:start w:val="1"/>
      <w:numFmt w:val="lowerRoman"/>
      <w:lvlText w:val="%9."/>
      <w:lvlJc w:val="right"/>
      <w:pPr>
        <w:ind w:left="6795" w:hanging="180"/>
      </w:pPr>
    </w:lvl>
  </w:abstractNum>
  <w:abstractNum w:abstractNumId="15" w15:restartNumberingAfterBreak="0">
    <w:nsid w:val="43A011C3"/>
    <w:multiLevelType w:val="hybridMultilevel"/>
    <w:tmpl w:val="7DE063B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385745"/>
    <w:multiLevelType w:val="hybridMultilevel"/>
    <w:tmpl w:val="4C8AA250"/>
    <w:lvl w:ilvl="0" w:tplc="CDFCF53A">
      <w:start w:val="1"/>
      <w:numFmt w:val="low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DE3A15"/>
    <w:multiLevelType w:val="multilevel"/>
    <w:tmpl w:val="F1001DF2"/>
    <w:lvl w:ilvl="0">
      <w:start w:val="1"/>
      <w:numFmt w:val="decimal"/>
      <w:lvlText w:val="%1."/>
      <w:lvlJc w:val="left"/>
      <w:pPr>
        <w:ind w:left="2880" w:hanging="360"/>
      </w:pPr>
      <w:rPr>
        <w:rFonts w:hint="default"/>
        <w:b/>
        <w:bCs/>
      </w:rPr>
    </w:lvl>
    <w:lvl w:ilvl="1">
      <w:start w:val="1"/>
      <w:numFmt w:val="decimal"/>
      <w:isLgl/>
      <w:lvlText w:val="%1.%2"/>
      <w:lvlJc w:val="left"/>
      <w:pPr>
        <w:ind w:left="1125" w:hanging="765"/>
      </w:pPr>
      <w:rPr>
        <w:rFonts w:hint="default"/>
      </w:rPr>
    </w:lvl>
    <w:lvl w:ilvl="2">
      <w:start w:val="2"/>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8" w15:restartNumberingAfterBreak="0">
    <w:nsid w:val="47572386"/>
    <w:multiLevelType w:val="multilevel"/>
    <w:tmpl w:val="E79E423A"/>
    <w:lvl w:ilvl="0">
      <w:start w:val="3"/>
      <w:numFmt w:val="decimal"/>
      <w:lvlText w:val="%1"/>
      <w:lvlJc w:val="left"/>
      <w:pPr>
        <w:ind w:left="1050" w:hanging="1050"/>
      </w:pPr>
      <w:rPr>
        <w:rFonts w:hint="default"/>
      </w:rPr>
    </w:lvl>
    <w:lvl w:ilvl="1">
      <w:start w:val="3"/>
      <w:numFmt w:val="decimal"/>
      <w:lvlText w:val="%1.%2"/>
      <w:lvlJc w:val="left"/>
      <w:pPr>
        <w:ind w:left="1050" w:hanging="1050"/>
      </w:pPr>
      <w:rPr>
        <w:rFonts w:hint="default"/>
      </w:rPr>
    </w:lvl>
    <w:lvl w:ilvl="2">
      <w:start w:val="3"/>
      <w:numFmt w:val="decimal"/>
      <w:lvlText w:val="%1.%2.%3"/>
      <w:lvlJc w:val="left"/>
      <w:pPr>
        <w:ind w:left="1050" w:hanging="105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9" w15:restartNumberingAfterBreak="0">
    <w:nsid w:val="490D4BD3"/>
    <w:multiLevelType w:val="hybridMultilevel"/>
    <w:tmpl w:val="1F9049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2D6960"/>
    <w:multiLevelType w:val="hybridMultilevel"/>
    <w:tmpl w:val="5DF280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E43CAE"/>
    <w:multiLevelType w:val="multilevel"/>
    <w:tmpl w:val="114A95C8"/>
    <w:lvl w:ilvl="0">
      <w:start w:val="1"/>
      <w:numFmt w:val="decimal"/>
      <w:lvlText w:val="%1."/>
      <w:lvlJc w:val="left"/>
      <w:pPr>
        <w:ind w:left="720" w:hanging="360"/>
      </w:pPr>
      <w:rPr>
        <w:rFonts w:hint="default"/>
        <w:b w:val="0"/>
        <w:bCs w:val="0"/>
      </w:rPr>
    </w:lvl>
    <w:lvl w:ilvl="1">
      <w:start w:val="1"/>
      <w:numFmt w:val="decimal"/>
      <w:isLgl/>
      <w:lvlText w:val="%1.%2"/>
      <w:lvlJc w:val="left"/>
      <w:pPr>
        <w:ind w:left="1125" w:hanging="765"/>
      </w:pPr>
      <w:rPr>
        <w:rFonts w:hint="default"/>
      </w:rPr>
    </w:lvl>
    <w:lvl w:ilvl="2">
      <w:start w:val="2"/>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2" w15:restartNumberingAfterBreak="0">
    <w:nsid w:val="4E572CB4"/>
    <w:multiLevelType w:val="hybridMultilevel"/>
    <w:tmpl w:val="4F0048D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546C6F"/>
    <w:multiLevelType w:val="multilevel"/>
    <w:tmpl w:val="510EE7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4D5240F"/>
    <w:multiLevelType w:val="hybridMultilevel"/>
    <w:tmpl w:val="F6AEFC3E"/>
    <w:lvl w:ilvl="0" w:tplc="7B46B7D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074580"/>
    <w:multiLevelType w:val="multilevel"/>
    <w:tmpl w:val="28F48194"/>
    <w:lvl w:ilvl="0">
      <w:start w:val="4"/>
      <w:numFmt w:val="decimal"/>
      <w:lvlText w:val="%1"/>
      <w:lvlJc w:val="left"/>
      <w:pPr>
        <w:ind w:left="525" w:hanging="525"/>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6120" w:hanging="3240"/>
      </w:pPr>
      <w:rPr>
        <w:rFonts w:hint="default"/>
      </w:rPr>
    </w:lvl>
  </w:abstractNum>
  <w:abstractNum w:abstractNumId="26" w15:restartNumberingAfterBreak="0">
    <w:nsid w:val="5609665A"/>
    <w:multiLevelType w:val="hybridMultilevel"/>
    <w:tmpl w:val="C1D0BD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465C57"/>
    <w:multiLevelType w:val="hybridMultilevel"/>
    <w:tmpl w:val="63485E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5431A67"/>
    <w:multiLevelType w:val="hybridMultilevel"/>
    <w:tmpl w:val="3A1A6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D97318"/>
    <w:multiLevelType w:val="hybridMultilevel"/>
    <w:tmpl w:val="71600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2F64DA"/>
    <w:multiLevelType w:val="hybridMultilevel"/>
    <w:tmpl w:val="ECA634DE"/>
    <w:lvl w:ilvl="0" w:tplc="1AE2C3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80434EB"/>
    <w:multiLevelType w:val="hybridMultilevel"/>
    <w:tmpl w:val="6ACC82C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B4C0320"/>
    <w:multiLevelType w:val="hybridMultilevel"/>
    <w:tmpl w:val="1E1A4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0E38F1"/>
    <w:multiLevelType w:val="hybridMultilevel"/>
    <w:tmpl w:val="4E8A9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524E29"/>
    <w:multiLevelType w:val="multilevel"/>
    <w:tmpl w:val="114A95C8"/>
    <w:lvl w:ilvl="0">
      <w:start w:val="1"/>
      <w:numFmt w:val="decimal"/>
      <w:lvlText w:val="%1."/>
      <w:lvlJc w:val="left"/>
      <w:pPr>
        <w:ind w:left="720" w:hanging="360"/>
      </w:pPr>
      <w:rPr>
        <w:rFonts w:hint="default"/>
        <w:b w:val="0"/>
        <w:bCs w:val="0"/>
      </w:rPr>
    </w:lvl>
    <w:lvl w:ilvl="1">
      <w:start w:val="1"/>
      <w:numFmt w:val="decimal"/>
      <w:isLgl/>
      <w:lvlText w:val="%1.%2"/>
      <w:lvlJc w:val="left"/>
      <w:pPr>
        <w:ind w:left="1125" w:hanging="765"/>
      </w:pPr>
      <w:rPr>
        <w:rFonts w:hint="default"/>
      </w:rPr>
    </w:lvl>
    <w:lvl w:ilvl="2">
      <w:start w:val="2"/>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5" w15:restartNumberingAfterBreak="0">
    <w:nsid w:val="73EF5AD3"/>
    <w:multiLevelType w:val="hybridMultilevel"/>
    <w:tmpl w:val="18527C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526C12"/>
    <w:multiLevelType w:val="hybridMultilevel"/>
    <w:tmpl w:val="878C6B20"/>
    <w:lvl w:ilvl="0" w:tplc="334EC8C2">
      <w:start w:val="5"/>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8"/>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6"/>
  </w:num>
  <w:num w:numId="4">
    <w:abstractNumId w:val="19"/>
  </w:num>
  <w:num w:numId="5">
    <w:abstractNumId w:val="23"/>
  </w:num>
  <w:num w:numId="6">
    <w:abstractNumId w:val="12"/>
  </w:num>
  <w:num w:numId="7">
    <w:abstractNumId w:val="6"/>
  </w:num>
  <w:num w:numId="8">
    <w:abstractNumId w:val="10"/>
  </w:num>
  <w:num w:numId="9">
    <w:abstractNumId w:val="12"/>
    <w:lvlOverride w:ilvl="0">
      <w:startOverride w:val="3"/>
    </w:lvlOverride>
    <w:lvlOverride w:ilvl="1">
      <w:startOverride w:val="1"/>
    </w:lvlOverride>
  </w:num>
  <w:num w:numId="10">
    <w:abstractNumId w:val="12"/>
    <w:lvlOverride w:ilvl="0">
      <w:startOverride w:val="3"/>
    </w:lvlOverride>
    <w:lvlOverride w:ilvl="1">
      <w:startOverride w:val="1"/>
    </w:lvlOverride>
  </w:num>
  <w:num w:numId="11">
    <w:abstractNumId w:val="12"/>
    <w:lvlOverride w:ilvl="0">
      <w:startOverride w:val="3"/>
    </w:lvlOverride>
    <w:lvlOverride w:ilvl="1">
      <w:startOverride w:val="1"/>
    </w:lvlOverride>
  </w:num>
  <w:num w:numId="12">
    <w:abstractNumId w:val="12"/>
    <w:lvlOverride w:ilvl="0">
      <w:startOverride w:val="3"/>
    </w:lvlOverride>
    <w:lvlOverride w:ilvl="1">
      <w:startOverride w:val="1"/>
    </w:lvlOverride>
  </w:num>
  <w:num w:numId="13">
    <w:abstractNumId w:val="13"/>
  </w:num>
  <w:num w:numId="14">
    <w:abstractNumId w:val="9"/>
  </w:num>
  <w:num w:numId="15">
    <w:abstractNumId w:val="0"/>
  </w:num>
  <w:num w:numId="16">
    <w:abstractNumId w:val="7"/>
  </w:num>
  <w:num w:numId="17">
    <w:abstractNumId w:val="20"/>
  </w:num>
  <w:num w:numId="18">
    <w:abstractNumId w:val="16"/>
  </w:num>
  <w:num w:numId="19">
    <w:abstractNumId w:val="28"/>
  </w:num>
  <w:num w:numId="20">
    <w:abstractNumId w:val="24"/>
  </w:num>
  <w:num w:numId="21">
    <w:abstractNumId w:val="27"/>
  </w:num>
  <w:num w:numId="22">
    <w:abstractNumId w:val="33"/>
  </w:num>
  <w:num w:numId="23">
    <w:abstractNumId w:val="14"/>
  </w:num>
  <w:num w:numId="24">
    <w:abstractNumId w:val="11"/>
  </w:num>
  <w:num w:numId="25">
    <w:abstractNumId w:val="36"/>
  </w:num>
  <w:num w:numId="26">
    <w:abstractNumId w:val="5"/>
  </w:num>
  <w:num w:numId="27">
    <w:abstractNumId w:val="30"/>
  </w:num>
  <w:num w:numId="28">
    <w:abstractNumId w:val="1"/>
  </w:num>
  <w:num w:numId="29">
    <w:abstractNumId w:val="2"/>
  </w:num>
  <w:num w:numId="30">
    <w:abstractNumId w:val="31"/>
  </w:num>
  <w:num w:numId="31">
    <w:abstractNumId w:val="3"/>
  </w:num>
  <w:num w:numId="32">
    <w:abstractNumId w:val="17"/>
  </w:num>
  <w:num w:numId="33">
    <w:abstractNumId w:val="32"/>
  </w:num>
  <w:num w:numId="34">
    <w:abstractNumId w:val="29"/>
  </w:num>
  <w:num w:numId="35">
    <w:abstractNumId w:val="4"/>
  </w:num>
  <w:num w:numId="36">
    <w:abstractNumId w:val="18"/>
  </w:num>
  <w:num w:numId="37">
    <w:abstractNumId w:val="35"/>
  </w:num>
  <w:num w:numId="38">
    <w:abstractNumId w:val="21"/>
  </w:num>
  <w:num w:numId="39">
    <w:abstractNumId w:val="25"/>
  </w:num>
  <w:num w:numId="40">
    <w:abstractNumId w:val="34"/>
  </w:num>
  <w:num w:numId="41">
    <w:abstractNumId w:val="22"/>
  </w:num>
  <w:num w:numId="4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94C"/>
    <w:rsid w:val="000006E8"/>
    <w:rsid w:val="00003930"/>
    <w:rsid w:val="00003E66"/>
    <w:rsid w:val="0000553D"/>
    <w:rsid w:val="00006C0D"/>
    <w:rsid w:val="00007D7C"/>
    <w:rsid w:val="00011326"/>
    <w:rsid w:val="000114B5"/>
    <w:rsid w:val="000155DF"/>
    <w:rsid w:val="000175A2"/>
    <w:rsid w:val="000177E5"/>
    <w:rsid w:val="000217B2"/>
    <w:rsid w:val="00021ACD"/>
    <w:rsid w:val="00021C04"/>
    <w:rsid w:val="00022C2F"/>
    <w:rsid w:val="0002365B"/>
    <w:rsid w:val="00025FE6"/>
    <w:rsid w:val="00026C97"/>
    <w:rsid w:val="000301E6"/>
    <w:rsid w:val="00030E70"/>
    <w:rsid w:val="00031129"/>
    <w:rsid w:val="000313BC"/>
    <w:rsid w:val="0003236A"/>
    <w:rsid w:val="00032EFB"/>
    <w:rsid w:val="0003301F"/>
    <w:rsid w:val="000339B5"/>
    <w:rsid w:val="000351F7"/>
    <w:rsid w:val="00035236"/>
    <w:rsid w:val="00035E32"/>
    <w:rsid w:val="000363B1"/>
    <w:rsid w:val="0003643F"/>
    <w:rsid w:val="00040B72"/>
    <w:rsid w:val="0004100B"/>
    <w:rsid w:val="0004228C"/>
    <w:rsid w:val="000436FD"/>
    <w:rsid w:val="00043F70"/>
    <w:rsid w:val="0004467C"/>
    <w:rsid w:val="00044983"/>
    <w:rsid w:val="00044D01"/>
    <w:rsid w:val="00045C22"/>
    <w:rsid w:val="000472AB"/>
    <w:rsid w:val="000472F7"/>
    <w:rsid w:val="0005075B"/>
    <w:rsid w:val="000515BD"/>
    <w:rsid w:val="0005176C"/>
    <w:rsid w:val="000527A1"/>
    <w:rsid w:val="0005416D"/>
    <w:rsid w:val="00054BF8"/>
    <w:rsid w:val="00054C74"/>
    <w:rsid w:val="00054EE9"/>
    <w:rsid w:val="00055896"/>
    <w:rsid w:val="00056E0F"/>
    <w:rsid w:val="00057542"/>
    <w:rsid w:val="00057DA1"/>
    <w:rsid w:val="00057F33"/>
    <w:rsid w:val="00060925"/>
    <w:rsid w:val="0006162F"/>
    <w:rsid w:val="000616CE"/>
    <w:rsid w:val="00061BFC"/>
    <w:rsid w:val="000626E0"/>
    <w:rsid w:val="000657A7"/>
    <w:rsid w:val="00070482"/>
    <w:rsid w:val="00072704"/>
    <w:rsid w:val="000731F9"/>
    <w:rsid w:val="0007454D"/>
    <w:rsid w:val="00076057"/>
    <w:rsid w:val="00076ECA"/>
    <w:rsid w:val="00077CC7"/>
    <w:rsid w:val="00080A5D"/>
    <w:rsid w:val="0008451B"/>
    <w:rsid w:val="00084B5B"/>
    <w:rsid w:val="0008742C"/>
    <w:rsid w:val="00090B7D"/>
    <w:rsid w:val="00090C81"/>
    <w:rsid w:val="00090D7D"/>
    <w:rsid w:val="00090F7A"/>
    <w:rsid w:val="00091580"/>
    <w:rsid w:val="000928C9"/>
    <w:rsid w:val="000930A8"/>
    <w:rsid w:val="00095350"/>
    <w:rsid w:val="000964ED"/>
    <w:rsid w:val="00096CF4"/>
    <w:rsid w:val="0009738C"/>
    <w:rsid w:val="000A1136"/>
    <w:rsid w:val="000A24C4"/>
    <w:rsid w:val="000A38A3"/>
    <w:rsid w:val="000A54EA"/>
    <w:rsid w:val="000A5A23"/>
    <w:rsid w:val="000A5B3C"/>
    <w:rsid w:val="000A7AA5"/>
    <w:rsid w:val="000B06F4"/>
    <w:rsid w:val="000B0748"/>
    <w:rsid w:val="000B1B80"/>
    <w:rsid w:val="000B228A"/>
    <w:rsid w:val="000B2525"/>
    <w:rsid w:val="000B4F9E"/>
    <w:rsid w:val="000B5A24"/>
    <w:rsid w:val="000B7043"/>
    <w:rsid w:val="000C001C"/>
    <w:rsid w:val="000C0A06"/>
    <w:rsid w:val="000C0A40"/>
    <w:rsid w:val="000C1B5B"/>
    <w:rsid w:val="000C2E3F"/>
    <w:rsid w:val="000C44E8"/>
    <w:rsid w:val="000C49EF"/>
    <w:rsid w:val="000C4BF8"/>
    <w:rsid w:val="000C4FBB"/>
    <w:rsid w:val="000C52F1"/>
    <w:rsid w:val="000C565B"/>
    <w:rsid w:val="000C6418"/>
    <w:rsid w:val="000C71B7"/>
    <w:rsid w:val="000D1B90"/>
    <w:rsid w:val="000D29A3"/>
    <w:rsid w:val="000D411E"/>
    <w:rsid w:val="000D4295"/>
    <w:rsid w:val="000D433C"/>
    <w:rsid w:val="000D4431"/>
    <w:rsid w:val="000D4762"/>
    <w:rsid w:val="000D5A6B"/>
    <w:rsid w:val="000D7444"/>
    <w:rsid w:val="000D7F40"/>
    <w:rsid w:val="000E04F4"/>
    <w:rsid w:val="000E2C91"/>
    <w:rsid w:val="000E3121"/>
    <w:rsid w:val="000E5595"/>
    <w:rsid w:val="000E5657"/>
    <w:rsid w:val="000E56FA"/>
    <w:rsid w:val="000E649B"/>
    <w:rsid w:val="000E7C79"/>
    <w:rsid w:val="000F1079"/>
    <w:rsid w:val="000F1BC0"/>
    <w:rsid w:val="000F2507"/>
    <w:rsid w:val="000F3B47"/>
    <w:rsid w:val="000F4CCD"/>
    <w:rsid w:val="000F5F1C"/>
    <w:rsid w:val="000F7343"/>
    <w:rsid w:val="00103F24"/>
    <w:rsid w:val="00104FBA"/>
    <w:rsid w:val="00105704"/>
    <w:rsid w:val="00105FF4"/>
    <w:rsid w:val="00106046"/>
    <w:rsid w:val="00107246"/>
    <w:rsid w:val="00107C4F"/>
    <w:rsid w:val="00107DE7"/>
    <w:rsid w:val="00112F59"/>
    <w:rsid w:val="00113601"/>
    <w:rsid w:val="0011444B"/>
    <w:rsid w:val="00116863"/>
    <w:rsid w:val="00116A6D"/>
    <w:rsid w:val="00116CFA"/>
    <w:rsid w:val="001211BB"/>
    <w:rsid w:val="00121980"/>
    <w:rsid w:val="00122E7B"/>
    <w:rsid w:val="00123002"/>
    <w:rsid w:val="0012304A"/>
    <w:rsid w:val="00123AAE"/>
    <w:rsid w:val="00123B4D"/>
    <w:rsid w:val="00124F73"/>
    <w:rsid w:val="001253AB"/>
    <w:rsid w:val="00125DA7"/>
    <w:rsid w:val="001263AF"/>
    <w:rsid w:val="00127570"/>
    <w:rsid w:val="001277F4"/>
    <w:rsid w:val="0013132F"/>
    <w:rsid w:val="00131C7D"/>
    <w:rsid w:val="00132641"/>
    <w:rsid w:val="00132CE6"/>
    <w:rsid w:val="00134223"/>
    <w:rsid w:val="00134472"/>
    <w:rsid w:val="001344C9"/>
    <w:rsid w:val="0013627D"/>
    <w:rsid w:val="00136776"/>
    <w:rsid w:val="00136AD8"/>
    <w:rsid w:val="001405D4"/>
    <w:rsid w:val="00140673"/>
    <w:rsid w:val="00141186"/>
    <w:rsid w:val="001415BD"/>
    <w:rsid w:val="00143801"/>
    <w:rsid w:val="00144CA3"/>
    <w:rsid w:val="00145439"/>
    <w:rsid w:val="001454A9"/>
    <w:rsid w:val="00145AE8"/>
    <w:rsid w:val="00145C2F"/>
    <w:rsid w:val="00150098"/>
    <w:rsid w:val="0015178C"/>
    <w:rsid w:val="00151960"/>
    <w:rsid w:val="00152245"/>
    <w:rsid w:val="001534E1"/>
    <w:rsid w:val="001538A6"/>
    <w:rsid w:val="00153A2E"/>
    <w:rsid w:val="00155472"/>
    <w:rsid w:val="00156043"/>
    <w:rsid w:val="00156C09"/>
    <w:rsid w:val="00157CB1"/>
    <w:rsid w:val="001606F7"/>
    <w:rsid w:val="001618B2"/>
    <w:rsid w:val="00163082"/>
    <w:rsid w:val="001636CA"/>
    <w:rsid w:val="00166C5D"/>
    <w:rsid w:val="00167708"/>
    <w:rsid w:val="0017011C"/>
    <w:rsid w:val="001711DE"/>
    <w:rsid w:val="00172C55"/>
    <w:rsid w:val="00173178"/>
    <w:rsid w:val="0017331C"/>
    <w:rsid w:val="00173E2E"/>
    <w:rsid w:val="00174058"/>
    <w:rsid w:val="001743FE"/>
    <w:rsid w:val="001744C2"/>
    <w:rsid w:val="001745B6"/>
    <w:rsid w:val="0017486E"/>
    <w:rsid w:val="00176123"/>
    <w:rsid w:val="00176392"/>
    <w:rsid w:val="00176E1E"/>
    <w:rsid w:val="00177225"/>
    <w:rsid w:val="00180D4D"/>
    <w:rsid w:val="00182D48"/>
    <w:rsid w:val="0018323F"/>
    <w:rsid w:val="00183B97"/>
    <w:rsid w:val="00183F3E"/>
    <w:rsid w:val="0018429F"/>
    <w:rsid w:val="001845DC"/>
    <w:rsid w:val="00190032"/>
    <w:rsid w:val="00191547"/>
    <w:rsid w:val="001915A2"/>
    <w:rsid w:val="00193067"/>
    <w:rsid w:val="0019318A"/>
    <w:rsid w:val="00194754"/>
    <w:rsid w:val="00194C6D"/>
    <w:rsid w:val="00196285"/>
    <w:rsid w:val="0019765F"/>
    <w:rsid w:val="001A0269"/>
    <w:rsid w:val="001A25EE"/>
    <w:rsid w:val="001A4EA5"/>
    <w:rsid w:val="001A6B99"/>
    <w:rsid w:val="001A6BC9"/>
    <w:rsid w:val="001A7B38"/>
    <w:rsid w:val="001B0A4C"/>
    <w:rsid w:val="001B187A"/>
    <w:rsid w:val="001B193C"/>
    <w:rsid w:val="001B3BBA"/>
    <w:rsid w:val="001B3CCC"/>
    <w:rsid w:val="001B4453"/>
    <w:rsid w:val="001B5AC0"/>
    <w:rsid w:val="001B67B3"/>
    <w:rsid w:val="001B73FC"/>
    <w:rsid w:val="001B742F"/>
    <w:rsid w:val="001C0568"/>
    <w:rsid w:val="001C21CF"/>
    <w:rsid w:val="001C31A7"/>
    <w:rsid w:val="001C4110"/>
    <w:rsid w:val="001C481E"/>
    <w:rsid w:val="001C4E9C"/>
    <w:rsid w:val="001C7827"/>
    <w:rsid w:val="001C7939"/>
    <w:rsid w:val="001C7B10"/>
    <w:rsid w:val="001D1670"/>
    <w:rsid w:val="001D19CF"/>
    <w:rsid w:val="001D1EC9"/>
    <w:rsid w:val="001D286E"/>
    <w:rsid w:val="001D3731"/>
    <w:rsid w:val="001D4CA3"/>
    <w:rsid w:val="001D52B0"/>
    <w:rsid w:val="001D56D8"/>
    <w:rsid w:val="001D5FC2"/>
    <w:rsid w:val="001D6108"/>
    <w:rsid w:val="001D6C5A"/>
    <w:rsid w:val="001D7662"/>
    <w:rsid w:val="001D7D68"/>
    <w:rsid w:val="001E0720"/>
    <w:rsid w:val="001E15A9"/>
    <w:rsid w:val="001E1877"/>
    <w:rsid w:val="001E1EC2"/>
    <w:rsid w:val="001E2AED"/>
    <w:rsid w:val="001E3041"/>
    <w:rsid w:val="001E3CE9"/>
    <w:rsid w:val="001E55AE"/>
    <w:rsid w:val="001E68D0"/>
    <w:rsid w:val="001E7507"/>
    <w:rsid w:val="001F02AF"/>
    <w:rsid w:val="001F057A"/>
    <w:rsid w:val="001F0736"/>
    <w:rsid w:val="001F0EE5"/>
    <w:rsid w:val="001F10C7"/>
    <w:rsid w:val="001F2DDC"/>
    <w:rsid w:val="001F4E39"/>
    <w:rsid w:val="001F567A"/>
    <w:rsid w:val="001F5BFB"/>
    <w:rsid w:val="001F6A51"/>
    <w:rsid w:val="001F7AE0"/>
    <w:rsid w:val="0020019F"/>
    <w:rsid w:val="0020078C"/>
    <w:rsid w:val="00202D38"/>
    <w:rsid w:val="002035A6"/>
    <w:rsid w:val="0020399E"/>
    <w:rsid w:val="00204394"/>
    <w:rsid w:val="00204CD9"/>
    <w:rsid w:val="00205483"/>
    <w:rsid w:val="002061EE"/>
    <w:rsid w:val="00206429"/>
    <w:rsid w:val="002065F7"/>
    <w:rsid w:val="0020682E"/>
    <w:rsid w:val="00210B00"/>
    <w:rsid w:val="002112AD"/>
    <w:rsid w:val="00212656"/>
    <w:rsid w:val="00213D68"/>
    <w:rsid w:val="00215DC7"/>
    <w:rsid w:val="002172EF"/>
    <w:rsid w:val="002176B1"/>
    <w:rsid w:val="00217CB5"/>
    <w:rsid w:val="00220500"/>
    <w:rsid w:val="002208AE"/>
    <w:rsid w:val="00220FED"/>
    <w:rsid w:val="00223506"/>
    <w:rsid w:val="00223CC1"/>
    <w:rsid w:val="002246B4"/>
    <w:rsid w:val="00224ADA"/>
    <w:rsid w:val="00226364"/>
    <w:rsid w:val="00226958"/>
    <w:rsid w:val="002300B1"/>
    <w:rsid w:val="002300FA"/>
    <w:rsid w:val="00230207"/>
    <w:rsid w:val="00231E6B"/>
    <w:rsid w:val="002325C3"/>
    <w:rsid w:val="0023271E"/>
    <w:rsid w:val="00232F95"/>
    <w:rsid w:val="00234DC1"/>
    <w:rsid w:val="00236171"/>
    <w:rsid w:val="00237222"/>
    <w:rsid w:val="00237522"/>
    <w:rsid w:val="00237829"/>
    <w:rsid w:val="00240160"/>
    <w:rsid w:val="002403A2"/>
    <w:rsid w:val="00241C43"/>
    <w:rsid w:val="0024382F"/>
    <w:rsid w:val="00246206"/>
    <w:rsid w:val="00246741"/>
    <w:rsid w:val="002474B7"/>
    <w:rsid w:val="00252D5A"/>
    <w:rsid w:val="00255191"/>
    <w:rsid w:val="002570CB"/>
    <w:rsid w:val="002579F1"/>
    <w:rsid w:val="00257B83"/>
    <w:rsid w:val="00260082"/>
    <w:rsid w:val="0026098B"/>
    <w:rsid w:val="00260E00"/>
    <w:rsid w:val="00261664"/>
    <w:rsid w:val="002617A5"/>
    <w:rsid w:val="002628F7"/>
    <w:rsid w:val="0026292E"/>
    <w:rsid w:val="00265DC6"/>
    <w:rsid w:val="002661B3"/>
    <w:rsid w:val="00266815"/>
    <w:rsid w:val="00266B07"/>
    <w:rsid w:val="00266CAE"/>
    <w:rsid w:val="00267DC8"/>
    <w:rsid w:val="0027012A"/>
    <w:rsid w:val="00270BE7"/>
    <w:rsid w:val="00271A9A"/>
    <w:rsid w:val="002725E6"/>
    <w:rsid w:val="00273803"/>
    <w:rsid w:val="002742B1"/>
    <w:rsid w:val="002745D5"/>
    <w:rsid w:val="0027479E"/>
    <w:rsid w:val="00274FE5"/>
    <w:rsid w:val="00275500"/>
    <w:rsid w:val="00275EF3"/>
    <w:rsid w:val="002768E9"/>
    <w:rsid w:val="002770A7"/>
    <w:rsid w:val="00277263"/>
    <w:rsid w:val="002772AD"/>
    <w:rsid w:val="0027733A"/>
    <w:rsid w:val="00281458"/>
    <w:rsid w:val="002826B8"/>
    <w:rsid w:val="00284343"/>
    <w:rsid w:val="00284BBD"/>
    <w:rsid w:val="002862A9"/>
    <w:rsid w:val="002867BD"/>
    <w:rsid w:val="0028712B"/>
    <w:rsid w:val="00291C10"/>
    <w:rsid w:val="002934AF"/>
    <w:rsid w:val="002946C3"/>
    <w:rsid w:val="002962AE"/>
    <w:rsid w:val="002A0C99"/>
    <w:rsid w:val="002A1FE5"/>
    <w:rsid w:val="002A43BC"/>
    <w:rsid w:val="002A44AF"/>
    <w:rsid w:val="002A47F5"/>
    <w:rsid w:val="002A4BDE"/>
    <w:rsid w:val="002A6F83"/>
    <w:rsid w:val="002A75B5"/>
    <w:rsid w:val="002B06FA"/>
    <w:rsid w:val="002B1466"/>
    <w:rsid w:val="002B159A"/>
    <w:rsid w:val="002B20DE"/>
    <w:rsid w:val="002B2A14"/>
    <w:rsid w:val="002B2D66"/>
    <w:rsid w:val="002B3A86"/>
    <w:rsid w:val="002B4F06"/>
    <w:rsid w:val="002B608E"/>
    <w:rsid w:val="002B62CF"/>
    <w:rsid w:val="002B670E"/>
    <w:rsid w:val="002B74DD"/>
    <w:rsid w:val="002C086D"/>
    <w:rsid w:val="002C24AB"/>
    <w:rsid w:val="002C3132"/>
    <w:rsid w:val="002C322A"/>
    <w:rsid w:val="002C455F"/>
    <w:rsid w:val="002C51CF"/>
    <w:rsid w:val="002C5746"/>
    <w:rsid w:val="002D072F"/>
    <w:rsid w:val="002D194C"/>
    <w:rsid w:val="002D2DD8"/>
    <w:rsid w:val="002D31D0"/>
    <w:rsid w:val="002D3B6F"/>
    <w:rsid w:val="002D5ADD"/>
    <w:rsid w:val="002D6CB1"/>
    <w:rsid w:val="002E0B9C"/>
    <w:rsid w:val="002E2265"/>
    <w:rsid w:val="002E2EF6"/>
    <w:rsid w:val="002E502F"/>
    <w:rsid w:val="002E6460"/>
    <w:rsid w:val="002E686B"/>
    <w:rsid w:val="002E7905"/>
    <w:rsid w:val="002F0E31"/>
    <w:rsid w:val="002F133B"/>
    <w:rsid w:val="002F1750"/>
    <w:rsid w:val="002F1A35"/>
    <w:rsid w:val="002F38D0"/>
    <w:rsid w:val="002F3F53"/>
    <w:rsid w:val="002F5278"/>
    <w:rsid w:val="002F6D17"/>
    <w:rsid w:val="00301F05"/>
    <w:rsid w:val="003036FC"/>
    <w:rsid w:val="003043B2"/>
    <w:rsid w:val="0030454C"/>
    <w:rsid w:val="003056A4"/>
    <w:rsid w:val="003062FB"/>
    <w:rsid w:val="00312A25"/>
    <w:rsid w:val="00312EFC"/>
    <w:rsid w:val="00313D54"/>
    <w:rsid w:val="003152C6"/>
    <w:rsid w:val="00317195"/>
    <w:rsid w:val="003207AF"/>
    <w:rsid w:val="00321799"/>
    <w:rsid w:val="003225F1"/>
    <w:rsid w:val="00322A8C"/>
    <w:rsid w:val="00322FE8"/>
    <w:rsid w:val="00323FAB"/>
    <w:rsid w:val="0032463A"/>
    <w:rsid w:val="00325152"/>
    <w:rsid w:val="00325180"/>
    <w:rsid w:val="003265FB"/>
    <w:rsid w:val="0032661D"/>
    <w:rsid w:val="003267F4"/>
    <w:rsid w:val="00326984"/>
    <w:rsid w:val="00326D31"/>
    <w:rsid w:val="00326EAE"/>
    <w:rsid w:val="003304A6"/>
    <w:rsid w:val="003316FA"/>
    <w:rsid w:val="0033186B"/>
    <w:rsid w:val="00333EEA"/>
    <w:rsid w:val="00335DD2"/>
    <w:rsid w:val="003368E0"/>
    <w:rsid w:val="003368EE"/>
    <w:rsid w:val="00336C37"/>
    <w:rsid w:val="00340275"/>
    <w:rsid w:val="00340DDC"/>
    <w:rsid w:val="00340F35"/>
    <w:rsid w:val="00341894"/>
    <w:rsid w:val="0034199C"/>
    <w:rsid w:val="00341B18"/>
    <w:rsid w:val="0034367D"/>
    <w:rsid w:val="003439D4"/>
    <w:rsid w:val="00343E37"/>
    <w:rsid w:val="00344706"/>
    <w:rsid w:val="003457B7"/>
    <w:rsid w:val="00346231"/>
    <w:rsid w:val="003466C8"/>
    <w:rsid w:val="0034748F"/>
    <w:rsid w:val="00350237"/>
    <w:rsid w:val="00351906"/>
    <w:rsid w:val="00352B81"/>
    <w:rsid w:val="00354C52"/>
    <w:rsid w:val="003550D8"/>
    <w:rsid w:val="0035549A"/>
    <w:rsid w:val="00355C43"/>
    <w:rsid w:val="00356E1D"/>
    <w:rsid w:val="00360FCB"/>
    <w:rsid w:val="003617B2"/>
    <w:rsid w:val="00364AC7"/>
    <w:rsid w:val="00367A9C"/>
    <w:rsid w:val="003709B6"/>
    <w:rsid w:val="00371C48"/>
    <w:rsid w:val="00372788"/>
    <w:rsid w:val="00372DBB"/>
    <w:rsid w:val="00373633"/>
    <w:rsid w:val="00373F31"/>
    <w:rsid w:val="00382E9F"/>
    <w:rsid w:val="00385D3F"/>
    <w:rsid w:val="003863D8"/>
    <w:rsid w:val="00386C24"/>
    <w:rsid w:val="00386EBA"/>
    <w:rsid w:val="00390A42"/>
    <w:rsid w:val="00391EB5"/>
    <w:rsid w:val="0039274D"/>
    <w:rsid w:val="00392DC6"/>
    <w:rsid w:val="00392F0D"/>
    <w:rsid w:val="00393514"/>
    <w:rsid w:val="00393677"/>
    <w:rsid w:val="003961DA"/>
    <w:rsid w:val="00396C64"/>
    <w:rsid w:val="00397230"/>
    <w:rsid w:val="003973E2"/>
    <w:rsid w:val="003A0551"/>
    <w:rsid w:val="003A139C"/>
    <w:rsid w:val="003A1C68"/>
    <w:rsid w:val="003A214F"/>
    <w:rsid w:val="003A498D"/>
    <w:rsid w:val="003A5298"/>
    <w:rsid w:val="003A6B08"/>
    <w:rsid w:val="003B008A"/>
    <w:rsid w:val="003B17A4"/>
    <w:rsid w:val="003B1988"/>
    <w:rsid w:val="003B2C20"/>
    <w:rsid w:val="003B746F"/>
    <w:rsid w:val="003B79B9"/>
    <w:rsid w:val="003C0416"/>
    <w:rsid w:val="003C05D4"/>
    <w:rsid w:val="003C0808"/>
    <w:rsid w:val="003C0AB3"/>
    <w:rsid w:val="003C0FB3"/>
    <w:rsid w:val="003C1258"/>
    <w:rsid w:val="003C1686"/>
    <w:rsid w:val="003C5542"/>
    <w:rsid w:val="003C55B8"/>
    <w:rsid w:val="003D075A"/>
    <w:rsid w:val="003D0CD6"/>
    <w:rsid w:val="003D12D0"/>
    <w:rsid w:val="003D2196"/>
    <w:rsid w:val="003D2AEB"/>
    <w:rsid w:val="003D4803"/>
    <w:rsid w:val="003D4CEC"/>
    <w:rsid w:val="003D5ED5"/>
    <w:rsid w:val="003D665A"/>
    <w:rsid w:val="003D6B07"/>
    <w:rsid w:val="003D7FC4"/>
    <w:rsid w:val="003E0C4B"/>
    <w:rsid w:val="003E1764"/>
    <w:rsid w:val="003E3E3C"/>
    <w:rsid w:val="003E40D3"/>
    <w:rsid w:val="003E4A09"/>
    <w:rsid w:val="003E7D30"/>
    <w:rsid w:val="003E7DD3"/>
    <w:rsid w:val="003F52FF"/>
    <w:rsid w:val="003F5CA8"/>
    <w:rsid w:val="003F710C"/>
    <w:rsid w:val="003F7845"/>
    <w:rsid w:val="00400CF2"/>
    <w:rsid w:val="00402E07"/>
    <w:rsid w:val="00403102"/>
    <w:rsid w:val="0040359D"/>
    <w:rsid w:val="00403EF0"/>
    <w:rsid w:val="00404C7C"/>
    <w:rsid w:val="0040652E"/>
    <w:rsid w:val="00407102"/>
    <w:rsid w:val="004072F0"/>
    <w:rsid w:val="00407AA8"/>
    <w:rsid w:val="004104AB"/>
    <w:rsid w:val="004109D1"/>
    <w:rsid w:val="00414316"/>
    <w:rsid w:val="0041557E"/>
    <w:rsid w:val="0041653E"/>
    <w:rsid w:val="00417248"/>
    <w:rsid w:val="00421164"/>
    <w:rsid w:val="00422137"/>
    <w:rsid w:val="004228FF"/>
    <w:rsid w:val="00423DA5"/>
    <w:rsid w:val="004242F6"/>
    <w:rsid w:val="00424C06"/>
    <w:rsid w:val="00424C85"/>
    <w:rsid w:val="00424C87"/>
    <w:rsid w:val="00425CCE"/>
    <w:rsid w:val="004302EA"/>
    <w:rsid w:val="00431152"/>
    <w:rsid w:val="00432ADE"/>
    <w:rsid w:val="00433840"/>
    <w:rsid w:val="00435299"/>
    <w:rsid w:val="00435D1F"/>
    <w:rsid w:val="00435E56"/>
    <w:rsid w:val="00436BD6"/>
    <w:rsid w:val="00436CD0"/>
    <w:rsid w:val="00437100"/>
    <w:rsid w:val="00437C3E"/>
    <w:rsid w:val="00437D5F"/>
    <w:rsid w:val="00440428"/>
    <w:rsid w:val="004410B1"/>
    <w:rsid w:val="00442315"/>
    <w:rsid w:val="00442579"/>
    <w:rsid w:val="00445119"/>
    <w:rsid w:val="0044658A"/>
    <w:rsid w:val="00446F35"/>
    <w:rsid w:val="00447C00"/>
    <w:rsid w:val="004511A1"/>
    <w:rsid w:val="00455F38"/>
    <w:rsid w:val="00456929"/>
    <w:rsid w:val="00456B56"/>
    <w:rsid w:val="00460E22"/>
    <w:rsid w:val="00461288"/>
    <w:rsid w:val="00465767"/>
    <w:rsid w:val="0047059A"/>
    <w:rsid w:val="00471591"/>
    <w:rsid w:val="00472580"/>
    <w:rsid w:val="004727EC"/>
    <w:rsid w:val="004729B8"/>
    <w:rsid w:val="00472CEF"/>
    <w:rsid w:val="00473738"/>
    <w:rsid w:val="004748F5"/>
    <w:rsid w:val="00475FE1"/>
    <w:rsid w:val="004762A8"/>
    <w:rsid w:val="00477692"/>
    <w:rsid w:val="00480821"/>
    <w:rsid w:val="00482673"/>
    <w:rsid w:val="00483D57"/>
    <w:rsid w:val="00486806"/>
    <w:rsid w:val="00491217"/>
    <w:rsid w:val="004917A3"/>
    <w:rsid w:val="00492429"/>
    <w:rsid w:val="004941C0"/>
    <w:rsid w:val="00494878"/>
    <w:rsid w:val="00494B66"/>
    <w:rsid w:val="00495A47"/>
    <w:rsid w:val="004A134B"/>
    <w:rsid w:val="004A1B0E"/>
    <w:rsid w:val="004A312F"/>
    <w:rsid w:val="004A3219"/>
    <w:rsid w:val="004A475B"/>
    <w:rsid w:val="004A4C67"/>
    <w:rsid w:val="004A5E1B"/>
    <w:rsid w:val="004A60B0"/>
    <w:rsid w:val="004A66E8"/>
    <w:rsid w:val="004A6F18"/>
    <w:rsid w:val="004A6F2F"/>
    <w:rsid w:val="004B141F"/>
    <w:rsid w:val="004B4C6A"/>
    <w:rsid w:val="004B50AC"/>
    <w:rsid w:val="004B54B4"/>
    <w:rsid w:val="004B58A4"/>
    <w:rsid w:val="004B60EF"/>
    <w:rsid w:val="004B7720"/>
    <w:rsid w:val="004C0CC9"/>
    <w:rsid w:val="004C0DA0"/>
    <w:rsid w:val="004C217A"/>
    <w:rsid w:val="004C3FC9"/>
    <w:rsid w:val="004C66B2"/>
    <w:rsid w:val="004D108E"/>
    <w:rsid w:val="004D1266"/>
    <w:rsid w:val="004D1766"/>
    <w:rsid w:val="004D1ECF"/>
    <w:rsid w:val="004D422B"/>
    <w:rsid w:val="004D4AA0"/>
    <w:rsid w:val="004D4C6F"/>
    <w:rsid w:val="004D4E4F"/>
    <w:rsid w:val="004D5A6C"/>
    <w:rsid w:val="004D6C05"/>
    <w:rsid w:val="004D748D"/>
    <w:rsid w:val="004E0AA1"/>
    <w:rsid w:val="004E1258"/>
    <w:rsid w:val="004E315F"/>
    <w:rsid w:val="004E3FD3"/>
    <w:rsid w:val="004E4582"/>
    <w:rsid w:val="004E4D4C"/>
    <w:rsid w:val="004E5465"/>
    <w:rsid w:val="004E5C91"/>
    <w:rsid w:val="004E694D"/>
    <w:rsid w:val="004F0EB0"/>
    <w:rsid w:val="004F2254"/>
    <w:rsid w:val="004F798E"/>
    <w:rsid w:val="005006D5"/>
    <w:rsid w:val="00501425"/>
    <w:rsid w:val="00501A5B"/>
    <w:rsid w:val="0050292E"/>
    <w:rsid w:val="0050324E"/>
    <w:rsid w:val="0050452E"/>
    <w:rsid w:val="00504870"/>
    <w:rsid w:val="00504918"/>
    <w:rsid w:val="00505E2E"/>
    <w:rsid w:val="00506CC3"/>
    <w:rsid w:val="00507BBA"/>
    <w:rsid w:val="00507E53"/>
    <w:rsid w:val="00510F02"/>
    <w:rsid w:val="0051163F"/>
    <w:rsid w:val="00512076"/>
    <w:rsid w:val="00512FE4"/>
    <w:rsid w:val="0051428A"/>
    <w:rsid w:val="005145CF"/>
    <w:rsid w:val="005150CE"/>
    <w:rsid w:val="0051560E"/>
    <w:rsid w:val="00516113"/>
    <w:rsid w:val="005165A9"/>
    <w:rsid w:val="00516AB9"/>
    <w:rsid w:val="00516F6D"/>
    <w:rsid w:val="00523802"/>
    <w:rsid w:val="005242F3"/>
    <w:rsid w:val="00524A1B"/>
    <w:rsid w:val="00524B27"/>
    <w:rsid w:val="00525780"/>
    <w:rsid w:val="005324C5"/>
    <w:rsid w:val="00532E09"/>
    <w:rsid w:val="00532E57"/>
    <w:rsid w:val="005346CF"/>
    <w:rsid w:val="005347A4"/>
    <w:rsid w:val="005355EA"/>
    <w:rsid w:val="00535C95"/>
    <w:rsid w:val="005402F1"/>
    <w:rsid w:val="00540671"/>
    <w:rsid w:val="00540F79"/>
    <w:rsid w:val="005416AC"/>
    <w:rsid w:val="00541911"/>
    <w:rsid w:val="005432BE"/>
    <w:rsid w:val="00543E51"/>
    <w:rsid w:val="0054531D"/>
    <w:rsid w:val="00546A61"/>
    <w:rsid w:val="00546EA8"/>
    <w:rsid w:val="00550235"/>
    <w:rsid w:val="00551CB1"/>
    <w:rsid w:val="005529A9"/>
    <w:rsid w:val="00556B8B"/>
    <w:rsid w:val="0055741C"/>
    <w:rsid w:val="00560374"/>
    <w:rsid w:val="00560EEB"/>
    <w:rsid w:val="00560FDA"/>
    <w:rsid w:val="00561038"/>
    <w:rsid w:val="0056180E"/>
    <w:rsid w:val="005637F0"/>
    <w:rsid w:val="0056419A"/>
    <w:rsid w:val="00564D0F"/>
    <w:rsid w:val="00564FA7"/>
    <w:rsid w:val="00565081"/>
    <w:rsid w:val="005650A6"/>
    <w:rsid w:val="00571115"/>
    <w:rsid w:val="005737AD"/>
    <w:rsid w:val="00573A54"/>
    <w:rsid w:val="005749DA"/>
    <w:rsid w:val="00574E61"/>
    <w:rsid w:val="00575578"/>
    <w:rsid w:val="005806D3"/>
    <w:rsid w:val="00580902"/>
    <w:rsid w:val="00580C57"/>
    <w:rsid w:val="00580D76"/>
    <w:rsid w:val="0058304A"/>
    <w:rsid w:val="00584C9D"/>
    <w:rsid w:val="00585911"/>
    <w:rsid w:val="00587034"/>
    <w:rsid w:val="00587E26"/>
    <w:rsid w:val="005901DB"/>
    <w:rsid w:val="00590885"/>
    <w:rsid w:val="00590EF5"/>
    <w:rsid w:val="0059137C"/>
    <w:rsid w:val="00593A9C"/>
    <w:rsid w:val="00594509"/>
    <w:rsid w:val="005955EE"/>
    <w:rsid w:val="00596465"/>
    <w:rsid w:val="005A1D79"/>
    <w:rsid w:val="005A43B0"/>
    <w:rsid w:val="005A462F"/>
    <w:rsid w:val="005A496A"/>
    <w:rsid w:val="005A51D7"/>
    <w:rsid w:val="005B0BAE"/>
    <w:rsid w:val="005B2709"/>
    <w:rsid w:val="005B5154"/>
    <w:rsid w:val="005B5588"/>
    <w:rsid w:val="005B560C"/>
    <w:rsid w:val="005B5D15"/>
    <w:rsid w:val="005B5D3A"/>
    <w:rsid w:val="005B66E8"/>
    <w:rsid w:val="005B6F58"/>
    <w:rsid w:val="005B73DE"/>
    <w:rsid w:val="005B7893"/>
    <w:rsid w:val="005C0994"/>
    <w:rsid w:val="005C27AF"/>
    <w:rsid w:val="005C27E7"/>
    <w:rsid w:val="005C3099"/>
    <w:rsid w:val="005C4BBC"/>
    <w:rsid w:val="005C534B"/>
    <w:rsid w:val="005C53AD"/>
    <w:rsid w:val="005C5505"/>
    <w:rsid w:val="005C6891"/>
    <w:rsid w:val="005C77D1"/>
    <w:rsid w:val="005D0A8D"/>
    <w:rsid w:val="005D0BD5"/>
    <w:rsid w:val="005D24CC"/>
    <w:rsid w:val="005D25E1"/>
    <w:rsid w:val="005D283A"/>
    <w:rsid w:val="005D3626"/>
    <w:rsid w:val="005D4169"/>
    <w:rsid w:val="005D4622"/>
    <w:rsid w:val="005E085D"/>
    <w:rsid w:val="005E2776"/>
    <w:rsid w:val="005E3103"/>
    <w:rsid w:val="005E334B"/>
    <w:rsid w:val="005E354B"/>
    <w:rsid w:val="005E43B8"/>
    <w:rsid w:val="005E71F6"/>
    <w:rsid w:val="005E7924"/>
    <w:rsid w:val="005F0310"/>
    <w:rsid w:val="005F037E"/>
    <w:rsid w:val="005F0E57"/>
    <w:rsid w:val="005F190B"/>
    <w:rsid w:val="005F1AD4"/>
    <w:rsid w:val="005F1E64"/>
    <w:rsid w:val="005F2156"/>
    <w:rsid w:val="005F21D4"/>
    <w:rsid w:val="005F2450"/>
    <w:rsid w:val="005F3165"/>
    <w:rsid w:val="005F3BA0"/>
    <w:rsid w:val="005F3DBD"/>
    <w:rsid w:val="005F3E83"/>
    <w:rsid w:val="005F4234"/>
    <w:rsid w:val="005F4339"/>
    <w:rsid w:val="005F44DC"/>
    <w:rsid w:val="005F4CED"/>
    <w:rsid w:val="005F4F5A"/>
    <w:rsid w:val="005F7BD3"/>
    <w:rsid w:val="0060009F"/>
    <w:rsid w:val="006011D2"/>
    <w:rsid w:val="00601626"/>
    <w:rsid w:val="00602050"/>
    <w:rsid w:val="00603187"/>
    <w:rsid w:val="00603BC6"/>
    <w:rsid w:val="00604D25"/>
    <w:rsid w:val="00606D44"/>
    <w:rsid w:val="00610785"/>
    <w:rsid w:val="00610809"/>
    <w:rsid w:val="0061138A"/>
    <w:rsid w:val="00611BEB"/>
    <w:rsid w:val="0061312A"/>
    <w:rsid w:val="00613666"/>
    <w:rsid w:val="00613AC4"/>
    <w:rsid w:val="00617475"/>
    <w:rsid w:val="00617647"/>
    <w:rsid w:val="00617F78"/>
    <w:rsid w:val="00620065"/>
    <w:rsid w:val="006232D2"/>
    <w:rsid w:val="00623C71"/>
    <w:rsid w:val="00624B5E"/>
    <w:rsid w:val="00624F68"/>
    <w:rsid w:val="0062589B"/>
    <w:rsid w:val="00625FE8"/>
    <w:rsid w:val="00627BF0"/>
    <w:rsid w:val="00627C93"/>
    <w:rsid w:val="006309C0"/>
    <w:rsid w:val="00630AEB"/>
    <w:rsid w:val="006320F6"/>
    <w:rsid w:val="00633049"/>
    <w:rsid w:val="006333B3"/>
    <w:rsid w:val="00633B6D"/>
    <w:rsid w:val="00635470"/>
    <w:rsid w:val="00635ABA"/>
    <w:rsid w:val="006404EB"/>
    <w:rsid w:val="00640770"/>
    <w:rsid w:val="00640B47"/>
    <w:rsid w:val="00641626"/>
    <w:rsid w:val="00642CED"/>
    <w:rsid w:val="0064425B"/>
    <w:rsid w:val="00645CA9"/>
    <w:rsid w:val="0064762F"/>
    <w:rsid w:val="0065003C"/>
    <w:rsid w:val="00650755"/>
    <w:rsid w:val="006515B7"/>
    <w:rsid w:val="006550CF"/>
    <w:rsid w:val="00655E14"/>
    <w:rsid w:val="006561A5"/>
    <w:rsid w:val="00662DB3"/>
    <w:rsid w:val="00663FAE"/>
    <w:rsid w:val="00663FFC"/>
    <w:rsid w:val="00664852"/>
    <w:rsid w:val="00666E52"/>
    <w:rsid w:val="00667AE7"/>
    <w:rsid w:val="0067033B"/>
    <w:rsid w:val="00670603"/>
    <w:rsid w:val="0067154D"/>
    <w:rsid w:val="0067173A"/>
    <w:rsid w:val="00672635"/>
    <w:rsid w:val="006737D7"/>
    <w:rsid w:val="0067397F"/>
    <w:rsid w:val="00673B63"/>
    <w:rsid w:val="00673C5D"/>
    <w:rsid w:val="00673D33"/>
    <w:rsid w:val="00675B04"/>
    <w:rsid w:val="00676992"/>
    <w:rsid w:val="00677BB1"/>
    <w:rsid w:val="0068122F"/>
    <w:rsid w:val="006823FD"/>
    <w:rsid w:val="00682681"/>
    <w:rsid w:val="006832DB"/>
    <w:rsid w:val="00683A6C"/>
    <w:rsid w:val="006846A1"/>
    <w:rsid w:val="006854CA"/>
    <w:rsid w:val="0068589C"/>
    <w:rsid w:val="00685D5C"/>
    <w:rsid w:val="006860F7"/>
    <w:rsid w:val="00687F7F"/>
    <w:rsid w:val="0069169B"/>
    <w:rsid w:val="00693589"/>
    <w:rsid w:val="00694BCC"/>
    <w:rsid w:val="00696D0D"/>
    <w:rsid w:val="006A0DAC"/>
    <w:rsid w:val="006A1011"/>
    <w:rsid w:val="006A1312"/>
    <w:rsid w:val="006A26AB"/>
    <w:rsid w:val="006A34CE"/>
    <w:rsid w:val="006A465D"/>
    <w:rsid w:val="006A5B83"/>
    <w:rsid w:val="006A6996"/>
    <w:rsid w:val="006B022D"/>
    <w:rsid w:val="006B02BC"/>
    <w:rsid w:val="006B0B78"/>
    <w:rsid w:val="006B1BCB"/>
    <w:rsid w:val="006B3220"/>
    <w:rsid w:val="006B4139"/>
    <w:rsid w:val="006B48D6"/>
    <w:rsid w:val="006B4EDD"/>
    <w:rsid w:val="006B55F9"/>
    <w:rsid w:val="006B70F5"/>
    <w:rsid w:val="006B766A"/>
    <w:rsid w:val="006C07A0"/>
    <w:rsid w:val="006C0967"/>
    <w:rsid w:val="006C09B4"/>
    <w:rsid w:val="006C242C"/>
    <w:rsid w:val="006C27BC"/>
    <w:rsid w:val="006C5322"/>
    <w:rsid w:val="006C6E92"/>
    <w:rsid w:val="006C7052"/>
    <w:rsid w:val="006D0273"/>
    <w:rsid w:val="006D11E0"/>
    <w:rsid w:val="006D4AC4"/>
    <w:rsid w:val="006D5E94"/>
    <w:rsid w:val="006D65F6"/>
    <w:rsid w:val="006E369E"/>
    <w:rsid w:val="006E4305"/>
    <w:rsid w:val="006E4F38"/>
    <w:rsid w:val="006E58ED"/>
    <w:rsid w:val="006E5AB4"/>
    <w:rsid w:val="006E7684"/>
    <w:rsid w:val="006F1B7E"/>
    <w:rsid w:val="006F1C15"/>
    <w:rsid w:val="006F23B3"/>
    <w:rsid w:val="006F2FF4"/>
    <w:rsid w:val="006F5221"/>
    <w:rsid w:val="006F5CD5"/>
    <w:rsid w:val="006F6CD7"/>
    <w:rsid w:val="006F71A7"/>
    <w:rsid w:val="006F72CB"/>
    <w:rsid w:val="006F73F0"/>
    <w:rsid w:val="0070010E"/>
    <w:rsid w:val="00700582"/>
    <w:rsid w:val="00700DC8"/>
    <w:rsid w:val="007014D0"/>
    <w:rsid w:val="0070185D"/>
    <w:rsid w:val="007020E5"/>
    <w:rsid w:val="00703159"/>
    <w:rsid w:val="00704F0E"/>
    <w:rsid w:val="00713DEC"/>
    <w:rsid w:val="0071664F"/>
    <w:rsid w:val="007168C8"/>
    <w:rsid w:val="00716E23"/>
    <w:rsid w:val="00720B6F"/>
    <w:rsid w:val="007210F5"/>
    <w:rsid w:val="00721F0A"/>
    <w:rsid w:val="007223CF"/>
    <w:rsid w:val="0072272C"/>
    <w:rsid w:val="00723762"/>
    <w:rsid w:val="00723B54"/>
    <w:rsid w:val="00723E55"/>
    <w:rsid w:val="007246E8"/>
    <w:rsid w:val="0072527A"/>
    <w:rsid w:val="007256B3"/>
    <w:rsid w:val="0072670A"/>
    <w:rsid w:val="00726F11"/>
    <w:rsid w:val="00731485"/>
    <w:rsid w:val="007329A7"/>
    <w:rsid w:val="00734395"/>
    <w:rsid w:val="007350A1"/>
    <w:rsid w:val="00736483"/>
    <w:rsid w:val="00736B8E"/>
    <w:rsid w:val="00737062"/>
    <w:rsid w:val="007379A4"/>
    <w:rsid w:val="00737B86"/>
    <w:rsid w:val="00737DA9"/>
    <w:rsid w:val="00741D08"/>
    <w:rsid w:val="007429D8"/>
    <w:rsid w:val="00743F6B"/>
    <w:rsid w:val="00746521"/>
    <w:rsid w:val="007472E7"/>
    <w:rsid w:val="00747E41"/>
    <w:rsid w:val="00750BFC"/>
    <w:rsid w:val="00750D25"/>
    <w:rsid w:val="00750D76"/>
    <w:rsid w:val="0075111B"/>
    <w:rsid w:val="007517CE"/>
    <w:rsid w:val="007527E2"/>
    <w:rsid w:val="00753DDD"/>
    <w:rsid w:val="007546B9"/>
    <w:rsid w:val="00757218"/>
    <w:rsid w:val="007573C8"/>
    <w:rsid w:val="00757B34"/>
    <w:rsid w:val="00757BF8"/>
    <w:rsid w:val="00757FBE"/>
    <w:rsid w:val="00760DAE"/>
    <w:rsid w:val="00761365"/>
    <w:rsid w:val="007615C0"/>
    <w:rsid w:val="00761B13"/>
    <w:rsid w:val="00763B05"/>
    <w:rsid w:val="007643C4"/>
    <w:rsid w:val="00765015"/>
    <w:rsid w:val="007656F3"/>
    <w:rsid w:val="0077157C"/>
    <w:rsid w:val="007721C9"/>
    <w:rsid w:val="007722B7"/>
    <w:rsid w:val="00773921"/>
    <w:rsid w:val="00773C35"/>
    <w:rsid w:val="00776A1D"/>
    <w:rsid w:val="00777D23"/>
    <w:rsid w:val="00781AF3"/>
    <w:rsid w:val="0078211E"/>
    <w:rsid w:val="0078249E"/>
    <w:rsid w:val="00782C1D"/>
    <w:rsid w:val="007856E3"/>
    <w:rsid w:val="007879A7"/>
    <w:rsid w:val="00787DE3"/>
    <w:rsid w:val="007913D5"/>
    <w:rsid w:val="00791D5B"/>
    <w:rsid w:val="0079286C"/>
    <w:rsid w:val="00792E0C"/>
    <w:rsid w:val="0079451C"/>
    <w:rsid w:val="00794A75"/>
    <w:rsid w:val="00797E71"/>
    <w:rsid w:val="007A02AB"/>
    <w:rsid w:val="007A0B3F"/>
    <w:rsid w:val="007A2139"/>
    <w:rsid w:val="007A651B"/>
    <w:rsid w:val="007A7139"/>
    <w:rsid w:val="007A7EE4"/>
    <w:rsid w:val="007B0DFC"/>
    <w:rsid w:val="007B0ECF"/>
    <w:rsid w:val="007B36F7"/>
    <w:rsid w:val="007B4BB7"/>
    <w:rsid w:val="007B62E5"/>
    <w:rsid w:val="007B6E6A"/>
    <w:rsid w:val="007C05EF"/>
    <w:rsid w:val="007C230B"/>
    <w:rsid w:val="007C5F61"/>
    <w:rsid w:val="007C68A6"/>
    <w:rsid w:val="007D1047"/>
    <w:rsid w:val="007D207F"/>
    <w:rsid w:val="007D20D9"/>
    <w:rsid w:val="007D53FB"/>
    <w:rsid w:val="007D5B7C"/>
    <w:rsid w:val="007D7DE9"/>
    <w:rsid w:val="007E0054"/>
    <w:rsid w:val="007E08F4"/>
    <w:rsid w:val="007E2543"/>
    <w:rsid w:val="007E2CB0"/>
    <w:rsid w:val="007E4EE1"/>
    <w:rsid w:val="007E5EAC"/>
    <w:rsid w:val="007E6E53"/>
    <w:rsid w:val="007E7604"/>
    <w:rsid w:val="007F0267"/>
    <w:rsid w:val="007F231A"/>
    <w:rsid w:val="007F2AB1"/>
    <w:rsid w:val="007F435A"/>
    <w:rsid w:val="007F4DDA"/>
    <w:rsid w:val="007F5315"/>
    <w:rsid w:val="008000F1"/>
    <w:rsid w:val="00800229"/>
    <w:rsid w:val="00800B49"/>
    <w:rsid w:val="00800FCC"/>
    <w:rsid w:val="0080424C"/>
    <w:rsid w:val="00805D2C"/>
    <w:rsid w:val="00806029"/>
    <w:rsid w:val="0080667A"/>
    <w:rsid w:val="00806A8C"/>
    <w:rsid w:val="00810B60"/>
    <w:rsid w:val="008157AF"/>
    <w:rsid w:val="0081599D"/>
    <w:rsid w:val="00816A3C"/>
    <w:rsid w:val="00817376"/>
    <w:rsid w:val="00820816"/>
    <w:rsid w:val="00821AB6"/>
    <w:rsid w:val="00821DDC"/>
    <w:rsid w:val="00822452"/>
    <w:rsid w:val="00822462"/>
    <w:rsid w:val="00822C85"/>
    <w:rsid w:val="00823351"/>
    <w:rsid w:val="00823C38"/>
    <w:rsid w:val="008240C3"/>
    <w:rsid w:val="00825ED0"/>
    <w:rsid w:val="00825FC6"/>
    <w:rsid w:val="008267FE"/>
    <w:rsid w:val="00827A79"/>
    <w:rsid w:val="008301C1"/>
    <w:rsid w:val="008312DC"/>
    <w:rsid w:val="00831DA7"/>
    <w:rsid w:val="0083280A"/>
    <w:rsid w:val="00832D16"/>
    <w:rsid w:val="00832FCC"/>
    <w:rsid w:val="008358EE"/>
    <w:rsid w:val="0084177D"/>
    <w:rsid w:val="0084303B"/>
    <w:rsid w:val="00843B8F"/>
    <w:rsid w:val="00843C45"/>
    <w:rsid w:val="00843D95"/>
    <w:rsid w:val="008443BB"/>
    <w:rsid w:val="00845421"/>
    <w:rsid w:val="00845807"/>
    <w:rsid w:val="00845FB1"/>
    <w:rsid w:val="00846F8E"/>
    <w:rsid w:val="008478FD"/>
    <w:rsid w:val="008510F7"/>
    <w:rsid w:val="00852390"/>
    <w:rsid w:val="00852C2C"/>
    <w:rsid w:val="00852F95"/>
    <w:rsid w:val="008537CF"/>
    <w:rsid w:val="00854B5A"/>
    <w:rsid w:val="00855407"/>
    <w:rsid w:val="00855D14"/>
    <w:rsid w:val="00855D96"/>
    <w:rsid w:val="00856249"/>
    <w:rsid w:val="008565F5"/>
    <w:rsid w:val="00856BF5"/>
    <w:rsid w:val="00856C36"/>
    <w:rsid w:val="00856DBF"/>
    <w:rsid w:val="00856EAE"/>
    <w:rsid w:val="00861A82"/>
    <w:rsid w:val="00861D17"/>
    <w:rsid w:val="008620E8"/>
    <w:rsid w:val="008623BE"/>
    <w:rsid w:val="0086326E"/>
    <w:rsid w:val="008641C2"/>
    <w:rsid w:val="0086467D"/>
    <w:rsid w:val="00864986"/>
    <w:rsid w:val="00865A26"/>
    <w:rsid w:val="00866C87"/>
    <w:rsid w:val="008670AE"/>
    <w:rsid w:val="008671C5"/>
    <w:rsid w:val="008709C0"/>
    <w:rsid w:val="008710F2"/>
    <w:rsid w:val="0087165F"/>
    <w:rsid w:val="00872290"/>
    <w:rsid w:val="008728F7"/>
    <w:rsid w:val="00874095"/>
    <w:rsid w:val="0087475A"/>
    <w:rsid w:val="00874BDF"/>
    <w:rsid w:val="008755A3"/>
    <w:rsid w:val="00875FD1"/>
    <w:rsid w:val="008768DD"/>
    <w:rsid w:val="00877D7D"/>
    <w:rsid w:val="00881951"/>
    <w:rsid w:val="00881A70"/>
    <w:rsid w:val="00881E55"/>
    <w:rsid w:val="008839CE"/>
    <w:rsid w:val="00883DBC"/>
    <w:rsid w:val="00884D49"/>
    <w:rsid w:val="0088538F"/>
    <w:rsid w:val="008862E8"/>
    <w:rsid w:val="00886B21"/>
    <w:rsid w:val="00887180"/>
    <w:rsid w:val="0088721F"/>
    <w:rsid w:val="00887E9C"/>
    <w:rsid w:val="0089046E"/>
    <w:rsid w:val="00891846"/>
    <w:rsid w:val="008935A7"/>
    <w:rsid w:val="0089684F"/>
    <w:rsid w:val="00896BDF"/>
    <w:rsid w:val="00897691"/>
    <w:rsid w:val="008979C0"/>
    <w:rsid w:val="008A195F"/>
    <w:rsid w:val="008A1A3F"/>
    <w:rsid w:val="008A1FF4"/>
    <w:rsid w:val="008A2592"/>
    <w:rsid w:val="008A2ACD"/>
    <w:rsid w:val="008A553B"/>
    <w:rsid w:val="008A5EA2"/>
    <w:rsid w:val="008B2218"/>
    <w:rsid w:val="008B400A"/>
    <w:rsid w:val="008B63D3"/>
    <w:rsid w:val="008B66F6"/>
    <w:rsid w:val="008B6E1A"/>
    <w:rsid w:val="008C0880"/>
    <w:rsid w:val="008C0888"/>
    <w:rsid w:val="008C11E2"/>
    <w:rsid w:val="008C178B"/>
    <w:rsid w:val="008C1CC3"/>
    <w:rsid w:val="008C2632"/>
    <w:rsid w:val="008C4A3C"/>
    <w:rsid w:val="008C618C"/>
    <w:rsid w:val="008C75EE"/>
    <w:rsid w:val="008D18F9"/>
    <w:rsid w:val="008D1C23"/>
    <w:rsid w:val="008D1D7A"/>
    <w:rsid w:val="008D2ABD"/>
    <w:rsid w:val="008D3DBD"/>
    <w:rsid w:val="008D4813"/>
    <w:rsid w:val="008D5672"/>
    <w:rsid w:val="008D5F61"/>
    <w:rsid w:val="008D6118"/>
    <w:rsid w:val="008D613F"/>
    <w:rsid w:val="008D6144"/>
    <w:rsid w:val="008D6A7F"/>
    <w:rsid w:val="008E0C1E"/>
    <w:rsid w:val="008E1AE0"/>
    <w:rsid w:val="008E1CAA"/>
    <w:rsid w:val="008E3CCB"/>
    <w:rsid w:val="008E3F18"/>
    <w:rsid w:val="008E440A"/>
    <w:rsid w:val="008E563E"/>
    <w:rsid w:val="008E5E57"/>
    <w:rsid w:val="008E64FD"/>
    <w:rsid w:val="008E68BE"/>
    <w:rsid w:val="008E706A"/>
    <w:rsid w:val="008E790D"/>
    <w:rsid w:val="008F0DCF"/>
    <w:rsid w:val="008F1C63"/>
    <w:rsid w:val="008F2167"/>
    <w:rsid w:val="008F4A0E"/>
    <w:rsid w:val="008F52C8"/>
    <w:rsid w:val="008F5654"/>
    <w:rsid w:val="008F5BB2"/>
    <w:rsid w:val="008F5E52"/>
    <w:rsid w:val="008F6020"/>
    <w:rsid w:val="008F633F"/>
    <w:rsid w:val="008F748B"/>
    <w:rsid w:val="009013D0"/>
    <w:rsid w:val="009031DF"/>
    <w:rsid w:val="00904179"/>
    <w:rsid w:val="00905448"/>
    <w:rsid w:val="00906939"/>
    <w:rsid w:val="0091112A"/>
    <w:rsid w:val="009119CB"/>
    <w:rsid w:val="00914FE8"/>
    <w:rsid w:val="0091577F"/>
    <w:rsid w:val="00915D1D"/>
    <w:rsid w:val="0091612E"/>
    <w:rsid w:val="0091665F"/>
    <w:rsid w:val="0092109C"/>
    <w:rsid w:val="009210E9"/>
    <w:rsid w:val="00923B2B"/>
    <w:rsid w:val="00923E51"/>
    <w:rsid w:val="00924C11"/>
    <w:rsid w:val="009269D5"/>
    <w:rsid w:val="00926EF3"/>
    <w:rsid w:val="0093021D"/>
    <w:rsid w:val="00932564"/>
    <w:rsid w:val="00932721"/>
    <w:rsid w:val="00933110"/>
    <w:rsid w:val="00933DBA"/>
    <w:rsid w:val="00933E75"/>
    <w:rsid w:val="009359D4"/>
    <w:rsid w:val="00937445"/>
    <w:rsid w:val="00937532"/>
    <w:rsid w:val="00940D26"/>
    <w:rsid w:val="0094120D"/>
    <w:rsid w:val="00941C68"/>
    <w:rsid w:val="00942781"/>
    <w:rsid w:val="0094288A"/>
    <w:rsid w:val="00942F3B"/>
    <w:rsid w:val="0094347D"/>
    <w:rsid w:val="00943668"/>
    <w:rsid w:val="0094511A"/>
    <w:rsid w:val="00950705"/>
    <w:rsid w:val="00950891"/>
    <w:rsid w:val="009510B5"/>
    <w:rsid w:val="00954923"/>
    <w:rsid w:val="009553AB"/>
    <w:rsid w:val="00957E6C"/>
    <w:rsid w:val="00960C34"/>
    <w:rsid w:val="00962A61"/>
    <w:rsid w:val="0096389C"/>
    <w:rsid w:val="00963B9F"/>
    <w:rsid w:val="00971EDA"/>
    <w:rsid w:val="009724A0"/>
    <w:rsid w:val="00972592"/>
    <w:rsid w:val="00972C6E"/>
    <w:rsid w:val="009730A1"/>
    <w:rsid w:val="00973176"/>
    <w:rsid w:val="009743AF"/>
    <w:rsid w:val="00974422"/>
    <w:rsid w:val="00974430"/>
    <w:rsid w:val="0097447E"/>
    <w:rsid w:val="00974F0F"/>
    <w:rsid w:val="00975081"/>
    <w:rsid w:val="0097519D"/>
    <w:rsid w:val="009755E0"/>
    <w:rsid w:val="00975B54"/>
    <w:rsid w:val="00976682"/>
    <w:rsid w:val="0097796F"/>
    <w:rsid w:val="00981591"/>
    <w:rsid w:val="0098279B"/>
    <w:rsid w:val="00985295"/>
    <w:rsid w:val="00986D80"/>
    <w:rsid w:val="00987203"/>
    <w:rsid w:val="00987746"/>
    <w:rsid w:val="00990E96"/>
    <w:rsid w:val="00991539"/>
    <w:rsid w:val="00991E31"/>
    <w:rsid w:val="00992FF0"/>
    <w:rsid w:val="009938E3"/>
    <w:rsid w:val="00993BD9"/>
    <w:rsid w:val="009947D6"/>
    <w:rsid w:val="0099564B"/>
    <w:rsid w:val="0099595A"/>
    <w:rsid w:val="00996AFB"/>
    <w:rsid w:val="009976E1"/>
    <w:rsid w:val="009A08A9"/>
    <w:rsid w:val="009A2812"/>
    <w:rsid w:val="009A3DB2"/>
    <w:rsid w:val="009A53FA"/>
    <w:rsid w:val="009A5686"/>
    <w:rsid w:val="009A58DD"/>
    <w:rsid w:val="009A5A21"/>
    <w:rsid w:val="009A610A"/>
    <w:rsid w:val="009A6D2A"/>
    <w:rsid w:val="009B0256"/>
    <w:rsid w:val="009B0C8C"/>
    <w:rsid w:val="009B1E00"/>
    <w:rsid w:val="009B2214"/>
    <w:rsid w:val="009B6F38"/>
    <w:rsid w:val="009C032F"/>
    <w:rsid w:val="009C0F58"/>
    <w:rsid w:val="009C0FBF"/>
    <w:rsid w:val="009C2FE4"/>
    <w:rsid w:val="009C35F2"/>
    <w:rsid w:val="009C3914"/>
    <w:rsid w:val="009C3B81"/>
    <w:rsid w:val="009C3F21"/>
    <w:rsid w:val="009C4417"/>
    <w:rsid w:val="009C4D75"/>
    <w:rsid w:val="009C5B92"/>
    <w:rsid w:val="009C70EF"/>
    <w:rsid w:val="009C71E9"/>
    <w:rsid w:val="009C7703"/>
    <w:rsid w:val="009C7915"/>
    <w:rsid w:val="009D152D"/>
    <w:rsid w:val="009D17A4"/>
    <w:rsid w:val="009D23FF"/>
    <w:rsid w:val="009D2473"/>
    <w:rsid w:val="009D343D"/>
    <w:rsid w:val="009D37D9"/>
    <w:rsid w:val="009D3A1C"/>
    <w:rsid w:val="009D40CC"/>
    <w:rsid w:val="009D5945"/>
    <w:rsid w:val="009D663F"/>
    <w:rsid w:val="009D7AD4"/>
    <w:rsid w:val="009D7B41"/>
    <w:rsid w:val="009E0528"/>
    <w:rsid w:val="009E0BF2"/>
    <w:rsid w:val="009E1EA5"/>
    <w:rsid w:val="009E2435"/>
    <w:rsid w:val="009E3137"/>
    <w:rsid w:val="009E381A"/>
    <w:rsid w:val="009E53B5"/>
    <w:rsid w:val="009E56E7"/>
    <w:rsid w:val="009E6FA9"/>
    <w:rsid w:val="009E700E"/>
    <w:rsid w:val="009E798F"/>
    <w:rsid w:val="009E7C62"/>
    <w:rsid w:val="009F2146"/>
    <w:rsid w:val="009F278B"/>
    <w:rsid w:val="009F4378"/>
    <w:rsid w:val="009F48BB"/>
    <w:rsid w:val="009F49E9"/>
    <w:rsid w:val="009F49EE"/>
    <w:rsid w:val="009F51B7"/>
    <w:rsid w:val="009F51D7"/>
    <w:rsid w:val="009F5329"/>
    <w:rsid w:val="009F6D04"/>
    <w:rsid w:val="009F6D66"/>
    <w:rsid w:val="009F7DC9"/>
    <w:rsid w:val="00A00153"/>
    <w:rsid w:val="00A004D7"/>
    <w:rsid w:val="00A00D1B"/>
    <w:rsid w:val="00A02C18"/>
    <w:rsid w:val="00A035C5"/>
    <w:rsid w:val="00A03CFA"/>
    <w:rsid w:val="00A03DF3"/>
    <w:rsid w:val="00A05DF7"/>
    <w:rsid w:val="00A07804"/>
    <w:rsid w:val="00A10322"/>
    <w:rsid w:val="00A10574"/>
    <w:rsid w:val="00A10BAA"/>
    <w:rsid w:val="00A10F9C"/>
    <w:rsid w:val="00A117A0"/>
    <w:rsid w:val="00A13D5D"/>
    <w:rsid w:val="00A1455A"/>
    <w:rsid w:val="00A14D61"/>
    <w:rsid w:val="00A151F3"/>
    <w:rsid w:val="00A15776"/>
    <w:rsid w:val="00A15E3B"/>
    <w:rsid w:val="00A16130"/>
    <w:rsid w:val="00A16F9F"/>
    <w:rsid w:val="00A17787"/>
    <w:rsid w:val="00A20437"/>
    <w:rsid w:val="00A21A7E"/>
    <w:rsid w:val="00A22EA6"/>
    <w:rsid w:val="00A22EBB"/>
    <w:rsid w:val="00A23796"/>
    <w:rsid w:val="00A238A6"/>
    <w:rsid w:val="00A250E5"/>
    <w:rsid w:val="00A275FA"/>
    <w:rsid w:val="00A303A5"/>
    <w:rsid w:val="00A32A43"/>
    <w:rsid w:val="00A33584"/>
    <w:rsid w:val="00A349B3"/>
    <w:rsid w:val="00A355F3"/>
    <w:rsid w:val="00A35EA7"/>
    <w:rsid w:val="00A36086"/>
    <w:rsid w:val="00A3660C"/>
    <w:rsid w:val="00A369BD"/>
    <w:rsid w:val="00A36DCF"/>
    <w:rsid w:val="00A36FCD"/>
    <w:rsid w:val="00A37002"/>
    <w:rsid w:val="00A37877"/>
    <w:rsid w:val="00A37CCE"/>
    <w:rsid w:val="00A4169A"/>
    <w:rsid w:val="00A4211C"/>
    <w:rsid w:val="00A4487A"/>
    <w:rsid w:val="00A459B1"/>
    <w:rsid w:val="00A47A0F"/>
    <w:rsid w:val="00A53CA7"/>
    <w:rsid w:val="00A546A0"/>
    <w:rsid w:val="00A55B76"/>
    <w:rsid w:val="00A5727C"/>
    <w:rsid w:val="00A57427"/>
    <w:rsid w:val="00A60BF0"/>
    <w:rsid w:val="00A629E9"/>
    <w:rsid w:val="00A65A08"/>
    <w:rsid w:val="00A6616A"/>
    <w:rsid w:val="00A66796"/>
    <w:rsid w:val="00A667E0"/>
    <w:rsid w:val="00A7086F"/>
    <w:rsid w:val="00A72617"/>
    <w:rsid w:val="00A749A5"/>
    <w:rsid w:val="00A750C4"/>
    <w:rsid w:val="00A8101B"/>
    <w:rsid w:val="00A8127E"/>
    <w:rsid w:val="00A82394"/>
    <w:rsid w:val="00A847AB"/>
    <w:rsid w:val="00A87871"/>
    <w:rsid w:val="00A87BDF"/>
    <w:rsid w:val="00A87E81"/>
    <w:rsid w:val="00A90BA5"/>
    <w:rsid w:val="00A90F6E"/>
    <w:rsid w:val="00A9169B"/>
    <w:rsid w:val="00A9181B"/>
    <w:rsid w:val="00A91FA4"/>
    <w:rsid w:val="00A92821"/>
    <w:rsid w:val="00A9282C"/>
    <w:rsid w:val="00A92A4D"/>
    <w:rsid w:val="00A92C74"/>
    <w:rsid w:val="00A92DE0"/>
    <w:rsid w:val="00A93107"/>
    <w:rsid w:val="00A934D3"/>
    <w:rsid w:val="00A94B7D"/>
    <w:rsid w:val="00A94CC0"/>
    <w:rsid w:val="00A95921"/>
    <w:rsid w:val="00A95DB2"/>
    <w:rsid w:val="00A96660"/>
    <w:rsid w:val="00A9744E"/>
    <w:rsid w:val="00A97DFB"/>
    <w:rsid w:val="00AA042A"/>
    <w:rsid w:val="00AA1A04"/>
    <w:rsid w:val="00AA1CFD"/>
    <w:rsid w:val="00AA1D05"/>
    <w:rsid w:val="00AA1EF8"/>
    <w:rsid w:val="00AA6838"/>
    <w:rsid w:val="00AB0245"/>
    <w:rsid w:val="00AB0252"/>
    <w:rsid w:val="00AB0B1A"/>
    <w:rsid w:val="00AB21BB"/>
    <w:rsid w:val="00AB28AE"/>
    <w:rsid w:val="00AB33BE"/>
    <w:rsid w:val="00AB426A"/>
    <w:rsid w:val="00AB42C7"/>
    <w:rsid w:val="00AB48A7"/>
    <w:rsid w:val="00AB4906"/>
    <w:rsid w:val="00AB51E4"/>
    <w:rsid w:val="00AB5A93"/>
    <w:rsid w:val="00AB6540"/>
    <w:rsid w:val="00AB6EF2"/>
    <w:rsid w:val="00AC0D1F"/>
    <w:rsid w:val="00AC16A9"/>
    <w:rsid w:val="00AC2193"/>
    <w:rsid w:val="00AC28FD"/>
    <w:rsid w:val="00AC290D"/>
    <w:rsid w:val="00AC443B"/>
    <w:rsid w:val="00AC51C3"/>
    <w:rsid w:val="00AC6F53"/>
    <w:rsid w:val="00AC73A4"/>
    <w:rsid w:val="00AC79F8"/>
    <w:rsid w:val="00AD0110"/>
    <w:rsid w:val="00AD04C0"/>
    <w:rsid w:val="00AD05CC"/>
    <w:rsid w:val="00AD1864"/>
    <w:rsid w:val="00AD1FF4"/>
    <w:rsid w:val="00AD3921"/>
    <w:rsid w:val="00AD4A41"/>
    <w:rsid w:val="00AD6F39"/>
    <w:rsid w:val="00AE0693"/>
    <w:rsid w:val="00AE4E16"/>
    <w:rsid w:val="00AE5901"/>
    <w:rsid w:val="00AE63F9"/>
    <w:rsid w:val="00AF0333"/>
    <w:rsid w:val="00AF0DE7"/>
    <w:rsid w:val="00AF25B4"/>
    <w:rsid w:val="00AF2D2C"/>
    <w:rsid w:val="00AF31CC"/>
    <w:rsid w:val="00AF3768"/>
    <w:rsid w:val="00AF423D"/>
    <w:rsid w:val="00AF4574"/>
    <w:rsid w:val="00AF4581"/>
    <w:rsid w:val="00AF50E8"/>
    <w:rsid w:val="00AF6D03"/>
    <w:rsid w:val="00B016FE"/>
    <w:rsid w:val="00B01B95"/>
    <w:rsid w:val="00B01BF6"/>
    <w:rsid w:val="00B0433C"/>
    <w:rsid w:val="00B04711"/>
    <w:rsid w:val="00B04974"/>
    <w:rsid w:val="00B06B98"/>
    <w:rsid w:val="00B074C1"/>
    <w:rsid w:val="00B10056"/>
    <w:rsid w:val="00B100DB"/>
    <w:rsid w:val="00B1075A"/>
    <w:rsid w:val="00B10D01"/>
    <w:rsid w:val="00B10E79"/>
    <w:rsid w:val="00B11B9E"/>
    <w:rsid w:val="00B1221A"/>
    <w:rsid w:val="00B12BFA"/>
    <w:rsid w:val="00B14CAC"/>
    <w:rsid w:val="00B1576D"/>
    <w:rsid w:val="00B20F93"/>
    <w:rsid w:val="00B213DB"/>
    <w:rsid w:val="00B2171E"/>
    <w:rsid w:val="00B21B81"/>
    <w:rsid w:val="00B2238A"/>
    <w:rsid w:val="00B22D06"/>
    <w:rsid w:val="00B2487F"/>
    <w:rsid w:val="00B30224"/>
    <w:rsid w:val="00B30906"/>
    <w:rsid w:val="00B318AF"/>
    <w:rsid w:val="00B31F01"/>
    <w:rsid w:val="00B31F7D"/>
    <w:rsid w:val="00B32500"/>
    <w:rsid w:val="00B3298C"/>
    <w:rsid w:val="00B32C3B"/>
    <w:rsid w:val="00B331E9"/>
    <w:rsid w:val="00B3359E"/>
    <w:rsid w:val="00B33796"/>
    <w:rsid w:val="00B340D7"/>
    <w:rsid w:val="00B34A32"/>
    <w:rsid w:val="00B37910"/>
    <w:rsid w:val="00B37BBC"/>
    <w:rsid w:val="00B41241"/>
    <w:rsid w:val="00B41B51"/>
    <w:rsid w:val="00B41B63"/>
    <w:rsid w:val="00B42AEB"/>
    <w:rsid w:val="00B42BC8"/>
    <w:rsid w:val="00B42F05"/>
    <w:rsid w:val="00B42F98"/>
    <w:rsid w:val="00B43295"/>
    <w:rsid w:val="00B43C05"/>
    <w:rsid w:val="00B44041"/>
    <w:rsid w:val="00B4413D"/>
    <w:rsid w:val="00B444DB"/>
    <w:rsid w:val="00B44E58"/>
    <w:rsid w:val="00B45624"/>
    <w:rsid w:val="00B46127"/>
    <w:rsid w:val="00B47FA4"/>
    <w:rsid w:val="00B50269"/>
    <w:rsid w:val="00B50F71"/>
    <w:rsid w:val="00B52352"/>
    <w:rsid w:val="00B52C5A"/>
    <w:rsid w:val="00B52CDB"/>
    <w:rsid w:val="00B5354E"/>
    <w:rsid w:val="00B54AFF"/>
    <w:rsid w:val="00B55877"/>
    <w:rsid w:val="00B55C5A"/>
    <w:rsid w:val="00B57900"/>
    <w:rsid w:val="00B57BD0"/>
    <w:rsid w:val="00B60C7D"/>
    <w:rsid w:val="00B60CE7"/>
    <w:rsid w:val="00B60D2A"/>
    <w:rsid w:val="00B611C9"/>
    <w:rsid w:val="00B61D43"/>
    <w:rsid w:val="00B61FEF"/>
    <w:rsid w:val="00B62E74"/>
    <w:rsid w:val="00B62FE9"/>
    <w:rsid w:val="00B6490C"/>
    <w:rsid w:val="00B65460"/>
    <w:rsid w:val="00B657FA"/>
    <w:rsid w:val="00B67E63"/>
    <w:rsid w:val="00B717A4"/>
    <w:rsid w:val="00B72179"/>
    <w:rsid w:val="00B726F6"/>
    <w:rsid w:val="00B73A69"/>
    <w:rsid w:val="00B7477B"/>
    <w:rsid w:val="00B761BF"/>
    <w:rsid w:val="00B7650A"/>
    <w:rsid w:val="00B768F9"/>
    <w:rsid w:val="00B76DB5"/>
    <w:rsid w:val="00B7754A"/>
    <w:rsid w:val="00B77571"/>
    <w:rsid w:val="00B80394"/>
    <w:rsid w:val="00B81BE7"/>
    <w:rsid w:val="00B835D0"/>
    <w:rsid w:val="00B845C0"/>
    <w:rsid w:val="00B868C8"/>
    <w:rsid w:val="00B905E9"/>
    <w:rsid w:val="00B90832"/>
    <w:rsid w:val="00B90956"/>
    <w:rsid w:val="00B9143E"/>
    <w:rsid w:val="00B91F48"/>
    <w:rsid w:val="00B943B4"/>
    <w:rsid w:val="00B94B0B"/>
    <w:rsid w:val="00B9536D"/>
    <w:rsid w:val="00B95463"/>
    <w:rsid w:val="00B9656F"/>
    <w:rsid w:val="00BA01F7"/>
    <w:rsid w:val="00BA07C2"/>
    <w:rsid w:val="00BA17A0"/>
    <w:rsid w:val="00BA2A64"/>
    <w:rsid w:val="00BA5211"/>
    <w:rsid w:val="00BA54F3"/>
    <w:rsid w:val="00BA55CE"/>
    <w:rsid w:val="00BA68D4"/>
    <w:rsid w:val="00BA7A86"/>
    <w:rsid w:val="00BB01F2"/>
    <w:rsid w:val="00BB0A43"/>
    <w:rsid w:val="00BB0E6A"/>
    <w:rsid w:val="00BB247E"/>
    <w:rsid w:val="00BB2D36"/>
    <w:rsid w:val="00BB32BA"/>
    <w:rsid w:val="00BB5704"/>
    <w:rsid w:val="00BB7AE6"/>
    <w:rsid w:val="00BC0415"/>
    <w:rsid w:val="00BC04D4"/>
    <w:rsid w:val="00BC19D6"/>
    <w:rsid w:val="00BC1B02"/>
    <w:rsid w:val="00BC24D1"/>
    <w:rsid w:val="00BC6568"/>
    <w:rsid w:val="00BC71C4"/>
    <w:rsid w:val="00BC7FC2"/>
    <w:rsid w:val="00BD0C07"/>
    <w:rsid w:val="00BD10BD"/>
    <w:rsid w:val="00BD27BC"/>
    <w:rsid w:val="00BD2A94"/>
    <w:rsid w:val="00BD403D"/>
    <w:rsid w:val="00BD5B6B"/>
    <w:rsid w:val="00BD7482"/>
    <w:rsid w:val="00BD795C"/>
    <w:rsid w:val="00BE0BF8"/>
    <w:rsid w:val="00BE0F6D"/>
    <w:rsid w:val="00BE50B0"/>
    <w:rsid w:val="00BF0C36"/>
    <w:rsid w:val="00BF1745"/>
    <w:rsid w:val="00BF409C"/>
    <w:rsid w:val="00BF412F"/>
    <w:rsid w:val="00BF6D95"/>
    <w:rsid w:val="00C00425"/>
    <w:rsid w:val="00C00599"/>
    <w:rsid w:val="00C00DD2"/>
    <w:rsid w:val="00C0181A"/>
    <w:rsid w:val="00C0272B"/>
    <w:rsid w:val="00C04030"/>
    <w:rsid w:val="00C04129"/>
    <w:rsid w:val="00C044A2"/>
    <w:rsid w:val="00C06BEF"/>
    <w:rsid w:val="00C10A25"/>
    <w:rsid w:val="00C10CEC"/>
    <w:rsid w:val="00C11C87"/>
    <w:rsid w:val="00C121FE"/>
    <w:rsid w:val="00C12A64"/>
    <w:rsid w:val="00C14164"/>
    <w:rsid w:val="00C14A30"/>
    <w:rsid w:val="00C15B18"/>
    <w:rsid w:val="00C162BB"/>
    <w:rsid w:val="00C16493"/>
    <w:rsid w:val="00C170A5"/>
    <w:rsid w:val="00C2150D"/>
    <w:rsid w:val="00C234FD"/>
    <w:rsid w:val="00C23F1B"/>
    <w:rsid w:val="00C25802"/>
    <w:rsid w:val="00C2654F"/>
    <w:rsid w:val="00C26B86"/>
    <w:rsid w:val="00C317EB"/>
    <w:rsid w:val="00C321AE"/>
    <w:rsid w:val="00C327E1"/>
    <w:rsid w:val="00C335C0"/>
    <w:rsid w:val="00C3577B"/>
    <w:rsid w:val="00C41611"/>
    <w:rsid w:val="00C41A30"/>
    <w:rsid w:val="00C425CB"/>
    <w:rsid w:val="00C42787"/>
    <w:rsid w:val="00C42B9C"/>
    <w:rsid w:val="00C42DCE"/>
    <w:rsid w:val="00C447F5"/>
    <w:rsid w:val="00C4731D"/>
    <w:rsid w:val="00C478BB"/>
    <w:rsid w:val="00C521CF"/>
    <w:rsid w:val="00C52248"/>
    <w:rsid w:val="00C52C31"/>
    <w:rsid w:val="00C55FE5"/>
    <w:rsid w:val="00C570BB"/>
    <w:rsid w:val="00C578BC"/>
    <w:rsid w:val="00C61872"/>
    <w:rsid w:val="00C620A5"/>
    <w:rsid w:val="00C63A2A"/>
    <w:rsid w:val="00C64C33"/>
    <w:rsid w:val="00C64F62"/>
    <w:rsid w:val="00C656B3"/>
    <w:rsid w:val="00C665AD"/>
    <w:rsid w:val="00C66685"/>
    <w:rsid w:val="00C67B84"/>
    <w:rsid w:val="00C73A77"/>
    <w:rsid w:val="00C75568"/>
    <w:rsid w:val="00C75772"/>
    <w:rsid w:val="00C75947"/>
    <w:rsid w:val="00C767C0"/>
    <w:rsid w:val="00C76B43"/>
    <w:rsid w:val="00C77120"/>
    <w:rsid w:val="00C8277E"/>
    <w:rsid w:val="00C82890"/>
    <w:rsid w:val="00C836CF"/>
    <w:rsid w:val="00C85132"/>
    <w:rsid w:val="00C86366"/>
    <w:rsid w:val="00C86528"/>
    <w:rsid w:val="00C877D3"/>
    <w:rsid w:val="00C90C04"/>
    <w:rsid w:val="00C93C5B"/>
    <w:rsid w:val="00C94D2A"/>
    <w:rsid w:val="00C950A1"/>
    <w:rsid w:val="00C95D45"/>
    <w:rsid w:val="00C95FD0"/>
    <w:rsid w:val="00C9604B"/>
    <w:rsid w:val="00CA0B3A"/>
    <w:rsid w:val="00CA204F"/>
    <w:rsid w:val="00CA2C72"/>
    <w:rsid w:val="00CA3E9A"/>
    <w:rsid w:val="00CA4038"/>
    <w:rsid w:val="00CA480B"/>
    <w:rsid w:val="00CA4ECC"/>
    <w:rsid w:val="00CA4F2A"/>
    <w:rsid w:val="00CA5695"/>
    <w:rsid w:val="00CA5DE9"/>
    <w:rsid w:val="00CA67C6"/>
    <w:rsid w:val="00CB029C"/>
    <w:rsid w:val="00CB0D07"/>
    <w:rsid w:val="00CB103E"/>
    <w:rsid w:val="00CB1D05"/>
    <w:rsid w:val="00CB1EA4"/>
    <w:rsid w:val="00CB284A"/>
    <w:rsid w:val="00CB33C4"/>
    <w:rsid w:val="00CB3441"/>
    <w:rsid w:val="00CB3A77"/>
    <w:rsid w:val="00CB580C"/>
    <w:rsid w:val="00CB6CDD"/>
    <w:rsid w:val="00CB71C9"/>
    <w:rsid w:val="00CC1117"/>
    <w:rsid w:val="00CC1F55"/>
    <w:rsid w:val="00CC258F"/>
    <w:rsid w:val="00CC2805"/>
    <w:rsid w:val="00CC287F"/>
    <w:rsid w:val="00CC29EF"/>
    <w:rsid w:val="00CC7DEB"/>
    <w:rsid w:val="00CD2756"/>
    <w:rsid w:val="00CD31A4"/>
    <w:rsid w:val="00CD34CB"/>
    <w:rsid w:val="00CD3FD5"/>
    <w:rsid w:val="00CD568A"/>
    <w:rsid w:val="00CD5EDC"/>
    <w:rsid w:val="00CD6FBC"/>
    <w:rsid w:val="00CD748B"/>
    <w:rsid w:val="00CD770A"/>
    <w:rsid w:val="00CE18E7"/>
    <w:rsid w:val="00CE2ECC"/>
    <w:rsid w:val="00CE3726"/>
    <w:rsid w:val="00CE38AC"/>
    <w:rsid w:val="00CE42C8"/>
    <w:rsid w:val="00CE5775"/>
    <w:rsid w:val="00CF0EDC"/>
    <w:rsid w:val="00CF23DC"/>
    <w:rsid w:val="00CF30A7"/>
    <w:rsid w:val="00CF5C65"/>
    <w:rsid w:val="00CF5F3A"/>
    <w:rsid w:val="00CF7C5F"/>
    <w:rsid w:val="00D001BB"/>
    <w:rsid w:val="00D00A24"/>
    <w:rsid w:val="00D01524"/>
    <w:rsid w:val="00D03334"/>
    <w:rsid w:val="00D03A52"/>
    <w:rsid w:val="00D03BD9"/>
    <w:rsid w:val="00D046B0"/>
    <w:rsid w:val="00D04BF1"/>
    <w:rsid w:val="00D052A8"/>
    <w:rsid w:val="00D0589E"/>
    <w:rsid w:val="00D1080A"/>
    <w:rsid w:val="00D10F3A"/>
    <w:rsid w:val="00D11DA1"/>
    <w:rsid w:val="00D127D2"/>
    <w:rsid w:val="00D13F66"/>
    <w:rsid w:val="00D15F6A"/>
    <w:rsid w:val="00D16379"/>
    <w:rsid w:val="00D16B84"/>
    <w:rsid w:val="00D1742B"/>
    <w:rsid w:val="00D1753F"/>
    <w:rsid w:val="00D17832"/>
    <w:rsid w:val="00D207D0"/>
    <w:rsid w:val="00D227D4"/>
    <w:rsid w:val="00D22D3E"/>
    <w:rsid w:val="00D27BF7"/>
    <w:rsid w:val="00D31FD9"/>
    <w:rsid w:val="00D32147"/>
    <w:rsid w:val="00D334CE"/>
    <w:rsid w:val="00D341CD"/>
    <w:rsid w:val="00D34398"/>
    <w:rsid w:val="00D347BA"/>
    <w:rsid w:val="00D34FBA"/>
    <w:rsid w:val="00D35FCB"/>
    <w:rsid w:val="00D3659D"/>
    <w:rsid w:val="00D400B0"/>
    <w:rsid w:val="00D41028"/>
    <w:rsid w:val="00D4194D"/>
    <w:rsid w:val="00D41FFD"/>
    <w:rsid w:val="00D423AB"/>
    <w:rsid w:val="00D42D87"/>
    <w:rsid w:val="00D43F21"/>
    <w:rsid w:val="00D45739"/>
    <w:rsid w:val="00D474B9"/>
    <w:rsid w:val="00D5084E"/>
    <w:rsid w:val="00D51212"/>
    <w:rsid w:val="00D52C36"/>
    <w:rsid w:val="00D53DC8"/>
    <w:rsid w:val="00D54364"/>
    <w:rsid w:val="00D54687"/>
    <w:rsid w:val="00D55715"/>
    <w:rsid w:val="00D562D4"/>
    <w:rsid w:val="00D56381"/>
    <w:rsid w:val="00D563D3"/>
    <w:rsid w:val="00D56728"/>
    <w:rsid w:val="00D6023E"/>
    <w:rsid w:val="00D618A5"/>
    <w:rsid w:val="00D61C22"/>
    <w:rsid w:val="00D61E46"/>
    <w:rsid w:val="00D62FA5"/>
    <w:rsid w:val="00D63A2F"/>
    <w:rsid w:val="00D65194"/>
    <w:rsid w:val="00D6535C"/>
    <w:rsid w:val="00D65888"/>
    <w:rsid w:val="00D65A33"/>
    <w:rsid w:val="00D66DED"/>
    <w:rsid w:val="00D66E35"/>
    <w:rsid w:val="00D70509"/>
    <w:rsid w:val="00D70A38"/>
    <w:rsid w:val="00D71058"/>
    <w:rsid w:val="00D71BFF"/>
    <w:rsid w:val="00D74C30"/>
    <w:rsid w:val="00D7536D"/>
    <w:rsid w:val="00D75F3A"/>
    <w:rsid w:val="00D768E9"/>
    <w:rsid w:val="00D81C89"/>
    <w:rsid w:val="00D821A8"/>
    <w:rsid w:val="00D822EF"/>
    <w:rsid w:val="00D83516"/>
    <w:rsid w:val="00D8430B"/>
    <w:rsid w:val="00D84748"/>
    <w:rsid w:val="00D84E25"/>
    <w:rsid w:val="00D8529A"/>
    <w:rsid w:val="00D85835"/>
    <w:rsid w:val="00D8627E"/>
    <w:rsid w:val="00D86498"/>
    <w:rsid w:val="00D86686"/>
    <w:rsid w:val="00D87BB5"/>
    <w:rsid w:val="00D91823"/>
    <w:rsid w:val="00D92C33"/>
    <w:rsid w:val="00D94279"/>
    <w:rsid w:val="00D94F7B"/>
    <w:rsid w:val="00D95DAE"/>
    <w:rsid w:val="00D971F1"/>
    <w:rsid w:val="00D9765D"/>
    <w:rsid w:val="00D97830"/>
    <w:rsid w:val="00D97AFA"/>
    <w:rsid w:val="00D97EF9"/>
    <w:rsid w:val="00DA0FAE"/>
    <w:rsid w:val="00DA251B"/>
    <w:rsid w:val="00DA3233"/>
    <w:rsid w:val="00DA471A"/>
    <w:rsid w:val="00DA47A6"/>
    <w:rsid w:val="00DA53A6"/>
    <w:rsid w:val="00DA57D3"/>
    <w:rsid w:val="00DA6EC2"/>
    <w:rsid w:val="00DB1CB1"/>
    <w:rsid w:val="00DB2983"/>
    <w:rsid w:val="00DB3E87"/>
    <w:rsid w:val="00DB4D08"/>
    <w:rsid w:val="00DB51A8"/>
    <w:rsid w:val="00DB5BA8"/>
    <w:rsid w:val="00DB607C"/>
    <w:rsid w:val="00DB72BF"/>
    <w:rsid w:val="00DB7771"/>
    <w:rsid w:val="00DC135B"/>
    <w:rsid w:val="00DC330B"/>
    <w:rsid w:val="00DC368F"/>
    <w:rsid w:val="00DC4B89"/>
    <w:rsid w:val="00DC50BE"/>
    <w:rsid w:val="00DC53E9"/>
    <w:rsid w:val="00DC6239"/>
    <w:rsid w:val="00DC6CE2"/>
    <w:rsid w:val="00DC7178"/>
    <w:rsid w:val="00DD073E"/>
    <w:rsid w:val="00DD0C3A"/>
    <w:rsid w:val="00DD1988"/>
    <w:rsid w:val="00DD19F8"/>
    <w:rsid w:val="00DD2258"/>
    <w:rsid w:val="00DD3366"/>
    <w:rsid w:val="00DD3385"/>
    <w:rsid w:val="00DD353D"/>
    <w:rsid w:val="00DD3D7D"/>
    <w:rsid w:val="00DD4811"/>
    <w:rsid w:val="00DD4A08"/>
    <w:rsid w:val="00DD5ADE"/>
    <w:rsid w:val="00DD622D"/>
    <w:rsid w:val="00DD6882"/>
    <w:rsid w:val="00DD68DC"/>
    <w:rsid w:val="00DD691B"/>
    <w:rsid w:val="00DD6D0D"/>
    <w:rsid w:val="00DE001B"/>
    <w:rsid w:val="00DE3B25"/>
    <w:rsid w:val="00DE66C4"/>
    <w:rsid w:val="00DE67FF"/>
    <w:rsid w:val="00DE74DE"/>
    <w:rsid w:val="00DF2820"/>
    <w:rsid w:val="00DF2900"/>
    <w:rsid w:val="00DF2C7F"/>
    <w:rsid w:val="00DF2CB5"/>
    <w:rsid w:val="00DF656B"/>
    <w:rsid w:val="00DF692D"/>
    <w:rsid w:val="00DF7FD7"/>
    <w:rsid w:val="00E0110B"/>
    <w:rsid w:val="00E01616"/>
    <w:rsid w:val="00E01C54"/>
    <w:rsid w:val="00E04842"/>
    <w:rsid w:val="00E0558D"/>
    <w:rsid w:val="00E069AA"/>
    <w:rsid w:val="00E07096"/>
    <w:rsid w:val="00E10A25"/>
    <w:rsid w:val="00E11874"/>
    <w:rsid w:val="00E13B58"/>
    <w:rsid w:val="00E15A7A"/>
    <w:rsid w:val="00E15AD8"/>
    <w:rsid w:val="00E15AE2"/>
    <w:rsid w:val="00E172F5"/>
    <w:rsid w:val="00E20AE6"/>
    <w:rsid w:val="00E21709"/>
    <w:rsid w:val="00E227FE"/>
    <w:rsid w:val="00E2424F"/>
    <w:rsid w:val="00E252AF"/>
    <w:rsid w:val="00E26528"/>
    <w:rsid w:val="00E27A8D"/>
    <w:rsid w:val="00E27DCD"/>
    <w:rsid w:val="00E342B5"/>
    <w:rsid w:val="00E3468A"/>
    <w:rsid w:val="00E349CA"/>
    <w:rsid w:val="00E34D01"/>
    <w:rsid w:val="00E36CF8"/>
    <w:rsid w:val="00E3720E"/>
    <w:rsid w:val="00E37A98"/>
    <w:rsid w:val="00E40AB6"/>
    <w:rsid w:val="00E41D3C"/>
    <w:rsid w:val="00E4207B"/>
    <w:rsid w:val="00E4322C"/>
    <w:rsid w:val="00E4372B"/>
    <w:rsid w:val="00E44266"/>
    <w:rsid w:val="00E44C97"/>
    <w:rsid w:val="00E44F3C"/>
    <w:rsid w:val="00E45E26"/>
    <w:rsid w:val="00E46B92"/>
    <w:rsid w:val="00E476AC"/>
    <w:rsid w:val="00E478C6"/>
    <w:rsid w:val="00E51B08"/>
    <w:rsid w:val="00E51F4A"/>
    <w:rsid w:val="00E53460"/>
    <w:rsid w:val="00E543EF"/>
    <w:rsid w:val="00E56348"/>
    <w:rsid w:val="00E56CAC"/>
    <w:rsid w:val="00E60D61"/>
    <w:rsid w:val="00E617DD"/>
    <w:rsid w:val="00E62E9C"/>
    <w:rsid w:val="00E62EE1"/>
    <w:rsid w:val="00E637B6"/>
    <w:rsid w:val="00E6672D"/>
    <w:rsid w:val="00E671D3"/>
    <w:rsid w:val="00E67909"/>
    <w:rsid w:val="00E67FEA"/>
    <w:rsid w:val="00E70D9B"/>
    <w:rsid w:val="00E712F2"/>
    <w:rsid w:val="00E73A49"/>
    <w:rsid w:val="00E7404E"/>
    <w:rsid w:val="00E7457A"/>
    <w:rsid w:val="00E7463B"/>
    <w:rsid w:val="00E75F0B"/>
    <w:rsid w:val="00E77C92"/>
    <w:rsid w:val="00E77E8C"/>
    <w:rsid w:val="00E80FC7"/>
    <w:rsid w:val="00E81432"/>
    <w:rsid w:val="00E81A3C"/>
    <w:rsid w:val="00E81D9A"/>
    <w:rsid w:val="00E8246C"/>
    <w:rsid w:val="00E82AB2"/>
    <w:rsid w:val="00E83E02"/>
    <w:rsid w:val="00E844E2"/>
    <w:rsid w:val="00E84526"/>
    <w:rsid w:val="00E87704"/>
    <w:rsid w:val="00E90637"/>
    <w:rsid w:val="00E919E1"/>
    <w:rsid w:val="00E91A5A"/>
    <w:rsid w:val="00E91D5A"/>
    <w:rsid w:val="00E91EF5"/>
    <w:rsid w:val="00E92983"/>
    <w:rsid w:val="00E94098"/>
    <w:rsid w:val="00E94216"/>
    <w:rsid w:val="00E94CE5"/>
    <w:rsid w:val="00E94D47"/>
    <w:rsid w:val="00E95ED6"/>
    <w:rsid w:val="00E967C2"/>
    <w:rsid w:val="00E9681B"/>
    <w:rsid w:val="00EA0227"/>
    <w:rsid w:val="00EA04DB"/>
    <w:rsid w:val="00EA14BC"/>
    <w:rsid w:val="00EA1979"/>
    <w:rsid w:val="00EA62B5"/>
    <w:rsid w:val="00EA6D43"/>
    <w:rsid w:val="00EA709D"/>
    <w:rsid w:val="00EB1FD5"/>
    <w:rsid w:val="00EB26F7"/>
    <w:rsid w:val="00EB2984"/>
    <w:rsid w:val="00EB3ED4"/>
    <w:rsid w:val="00EB5431"/>
    <w:rsid w:val="00EB58C9"/>
    <w:rsid w:val="00EB6C3C"/>
    <w:rsid w:val="00EB7950"/>
    <w:rsid w:val="00EC0D91"/>
    <w:rsid w:val="00EC1581"/>
    <w:rsid w:val="00EC1E78"/>
    <w:rsid w:val="00EC2227"/>
    <w:rsid w:val="00EC2E9A"/>
    <w:rsid w:val="00EC4ACF"/>
    <w:rsid w:val="00EC5F50"/>
    <w:rsid w:val="00EC6453"/>
    <w:rsid w:val="00EC6B92"/>
    <w:rsid w:val="00EC7DCD"/>
    <w:rsid w:val="00ED06AC"/>
    <w:rsid w:val="00ED115E"/>
    <w:rsid w:val="00ED1AF0"/>
    <w:rsid w:val="00ED1F6A"/>
    <w:rsid w:val="00ED3959"/>
    <w:rsid w:val="00ED3975"/>
    <w:rsid w:val="00ED407E"/>
    <w:rsid w:val="00ED4D48"/>
    <w:rsid w:val="00ED4DD0"/>
    <w:rsid w:val="00ED6699"/>
    <w:rsid w:val="00ED68B0"/>
    <w:rsid w:val="00ED6B9B"/>
    <w:rsid w:val="00ED6EFB"/>
    <w:rsid w:val="00ED6F9F"/>
    <w:rsid w:val="00EE04D7"/>
    <w:rsid w:val="00EE1102"/>
    <w:rsid w:val="00EE1355"/>
    <w:rsid w:val="00EE1520"/>
    <w:rsid w:val="00EE17A9"/>
    <w:rsid w:val="00EE2A27"/>
    <w:rsid w:val="00EE337D"/>
    <w:rsid w:val="00EE351A"/>
    <w:rsid w:val="00EE3A8A"/>
    <w:rsid w:val="00EE3BE9"/>
    <w:rsid w:val="00EE4BF7"/>
    <w:rsid w:val="00EE4E7C"/>
    <w:rsid w:val="00EE4FD5"/>
    <w:rsid w:val="00EE500A"/>
    <w:rsid w:val="00EE54FA"/>
    <w:rsid w:val="00EE552E"/>
    <w:rsid w:val="00EE5719"/>
    <w:rsid w:val="00EE7FC4"/>
    <w:rsid w:val="00EF0E25"/>
    <w:rsid w:val="00EF3265"/>
    <w:rsid w:val="00EF402E"/>
    <w:rsid w:val="00EF4D7A"/>
    <w:rsid w:val="00EF569F"/>
    <w:rsid w:val="00EF5BAA"/>
    <w:rsid w:val="00EF7BF7"/>
    <w:rsid w:val="00EF7C5F"/>
    <w:rsid w:val="00F00335"/>
    <w:rsid w:val="00F0042E"/>
    <w:rsid w:val="00F009EF"/>
    <w:rsid w:val="00F01152"/>
    <w:rsid w:val="00F02270"/>
    <w:rsid w:val="00F0373E"/>
    <w:rsid w:val="00F03A2E"/>
    <w:rsid w:val="00F04A19"/>
    <w:rsid w:val="00F04AD3"/>
    <w:rsid w:val="00F051B2"/>
    <w:rsid w:val="00F06B67"/>
    <w:rsid w:val="00F114C3"/>
    <w:rsid w:val="00F12744"/>
    <w:rsid w:val="00F12A4D"/>
    <w:rsid w:val="00F13B30"/>
    <w:rsid w:val="00F14055"/>
    <w:rsid w:val="00F201DF"/>
    <w:rsid w:val="00F20A66"/>
    <w:rsid w:val="00F20DFC"/>
    <w:rsid w:val="00F21B74"/>
    <w:rsid w:val="00F224A3"/>
    <w:rsid w:val="00F231A4"/>
    <w:rsid w:val="00F24102"/>
    <w:rsid w:val="00F24615"/>
    <w:rsid w:val="00F25108"/>
    <w:rsid w:val="00F264B1"/>
    <w:rsid w:val="00F275E0"/>
    <w:rsid w:val="00F27C38"/>
    <w:rsid w:val="00F30599"/>
    <w:rsid w:val="00F30A79"/>
    <w:rsid w:val="00F351C1"/>
    <w:rsid w:val="00F41081"/>
    <w:rsid w:val="00F4119C"/>
    <w:rsid w:val="00F42AA4"/>
    <w:rsid w:val="00F45019"/>
    <w:rsid w:val="00F45344"/>
    <w:rsid w:val="00F464F3"/>
    <w:rsid w:val="00F46FCD"/>
    <w:rsid w:val="00F508AF"/>
    <w:rsid w:val="00F511FA"/>
    <w:rsid w:val="00F52C33"/>
    <w:rsid w:val="00F542CE"/>
    <w:rsid w:val="00F5464C"/>
    <w:rsid w:val="00F54802"/>
    <w:rsid w:val="00F54FA0"/>
    <w:rsid w:val="00F55F15"/>
    <w:rsid w:val="00F5667C"/>
    <w:rsid w:val="00F572BC"/>
    <w:rsid w:val="00F61025"/>
    <w:rsid w:val="00F62027"/>
    <w:rsid w:val="00F62839"/>
    <w:rsid w:val="00F630A7"/>
    <w:rsid w:val="00F71E5B"/>
    <w:rsid w:val="00F72450"/>
    <w:rsid w:val="00F72E1A"/>
    <w:rsid w:val="00F7323B"/>
    <w:rsid w:val="00F76B13"/>
    <w:rsid w:val="00F80643"/>
    <w:rsid w:val="00F82032"/>
    <w:rsid w:val="00F85D02"/>
    <w:rsid w:val="00F86CCE"/>
    <w:rsid w:val="00F875F0"/>
    <w:rsid w:val="00F877A1"/>
    <w:rsid w:val="00F878A7"/>
    <w:rsid w:val="00F87D40"/>
    <w:rsid w:val="00F907C2"/>
    <w:rsid w:val="00F937FF"/>
    <w:rsid w:val="00F93C17"/>
    <w:rsid w:val="00F93C50"/>
    <w:rsid w:val="00F93F04"/>
    <w:rsid w:val="00F94790"/>
    <w:rsid w:val="00F94874"/>
    <w:rsid w:val="00F9595D"/>
    <w:rsid w:val="00F96066"/>
    <w:rsid w:val="00F96A5D"/>
    <w:rsid w:val="00F9700A"/>
    <w:rsid w:val="00FA027E"/>
    <w:rsid w:val="00FA180F"/>
    <w:rsid w:val="00FA2330"/>
    <w:rsid w:val="00FA2D0C"/>
    <w:rsid w:val="00FA2D66"/>
    <w:rsid w:val="00FA33B4"/>
    <w:rsid w:val="00FA342F"/>
    <w:rsid w:val="00FA3FEF"/>
    <w:rsid w:val="00FA4499"/>
    <w:rsid w:val="00FA4683"/>
    <w:rsid w:val="00FA49C1"/>
    <w:rsid w:val="00FA543A"/>
    <w:rsid w:val="00FA6CFF"/>
    <w:rsid w:val="00FA7E86"/>
    <w:rsid w:val="00FB00DA"/>
    <w:rsid w:val="00FB3A1C"/>
    <w:rsid w:val="00FB45FC"/>
    <w:rsid w:val="00FB5881"/>
    <w:rsid w:val="00FB59EF"/>
    <w:rsid w:val="00FB6AA8"/>
    <w:rsid w:val="00FB718E"/>
    <w:rsid w:val="00FB7286"/>
    <w:rsid w:val="00FB7A33"/>
    <w:rsid w:val="00FC2040"/>
    <w:rsid w:val="00FC255D"/>
    <w:rsid w:val="00FC29CC"/>
    <w:rsid w:val="00FC30CD"/>
    <w:rsid w:val="00FC3129"/>
    <w:rsid w:val="00FC3750"/>
    <w:rsid w:val="00FC4BC2"/>
    <w:rsid w:val="00FC6E36"/>
    <w:rsid w:val="00FC71DF"/>
    <w:rsid w:val="00FD0082"/>
    <w:rsid w:val="00FD0463"/>
    <w:rsid w:val="00FD11FB"/>
    <w:rsid w:val="00FD221A"/>
    <w:rsid w:val="00FD2350"/>
    <w:rsid w:val="00FD23C6"/>
    <w:rsid w:val="00FD3CCE"/>
    <w:rsid w:val="00FD4105"/>
    <w:rsid w:val="00FD4AC5"/>
    <w:rsid w:val="00FD5CF2"/>
    <w:rsid w:val="00FD5CFE"/>
    <w:rsid w:val="00FD7454"/>
    <w:rsid w:val="00FD7B89"/>
    <w:rsid w:val="00FE0F93"/>
    <w:rsid w:val="00FE16B7"/>
    <w:rsid w:val="00FE25C2"/>
    <w:rsid w:val="00FE47CC"/>
    <w:rsid w:val="00FE5BB2"/>
    <w:rsid w:val="00FE5DA7"/>
    <w:rsid w:val="00FE649E"/>
    <w:rsid w:val="00FE7B0E"/>
    <w:rsid w:val="00FE7F97"/>
    <w:rsid w:val="00FF14DC"/>
    <w:rsid w:val="00FF4AF3"/>
    <w:rsid w:val="00FF54E7"/>
    <w:rsid w:val="00FF55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1DC91C"/>
  <w15:chartTrackingRefBased/>
  <w15:docId w15:val="{3D555357-926B-4AC7-8914-DCC60430B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34B"/>
    <w:pPr>
      <w:spacing w:line="360" w:lineRule="auto"/>
      <w:jc w:val="both"/>
    </w:pPr>
    <w:rPr>
      <w:rFonts w:ascii="Verdana" w:hAnsi="Verdana"/>
    </w:rPr>
  </w:style>
  <w:style w:type="paragraph" w:styleId="Heading1">
    <w:name w:val="heading 1"/>
    <w:basedOn w:val="Normal"/>
    <w:next w:val="Normal"/>
    <w:link w:val="Heading1Char"/>
    <w:autoRedefine/>
    <w:uiPriority w:val="99"/>
    <w:qFormat/>
    <w:rsid w:val="00DB3E87"/>
    <w:pPr>
      <w:shd w:val="clear" w:color="auto" w:fill="FFFFFF"/>
      <w:autoSpaceDE w:val="0"/>
      <w:autoSpaceDN w:val="0"/>
      <w:adjustRightInd w:val="0"/>
      <w:spacing w:after="0" w:line="240" w:lineRule="auto"/>
      <w:ind w:left="720" w:hanging="720"/>
      <w:jc w:val="center"/>
      <w:outlineLvl w:val="0"/>
    </w:pPr>
    <w:rPr>
      <w:rFonts w:eastAsia="Calibri" w:cs="Times New Roman"/>
      <w:b/>
      <w:bCs/>
      <w:sz w:val="28"/>
      <w:szCs w:val="28"/>
      <w:lang w:val="en-GB" w:bidi="he-IL"/>
    </w:rPr>
  </w:style>
  <w:style w:type="paragraph" w:styleId="Heading2">
    <w:name w:val="heading 2"/>
    <w:basedOn w:val="Normal"/>
    <w:next w:val="Normal"/>
    <w:link w:val="Heading2Char"/>
    <w:autoRedefine/>
    <w:uiPriority w:val="9"/>
    <w:unhideWhenUsed/>
    <w:qFormat/>
    <w:rsid w:val="00DC50BE"/>
    <w:pPr>
      <w:keepNext/>
      <w:keepLines/>
      <w:spacing w:before="40" w:after="0"/>
      <w:jc w:val="left"/>
      <w:outlineLvl w:val="1"/>
    </w:pPr>
    <w:rPr>
      <w:rFonts w:eastAsiaTheme="majorEastAsia" w:cstheme="majorBidi"/>
      <w:b/>
      <w:sz w:val="26"/>
      <w:szCs w:val="26"/>
    </w:rPr>
  </w:style>
  <w:style w:type="paragraph" w:styleId="Heading3">
    <w:name w:val="heading 3"/>
    <w:basedOn w:val="Normal"/>
    <w:next w:val="Normal"/>
    <w:link w:val="Heading3Char"/>
    <w:autoRedefine/>
    <w:uiPriority w:val="9"/>
    <w:unhideWhenUsed/>
    <w:qFormat/>
    <w:rsid w:val="000A7AA5"/>
    <w:pPr>
      <w:keepNext/>
      <w:keepLines/>
      <w:shd w:val="clear" w:color="auto" w:fill="FFFFFF"/>
      <w:spacing w:after="0" w:line="290" w:lineRule="atLeast"/>
      <w:jc w:val="left"/>
      <w:outlineLvl w:val="2"/>
    </w:pPr>
    <w:rPr>
      <w:rFonts w:eastAsiaTheme="majorEastAsia" w:cs="Arial"/>
      <w:b/>
      <w:color w:val="000000" w:themeColor="text1"/>
    </w:rPr>
  </w:style>
  <w:style w:type="paragraph" w:styleId="Heading4">
    <w:name w:val="heading 4"/>
    <w:basedOn w:val="Normal"/>
    <w:next w:val="Normal"/>
    <w:link w:val="Heading4Char"/>
    <w:uiPriority w:val="9"/>
    <w:semiHidden/>
    <w:unhideWhenUsed/>
    <w:rsid w:val="00D27BF7"/>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27BF7"/>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27BF7"/>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27BF7"/>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27BF7"/>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27BF7"/>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C71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71C4"/>
  </w:style>
  <w:style w:type="paragraph" w:styleId="Footer">
    <w:name w:val="footer"/>
    <w:basedOn w:val="Normal"/>
    <w:link w:val="FooterChar"/>
    <w:uiPriority w:val="99"/>
    <w:unhideWhenUsed/>
    <w:rsid w:val="00BC71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71C4"/>
  </w:style>
  <w:style w:type="character" w:styleId="PlaceholderText">
    <w:name w:val="Placeholder Text"/>
    <w:basedOn w:val="DefaultParagraphFont"/>
    <w:uiPriority w:val="99"/>
    <w:semiHidden/>
    <w:rsid w:val="00773C35"/>
    <w:rPr>
      <w:color w:val="808080"/>
    </w:rPr>
  </w:style>
  <w:style w:type="character" w:customStyle="1" w:styleId="Heading1Char">
    <w:name w:val="Heading 1 Char"/>
    <w:basedOn w:val="DefaultParagraphFont"/>
    <w:link w:val="Heading1"/>
    <w:uiPriority w:val="99"/>
    <w:rsid w:val="00DB3E87"/>
    <w:rPr>
      <w:rFonts w:ascii="Verdana" w:eastAsia="Calibri" w:hAnsi="Verdana" w:cs="Times New Roman"/>
      <w:b/>
      <w:bCs/>
      <w:sz w:val="28"/>
      <w:szCs w:val="28"/>
      <w:shd w:val="clear" w:color="auto" w:fill="FFFFFF"/>
      <w:lang w:val="en-GB" w:bidi="he-IL"/>
    </w:rPr>
  </w:style>
  <w:style w:type="paragraph" w:styleId="Title">
    <w:name w:val="Title"/>
    <w:basedOn w:val="Normal"/>
    <w:next w:val="Normal"/>
    <w:link w:val="TitleChar"/>
    <w:uiPriority w:val="10"/>
    <w:qFormat/>
    <w:rsid w:val="00BE0BF8"/>
    <w:pPr>
      <w:spacing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BE0BF8"/>
    <w:rPr>
      <w:rFonts w:ascii="Verdana" w:eastAsiaTheme="majorEastAsia" w:hAnsi="Verdana" w:cstheme="majorBidi"/>
      <w:b/>
      <w:spacing w:val="-10"/>
      <w:kern w:val="28"/>
      <w:sz w:val="36"/>
      <w:szCs w:val="56"/>
    </w:rPr>
  </w:style>
  <w:style w:type="paragraph" w:styleId="Subtitle">
    <w:name w:val="Subtitle"/>
    <w:basedOn w:val="Normal"/>
    <w:next w:val="Normal"/>
    <w:link w:val="SubtitleChar"/>
    <w:autoRedefine/>
    <w:uiPriority w:val="11"/>
    <w:qFormat/>
    <w:rsid w:val="000F3B47"/>
    <w:pPr>
      <w:numPr>
        <w:ilvl w:val="1"/>
      </w:numPr>
      <w:jc w:val="center"/>
    </w:pPr>
    <w:rPr>
      <w:rFonts w:eastAsiaTheme="minorEastAsia"/>
      <w:b/>
      <w:spacing w:val="15"/>
      <w:sz w:val="28"/>
    </w:rPr>
  </w:style>
  <w:style w:type="character" w:customStyle="1" w:styleId="SubtitleChar">
    <w:name w:val="Subtitle Char"/>
    <w:basedOn w:val="DefaultParagraphFont"/>
    <w:link w:val="Subtitle"/>
    <w:uiPriority w:val="11"/>
    <w:rsid w:val="000F3B47"/>
    <w:rPr>
      <w:rFonts w:ascii="Verdana" w:eastAsiaTheme="minorEastAsia" w:hAnsi="Verdana"/>
      <w:b/>
      <w:spacing w:val="15"/>
      <w:sz w:val="28"/>
    </w:rPr>
  </w:style>
  <w:style w:type="paragraph" w:styleId="NoSpacing">
    <w:name w:val="No Spacing"/>
    <w:link w:val="NoSpacingChar"/>
    <w:uiPriority w:val="1"/>
    <w:rsid w:val="00BE0F6D"/>
    <w:pPr>
      <w:spacing w:after="0" w:line="240" w:lineRule="auto"/>
    </w:pPr>
    <w:rPr>
      <w:rFonts w:eastAsiaTheme="minorEastAsia"/>
    </w:rPr>
  </w:style>
  <w:style w:type="character" w:customStyle="1" w:styleId="NoSpacingChar">
    <w:name w:val="No Spacing Char"/>
    <w:basedOn w:val="DefaultParagraphFont"/>
    <w:link w:val="NoSpacing"/>
    <w:uiPriority w:val="1"/>
    <w:rsid w:val="00BE0F6D"/>
    <w:rPr>
      <w:rFonts w:eastAsiaTheme="minorEastAsia"/>
    </w:rPr>
  </w:style>
  <w:style w:type="character" w:customStyle="1" w:styleId="Heading2Char">
    <w:name w:val="Heading 2 Char"/>
    <w:basedOn w:val="DefaultParagraphFont"/>
    <w:link w:val="Heading2"/>
    <w:uiPriority w:val="9"/>
    <w:rsid w:val="00DC50BE"/>
    <w:rPr>
      <w:rFonts w:ascii="Verdana" w:eastAsiaTheme="majorEastAsia" w:hAnsi="Verdana" w:cstheme="majorBidi"/>
      <w:b/>
      <w:sz w:val="26"/>
      <w:szCs w:val="26"/>
    </w:rPr>
  </w:style>
  <w:style w:type="character" w:customStyle="1" w:styleId="Heading3Char">
    <w:name w:val="Heading 3 Char"/>
    <w:basedOn w:val="DefaultParagraphFont"/>
    <w:link w:val="Heading3"/>
    <w:uiPriority w:val="9"/>
    <w:rsid w:val="000A7AA5"/>
    <w:rPr>
      <w:rFonts w:ascii="Verdana" w:eastAsiaTheme="majorEastAsia" w:hAnsi="Verdana" w:cs="Arial"/>
      <w:b/>
      <w:color w:val="000000" w:themeColor="text1"/>
      <w:shd w:val="clear" w:color="auto" w:fill="FFFFFF"/>
    </w:rPr>
  </w:style>
  <w:style w:type="character" w:customStyle="1" w:styleId="Heading4Char">
    <w:name w:val="Heading 4 Char"/>
    <w:basedOn w:val="DefaultParagraphFont"/>
    <w:link w:val="Heading4"/>
    <w:uiPriority w:val="9"/>
    <w:semiHidden/>
    <w:rsid w:val="00D27BF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27BF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27BF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27BF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27BF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27BF7"/>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9B0C8C"/>
    <w:rPr>
      <w:color w:val="0563C1" w:themeColor="hyperlink"/>
      <w:u w:val="single"/>
    </w:rPr>
  </w:style>
  <w:style w:type="paragraph" w:styleId="TOC1">
    <w:name w:val="toc 1"/>
    <w:aliases w:val="Table of contents"/>
    <w:basedOn w:val="Normal"/>
    <w:next w:val="Normal"/>
    <w:autoRedefine/>
    <w:uiPriority w:val="39"/>
    <w:unhideWhenUsed/>
    <w:qFormat/>
    <w:rsid w:val="002B3A86"/>
    <w:pPr>
      <w:tabs>
        <w:tab w:val="right" w:leader="dot" w:pos="9350"/>
      </w:tabs>
      <w:spacing w:after="100"/>
    </w:pPr>
    <w:rPr>
      <w:noProof/>
      <w:color w:val="000000" w:themeColor="text1"/>
    </w:rPr>
  </w:style>
  <w:style w:type="paragraph" w:styleId="TOC2">
    <w:name w:val="toc 2"/>
    <w:basedOn w:val="Normal"/>
    <w:next w:val="Normal"/>
    <w:autoRedefine/>
    <w:uiPriority w:val="39"/>
    <w:unhideWhenUsed/>
    <w:rsid w:val="00D1080A"/>
    <w:pPr>
      <w:spacing w:after="100"/>
      <w:ind w:left="220"/>
    </w:pPr>
  </w:style>
  <w:style w:type="paragraph" w:styleId="ListParagraph">
    <w:name w:val="List Paragraph"/>
    <w:basedOn w:val="Normal"/>
    <w:uiPriority w:val="34"/>
    <w:qFormat/>
    <w:rsid w:val="007B36F7"/>
    <w:pPr>
      <w:ind w:left="720"/>
      <w:contextualSpacing/>
    </w:pPr>
  </w:style>
  <w:style w:type="paragraph" w:styleId="TOC3">
    <w:name w:val="toc 3"/>
    <w:basedOn w:val="Normal"/>
    <w:next w:val="Normal"/>
    <w:autoRedefine/>
    <w:uiPriority w:val="39"/>
    <w:unhideWhenUsed/>
    <w:rsid w:val="00981591"/>
    <w:pPr>
      <w:spacing w:after="100"/>
      <w:ind w:left="440"/>
    </w:pPr>
  </w:style>
  <w:style w:type="paragraph" w:styleId="Caption">
    <w:name w:val="caption"/>
    <w:aliases w:val="Tables &amp; Figures Caption style"/>
    <w:basedOn w:val="Normal"/>
    <w:next w:val="Normal"/>
    <w:uiPriority w:val="35"/>
    <w:unhideWhenUsed/>
    <w:rsid w:val="00981591"/>
    <w:pPr>
      <w:spacing w:after="200" w:line="240" w:lineRule="auto"/>
      <w:jc w:val="center"/>
    </w:pPr>
    <w:rPr>
      <w:iCs/>
      <w:sz w:val="20"/>
      <w:szCs w:val="18"/>
    </w:rPr>
  </w:style>
  <w:style w:type="table" w:customStyle="1" w:styleId="Calendar2">
    <w:name w:val="Calendar 2"/>
    <w:basedOn w:val="TableNormal"/>
    <w:uiPriority w:val="99"/>
    <w:qFormat/>
    <w:rsid w:val="0061138A"/>
    <w:pPr>
      <w:spacing w:after="0" w:line="240" w:lineRule="auto"/>
      <w:jc w:val="center"/>
    </w:pPr>
    <w:rPr>
      <w:rFonts w:eastAsiaTheme="minorEastAsia"/>
      <w:sz w:val="28"/>
      <w:szCs w:val="28"/>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table" w:styleId="MediumList2-Accent1">
    <w:name w:val="Medium List 2 Accent 1"/>
    <w:basedOn w:val="TableNormal"/>
    <w:uiPriority w:val="66"/>
    <w:rsid w:val="0061138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TableofFigures">
    <w:name w:val="table of figures"/>
    <w:basedOn w:val="Normal"/>
    <w:next w:val="Normal"/>
    <w:uiPriority w:val="99"/>
    <w:unhideWhenUsed/>
    <w:rsid w:val="003225F1"/>
    <w:pPr>
      <w:spacing w:after="0"/>
    </w:pPr>
  </w:style>
  <w:style w:type="character" w:styleId="Emphasis">
    <w:name w:val="Emphasis"/>
    <w:basedOn w:val="DefaultParagraphFont"/>
    <w:uiPriority w:val="20"/>
    <w:qFormat/>
    <w:rsid w:val="000D5A6B"/>
    <w:rPr>
      <w:i/>
      <w:iCs/>
    </w:rPr>
  </w:style>
  <w:style w:type="character" w:styleId="UnresolvedMention">
    <w:name w:val="Unresolved Mention"/>
    <w:basedOn w:val="DefaultParagraphFont"/>
    <w:uiPriority w:val="99"/>
    <w:semiHidden/>
    <w:unhideWhenUsed/>
    <w:rsid w:val="001E55AE"/>
    <w:rPr>
      <w:color w:val="605E5C"/>
      <w:shd w:val="clear" w:color="auto" w:fill="E1DFDD"/>
    </w:rPr>
  </w:style>
  <w:style w:type="character" w:styleId="FollowedHyperlink">
    <w:name w:val="FollowedHyperlink"/>
    <w:basedOn w:val="DefaultParagraphFont"/>
    <w:uiPriority w:val="99"/>
    <w:semiHidden/>
    <w:unhideWhenUsed/>
    <w:rsid w:val="001E55AE"/>
    <w:rPr>
      <w:color w:val="954F72" w:themeColor="followedHyperlink"/>
      <w:u w:val="single"/>
    </w:rPr>
  </w:style>
  <w:style w:type="character" w:customStyle="1" w:styleId="jss431">
    <w:name w:val="jss431"/>
    <w:basedOn w:val="DefaultParagraphFont"/>
    <w:rsid w:val="00F00335"/>
  </w:style>
  <w:style w:type="table" w:styleId="TableGrid">
    <w:name w:val="Table Grid"/>
    <w:basedOn w:val="TableNormal"/>
    <w:uiPriority w:val="39"/>
    <w:rsid w:val="00861A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43295"/>
    <w:pPr>
      <w:spacing w:before="100" w:beforeAutospacing="1" w:after="100" w:afterAutospacing="1" w:line="240" w:lineRule="auto"/>
      <w:jc w:val="left"/>
    </w:pPr>
    <w:rPr>
      <w:rFonts w:ascii="Times New Roman" w:eastAsia="Times New Roman" w:hAnsi="Times New Roman" w:cs="Times New Roman"/>
      <w:sz w:val="24"/>
      <w:szCs w:val="24"/>
      <w:lang w:val="en-GB" w:eastAsia="en-GB"/>
    </w:rPr>
  </w:style>
  <w:style w:type="paragraph" w:customStyle="1" w:styleId="rtejustify">
    <w:name w:val="rtejustify"/>
    <w:basedOn w:val="Normal"/>
    <w:rsid w:val="00B43295"/>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Strong">
    <w:name w:val="Strong"/>
    <w:basedOn w:val="DefaultParagraphFont"/>
    <w:uiPriority w:val="22"/>
    <w:qFormat/>
    <w:rsid w:val="00B4329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0292">
      <w:bodyDiv w:val="1"/>
      <w:marLeft w:val="0"/>
      <w:marRight w:val="0"/>
      <w:marTop w:val="0"/>
      <w:marBottom w:val="0"/>
      <w:divBdr>
        <w:top w:val="none" w:sz="0" w:space="0" w:color="auto"/>
        <w:left w:val="none" w:sz="0" w:space="0" w:color="auto"/>
        <w:bottom w:val="none" w:sz="0" w:space="0" w:color="auto"/>
        <w:right w:val="none" w:sz="0" w:space="0" w:color="auto"/>
      </w:divBdr>
      <w:divsChild>
        <w:div w:id="1558971018">
          <w:marLeft w:val="480"/>
          <w:marRight w:val="0"/>
          <w:marTop w:val="0"/>
          <w:marBottom w:val="0"/>
          <w:divBdr>
            <w:top w:val="none" w:sz="0" w:space="0" w:color="auto"/>
            <w:left w:val="none" w:sz="0" w:space="0" w:color="auto"/>
            <w:bottom w:val="none" w:sz="0" w:space="0" w:color="auto"/>
            <w:right w:val="none" w:sz="0" w:space="0" w:color="auto"/>
          </w:divBdr>
          <w:divsChild>
            <w:div w:id="104891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4579">
      <w:bodyDiv w:val="1"/>
      <w:marLeft w:val="0"/>
      <w:marRight w:val="0"/>
      <w:marTop w:val="0"/>
      <w:marBottom w:val="0"/>
      <w:divBdr>
        <w:top w:val="none" w:sz="0" w:space="0" w:color="auto"/>
        <w:left w:val="none" w:sz="0" w:space="0" w:color="auto"/>
        <w:bottom w:val="none" w:sz="0" w:space="0" w:color="auto"/>
        <w:right w:val="none" w:sz="0" w:space="0" w:color="auto"/>
      </w:divBdr>
      <w:divsChild>
        <w:div w:id="1531602321">
          <w:marLeft w:val="480"/>
          <w:marRight w:val="0"/>
          <w:marTop w:val="0"/>
          <w:marBottom w:val="0"/>
          <w:divBdr>
            <w:top w:val="none" w:sz="0" w:space="0" w:color="auto"/>
            <w:left w:val="none" w:sz="0" w:space="0" w:color="auto"/>
            <w:bottom w:val="none" w:sz="0" w:space="0" w:color="auto"/>
            <w:right w:val="none" w:sz="0" w:space="0" w:color="auto"/>
          </w:divBdr>
          <w:divsChild>
            <w:div w:id="26889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3472">
      <w:bodyDiv w:val="1"/>
      <w:marLeft w:val="0"/>
      <w:marRight w:val="0"/>
      <w:marTop w:val="0"/>
      <w:marBottom w:val="0"/>
      <w:divBdr>
        <w:top w:val="none" w:sz="0" w:space="0" w:color="auto"/>
        <w:left w:val="none" w:sz="0" w:space="0" w:color="auto"/>
        <w:bottom w:val="none" w:sz="0" w:space="0" w:color="auto"/>
        <w:right w:val="none" w:sz="0" w:space="0" w:color="auto"/>
      </w:divBdr>
    </w:div>
    <w:div w:id="239101200">
      <w:bodyDiv w:val="1"/>
      <w:marLeft w:val="0"/>
      <w:marRight w:val="0"/>
      <w:marTop w:val="0"/>
      <w:marBottom w:val="0"/>
      <w:divBdr>
        <w:top w:val="none" w:sz="0" w:space="0" w:color="auto"/>
        <w:left w:val="none" w:sz="0" w:space="0" w:color="auto"/>
        <w:bottom w:val="none" w:sz="0" w:space="0" w:color="auto"/>
        <w:right w:val="none" w:sz="0" w:space="0" w:color="auto"/>
      </w:divBdr>
    </w:div>
    <w:div w:id="290594644">
      <w:bodyDiv w:val="1"/>
      <w:marLeft w:val="0"/>
      <w:marRight w:val="0"/>
      <w:marTop w:val="0"/>
      <w:marBottom w:val="0"/>
      <w:divBdr>
        <w:top w:val="none" w:sz="0" w:space="0" w:color="auto"/>
        <w:left w:val="none" w:sz="0" w:space="0" w:color="auto"/>
        <w:bottom w:val="none" w:sz="0" w:space="0" w:color="auto"/>
        <w:right w:val="none" w:sz="0" w:space="0" w:color="auto"/>
      </w:divBdr>
    </w:div>
    <w:div w:id="456224367">
      <w:bodyDiv w:val="1"/>
      <w:marLeft w:val="0"/>
      <w:marRight w:val="0"/>
      <w:marTop w:val="0"/>
      <w:marBottom w:val="0"/>
      <w:divBdr>
        <w:top w:val="none" w:sz="0" w:space="0" w:color="auto"/>
        <w:left w:val="none" w:sz="0" w:space="0" w:color="auto"/>
        <w:bottom w:val="none" w:sz="0" w:space="0" w:color="auto"/>
        <w:right w:val="none" w:sz="0" w:space="0" w:color="auto"/>
      </w:divBdr>
      <w:divsChild>
        <w:div w:id="189687159">
          <w:marLeft w:val="480"/>
          <w:marRight w:val="0"/>
          <w:marTop w:val="0"/>
          <w:marBottom w:val="0"/>
          <w:divBdr>
            <w:top w:val="none" w:sz="0" w:space="0" w:color="auto"/>
            <w:left w:val="none" w:sz="0" w:space="0" w:color="auto"/>
            <w:bottom w:val="none" w:sz="0" w:space="0" w:color="auto"/>
            <w:right w:val="none" w:sz="0" w:space="0" w:color="auto"/>
          </w:divBdr>
          <w:divsChild>
            <w:div w:id="63557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130267">
      <w:bodyDiv w:val="1"/>
      <w:marLeft w:val="0"/>
      <w:marRight w:val="0"/>
      <w:marTop w:val="0"/>
      <w:marBottom w:val="0"/>
      <w:divBdr>
        <w:top w:val="none" w:sz="0" w:space="0" w:color="auto"/>
        <w:left w:val="none" w:sz="0" w:space="0" w:color="auto"/>
        <w:bottom w:val="none" w:sz="0" w:space="0" w:color="auto"/>
        <w:right w:val="none" w:sz="0" w:space="0" w:color="auto"/>
      </w:divBdr>
    </w:div>
    <w:div w:id="538518606">
      <w:bodyDiv w:val="1"/>
      <w:marLeft w:val="0"/>
      <w:marRight w:val="0"/>
      <w:marTop w:val="0"/>
      <w:marBottom w:val="0"/>
      <w:divBdr>
        <w:top w:val="none" w:sz="0" w:space="0" w:color="auto"/>
        <w:left w:val="none" w:sz="0" w:space="0" w:color="auto"/>
        <w:bottom w:val="none" w:sz="0" w:space="0" w:color="auto"/>
        <w:right w:val="none" w:sz="0" w:space="0" w:color="auto"/>
      </w:divBdr>
    </w:div>
    <w:div w:id="541209951">
      <w:bodyDiv w:val="1"/>
      <w:marLeft w:val="0"/>
      <w:marRight w:val="0"/>
      <w:marTop w:val="0"/>
      <w:marBottom w:val="0"/>
      <w:divBdr>
        <w:top w:val="none" w:sz="0" w:space="0" w:color="auto"/>
        <w:left w:val="none" w:sz="0" w:space="0" w:color="auto"/>
        <w:bottom w:val="none" w:sz="0" w:space="0" w:color="auto"/>
        <w:right w:val="none" w:sz="0" w:space="0" w:color="auto"/>
      </w:divBdr>
    </w:div>
    <w:div w:id="654652969">
      <w:bodyDiv w:val="1"/>
      <w:marLeft w:val="0"/>
      <w:marRight w:val="0"/>
      <w:marTop w:val="0"/>
      <w:marBottom w:val="0"/>
      <w:divBdr>
        <w:top w:val="none" w:sz="0" w:space="0" w:color="auto"/>
        <w:left w:val="none" w:sz="0" w:space="0" w:color="auto"/>
        <w:bottom w:val="none" w:sz="0" w:space="0" w:color="auto"/>
        <w:right w:val="none" w:sz="0" w:space="0" w:color="auto"/>
      </w:divBdr>
      <w:divsChild>
        <w:div w:id="1733892736">
          <w:marLeft w:val="480"/>
          <w:marRight w:val="0"/>
          <w:marTop w:val="0"/>
          <w:marBottom w:val="0"/>
          <w:divBdr>
            <w:top w:val="none" w:sz="0" w:space="0" w:color="auto"/>
            <w:left w:val="none" w:sz="0" w:space="0" w:color="auto"/>
            <w:bottom w:val="none" w:sz="0" w:space="0" w:color="auto"/>
            <w:right w:val="none" w:sz="0" w:space="0" w:color="auto"/>
          </w:divBdr>
          <w:divsChild>
            <w:div w:id="72937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11040">
      <w:bodyDiv w:val="1"/>
      <w:marLeft w:val="0"/>
      <w:marRight w:val="0"/>
      <w:marTop w:val="0"/>
      <w:marBottom w:val="0"/>
      <w:divBdr>
        <w:top w:val="none" w:sz="0" w:space="0" w:color="auto"/>
        <w:left w:val="none" w:sz="0" w:space="0" w:color="auto"/>
        <w:bottom w:val="none" w:sz="0" w:space="0" w:color="auto"/>
        <w:right w:val="none" w:sz="0" w:space="0" w:color="auto"/>
      </w:divBdr>
      <w:divsChild>
        <w:div w:id="1150293298">
          <w:marLeft w:val="480"/>
          <w:marRight w:val="0"/>
          <w:marTop w:val="0"/>
          <w:marBottom w:val="0"/>
          <w:divBdr>
            <w:top w:val="none" w:sz="0" w:space="0" w:color="auto"/>
            <w:left w:val="none" w:sz="0" w:space="0" w:color="auto"/>
            <w:bottom w:val="none" w:sz="0" w:space="0" w:color="auto"/>
            <w:right w:val="none" w:sz="0" w:space="0" w:color="auto"/>
          </w:divBdr>
          <w:divsChild>
            <w:div w:id="202755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9804">
      <w:bodyDiv w:val="1"/>
      <w:marLeft w:val="0"/>
      <w:marRight w:val="0"/>
      <w:marTop w:val="0"/>
      <w:marBottom w:val="0"/>
      <w:divBdr>
        <w:top w:val="none" w:sz="0" w:space="0" w:color="auto"/>
        <w:left w:val="none" w:sz="0" w:space="0" w:color="auto"/>
        <w:bottom w:val="none" w:sz="0" w:space="0" w:color="auto"/>
        <w:right w:val="none" w:sz="0" w:space="0" w:color="auto"/>
      </w:divBdr>
      <w:divsChild>
        <w:div w:id="1257052196">
          <w:marLeft w:val="480"/>
          <w:marRight w:val="0"/>
          <w:marTop w:val="0"/>
          <w:marBottom w:val="0"/>
          <w:divBdr>
            <w:top w:val="none" w:sz="0" w:space="0" w:color="auto"/>
            <w:left w:val="none" w:sz="0" w:space="0" w:color="auto"/>
            <w:bottom w:val="none" w:sz="0" w:space="0" w:color="auto"/>
            <w:right w:val="none" w:sz="0" w:space="0" w:color="auto"/>
          </w:divBdr>
          <w:divsChild>
            <w:div w:id="137673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16169">
      <w:bodyDiv w:val="1"/>
      <w:marLeft w:val="0"/>
      <w:marRight w:val="0"/>
      <w:marTop w:val="0"/>
      <w:marBottom w:val="0"/>
      <w:divBdr>
        <w:top w:val="none" w:sz="0" w:space="0" w:color="auto"/>
        <w:left w:val="none" w:sz="0" w:space="0" w:color="auto"/>
        <w:bottom w:val="none" w:sz="0" w:space="0" w:color="auto"/>
        <w:right w:val="none" w:sz="0" w:space="0" w:color="auto"/>
      </w:divBdr>
      <w:divsChild>
        <w:div w:id="1609660899">
          <w:marLeft w:val="480"/>
          <w:marRight w:val="0"/>
          <w:marTop w:val="0"/>
          <w:marBottom w:val="0"/>
          <w:divBdr>
            <w:top w:val="none" w:sz="0" w:space="0" w:color="auto"/>
            <w:left w:val="none" w:sz="0" w:space="0" w:color="auto"/>
            <w:bottom w:val="none" w:sz="0" w:space="0" w:color="auto"/>
            <w:right w:val="none" w:sz="0" w:space="0" w:color="auto"/>
          </w:divBdr>
          <w:divsChild>
            <w:div w:id="30116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33181">
      <w:bodyDiv w:val="1"/>
      <w:marLeft w:val="0"/>
      <w:marRight w:val="0"/>
      <w:marTop w:val="0"/>
      <w:marBottom w:val="0"/>
      <w:divBdr>
        <w:top w:val="none" w:sz="0" w:space="0" w:color="auto"/>
        <w:left w:val="none" w:sz="0" w:space="0" w:color="auto"/>
        <w:bottom w:val="none" w:sz="0" w:space="0" w:color="auto"/>
        <w:right w:val="none" w:sz="0" w:space="0" w:color="auto"/>
      </w:divBdr>
      <w:divsChild>
        <w:div w:id="38747165">
          <w:marLeft w:val="480"/>
          <w:marRight w:val="0"/>
          <w:marTop w:val="0"/>
          <w:marBottom w:val="0"/>
          <w:divBdr>
            <w:top w:val="none" w:sz="0" w:space="0" w:color="auto"/>
            <w:left w:val="none" w:sz="0" w:space="0" w:color="auto"/>
            <w:bottom w:val="none" w:sz="0" w:space="0" w:color="auto"/>
            <w:right w:val="none" w:sz="0" w:space="0" w:color="auto"/>
          </w:divBdr>
          <w:divsChild>
            <w:div w:id="2088842533">
              <w:marLeft w:val="0"/>
              <w:marRight w:val="0"/>
              <w:marTop w:val="0"/>
              <w:marBottom w:val="0"/>
              <w:divBdr>
                <w:top w:val="none" w:sz="0" w:space="0" w:color="auto"/>
                <w:left w:val="none" w:sz="0" w:space="0" w:color="auto"/>
                <w:bottom w:val="none" w:sz="0" w:space="0" w:color="auto"/>
                <w:right w:val="none" w:sz="0" w:space="0" w:color="auto"/>
              </w:divBdr>
            </w:div>
            <w:div w:id="1663124080">
              <w:marLeft w:val="0"/>
              <w:marRight w:val="0"/>
              <w:marTop w:val="0"/>
              <w:marBottom w:val="0"/>
              <w:divBdr>
                <w:top w:val="none" w:sz="0" w:space="0" w:color="auto"/>
                <w:left w:val="none" w:sz="0" w:space="0" w:color="auto"/>
                <w:bottom w:val="none" w:sz="0" w:space="0" w:color="auto"/>
                <w:right w:val="none" w:sz="0" w:space="0" w:color="auto"/>
              </w:divBdr>
            </w:div>
            <w:div w:id="1728529238">
              <w:marLeft w:val="0"/>
              <w:marRight w:val="0"/>
              <w:marTop w:val="0"/>
              <w:marBottom w:val="0"/>
              <w:divBdr>
                <w:top w:val="none" w:sz="0" w:space="0" w:color="auto"/>
                <w:left w:val="none" w:sz="0" w:space="0" w:color="auto"/>
                <w:bottom w:val="none" w:sz="0" w:space="0" w:color="auto"/>
                <w:right w:val="none" w:sz="0" w:space="0" w:color="auto"/>
              </w:divBdr>
            </w:div>
            <w:div w:id="1593778479">
              <w:marLeft w:val="0"/>
              <w:marRight w:val="0"/>
              <w:marTop w:val="0"/>
              <w:marBottom w:val="0"/>
              <w:divBdr>
                <w:top w:val="none" w:sz="0" w:space="0" w:color="auto"/>
                <w:left w:val="none" w:sz="0" w:space="0" w:color="auto"/>
                <w:bottom w:val="none" w:sz="0" w:space="0" w:color="auto"/>
                <w:right w:val="none" w:sz="0" w:space="0" w:color="auto"/>
              </w:divBdr>
            </w:div>
            <w:div w:id="18614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77837">
      <w:bodyDiv w:val="1"/>
      <w:marLeft w:val="0"/>
      <w:marRight w:val="0"/>
      <w:marTop w:val="0"/>
      <w:marBottom w:val="0"/>
      <w:divBdr>
        <w:top w:val="none" w:sz="0" w:space="0" w:color="auto"/>
        <w:left w:val="none" w:sz="0" w:space="0" w:color="auto"/>
        <w:bottom w:val="none" w:sz="0" w:space="0" w:color="auto"/>
        <w:right w:val="none" w:sz="0" w:space="0" w:color="auto"/>
      </w:divBdr>
    </w:div>
    <w:div w:id="985284606">
      <w:bodyDiv w:val="1"/>
      <w:marLeft w:val="0"/>
      <w:marRight w:val="0"/>
      <w:marTop w:val="0"/>
      <w:marBottom w:val="0"/>
      <w:divBdr>
        <w:top w:val="none" w:sz="0" w:space="0" w:color="auto"/>
        <w:left w:val="none" w:sz="0" w:space="0" w:color="auto"/>
        <w:bottom w:val="none" w:sz="0" w:space="0" w:color="auto"/>
        <w:right w:val="none" w:sz="0" w:space="0" w:color="auto"/>
      </w:divBdr>
      <w:divsChild>
        <w:div w:id="831021555">
          <w:marLeft w:val="480"/>
          <w:marRight w:val="0"/>
          <w:marTop w:val="0"/>
          <w:marBottom w:val="0"/>
          <w:divBdr>
            <w:top w:val="none" w:sz="0" w:space="0" w:color="auto"/>
            <w:left w:val="none" w:sz="0" w:space="0" w:color="auto"/>
            <w:bottom w:val="none" w:sz="0" w:space="0" w:color="auto"/>
            <w:right w:val="none" w:sz="0" w:space="0" w:color="auto"/>
          </w:divBdr>
          <w:divsChild>
            <w:div w:id="14165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08578">
      <w:bodyDiv w:val="1"/>
      <w:marLeft w:val="0"/>
      <w:marRight w:val="0"/>
      <w:marTop w:val="0"/>
      <w:marBottom w:val="0"/>
      <w:divBdr>
        <w:top w:val="none" w:sz="0" w:space="0" w:color="auto"/>
        <w:left w:val="none" w:sz="0" w:space="0" w:color="auto"/>
        <w:bottom w:val="none" w:sz="0" w:space="0" w:color="auto"/>
        <w:right w:val="none" w:sz="0" w:space="0" w:color="auto"/>
      </w:divBdr>
      <w:divsChild>
        <w:div w:id="1997344450">
          <w:marLeft w:val="0"/>
          <w:marRight w:val="0"/>
          <w:marTop w:val="0"/>
          <w:marBottom w:val="0"/>
          <w:divBdr>
            <w:top w:val="none" w:sz="0" w:space="0" w:color="auto"/>
            <w:left w:val="none" w:sz="0" w:space="0" w:color="auto"/>
            <w:bottom w:val="none" w:sz="0" w:space="0" w:color="auto"/>
            <w:right w:val="none" w:sz="0" w:space="0" w:color="auto"/>
          </w:divBdr>
        </w:div>
      </w:divsChild>
    </w:div>
    <w:div w:id="1203058970">
      <w:bodyDiv w:val="1"/>
      <w:marLeft w:val="0"/>
      <w:marRight w:val="0"/>
      <w:marTop w:val="0"/>
      <w:marBottom w:val="0"/>
      <w:divBdr>
        <w:top w:val="none" w:sz="0" w:space="0" w:color="auto"/>
        <w:left w:val="none" w:sz="0" w:space="0" w:color="auto"/>
        <w:bottom w:val="none" w:sz="0" w:space="0" w:color="auto"/>
        <w:right w:val="none" w:sz="0" w:space="0" w:color="auto"/>
      </w:divBdr>
    </w:div>
    <w:div w:id="1299412800">
      <w:bodyDiv w:val="1"/>
      <w:marLeft w:val="0"/>
      <w:marRight w:val="0"/>
      <w:marTop w:val="0"/>
      <w:marBottom w:val="0"/>
      <w:divBdr>
        <w:top w:val="none" w:sz="0" w:space="0" w:color="auto"/>
        <w:left w:val="none" w:sz="0" w:space="0" w:color="auto"/>
        <w:bottom w:val="none" w:sz="0" w:space="0" w:color="auto"/>
        <w:right w:val="none" w:sz="0" w:space="0" w:color="auto"/>
      </w:divBdr>
    </w:div>
    <w:div w:id="1392968827">
      <w:bodyDiv w:val="1"/>
      <w:marLeft w:val="0"/>
      <w:marRight w:val="0"/>
      <w:marTop w:val="0"/>
      <w:marBottom w:val="0"/>
      <w:divBdr>
        <w:top w:val="none" w:sz="0" w:space="0" w:color="auto"/>
        <w:left w:val="none" w:sz="0" w:space="0" w:color="auto"/>
        <w:bottom w:val="none" w:sz="0" w:space="0" w:color="auto"/>
        <w:right w:val="none" w:sz="0" w:space="0" w:color="auto"/>
      </w:divBdr>
    </w:div>
    <w:div w:id="1462765766">
      <w:bodyDiv w:val="1"/>
      <w:marLeft w:val="0"/>
      <w:marRight w:val="0"/>
      <w:marTop w:val="0"/>
      <w:marBottom w:val="0"/>
      <w:divBdr>
        <w:top w:val="none" w:sz="0" w:space="0" w:color="auto"/>
        <w:left w:val="none" w:sz="0" w:space="0" w:color="auto"/>
        <w:bottom w:val="none" w:sz="0" w:space="0" w:color="auto"/>
        <w:right w:val="none" w:sz="0" w:space="0" w:color="auto"/>
      </w:divBdr>
    </w:div>
    <w:div w:id="1483110123">
      <w:bodyDiv w:val="1"/>
      <w:marLeft w:val="0"/>
      <w:marRight w:val="0"/>
      <w:marTop w:val="0"/>
      <w:marBottom w:val="0"/>
      <w:divBdr>
        <w:top w:val="none" w:sz="0" w:space="0" w:color="auto"/>
        <w:left w:val="none" w:sz="0" w:space="0" w:color="auto"/>
        <w:bottom w:val="none" w:sz="0" w:space="0" w:color="auto"/>
        <w:right w:val="none" w:sz="0" w:space="0" w:color="auto"/>
      </w:divBdr>
    </w:div>
    <w:div w:id="1499350597">
      <w:bodyDiv w:val="1"/>
      <w:marLeft w:val="0"/>
      <w:marRight w:val="0"/>
      <w:marTop w:val="0"/>
      <w:marBottom w:val="0"/>
      <w:divBdr>
        <w:top w:val="none" w:sz="0" w:space="0" w:color="auto"/>
        <w:left w:val="none" w:sz="0" w:space="0" w:color="auto"/>
        <w:bottom w:val="none" w:sz="0" w:space="0" w:color="auto"/>
        <w:right w:val="none" w:sz="0" w:space="0" w:color="auto"/>
      </w:divBdr>
      <w:divsChild>
        <w:div w:id="2019313171">
          <w:marLeft w:val="480"/>
          <w:marRight w:val="0"/>
          <w:marTop w:val="0"/>
          <w:marBottom w:val="0"/>
          <w:divBdr>
            <w:top w:val="none" w:sz="0" w:space="0" w:color="auto"/>
            <w:left w:val="none" w:sz="0" w:space="0" w:color="auto"/>
            <w:bottom w:val="none" w:sz="0" w:space="0" w:color="auto"/>
            <w:right w:val="none" w:sz="0" w:space="0" w:color="auto"/>
          </w:divBdr>
          <w:divsChild>
            <w:div w:id="190895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23656">
      <w:bodyDiv w:val="1"/>
      <w:marLeft w:val="0"/>
      <w:marRight w:val="0"/>
      <w:marTop w:val="0"/>
      <w:marBottom w:val="0"/>
      <w:divBdr>
        <w:top w:val="none" w:sz="0" w:space="0" w:color="auto"/>
        <w:left w:val="none" w:sz="0" w:space="0" w:color="auto"/>
        <w:bottom w:val="none" w:sz="0" w:space="0" w:color="auto"/>
        <w:right w:val="none" w:sz="0" w:space="0" w:color="auto"/>
      </w:divBdr>
      <w:divsChild>
        <w:div w:id="1841850044">
          <w:marLeft w:val="480"/>
          <w:marRight w:val="0"/>
          <w:marTop w:val="0"/>
          <w:marBottom w:val="0"/>
          <w:divBdr>
            <w:top w:val="none" w:sz="0" w:space="0" w:color="auto"/>
            <w:left w:val="none" w:sz="0" w:space="0" w:color="auto"/>
            <w:bottom w:val="none" w:sz="0" w:space="0" w:color="auto"/>
            <w:right w:val="none" w:sz="0" w:space="0" w:color="auto"/>
          </w:divBdr>
          <w:divsChild>
            <w:div w:id="139199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12615">
      <w:bodyDiv w:val="1"/>
      <w:marLeft w:val="0"/>
      <w:marRight w:val="0"/>
      <w:marTop w:val="0"/>
      <w:marBottom w:val="0"/>
      <w:divBdr>
        <w:top w:val="none" w:sz="0" w:space="0" w:color="auto"/>
        <w:left w:val="none" w:sz="0" w:space="0" w:color="auto"/>
        <w:bottom w:val="none" w:sz="0" w:space="0" w:color="auto"/>
        <w:right w:val="none" w:sz="0" w:space="0" w:color="auto"/>
      </w:divBdr>
      <w:divsChild>
        <w:div w:id="1405026797">
          <w:marLeft w:val="480"/>
          <w:marRight w:val="0"/>
          <w:marTop w:val="0"/>
          <w:marBottom w:val="0"/>
          <w:divBdr>
            <w:top w:val="none" w:sz="0" w:space="0" w:color="auto"/>
            <w:left w:val="none" w:sz="0" w:space="0" w:color="auto"/>
            <w:bottom w:val="none" w:sz="0" w:space="0" w:color="auto"/>
            <w:right w:val="none" w:sz="0" w:space="0" w:color="auto"/>
          </w:divBdr>
          <w:divsChild>
            <w:div w:id="15709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82334">
      <w:bodyDiv w:val="1"/>
      <w:marLeft w:val="0"/>
      <w:marRight w:val="0"/>
      <w:marTop w:val="0"/>
      <w:marBottom w:val="0"/>
      <w:divBdr>
        <w:top w:val="none" w:sz="0" w:space="0" w:color="auto"/>
        <w:left w:val="none" w:sz="0" w:space="0" w:color="auto"/>
        <w:bottom w:val="none" w:sz="0" w:space="0" w:color="auto"/>
        <w:right w:val="none" w:sz="0" w:space="0" w:color="auto"/>
      </w:divBdr>
    </w:div>
    <w:div w:id="1669095951">
      <w:bodyDiv w:val="1"/>
      <w:marLeft w:val="0"/>
      <w:marRight w:val="0"/>
      <w:marTop w:val="0"/>
      <w:marBottom w:val="0"/>
      <w:divBdr>
        <w:top w:val="none" w:sz="0" w:space="0" w:color="auto"/>
        <w:left w:val="none" w:sz="0" w:space="0" w:color="auto"/>
        <w:bottom w:val="none" w:sz="0" w:space="0" w:color="auto"/>
        <w:right w:val="none" w:sz="0" w:space="0" w:color="auto"/>
      </w:divBdr>
    </w:div>
    <w:div w:id="1677459883">
      <w:bodyDiv w:val="1"/>
      <w:marLeft w:val="0"/>
      <w:marRight w:val="0"/>
      <w:marTop w:val="0"/>
      <w:marBottom w:val="0"/>
      <w:divBdr>
        <w:top w:val="none" w:sz="0" w:space="0" w:color="auto"/>
        <w:left w:val="none" w:sz="0" w:space="0" w:color="auto"/>
        <w:bottom w:val="none" w:sz="0" w:space="0" w:color="auto"/>
        <w:right w:val="none" w:sz="0" w:space="0" w:color="auto"/>
      </w:divBdr>
    </w:div>
    <w:div w:id="1698383594">
      <w:bodyDiv w:val="1"/>
      <w:marLeft w:val="0"/>
      <w:marRight w:val="0"/>
      <w:marTop w:val="0"/>
      <w:marBottom w:val="0"/>
      <w:divBdr>
        <w:top w:val="none" w:sz="0" w:space="0" w:color="auto"/>
        <w:left w:val="none" w:sz="0" w:space="0" w:color="auto"/>
        <w:bottom w:val="none" w:sz="0" w:space="0" w:color="auto"/>
        <w:right w:val="none" w:sz="0" w:space="0" w:color="auto"/>
      </w:divBdr>
    </w:div>
    <w:div w:id="1758399338">
      <w:bodyDiv w:val="1"/>
      <w:marLeft w:val="0"/>
      <w:marRight w:val="0"/>
      <w:marTop w:val="0"/>
      <w:marBottom w:val="0"/>
      <w:divBdr>
        <w:top w:val="none" w:sz="0" w:space="0" w:color="auto"/>
        <w:left w:val="none" w:sz="0" w:space="0" w:color="auto"/>
        <w:bottom w:val="none" w:sz="0" w:space="0" w:color="auto"/>
        <w:right w:val="none" w:sz="0" w:space="0" w:color="auto"/>
      </w:divBdr>
    </w:div>
    <w:div w:id="1826824148">
      <w:bodyDiv w:val="1"/>
      <w:marLeft w:val="0"/>
      <w:marRight w:val="0"/>
      <w:marTop w:val="0"/>
      <w:marBottom w:val="0"/>
      <w:divBdr>
        <w:top w:val="none" w:sz="0" w:space="0" w:color="auto"/>
        <w:left w:val="none" w:sz="0" w:space="0" w:color="auto"/>
        <w:bottom w:val="none" w:sz="0" w:space="0" w:color="auto"/>
        <w:right w:val="none" w:sz="0" w:space="0" w:color="auto"/>
      </w:divBdr>
      <w:divsChild>
        <w:div w:id="263270529">
          <w:marLeft w:val="480"/>
          <w:marRight w:val="0"/>
          <w:marTop w:val="0"/>
          <w:marBottom w:val="0"/>
          <w:divBdr>
            <w:top w:val="none" w:sz="0" w:space="0" w:color="auto"/>
            <w:left w:val="none" w:sz="0" w:space="0" w:color="auto"/>
            <w:bottom w:val="none" w:sz="0" w:space="0" w:color="auto"/>
            <w:right w:val="none" w:sz="0" w:space="0" w:color="auto"/>
          </w:divBdr>
          <w:divsChild>
            <w:div w:id="94754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452176">
      <w:bodyDiv w:val="1"/>
      <w:marLeft w:val="0"/>
      <w:marRight w:val="0"/>
      <w:marTop w:val="0"/>
      <w:marBottom w:val="0"/>
      <w:divBdr>
        <w:top w:val="none" w:sz="0" w:space="0" w:color="auto"/>
        <w:left w:val="none" w:sz="0" w:space="0" w:color="auto"/>
        <w:bottom w:val="none" w:sz="0" w:space="0" w:color="auto"/>
        <w:right w:val="none" w:sz="0" w:space="0" w:color="auto"/>
      </w:divBdr>
    </w:div>
    <w:div w:id="2047829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doi.org/10.1109/AIMS.2017.19" TargetMode="External"/><Relationship Id="rId68" Type="http://schemas.openxmlformats.org/officeDocument/2006/relationships/hyperlink" Target="https://doi.org/10.5194/isprs-archives-XLII-4-W18-609-2019" TargetMode="External"/><Relationship Id="rId76" Type="http://schemas.openxmlformats.org/officeDocument/2006/relationships/hyperlink" Target="https://doi.org/10.1016/j.hal.2019.101624" TargetMode="External"/><Relationship Id="rId84" Type="http://schemas.openxmlformats.org/officeDocument/2006/relationships/hyperlink" Target="https://doi.org/10.1016/0034-4257(76)90045-6" TargetMode="External"/><Relationship Id="rId7" Type="http://schemas.openxmlformats.org/officeDocument/2006/relationships/endnotes" Target="endnotes.xml"/><Relationship Id="rId71" Type="http://schemas.openxmlformats.org/officeDocument/2006/relationships/hyperlink" Target="https://doi.org/10.1111/j.1440-1770.2011.00450.x" TargetMode="Externa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jpg"/><Relationship Id="rId58" Type="http://schemas.openxmlformats.org/officeDocument/2006/relationships/image" Target="media/image47.jpeg"/><Relationship Id="rId66" Type="http://schemas.openxmlformats.org/officeDocument/2006/relationships/hyperlink" Target="https://www.electronicslovers.com/2019/02/using-the-dht11-sensor-with-raspberry-pi.html" TargetMode="External"/><Relationship Id="rId74" Type="http://schemas.openxmlformats.org/officeDocument/2006/relationships/hyperlink" Target="https://doi.org/10.3389/frsen.2020.623678" TargetMode="External"/><Relationship Id="rId79" Type="http://schemas.openxmlformats.org/officeDocument/2006/relationships/hyperlink" Target="https://www.usgs.gov/faqs/what-are-best-landsat-spectral-bands-use-my-research?qt-news_science_products=0" TargetMode="External"/><Relationship Id="rId87"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hyperlink" Target="https://doi.org/10.3390/ijerph120910391"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6.jp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doi.org/10.1038/s41598-020-65600-1" TargetMode="External"/><Relationship Id="rId69" Type="http://schemas.openxmlformats.org/officeDocument/2006/relationships/hyperlink" Target="doi:10.1016/j.pocean.2012.10.002" TargetMode="External"/><Relationship Id="rId77" Type="http://schemas.openxmlformats.org/officeDocument/2006/relationships/hyperlink" Target="https://doi.org/10.3390/rs71013564"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file:///D:\STUDY\4.GIS\G%20I%20S%204.2\0.Project\Dr.%20E%20Nduati,%20Superviser\Submissions\https\doi.org\10.%201073\pnas.1619575114\" TargetMode="External"/><Relationship Id="rId80" Type="http://schemas.openxmlformats.org/officeDocument/2006/relationships/hyperlink" Target="https://doi.org/10.1016/J.ENVPOL.2019.02.011" TargetMode="External"/><Relationship Id="rId85" Type="http://schemas.openxmlformats.org/officeDocument/2006/relationships/hyperlink" Target="https://doi.org/10.1016/j.envadv.2020.100008"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hyperlink" Target="http://arxiv.org/abs/1912.02305"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doi.org/10.1016/j.pocean.2013.12.008" TargetMode="External"/><Relationship Id="rId70" Type="http://schemas.openxmlformats.org/officeDocument/2006/relationships/hyperlink" Target="http://landsat.gsfc.nasa.gov/wp-content/uploads/2016/08/Landsat7_%20Handbook.pdf%20" TargetMode="External"/><Relationship Id="rId75" Type="http://schemas.openxmlformats.org/officeDocument/2006/relationships/hyperlink" Target="https://doi.org/10.1007/bf00397032" TargetMode="External"/><Relationship Id="rId83" Type="http://schemas.openxmlformats.org/officeDocument/2006/relationships/hyperlink" Target="https://doi.org/10.1590/0001-3765201720170125"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hyperlink" Target="https://www.electronicslovers.com/2017/11/dht11-interfacing-with-arduino.html"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doi.org/10.1007/s11356-021-13318-6" TargetMode="External"/><Relationship Id="rId73" Type="http://schemas.openxmlformats.org/officeDocument/2006/relationships/hyperlink" Target="https://doi.org/10.3390/toxins10070275" TargetMode="External"/><Relationship Id="rId78" Type="http://schemas.openxmlformats.org/officeDocument/2006/relationships/hyperlink" Target="https://doi.org/10.1007/s10533-004-0196-9" TargetMode="External"/><Relationship Id="rId81" Type="http://schemas.openxmlformats.org/officeDocument/2006/relationships/hyperlink" Target="https://www.cooking-hacks.com/documentation/tutorials/waspmote%20%23waspmote%20ps%202%208%204" TargetMode="External"/><Relationship Id="rId86"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STUDY\4.GIS\G%20I%20S%204.1\0.Project\Dr.%20E%20Nduati,%20Superviser\Submissions\ENC222-0149_2017_OKOMO_JACOB_OKELLO_1,2,3_Temp.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3B7249CF7774CAFBAD35AB9C4B120FB"/>
        <w:category>
          <w:name w:val="General"/>
          <w:gallery w:val="placeholder"/>
        </w:category>
        <w:types>
          <w:type w:val="bbPlcHdr"/>
        </w:types>
        <w:behaviors>
          <w:behavior w:val="content"/>
        </w:behaviors>
        <w:guid w:val="{41AC3896-F704-4164-9D6F-9126415294C9}"/>
      </w:docPartPr>
      <w:docPartBody>
        <w:p w:rsidR="000E7BFF" w:rsidRDefault="001F1C3C">
          <w:pPr>
            <w:pStyle w:val="23B7249CF7774CAFBAD35AB9C4B120FB"/>
          </w:pPr>
          <w:r w:rsidRPr="00642998">
            <w:rPr>
              <w:rStyle w:val="PlaceholderText"/>
            </w:rPr>
            <w:t>Click here to enter text.</w:t>
          </w:r>
        </w:p>
      </w:docPartBody>
    </w:docPart>
    <w:docPart>
      <w:docPartPr>
        <w:name w:val="F6D87B94FB374A62865E2ABD65C0BD44"/>
        <w:category>
          <w:name w:val="General"/>
          <w:gallery w:val="placeholder"/>
        </w:category>
        <w:types>
          <w:type w:val="bbPlcHdr"/>
        </w:types>
        <w:behaviors>
          <w:behavior w:val="content"/>
        </w:behaviors>
        <w:guid w:val="{2214069E-2B65-44EA-B485-4A7A23BD249C}"/>
      </w:docPartPr>
      <w:docPartBody>
        <w:p w:rsidR="000E7BFF" w:rsidRDefault="00533D5E" w:rsidP="00533D5E">
          <w:pPr>
            <w:pStyle w:val="F6D87B94FB374A62865E2ABD65C0BD44"/>
          </w:pPr>
          <w:r w:rsidRPr="00B3523C">
            <w:rPr>
              <w:rStyle w:val="PlaceholderText"/>
            </w:rPr>
            <w:t>Click here to enter text.</w:t>
          </w:r>
        </w:p>
      </w:docPartBody>
    </w:docPart>
    <w:docPart>
      <w:docPartPr>
        <w:name w:val="2832FFEBA06E4B30A38F6F653700A44B"/>
        <w:category>
          <w:name w:val="General"/>
          <w:gallery w:val="placeholder"/>
        </w:category>
        <w:types>
          <w:type w:val="bbPlcHdr"/>
        </w:types>
        <w:behaviors>
          <w:behavior w:val="content"/>
        </w:behaviors>
        <w:guid w:val="{EB107343-34E7-4B49-B6BD-9EA3A517C22B}"/>
      </w:docPartPr>
      <w:docPartBody>
        <w:p w:rsidR="000E7BFF" w:rsidRDefault="00533D5E" w:rsidP="00533D5E">
          <w:pPr>
            <w:pStyle w:val="2832FFEBA06E4B30A38F6F653700A44B"/>
          </w:pPr>
          <w:r w:rsidRPr="00642998">
            <w:rPr>
              <w:rStyle w:val="PlaceholderText"/>
            </w:rPr>
            <w:t>Click here to enter text.</w:t>
          </w:r>
        </w:p>
      </w:docPartBody>
    </w:docPart>
    <w:docPart>
      <w:docPartPr>
        <w:name w:val="CF0CEDE598774B38B852872D3826010B"/>
        <w:category>
          <w:name w:val="General"/>
          <w:gallery w:val="placeholder"/>
        </w:category>
        <w:types>
          <w:type w:val="bbPlcHdr"/>
        </w:types>
        <w:behaviors>
          <w:behavior w:val="content"/>
        </w:behaviors>
        <w:guid w:val="{6B75C113-31F3-438B-9611-7E0E558A65D8}"/>
      </w:docPartPr>
      <w:docPartBody>
        <w:p w:rsidR="007028C4" w:rsidRDefault="00F136B6" w:rsidP="00F136B6">
          <w:pPr>
            <w:pStyle w:val="CF0CEDE598774B38B852872D3826010B"/>
          </w:pPr>
          <w:r w:rsidRPr="00642998">
            <w:rPr>
              <w:rStyle w:val="PlaceholderText"/>
            </w:rPr>
            <w:t>Click here to enter text.</w:t>
          </w:r>
        </w:p>
      </w:docPartBody>
    </w:docPart>
    <w:docPart>
      <w:docPartPr>
        <w:name w:val="F17ED2B4E7234C169BBFBA485E300B83"/>
        <w:category>
          <w:name w:val="General"/>
          <w:gallery w:val="placeholder"/>
        </w:category>
        <w:types>
          <w:type w:val="bbPlcHdr"/>
        </w:types>
        <w:behaviors>
          <w:behavior w:val="content"/>
        </w:behaviors>
        <w:guid w:val="{D09A82D7-4F78-4CBE-BEED-C7E9A502A419}"/>
      </w:docPartPr>
      <w:docPartBody>
        <w:p w:rsidR="00713572" w:rsidRDefault="007028C4" w:rsidP="007028C4">
          <w:pPr>
            <w:pStyle w:val="F17ED2B4E7234C169BBFBA485E300B83"/>
          </w:pPr>
          <w:r w:rsidRPr="00642998">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D5E"/>
    <w:rsid w:val="000657DE"/>
    <w:rsid w:val="000C3EE7"/>
    <w:rsid w:val="000E7BFF"/>
    <w:rsid w:val="001F1C3C"/>
    <w:rsid w:val="00292043"/>
    <w:rsid w:val="002C3353"/>
    <w:rsid w:val="003125C7"/>
    <w:rsid w:val="003245FB"/>
    <w:rsid w:val="003774BB"/>
    <w:rsid w:val="00392A84"/>
    <w:rsid w:val="003F4500"/>
    <w:rsid w:val="00411560"/>
    <w:rsid w:val="00451615"/>
    <w:rsid w:val="004952E8"/>
    <w:rsid w:val="004C4703"/>
    <w:rsid w:val="004E100E"/>
    <w:rsid w:val="004E63DB"/>
    <w:rsid w:val="005032B2"/>
    <w:rsid w:val="0052607A"/>
    <w:rsid w:val="00526361"/>
    <w:rsid w:val="00533D5E"/>
    <w:rsid w:val="00540867"/>
    <w:rsid w:val="00592E81"/>
    <w:rsid w:val="005931C0"/>
    <w:rsid w:val="005B3C01"/>
    <w:rsid w:val="005B57D3"/>
    <w:rsid w:val="005E1A82"/>
    <w:rsid w:val="005E7B5E"/>
    <w:rsid w:val="006A261C"/>
    <w:rsid w:val="007028C4"/>
    <w:rsid w:val="00703CFE"/>
    <w:rsid w:val="00713572"/>
    <w:rsid w:val="007744D7"/>
    <w:rsid w:val="007F5A2F"/>
    <w:rsid w:val="008B7B7F"/>
    <w:rsid w:val="008B7E73"/>
    <w:rsid w:val="008C4321"/>
    <w:rsid w:val="00993D94"/>
    <w:rsid w:val="009A0F01"/>
    <w:rsid w:val="009A2CC9"/>
    <w:rsid w:val="009E59B5"/>
    <w:rsid w:val="00A70CD4"/>
    <w:rsid w:val="00AA767B"/>
    <w:rsid w:val="00AB7111"/>
    <w:rsid w:val="00AC0AB2"/>
    <w:rsid w:val="00B107DC"/>
    <w:rsid w:val="00B45D60"/>
    <w:rsid w:val="00B63B3A"/>
    <w:rsid w:val="00B66C42"/>
    <w:rsid w:val="00D9789C"/>
    <w:rsid w:val="00E3603A"/>
    <w:rsid w:val="00E50DF9"/>
    <w:rsid w:val="00E86A4C"/>
    <w:rsid w:val="00EB1B2C"/>
    <w:rsid w:val="00F020E6"/>
    <w:rsid w:val="00F136B6"/>
    <w:rsid w:val="00F85EB3"/>
    <w:rsid w:val="00FC283F"/>
    <w:rsid w:val="00FD450B"/>
    <w:rsid w:val="00FE2152"/>
    <w:rsid w:val="00FE42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657DE"/>
    <w:rPr>
      <w:color w:val="808080"/>
    </w:rPr>
  </w:style>
  <w:style w:type="paragraph" w:customStyle="1" w:styleId="23B7249CF7774CAFBAD35AB9C4B120FB">
    <w:name w:val="23B7249CF7774CAFBAD35AB9C4B120FB"/>
  </w:style>
  <w:style w:type="paragraph" w:customStyle="1" w:styleId="F6D87B94FB374A62865E2ABD65C0BD44">
    <w:name w:val="F6D87B94FB374A62865E2ABD65C0BD44"/>
    <w:rsid w:val="00533D5E"/>
  </w:style>
  <w:style w:type="paragraph" w:customStyle="1" w:styleId="2832FFEBA06E4B30A38F6F653700A44B">
    <w:name w:val="2832FFEBA06E4B30A38F6F653700A44B"/>
    <w:rsid w:val="00533D5E"/>
  </w:style>
  <w:style w:type="paragraph" w:customStyle="1" w:styleId="CF0CEDE598774B38B852872D3826010B">
    <w:name w:val="CF0CEDE598774B38B852872D3826010B"/>
    <w:rsid w:val="00F136B6"/>
  </w:style>
  <w:style w:type="paragraph" w:customStyle="1" w:styleId="F17ED2B4E7234C169BBFBA485E300B83">
    <w:name w:val="F17ED2B4E7234C169BBFBA485E300B83"/>
    <w:rsid w:val="007028C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2976C3-D43A-4651-A831-5D87BD4F14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ENC222-0149_2017_OKOMO_JACOB_OKELLO_1,2,3_Temp.dotx</Template>
  <TotalTime>3336</TotalTime>
  <Pages>69</Pages>
  <Words>13229</Words>
  <Characters>75407</Characters>
  <Application>Microsoft Office Word</Application>
  <DocSecurity>0</DocSecurity>
  <Lines>628</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okomo</dc:creator>
  <cp:keywords/>
  <dc:description/>
  <cp:lastModifiedBy>okomo</cp:lastModifiedBy>
  <cp:revision>554</cp:revision>
  <cp:lastPrinted>2021-12-11T09:19:00Z</cp:lastPrinted>
  <dcterms:created xsi:type="dcterms:W3CDTF">2021-11-28T09:15:00Z</dcterms:created>
  <dcterms:modified xsi:type="dcterms:W3CDTF">2021-12-19T11:06:00Z</dcterms:modified>
</cp:coreProperties>
</file>