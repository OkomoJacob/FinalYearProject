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1010140"/>
      <w:bookmarkStart w:id="1" w:name="_Toc224829748"/>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w:t>
      </w:r>
      <w:r w:rsidRPr="000D6473">
        <w:rPr>
          <w:i/>
        </w:rPr>
        <w:t>declare</w:t>
      </w:r>
      <w:r w:rsidRPr="001B193C">
        <w:rPr>
          <w:i/>
        </w:rPr>
        <w:t xml:space="preserv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Pr="000D6473"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Pr="00777D82" w:rsidRDefault="00206429" w:rsidP="00D03BD9"/>
    <w:p w14:paraId="77BB23CF" w14:textId="77777777" w:rsidR="00206429" w:rsidRPr="00777D82" w:rsidRDefault="00206429" w:rsidP="00D03BD9">
      <w:pPr>
        <w:sectPr w:rsidR="00206429" w:rsidRPr="00777D82"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rPr>
          <w:rFonts w:eastAsiaTheme="minorHAnsi" w:cstheme="minorBidi"/>
          <w:b w:val="0"/>
          <w:bCs w:val="0"/>
          <w:sz w:val="22"/>
          <w:szCs w:val="22"/>
          <w:lang w:val="en-US" w:bidi="ar-SA"/>
        </w:rPr>
        <w:id w:val="216704515"/>
        <w:placeholder>
          <w:docPart w:val="23B7249CF7774CAFBAD35AB9C4B120FB"/>
        </w:placeholder>
      </w:sdtPr>
      <w:sdtEndPr>
        <w:rPr>
          <w:rFonts w:eastAsia="Calibri" w:cs="Times New Roman"/>
          <w:b/>
          <w:bCs/>
          <w:sz w:val="28"/>
          <w:szCs w:val="28"/>
          <w:lang w:val="en-GB" w:bidi="he-IL"/>
        </w:rPr>
      </w:sdtEndPr>
      <w:sdtContent>
        <w:p w14:paraId="6159A2ED" w14:textId="34DD317D" w:rsidR="00BB32BA" w:rsidRPr="0027479E" w:rsidRDefault="00C41A30" w:rsidP="00777D82">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C00925">
      <w:pPr>
        <w:pStyle w:val="Heading1"/>
      </w:pPr>
    </w:p>
    <w:p w14:paraId="646D159D" w14:textId="611A192F" w:rsidR="007F435A" w:rsidRDefault="007F435A" w:rsidP="00C00925">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5D0443B2" w14:textId="197538CB" w:rsidR="00865A26" w:rsidRDefault="002113C3" w:rsidP="00D03BD9">
      <w:pPr>
        <w:spacing w:line="259" w:lineRule="auto"/>
        <w:rPr>
          <w:lang w:bidi="he-IL"/>
        </w:rPr>
      </w:pPr>
      <w:r>
        <w:rPr>
          <w:lang w:bidi="he-IL"/>
        </w:rPr>
        <w:t>Continue here</w:t>
      </w:r>
      <w:r w:rsidR="00AE31BD">
        <w:rPr>
          <w:lang w:bidi="he-IL"/>
        </w:rPr>
        <w:t>:</w:t>
      </w:r>
    </w:p>
    <w:p w14:paraId="49F47AF5" w14:textId="77777777" w:rsidR="002B62CF" w:rsidRDefault="002B62CF" w:rsidP="00C00925">
      <w:pPr>
        <w:pStyle w:val="Heading1"/>
      </w:pPr>
      <w:bookmarkStart w:id="7" w:name="_Toc485037816"/>
      <w:bookmarkStart w:id="8" w:name="_Toc78718104"/>
    </w:p>
    <w:p w14:paraId="6EF88E97" w14:textId="77777777" w:rsidR="002B62CF" w:rsidRDefault="002B62CF" w:rsidP="00C00925">
      <w:pPr>
        <w:pStyle w:val="Heading1"/>
      </w:pPr>
    </w:p>
    <w:p w14:paraId="55822528" w14:textId="77777777" w:rsidR="002B62CF" w:rsidRDefault="002B62CF" w:rsidP="00C00925">
      <w:pPr>
        <w:pStyle w:val="Heading1"/>
      </w:pPr>
    </w:p>
    <w:p w14:paraId="131015D4" w14:textId="77777777" w:rsidR="002B62CF" w:rsidRDefault="002B62CF" w:rsidP="00C00925">
      <w:pPr>
        <w:pStyle w:val="Heading1"/>
      </w:pPr>
    </w:p>
    <w:p w14:paraId="19B3E05B" w14:textId="77777777" w:rsidR="002B62CF" w:rsidRDefault="002B62CF" w:rsidP="00C00925">
      <w:pPr>
        <w:pStyle w:val="Heading1"/>
      </w:pPr>
    </w:p>
    <w:p w14:paraId="7B0549EA" w14:textId="77777777" w:rsidR="002B62CF" w:rsidRDefault="002B62CF" w:rsidP="00C00925">
      <w:pPr>
        <w:pStyle w:val="Heading1"/>
      </w:pPr>
    </w:p>
    <w:p w14:paraId="141F1BBA" w14:textId="77777777" w:rsidR="002B62CF" w:rsidRDefault="002B62CF" w:rsidP="00C00925">
      <w:pPr>
        <w:pStyle w:val="Heading1"/>
      </w:pPr>
    </w:p>
    <w:p w14:paraId="69DBF6CB" w14:textId="77777777" w:rsidR="002B62CF" w:rsidRDefault="002B62CF" w:rsidP="00C00925">
      <w:pPr>
        <w:pStyle w:val="Heading1"/>
      </w:pPr>
    </w:p>
    <w:p w14:paraId="749C09F1" w14:textId="77777777" w:rsidR="002B62CF" w:rsidRDefault="002B62CF" w:rsidP="00C00925">
      <w:pPr>
        <w:pStyle w:val="Heading1"/>
      </w:pPr>
    </w:p>
    <w:p w14:paraId="3EB3B512" w14:textId="77777777" w:rsidR="002B62CF" w:rsidRDefault="002B62CF" w:rsidP="00C00925">
      <w:pPr>
        <w:pStyle w:val="Heading1"/>
      </w:pPr>
    </w:p>
    <w:p w14:paraId="2FB985A1" w14:textId="77777777" w:rsidR="002B62CF" w:rsidRDefault="002B62CF" w:rsidP="00C00925">
      <w:pPr>
        <w:pStyle w:val="Heading1"/>
      </w:pPr>
    </w:p>
    <w:p w14:paraId="1DCC9AB8" w14:textId="77777777" w:rsidR="002B62CF" w:rsidRDefault="002B62CF" w:rsidP="00C00925">
      <w:pPr>
        <w:pStyle w:val="Heading1"/>
      </w:pPr>
    </w:p>
    <w:p w14:paraId="4DABE57E" w14:textId="77777777" w:rsidR="002B62CF" w:rsidRDefault="002B62CF" w:rsidP="00C00925">
      <w:pPr>
        <w:pStyle w:val="Heading1"/>
      </w:pPr>
    </w:p>
    <w:p w14:paraId="6CAE3B19" w14:textId="77777777" w:rsidR="002B62CF" w:rsidRDefault="002B62CF" w:rsidP="00C00925">
      <w:pPr>
        <w:pStyle w:val="Heading1"/>
      </w:pPr>
    </w:p>
    <w:p w14:paraId="66448AE3" w14:textId="4CE7E4CC" w:rsidR="002B62CF" w:rsidRDefault="002B62CF" w:rsidP="00C00925">
      <w:pPr>
        <w:pStyle w:val="Heading1"/>
      </w:pPr>
    </w:p>
    <w:p w14:paraId="5AEF990E" w14:textId="77777777" w:rsidR="003E7D30" w:rsidRPr="003E7D30" w:rsidRDefault="003E7D30" w:rsidP="003E7D30">
      <w:pPr>
        <w:rPr>
          <w:lang w:val="en-GB" w:bidi="he-IL"/>
        </w:rPr>
      </w:pPr>
    </w:p>
    <w:p w14:paraId="2FCABFE4" w14:textId="4CC2A7C4" w:rsidR="002B62CF" w:rsidRDefault="002B62CF" w:rsidP="00C00925">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F1103C" w:rsidP="00C00925">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1D3890B0" w:rsidR="00F572BC" w:rsidRDefault="009B0C8C" w:rsidP="002B3A86">
      <w:pPr>
        <w:pStyle w:val="TOC1"/>
        <w:rPr>
          <w:rFonts w:asciiTheme="minorHAnsi" w:eastAsiaTheme="minorEastAsia" w:hAnsiTheme="minorHAnsi"/>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lang w:bidi="he-IL"/>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655E14">
          <w:rPr>
            <w:webHidden/>
          </w:rPr>
          <w:t>I</w:t>
        </w:r>
        <w:r w:rsidR="00F572BC">
          <w:rPr>
            <w:webHidden/>
          </w:rPr>
          <w:fldChar w:fldCharType="end"/>
        </w:r>
      </w:hyperlink>
    </w:p>
    <w:p w14:paraId="148D4140" w14:textId="12A98DBA" w:rsidR="00F572BC" w:rsidRDefault="00F1103C" w:rsidP="002B3A86">
      <w:pPr>
        <w:pStyle w:val="TOC1"/>
        <w:rPr>
          <w:rFonts w:asciiTheme="minorHAnsi" w:eastAsiaTheme="minorEastAsia" w:hAnsiTheme="minorHAnsi"/>
        </w:rPr>
      </w:pPr>
      <w:hyperlink w:anchor="_Toc78718103" w:history="1">
        <w:r w:rsidR="00F572BC" w:rsidRPr="00220382">
          <w:rPr>
            <w:rStyle w:val="Hyperlink"/>
            <w:lang w:bidi="he-IL"/>
          </w:rPr>
          <w:t>Abstract</w:t>
        </w:r>
        <w:r w:rsidR="00F572BC">
          <w:rPr>
            <w:webHidden/>
          </w:rPr>
          <w:tab/>
        </w:r>
        <w:r w:rsidR="000B7043">
          <w:rPr>
            <w:webHidden/>
          </w:rPr>
          <w:t>I</w:t>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655E14">
          <w:rPr>
            <w:webHidden/>
          </w:rPr>
          <w:t>II</w:t>
        </w:r>
        <w:r w:rsidR="00F572BC">
          <w:rPr>
            <w:webHidden/>
          </w:rPr>
          <w:fldChar w:fldCharType="end"/>
        </w:r>
      </w:hyperlink>
    </w:p>
    <w:p w14:paraId="0A0CFA63" w14:textId="189DAD91" w:rsidR="00F572BC" w:rsidRDefault="00F1103C" w:rsidP="002B3A86">
      <w:pPr>
        <w:pStyle w:val="TOC1"/>
        <w:rPr>
          <w:rFonts w:asciiTheme="minorHAnsi" w:eastAsiaTheme="minorEastAsia" w:hAnsiTheme="minorHAnsi"/>
        </w:rPr>
      </w:pPr>
      <w:hyperlink w:anchor="_Toc78718104" w:history="1">
        <w:r w:rsidR="00F572BC" w:rsidRPr="00220382">
          <w:rPr>
            <w:rStyle w:val="Hyperlink"/>
            <w:lang w:bidi="he-IL"/>
          </w:rPr>
          <w:t>Table of contents</w:t>
        </w:r>
        <w:r w:rsidR="00F572BC">
          <w:rPr>
            <w:webHidden/>
          </w:rPr>
          <w:tab/>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655E14">
          <w:rPr>
            <w:webHidden/>
          </w:rPr>
          <w:t>III</w:t>
        </w:r>
        <w:r w:rsidR="00F572BC">
          <w:rPr>
            <w:webHidden/>
          </w:rPr>
          <w:fldChar w:fldCharType="end"/>
        </w:r>
      </w:hyperlink>
    </w:p>
    <w:p w14:paraId="2EEE5C0B" w14:textId="657C51A9" w:rsidR="00F572BC" w:rsidRDefault="00F1103C" w:rsidP="002B3A86">
      <w:pPr>
        <w:pStyle w:val="TOC1"/>
        <w:rPr>
          <w:rFonts w:asciiTheme="minorHAnsi" w:eastAsiaTheme="minorEastAsia" w:hAnsiTheme="minorHAnsi"/>
        </w:rPr>
      </w:pPr>
      <w:hyperlink w:anchor="_Toc78718105" w:history="1">
        <w:r w:rsidR="00F572BC" w:rsidRPr="00220382">
          <w:rPr>
            <w:rStyle w:val="Hyperlink"/>
            <w:lang w:bidi="he-IL"/>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655E14">
          <w:rPr>
            <w:webHidden/>
          </w:rPr>
          <w:t>- 1 -</w:t>
        </w:r>
        <w:r w:rsidR="00F572BC">
          <w:rPr>
            <w:webHidden/>
          </w:rPr>
          <w:fldChar w:fldCharType="end"/>
        </w:r>
      </w:hyperlink>
    </w:p>
    <w:p w14:paraId="094DCEB1" w14:textId="79607F4A" w:rsidR="00F572BC" w:rsidRDefault="00F1103C" w:rsidP="002B3A86">
      <w:pPr>
        <w:pStyle w:val="TOC1"/>
        <w:rPr>
          <w:rFonts w:asciiTheme="minorHAnsi" w:eastAsiaTheme="minorEastAsia" w:hAnsiTheme="minorHAnsi"/>
        </w:rPr>
      </w:pPr>
      <w:hyperlink w:anchor="_Toc78718106" w:history="1">
        <w:r w:rsidR="00F572BC" w:rsidRPr="00220382">
          <w:rPr>
            <w:rStyle w:val="Hyperlink"/>
            <w:lang w:bidi="he-IL"/>
          </w:rPr>
          <w:t>List of tables</w:t>
        </w:r>
        <w:r w:rsidR="00F572BC">
          <w:rPr>
            <w:webHidden/>
          </w:rPr>
          <w:tab/>
        </w:r>
      </w:hyperlink>
      <w:r w:rsidR="00172C55">
        <w:t>-2-</w:t>
      </w:r>
    </w:p>
    <w:p w14:paraId="08FF14BA" w14:textId="0C7D0E42" w:rsidR="00F572BC" w:rsidRDefault="00F1103C" w:rsidP="002B3A86">
      <w:pPr>
        <w:pStyle w:val="TOC1"/>
        <w:rPr>
          <w:rFonts w:asciiTheme="minorHAnsi" w:eastAsiaTheme="minorEastAsia" w:hAnsiTheme="minorHAnsi"/>
        </w:rPr>
      </w:pPr>
      <w:hyperlink w:anchor="_Toc78718107" w:history="1">
        <w:r w:rsidR="00F572BC" w:rsidRPr="00220382">
          <w:rPr>
            <w:rStyle w:val="Hyperlink"/>
            <w:lang w:bidi="he-IL"/>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655E14">
          <w:rPr>
            <w:webHidden/>
          </w:rPr>
          <w:t>- 3 -</w:t>
        </w:r>
        <w:r w:rsidR="00F572BC">
          <w:rPr>
            <w:webHidden/>
          </w:rPr>
          <w:fldChar w:fldCharType="end"/>
        </w:r>
      </w:hyperlink>
    </w:p>
    <w:p w14:paraId="3CCACE6E" w14:textId="023C71E5" w:rsidR="00F572BC" w:rsidRDefault="00F1103C" w:rsidP="002B3A86">
      <w:pPr>
        <w:pStyle w:val="TOC1"/>
        <w:rPr>
          <w:rFonts w:asciiTheme="minorHAnsi" w:eastAsiaTheme="minorEastAsia" w:hAnsiTheme="minorHAnsi"/>
        </w:rPr>
      </w:pPr>
      <w:hyperlink w:anchor="_Toc78718108" w:history="1">
        <w:r w:rsidR="00F572BC" w:rsidRPr="00220382">
          <w:rPr>
            <w:rStyle w:val="Hyperlink"/>
            <w:lang w:bidi="he-IL"/>
          </w:rPr>
          <w:t>1</w:t>
        </w:r>
        <w:r w:rsidR="00C95AE9">
          <w:rPr>
            <w:rFonts w:asciiTheme="minorHAnsi" w:eastAsiaTheme="minorEastAsia" w:hAnsiTheme="minorHAnsi"/>
          </w:rPr>
          <w:t xml:space="preserve">. </w:t>
        </w:r>
        <w:r w:rsidR="00F572BC" w:rsidRPr="00220382">
          <w:rPr>
            <w:rStyle w:val="Hyperlink"/>
            <w:lang w:bidi="he-IL"/>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655E14">
          <w:rPr>
            <w:webHidden/>
          </w:rPr>
          <w:t>- 4 -</w:t>
        </w:r>
        <w:r w:rsidR="00F572BC">
          <w:rPr>
            <w:webHidden/>
          </w:rPr>
          <w:fldChar w:fldCharType="end"/>
        </w:r>
      </w:hyperlink>
    </w:p>
    <w:p w14:paraId="4B5E27E7" w14:textId="086FEDE9" w:rsidR="00F572BC" w:rsidRDefault="00F1103C">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762DAFDE" w14:textId="239A5BB1" w:rsidR="00F572BC" w:rsidRDefault="00F1103C">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51C0C784" w14:textId="1C31EA15" w:rsidR="00F572BC" w:rsidRDefault="00F1103C">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3100282B" w14:textId="61D5349C" w:rsidR="00633B6D" w:rsidRDefault="00F1103C"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BB2F422" w14:textId="5F07F2B9" w:rsidR="00F572BC" w:rsidRDefault="00F1103C">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4B4CACBE" w14:textId="07628896" w:rsidR="00F572BC" w:rsidRDefault="00F1103C">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578BE08B" w14:textId="34044A67" w:rsidR="00F572BC" w:rsidRDefault="00F1103C">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2C322770" w14:textId="5DAC663C" w:rsidR="00F572BC" w:rsidRPr="002B3A86" w:rsidRDefault="00A23796" w:rsidP="002B3A86">
      <w:pPr>
        <w:pStyle w:val="TOC1"/>
      </w:pPr>
      <w:r w:rsidRPr="002B3A86">
        <w:rPr>
          <w:rStyle w:val="Hyperlink"/>
          <w:color w:val="000000" w:themeColor="text1"/>
          <w:u w:val="none"/>
        </w:rPr>
        <w:t xml:space="preserve">2. </w:t>
      </w:r>
      <w:hyperlink w:anchor="_Toc78718115" w:history="1">
        <w:r w:rsidR="00F572BC" w:rsidRPr="002B3A86">
          <w:rPr>
            <w:rStyle w:val="Hyperlink"/>
            <w:color w:val="000000" w:themeColor="text1"/>
            <w:u w:val="none"/>
            <w:lang w:bidi="he-IL"/>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655E14" w:rsidRPr="002B3A86">
          <w:rPr>
            <w:webHidden/>
          </w:rPr>
          <w:t>- 1 -</w:t>
        </w:r>
        <w:r w:rsidR="00F572BC" w:rsidRPr="002B3A86">
          <w:rPr>
            <w:webHidden/>
          </w:rPr>
          <w:fldChar w:fldCharType="end"/>
        </w:r>
      </w:hyperlink>
    </w:p>
    <w:p w14:paraId="4F9BB3E8" w14:textId="21180851" w:rsidR="00633B6D" w:rsidRDefault="00F1103C"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2351B48F" w14:textId="556BEDD4" w:rsidR="00633B6D" w:rsidRDefault="00F1103C"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10888D4C" w14:textId="2FAC3A47" w:rsidR="00633B6D" w:rsidRDefault="00F1103C"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1A14AB0" w14:textId="35D09098" w:rsidR="00633B6D" w:rsidRDefault="00F1103C"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3BAA9F74" w14:textId="58C1258E" w:rsidR="00633B6D" w:rsidRPr="00633B6D" w:rsidRDefault="00633B6D" w:rsidP="00633B6D">
      <w:pPr>
        <w:ind w:left="270"/>
      </w:pPr>
      <w:r>
        <w:t>2.4 Review of the Potential of IoT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655E14">
        <w:rPr>
          <w:noProof/>
          <w:webHidden/>
        </w:rPr>
        <w:t>- 10 -</w:t>
      </w:r>
      <w:r w:rsidRPr="00633B6D">
        <w:rPr>
          <w:webHidden/>
        </w:rPr>
        <w:fldChar w:fldCharType="end"/>
      </w:r>
    </w:p>
    <w:p w14:paraId="1B1FBF98" w14:textId="11954067" w:rsidR="00F572BC" w:rsidRDefault="00A23796" w:rsidP="002B3A86">
      <w:pPr>
        <w:pStyle w:val="TOC1"/>
        <w:rPr>
          <w:rFonts w:asciiTheme="minorHAnsi" w:eastAsiaTheme="minorEastAsia" w:hAnsiTheme="minorHAnsi"/>
        </w:rPr>
      </w:pPr>
      <w:r w:rsidRPr="00D86686">
        <w:rPr>
          <w:rStyle w:val="Hyperlink"/>
          <w:color w:val="000000" w:themeColor="text1"/>
          <w:u w:val="none"/>
        </w:rPr>
        <w:t xml:space="preserve">3. </w:t>
      </w:r>
      <w:hyperlink w:anchor="_Toc78718116" w:history="1">
        <w:r w:rsidR="00F572BC" w:rsidRPr="00220382">
          <w:rPr>
            <w:rStyle w:val="Hyperlink"/>
            <w:lang w:bidi="he-IL"/>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655E14">
          <w:rPr>
            <w:webHidden/>
          </w:rPr>
          <w:t>- 8 -</w:t>
        </w:r>
        <w:r w:rsidR="00F572BC">
          <w:rPr>
            <w:webHidden/>
          </w:rPr>
          <w:fldChar w:fldCharType="end"/>
        </w:r>
      </w:hyperlink>
    </w:p>
    <w:p w14:paraId="2C05DDC5" w14:textId="609AB496" w:rsidR="00F572BC" w:rsidRDefault="00F1103C">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655E14">
          <w:rPr>
            <w:noProof/>
            <w:webHidden/>
          </w:rPr>
          <w:t>- 8 -</w:t>
        </w:r>
        <w:r w:rsidR="00F572BC">
          <w:rPr>
            <w:noProof/>
            <w:webHidden/>
          </w:rPr>
          <w:fldChar w:fldCharType="end"/>
        </w:r>
      </w:hyperlink>
    </w:p>
    <w:p w14:paraId="45FFC30C" w14:textId="12691F0E" w:rsidR="002826B8" w:rsidRPr="002826B8" w:rsidRDefault="00F1103C"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7EB28C3F" w14:textId="51D26905" w:rsidR="002826B8" w:rsidRDefault="00F1103C"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655E14">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66777CF0" w:rsidR="00854B5A" w:rsidRDefault="00854B5A" w:rsidP="00854B5A">
      <w:pPr>
        <w:ind w:left="270" w:hanging="90"/>
      </w:pPr>
      <w:r>
        <w:t xml:space="preserve">4.1 Chl-a </w:t>
      </w:r>
      <w:r w:rsidR="00F21B74">
        <w:t>Concentration</w:t>
      </w:r>
      <w:r>
        <w:t xml:space="preserve"> Maps ……</w:t>
      </w:r>
      <w:r w:rsidR="009A53FA">
        <w:t>.</w:t>
      </w:r>
      <w:r>
        <w:t>……………………………….…….…………….………….….- 20 -</w:t>
      </w:r>
    </w:p>
    <w:p w14:paraId="52CA858B" w14:textId="51411418" w:rsidR="00F351C1" w:rsidRDefault="00F351C1" w:rsidP="00854B5A">
      <w:pPr>
        <w:ind w:left="270" w:hanging="90"/>
      </w:pPr>
      <w:r>
        <w:t>4.2 Lake Surface Air Temperature Maps ………………………………………………………</w:t>
      </w:r>
      <w:r w:rsidR="00693589">
        <w:t>…..</w:t>
      </w:r>
      <w:r>
        <w:t>……….</w:t>
      </w:r>
    </w:p>
    <w:p w14:paraId="5F49BA2A" w14:textId="2114B4EC" w:rsidR="00F351C1" w:rsidRDefault="00F1103C" w:rsidP="002B3A86">
      <w:pPr>
        <w:pStyle w:val="TOC1"/>
        <w:rPr>
          <w:rFonts w:asciiTheme="minorHAnsi" w:eastAsiaTheme="minorEastAsia" w:hAnsiTheme="minorHAnsi"/>
          <w:lang w:val="en-GB" w:eastAsia="en-GB"/>
        </w:rPr>
      </w:pPr>
      <w:hyperlink w:anchor="_Toc524687844" w:history="1">
        <w:r w:rsidR="00F351C1" w:rsidRPr="00F84E0A">
          <w:rPr>
            <w:rStyle w:val="Hyperlink"/>
            <w:lang w:bidi="he-IL"/>
          </w:rPr>
          <w:t>5</w:t>
        </w:r>
        <w:r w:rsidR="00F351C1">
          <w:rPr>
            <w:rFonts w:asciiTheme="minorHAnsi" w:eastAsiaTheme="minorEastAsia" w:hAnsiTheme="minorHAnsi"/>
            <w:lang w:val="en-GB" w:eastAsia="en-GB"/>
          </w:rPr>
          <w:tab/>
        </w:r>
        <w:r w:rsidR="00F351C1" w:rsidRPr="00F84E0A">
          <w:rPr>
            <w:rStyle w:val="Hyperlink"/>
            <w:lang w:bidi="he-IL"/>
          </w:rPr>
          <w:t>Discussion</w:t>
        </w:r>
        <w:r w:rsidR="00F351C1">
          <w:rPr>
            <w:webHidden/>
          </w:rPr>
          <w:tab/>
        </w:r>
        <w:r w:rsidR="00F351C1">
          <w:rPr>
            <w:webHidden/>
          </w:rPr>
          <w:fldChar w:fldCharType="begin"/>
        </w:r>
        <w:r w:rsidR="00F351C1">
          <w:rPr>
            <w:webHidden/>
          </w:rPr>
          <w:instrText xml:space="preserve"> PAGEREF _Toc524687844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2A77C675" w14:textId="53116309" w:rsidR="00F351C1" w:rsidRDefault="00F1103C" w:rsidP="002B3A86">
      <w:pPr>
        <w:pStyle w:val="TOC1"/>
        <w:rPr>
          <w:rFonts w:asciiTheme="minorHAnsi" w:eastAsiaTheme="minorEastAsia" w:hAnsiTheme="minorHAnsi"/>
          <w:lang w:val="en-GB" w:eastAsia="en-GB"/>
        </w:rPr>
      </w:pPr>
      <w:hyperlink w:anchor="_Toc524687845" w:history="1">
        <w:r w:rsidR="00F351C1" w:rsidRPr="00F84E0A">
          <w:rPr>
            <w:rStyle w:val="Hyperlink"/>
            <w:lang w:bidi="he-IL"/>
          </w:rPr>
          <w:t>6</w:t>
        </w:r>
        <w:r w:rsidR="00F351C1">
          <w:rPr>
            <w:rFonts w:asciiTheme="minorHAnsi" w:eastAsiaTheme="minorEastAsia" w:hAnsiTheme="minorHAnsi"/>
            <w:lang w:val="en-GB" w:eastAsia="en-GB"/>
          </w:rPr>
          <w:tab/>
        </w:r>
        <w:r w:rsidR="00F351C1" w:rsidRPr="00F84E0A">
          <w:rPr>
            <w:rStyle w:val="Hyperlink"/>
            <w:lang w:bidi="he-IL"/>
          </w:rPr>
          <w:t>Conclusion and outlook</w:t>
        </w:r>
        <w:r w:rsidR="00F351C1">
          <w:rPr>
            <w:webHidden/>
          </w:rPr>
          <w:tab/>
        </w:r>
        <w:r w:rsidR="00F351C1">
          <w:rPr>
            <w:webHidden/>
          </w:rPr>
          <w:fldChar w:fldCharType="begin"/>
        </w:r>
        <w:r w:rsidR="00F351C1">
          <w:rPr>
            <w:webHidden/>
          </w:rPr>
          <w:instrText xml:space="preserve"> PAGEREF _Toc524687845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5C7FF06E" w14:textId="79D65FD2" w:rsidR="00F572BC" w:rsidRDefault="00F1103C" w:rsidP="002B3A86">
      <w:pPr>
        <w:pStyle w:val="TOC1"/>
      </w:pPr>
      <w:hyperlink w:anchor="_Toc78718120" w:history="1">
        <w:r w:rsidR="00F572BC" w:rsidRPr="00220382">
          <w:rPr>
            <w:rStyle w:val="Hyperlink"/>
            <w:lang w:bidi="he-IL"/>
          </w:rPr>
          <w:t>References</w:t>
        </w:r>
        <w:r w:rsidR="00F572BC">
          <w:rPr>
            <w:webHidden/>
          </w:rPr>
          <w:tab/>
        </w:r>
        <w:r w:rsidR="00F572BC">
          <w:rPr>
            <w:webHidden/>
          </w:rPr>
          <w:fldChar w:fldCharType="begin"/>
        </w:r>
        <w:r w:rsidR="00F572BC">
          <w:rPr>
            <w:webHidden/>
          </w:rPr>
          <w:instrText xml:space="preserve"> PAGEREF _Toc78718120 \h </w:instrText>
        </w:r>
        <w:r w:rsidR="00F572BC">
          <w:rPr>
            <w:webHidden/>
          </w:rPr>
        </w:r>
        <w:r w:rsidR="00F572BC">
          <w:rPr>
            <w:webHidden/>
          </w:rPr>
          <w:fldChar w:fldCharType="separate"/>
        </w:r>
        <w:r w:rsidR="00655E14">
          <w:rPr>
            <w:webHidden/>
          </w:rPr>
          <w:t>- 45 -</w:t>
        </w:r>
        <w:r w:rsidR="00F572BC">
          <w:rPr>
            <w:webHidden/>
          </w:rPr>
          <w:fldChar w:fldCharType="end"/>
        </w:r>
      </w:hyperlink>
    </w:p>
    <w:p w14:paraId="33378221" w14:textId="5F2109D5" w:rsidR="00F572BC" w:rsidRDefault="00F1103C" w:rsidP="002B3A86">
      <w:pPr>
        <w:pStyle w:val="TOC1"/>
        <w:rPr>
          <w:rFonts w:asciiTheme="minorHAnsi" w:eastAsiaTheme="minorEastAsia" w:hAnsiTheme="minorHAnsi"/>
        </w:rPr>
      </w:pPr>
      <w:hyperlink w:anchor="_Toc78718121" w:history="1">
        <w:r w:rsidR="00F572BC" w:rsidRPr="00220382">
          <w:rPr>
            <w:rStyle w:val="Hyperlink"/>
            <w:lang w:bidi="he-IL"/>
          </w:rPr>
          <w:t>Appendix</w:t>
        </w:r>
        <w:r w:rsidR="00F572BC">
          <w:rPr>
            <w:webHidden/>
          </w:rPr>
          <w:tab/>
        </w:r>
        <w:r w:rsidR="00F572BC">
          <w:rPr>
            <w:webHidden/>
          </w:rPr>
          <w:fldChar w:fldCharType="begin"/>
        </w:r>
        <w:r w:rsidR="00F572BC">
          <w:rPr>
            <w:webHidden/>
          </w:rPr>
          <w:instrText xml:space="preserve"> PAGEREF _Toc78718121 \h </w:instrText>
        </w:r>
        <w:r w:rsidR="00F572BC">
          <w:rPr>
            <w:webHidden/>
          </w:rPr>
        </w:r>
        <w:r w:rsidR="00F572BC">
          <w:rPr>
            <w:webHidden/>
          </w:rPr>
          <w:fldChar w:fldCharType="separate"/>
        </w:r>
        <w:r w:rsidR="00655E14">
          <w:rPr>
            <w:webHidden/>
          </w:rPr>
          <w:t>- 54 -</w:t>
        </w:r>
        <w:r w:rsidR="00F572BC">
          <w:rPr>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F1103C" w:rsidP="00C00925">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C00925">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lastRenderedPageBreak/>
        <w:fldChar w:fldCharType="end"/>
      </w:r>
      <w:bookmarkStart w:id="11" w:name="_Toc78718107"/>
      <w:r w:rsidR="005E334B">
        <w:t>Acronyms and abbreviations</w:t>
      </w:r>
      <w:bookmarkEnd w:id="11"/>
    </w:p>
    <w:p w14:paraId="2B7F840E" w14:textId="77777777" w:rsidR="00DB3E87" w:rsidRPr="00DB3E87" w:rsidRDefault="00DB3E87" w:rsidP="00DB3E87">
      <w:pPr>
        <w:rPr>
          <w:lang w:val="en-GB" w:bidi="he-IL"/>
        </w:rPr>
      </w:pPr>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t xml:space="preserve">MEdium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t xml:space="preserve">MODerate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Quick-SCAT</w:t>
      </w:r>
      <w:r w:rsidR="004F2254">
        <w:t xml:space="preserve">  Quick Scatterometer</w:t>
      </w:r>
    </w:p>
    <w:p w14:paraId="4786AA62" w14:textId="0159FC3E" w:rsidR="0077157C" w:rsidRDefault="0077157C" w:rsidP="00DC6CE2">
      <w:pPr>
        <w:pStyle w:val="ListParagraph"/>
        <w:numPr>
          <w:ilvl w:val="0"/>
          <w:numId w:val="7"/>
        </w:numPr>
        <w:rPr>
          <w:lang w:bidi="he-IL"/>
        </w:rPr>
      </w:pPr>
      <w:r w:rsidRPr="00B614C4">
        <w:t>SeaWiFS</w:t>
      </w:r>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C00925">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07BDC446"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w:t>
      </w:r>
      <w:r w:rsidR="008D1667">
        <w:t xml:space="preserve"> </w:t>
      </w:r>
      <w:r w:rsidRPr="00B614C4">
        <w:t>Lake Surface Air Temperature (LSAT), Sea Surface Temperature (SST), currents, adequate nutrient concentration, enough sunlight, warm temperatures (Tang et al, 2006</w:t>
      </w:r>
      <w:r w:rsidR="00CD3D84" w:rsidRPr="00B614C4">
        <w:t>)</w:t>
      </w:r>
      <w:r w:rsidR="00CD3D84">
        <w:t xml:space="preserve"> for</w:t>
      </w:r>
      <w:r w:rsidR="008D1667">
        <w:t xml:space="preserve"> them</w:t>
      </w:r>
      <w:r w:rsidRPr="00B614C4">
        <w:t xml:space="preserve"> </w:t>
      </w:r>
      <w:bookmarkEnd w:id="16"/>
      <w:r w:rsidRPr="00B614C4">
        <w:t xml:space="preserve">to be transported </w:t>
      </w:r>
      <w:r w:rsidR="008D1667">
        <w:t xml:space="preserve">and distributed </w:t>
      </w:r>
      <w:r w:rsidRPr="00B614C4">
        <w:t xml:space="preserve">over </w:t>
      </w:r>
      <w:r w:rsidR="00D207D0" w:rsidRPr="00B614C4">
        <w:t>a</w:t>
      </w:r>
      <w:r w:rsidR="00D207D0">
        <w:t xml:space="preserve"> water body e.g., </w:t>
      </w:r>
      <w:r w:rsidRPr="00B614C4">
        <w:t xml:space="preserve">Kisumu Bay especially in large aggregates called </w:t>
      </w:r>
      <w:r w:rsidRPr="00D207D0">
        <w:rPr>
          <w:i/>
          <w:iCs/>
        </w:rPr>
        <w:t>col</w:t>
      </w:r>
      <w:r w:rsidRPr="00D207D0">
        <w:rPr>
          <w:i/>
          <w:iCs/>
          <w:color w:val="000000" w:themeColor="text1"/>
        </w:rPr>
        <w:t>onies</w:t>
      </w:r>
      <w:r w:rsidRPr="00B614C4">
        <w:t xml:space="preserve"> (Okello &amp; Kurmayer, 2011)</w:t>
      </w:r>
      <w:r w:rsidRPr="00B614C4">
        <w:rPr>
          <w:color w:val="000000" w:themeColor="text1"/>
        </w:rPr>
        <w:t xml:space="preserve">. </w:t>
      </w:r>
    </w:p>
    <w:p w14:paraId="4CDEA4F9" w14:textId="5C409845"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enerating indices from spectral band ratio algorithms</w:t>
      </w:r>
      <w:r w:rsidR="00CD3D84">
        <w:t>. For example,</w:t>
      </w:r>
      <w:r w:rsidRPr="00B614C4">
        <w:t xml:space="preserve">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(Mittenzwey et al., 1992)</w:t>
      </w:r>
      <w:r w:rsidR="00640770">
        <w:t xml:space="preserve">, thermal </w:t>
      </w:r>
      <w:r w:rsidR="00CD3D84">
        <w:t>band-based</w:t>
      </w:r>
      <w:r w:rsidR="00640770">
        <w:t xml:space="preserve"> assessment</w:t>
      </w:r>
      <w:r w:rsidR="00887E9C">
        <w:t xml:space="preserve"> </w:t>
      </w:r>
      <w:r w:rsidR="00640770">
        <w:t>(Tang et al.,2006)</w:t>
      </w:r>
      <w:r w:rsidRPr="00B614C4">
        <w:t xml:space="preserve"> </w:t>
      </w:r>
      <w:r w:rsidR="00CD3D84">
        <w:t xml:space="preserve">reportedly </w:t>
      </w:r>
      <w:r w:rsidRPr="00B614C4">
        <w:t xml:space="preserve">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r w:rsidR="00A37CCE" w:rsidRPr="00B614C4">
        <w:t>SeaWiFS</w:t>
      </w:r>
      <w:r w:rsidR="00DE67FF">
        <w:t>, (</w:t>
      </w:r>
      <w:r w:rsidR="00A37CCE" w:rsidRPr="00B614C4">
        <w:t>Kurekin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(Blondeau, 2014). </w:t>
      </w:r>
    </w:p>
    <w:p w14:paraId="146BB29C" w14:textId="24AB361F" w:rsidR="00ED407E" w:rsidRPr="00B614C4" w:rsidRDefault="00ED407E" w:rsidP="00ED407E">
      <w:r w:rsidRPr="00B614C4">
        <w:lastRenderedPageBreak/>
        <w:t xml:space="preserve">Landsat 8 OLI </w:t>
      </w:r>
      <w:r w:rsidR="00AB6540">
        <w:t xml:space="preserve">being able to discriminate finer details, </w:t>
      </w:r>
      <w:r w:rsidRPr="00B614C4">
        <w:t>therefore possess</w:t>
      </w:r>
      <w:r w:rsidR="00A5242A">
        <w:t xml:space="preserve"> </w:t>
      </w:r>
      <w:r w:rsidRPr="00B614C4">
        <w:t xml:space="preserve">the </w:t>
      </w:r>
      <w:r w:rsidR="00AD6F39">
        <w:t xml:space="preserve">great value </w:t>
      </w:r>
      <w:r w:rsidR="00AB6540">
        <w:t xml:space="preserve">and </w:t>
      </w:r>
      <w:r w:rsidRPr="00B614C4">
        <w:t xml:space="preserve">potential to provide for the retrieval of Chl-a </w:t>
      </w:r>
      <w:r w:rsidR="00AB6540">
        <w:t>at 3</w:t>
      </w:r>
      <w:r w:rsidR="00CF29B8">
        <w:t>0</w:t>
      </w:r>
      <w:r w:rsidR="00AB6540">
        <w:t>m spatial resolution</w:t>
      </w:r>
      <w:r w:rsidRPr="00B614C4">
        <w:t xml:space="preserve"> (Allan et al., 2015; Watanabe et al., 2015; Concha and Schott 2016; Manuel et al., 2020).</w:t>
      </w:r>
    </w:p>
    <w:p w14:paraId="31D56C2D" w14:textId="7CE2DA44"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w:t>
      </w:r>
      <w:r w:rsidR="00CF29B8">
        <w:rPr>
          <w:lang w:val="en-GB"/>
        </w:rPr>
        <w:t>systems</w:t>
      </w:r>
      <w:r w:rsidRPr="00B614C4">
        <w:rPr>
          <w:lang w:val="en-GB"/>
        </w:rPr>
        <w:t xml:space="preserve"> that collect near real-time water quality data e.g.</w:t>
      </w:r>
      <w:r w:rsidR="00CF29B8">
        <w:rPr>
          <w:lang w:val="en-GB"/>
        </w:rPr>
        <w:t xml:space="preserve">, </w:t>
      </w:r>
      <w:r w:rsidRPr="00B614C4">
        <w:rPr>
          <w:lang w:val="en-GB"/>
        </w:rPr>
        <w:t xml:space="preserve">LSAT which </w:t>
      </w:r>
      <w:r w:rsidR="00CF29B8">
        <w:rPr>
          <w:lang w:val="en-GB"/>
        </w:rPr>
        <w:t>is a</w:t>
      </w:r>
      <w:r w:rsidRPr="00B614C4">
        <w:rPr>
          <w:lang w:val="en-GB"/>
        </w:rPr>
        <w:t xml:space="preserve"> thermal prox</w:t>
      </w:r>
      <w:r w:rsidR="00CF29B8">
        <w:rPr>
          <w:lang w:val="en-GB"/>
        </w:rPr>
        <w:t>y, Lake Salinity</w:t>
      </w:r>
      <w:r w:rsidRPr="00B614C4">
        <w:rPr>
          <w:lang w:val="en-GB"/>
        </w:rPr>
        <w:t xml:space="preserve"> </w:t>
      </w:r>
      <w:r w:rsidR="00CF29B8">
        <w:rPr>
          <w:lang w:val="en-GB"/>
        </w:rPr>
        <w:t xml:space="preserve">as another in-situ </w:t>
      </w:r>
      <w:r w:rsidRPr="00B614C4">
        <w:rPr>
          <w:lang w:val="en-GB"/>
        </w:rPr>
        <w:t>indicator</w:t>
      </w:r>
      <w:r w:rsidR="00CF29B8">
        <w:rPr>
          <w:lang w:val="en-GB"/>
        </w:rPr>
        <w:t xml:space="preserve"> </w:t>
      </w:r>
      <w:r w:rsidRPr="00B614C4">
        <w:rPr>
          <w:lang w:val="en-GB"/>
        </w:rPr>
        <w:t xml:space="preserve">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73D7C01F"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w:t>
      </w:r>
      <w:r w:rsidR="00CF29B8">
        <w:t>systems</w:t>
      </w:r>
      <w:r w:rsidRPr="00B614C4">
        <w:t xml:space="preserve">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7C877B42"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r w:rsidR="00CF29B8">
        <w:t xml:space="preserve">Further extending these </w:t>
      </w:r>
      <w:r w:rsidR="00C031BF">
        <w:t xml:space="preserve">space-based </w:t>
      </w:r>
      <w:r w:rsidR="00CF29B8">
        <w:t xml:space="preserve">capabilities with </w:t>
      </w:r>
      <w:r w:rsidR="00CF29B8" w:rsidRPr="00C031BF">
        <w:rPr>
          <w:i/>
          <w:iCs/>
        </w:rPr>
        <w:t>in-situ</w:t>
      </w:r>
      <w:r w:rsidR="00CF29B8">
        <w:t xml:space="preserve"> based IoT systems for </w:t>
      </w:r>
      <w:r w:rsidR="00C85B96">
        <w:t>near real</w:t>
      </w:r>
      <w:r w:rsidR="00CF29B8">
        <w:t>-time monitoring of the said proxies.</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00C77E97"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 xml:space="preserve">HABs have the potential to </w:t>
      </w:r>
      <w:r w:rsidR="004E3E4A">
        <w:t>initiate</w:t>
      </w:r>
      <w:r w:rsidR="009A2812" w:rsidRPr="009A2812">
        <w:t xml:space="preserve"> serious environmental and human health issues, as well as other complications</w:t>
      </w:r>
      <w:r w:rsidR="001277F4">
        <w:t xml:space="preserve"> </w:t>
      </w:r>
      <w:r w:rsidR="004E3E4A">
        <w:t xml:space="preserve">as seen </w:t>
      </w:r>
      <w:r w:rsidR="001277F4">
        <w:t>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w:t>
      </w:r>
      <w:r w:rsidR="004E3E4A">
        <w:t xml:space="preserve">negatively </w:t>
      </w:r>
      <w:r w:rsidR="00136776" w:rsidRPr="00B614C4">
        <w:t xml:space="preserve">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0050275F"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(Simiyu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(Santoleri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r w:rsidR="00FD23C6" w:rsidRPr="00B614C4">
        <w:t>Gohin F. et al., 2006</w:t>
      </w:r>
      <w:r w:rsidR="00FD23C6">
        <w:t xml:space="preserve">; </w:t>
      </w:r>
      <w:r w:rsidR="00136776" w:rsidRPr="00B614C4">
        <w:t>Hecky et al., 2010).</w:t>
      </w:r>
    </w:p>
    <w:p w14:paraId="1E032A0D" w14:textId="6EC083C2" w:rsidR="004E3E4A" w:rsidRDefault="004E3E4A" w:rsidP="00136776">
      <w:r>
        <w:t>A</w:t>
      </w:r>
      <w:r w:rsidR="00F1453F">
        <w:t>nother significant</w:t>
      </w:r>
      <w:r>
        <w:t xml:space="preserve"> problem of interest lies from the fact that despite all the above highlighted health, economic and environmental threats, upon occurrence of the phenomena, there exist a notable challenge in</w:t>
      </w:r>
      <w:r w:rsidR="006A47A7">
        <w:t xml:space="preserve"> timely-notifying the higher authority of the same. The </w:t>
      </w:r>
      <w:r w:rsidR="00F1453F">
        <w:t xml:space="preserve">local </w:t>
      </w:r>
      <w:r w:rsidR="006A47A7">
        <w:t>maritime authorities need to take immediate respons</w:t>
      </w:r>
      <w:r w:rsidR="00F1453F">
        <w:t>ive</w:t>
      </w:r>
      <w:r w:rsidR="006A47A7">
        <w:t xml:space="preserve"> action to advice the locals on </w:t>
      </w:r>
      <w:r w:rsidR="00F1453F">
        <w:t>h</w:t>
      </w:r>
      <w:r w:rsidR="006A47A7">
        <w:t xml:space="preserve">ow to </w:t>
      </w:r>
      <w:r w:rsidR="00F1453F">
        <w:t xml:space="preserve">cautiously carry out their activities with minimum contact with the HAB and if any, </w:t>
      </w:r>
      <w:r w:rsidR="006A47A7">
        <w:t>avert</w:t>
      </w:r>
      <w:r w:rsidR="00F1453F">
        <w:t xml:space="preserve"> further</w:t>
      </w:r>
      <w:r w:rsidR="00A922A6">
        <w:t xml:space="preserve"> impacts. The status quo in the study area currently only provides for the authorities e.g.,</w:t>
      </w:r>
      <w:r w:rsidR="006A47A7">
        <w:t xml:space="preserve"> KMFRI</w:t>
      </w:r>
      <w:r w:rsidR="00A922A6">
        <w:t xml:space="preserve"> and other Lake Victoria sanitations bodies to solely rely on information about the </w:t>
      </w:r>
      <w:r w:rsidR="00EB46DA">
        <w:t>occurrence</w:t>
      </w:r>
      <w:r w:rsidR="00A922A6">
        <w:t xml:space="preserve"> to be relayed to them by the local citizens and this is normally after the </w:t>
      </w:r>
      <w:r w:rsidR="001C17A8">
        <w:t>situation</w:t>
      </w:r>
      <w:r w:rsidR="00A922A6">
        <w:t xml:space="preserve"> is a great </w:t>
      </w:r>
      <w:r w:rsidR="00D3710D">
        <w:t>mess. (</w:t>
      </w:r>
      <w:r w:rsidR="00D3710D" w:rsidRPr="00047FAE">
        <w:rPr>
          <w:rFonts w:eastAsia="Times New Roman" w:cs="Times New Roman"/>
          <w:color w:val="000000" w:themeColor="text1"/>
        </w:rPr>
        <w:t>Roegner</w:t>
      </w:r>
      <w:r w:rsidR="00D3710D">
        <w:rPr>
          <w:rFonts w:eastAsia="Times New Roman" w:cs="Times New Roman"/>
          <w:color w:val="000000" w:themeColor="text1"/>
        </w:rPr>
        <w:t xml:space="preserve"> et al. 2020</w:t>
      </w:r>
      <w:r w:rsidR="00D3710D">
        <w:t>)</w:t>
      </w:r>
      <w:r w:rsidR="00EB46DA">
        <w:t>. The study therefore seeks to address on the gaps.</w:t>
      </w:r>
    </w:p>
    <w:p w14:paraId="449FC50E" w14:textId="405776E3" w:rsidR="00435D1F" w:rsidRDefault="00435D1F"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179CE8FC"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r w:rsidR="00265DC6" w:rsidRPr="00B614C4">
        <w:t>Gikuma-Njuru,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Calamari, D. 1995; Hecky,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w:t>
      </w:r>
      <w:r w:rsidR="00C758F0">
        <w:rPr>
          <w:i/>
          <w:iCs/>
          <w:color w:val="000000" w:themeColor="text1"/>
        </w:rPr>
        <w:t>ures</w:t>
      </w:r>
      <w:r w:rsidR="00D45739" w:rsidRPr="00D45739">
        <w:rPr>
          <w:i/>
          <w:iCs/>
          <w:color w:val="000000" w:themeColor="text1"/>
        </w:rPr>
        <w:t xml:space="preserve">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 xml:space="preserve">temporary shutdown of drinking water supply, i.e., from January to March 2004 (Sitoki et al., </w:t>
      </w:r>
      <w:r w:rsidR="00265DC6" w:rsidRPr="00B614C4">
        <w:t>2012</w:t>
      </w:r>
      <w:r w:rsidR="00265DC6" w:rsidRPr="00B614C4">
        <w:rPr>
          <w:color w:val="000000" w:themeColor="text1"/>
        </w:rPr>
        <w:t xml:space="preserve">). </w:t>
      </w:r>
    </w:p>
    <w:p w14:paraId="6F4BC2FB" w14:textId="3D9D67C1" w:rsidR="00265DC6" w:rsidRDefault="00265DC6" w:rsidP="00265DC6">
      <w:r w:rsidRPr="00B614C4">
        <w:t xml:space="preserve">For this purpose, a number of Landsat 8 images acquired in a bloom condition will be </w:t>
      </w:r>
      <w:r w:rsidR="00E92983">
        <w:t>quantitatively</w:t>
      </w:r>
      <w:r w:rsidRPr="00B614C4">
        <w:t xml:space="preserve"> analyzed</w:t>
      </w:r>
      <w:r w:rsidR="00E8577D">
        <w:t xml:space="preserve"> for investigation of the capabilities of L8 being capable of detection and extraction of the Chl-a pigments and the rising LSAT values in the affected regions.</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Dunga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 xml:space="preserve">ure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3B42">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1A06AD8B"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Pr="004D5A6C">
        <w:rPr>
          <w:lang w:val="en-GB"/>
        </w:rPr>
        <w:t>from L8 TIRS images as another HAB indicator in L. Victoria.</w:t>
      </w:r>
    </w:p>
    <w:p w14:paraId="3F947DAF" w14:textId="71ED16A4"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w:t>
      </w:r>
      <w:r w:rsidR="00237671">
        <w:rPr>
          <w:lang w:val="en-GB"/>
        </w:rPr>
        <w:t>system</w:t>
      </w:r>
      <w:r w:rsidRPr="004D5A6C">
        <w:rPr>
          <w:lang w:val="en-GB"/>
        </w:rPr>
        <w:t xml:space="preserve">,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
      </w:r>
      <w:r w:rsidR="00237671">
        <w:rPr>
          <w:lang w:val="en-GB"/>
        </w:rPr>
        <w:t>A</w:t>
      </w:r>
      <w:r w:rsidR="00B67E63" w:rsidRPr="004D5A6C">
        <w:rPr>
          <w:lang w:val="en-GB"/>
        </w:rPr>
        <w:t>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3B42">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5C62176F" w:rsidR="00054C74" w:rsidRDefault="00212656" w:rsidP="00D03BD9">
      <w:pPr>
        <w:pStyle w:val="ListParagraph"/>
        <w:numPr>
          <w:ilvl w:val="0"/>
          <w:numId w:val="4"/>
        </w:numPr>
      </w:pPr>
      <w:r>
        <w:t>Can IoT be utilized to monitor HAB occurrences inland water Lakes</w:t>
      </w:r>
      <w:r w:rsidR="00C00925">
        <w:t xml:space="preserve"> in near real-time</w:t>
      </w:r>
      <w:r>
        <w:t xml:space="preserve">?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51C7B32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Further, Chapter 3 show</w:t>
      </w:r>
      <w:r w:rsidR="00640874">
        <w:t>s</w:t>
      </w:r>
      <w:r>
        <w:t xml:space="preserve"> the data and methods used in the study with Chapter 4 highlighting the results for the findings from the methods. Chapter 5 </w:t>
      </w:r>
      <w:r w:rsidR="00F93F04">
        <w:t>discuss</w:t>
      </w:r>
      <w:r w:rsidR="00640874">
        <w:t>ed</w:t>
      </w:r>
      <w:r>
        <w:t xml:space="preserve"> on the findings and finally, Chapter 6 conclude</w:t>
      </w:r>
      <w:r w:rsidR="00640874">
        <w:t>s</w:t>
      </w:r>
      <w:r>
        <w:t xml:space="preserve"> and recommend</w:t>
      </w:r>
      <w:r w:rsidR="00640874">
        <w:t>s</w:t>
      </w:r>
      <w:r>
        <w:t xml:space="preserve"> for future research</w:t>
      </w:r>
      <w:r w:rsidR="0005416D">
        <w:t xml:space="preserve"> that might not be addressed at this level of geoscientific </w:t>
      </w:r>
      <w:r w:rsidR="00640874">
        <w:t>exploration and exp</w:t>
      </w:r>
      <w:r w:rsidR="0005416D">
        <w:t>ertise</w:t>
      </w:r>
      <w:r>
        <w:t>.</w:t>
      </w:r>
    </w:p>
    <w:p w14:paraId="6691AF9F" w14:textId="4157AB77" w:rsidR="008C1CC3" w:rsidRPr="00D35FCB" w:rsidRDefault="00A23796" w:rsidP="00C00925">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0D8ED889"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(Blondeau-Patissier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been the case even at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(Ochumba,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(Glibert et al., 2005</w:t>
      </w:r>
      <w:r w:rsidR="003B17A4">
        <w:t xml:space="preserve">; </w:t>
      </w:r>
      <w:r w:rsidR="003B17A4" w:rsidRPr="00B614C4">
        <w:t>Tang et al, 2006</w:t>
      </w:r>
      <w:r w:rsidR="00B43C05" w:rsidRPr="00D56A63">
        <w:t>)</w:t>
      </w:r>
      <w:r w:rsidR="00B43C05">
        <w:t>.</w:t>
      </w:r>
      <w:r>
        <w:t xml:space="preserve"> </w:t>
      </w:r>
    </w:p>
    <w:p w14:paraId="02BFE62E" w14:textId="5801C0B5" w:rsidR="003C05D4" w:rsidRDefault="009B0612" w:rsidP="00D03BD9">
      <w:r>
        <w:t>Notably, t</w:t>
      </w:r>
      <w:r w:rsidR="00CB71C9">
        <w:t>h</w:t>
      </w:r>
      <w:r w:rsidR="00736483">
        <w:t xml:space="preserve">e </w:t>
      </w:r>
      <w:r w:rsidR="00FC6E36" w:rsidRPr="00D56A63">
        <w:t xml:space="preserve">ecological phenomenon </w:t>
      </w:r>
      <w:r w:rsidR="00CB71C9">
        <w:t>has</w:t>
      </w:r>
      <w:r w:rsidR="00736483">
        <w:t xml:space="preserve"> apparently</w:t>
      </w:r>
      <w:r w:rsidR="00CB71C9">
        <w:t xml:space="preserve"> been</w:t>
      </w:r>
      <w:r w:rsidR="00736483">
        <w:t xml:space="preserve"> related to a variety of socioeconomic havocs like widespread occurrence of </w:t>
      </w:r>
      <w:r w:rsidR="0070185D">
        <w:t>mass fish stocks and fish b</w:t>
      </w:r>
      <w:r w:rsidR="00D55E96">
        <w:t>l</w:t>
      </w:r>
      <w:r w:rsidR="00736483">
        <w:t>ooms (Ochumba,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rsidR="00CB71C9">
        <w:t>,</w:t>
      </w:r>
      <w:r w:rsidR="00FC6E36" w:rsidRPr="00D56A63">
        <w:t xml:space="preserve"> not only deplete the dissolved oxygen</w:t>
      </w:r>
      <w:r w:rsidR="002208AE">
        <w:t xml:space="preserve"> </w:t>
      </w:r>
      <w:r w:rsidR="006D65F6">
        <w:t>(DO)</w:t>
      </w:r>
      <w:r w:rsidR="00FC6E36" w:rsidRPr="00D56A63">
        <w:t xml:space="preserve"> in water</w:t>
      </w:r>
      <w:r w:rsidR="00426B44">
        <w:t xml:space="preserve"> bodies</w:t>
      </w:r>
      <w:r w:rsidR="00FC6E36" w:rsidRPr="00D56A63">
        <w:t xml:space="preserve"> that result in mass death to </w:t>
      </w:r>
      <w:r w:rsidR="00426B44">
        <w:t>aquatic</w:t>
      </w:r>
      <w:r w:rsidR="00FC6E36" w:rsidRPr="00D56A63">
        <w:t xml:space="preserve"> lives but also release toxins, e.g., microcystin, that cause health risks to wildlife, livestock</w:t>
      </w:r>
      <w:r w:rsidR="00D55E96">
        <w:t>,</w:t>
      </w:r>
      <w:r w:rsidR="00FC6E36" w:rsidRPr="00D56A63">
        <w:t xml:space="preserve"> humans </w:t>
      </w:r>
      <w:r w:rsidR="00D55E96">
        <w:t xml:space="preserve">and their companion </w:t>
      </w:r>
      <w:r w:rsidR="00D55E96" w:rsidRPr="00D56A63">
        <w:t xml:space="preserve">pets </w:t>
      </w:r>
      <w:r w:rsidR="00D55E96">
        <w:t xml:space="preserve"> </w:t>
      </w:r>
      <w:r w:rsidR="0070185D">
        <w:t>who get in contact with the HABs</w:t>
      </w:r>
      <w:r w:rsidR="00FC6E36" w:rsidRPr="00D56A63">
        <w:t xml:space="preserve"> (Hallegraeff, 1993)</w:t>
      </w:r>
      <w:r w:rsidR="0041557E">
        <w:t xml:space="preserve">, </w:t>
      </w:r>
      <w:r w:rsidR="00CB71C9" w:rsidRPr="00D56A63">
        <w:t>affect</w:t>
      </w:r>
      <w:r w:rsidR="0041557E">
        <w:t>ing</w:t>
      </w:r>
      <w:r w:rsidR="00CB71C9" w:rsidRPr="00D56A63">
        <w:t xml:space="preserve"> the safety of drinking water supply (Guo 2007; Qin et al. 2010)</w:t>
      </w:r>
      <w:r w:rsidR="0041557E">
        <w:t xml:space="preserve"> </w:t>
      </w:r>
      <w:r w:rsidR="00CB71C9" w:rsidRPr="00D56A63">
        <w:t>lead</w:t>
      </w:r>
      <w:r w:rsidR="0041557E">
        <w:t>ing</w:t>
      </w:r>
      <w:r w:rsidR="00CB71C9" w:rsidRPr="00D56A63">
        <w:t xml:space="preserve"> to the disruption of the water food chain </w:t>
      </w:r>
      <w:r w:rsidR="006D65F6">
        <w:t>as it affects b</w:t>
      </w:r>
      <w:r w:rsidR="0041557E">
        <w:t>o</w:t>
      </w:r>
      <w:r w:rsidR="006D65F6">
        <w:t xml:space="preserve">th trophic levels in the chain </w:t>
      </w:r>
      <w:r w:rsidR="00CB71C9"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3D11A9DC" w:rsidR="00BF1745" w:rsidRDefault="008F633F" w:rsidP="00D97AFA">
      <w:r>
        <w:t xml:space="preserve">Numerous geoscience scholars have observed that space-based </w:t>
      </w:r>
      <w:r w:rsidR="00426B44">
        <w:t>technologies</w:t>
      </w:r>
      <w:r>
        <w:t xml:space="preserve">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72F12C3E" w:rsidR="00825FC6" w:rsidRDefault="001D19CF" w:rsidP="006320F6">
      <w:r>
        <w:t>Surface-level</w:t>
      </w:r>
      <w:r w:rsidR="006320F6" w:rsidRPr="006A09F9">
        <w:t xml:space="preserve"> concentration</w:t>
      </w:r>
      <w:r>
        <w:t>s</w:t>
      </w:r>
      <w:r w:rsidR="006320F6" w:rsidRPr="006A09F9">
        <w:t xml:space="preserve"> of </w:t>
      </w:r>
      <w:r w:rsidR="004C798E">
        <w:t>c</w:t>
      </w:r>
      <w:r w:rsidR="006320F6" w:rsidRPr="006A09F9">
        <w:t>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Wezernak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r w:rsidR="00140673" w:rsidRPr="006A09F9">
        <w:t>Gitelson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4C798E">
        <w:t>c</w:t>
      </w:r>
      <w:r w:rsidR="006320F6" w:rsidRPr="006A09F9">
        <w:t>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77B04B1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832CCB">
        <w:t>s c</w:t>
      </w:r>
      <w:r w:rsidR="006320F6" w:rsidRPr="006A09F9">
        <w:t>hl</w:t>
      </w:r>
      <w:r w:rsidR="000964ED">
        <w:t>-</w:t>
      </w:r>
      <w:r w:rsidR="006320F6" w:rsidRPr="006A09F9">
        <w:t xml:space="preserve">a (Gordon et al., 1980; </w:t>
      </w:r>
      <w:r w:rsidR="0094511A" w:rsidRPr="006A09F9">
        <w:t>Bukata et al., 1995</w:t>
      </w:r>
      <w:r w:rsidR="00832CCB" w:rsidRPr="006A09F9">
        <w:t>).</w:t>
      </w:r>
      <w:r w:rsidR="00832CCB">
        <w:t xml:space="preserve"> However</w:t>
      </w:r>
      <w:r w:rsidR="0091612E">
        <w:t>,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r w:rsidR="004917A3" w:rsidRPr="00D56A63">
        <w:t>Mittenzwey et al., 1992</w:t>
      </w:r>
      <w:r w:rsidR="004917A3">
        <w:t xml:space="preserve">; </w:t>
      </w:r>
      <w:r w:rsidR="006320F6" w:rsidRPr="006A09F9">
        <w:t xml:space="preserve">Han et al., 1994; Harding et al., 1994) that do not generally co-vary with </w:t>
      </w:r>
      <w:r w:rsidR="000064B0">
        <w:t>c</w:t>
      </w:r>
      <w:r w:rsidR="006320F6" w:rsidRPr="006A09F9">
        <w:t>hl</w:t>
      </w:r>
      <w:r w:rsidR="000D4762">
        <w:t>-</w:t>
      </w:r>
      <w:r w:rsidR="006320F6" w:rsidRPr="006A09F9">
        <w:t>a</w:t>
      </w:r>
      <w:r w:rsidR="004917A3">
        <w:t>.</w:t>
      </w:r>
    </w:p>
    <w:p w14:paraId="1A1955F5" w14:textId="3AE12651"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 xml:space="preserve">of </w:t>
      </w:r>
      <w:r w:rsidR="000064B0">
        <w:t>c</w:t>
      </w:r>
      <w:r w:rsidR="006320F6" w:rsidRPr="006A09F9">
        <w:t>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Mittenzwey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w:t>
      </w:r>
      <w:r w:rsidR="000064B0">
        <w:t>c</w:t>
      </w:r>
      <w:r w:rsidR="006320F6" w:rsidRPr="006A09F9">
        <w:t>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waters (Munday and Zubkoff 1981; Gower et al., 1984; Khorram et al., 1987; Gitelson 1992; Rundquist et al., 1996; Gitelson et al., 2007).</w:t>
      </w:r>
    </w:p>
    <w:p w14:paraId="69A34BF6" w14:textId="70E9CBC3"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w:t>
      </w:r>
      <w:r w:rsidR="003B4961">
        <w:t xml:space="preserve">optical </w:t>
      </w:r>
      <w:r w:rsidR="000064B0">
        <w:t xml:space="preserve">thematic </w:t>
      </w:r>
      <w:r w:rsidR="003B4961">
        <w:t>features</w:t>
      </w:r>
      <w:r w:rsidRPr="006A09F9">
        <w:t xml:space="preserve"> at 30m</w:t>
      </w:r>
      <w:r w:rsidR="0032463A">
        <w:t xml:space="preserve"> </w:t>
      </w:r>
      <w:r w:rsidR="0032463A" w:rsidRPr="006A09F9">
        <w:t>spatial resolution</w:t>
      </w:r>
      <w:r w:rsidR="0032463A">
        <w:t xml:space="preserve"> which is relatively high</w:t>
      </w:r>
      <w:r w:rsidRPr="006A09F9">
        <w:t xml:space="preserve"> (Irons et al., 2012)</w:t>
      </w:r>
      <w:r w:rsidR="000064B0">
        <w:t>,</w:t>
      </w:r>
      <w:r w:rsidRPr="006A09F9">
        <w:t xml:space="preserve">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Pahlevan et al., 2014; Markham et al., 2015)</w:t>
      </w:r>
      <w:r w:rsidR="00507E53">
        <w:t xml:space="preserve"> and is relatively capable of monitoring bimonthly HAB dynamics </w:t>
      </w:r>
      <w:r w:rsidR="00F009EF">
        <w:t xml:space="preserve">(Pahlevan et al., 2014; </w:t>
      </w:r>
      <w:r w:rsidR="0094347D" w:rsidRPr="006A09F9">
        <w:t>Allan et al., 2015</w:t>
      </w:r>
      <w:r w:rsidR="00F009EF">
        <w:t>).</w:t>
      </w:r>
    </w:p>
    <w:p w14:paraId="7668D516" w14:textId="738A23EA" w:rsidR="00507E53" w:rsidRDefault="006320F6" w:rsidP="006320F6">
      <w:r w:rsidRPr="006A09F9">
        <w:t xml:space="preserve">Several methods have been developed to retrieve </w:t>
      </w:r>
      <w:r w:rsidR="003B4961">
        <w:t>c</w:t>
      </w:r>
      <w:r w:rsidRPr="006A09F9">
        <w:t>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6DF33639"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xml:space="preserve">, </w:t>
      </w:r>
      <w:r w:rsidR="003B4961">
        <w:t>c</w:t>
      </w:r>
      <w:r w:rsidR="00723E55">
        <w:t>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Dierssen 2019). </w:t>
      </w:r>
    </w:p>
    <w:p w14:paraId="0FFA350F" w14:textId="4D1CFE42" w:rsidR="00C73A77" w:rsidRDefault="00723E55" w:rsidP="006320F6">
      <w:r>
        <w:t xml:space="preserve">Most research on </w:t>
      </w:r>
      <w:r w:rsidR="003B4961">
        <w:t>c</w:t>
      </w:r>
      <w:r w:rsidR="00677BB1">
        <w:t xml:space="preserve">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(Gitelson 1992; Gower et al., 2005; Gitelson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rsidR="003B4961">
        <w:t xml:space="preserve"> which lack the RE spectral bands</w:t>
      </w:r>
      <w:r>
        <w:t xml:space="preserve">. Thus, the </w:t>
      </w:r>
      <w:r w:rsidR="00EE5719">
        <w:t xml:space="preserve">adoption of </w:t>
      </w:r>
      <w:r w:rsidR="00C73A77">
        <w:t xml:space="preserve">Empirical standard algorithms of the Ocean Color (OC) spectral band family for </w:t>
      </w:r>
      <w:r w:rsidR="0041005A">
        <w:t>c</w:t>
      </w:r>
      <w:r>
        <w:t>hl</w:t>
      </w:r>
      <w:r w:rsidR="00204CD9">
        <w:t>-</w:t>
      </w:r>
      <w:r>
        <w:t>a estimation</w:t>
      </w:r>
      <w:r w:rsidR="00C73A77">
        <w:t xml:space="preserve"> </w:t>
      </w:r>
      <w:r>
        <w:t>e.g., OC</w:t>
      </w:r>
      <w:r w:rsidR="00797F7B">
        <w:t>2, OC</w:t>
      </w:r>
      <w:r>
        <w:t>3 (Neil et al., 2019)</w:t>
      </w:r>
      <w:r w:rsidR="004E5465">
        <w:t xml:space="preserve"> which has been proven to improve </w:t>
      </w:r>
      <w:r w:rsidR="0041005A">
        <w:t>c</w:t>
      </w:r>
      <w:r w:rsidR="004E5465">
        <w:t xml:space="preserve">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2A4B504F" w:rsidR="00723E55" w:rsidRDefault="008D613F" w:rsidP="006320F6">
      <w:r>
        <w:t>The Ocean Color</w:t>
      </w:r>
      <w:r w:rsidR="00123AAE">
        <w:t xml:space="preserve"> </w:t>
      </w:r>
      <w:r w:rsidR="00797F7B">
        <w:t>2</w:t>
      </w:r>
      <w:r>
        <w:t xml:space="preserve">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797F7B">
        <w:t xml:space="preserve"> and would be significantly ideal for this research study. </w:t>
      </w:r>
    </w:p>
    <w:p w14:paraId="06FDE5C0" w14:textId="5563AC66" w:rsidR="00797F7B" w:rsidRDefault="00797F7B" w:rsidP="006320F6"/>
    <w:p w14:paraId="6BD9A0FD" w14:textId="1702053F" w:rsidR="00797F7B" w:rsidRDefault="00797F7B" w:rsidP="006320F6"/>
    <w:p w14:paraId="438FF4C3" w14:textId="04ADC37F" w:rsidR="00797F7B" w:rsidRDefault="00797F7B" w:rsidP="006320F6"/>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A4664B2"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w:t>
      </w:r>
      <w:r w:rsidR="0041005A">
        <w:t>c</w:t>
      </w:r>
      <w:r w:rsidR="008979C0">
        <w:t xml:space="preserve">hl-a data </w:t>
      </w:r>
      <w:r w:rsidR="00663FAE">
        <w:t>have</w:t>
      </w:r>
      <w:r w:rsidR="005B191E">
        <w:t xml:space="preser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r w:rsidR="00D81C89">
        <w:t>Haakstad, M. et al., 1994</w:t>
      </w:r>
      <w:r w:rsidR="002035A6">
        <w:t xml:space="preserve">; </w:t>
      </w:r>
      <w:r w:rsidR="00D81C89">
        <w:t>River S et al., 2004</w:t>
      </w:r>
      <w:r w:rsidR="00BD403D">
        <w:t>)</w:t>
      </w:r>
      <w:r w:rsidR="00AD0110">
        <w:t>.</w:t>
      </w:r>
    </w:p>
    <w:p w14:paraId="307093F8" w14:textId="6FAD22D8" w:rsidR="00404C7C" w:rsidRDefault="00057F33" w:rsidP="006320F6">
      <w:r>
        <w:t xml:space="preserve">It has been noted that </w:t>
      </w:r>
      <w:r w:rsidR="005B191E">
        <w:t>s</w:t>
      </w:r>
      <w:r w:rsidR="001A0269">
        <w:t xml:space="preserve">atellite </w:t>
      </w:r>
      <w:r w:rsidR="006B7F49">
        <w:t xml:space="preserve">derived </w:t>
      </w:r>
      <w:r w:rsidR="001A0269">
        <w:t>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This has also been observed in inland water bodies where Lake Surface Air Temperatures (LSAT) are taken in</w:t>
      </w:r>
      <w:r w:rsidR="006B7F49">
        <w:t>to</w:t>
      </w:r>
      <w:r>
        <w:t xml:space="preserve"> considerations </w:t>
      </w:r>
      <w:r w:rsidR="001A0269">
        <w:t>(Thomas et al., 2012; Shi and Wang, 2007). Peñaflor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 xml:space="preserve">sing MODIS </w:t>
      </w:r>
      <w:r w:rsidR="00074AE7">
        <w:t>c</w:t>
      </w:r>
      <w:r w:rsidR="001A0269">
        <w:t>hl</w:t>
      </w:r>
      <w:r w:rsidR="00074AE7">
        <w:t>-a</w:t>
      </w:r>
      <w:r w:rsidR="001A0269">
        <w:t xml:space="preserve">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 xml:space="preserve">the FLH and FAI, as well as other indices, used in conjunction with satellite estimates of Chl-a and SST to improve our image analysis in a very </w:t>
      </w:r>
      <w:r w:rsidR="00074AE7">
        <w:t>confident</w:t>
      </w:r>
      <w:r w:rsidR="00404C7C">
        <w:t xml:space="preserve"> way</w:t>
      </w:r>
      <w:r w:rsidR="005A496A">
        <w:t>.</w:t>
      </w:r>
    </w:p>
    <w:p w14:paraId="24FCF15B" w14:textId="6A2F7C15"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61605F">
        <w:t>Air</w:t>
      </w:r>
      <w:r>
        <w:t xml:space="preserve">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w:t>
      </w:r>
      <w:r w:rsidR="0061605F">
        <w:t>31</w:t>
      </w:r>
      <w:r w:rsidR="002725E6">
        <w:t>.5°C)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(Kilham, 1991; Gasse, Talling &amp; Kilham,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0E67FCE3" w:rsidR="00433840" w:rsidRDefault="00433840" w:rsidP="00433840">
      <w:r>
        <w:t>The advent of s</w:t>
      </w:r>
      <w:r w:rsidRPr="00306089">
        <w:t xml:space="preserve">mart solutions </w:t>
      </w:r>
      <w:r>
        <w:t>and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 xml:space="preserve">remotely gather and </w:t>
      </w:r>
      <w:r w:rsidR="0061605F">
        <w:t xml:space="preserve">further </w:t>
      </w:r>
      <w:r>
        <w:t>disseminate the in-situ water parameters</w:t>
      </w:r>
      <w:r w:rsidR="009C7915">
        <w:t xml:space="preserve"> </w:t>
      </w:r>
      <w:r>
        <w:t xml:space="preserve">e.g., Lake Surface Air Temperature (LSAT) </w:t>
      </w:r>
      <w:r w:rsidR="009C7915">
        <w:t xml:space="preserve">(Cloete et al., 2016), </w:t>
      </w:r>
      <w:r>
        <w:t>which are correlated with an algal bloom event in inland water bodies.</w:t>
      </w:r>
    </w:p>
    <w:p w14:paraId="327DF950" w14:textId="07565C93" w:rsidR="00433840" w:rsidRDefault="00433840" w:rsidP="00433840">
      <w:r w:rsidRPr="00306089">
        <w:t xml:space="preserve">In this regard, legislations have been passed through the relevant government and non-governmental agencies for example the </w:t>
      </w:r>
      <w:r>
        <w:t>Kenya Marine and Fisheries Research Institute (KMFRI)</w:t>
      </w:r>
      <w:r w:rsidR="00F57723">
        <w:t xml:space="preserve"> and</w:t>
      </w:r>
      <w:r>
        <w:t xml:space="preserve">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r w:rsidR="00442579">
        <w:t xml:space="preserve">Budyko,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556B6891"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6F1143">
        <w:t>system</w:t>
      </w:r>
      <w:r w:rsidRPr="00306089">
        <w:t xml:space="preserve"> </w:t>
      </w:r>
      <w:r w:rsidR="008A73FF">
        <w:t xml:space="preserve">works to </w:t>
      </w:r>
      <w:r w:rsidRPr="00306089">
        <w:t>provide</w:t>
      </w:r>
      <w:r w:rsidR="008A73FF">
        <w:t xml:space="preserve"> </w:t>
      </w:r>
      <w:r>
        <w:t xml:space="preserve">near </w:t>
      </w:r>
      <w:r w:rsidRPr="00306089">
        <w:t>real</w:t>
      </w:r>
      <w:r w:rsidR="00E232C2">
        <w:t>-</w:t>
      </w:r>
      <w:r w:rsidRPr="00306089">
        <w:t>time analysis</w:t>
      </w:r>
      <w:r>
        <w:t xml:space="preserve"> and dissemination </w:t>
      </w:r>
      <w:r w:rsidRPr="00306089">
        <w:t xml:space="preserve">of </w:t>
      </w:r>
      <w:r>
        <w:t>LSAT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w:t>
      </w:r>
      <w:r w:rsidRPr="00306089">
        <w:t>from the pre-defined set of standard values</w:t>
      </w:r>
      <w:r>
        <w:t xml:space="preserve"> which is associated with a bloom</w:t>
      </w:r>
      <w:r w:rsidRPr="00306089">
        <w:t xml:space="preserve">. </w:t>
      </w:r>
    </w:p>
    <w:p w14:paraId="6CEA409B" w14:textId="75436A18" w:rsidR="00433840" w:rsidRDefault="00433840" w:rsidP="00433840">
      <w:r w:rsidRPr="00306089">
        <w:t xml:space="preserve">Integration of various methodologies such as the Risk Quotient Approach to show color coded hazards and each hazard level for each parameter assessed at each </w:t>
      </w:r>
      <w:r w:rsidRPr="00306089">
        <w:lastRenderedPageBreak/>
        <w:t>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r w:rsidR="00DD3DF1">
        <w:t xml:space="preserve"> further cuts-off visualization and interpretation efforts</w:t>
      </w:r>
      <w:r w:rsidRPr="00306089">
        <w:t>.</w:t>
      </w:r>
    </w:p>
    <w:p w14:paraId="71BD7317" w14:textId="597B3E30" w:rsidR="00433840" w:rsidRDefault="00433840" w:rsidP="00433840">
      <w:r>
        <w:t xml:space="preserve">Location-based </w:t>
      </w:r>
      <w:r w:rsidRPr="00306089">
        <w:t xml:space="preserve">approach in assessing lake and water resource pollution has been </w:t>
      </w:r>
      <w:r>
        <w:t xml:space="preserve">implemented by </w:t>
      </w:r>
      <w:r w:rsidRPr="00C47CE4">
        <w:t>Waspmote</w:t>
      </w:r>
      <w:r>
        <w:t xml:space="preserve"> in </w:t>
      </w:r>
      <w:r w:rsidR="009D40CC">
        <w:t>Georgia, USA</w:t>
      </w:r>
      <w:r w:rsidR="009A58DD">
        <w:t xml:space="preserve"> (Waspmote)</w:t>
      </w:r>
      <w:r w:rsidRPr="00306089">
        <w:t>. Sample points were established using field survey, lab</w:t>
      </w:r>
      <w:r w:rsidR="00A33B0C">
        <w:t>oratory</w:t>
      </w:r>
      <w:r w:rsidRPr="00306089">
        <w:t xml:space="preserve">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r w:rsidRPr="00534DBF">
        <w:t xml:space="preserve">Boddula et al. </w:t>
      </w:r>
      <w:r w:rsidR="00A07804">
        <w:t>(</w:t>
      </w:r>
      <w:r w:rsidRPr="00534DBF">
        <w:t>2017</w:t>
      </w:r>
      <w:r w:rsidR="00A07804">
        <w:t>)</w:t>
      </w:r>
      <w:r w:rsidRPr="00534DBF">
        <w:t xml:space="preserve"> proposed a wireless sensor system, CyanoSense,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Kakamigahara Heights, Gifu Prefecture, central Japan (</w:t>
      </w:r>
      <w:r w:rsidRPr="00701418">
        <w:t>Babiker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5CD6B9C5" w:rsidR="00F96066" w:rsidRDefault="00F96066" w:rsidP="00433840"/>
    <w:p w14:paraId="34A1AF15" w14:textId="77777777" w:rsidR="00E232C2" w:rsidRDefault="00E232C2" w:rsidP="00433840"/>
    <w:p w14:paraId="67A6048C" w14:textId="77777777" w:rsidR="00F96066" w:rsidRDefault="00F96066" w:rsidP="00433840"/>
    <w:p w14:paraId="7E48A44D" w14:textId="62B93F6D" w:rsidR="00D35FCB" w:rsidRPr="00835A61" w:rsidRDefault="004A312F" w:rsidP="000A3B42">
      <w:pPr>
        <w:pStyle w:val="Heading3"/>
      </w:pPr>
      <w:r w:rsidRPr="00AB0B1A">
        <w:lastRenderedPageBreak/>
        <w:t>2.4</w:t>
      </w:r>
      <w:r w:rsidRPr="004A312F">
        <w:t xml:space="preserve">.2 </w:t>
      </w:r>
      <w:r w:rsidR="00D35FCB" w:rsidRPr="00835A61">
        <w:t>Importance of IoT concept in this Scope</w:t>
      </w:r>
    </w:p>
    <w:p w14:paraId="43D40B85" w14:textId="6D947907" w:rsidR="00D35FCB" w:rsidRPr="00835A61" w:rsidRDefault="00D35FCB" w:rsidP="005E5CB1">
      <w:pPr>
        <w:pStyle w:val="NormalWeb"/>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r w:rsidR="0035267E">
        <w:rPr>
          <w:rFonts w:ascii="Verdana" w:hAnsi="Verdana" w:cs="Arial"/>
          <w:color w:val="000000" w:themeColor="text1"/>
          <w:sz w:val="22"/>
          <w:szCs w:val="22"/>
        </w:rPr>
        <w:t>:</w:t>
      </w:r>
    </w:p>
    <w:p w14:paraId="38CAB65F" w14:textId="77777777"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0F9322AD"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with little to no human-t</w:t>
      </w:r>
      <w:r w:rsidR="005E5CB1">
        <w:rPr>
          <w:rFonts w:ascii="Verdana" w:hAnsi="Verdana" w:cs="Arial"/>
          <w:color w:val="000000" w:themeColor="text1"/>
          <w:sz w:val="22"/>
          <w:szCs w:val="22"/>
        </w:rPr>
        <w:t>o</w:t>
      </w:r>
      <w:r w:rsidR="007C05EF">
        <w:rPr>
          <w:rFonts w:ascii="Verdana" w:hAnsi="Verdana" w:cs="Arial"/>
          <w:color w:val="000000" w:themeColor="text1"/>
          <w:sz w:val="22"/>
          <w:szCs w:val="22"/>
        </w:rPr>
        <w:t xml:space="preserve">-man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5E5CB1">
      <w:pPr>
        <w:pStyle w:val="NormalWeb"/>
        <w:numPr>
          <w:ilvl w:val="0"/>
          <w:numId w:val="41"/>
        </w:numPr>
        <w:shd w:val="clear" w:color="auto" w:fill="FFFFFF"/>
        <w:spacing w:before="360"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ED1F5D">
      <w:pPr>
        <w:pStyle w:val="NormalWeb"/>
        <w:numPr>
          <w:ilvl w:val="0"/>
          <w:numId w:val="41"/>
        </w:numPr>
        <w:shd w:val="clear" w:color="auto" w:fill="FFFFFF"/>
        <w:spacing w:before="360" w:beforeAutospacing="0" w:after="0" w:afterAutospacing="0" w:line="240" w:lineRule="atLeast"/>
        <w:jc w:val="both"/>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2F88F765" w:rsidR="00723E55" w:rsidRDefault="00D35FCB" w:rsidP="005E5CB1">
      <w:pPr>
        <w:pStyle w:val="NormalWeb"/>
        <w:numPr>
          <w:ilvl w:val="0"/>
          <w:numId w:val="41"/>
        </w:numPr>
        <w:shd w:val="clear" w:color="auto" w:fill="FFFFFF"/>
        <w:spacing w:before="360" w:beforeAutospacing="0" w:after="0" w:afterAutospacing="0"/>
        <w:jc w:val="both"/>
        <w:rPr>
          <w:rFonts w:ascii="Verdana" w:hAnsi="Verdana" w:cs="Arial"/>
          <w:color w:val="000000" w:themeColor="text1"/>
          <w:sz w:val="22"/>
          <w:szCs w:val="22"/>
        </w:rPr>
      </w:pPr>
      <w:r w:rsidRPr="00835A61">
        <w:rPr>
          <w:rFonts w:ascii="Verdana" w:hAnsi="Verdana" w:cs="Arial"/>
          <w:color w:val="000000" w:themeColor="text1"/>
          <w:sz w:val="22"/>
          <w:szCs w:val="22"/>
        </w:rPr>
        <w:t>All said and done, IoT stands out as a few of the chief principal technologies of everyday GIS and Remote sensing research life</w:t>
      </w:r>
      <w:r w:rsidR="00ED1F5D">
        <w:rPr>
          <w:rFonts w:ascii="Verdana" w:hAnsi="Verdana" w:cs="Arial"/>
          <w:color w:val="000000" w:themeColor="text1"/>
          <w:sz w:val="22"/>
          <w:szCs w:val="22"/>
        </w:rPr>
        <w:t xml:space="preserve"> especially where live and running data is a requirement</w:t>
      </w:r>
      <w:r w:rsidRPr="00835A61">
        <w:rPr>
          <w:rFonts w:ascii="Verdana" w:hAnsi="Verdana" w:cs="Arial"/>
          <w:color w:val="000000" w:themeColor="text1"/>
          <w:sz w:val="22"/>
          <w:szCs w:val="22"/>
        </w:rPr>
        <w:t xml:space="preserv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1AA60BDC"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6F21B58F" w14:textId="7B3F2974"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400619B7" w14:textId="5C944A88"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6F11A184" w:rsidR="008C1CC3" w:rsidRDefault="00A23796" w:rsidP="00C00925">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F1103C"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3A0243F7"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 xml:space="preserve">depth of 40m at a maximum depth of 79m ranks the second largest fresh water lake in the world after Lake Superior and the </w:t>
      </w:r>
      <w:r w:rsidR="007C0448">
        <w:rPr>
          <w:rFonts w:eastAsia="Times New Roman" w:cs="Times New Roman"/>
          <w:lang w:val="en-GB"/>
        </w:rPr>
        <w:t>l</w:t>
      </w:r>
      <w:r w:rsidRPr="00A908AE">
        <w:rPr>
          <w:rFonts w:eastAsia="Times New Roman" w:cs="Times New Roman"/>
          <w:lang w:val="en-GB"/>
        </w:rPr>
        <w:t>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 xml:space="preserve">50`E </w:t>
      </w:r>
      <w:r w:rsidR="007C0448">
        <w:rPr>
          <w:rFonts w:eastAsia="Times New Roman" w:cs="Times New Roman"/>
          <w:lang w:val="en-GB"/>
        </w:rPr>
        <w:t xml:space="preserve">longitude </w:t>
      </w:r>
      <w:r w:rsidRPr="00A908AE">
        <w:rPr>
          <w:rFonts w:eastAsia="Times New Roman" w:cs="Times New Roman"/>
          <w:lang w:val="en-GB"/>
        </w:rPr>
        <w:t>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2A72DDEC"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000C4251">
        <w:t xml:space="preserve">, </w:t>
      </w:r>
      <w:hyperlink r:id="rId17" w:history="1">
        <w:r w:rsidR="000C4251" w:rsidRPr="000C4251">
          <w:rPr>
            <w:rStyle w:val="Hyperlink"/>
            <w:rFonts w:eastAsia="Times New Roman" w:cs="Times New Roman"/>
            <w:lang w:val="en-GB"/>
          </w:rPr>
          <w:t>africangreatlakes.org</w:t>
        </w:r>
      </w:hyperlink>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2460A4A9"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w:t>
      </w:r>
      <w:r w:rsidR="000C4251">
        <w:rPr>
          <w:rFonts w:cs="Arial"/>
          <w:spacing w:val="11"/>
        </w:rPr>
        <w:t>-</w:t>
      </w:r>
      <w:r w:rsidRPr="00A908AE">
        <w:rPr>
          <w:rFonts w:cs="Arial"/>
          <w:spacing w:val="11"/>
        </w:rPr>
        <w:t xml:space="preserve">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05E2DDA1"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w:t>
      </w:r>
      <w:r w:rsidR="000C4251">
        <w:rPr>
          <w:rFonts w:cs="Arial"/>
          <w:spacing w:val="11"/>
        </w:rPr>
        <w:t>18</w:t>
      </w:r>
      <w:r w:rsidRPr="00A908AE">
        <w:rPr>
          <w:rFonts w:cs="Arial"/>
          <w:spacing w:val="11"/>
        </w:rPr>
        <w:t xml:space="preserve">-26°C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8"/>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ap of Winam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3E8096ED" w:rsidR="00E0558D" w:rsidRDefault="00E0558D" w:rsidP="00E0558D">
      <w:pPr>
        <w:pStyle w:val="ListParagraph"/>
        <w:numPr>
          <w:ilvl w:val="0"/>
          <w:numId w:val="17"/>
        </w:numPr>
        <w:ind w:left="270" w:hanging="270"/>
      </w:pPr>
      <w:r>
        <w:t xml:space="preserve">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rsidR="009161FA">
        <w:t>was</w:t>
      </w:r>
      <w:r>
        <w:t xml:space="preserve"> used in the extraction of Chl-a.</w:t>
      </w:r>
    </w:p>
    <w:p w14:paraId="4F319E7E" w14:textId="5447858C"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 xml:space="preserve">10 </w:t>
      </w:r>
      <w:r w:rsidR="009161FA">
        <w:t>was used</w:t>
      </w:r>
      <w:r>
        <w:t xml:space="preserve"> for the extraction of LSAT</w:t>
      </w:r>
      <w:r w:rsidR="00080A5D">
        <w:t>.</w:t>
      </w:r>
    </w:p>
    <w:p w14:paraId="0CE69C91" w14:textId="741048CE" w:rsidR="00852F95" w:rsidRDefault="00E227FE" w:rsidP="00E0558D">
      <w:pPr>
        <w:pStyle w:val="ListParagraph"/>
        <w:numPr>
          <w:ilvl w:val="0"/>
          <w:numId w:val="17"/>
        </w:numPr>
        <w:ind w:left="270" w:hanging="270"/>
      </w:pPr>
      <w:r>
        <w:t>In-situ field data form the KMFRI department aid</w:t>
      </w:r>
      <w:r w:rsidR="009161FA">
        <w:t>ed</w:t>
      </w:r>
      <w:r w:rsidR="005214DE">
        <w:t xml:space="preserve"> in</w:t>
      </w:r>
      <w:r>
        <w:t xml:space="preserve"> validate the remote sensing process</w:t>
      </w:r>
      <w:r w:rsidR="00FE5DA7">
        <w:t>es</w:t>
      </w:r>
      <w:r w:rsidR="005214DE">
        <w:t xml:space="preserve"> by providing the dates which blooms occurred</w:t>
      </w:r>
      <w:r w:rsidR="00FE5DA7">
        <w:t>.</w:t>
      </w:r>
    </w:p>
    <w:p w14:paraId="605BE9B7" w14:textId="56F1A0A9" w:rsidR="00FE5DA7" w:rsidRDefault="00FE5DA7" w:rsidP="00E0558D">
      <w:pPr>
        <w:pStyle w:val="ListParagraph"/>
        <w:numPr>
          <w:ilvl w:val="0"/>
          <w:numId w:val="17"/>
        </w:numPr>
        <w:ind w:left="270" w:hanging="270"/>
      </w:pPr>
      <w:r>
        <w:t xml:space="preserve">ESRI GIS Shapefiles </w:t>
      </w:r>
      <w:r w:rsidR="00FB3375">
        <w:t xml:space="preserve">were used </w:t>
      </w:r>
      <w:r>
        <w:t>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303CD51" w14:textId="77777777" w:rsidR="00FB3375" w:rsidRDefault="00FB3375" w:rsidP="002E2EF6">
            <w:pPr>
              <w:rPr>
                <w:lang w:bidi="he-IL"/>
              </w:rPr>
            </w:pPr>
            <w:r>
              <w:rPr>
                <w:lang w:bidi="he-IL"/>
              </w:rPr>
              <w:t>United States Geological Survey</w:t>
            </w:r>
          </w:p>
          <w:p w14:paraId="61505A27" w14:textId="7C59D3F1" w:rsidR="002E2EF6" w:rsidRPr="00CB284A" w:rsidRDefault="00FB3375" w:rsidP="002E2EF6">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4E3C8150" w14:textId="77777777" w:rsidR="00FB3375" w:rsidRDefault="00FB3375" w:rsidP="00FB3375">
            <w:pPr>
              <w:rPr>
                <w:lang w:bidi="he-IL"/>
              </w:rPr>
            </w:pPr>
            <w:r>
              <w:rPr>
                <w:lang w:bidi="he-IL"/>
              </w:rPr>
              <w:t>United States Geological Survey</w:t>
            </w:r>
          </w:p>
          <w:p w14:paraId="2F1472DA" w14:textId="0239C37E" w:rsidR="002E2EF6" w:rsidRPr="00CB284A" w:rsidRDefault="00FB3375" w:rsidP="00FB3375">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FB3375" w:rsidRDefault="00194C6D" w:rsidP="00194C6D">
            <w:pPr>
              <w:rPr>
                <w:lang w:bidi="he-IL"/>
              </w:rPr>
            </w:pPr>
            <w:r w:rsidRPr="00FB3375">
              <w:rPr>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FB3375" w:rsidRDefault="00194C6D" w:rsidP="00194C6D">
            <w:pPr>
              <w:rPr>
                <w:lang w:bidi="he-IL"/>
              </w:rPr>
            </w:pPr>
            <w:r w:rsidRPr="00FB3375">
              <w:rPr>
                <w:lang w:bidi="he-IL"/>
              </w:rPr>
              <w:t>Download and 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FB3375" w:rsidRDefault="00194C6D" w:rsidP="00194C6D">
            <w:pPr>
              <w:rPr>
                <w:lang w:bidi="he-IL"/>
              </w:rPr>
            </w:pPr>
            <w:r w:rsidRPr="00FB3375">
              <w:rPr>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E8C461F" w:rsidR="00194C6D" w:rsidRPr="00FB3375" w:rsidRDefault="00194C6D" w:rsidP="00194C6D">
            <w:pPr>
              <w:rPr>
                <w:lang w:bidi="he-IL"/>
              </w:rPr>
            </w:pPr>
            <w:r w:rsidRPr="00FB3375">
              <w:rPr>
                <w:lang w:bidi="he-IL"/>
              </w:rPr>
              <w:t>QGIS, R</w:t>
            </w:r>
            <w:r w:rsidR="00726C90">
              <w:rPr>
                <w:lang w:bidi="he-IL"/>
              </w:rPr>
              <w:t>, Python</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FB3375" w:rsidRDefault="00194C6D" w:rsidP="00194C6D">
            <w:pPr>
              <w:rPr>
                <w:lang w:bidi="he-IL"/>
              </w:rPr>
            </w:pPr>
            <w:r w:rsidRPr="00FB3375">
              <w:rPr>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FB3375" w:rsidRDefault="00194C6D" w:rsidP="00194C6D">
            <w:pPr>
              <w:rPr>
                <w:lang w:bidi="he-IL"/>
              </w:rPr>
            </w:pPr>
            <w:r w:rsidRPr="00FB3375">
              <w:rPr>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FB3375" w:rsidRDefault="00194C6D" w:rsidP="00194C6D">
            <w:pPr>
              <w:rPr>
                <w:lang w:bidi="he-IL"/>
              </w:rPr>
            </w:pPr>
            <w:r w:rsidRPr="00FB3375">
              <w:rPr>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FB3375" w:rsidRDefault="00194C6D" w:rsidP="00194C6D">
            <w:pPr>
              <w:rPr>
                <w:lang w:bidi="he-IL"/>
              </w:rPr>
            </w:pPr>
            <w:r w:rsidRPr="00FB3375">
              <w:rPr>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FB3375" w:rsidRDefault="00194C6D" w:rsidP="00194C6D">
            <w:pPr>
              <w:rPr>
                <w:lang w:bidi="he-IL"/>
              </w:rPr>
            </w:pPr>
            <w:r w:rsidRPr="00FB3375">
              <w:rPr>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F1103C"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483F2EA4"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xml:space="preserve">, 9 in the </w:t>
      </w:r>
      <w:r w:rsidR="00647B16">
        <w:rPr>
          <w:color w:val="000000" w:themeColor="text1"/>
        </w:rPr>
        <w:t>o</w:t>
      </w:r>
      <w:r w:rsidR="0026098B" w:rsidRPr="008C4A3C">
        <w:rPr>
          <w:color w:val="000000" w:themeColor="text1"/>
        </w:rPr>
        <w:t xml:space="preserve">ptical imaging region and 2 in the </w:t>
      </w:r>
      <w:r w:rsidR="00647B16">
        <w:rPr>
          <w:color w:val="000000" w:themeColor="text1"/>
        </w:rPr>
        <w:t>t</w:t>
      </w:r>
      <w:r w:rsidR="0026098B" w:rsidRPr="008C4A3C">
        <w:rPr>
          <w:color w:val="000000" w:themeColor="text1"/>
        </w:rPr>
        <w: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w:t>
      </w:r>
      <w:r w:rsidR="00647B16">
        <w:rPr>
          <w:color w:val="000000" w:themeColor="text1"/>
        </w:rPr>
        <w:t>s</w:t>
      </w:r>
      <w:r w:rsidR="00B4413D" w:rsidRPr="008C4A3C">
        <w:rPr>
          <w:color w:val="000000" w:themeColor="text1"/>
        </w:rPr>
        <w:t xml:space="preserv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647B16">
        <w:rPr>
          <w:color w:val="000000" w:themeColor="text1"/>
        </w:rPr>
        <w:t>c</w:t>
      </w:r>
      <w:r w:rsidR="00B4413D" w:rsidRPr="008C4A3C">
        <w:rPr>
          <w:color w:val="000000" w:themeColor="text1"/>
        </w:rPr>
        <w:t>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Tuuli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w:t>
      </w:r>
      <w:r w:rsidR="00647B16">
        <w:rPr>
          <w:color w:val="000000" w:themeColor="text1"/>
        </w:rPr>
        <w:t>c</w:t>
      </w:r>
      <w:r w:rsidR="00B4413D" w:rsidRPr="008C4A3C">
        <w:rPr>
          <w:color w:val="000000" w:themeColor="text1"/>
        </w:rPr>
        <w:t>hl-a quantification algorithm</w:t>
      </w:r>
      <w:r w:rsidR="00647B16">
        <w:rPr>
          <w:color w:val="000000" w:themeColor="text1"/>
        </w:rPr>
        <w:t>s</w:t>
      </w:r>
      <w:r w:rsidR="00B4413D" w:rsidRPr="008C4A3C">
        <w:rPr>
          <w:color w:val="000000" w:themeColor="text1"/>
        </w:rPr>
        <w:t xml:space="preserve">,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(Pahlevan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5F0577E"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w:t>
      </w:r>
      <w:r w:rsidR="00647B16">
        <w:rPr>
          <w:color w:val="000000" w:themeColor="text1"/>
        </w:rPr>
        <w:t>c</w:t>
      </w:r>
      <w:r w:rsidRPr="008C4A3C">
        <w:rPr>
          <w:color w:val="000000" w:themeColor="text1"/>
        </w:rPr>
        <w:t>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1F279315"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w:t>
      </w:r>
      <w:r w:rsidR="00647B16">
        <w:rPr>
          <w:color w:val="000000" w:themeColor="text1"/>
        </w:rPr>
        <w:t>to</w:t>
      </w:r>
      <w:r w:rsidRPr="008C4A3C">
        <w:rPr>
          <w:color w:val="000000" w:themeColor="text1"/>
        </w:rPr>
        <w:t xml:space="preserve">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384A6A0E"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647B16">
        <w:rPr>
          <w:color w:val="000000" w:themeColor="text1"/>
        </w:rPr>
        <w:t>, c</w:t>
      </w:r>
      <w:r w:rsidR="002D31D0" w:rsidRPr="008C4A3C">
        <w:rPr>
          <w:color w:val="000000" w:themeColor="text1"/>
        </w:rPr>
        <w:t>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18E2EC43" w14:textId="3069BF9F" w:rsidR="00FF55C5" w:rsidRDefault="005B7893" w:rsidP="00647B16">
      <w:pPr>
        <w:jc w:val="center"/>
        <w:rPr>
          <w:i/>
          <w:iCs/>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1">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537E5402" w14:textId="6019CAFE" w:rsidR="00647B16" w:rsidRDefault="00647B16" w:rsidP="00647B16">
      <w:pPr>
        <w:rPr>
          <w:i/>
          <w:iCs/>
          <w:lang w:val="en-GB" w:bidi="he-IL"/>
        </w:rPr>
      </w:pPr>
    </w:p>
    <w:p w14:paraId="588D5C72" w14:textId="42206A04" w:rsidR="00B11DC3" w:rsidRDefault="00B11DC3" w:rsidP="00647B16">
      <w:pPr>
        <w:rPr>
          <w:i/>
          <w:iCs/>
          <w:lang w:val="en-GB" w:bidi="he-IL"/>
        </w:rPr>
      </w:pPr>
    </w:p>
    <w:p w14:paraId="708FE4CE" w14:textId="5B49AC5E" w:rsidR="00B11DC3" w:rsidRDefault="00B11DC3" w:rsidP="00647B16">
      <w:pPr>
        <w:rPr>
          <w:i/>
          <w:iCs/>
          <w:lang w:val="en-GB" w:bidi="he-IL"/>
        </w:rPr>
      </w:pPr>
    </w:p>
    <w:p w14:paraId="346683F7" w14:textId="5BE17132" w:rsidR="00B11DC3" w:rsidRDefault="00B11DC3" w:rsidP="00647B16">
      <w:pPr>
        <w:rPr>
          <w:i/>
          <w:iCs/>
          <w:lang w:val="en-GB" w:bidi="he-IL"/>
        </w:rPr>
      </w:pPr>
    </w:p>
    <w:p w14:paraId="72C07C87" w14:textId="5D76406D" w:rsidR="00B11DC3" w:rsidRDefault="00B11DC3" w:rsidP="00647B16">
      <w:pPr>
        <w:rPr>
          <w:i/>
          <w:iCs/>
          <w:lang w:val="en-GB" w:bidi="he-IL"/>
        </w:rPr>
      </w:pPr>
    </w:p>
    <w:p w14:paraId="1C927954" w14:textId="3A455C4A" w:rsidR="00B11DC3" w:rsidRDefault="00B11DC3" w:rsidP="00647B16">
      <w:pPr>
        <w:rPr>
          <w:i/>
          <w:iCs/>
          <w:lang w:val="en-GB" w:bidi="he-IL"/>
        </w:rPr>
      </w:pPr>
    </w:p>
    <w:p w14:paraId="11F25562" w14:textId="18C2438E" w:rsidR="00B11DC3" w:rsidRDefault="00B11DC3" w:rsidP="00647B16">
      <w:pPr>
        <w:rPr>
          <w:i/>
          <w:iCs/>
          <w:lang w:val="en-GB" w:bidi="he-IL"/>
        </w:rPr>
      </w:pPr>
    </w:p>
    <w:p w14:paraId="6FA665D7" w14:textId="77777777" w:rsidR="00B11DC3" w:rsidRPr="003265FB" w:rsidRDefault="00B11DC3" w:rsidP="00647B16">
      <w:pPr>
        <w:rPr>
          <w:i/>
          <w:iCs/>
          <w:lang w:val="en-GB" w:bidi="he-IL"/>
        </w:rPr>
      </w:pPr>
    </w:p>
    <w:p w14:paraId="632889DD" w14:textId="75F5570F" w:rsidR="00B60D2A" w:rsidRPr="008C4A3C" w:rsidRDefault="00B60D2A" w:rsidP="007A651B">
      <w:pPr>
        <w:rPr>
          <w:b/>
          <w:bCs/>
          <w:color w:val="000000" w:themeColor="text1"/>
        </w:rPr>
      </w:pPr>
      <w:r w:rsidRPr="008C4A3C">
        <w:rPr>
          <w:b/>
          <w:bCs/>
          <w:color w:val="000000" w:themeColor="text1"/>
        </w:rPr>
        <w:lastRenderedPageBreak/>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r w:rsidR="00B11DC3">
        <w:rPr>
          <w:b/>
          <w:bCs/>
          <w:color w:val="000000" w:themeColor="text1"/>
        </w:rPr>
        <w:t>s.</w:t>
      </w:r>
    </w:p>
    <w:p w14:paraId="2A6800C5" w14:textId="66DEB23A"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00B11DC3">
        <w:rPr>
          <w:color w:val="000000" w:themeColor="text1"/>
        </w:rPr>
        <w:t xml:space="preserve"> 2014</w:t>
      </w:r>
      <w:r w:rsidR="000B06F4" w:rsidRPr="008C4A3C">
        <w:rPr>
          <w:color w:val="000000" w:themeColor="text1"/>
        </w:rPr>
        <w:t>)</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SeaWiFS</w:t>
      </w:r>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42D94AB5" w14:textId="5146B78B" w:rsidR="009210E9" w:rsidRPr="008C4A3C" w:rsidRDefault="00492429" w:rsidP="009210E9">
      <w:pPr>
        <w:rPr>
          <w:color w:val="000000" w:themeColor="text1"/>
          <w:lang w:val="en-GB" w:bidi="he-IL"/>
        </w:rPr>
      </w:pPr>
      <w:r>
        <w:rPr>
          <w:color w:val="000000" w:themeColor="text1"/>
          <w:lang w:val="en-GB" w:bidi="he-IL"/>
        </w:rPr>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E7C8E5F" w:rsidR="009210E9" w:rsidRPr="008C4A3C" w:rsidRDefault="00E4578C" w:rsidP="009210E9">
      <w:pPr>
        <w:rPr>
          <w:color w:val="000000" w:themeColor="text1"/>
          <w:sz w:val="26"/>
          <w:szCs w:val="26"/>
          <w:lang w:val="en-GB" w:bidi="he-IL"/>
        </w:rPr>
      </w:pPr>
      <m:oMath>
        <m:r>
          <w:rPr>
            <w:rFonts w:ascii="Cambria Math" w:eastAsiaTheme="minorEastAsia" w:hAnsi="Cambria Math"/>
            <w:color w:val="000000" w:themeColor="text1"/>
            <w:sz w:val="26"/>
            <w:szCs w:val="26"/>
            <w:lang w:val="en-GB" w:bidi="he-IL"/>
          </w:rPr>
          <m:t>Ch-a</m:t>
        </m:r>
        <m:r>
          <m:rPr>
            <m:sty m:val="p"/>
          </m:rPr>
          <w:rPr>
            <w:rFonts w:ascii="Cambria Math" w:hAnsi="Cambria Math"/>
            <w:color w:val="000000" w:themeColor="text1"/>
            <w:sz w:val="26"/>
            <w:szCs w:val="26"/>
            <w:lang w:val="en-GB" w:bidi="he-IL"/>
          </w:rPr>
          <m:t>=</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71D1ACFC"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w:t>
      </w:r>
      <w:r w:rsidR="000346F3">
        <w:rPr>
          <w:rFonts w:eastAsiaTheme="minorEastAsia"/>
          <w:color w:val="000000" w:themeColor="text1"/>
          <w:sz w:val="26"/>
          <w:szCs w:val="26"/>
          <w:lang w:val="en-GB" w:bidi="he-IL"/>
        </w:rPr>
        <w:t>c</w:t>
      </w:r>
      <w:r>
        <w:rPr>
          <w:rFonts w:eastAsiaTheme="minorEastAsia"/>
          <w:color w:val="000000" w:themeColor="text1"/>
          <w:sz w:val="26"/>
          <w:szCs w:val="26"/>
          <w:lang w:val="en-GB" w:bidi="he-IL"/>
        </w:rPr>
        <w:t xml:space="preserve">hlorophyll-a </w:t>
      </w:r>
    </w:p>
    <w:p w14:paraId="293C7408" w14:textId="6DBE0624"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387D8264" w:rsidR="00F54FA0" w:rsidRDefault="00F54FA0" w:rsidP="007716FD">
      <w:pPr>
        <w:spacing w:line="240" w:lineRule="auto"/>
        <w:rPr>
          <w:rFonts w:eastAsiaTheme="minorEastAsia"/>
          <w:color w:val="000000" w:themeColor="text1"/>
          <w:sz w:val="26"/>
          <w:szCs w:val="26"/>
          <w:lang w:val="en-GB" w:bidi="he-IL"/>
        </w:rPr>
      </w:pPr>
      <w:r w:rsidRPr="00F54FA0">
        <w:rPr>
          <w:rFonts w:eastAsiaTheme="minorEastAsia"/>
          <w:i/>
          <w:iCs/>
          <w:color w:val="000000" w:themeColor="text1"/>
          <w:sz w:val="26"/>
          <w:szCs w:val="26"/>
          <w:lang w:val="en-GB" w:bidi="he-IL"/>
        </w:rPr>
        <w:t>Rrs</w:t>
      </w:r>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41FFF5CB" w14:textId="77777777" w:rsidR="00FD686F" w:rsidRPr="00933110" w:rsidRDefault="00FD686F" w:rsidP="007716FD">
      <w:pPr>
        <w:spacing w:line="240" w:lineRule="auto"/>
        <w:rPr>
          <w:color w:val="000000" w:themeColor="text1"/>
          <w:sz w:val="26"/>
          <w:szCs w:val="26"/>
          <w:lang w:val="en-GB" w:bidi="he-IL"/>
        </w:rPr>
      </w:pPr>
    </w:p>
    <w:p w14:paraId="15903DA5" w14:textId="22D2BFB3" w:rsidR="00641626" w:rsidRDefault="00641626" w:rsidP="007716FD">
      <w:pPr>
        <w:spacing w:line="276" w:lineRule="auto"/>
        <w:rPr>
          <w:color w:val="000000" w:themeColor="text1"/>
        </w:rPr>
      </w:pPr>
      <w:r w:rsidRPr="008C4A3C">
        <w:rPr>
          <w:color w:val="000000" w:themeColor="text1"/>
        </w:rPr>
        <w:t>For OC-2, ratio of Rrs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r w:rsidR="0020399E" w:rsidRPr="008C4A3C">
        <w:rPr>
          <w:color w:val="000000" w:themeColor="text1"/>
        </w:rPr>
        <w:t xml:space="preserve">Rrs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p w14:paraId="0A10EF93" w14:textId="46C3A10F" w:rsidR="007716FD" w:rsidRDefault="007716FD" w:rsidP="00641626">
      <w:pPr>
        <w:rPr>
          <w:color w:val="000000" w:themeColor="text1"/>
        </w:rPr>
      </w:pPr>
    </w:p>
    <w:p w14:paraId="5A06A14D" w14:textId="4B66F38B" w:rsidR="007716FD" w:rsidRDefault="007716FD" w:rsidP="00641626">
      <w:pPr>
        <w:rPr>
          <w:color w:val="000000" w:themeColor="text1"/>
        </w:rPr>
      </w:pPr>
    </w:p>
    <w:p w14:paraId="4799FCE7" w14:textId="798808D9" w:rsidR="007716FD" w:rsidRDefault="007716FD" w:rsidP="00641626">
      <w:pPr>
        <w:rPr>
          <w:color w:val="000000" w:themeColor="text1"/>
        </w:rPr>
      </w:pPr>
    </w:p>
    <w:p w14:paraId="72C8725A" w14:textId="0ED7DAEA" w:rsidR="007716FD" w:rsidRDefault="007716FD" w:rsidP="00641626">
      <w:pPr>
        <w:rPr>
          <w:color w:val="000000" w:themeColor="text1"/>
        </w:rPr>
      </w:pPr>
    </w:p>
    <w:p w14:paraId="09F5EBFF" w14:textId="3A6B56D3" w:rsidR="007716FD" w:rsidRDefault="007716FD" w:rsidP="00641626">
      <w:pPr>
        <w:rPr>
          <w:color w:val="000000" w:themeColor="text1"/>
        </w:rPr>
      </w:pPr>
    </w:p>
    <w:p w14:paraId="42EEB78A" w14:textId="5B040FA2" w:rsidR="007716FD" w:rsidRDefault="007716FD" w:rsidP="00641626">
      <w:pPr>
        <w:rPr>
          <w:color w:val="000000" w:themeColor="text1"/>
        </w:rPr>
      </w:pPr>
    </w:p>
    <w:p w14:paraId="45D8A646" w14:textId="77777777" w:rsidR="007716FD" w:rsidRDefault="007716FD" w:rsidP="00641626">
      <w:pPr>
        <w:rPr>
          <w:color w:val="000000" w:themeColor="text1"/>
        </w:rPr>
      </w:pPr>
    </w:p>
    <w:tbl>
      <w:tblPr>
        <w:tblStyle w:val="TableGrid"/>
        <w:tblW w:w="10180" w:type="dxa"/>
        <w:tblLook w:val="04A0" w:firstRow="1" w:lastRow="0" w:firstColumn="1" w:lastColumn="0" w:noHBand="0" w:noVBand="1"/>
      </w:tblPr>
      <w:tblGrid>
        <w:gridCol w:w="1927"/>
        <w:gridCol w:w="4232"/>
        <w:gridCol w:w="4021"/>
      </w:tblGrid>
      <w:tr w:rsidR="00486806" w14:paraId="5D88B5E2" w14:textId="77777777" w:rsidTr="00DB0FBE">
        <w:trPr>
          <w:trHeight w:val="249"/>
        </w:trPr>
        <w:tc>
          <w:tcPr>
            <w:tcW w:w="1927" w:type="dxa"/>
          </w:tcPr>
          <w:p w14:paraId="5F560A21" w14:textId="19F83E38" w:rsidR="00486806" w:rsidRDefault="00486806" w:rsidP="00641626">
            <w:pPr>
              <w:rPr>
                <w:b/>
                <w:bCs/>
                <w:color w:val="000000" w:themeColor="text1"/>
                <w:lang w:val="en-GB" w:bidi="he-IL"/>
              </w:rPr>
            </w:pPr>
            <w:r>
              <w:rPr>
                <w:b/>
                <w:bCs/>
                <w:color w:val="000000" w:themeColor="text1"/>
                <w:lang w:val="en-GB" w:bidi="he-IL"/>
              </w:rPr>
              <w:lastRenderedPageBreak/>
              <w:t xml:space="preserve">Year </w:t>
            </w:r>
          </w:p>
        </w:tc>
        <w:tc>
          <w:tcPr>
            <w:tcW w:w="4232"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4021"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DB0FBE">
        <w:trPr>
          <w:trHeight w:val="408"/>
        </w:trPr>
        <w:tc>
          <w:tcPr>
            <w:tcW w:w="1927"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232"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4021"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DB0FBE">
        <w:trPr>
          <w:trHeight w:val="441"/>
        </w:trPr>
        <w:tc>
          <w:tcPr>
            <w:tcW w:w="1927"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232"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4021"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DB0FBE">
        <w:trPr>
          <w:trHeight w:val="376"/>
        </w:trPr>
        <w:tc>
          <w:tcPr>
            <w:tcW w:w="1927"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232"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4021"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DB0FBE">
        <w:trPr>
          <w:trHeight w:val="441"/>
        </w:trPr>
        <w:tc>
          <w:tcPr>
            <w:tcW w:w="1927"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232"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4021"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DB0FBE">
        <w:trPr>
          <w:trHeight w:val="504"/>
        </w:trPr>
        <w:tc>
          <w:tcPr>
            <w:tcW w:w="1927"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232"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4021"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DB0FBE">
        <w:trPr>
          <w:trHeight w:val="504"/>
        </w:trPr>
        <w:tc>
          <w:tcPr>
            <w:tcW w:w="1927"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232"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4021"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DB0FBE">
        <w:trPr>
          <w:trHeight w:val="504"/>
        </w:trPr>
        <w:tc>
          <w:tcPr>
            <w:tcW w:w="1927"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232"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4021"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2B797F3F" w14:textId="312F7625" w:rsidR="003C0808" w:rsidRPr="008C4A3C" w:rsidRDefault="008312DC" w:rsidP="007A651B">
      <w:pPr>
        <w:rPr>
          <w:color w:val="000000" w:themeColor="text1"/>
        </w:rPr>
      </w:pPr>
      <w:r w:rsidRPr="008C4A3C">
        <w:rPr>
          <w:color w:val="000000" w:themeColor="text1"/>
        </w:rPr>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DB0FBE">
        <w:rPr>
          <w:color w:val="000000" w:themeColor="text1"/>
        </w:rPr>
        <w:t xml:space="preserve">as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24CE66F1"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SeaWiFS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 xml:space="preserve">estimated </w:t>
      </w:r>
      <w:r w:rsidR="0069344B">
        <w:rPr>
          <w:color w:val="000000" w:themeColor="text1"/>
        </w:rPr>
        <w:t>c</w:t>
      </w:r>
      <w:r w:rsidR="003D665A" w:rsidRPr="008C4A3C">
        <w:rPr>
          <w:color w:val="000000" w:themeColor="text1"/>
        </w:rPr>
        <w:t>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r>
        <w:rPr>
          <w:rFonts w:eastAsiaTheme="minorEastAsia"/>
          <w:sz w:val="26"/>
          <w:szCs w:val="26"/>
          <w:lang w:val="en-GB" w:bidi="he-IL"/>
        </w:rPr>
        <w:t>….</w:t>
      </w:r>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r w:rsidR="00737062">
        <w:rPr>
          <w:i/>
          <w:iCs/>
        </w:rPr>
        <w:t>i</w:t>
      </w:r>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lastRenderedPageBreak/>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18320C23"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53085F80" w14:textId="77777777" w:rsidR="002619A2" w:rsidRDefault="002619A2" w:rsidP="002619A2"/>
    <w:p w14:paraId="4879FCF2" w14:textId="37DA23DA" w:rsidR="00617647" w:rsidRDefault="00617647" w:rsidP="00D62FA5">
      <w:pPr>
        <w:rPr>
          <w:b/>
          <w:bCs/>
          <w:sz w:val="24"/>
          <w:szCs w:val="24"/>
          <w:lang w:val="en-GB" w:bidi="he-IL"/>
        </w:rPr>
      </w:pPr>
      <w:r w:rsidRPr="00C12A64">
        <w:rPr>
          <w:b/>
          <w:bCs/>
          <w:sz w:val="24"/>
          <w:szCs w:val="24"/>
          <w:lang w:val="en-GB" w:bidi="he-IL"/>
        </w:rPr>
        <w:lastRenderedPageBreak/>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0221B983" w:rsidR="00D62FA5" w:rsidRPr="004E315F" w:rsidRDefault="00D62FA5" w:rsidP="00D62FA5">
      <w:r w:rsidRPr="004E315F">
        <w:t>The first step is to convert the raw DN (Digital Number) values of band10 to obtain the TOA (top of atmospher</w:t>
      </w:r>
      <w:r w:rsidR="0032414B">
        <w:t>e</w:t>
      </w:r>
      <w:r w:rsidRPr="004E315F">
        <w:t>)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r w:rsidRPr="004E315F">
        <w:rPr>
          <w:b/>
          <w:bCs/>
          <w:sz w:val="20"/>
          <w:szCs w:val="20"/>
        </w:rPr>
        <w:t>QCal</w:t>
      </w:r>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Dahiru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Dahiru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(Rhinane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25F6CEED" w:rsidR="00D62FA5"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086D1B71" w14:textId="5CC27127" w:rsidR="0072031A" w:rsidRDefault="0072031A" w:rsidP="00D62FA5">
      <w:pPr>
        <w:jc w:val="center"/>
        <w:rPr>
          <w:rFonts w:eastAsiaTheme="minorEastAsia"/>
        </w:rPr>
      </w:pPr>
    </w:p>
    <w:p w14:paraId="2A7BBA5D" w14:textId="67A9496A" w:rsidR="0072031A" w:rsidRDefault="0072031A" w:rsidP="00D62FA5">
      <w:pPr>
        <w:jc w:val="center"/>
        <w:rPr>
          <w:rFonts w:eastAsiaTheme="minorEastAsia"/>
        </w:rPr>
      </w:pPr>
    </w:p>
    <w:p w14:paraId="0F80E475" w14:textId="5EC90DA8" w:rsidR="0072031A" w:rsidRDefault="0072031A" w:rsidP="00D62FA5">
      <w:pPr>
        <w:jc w:val="center"/>
        <w:rPr>
          <w:rFonts w:eastAsiaTheme="minorEastAsia"/>
        </w:rPr>
      </w:pPr>
    </w:p>
    <w:p w14:paraId="621DC5DD" w14:textId="77777777" w:rsidR="0072031A" w:rsidRPr="004E315F" w:rsidRDefault="0072031A" w:rsidP="00D62FA5">
      <w:pPr>
        <w:jc w:val="center"/>
        <w:rPr>
          <w:rFonts w:eastAsiaTheme="minorEastAsia"/>
        </w:rPr>
      </w:pPr>
    </w:p>
    <w:p w14:paraId="22A8DB12" w14:textId="5AC4FFCF"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09553EEA"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r>
          <w:rPr>
            <w:rFonts w:ascii="Cambria Math" w:hAnsi="Cambria Math"/>
          </w:rPr>
          <m:t xml:space="preserve"> </m:t>
        </m:r>
      </m:oMath>
      <w:r>
        <w:t xml:space="preserve">is the </w:t>
      </w:r>
      <w:r w:rsidR="00AF3768">
        <w:t xml:space="preserve">mean of the </w:t>
      </w:r>
      <w:r>
        <w:t xml:space="preserve">modeled </w:t>
      </w:r>
      <w:r w:rsidR="00AF3768">
        <w:t>LSAT</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246658">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6F88E83B" w:rsidR="00B43295" w:rsidRDefault="00B43295" w:rsidP="00246658">
      <w:pPr>
        <w:pStyle w:val="NormalWeb"/>
        <w:shd w:val="clear" w:color="auto" w:fill="FFFFFF"/>
        <w:spacing w:after="360" w:afterAutospacing="0" w:line="401" w:lineRule="atLeast"/>
        <w:jc w:val="both"/>
        <w:rPr>
          <w:rFonts w:ascii="Verdana" w:hAnsi="Verdana" w:cs="Arial"/>
          <w:color w:val="000000" w:themeColor="text1"/>
          <w:sz w:val="22"/>
          <w:szCs w:val="22"/>
        </w:rPr>
      </w:pPr>
      <w:r w:rsidRPr="00F83904">
        <w:rPr>
          <w:rFonts w:ascii="Verdana" w:hAnsi="Verdana" w:cs="Arial"/>
          <w:color w:val="000000" w:themeColor="text1"/>
          <w:sz w:val="22"/>
          <w:szCs w:val="22"/>
        </w:rPr>
        <w:t xml:space="preserve">The internet of things, </w:t>
      </w:r>
      <w:r w:rsidR="00246658">
        <w:rPr>
          <w:rFonts w:ascii="Verdana" w:hAnsi="Verdana" w:cs="Arial"/>
          <w:color w:val="000000" w:themeColor="text1"/>
          <w:sz w:val="22"/>
          <w:szCs w:val="22"/>
        </w:rPr>
        <w:t>conveniently referred to as</w:t>
      </w:r>
      <w:r w:rsidRPr="00F83904">
        <w:rPr>
          <w:rFonts w:ascii="Verdana" w:hAnsi="Verdana" w:cs="Arial"/>
          <w:color w:val="000000" w:themeColor="text1"/>
          <w:sz w:val="22"/>
          <w:szCs w:val="22"/>
        </w:rPr>
        <w:t xml:space="preserve">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246658">
      <w:pPr>
        <w:pStyle w:val="NormalWeb"/>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3064DFDE" w:rsidR="00B43295" w:rsidRDefault="00B43295"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28ED0252" w14:textId="277EBFE2" w:rsidR="00995851"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44940E81" w14:textId="77777777" w:rsidR="00995851" w:rsidRPr="00211985"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6302862F" w14:textId="67B6FD39" w:rsidR="00B43295" w:rsidRPr="00995851" w:rsidRDefault="00B43295" w:rsidP="00995851">
      <w:pPr>
        <w:pStyle w:val="NormalWeb"/>
        <w:numPr>
          <w:ilvl w:val="0"/>
          <w:numId w:val="27"/>
        </w:numPr>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995851">
        <w:rPr>
          <w:rFonts w:ascii="Verdana" w:hAnsi="Verdana" w:cs="Arial"/>
          <w:b/>
          <w:bCs/>
          <w:color w:val="000000" w:themeColor="text1"/>
          <w:sz w:val="22"/>
          <w:szCs w:val="22"/>
        </w:rPr>
        <w:lastRenderedPageBreak/>
        <w:t xml:space="preserve">Microcontroller (MCU): </w:t>
      </w:r>
    </w:p>
    <w:p w14:paraId="72E29742" w14:textId="05D90367" w:rsidR="00B43295" w:rsidRPr="00A908AE" w:rsidRDefault="00B43295" w:rsidP="00246658">
      <w:pPr>
        <w:pStyle w:val="NormalWeb"/>
        <w:shd w:val="clear" w:color="auto" w:fill="FFFFFF"/>
        <w:spacing w:before="360" w:beforeAutospacing="0" w:after="360" w:afterAutospacing="0" w:line="401" w:lineRule="atLeast"/>
        <w:jc w:val="both"/>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3"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2E8156AE"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32E7152C" w14:textId="66240928"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0F802B03" w14:textId="42FEBFA5"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20B0791" w14:textId="3C2E0B5C"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D769F6A" w14:textId="5ACE7AED"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3E4EB2A2" w14:textId="77777777"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lastRenderedPageBreak/>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5A793B">
        <w:rPr>
          <w:rStyle w:val="Strong"/>
          <w:rFonts w:ascii="Verdana" w:eastAsiaTheme="majorEastAsia" w:hAnsi="Verdana"/>
          <w:sz w:val="22"/>
          <w:szCs w:val="22"/>
        </w:rPr>
        <w:t>Powerfulness</w:t>
      </w:r>
      <w:r w:rsidRPr="001538A6">
        <w:rPr>
          <w:rStyle w:val="Strong"/>
          <w:rFonts w:ascii="Verdana" w:eastAsiaTheme="majorEastAsia" w:hAnsi="Verdana"/>
          <w:sz w:val="20"/>
          <w:szCs w:val="20"/>
        </w:rPr>
        <w:t xml:space="preserve">: </w:t>
      </w:r>
    </w:p>
    <w:p w14:paraId="2205BAAF" w14:textId="3B84D4D8"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w:t>
      </w:r>
      <w:r w:rsidR="005A793B">
        <w:rPr>
          <w:rFonts w:ascii="Verdana" w:hAnsi="Verdana"/>
          <w:sz w:val="22"/>
          <w:szCs w:val="22"/>
        </w:rPr>
        <w:t xml:space="preserve"> </w:t>
      </w:r>
      <w:r w:rsidR="00B43295" w:rsidRPr="001538A6">
        <w:rPr>
          <w:rFonts w:ascii="Verdana" w:hAnsi="Verdana"/>
          <w:sz w:val="22"/>
          <w:szCs w:val="22"/>
        </w:rPr>
        <w:t>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66A85D11"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 xml:space="preserve">embedded programming languages knowledge and its components is needed here. Unlike for Arduino and other ARM Cortex MCUs, you definitively </w:t>
      </w:r>
      <w:r w:rsidR="005A793B">
        <w:rPr>
          <w:rFonts w:eastAsia="Times New Roman" w:cs="Times New Roman"/>
        </w:rPr>
        <w:t xml:space="preserve">do not </w:t>
      </w:r>
      <w:r w:rsidRPr="00A908AE">
        <w:rPr>
          <w:rFonts w:eastAsia="Times New Roman" w:cs="Times New Roman"/>
        </w:rPr>
        <w:t xml:space="preserve">need a very good and deep electronic background, and </w:t>
      </w:r>
      <w:r w:rsidR="005A793B">
        <w:rPr>
          <w:rFonts w:eastAsia="Times New Roman" w:cs="Times New Roman"/>
        </w:rPr>
        <w:t xml:space="preserve">therefore no </w:t>
      </w:r>
      <w:r w:rsidRPr="00A908AE">
        <w:rPr>
          <w:rFonts w:eastAsia="Times New Roman" w:cs="Times New Roman"/>
        </w:rPr>
        <w:t>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5A793B">
      <w:pPr>
        <w:pStyle w:val="ListParagraph"/>
        <w:numPr>
          <w:ilvl w:val="3"/>
          <w:numId w:val="35"/>
        </w:numPr>
        <w:shd w:val="clear" w:color="auto" w:fill="FFFFFF"/>
        <w:spacing w:after="225" w:line="240" w:lineRule="auto"/>
        <w:ind w:left="1350" w:hanging="135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5A793B" w:rsidRDefault="00505E2E" w:rsidP="00950705">
      <w:pPr>
        <w:pStyle w:val="ListParagraph"/>
        <w:numPr>
          <w:ilvl w:val="4"/>
          <w:numId w:val="36"/>
        </w:numPr>
        <w:shd w:val="clear" w:color="auto" w:fill="FFFFFF"/>
        <w:spacing w:after="225" w:line="240" w:lineRule="auto"/>
        <w:rPr>
          <w:rFonts w:eastAsia="Times New Roman" w:cs="Times New Roman"/>
          <w:b/>
          <w:bCs/>
        </w:rPr>
      </w:pPr>
      <w:r w:rsidRPr="005A793B">
        <w:rPr>
          <w:rFonts w:eastAsia="Times New Roman" w:cs="Times New Roman"/>
          <w:b/>
          <w:bCs/>
        </w:rPr>
        <w:t>Lake Surface Air Temperature (</w:t>
      </w:r>
      <w:r w:rsidRPr="00A907F3">
        <w:rPr>
          <w:rFonts w:eastAsia="Times New Roman" w:cs="Times New Roman"/>
          <w:b/>
          <w:bCs/>
          <w:i/>
          <w:iCs/>
        </w:rPr>
        <w:t>DHT11 Sensor</w:t>
      </w:r>
      <w:r w:rsidRPr="005A793B">
        <w:rPr>
          <w:rFonts w:eastAsia="Times New Roman" w:cs="Times New Roman"/>
          <w:b/>
          <w:bCs/>
        </w:rPr>
        <w:t>)</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4"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60FDAF3F"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accuracy of ±2 °C.</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lastRenderedPageBreak/>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164218EA"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w:t>
      </w:r>
      <w:r w:rsidR="00B43AD4">
        <w:rPr>
          <w:rFonts w:eastAsia="Times New Roman" w:cs="Times New Roman"/>
        </w:rPr>
        <w:t>,</w:t>
      </w:r>
      <w:r>
        <w:rPr>
          <w:rFonts w:eastAsia="Times New Roman" w:cs="Times New Roman"/>
        </w:rPr>
        <w:t xml:space="preserve">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4E187A0A"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 xml:space="preserve">the whole system </w:t>
      </w:r>
      <w:r w:rsidR="00B43AD4">
        <w:rPr>
          <w:rFonts w:eastAsia="Times New Roman" w:cs="Times New Roman"/>
        </w:rPr>
        <w:t>is located</w:t>
      </w:r>
      <w:r w:rsidR="00B43295" w:rsidRPr="00A908AE">
        <w:rPr>
          <w:rFonts w:eastAsia="Times New Roman" w:cs="Times New Roman"/>
        </w:rPr>
        <w:t xml:space="preserve"> at any given time</w:t>
      </w:r>
      <w:r w:rsidR="008D1D7A">
        <w:rPr>
          <w:rFonts w:eastAsia="Times New Roman" w:cs="Times New Roman"/>
        </w:rPr>
        <w:t xml:space="preserve"> of collection and dissemination of LSAT</w:t>
      </w:r>
      <w:r w:rsidR="00B43AD4">
        <w:rPr>
          <w:rFonts w:eastAsia="Times New Roman" w:cs="Times New Roman"/>
        </w:rPr>
        <w:t xml:space="preserve"> and other</w:t>
      </w:r>
      <w:r w:rsidR="008D1D7A">
        <w:rPr>
          <w:rFonts w:eastAsia="Times New Roman" w:cs="Times New Roman"/>
        </w:rPr>
        <w:t xml:space="preserve">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lastRenderedPageBreak/>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8">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67873BC4" w14:textId="6CA58419" w:rsidR="00B43295" w:rsidRPr="000A3B42" w:rsidRDefault="000A7AA5" w:rsidP="000A3B42">
      <w:pPr>
        <w:pStyle w:val="Heading3"/>
      </w:pPr>
      <w:r w:rsidRPr="000A3B42">
        <w:t xml:space="preserve">3.3.3.2 </w:t>
      </w:r>
      <w:r w:rsidR="00B43295" w:rsidRPr="000A3B42">
        <w:t xml:space="preserve">Working and Operation of </w:t>
      </w:r>
      <w:r w:rsidR="00E67909" w:rsidRPr="000A3B42">
        <w:t xml:space="preserve">the Automated </w:t>
      </w:r>
      <w:r w:rsidR="00B43295" w:rsidRPr="000A3B42">
        <w:t>IoT System</w:t>
      </w:r>
      <w:r w:rsidR="00B37BBC" w:rsidRPr="000A3B42">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2FEADC51"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w:t>
      </w:r>
      <w:r w:rsidR="00C268EB">
        <w:rPr>
          <w:rFonts w:ascii="Verdana" w:hAnsi="Verdana" w:cs="Arial"/>
          <w:color w:val="000000" w:themeColor="text1"/>
          <w:sz w:val="22"/>
          <w:szCs w:val="22"/>
        </w:rPr>
        <w:t>f</w:t>
      </w:r>
      <w:r w:rsidR="007329A7">
        <w:rPr>
          <w:rFonts w:ascii="Verdana" w:hAnsi="Verdana" w:cs="Arial"/>
          <w:color w:val="000000" w:themeColor="text1"/>
          <w:sz w:val="22"/>
          <w:szCs w:val="22"/>
        </w:rPr>
        <w:t>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4DBA27D6"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w:t>
      </w:r>
      <w:r w:rsidR="00C268EB">
        <w:rPr>
          <w:rFonts w:ascii="Verdana" w:hAnsi="Verdana" w:cs="Arial"/>
          <w:color w:val="000000" w:themeColor="text1"/>
          <w:sz w:val="22"/>
          <w:szCs w:val="22"/>
        </w:rPr>
        <w:t>;</w:t>
      </w:r>
      <w:r w:rsidRPr="002D733B">
        <w:rPr>
          <w:rFonts w:ascii="Verdana" w:hAnsi="Verdana" w:cs="Arial"/>
          <w:color w:val="000000" w:themeColor="text1"/>
          <w:sz w:val="22"/>
          <w:szCs w:val="22"/>
        </w:rPr>
        <w:t xml:space="preserve"> that disseminates the collected data.</w:t>
      </w:r>
    </w:p>
    <w:p w14:paraId="439E53CC" w14:textId="74E796AC"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lastRenderedPageBreak/>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9">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w:t>
      </w:r>
      <w:r w:rsidR="001B14A1">
        <w:rPr>
          <w:rFonts w:ascii="Verdana" w:hAnsi="Verdana" w:cs="Arial"/>
          <w:color w:val="000000" w:themeColor="text1"/>
          <w:sz w:val="22"/>
          <w:szCs w:val="22"/>
        </w:rPr>
        <w:t>functionalities</w:t>
      </w:r>
      <w:r w:rsidR="00B43295" w:rsidRPr="002D733B">
        <w:rPr>
          <w:rFonts w:ascii="Verdana" w:hAnsi="Verdana" w:cs="Arial"/>
          <w:color w:val="000000" w:themeColor="text1"/>
          <w:sz w:val="22"/>
          <w:szCs w:val="22"/>
        </w:rPr>
        <w:t xml:space="preserve">) for analysis or the sensor data can just be locally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 xml:space="preserve">Fig. </w:t>
      </w:r>
      <w:r w:rsidR="009868C5">
        <w:rPr>
          <w:rFonts w:ascii="Verdana" w:hAnsi="Verdana" w:cs="Arial"/>
          <w:i/>
          <w:iCs/>
          <w:color w:val="000000" w:themeColor="text1"/>
          <w:sz w:val="22"/>
          <w:szCs w:val="22"/>
        </w:rPr>
        <w:t>10</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9868C5">
      <w:pPr>
        <w:shd w:val="clear" w:color="auto" w:fill="FFFFFF" w:themeFill="background1"/>
        <w:tabs>
          <w:tab w:val="left" w:pos="3600"/>
        </w:tabs>
        <w:jc w:val="center"/>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794AAA9A" w14:textId="77777777" w:rsidR="00B97357" w:rsidRDefault="00B97357" w:rsidP="0024382F">
      <w:pPr>
        <w:jc w:val="center"/>
        <w:rPr>
          <w:b/>
          <w:bCs/>
          <w:sz w:val="28"/>
          <w:szCs w:val="28"/>
          <w:lang w:val="en-GB" w:bidi="he-IL"/>
        </w:rPr>
      </w:pPr>
    </w:p>
    <w:p w14:paraId="0280EA8E" w14:textId="77777777" w:rsidR="00B97357" w:rsidRDefault="00B97357" w:rsidP="0024382F">
      <w:pPr>
        <w:jc w:val="center"/>
        <w:rPr>
          <w:b/>
          <w:bCs/>
          <w:sz w:val="28"/>
          <w:szCs w:val="28"/>
          <w:lang w:val="en-GB" w:bidi="he-IL"/>
        </w:rPr>
      </w:pPr>
    </w:p>
    <w:p w14:paraId="3A475023" w14:textId="77777777" w:rsidR="00B97357" w:rsidRDefault="00B97357" w:rsidP="0024382F">
      <w:pPr>
        <w:jc w:val="center"/>
        <w:rPr>
          <w:b/>
          <w:bCs/>
          <w:sz w:val="28"/>
          <w:szCs w:val="28"/>
          <w:lang w:val="en-GB" w:bidi="he-IL"/>
        </w:rPr>
      </w:pPr>
    </w:p>
    <w:p w14:paraId="35F13CAD" w14:textId="77777777" w:rsidR="00B97357" w:rsidRDefault="00B97357" w:rsidP="0024382F">
      <w:pPr>
        <w:jc w:val="center"/>
        <w:rPr>
          <w:b/>
          <w:bCs/>
          <w:sz w:val="28"/>
          <w:szCs w:val="28"/>
          <w:lang w:val="en-GB" w:bidi="he-IL"/>
        </w:rPr>
      </w:pPr>
    </w:p>
    <w:p w14:paraId="6FF68B62" w14:textId="77777777" w:rsidR="00B97357" w:rsidRDefault="00B97357" w:rsidP="0024382F">
      <w:pPr>
        <w:jc w:val="center"/>
        <w:rPr>
          <w:b/>
          <w:bCs/>
          <w:sz w:val="28"/>
          <w:szCs w:val="28"/>
          <w:lang w:val="en-GB" w:bidi="he-IL"/>
        </w:rPr>
      </w:pPr>
    </w:p>
    <w:p w14:paraId="32F0774E" w14:textId="77777777" w:rsidR="00B97357" w:rsidRDefault="00B97357" w:rsidP="0024382F">
      <w:pPr>
        <w:jc w:val="center"/>
        <w:rPr>
          <w:b/>
          <w:bCs/>
          <w:sz w:val="28"/>
          <w:szCs w:val="28"/>
          <w:lang w:val="en-GB" w:bidi="he-IL"/>
        </w:rPr>
      </w:pPr>
    </w:p>
    <w:p w14:paraId="3C689DC8" w14:textId="604E3267"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5344A585" w:rsidR="00EC6B92" w:rsidRDefault="00F464F3" w:rsidP="00D03BD9">
      <w:pPr>
        <w:rPr>
          <w:lang w:val="en-GB" w:bidi="he-IL"/>
        </w:rPr>
      </w:pPr>
      <w:r>
        <w:rPr>
          <w:lang w:val="en-GB" w:bidi="he-IL"/>
        </w:rPr>
        <w:t xml:space="preserve">In </w:t>
      </w:r>
      <w:r w:rsidR="00B24E36">
        <w:rPr>
          <w:lang w:val="en-GB" w:bidi="he-IL"/>
        </w:rPr>
        <w:t>f</w:t>
      </w:r>
      <w:r>
        <w:rPr>
          <w:lang w:val="en-GB" w:bidi="he-IL"/>
        </w:rPr>
        <w:t>igure 1</w:t>
      </w:r>
      <w:r w:rsidR="00B24E36">
        <w:rPr>
          <w:lang w:val="en-GB" w:bidi="he-IL"/>
        </w:rPr>
        <w:t>1</w:t>
      </w:r>
      <w:r>
        <w:rPr>
          <w:lang w:val="en-GB" w:bidi="he-IL"/>
        </w:rPr>
        <w:t xml:space="preserve">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w:t>
      </w:r>
      <w:r w:rsidR="00437662">
        <w:rPr>
          <w:lang w:val="en-GB" w:bidi="he-IL"/>
        </w:rPr>
        <w:t>(the western parts of the study area)</w:t>
      </w:r>
      <w:r w:rsidR="005D283A">
        <w:rPr>
          <w:lang w:val="en-GB" w:bidi="he-IL"/>
        </w:rPr>
        <w:t xml:space="preserve">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7D900321" w:rsidR="00EC6B92" w:rsidRPr="00765015" w:rsidRDefault="00EC6B92" w:rsidP="00D03BD9">
      <w:pPr>
        <w:rPr>
          <w:lang w:val="en-GB" w:bidi="he-IL"/>
        </w:rPr>
      </w:pPr>
      <w:r>
        <w:rPr>
          <w:lang w:val="en-GB" w:bidi="he-IL"/>
        </w:rPr>
        <w:t>Figure 1</w:t>
      </w:r>
      <w:r w:rsidR="00437662">
        <w:rPr>
          <w:lang w:val="en-GB" w:bidi="he-IL"/>
        </w:rPr>
        <w:t>2</w:t>
      </w:r>
      <w:r>
        <w:rPr>
          <w:lang w:val="en-GB" w:bidi="he-IL"/>
        </w:rPr>
        <w:t xml:space="preserve">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5651576E"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437662">
        <w:rPr>
          <w:lang w:val="en-GB" w:bidi="he-IL"/>
        </w:rPr>
        <w:t>3</w:t>
      </w:r>
      <w:r w:rsidR="009E700E">
        <w:rPr>
          <w:lang w:val="en-GB" w:bidi="he-IL"/>
        </w:rPr>
        <w:t xml:space="preserve"> and 1</w:t>
      </w:r>
      <w:r w:rsidR="00437662">
        <w:rPr>
          <w:lang w:val="en-GB" w:bidi="he-IL"/>
        </w:rPr>
        <w:t>4</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3B78668C" w:rsidR="00C63A2A" w:rsidRDefault="00C15B18" w:rsidP="00C63A2A">
      <w:pPr>
        <w:rPr>
          <w:lang w:val="en-GB" w:bidi="he-IL"/>
        </w:rPr>
      </w:pPr>
      <w:r>
        <w:rPr>
          <w:lang w:val="en-GB" w:bidi="he-IL"/>
        </w:rPr>
        <w:lastRenderedPageBreak/>
        <w:t>Finally fi</w:t>
      </w:r>
      <w:r w:rsidR="00C63A2A">
        <w:rPr>
          <w:lang w:val="en-GB" w:bidi="he-IL"/>
        </w:rPr>
        <w:t>gures 1</w:t>
      </w:r>
      <w:r w:rsidR="00437662">
        <w:rPr>
          <w:lang w:val="en-GB" w:bidi="he-IL"/>
        </w:rPr>
        <w:t>5</w:t>
      </w:r>
      <w:r w:rsidR="00C63A2A">
        <w:rPr>
          <w:lang w:val="en-GB" w:bidi="he-IL"/>
        </w:rPr>
        <w:t xml:space="preserve"> and 1</w:t>
      </w:r>
      <w:r w:rsidR="00437662">
        <w:rPr>
          <w:lang w:val="en-GB" w:bidi="he-IL"/>
        </w:rPr>
        <w:t>6</w:t>
      </w:r>
      <w:r>
        <w:rPr>
          <w:lang w:val="en-GB" w:bidi="he-IL"/>
        </w:rPr>
        <w:t xml:space="preserve">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r w:rsidRPr="00B614C4">
        <w:t>Simiyu et al., 2018</w:t>
      </w:r>
      <w:r>
        <w:t xml:space="preserve"> </w:t>
      </w:r>
      <w:r w:rsidR="00DD2CEC">
        <w:t>envisioned</w:t>
      </w:r>
      <w:r>
        <w:t xml:space="preserve">.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58035717" w:rsidR="00855D14" w:rsidRDefault="004762A8" w:rsidP="004762A8">
      <w:pPr>
        <w:ind w:left="360"/>
      </w:pPr>
      <w:r>
        <w:t xml:space="preserve">As a general rule of remote sensing and quantitative estimations, the </w:t>
      </w:r>
      <w:r w:rsidR="008238E4">
        <w:t>c</w:t>
      </w:r>
      <w:r w:rsidR="00C77120">
        <w:t xml:space="preserve">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855D14">
        <w:t xml:space="preserve">1000 to 500 </w:t>
      </w:r>
      <w:r>
        <w:t>samples between</w:t>
      </w:r>
      <w:r w:rsidR="00855D14">
        <w:t xml:space="preserve"> Chl-a values and the corresponding Sentinel-3 values from the product.</w:t>
      </w:r>
    </w:p>
    <w:p w14:paraId="7E19529B" w14:textId="07C18645"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16</w:t>
      </w:r>
      <w:r w:rsidR="00B37910">
        <w:t xml:space="preserve"> </w:t>
      </w:r>
      <w:r>
        <w:t xml:space="preserve">and </w:t>
      </w:r>
      <w:r w:rsidR="00B37910">
        <w:t>17</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A5CF92B" w:rsidR="005B2709" w:rsidRDefault="005B2709" w:rsidP="005B2709">
      <w:pPr>
        <w:ind w:left="360"/>
        <w:rPr>
          <w:rFonts w:ascii="Segoe UI" w:eastAsia="Times New Roman" w:hAnsi="Segoe UI" w:cs="Segoe UI"/>
          <w:color w:val="000000" w:themeColor="text1"/>
          <w:sz w:val="18"/>
          <w:szCs w:val="18"/>
        </w:rPr>
      </w:pPr>
      <w:r>
        <w:lastRenderedPageBreak/>
        <w:t xml:space="preserve">For estimated obtained in 2017 and 2018, statistical analysis showed (Figures 18 and 19)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Pr>
          <w:rFonts w:ascii="Segoe UI" w:eastAsia="Times New Roman" w:hAnsi="Segoe UI" w:cs="Segoe UI"/>
          <w:color w:val="000000" w:themeColor="text1"/>
          <w:sz w:val="18"/>
          <w:szCs w:val="18"/>
        </w:rPr>
        <w:t>.</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0B23E38A" w:rsidR="00713DEC" w:rsidRDefault="00713DEC" w:rsidP="002F5278">
      <w:r>
        <w:t xml:space="preserve">That is to say, in </w:t>
      </w:r>
      <w:r w:rsidR="00291C10">
        <w:t xml:space="preserve">regions with insufficient estimate </w:t>
      </w:r>
      <w:r>
        <w:t xml:space="preserve">parameters </w:t>
      </w:r>
      <w:r w:rsidR="00291C10">
        <w:t>for</w:t>
      </w:r>
      <w:r>
        <w:t xml:space="preserve"> Chl-a,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0EDEA7F1" w:rsidR="00CB0D07" w:rsidRDefault="00573A54" w:rsidP="00CB0D07">
      <w:pPr>
        <w:rPr>
          <w:lang w:val="en-GB" w:bidi="he-IL"/>
        </w:rPr>
      </w:pPr>
      <w:r>
        <w:rPr>
          <w:lang w:val="en-GB" w:bidi="he-IL"/>
        </w:rPr>
        <w:t>As seen in the Chl-a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2EC2BCD"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2015</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16</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AA03127"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˚C in the 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4B153B6F" w14:textId="0895DF1A" w:rsidR="00D95DAE" w:rsidRDefault="00D95DAE" w:rsidP="008F5BB2">
      <w:pPr>
        <w:rPr>
          <w:noProof/>
          <w:lang w:val="en-GB" w:bidi="he-IL"/>
        </w:rPr>
      </w:pP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3BE85D63"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xml:space="preserve">, scatter plots and linear fitting were done with the help of </w:t>
      </w:r>
      <w:r w:rsidR="00611BEB">
        <w:t xml:space="preserve">randomly generated </w:t>
      </w:r>
      <w:r>
        <w:t>1000 to 500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288D5E4" w:rsidR="001F10C7" w:rsidRDefault="001F10C7" w:rsidP="00DC7178">
      <w:r>
        <w:t xml:space="preserve">That is to say,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Africastalking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4">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7"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8"/>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9"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60"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1">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2"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348F0ED5" w:rsidR="0024382F" w:rsidRPr="000351F7" w:rsidRDefault="0024382F" w:rsidP="009C3B81">
      <w:pPr>
        <w:pStyle w:val="ListParagraph"/>
        <w:numPr>
          <w:ilvl w:val="0"/>
          <w:numId w:val="32"/>
        </w:numPr>
        <w:ind w:left="540" w:hanging="540"/>
        <w:jc w:val="center"/>
        <w:rPr>
          <w:b/>
          <w:bCs/>
          <w:sz w:val="28"/>
          <w:szCs w:val="28"/>
        </w:rPr>
      </w:pPr>
      <w:r w:rsidRPr="000351F7">
        <w:rPr>
          <w:b/>
          <w:bCs/>
          <w:sz w:val="28"/>
          <w:szCs w:val="28"/>
        </w:rPr>
        <w:lastRenderedPageBreak/>
        <w:t>Discussion</w:t>
      </w:r>
    </w:p>
    <w:p w14:paraId="31604A43" w14:textId="7777777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340F35" w:rsidRPr="000351F7">
        <w:t xml:space="preserve">Chl-a concentrations </w:t>
      </w:r>
      <w:r w:rsidR="00341894" w:rsidRPr="000351F7">
        <w:t xml:space="preserve">we 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340F35" w:rsidRPr="000351F7">
        <w:t xml:space="preserve"> </w:t>
      </w:r>
      <w:r w:rsidR="00546A61" w:rsidRPr="000351F7">
        <w:t>(Ref)</w:t>
      </w:r>
      <w:r w:rsidR="001415BD" w:rsidRPr="000351F7">
        <w:t>.</w:t>
      </w:r>
      <w:r w:rsidR="00340F35" w:rsidRPr="000351F7">
        <w:t xml:space="preserve"> 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340F35" w:rsidRPr="000351F7">
        <w:t xml:space="preserve"> [47,48]. 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77777777" w:rsidR="004B54B4" w:rsidRPr="000351F7" w:rsidRDefault="003A1C68" w:rsidP="00340F35">
      <w:r w:rsidRPr="000351F7">
        <w:t>It was noted that of all the reported incidences, it was noted that 2018 had the lowest magnitude of impact as manifested by the least concentrations of 25.</w:t>
      </w:r>
      <w:r w:rsidR="003A0551" w:rsidRPr="000351F7">
        <w:t>9</w:t>
      </w:r>
      <w:r w:rsidRPr="000351F7">
        <w:t xml:space="preserve"> m/gm</w:t>
      </w:r>
      <w:r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 xml:space="preserve">algae [2,12,44,45,75]. </w:t>
      </w:r>
    </w:p>
    <w:p w14:paraId="35A5E7C4" w14:textId="77777777" w:rsidR="003B008A" w:rsidRPr="000351F7" w:rsidRDefault="00386C24" w:rsidP="00340F35">
      <w:r w:rsidRPr="000351F7">
        <w:t>With regard to the Lake Surface Air Temperature (LSAT)</w:t>
      </w:r>
      <w:r w:rsidR="00C044A2" w:rsidRPr="000351F7">
        <w:t xml:space="preserve">, the values were seen to corroborate with the Chl-a values since high temperatures spots were as well associated with relatively high Chl-a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2F615D5A" w:rsidR="00D03334" w:rsidRPr="000351F7" w:rsidRDefault="0008742C" w:rsidP="00D03334">
      <w:r w:rsidRPr="000351F7">
        <w:t xml:space="preserve">The estimated Chl-a and LSAT </w:t>
      </w:r>
      <w:r w:rsidR="00D03334" w:rsidRPr="000351F7">
        <w:t>were correlated with the well accepted Sentinel 3 OLCI Chl-a (ref)and MODIS LSAT</w:t>
      </w:r>
      <w:r w:rsidR="00D61C22" w:rsidRPr="000351F7">
        <w:t xml:space="preserve"> </w:t>
      </w:r>
      <w:r w:rsidR="00D03334" w:rsidRPr="000351F7">
        <w:t>(ref) 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(ref)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6618A785"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Pr="000351F7">
        <w:t>Moving Window algorithm to estimate using Landsat 8 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026FBA48" w14:textId="3639798E" w:rsidR="00D34FBA" w:rsidRDefault="00D6535C" w:rsidP="001344C9">
      <w:pPr>
        <w:rPr>
          <w:i/>
          <w:iCs/>
          <w:color w:val="2E74B5" w:themeColor="accent1" w:themeShade="BF"/>
          <w:sz w:val="18"/>
          <w:szCs w:val="18"/>
        </w:rPr>
      </w:pPr>
      <w:r w:rsidRPr="000351F7">
        <w:t>The</w:t>
      </w:r>
      <w:r w:rsidR="001D1670" w:rsidRPr="000351F7">
        <w:t xml:space="preserve"> </w:t>
      </w:r>
      <w:r w:rsidR="005F3BA0" w:rsidRPr="000351F7">
        <w:t>full-blown IoT system which is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that was</w:t>
      </w:r>
      <w:r w:rsidRPr="000351F7">
        <w:t xml:space="preserve"> made up of</w:t>
      </w:r>
      <w:r w:rsidR="00132CE6" w:rsidRPr="000351F7">
        <w:t xml:space="preserve"> the above-mentioned</w:t>
      </w:r>
      <w:r w:rsidRPr="000351F7">
        <w:t xml:space="preserve"> hardware and software</w:t>
      </w:r>
      <w:r w:rsidR="00132CE6" w:rsidRPr="000351F7">
        <w:t xml:space="preserve">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r w:rsidR="008D6A7F" w:rsidRPr="000351F7">
        <w:t>A google map showing the location of the  system as</w:t>
      </w:r>
      <w:r w:rsidRPr="000351F7">
        <w:t xml:space="preserve"> </w:t>
      </w:r>
      <w:r w:rsidR="008D6A7F" w:rsidRPr="000351F7">
        <w:t xml:space="preserve">at the time of LSAT collection was also implemented as seen in Figures 38, 39 and 40. </w:t>
      </w:r>
      <w:r w:rsidRPr="000351F7">
        <w:t xml:space="preserve">The </w:t>
      </w:r>
      <w:r w:rsidR="00132CE6" w:rsidRPr="000351F7">
        <w:t>LSAT of the test environments in</w:t>
      </w:r>
      <w:r w:rsidR="008D6A7F" w:rsidRPr="000351F7">
        <w:t xml:space="preserve"> JKUAT ranged from 23.8 to 28.6 which were within optimum were reported</w:t>
      </w:r>
      <w:r w:rsidRPr="000351F7">
        <w:t>. Therefore, this system can help</w:t>
      </w:r>
      <w:r w:rsidR="008D6A7F" w:rsidRPr="000351F7">
        <w:t xml:space="preserve"> in near-real time to monitor and track the LSAT of Lake Victoria and any other area of Study</w:t>
      </w:r>
      <w:r w:rsidR="00B90832" w:rsidRPr="000351F7">
        <w:t xml:space="preserve"> of related phenomena</w:t>
      </w:r>
      <w:r w:rsidRPr="000351F7">
        <w:t xml:space="preserve">. The </w:t>
      </w:r>
      <w:r w:rsidR="00B90832" w:rsidRPr="000351F7">
        <w:t xml:space="preserve">IoT </w:t>
      </w:r>
      <w:r w:rsidRPr="000351F7">
        <w:t xml:space="preserve">system of hardware and software </w:t>
      </w:r>
      <w:r w:rsidR="00B90832" w:rsidRPr="000351F7">
        <w:t xml:space="preserve">can </w:t>
      </w:r>
      <w:r w:rsidR="001344C9" w:rsidRPr="000351F7">
        <w:t>therefore improve</w:t>
      </w:r>
      <w:r w:rsidRPr="000351F7">
        <w:t xml:space="preserve"> water quality monitoring and assessment enabling it to be in real time and give the spatial attribute of location</w:t>
      </w:r>
      <w:r w:rsidR="00B90832" w:rsidRPr="000351F7">
        <w:t xml:space="preserve"> which will couple the space 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3A508581" w:rsidR="0024382F" w:rsidRPr="000351F7" w:rsidRDefault="009C4417" w:rsidP="009C3B81">
      <w:pPr>
        <w:pStyle w:val="ListParagraph"/>
        <w:numPr>
          <w:ilvl w:val="0"/>
          <w:numId w:val="32"/>
        </w:numPr>
        <w:ind w:left="720" w:hanging="720"/>
        <w:jc w:val="center"/>
        <w:rPr>
          <w:b/>
          <w:bCs/>
          <w:sz w:val="28"/>
          <w:szCs w:val="28"/>
        </w:rPr>
      </w:pPr>
      <w:r w:rsidRPr="000351F7">
        <w:rPr>
          <w:b/>
          <w:bCs/>
          <w:sz w:val="28"/>
          <w:szCs w:val="28"/>
        </w:rPr>
        <w:lastRenderedPageBreak/>
        <w:t>Conclusion</w:t>
      </w:r>
      <w:r w:rsidR="00664852" w:rsidRPr="000351F7">
        <w:rPr>
          <w:b/>
          <w:bCs/>
          <w:sz w:val="28"/>
          <w:szCs w:val="28"/>
        </w:rPr>
        <w:t>s</w:t>
      </w:r>
      <w:r w:rsidR="00E4372B" w:rsidRPr="000351F7">
        <w:rPr>
          <w:b/>
          <w:bCs/>
          <w:sz w:val="28"/>
          <w:szCs w:val="28"/>
        </w:rPr>
        <w:t xml:space="preserve"> and Outlook</w:t>
      </w:r>
    </w:p>
    <w:p w14:paraId="35726C9C" w14:textId="422871F4"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Brabyn, L. (2015). </w:t>
      </w:r>
      <w:r w:rsidRPr="006B0B78">
        <w:rPr>
          <w:i/>
          <w:iCs/>
        </w:rPr>
        <w:t>Empirical and semi-analytical chlorophyll-a algorithm for multi-temporal monitoring of New Zealand lakes using Landsat</w:t>
      </w:r>
      <w:r w:rsidRPr="009001E3">
        <w:t xml:space="preserve">. Environ. Monit.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Anderson, D.M., Glibert, P.M., Burkholder, J.M., (2002). H</w:t>
      </w:r>
      <w:r w:rsidR="005529A9" w:rsidRPr="005529A9">
        <w:rPr>
          <w:i/>
          <w:iCs/>
        </w:rPr>
        <w:t>armful algal blooms and eutrophication: nutrient sources, composition, and consequences</w:t>
      </w:r>
      <w:r w:rsidR="005529A9">
        <w:t>. Estuaries 25, 704–726. Babin, M., Roesler,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Ogashawara, I.; Barbosa, C.C.F.; de Carvalho, L.A.S.; Jorge, D.S.F.; Fornari, C.I.; Stech,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r>
        <w:t>Babiker, Insaf, Mohamed, Mohamed, Hiyama, Tetsuya, Kato, Kikuo</w:t>
      </w:r>
      <w:r w:rsidRPr="00822C85">
        <w:t>, (201</w:t>
      </w:r>
      <w:r>
        <w:t>0</w:t>
      </w:r>
      <w:r w:rsidRPr="00822C85">
        <w:t>)</w:t>
      </w:r>
      <w:r>
        <w:t xml:space="preserve"> </w:t>
      </w:r>
      <w:r w:rsidRPr="008E440A">
        <w:rPr>
          <w:i/>
          <w:iCs/>
        </w:rPr>
        <w:t>A GIS-based model for assessing aquifer vulnerability in Kakamigahara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r>
        <w:t xml:space="preserve">Blondeau-Patissier, D., Gower, J. F. R., Dekker, A. G., Phinn,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3"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r>
        <w:t>Boddula</w:t>
      </w:r>
      <w:bookmarkEnd w:id="29"/>
      <w:r>
        <w:t xml:space="preserve">, V., Ramaswamy, L., &amp; Mishra, D. (2017). CyanoSense: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4"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r>
        <w:t xml:space="preserve">Budyko, M. I. (1974) Climate and Life. International Geophysics Series, vol.18, Academic Press, New York. Bugenyi, F. W. B. &amp; Magumba, K. M. (1996) </w:t>
      </w:r>
      <w:r w:rsidRPr="00747E41">
        <w:rPr>
          <w:i/>
          <w:iCs/>
        </w:rPr>
        <w:t>The present physicochemical ecology of Lake Victoria, Uganda</w:t>
      </w:r>
      <w:r>
        <w:t>. In: The Limnology, Climatology and Paleocl</w:t>
      </w:r>
    </w:p>
    <w:p w14:paraId="3DA46B05" w14:textId="0DF9CF1C" w:rsidR="008E3CCB" w:rsidRDefault="008E3CCB" w:rsidP="00AD3921">
      <w:pPr>
        <w:spacing w:line="240" w:lineRule="auto"/>
        <w:ind w:left="720" w:hanging="720"/>
        <w:jc w:val="left"/>
      </w:pPr>
      <w:r>
        <w:lastRenderedPageBreak/>
        <w:t xml:space="preserve">Bukata, R. P., Jerome, J. H., Kondratyev, K. Y., and Pozdnyakox,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Mamán,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5"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Ochumba, P.B.O. (1995) </w:t>
      </w:r>
      <w:r w:rsidRPr="00B76DB5">
        <w:rPr>
          <w:i/>
          <w:iCs/>
        </w:rPr>
        <w:t>Pollution of Winam Gulf, Lake Victoria, Kenya: A case study for preliminary risk assessment</w:t>
      </w:r>
      <w:r w:rsidRPr="00B614C4">
        <w:t>. Lakes Reserv. Res. Manag.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Hourly remote sensing monitoring of harmful algal blooms (HABs) in Taihu Lake based on GOCI images</w:t>
      </w:r>
      <w:r>
        <w:t xml:space="preserve">. </w:t>
      </w:r>
      <w:r>
        <w:rPr>
          <w:i/>
          <w:iCs/>
        </w:rPr>
        <w:t>Environmental Science and Pollution Research</w:t>
      </w:r>
      <w:r>
        <w:t xml:space="preserve">, </w:t>
      </w:r>
      <w:r>
        <w:rPr>
          <w:i/>
          <w:iCs/>
        </w:rPr>
        <w:t>28</w:t>
      </w:r>
      <w:r>
        <w:t xml:space="preserve">(27), 35958–35970. </w:t>
      </w:r>
      <w:hyperlink r:id="rId66"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Pahlevan, N., Melack,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Malekian,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7"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Dierssen,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r w:rsidR="00B10E79" w:rsidRPr="00B614C4">
        <w:t xml:space="preserve">Gikuma-Njuru, P.; Hecky, R.E.; Guildford, S.J.; MacIntyre, S. (2013) </w:t>
      </w:r>
      <w:r w:rsidR="00B10E79" w:rsidRPr="00054BF8">
        <w:rPr>
          <w:i/>
          <w:iCs/>
        </w:rPr>
        <w:t>Spatial variability of nutrient concentrations, fluxes, and ecosystem metabolism in Nyanza Gulf and Rusinga Channel, Lake Victoria (East Africa)</w:t>
      </w:r>
      <w:r w:rsidR="00B10E79" w:rsidRPr="00B614C4">
        <w:t>. Limnol.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r>
        <w:t xml:space="preserve">Gitelson,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r w:rsidR="001C7827">
        <w:t xml:space="preserve">Glibert, P.M., Anderson, D.M., Gentien, P., Granéli, E., &amp; Sellner,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r>
        <w:t xml:space="preserve">Glibert P, Heil C, Hollander D, Revilla M, Hoare A, Alexander J, Murasko S (2004) </w:t>
      </w:r>
      <w:r w:rsidRPr="001C7827">
        <w:rPr>
          <w:i/>
          <w:iCs/>
        </w:rPr>
        <w:t>Evidence for dissolved organic nitrogen and phosphorus uptake during a cyanobacterial bloom in Florida Bay</w:t>
      </w:r>
      <w:r>
        <w:t>. Mar Ecol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Broenkow,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Hovis,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r w:rsidR="00ED407E" w:rsidRPr="00B614C4">
        <w:t xml:space="preserve">Gohin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Borstad,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Doing battle with the green monster of Taihu Lake</w:t>
      </w:r>
      <w:r w:rsidR="00D32147">
        <w:t>. Science 317:1166</w:t>
      </w:r>
    </w:p>
    <w:p w14:paraId="1338540C" w14:textId="686B4ED2" w:rsidR="00904179" w:rsidRDefault="00532E09" w:rsidP="00904179">
      <w:pPr>
        <w:spacing w:before="240" w:line="240" w:lineRule="auto"/>
        <w:ind w:left="720" w:hanging="720"/>
      </w:pPr>
      <w:r>
        <w:t xml:space="preserve">Haakstad, M.; Kogeler, J.; Dahle, S. (1994) </w:t>
      </w:r>
      <w:r w:rsidRPr="001B187A">
        <w:rPr>
          <w:i/>
          <w:iCs/>
        </w:rPr>
        <w:t>Studies of sea surface temperatures in selected northern norwegian fjords using Landsat TM data</w:t>
      </w:r>
      <w:r>
        <w:t>. Polar Res., 13.</w:t>
      </w:r>
    </w:p>
    <w:p w14:paraId="77BBCAD1" w14:textId="3B097BF6" w:rsidR="001C481E" w:rsidRPr="001C481E" w:rsidRDefault="001C481E" w:rsidP="00904179">
      <w:pPr>
        <w:spacing w:before="240" w:line="240" w:lineRule="auto"/>
        <w:ind w:left="720" w:hanging="720"/>
      </w:pPr>
      <w:r>
        <w:t xml:space="preserve">Hallegraeff, G. M (1993). </w:t>
      </w:r>
      <w:r w:rsidRPr="000006E8">
        <w:rPr>
          <w:i/>
          <w:iCs/>
        </w:rPr>
        <w:t>A review of harmful algal blooms and their apparent global increase.</w:t>
      </w:r>
      <w:r w:rsidRPr="00A92DE0">
        <w:t xml:space="preserve"> Phycologia</w:t>
      </w:r>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r w:rsidRPr="00B614C4">
        <w:rPr>
          <w:rFonts w:eastAsia="Times New Roman" w:cs="Times New Roman"/>
        </w:rPr>
        <w:lastRenderedPageBreak/>
        <w:t xml:space="preserve">Hecky, R. E., Mugidde, R., Ramlal,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Barsi,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Temimi, M., &amp; Bull, D. R. (2020). HABNet: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Eess]. </w:t>
      </w:r>
      <w:hyperlink r:id="rId68"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Düştegör,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Jiang GJ, Ma RH, Loiselle S, Su W, Cai WX, Huang CG, Yang J, Yu W (2015) Remote sensing of particulate organic carbon dynamics in a eutrophic lake (Taihu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Hasanlou, M. (2019). HARMFUL ALGAL BLOOMS MONITORING USING SENTINEL-2 SATELLITE IMAGES. The International Archives of the Photogrammetry, Remote Sensing and Spatial Information Sciences, XLII-4/W18, 609–613. </w:t>
      </w:r>
      <w:hyperlink r:id="rId69"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r>
        <w:t xml:space="preserve">Khorram, S., Catts, G. P., Cloern, J. E., and Knight, A. W. (1987). </w:t>
      </w:r>
      <w:r w:rsidRPr="004E0AA1">
        <w:rPr>
          <w:i/>
          <w:iCs/>
        </w:rPr>
        <w:t>Modeling of estuarne chlorophyll a from an airborne scanner</w:t>
      </w:r>
      <w:r>
        <w:t xml:space="preserve">. IEEE Trans. Geosci.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r w:rsidRPr="00B614C4">
        <w:t xml:space="preserve">Kurekin, A.A., Miller, P.I., Van der Woerd, H.J., (2014). </w:t>
      </w:r>
      <w:r w:rsidRPr="00E01616">
        <w:rPr>
          <w:i/>
          <w:iCs/>
        </w:rPr>
        <w:t>Satellite discrimination of Karenia mikimotoi and Phaeocystis harmful algal blooms in European coastal waters: merged classification of ocean colour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Oceanogr. 109, 90–103. </w:t>
      </w:r>
      <w:hyperlink r:id="rId70" w:history="1">
        <w:r w:rsidRPr="002D2DD8">
          <w:rPr>
            <w:rStyle w:val="Hyperlink"/>
          </w:rPr>
          <w:t>doi:10.1016/j.pocean.2012.10.002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Applying remote sensing techniques to monitoring seasonal and interannual changes of aquatic vegetation in Taihu Lake</w:t>
      </w:r>
      <w:r>
        <w:t>. China. Ecol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Tamondong, A., Jalbuena, R., Cabrera, O., and Gege, P. (2020). </w:t>
      </w:r>
      <w:r w:rsidRPr="00843D95">
        <w:rPr>
          <w:i/>
          <w:iCs/>
        </w:rPr>
        <w:t>Optmization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Barsi, J., Kvaran, G., Ong, L., Kaita, E., Biggar,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Markham, B. L., Barsi, J. A., Morfitt, R., Choate, M., Montanaro, M., Arvidson,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(chlorophylla),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r>
        <w:t xml:space="preserve">Mittenzwey, K. H., Ullrich, S., Gitelson, A., and Kondratiev, K. (1992). </w:t>
      </w:r>
      <w:r w:rsidRPr="00177225">
        <w:rPr>
          <w:i/>
          <w:iCs/>
        </w:rPr>
        <w:t>Determination of chlorophyll a of inland waters on the basis of spectral reflectance</w:t>
      </w:r>
      <w:r>
        <w:t xml:space="preserve">. Limnol. Oceanogr.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1"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Zubkoff, P. L. (1981). </w:t>
      </w:r>
      <w:r w:rsidRPr="00E637B6">
        <w:rPr>
          <w:i/>
          <w:iCs/>
        </w:rPr>
        <w:t>Remote sensing of dinoflagellate blooms in a turbid estuary</w:t>
      </w:r>
      <w:r>
        <w:t>. Photogramm.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Spyrakos,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r w:rsidR="00031129">
        <w:t>Oc</w:t>
      </w:r>
      <w:r w:rsidR="006C6E92">
        <w:t>h</w:t>
      </w:r>
      <w:r w:rsidR="00031129">
        <w:t xml:space="preserve">umba,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Okello, W., &amp; Kurmayer,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2"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Maritorena, S., Mitchell, B. G., Siegel, D. A., Carder, K. L., Garver, S. A., et al. (1998). </w:t>
      </w:r>
      <w:r w:rsidRPr="008301C1">
        <w:rPr>
          <w:i/>
          <w:iCs/>
        </w:rPr>
        <w:t>Ocean color chlorophyll algorithms for SeaWiFS</w:t>
      </w:r>
      <w:r>
        <w:t xml:space="preserve">. J. Geophys.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Owen M. Dohertyb,</w:t>
      </w:r>
      <w:r w:rsidRPr="00CA4F2A">
        <w:t xml:space="preserve"> </w:t>
      </w:r>
      <w:r>
        <w:t xml:space="preserve">Christopher J. Goblera, Theresa K. Hattenrath-Lehmanna, Andrew W. Griffitha, Yoonja Kanga, and R. Wayne Litakerc., (2017). </w:t>
      </w:r>
      <w:r w:rsidRPr="00F96A5D">
        <w:rPr>
          <w:i/>
          <w:iCs/>
        </w:rPr>
        <w:t>Ocean warming since 1982 has expanded the niche of toxic algal blooms in the North Atlantic and North Pacific oceans.</w:t>
      </w:r>
      <w:r>
        <w:rPr>
          <w:i/>
          <w:iCs/>
        </w:rPr>
        <w:t xml:space="preserve"> </w:t>
      </w:r>
      <w:hyperlink r:id="rId73"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r>
        <w:t xml:space="preserve">Pahlevan,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Paerl HW, Carmichael WW (2010) </w:t>
      </w:r>
      <w:r w:rsidRPr="001E2AED">
        <w:rPr>
          <w:i/>
          <w:iCs/>
        </w:rPr>
        <w:t>A drinking water crisis in Lake Taihu, China</w:t>
      </w:r>
      <w:r>
        <w:t>: linkage to climatic variability and lake management. Environ Manag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GJ, </w:t>
      </w:r>
      <w:r w:rsidR="00445119">
        <w:t xml:space="preserve"> </w:t>
      </w:r>
      <w:r>
        <w:t xml:space="preserve">Ma JR, Deng JM, Li W, Wu TF, Liu LZ, Gao G, Zhu GW, Zhang YL (2016) </w:t>
      </w:r>
      <w:r w:rsidRPr="001E2AED">
        <w:rPr>
          <w:i/>
          <w:iCs/>
        </w:rPr>
        <w:t>Dynamics of variability and mechanism of harmful cyanobacteria bloom in Lake Taihu,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Raju, K.R.S.R.; Varma, G.H.K.</w:t>
      </w:r>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Richard, J.; Richard, B.; Jakub, N.; Christopher, N.; Min, X.; Song, S.; Bo, Y.; Hongxing,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r>
        <w:t>Rhinane H, Hilali A, Bahi H, Berrada A. 2012. Contribution of Landsat data for the detection of urban heat islands areas Case of Casablanca. J Geog Inf Syst. 04:20–26.</w:t>
      </w:r>
    </w:p>
    <w:p w14:paraId="3842E60A" w14:textId="77777777" w:rsidR="004C3FC9" w:rsidRDefault="004C3FC9" w:rsidP="00AD3921">
      <w:pPr>
        <w:spacing w:after="0" w:line="240" w:lineRule="auto"/>
        <w:ind w:left="720" w:hanging="720"/>
      </w:pPr>
    </w:p>
    <w:p w14:paraId="28DDDFFB" w14:textId="526D9474"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50E50C58" w14:textId="7E175C83" w:rsidR="00047FAE" w:rsidRDefault="00047FAE" w:rsidP="00E7404E">
      <w:pPr>
        <w:spacing w:after="0" w:line="240" w:lineRule="auto"/>
        <w:ind w:left="720" w:hanging="720"/>
      </w:pPr>
    </w:p>
    <w:p w14:paraId="20444FB6" w14:textId="77777777" w:rsidR="00047FAE" w:rsidRDefault="00047FAE" w:rsidP="00047FAE">
      <w:pPr>
        <w:spacing w:after="300" w:line="240" w:lineRule="auto"/>
        <w:rPr>
          <w:rFonts w:ascii="Helvetica" w:eastAsia="Times New Roman" w:hAnsi="Helvetica" w:cs="Times New Roman"/>
          <w:color w:val="333333"/>
          <w:sz w:val="21"/>
          <w:szCs w:val="21"/>
        </w:rPr>
      </w:pPr>
      <w:r w:rsidRPr="00047FAE">
        <w:rPr>
          <w:rFonts w:ascii="Helvetica" w:eastAsia="Times New Roman" w:hAnsi="Helvetica" w:cs="Times New Roman"/>
          <w:color w:val="333333"/>
          <w:sz w:val="21"/>
          <w:szCs w:val="21"/>
        </w:rPr>
        <w:br/>
      </w:r>
    </w:p>
    <w:p w14:paraId="0696274B" w14:textId="496E1C66" w:rsidR="00047FAE" w:rsidRPr="00E6696E" w:rsidRDefault="00047FAE" w:rsidP="00E6696E">
      <w:pPr>
        <w:spacing w:after="300" w:line="240" w:lineRule="auto"/>
        <w:ind w:left="720" w:hanging="720"/>
        <w:rPr>
          <w:rFonts w:eastAsia="Times New Roman" w:cs="Times New Roman"/>
          <w:color w:val="000000" w:themeColor="text1"/>
        </w:rPr>
      </w:pPr>
      <w:r w:rsidRPr="00047FAE">
        <w:rPr>
          <w:rFonts w:eastAsia="Times New Roman" w:cs="Times New Roman"/>
          <w:color w:val="000000" w:themeColor="text1"/>
        </w:rPr>
        <w:lastRenderedPageBreak/>
        <w:t>Roegner, A., Sitoki, L., Weirich, C. et al. Harmful Algal Blooms Threaten the Health of Peri-Urban Fisher Communities: A Case Study in Kisumu Bay, Lake Victoria, Kenya. Expo Health 12, 835–848 (2020)</w:t>
      </w:r>
    </w:p>
    <w:p w14:paraId="18F335D6" w14:textId="76F212D3" w:rsidR="005C4BBC" w:rsidRDefault="005C4BBC" w:rsidP="00E7404E">
      <w:pPr>
        <w:spacing w:after="0" w:line="240" w:lineRule="auto"/>
        <w:ind w:left="720" w:hanging="720"/>
      </w:pPr>
      <w:r>
        <w:t xml:space="preserve">Rundquist, D. C., Han, L., Schalles, J. F., and Peake, J. S. (1996). </w:t>
      </w:r>
      <w:r w:rsidRPr="000626E0">
        <w:rPr>
          <w:i/>
          <w:iCs/>
        </w:rPr>
        <w:t>Remote measurement of algal chlorophyll in surface waters: the case for the first derivative of reflectance near 690 nm</w:t>
      </w:r>
      <w:r>
        <w:t>. Photogramm.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Ahn,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r w:rsidRPr="00B614C4">
        <w:t>Santoleri R. et al., “Year-to-year variability of the phytoplankton bloom in the southern adriatic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Simiyu, B., Oduor, S., Rohrlack, T., Sitoki, L., &amp; Kurmayer, R. (2018). Microcystin Content in Phytoplankton and in Small Fish from Eutrophic Nyanza Gulf, Lake Victoria, Kenya. Toxins, 10(7), 275. </w:t>
      </w:r>
      <w:hyperlink r:id="rId74"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r w:rsidRPr="00B614C4">
        <w:t>Sitoki, L.; Kurmayer, R.; Rott, E(2012). Spatial variation of phytoplankton composition, biovolume, and resulting microcystin concentrations in the Nyanza Gulf (Lake Victoria, Kenya). Hydrobiologia,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Pahlevan, N., Schalles, J., Ruberg, S., Errera, R., Ma, R., Giardino, C., Bresciani, M., Barbosa, C., Moore, T., Fernandez, V., Alikas, K., &amp; Kangro, K. (2021). A Chlorophyll-a Algorithm for Landsat-8 Based on Mixture Density Networks. </w:t>
      </w:r>
      <w:r>
        <w:rPr>
          <w:i/>
          <w:iCs/>
        </w:rPr>
        <w:t>Frontiers in Remote Sensing</w:t>
      </w:r>
      <w:r>
        <w:t xml:space="preserve">, </w:t>
      </w:r>
      <w:r>
        <w:rPr>
          <w:i/>
          <w:iCs/>
        </w:rPr>
        <w:t>1</w:t>
      </w:r>
      <w:r>
        <w:t xml:space="preserve">, 623678. </w:t>
      </w:r>
      <w:hyperlink r:id="rId75"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6"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7"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Weatherbee,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Xiong, G. (2015). Learning-Based Algal Bloom Event Recognition for Oceanographic Decision Support System Using Remote Sensing Data. Remote Sensing, 7(10), 13564–13585. </w:t>
      </w:r>
      <w:hyperlink r:id="rId78"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Tamatamah, R. A., Hecky, R. E., &amp; Duthie, HamishC.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9"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Thomas MK, Kremer CT, Klausmeier CA, Litchman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r>
        <w:t xml:space="preserve">Tuuli, S.; Kristi, U.; Dainis, J.; Agris, B.; Matiss, Z.; Tiit,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80"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Donze, M., and Buiteveld,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W. Song, J.M Dola, D. Cline and G. Xiong</w:t>
      </w:r>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Wang F, Qin Z, Song C, Tu L, Karnieli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Wang, M., Liu, X., Jiang, L., Son, S., Sun, J., Shi, W., et al. (2014). “Evaluation of VIIRS ocean color products,” in Ocean remote sensing and monitoring from SpaceInternational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Mohtar, W. H. M., Abdul Maulud, K. N., Muhammad, N. S., Sharil, S., &amp; Yaseen, Z. M. (2019). Spatial and temporal risk </w:t>
      </w:r>
      <w:r w:rsidR="00360FCB">
        <w:t>quotient-based</w:t>
      </w:r>
      <w:r>
        <w:t xml:space="preserve"> river assessment for water resources management. Environmental Pollution, 248, 133–144. </w:t>
      </w:r>
      <w:hyperlink r:id="rId81"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r>
        <w:lastRenderedPageBreak/>
        <w:t xml:space="preserve">Waspmote- Wireless Sensor Networks Open Source Platform. </w:t>
      </w:r>
      <w:hyperlink r:id="rId82" w:history="1">
        <w:r w:rsidRPr="00D3659D">
          <w:rPr>
            <w:rStyle w:val="Hyperlink"/>
          </w:rPr>
          <w:t>https://www.cooking-hacks.com/documentation/tutorials/waspmote #waspmote ps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r>
        <w:t xml:space="preserve">Rotta,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83"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Rotta, L., Bernardo, N., and Imai, N. (2017). Remote sensing of the chlorophyll-a based on OLI/Landsat-8 and MSI/Sentinel-2A (Barra Bonita reservoir, Brazil). An. Acad. Bras. Ciênc. 90, 1987–2000. </w:t>
      </w:r>
      <w:hyperlink r:id="rId84"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r>
        <w:t xml:space="preserve">Wezernak, C., Tanis, F., and Bajza, C. (1976). </w:t>
      </w:r>
      <w:r w:rsidRPr="00EF402E">
        <w:rPr>
          <w:i/>
          <w:iCs/>
        </w:rPr>
        <w:t>Trophic state analysis of inland lakes.</w:t>
      </w:r>
      <w:r>
        <w:t xml:space="preserve"> Rem. Sens. Environ. 5, 147–164. </w:t>
      </w:r>
      <w:hyperlink r:id="rId85"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The water quality and pollution character in Qingshuihai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6" w:history="1">
        <w:r w:rsidRPr="006C0967">
          <w:rPr>
            <w:rStyle w:val="Hyperlink"/>
          </w:rPr>
          <w:t>https://doi.org/10.1016/j.envadv.2020.100008</w:t>
        </w:r>
      </w:hyperlink>
    </w:p>
    <w:p w14:paraId="47A26725" w14:textId="14C26AF2" w:rsidR="00532E09" w:rsidRDefault="00532E09" w:rsidP="00C00925">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C00925">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1221F" w14:textId="77777777" w:rsidR="00F1103C" w:rsidRDefault="00F1103C" w:rsidP="00BC71C4">
      <w:pPr>
        <w:spacing w:after="0" w:line="240" w:lineRule="auto"/>
      </w:pPr>
      <w:r>
        <w:separator/>
      </w:r>
    </w:p>
  </w:endnote>
  <w:endnote w:type="continuationSeparator" w:id="0">
    <w:p w14:paraId="231ACB66" w14:textId="77777777" w:rsidR="00F1103C" w:rsidRDefault="00F1103C"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0FDE4" w14:textId="77777777" w:rsidR="00F1103C" w:rsidRDefault="00F1103C" w:rsidP="00BC71C4">
      <w:pPr>
        <w:spacing w:after="0" w:line="240" w:lineRule="auto"/>
      </w:pPr>
      <w:r>
        <w:separator/>
      </w:r>
    </w:p>
  </w:footnote>
  <w:footnote w:type="continuationSeparator" w:id="0">
    <w:p w14:paraId="4AB81337" w14:textId="77777777" w:rsidR="00F1103C" w:rsidRDefault="00F1103C"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E3A15"/>
    <w:multiLevelType w:val="multilevel"/>
    <w:tmpl w:val="F1001DF2"/>
    <w:lvl w:ilvl="0">
      <w:start w:val="1"/>
      <w:numFmt w:val="decimal"/>
      <w:lvlText w:val="%1."/>
      <w:lvlJc w:val="left"/>
      <w:pPr>
        <w:ind w:left="2880" w:hanging="360"/>
      </w:pPr>
      <w:rPr>
        <w:rFonts w:hint="default"/>
        <w:b/>
        <w:bCs/>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E572CB4"/>
    <w:multiLevelType w:val="hybridMultilevel"/>
    <w:tmpl w:val="695427C6"/>
    <w:lvl w:ilvl="0" w:tplc="4C165550">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6"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5"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19"/>
  </w:num>
  <w:num w:numId="5">
    <w:abstractNumId w:val="23"/>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20"/>
  </w:num>
  <w:num w:numId="18">
    <w:abstractNumId w:val="16"/>
  </w:num>
  <w:num w:numId="19">
    <w:abstractNumId w:val="28"/>
  </w:num>
  <w:num w:numId="20">
    <w:abstractNumId w:val="24"/>
  </w:num>
  <w:num w:numId="21">
    <w:abstractNumId w:val="27"/>
  </w:num>
  <w:num w:numId="22">
    <w:abstractNumId w:val="33"/>
  </w:num>
  <w:num w:numId="23">
    <w:abstractNumId w:val="14"/>
  </w:num>
  <w:num w:numId="24">
    <w:abstractNumId w:val="11"/>
  </w:num>
  <w:num w:numId="25">
    <w:abstractNumId w:val="36"/>
  </w:num>
  <w:num w:numId="26">
    <w:abstractNumId w:val="5"/>
  </w:num>
  <w:num w:numId="27">
    <w:abstractNumId w:val="30"/>
  </w:num>
  <w:num w:numId="28">
    <w:abstractNumId w:val="1"/>
  </w:num>
  <w:num w:numId="29">
    <w:abstractNumId w:val="2"/>
  </w:num>
  <w:num w:numId="30">
    <w:abstractNumId w:val="31"/>
  </w:num>
  <w:num w:numId="31">
    <w:abstractNumId w:val="3"/>
  </w:num>
  <w:num w:numId="32">
    <w:abstractNumId w:val="17"/>
  </w:num>
  <w:num w:numId="33">
    <w:abstractNumId w:val="32"/>
  </w:num>
  <w:num w:numId="34">
    <w:abstractNumId w:val="29"/>
  </w:num>
  <w:num w:numId="35">
    <w:abstractNumId w:val="4"/>
  </w:num>
  <w:num w:numId="36">
    <w:abstractNumId w:val="18"/>
  </w:num>
  <w:num w:numId="37">
    <w:abstractNumId w:val="35"/>
  </w:num>
  <w:num w:numId="38">
    <w:abstractNumId w:val="21"/>
  </w:num>
  <w:num w:numId="39">
    <w:abstractNumId w:val="25"/>
  </w:num>
  <w:num w:numId="40">
    <w:abstractNumId w:val="34"/>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4B0"/>
    <w:rsid w:val="00006C0D"/>
    <w:rsid w:val="00007D7C"/>
    <w:rsid w:val="00011326"/>
    <w:rsid w:val="000114B5"/>
    <w:rsid w:val="000155DF"/>
    <w:rsid w:val="00015853"/>
    <w:rsid w:val="000175A2"/>
    <w:rsid w:val="000177E5"/>
    <w:rsid w:val="00020E36"/>
    <w:rsid w:val="000217B2"/>
    <w:rsid w:val="00021ACD"/>
    <w:rsid w:val="00021C04"/>
    <w:rsid w:val="00022C2F"/>
    <w:rsid w:val="0002365B"/>
    <w:rsid w:val="00025FE6"/>
    <w:rsid w:val="00026C97"/>
    <w:rsid w:val="000301E6"/>
    <w:rsid w:val="00030E70"/>
    <w:rsid w:val="00031129"/>
    <w:rsid w:val="000313BC"/>
    <w:rsid w:val="0003236A"/>
    <w:rsid w:val="00032EFB"/>
    <w:rsid w:val="0003301F"/>
    <w:rsid w:val="000339B5"/>
    <w:rsid w:val="000346F3"/>
    <w:rsid w:val="000351F7"/>
    <w:rsid w:val="00035236"/>
    <w:rsid w:val="00035E32"/>
    <w:rsid w:val="000363B1"/>
    <w:rsid w:val="0003643F"/>
    <w:rsid w:val="00040B72"/>
    <w:rsid w:val="0004100B"/>
    <w:rsid w:val="0004228C"/>
    <w:rsid w:val="000436FD"/>
    <w:rsid w:val="00043F70"/>
    <w:rsid w:val="0004467C"/>
    <w:rsid w:val="00044983"/>
    <w:rsid w:val="00044D01"/>
    <w:rsid w:val="00045C22"/>
    <w:rsid w:val="000472AB"/>
    <w:rsid w:val="000472F7"/>
    <w:rsid w:val="00047FAE"/>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57A7"/>
    <w:rsid w:val="00070482"/>
    <w:rsid w:val="00072704"/>
    <w:rsid w:val="000731F9"/>
    <w:rsid w:val="0007454D"/>
    <w:rsid w:val="00074AE7"/>
    <w:rsid w:val="00076057"/>
    <w:rsid w:val="00076ECA"/>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3B42"/>
    <w:rsid w:val="000A54EA"/>
    <w:rsid w:val="000A5A23"/>
    <w:rsid w:val="000A5B3C"/>
    <w:rsid w:val="000A7AA5"/>
    <w:rsid w:val="000B06F4"/>
    <w:rsid w:val="000B0748"/>
    <w:rsid w:val="000B1B80"/>
    <w:rsid w:val="000B228A"/>
    <w:rsid w:val="000B2525"/>
    <w:rsid w:val="000B4F9E"/>
    <w:rsid w:val="000B5A24"/>
    <w:rsid w:val="000B7043"/>
    <w:rsid w:val="000C001C"/>
    <w:rsid w:val="000C0A06"/>
    <w:rsid w:val="000C0A40"/>
    <w:rsid w:val="000C1B5B"/>
    <w:rsid w:val="000C2E3F"/>
    <w:rsid w:val="000C4251"/>
    <w:rsid w:val="000C44E8"/>
    <w:rsid w:val="000C49EF"/>
    <w:rsid w:val="000C4BF8"/>
    <w:rsid w:val="000C4FBB"/>
    <w:rsid w:val="000C52F1"/>
    <w:rsid w:val="000C565B"/>
    <w:rsid w:val="000C6418"/>
    <w:rsid w:val="000C71B7"/>
    <w:rsid w:val="000D1B90"/>
    <w:rsid w:val="000D29A3"/>
    <w:rsid w:val="000D411E"/>
    <w:rsid w:val="000D4295"/>
    <w:rsid w:val="000D433C"/>
    <w:rsid w:val="000D4431"/>
    <w:rsid w:val="000D4762"/>
    <w:rsid w:val="000D5A6B"/>
    <w:rsid w:val="000D6473"/>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DB5"/>
    <w:rsid w:val="00105FF4"/>
    <w:rsid w:val="00106046"/>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2D48"/>
    <w:rsid w:val="0018323F"/>
    <w:rsid w:val="00183B97"/>
    <w:rsid w:val="00183F3E"/>
    <w:rsid w:val="0018429F"/>
    <w:rsid w:val="001845DC"/>
    <w:rsid w:val="00190032"/>
    <w:rsid w:val="00191547"/>
    <w:rsid w:val="001915A2"/>
    <w:rsid w:val="00193067"/>
    <w:rsid w:val="0019318A"/>
    <w:rsid w:val="00194754"/>
    <w:rsid w:val="00194C6D"/>
    <w:rsid w:val="00196285"/>
    <w:rsid w:val="0019765F"/>
    <w:rsid w:val="001A0269"/>
    <w:rsid w:val="001A25EE"/>
    <w:rsid w:val="001A4EA5"/>
    <w:rsid w:val="001A6B99"/>
    <w:rsid w:val="001A6BC9"/>
    <w:rsid w:val="001A7B38"/>
    <w:rsid w:val="001B0A4C"/>
    <w:rsid w:val="001B14A1"/>
    <w:rsid w:val="001B187A"/>
    <w:rsid w:val="001B193C"/>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AE0"/>
    <w:rsid w:val="0020019F"/>
    <w:rsid w:val="0020078C"/>
    <w:rsid w:val="00202D38"/>
    <w:rsid w:val="002035A6"/>
    <w:rsid w:val="0020399E"/>
    <w:rsid w:val="00204394"/>
    <w:rsid w:val="00204CD9"/>
    <w:rsid w:val="00205483"/>
    <w:rsid w:val="002061EE"/>
    <w:rsid w:val="00206429"/>
    <w:rsid w:val="002065F7"/>
    <w:rsid w:val="0020682E"/>
    <w:rsid w:val="00210B00"/>
    <w:rsid w:val="002112AD"/>
    <w:rsid w:val="002113C3"/>
    <w:rsid w:val="00212656"/>
    <w:rsid w:val="00213D68"/>
    <w:rsid w:val="00215DC7"/>
    <w:rsid w:val="002172EF"/>
    <w:rsid w:val="002176B1"/>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671"/>
    <w:rsid w:val="00237829"/>
    <w:rsid w:val="00240160"/>
    <w:rsid w:val="002403A2"/>
    <w:rsid w:val="00241C43"/>
    <w:rsid w:val="0024382F"/>
    <w:rsid w:val="00246206"/>
    <w:rsid w:val="00246658"/>
    <w:rsid w:val="00246741"/>
    <w:rsid w:val="002474B7"/>
    <w:rsid w:val="00252D5A"/>
    <w:rsid w:val="00255191"/>
    <w:rsid w:val="00255C26"/>
    <w:rsid w:val="002570CB"/>
    <w:rsid w:val="002579F1"/>
    <w:rsid w:val="00257B83"/>
    <w:rsid w:val="00260082"/>
    <w:rsid w:val="0026098B"/>
    <w:rsid w:val="00260E00"/>
    <w:rsid w:val="00261664"/>
    <w:rsid w:val="002617A5"/>
    <w:rsid w:val="002619A2"/>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8712B"/>
    <w:rsid w:val="00291C10"/>
    <w:rsid w:val="002934AF"/>
    <w:rsid w:val="002946C3"/>
    <w:rsid w:val="002962AE"/>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3A86"/>
    <w:rsid w:val="002B4F06"/>
    <w:rsid w:val="002B608E"/>
    <w:rsid w:val="002B62CF"/>
    <w:rsid w:val="002B670E"/>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265"/>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2A25"/>
    <w:rsid w:val="00312EFC"/>
    <w:rsid w:val="00313D54"/>
    <w:rsid w:val="003152C6"/>
    <w:rsid w:val="00317195"/>
    <w:rsid w:val="003207AF"/>
    <w:rsid w:val="00321799"/>
    <w:rsid w:val="003225F1"/>
    <w:rsid w:val="00322A8C"/>
    <w:rsid w:val="00322FE8"/>
    <w:rsid w:val="00323FAB"/>
    <w:rsid w:val="0032414B"/>
    <w:rsid w:val="0032463A"/>
    <w:rsid w:val="00325152"/>
    <w:rsid w:val="00325180"/>
    <w:rsid w:val="003265FB"/>
    <w:rsid w:val="0032661D"/>
    <w:rsid w:val="003267F4"/>
    <w:rsid w:val="00326984"/>
    <w:rsid w:val="00326D31"/>
    <w:rsid w:val="00326EAE"/>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67E"/>
    <w:rsid w:val="00352B81"/>
    <w:rsid w:val="00354C52"/>
    <w:rsid w:val="003550D8"/>
    <w:rsid w:val="0035549A"/>
    <w:rsid w:val="00355C43"/>
    <w:rsid w:val="00356E1D"/>
    <w:rsid w:val="00360FCB"/>
    <w:rsid w:val="003617B2"/>
    <w:rsid w:val="00364AC7"/>
    <w:rsid w:val="00367A9C"/>
    <w:rsid w:val="003709B6"/>
    <w:rsid w:val="00371C48"/>
    <w:rsid w:val="00372788"/>
    <w:rsid w:val="00372DBB"/>
    <w:rsid w:val="00373633"/>
    <w:rsid w:val="00373F31"/>
    <w:rsid w:val="00382E9F"/>
    <w:rsid w:val="00385D3F"/>
    <w:rsid w:val="003863D8"/>
    <w:rsid w:val="00386C24"/>
    <w:rsid w:val="00386EBA"/>
    <w:rsid w:val="00390A42"/>
    <w:rsid w:val="00391EB5"/>
    <w:rsid w:val="0039274D"/>
    <w:rsid w:val="00392DC6"/>
    <w:rsid w:val="00392F0D"/>
    <w:rsid w:val="00393514"/>
    <w:rsid w:val="00393677"/>
    <w:rsid w:val="003961DA"/>
    <w:rsid w:val="00396C64"/>
    <w:rsid w:val="00397230"/>
    <w:rsid w:val="003973E2"/>
    <w:rsid w:val="003A0551"/>
    <w:rsid w:val="003A139C"/>
    <w:rsid w:val="003A1C68"/>
    <w:rsid w:val="003A214F"/>
    <w:rsid w:val="003A498D"/>
    <w:rsid w:val="003A5298"/>
    <w:rsid w:val="003A6B08"/>
    <w:rsid w:val="003B008A"/>
    <w:rsid w:val="003B17A4"/>
    <w:rsid w:val="003B1988"/>
    <w:rsid w:val="003B2C20"/>
    <w:rsid w:val="003B4961"/>
    <w:rsid w:val="003B746F"/>
    <w:rsid w:val="003B79B9"/>
    <w:rsid w:val="003C0416"/>
    <w:rsid w:val="003C05D4"/>
    <w:rsid w:val="003C0808"/>
    <w:rsid w:val="003C0AB3"/>
    <w:rsid w:val="003C0FB3"/>
    <w:rsid w:val="003C1258"/>
    <w:rsid w:val="003C1686"/>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7D30"/>
    <w:rsid w:val="003E7DD3"/>
    <w:rsid w:val="003F52FF"/>
    <w:rsid w:val="003F5CA8"/>
    <w:rsid w:val="003F710C"/>
    <w:rsid w:val="003F7845"/>
    <w:rsid w:val="00400CF2"/>
    <w:rsid w:val="00402E07"/>
    <w:rsid w:val="00403102"/>
    <w:rsid w:val="0040359D"/>
    <w:rsid w:val="00403EF0"/>
    <w:rsid w:val="00404C7C"/>
    <w:rsid w:val="0040652E"/>
    <w:rsid w:val="00407102"/>
    <w:rsid w:val="004072F0"/>
    <w:rsid w:val="00407AA8"/>
    <w:rsid w:val="0041005A"/>
    <w:rsid w:val="004104AB"/>
    <w:rsid w:val="004109D1"/>
    <w:rsid w:val="00411FC5"/>
    <w:rsid w:val="00414316"/>
    <w:rsid w:val="0041557E"/>
    <w:rsid w:val="0041653E"/>
    <w:rsid w:val="00417248"/>
    <w:rsid w:val="0041736E"/>
    <w:rsid w:val="00421164"/>
    <w:rsid w:val="00422137"/>
    <w:rsid w:val="004228FF"/>
    <w:rsid w:val="00423DA5"/>
    <w:rsid w:val="004242F6"/>
    <w:rsid w:val="00424C06"/>
    <w:rsid w:val="00424C85"/>
    <w:rsid w:val="00424C87"/>
    <w:rsid w:val="00425CCE"/>
    <w:rsid w:val="00426B44"/>
    <w:rsid w:val="004302EA"/>
    <w:rsid w:val="00431152"/>
    <w:rsid w:val="00432ADE"/>
    <w:rsid w:val="00433840"/>
    <w:rsid w:val="00435299"/>
    <w:rsid w:val="00435D1F"/>
    <w:rsid w:val="00435E56"/>
    <w:rsid w:val="00436BD6"/>
    <w:rsid w:val="00436CD0"/>
    <w:rsid w:val="00437100"/>
    <w:rsid w:val="00437662"/>
    <w:rsid w:val="00437C3E"/>
    <w:rsid w:val="00437D5F"/>
    <w:rsid w:val="00440428"/>
    <w:rsid w:val="004410B1"/>
    <w:rsid w:val="00442315"/>
    <w:rsid w:val="00442579"/>
    <w:rsid w:val="00445119"/>
    <w:rsid w:val="0044658A"/>
    <w:rsid w:val="00446F35"/>
    <w:rsid w:val="00447C00"/>
    <w:rsid w:val="004511A1"/>
    <w:rsid w:val="00455F38"/>
    <w:rsid w:val="00456929"/>
    <w:rsid w:val="00456B56"/>
    <w:rsid w:val="00460E22"/>
    <w:rsid w:val="00461288"/>
    <w:rsid w:val="00465767"/>
    <w:rsid w:val="0047059A"/>
    <w:rsid w:val="00471019"/>
    <w:rsid w:val="00471591"/>
    <w:rsid w:val="00472580"/>
    <w:rsid w:val="004727EC"/>
    <w:rsid w:val="004729B8"/>
    <w:rsid w:val="00472CEF"/>
    <w:rsid w:val="00473738"/>
    <w:rsid w:val="004748F5"/>
    <w:rsid w:val="00475FE1"/>
    <w:rsid w:val="004762A8"/>
    <w:rsid w:val="00477692"/>
    <w:rsid w:val="00480821"/>
    <w:rsid w:val="00482673"/>
    <w:rsid w:val="00483D57"/>
    <w:rsid w:val="00486806"/>
    <w:rsid w:val="00491217"/>
    <w:rsid w:val="004917A3"/>
    <w:rsid w:val="00492429"/>
    <w:rsid w:val="004941C0"/>
    <w:rsid w:val="00494878"/>
    <w:rsid w:val="00494B66"/>
    <w:rsid w:val="00495A47"/>
    <w:rsid w:val="004A134B"/>
    <w:rsid w:val="004A1B0E"/>
    <w:rsid w:val="004A22DC"/>
    <w:rsid w:val="004A312F"/>
    <w:rsid w:val="004A3219"/>
    <w:rsid w:val="004A475B"/>
    <w:rsid w:val="004A4C67"/>
    <w:rsid w:val="004A5E1B"/>
    <w:rsid w:val="004A60B0"/>
    <w:rsid w:val="004A66E8"/>
    <w:rsid w:val="004A6F18"/>
    <w:rsid w:val="004A6F2F"/>
    <w:rsid w:val="004B141F"/>
    <w:rsid w:val="004B4C6A"/>
    <w:rsid w:val="004B50AC"/>
    <w:rsid w:val="004B54B4"/>
    <w:rsid w:val="004B58A4"/>
    <w:rsid w:val="004B60EF"/>
    <w:rsid w:val="004B7720"/>
    <w:rsid w:val="004C0CC9"/>
    <w:rsid w:val="004C0DA0"/>
    <w:rsid w:val="004C217A"/>
    <w:rsid w:val="004C3FC9"/>
    <w:rsid w:val="004C66B2"/>
    <w:rsid w:val="004C798E"/>
    <w:rsid w:val="004D108E"/>
    <w:rsid w:val="004D1266"/>
    <w:rsid w:val="004D1766"/>
    <w:rsid w:val="004D1ECF"/>
    <w:rsid w:val="004D422B"/>
    <w:rsid w:val="004D4AA0"/>
    <w:rsid w:val="004D4C6F"/>
    <w:rsid w:val="004D4E4F"/>
    <w:rsid w:val="004D5A6C"/>
    <w:rsid w:val="004D6C05"/>
    <w:rsid w:val="004D748D"/>
    <w:rsid w:val="004E0AA1"/>
    <w:rsid w:val="004E1258"/>
    <w:rsid w:val="004E315F"/>
    <w:rsid w:val="004E3E4A"/>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076"/>
    <w:rsid w:val="00512FE4"/>
    <w:rsid w:val="0051428A"/>
    <w:rsid w:val="005145CF"/>
    <w:rsid w:val="005150CE"/>
    <w:rsid w:val="0051560E"/>
    <w:rsid w:val="00516113"/>
    <w:rsid w:val="005165A9"/>
    <w:rsid w:val="00516AB9"/>
    <w:rsid w:val="00516F6D"/>
    <w:rsid w:val="005214DE"/>
    <w:rsid w:val="00523802"/>
    <w:rsid w:val="005242F3"/>
    <w:rsid w:val="00524A1B"/>
    <w:rsid w:val="00524B27"/>
    <w:rsid w:val="00525780"/>
    <w:rsid w:val="005324C5"/>
    <w:rsid w:val="00532E09"/>
    <w:rsid w:val="00532E57"/>
    <w:rsid w:val="005346CF"/>
    <w:rsid w:val="005347A4"/>
    <w:rsid w:val="005355EA"/>
    <w:rsid w:val="00535C95"/>
    <w:rsid w:val="005402F1"/>
    <w:rsid w:val="00540671"/>
    <w:rsid w:val="00540F79"/>
    <w:rsid w:val="005416AC"/>
    <w:rsid w:val="00541911"/>
    <w:rsid w:val="00542D3E"/>
    <w:rsid w:val="005432BE"/>
    <w:rsid w:val="00543E51"/>
    <w:rsid w:val="0054531D"/>
    <w:rsid w:val="00546A61"/>
    <w:rsid w:val="00546EA8"/>
    <w:rsid w:val="00550235"/>
    <w:rsid w:val="00551CB1"/>
    <w:rsid w:val="005529A9"/>
    <w:rsid w:val="005547BA"/>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3A54"/>
    <w:rsid w:val="005749DA"/>
    <w:rsid w:val="00574E61"/>
    <w:rsid w:val="00575578"/>
    <w:rsid w:val="005806D3"/>
    <w:rsid w:val="00580902"/>
    <w:rsid w:val="00580C57"/>
    <w:rsid w:val="00580D76"/>
    <w:rsid w:val="0058304A"/>
    <w:rsid w:val="00584C9D"/>
    <w:rsid w:val="00585911"/>
    <w:rsid w:val="00587034"/>
    <w:rsid w:val="00587E26"/>
    <w:rsid w:val="005901DB"/>
    <w:rsid w:val="00590885"/>
    <w:rsid w:val="00590EF5"/>
    <w:rsid w:val="0059137C"/>
    <w:rsid w:val="00593A9C"/>
    <w:rsid w:val="00594509"/>
    <w:rsid w:val="005955EE"/>
    <w:rsid w:val="00596465"/>
    <w:rsid w:val="005A1D79"/>
    <w:rsid w:val="005A43B0"/>
    <w:rsid w:val="005A462F"/>
    <w:rsid w:val="005A496A"/>
    <w:rsid w:val="005A51D7"/>
    <w:rsid w:val="005A793B"/>
    <w:rsid w:val="005B0BAE"/>
    <w:rsid w:val="005B191E"/>
    <w:rsid w:val="005B2709"/>
    <w:rsid w:val="005B5154"/>
    <w:rsid w:val="005B5588"/>
    <w:rsid w:val="005B560C"/>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5CB1"/>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339"/>
    <w:rsid w:val="005F44DC"/>
    <w:rsid w:val="005F4CED"/>
    <w:rsid w:val="005F4F5A"/>
    <w:rsid w:val="005F7BD3"/>
    <w:rsid w:val="0060009F"/>
    <w:rsid w:val="006011D2"/>
    <w:rsid w:val="00601626"/>
    <w:rsid w:val="00602050"/>
    <w:rsid w:val="00603187"/>
    <w:rsid w:val="00603BC6"/>
    <w:rsid w:val="00604D25"/>
    <w:rsid w:val="00606D44"/>
    <w:rsid w:val="00610785"/>
    <w:rsid w:val="00610809"/>
    <w:rsid w:val="0061138A"/>
    <w:rsid w:val="00611BEB"/>
    <w:rsid w:val="0061312A"/>
    <w:rsid w:val="00613666"/>
    <w:rsid w:val="00613AC4"/>
    <w:rsid w:val="0061605F"/>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3049"/>
    <w:rsid w:val="00633311"/>
    <w:rsid w:val="006333B3"/>
    <w:rsid w:val="00633B6D"/>
    <w:rsid w:val="00635470"/>
    <w:rsid w:val="00635ABA"/>
    <w:rsid w:val="006404EB"/>
    <w:rsid w:val="00640770"/>
    <w:rsid w:val="00640874"/>
    <w:rsid w:val="00640B47"/>
    <w:rsid w:val="00641626"/>
    <w:rsid w:val="00642CED"/>
    <w:rsid w:val="0064425B"/>
    <w:rsid w:val="00645CA9"/>
    <w:rsid w:val="0064762F"/>
    <w:rsid w:val="00647B16"/>
    <w:rsid w:val="0065003C"/>
    <w:rsid w:val="00650755"/>
    <w:rsid w:val="006515B7"/>
    <w:rsid w:val="006550CF"/>
    <w:rsid w:val="00655E14"/>
    <w:rsid w:val="006561A5"/>
    <w:rsid w:val="00662DB3"/>
    <w:rsid w:val="00663FAE"/>
    <w:rsid w:val="00663FFC"/>
    <w:rsid w:val="00664852"/>
    <w:rsid w:val="00666E52"/>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1CE"/>
    <w:rsid w:val="006854CA"/>
    <w:rsid w:val="0068589C"/>
    <w:rsid w:val="00685D5C"/>
    <w:rsid w:val="006860F7"/>
    <w:rsid w:val="00687F7F"/>
    <w:rsid w:val="0069169B"/>
    <w:rsid w:val="0069344B"/>
    <w:rsid w:val="00693589"/>
    <w:rsid w:val="00694BCC"/>
    <w:rsid w:val="00696D0D"/>
    <w:rsid w:val="006A0DAC"/>
    <w:rsid w:val="006A1011"/>
    <w:rsid w:val="006A1312"/>
    <w:rsid w:val="006A26AB"/>
    <w:rsid w:val="006A34CE"/>
    <w:rsid w:val="006A465D"/>
    <w:rsid w:val="006A47A7"/>
    <w:rsid w:val="006A5B83"/>
    <w:rsid w:val="006A6996"/>
    <w:rsid w:val="006B022D"/>
    <w:rsid w:val="006B02BC"/>
    <w:rsid w:val="006B0B78"/>
    <w:rsid w:val="006B1BCB"/>
    <w:rsid w:val="006B3220"/>
    <w:rsid w:val="006B4139"/>
    <w:rsid w:val="006B48D6"/>
    <w:rsid w:val="006B4EDD"/>
    <w:rsid w:val="006B55F9"/>
    <w:rsid w:val="006B70F5"/>
    <w:rsid w:val="006B766A"/>
    <w:rsid w:val="006B7F49"/>
    <w:rsid w:val="006C07A0"/>
    <w:rsid w:val="006C0967"/>
    <w:rsid w:val="006C09B4"/>
    <w:rsid w:val="006C242C"/>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143"/>
    <w:rsid w:val="006F1B7E"/>
    <w:rsid w:val="006F1C15"/>
    <w:rsid w:val="006F23B3"/>
    <w:rsid w:val="006F25F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05700"/>
    <w:rsid w:val="0071239C"/>
    <w:rsid w:val="00713DEC"/>
    <w:rsid w:val="0071664F"/>
    <w:rsid w:val="007168C8"/>
    <w:rsid w:val="00716E23"/>
    <w:rsid w:val="0072031A"/>
    <w:rsid w:val="00720B6F"/>
    <w:rsid w:val="007210F5"/>
    <w:rsid w:val="00721F0A"/>
    <w:rsid w:val="007223CF"/>
    <w:rsid w:val="0072272C"/>
    <w:rsid w:val="00723762"/>
    <w:rsid w:val="00723B54"/>
    <w:rsid w:val="00723E55"/>
    <w:rsid w:val="007246E8"/>
    <w:rsid w:val="0072527A"/>
    <w:rsid w:val="007256B3"/>
    <w:rsid w:val="0072670A"/>
    <w:rsid w:val="00726C90"/>
    <w:rsid w:val="00726F11"/>
    <w:rsid w:val="00731485"/>
    <w:rsid w:val="007329A7"/>
    <w:rsid w:val="00734395"/>
    <w:rsid w:val="007350A1"/>
    <w:rsid w:val="00736483"/>
    <w:rsid w:val="00736B8E"/>
    <w:rsid w:val="00737062"/>
    <w:rsid w:val="007379A4"/>
    <w:rsid w:val="00737B86"/>
    <w:rsid w:val="00737DA9"/>
    <w:rsid w:val="00741D08"/>
    <w:rsid w:val="007429D8"/>
    <w:rsid w:val="00743F6B"/>
    <w:rsid w:val="00746521"/>
    <w:rsid w:val="007472E7"/>
    <w:rsid w:val="00747E41"/>
    <w:rsid w:val="00750BFC"/>
    <w:rsid w:val="00750D25"/>
    <w:rsid w:val="00750D76"/>
    <w:rsid w:val="0075111B"/>
    <w:rsid w:val="007517CE"/>
    <w:rsid w:val="007527E2"/>
    <w:rsid w:val="00753DDD"/>
    <w:rsid w:val="007546B9"/>
    <w:rsid w:val="00757218"/>
    <w:rsid w:val="007573C8"/>
    <w:rsid w:val="00757B34"/>
    <w:rsid w:val="00757BF8"/>
    <w:rsid w:val="00757FBE"/>
    <w:rsid w:val="00760DAE"/>
    <w:rsid w:val="00761365"/>
    <w:rsid w:val="007615C0"/>
    <w:rsid w:val="00761B13"/>
    <w:rsid w:val="00763B05"/>
    <w:rsid w:val="007643C4"/>
    <w:rsid w:val="00765015"/>
    <w:rsid w:val="007656F3"/>
    <w:rsid w:val="0077157C"/>
    <w:rsid w:val="007716FD"/>
    <w:rsid w:val="007721C9"/>
    <w:rsid w:val="007722B7"/>
    <w:rsid w:val="00773921"/>
    <w:rsid w:val="00773C35"/>
    <w:rsid w:val="00776A1D"/>
    <w:rsid w:val="00777D23"/>
    <w:rsid w:val="00777D82"/>
    <w:rsid w:val="00781AF3"/>
    <w:rsid w:val="0078211E"/>
    <w:rsid w:val="0078249E"/>
    <w:rsid w:val="00782C1D"/>
    <w:rsid w:val="007856E3"/>
    <w:rsid w:val="007879A7"/>
    <w:rsid w:val="00787DE3"/>
    <w:rsid w:val="007913D5"/>
    <w:rsid w:val="00791D5B"/>
    <w:rsid w:val="0079286C"/>
    <w:rsid w:val="00792E0C"/>
    <w:rsid w:val="0079451C"/>
    <w:rsid w:val="00794A75"/>
    <w:rsid w:val="007953D0"/>
    <w:rsid w:val="00797E71"/>
    <w:rsid w:val="00797F7B"/>
    <w:rsid w:val="007A02AB"/>
    <w:rsid w:val="007A0B3F"/>
    <w:rsid w:val="007A2139"/>
    <w:rsid w:val="007A651B"/>
    <w:rsid w:val="007A7139"/>
    <w:rsid w:val="007A7EE4"/>
    <w:rsid w:val="007B0DFC"/>
    <w:rsid w:val="007B0ECF"/>
    <w:rsid w:val="007B36F7"/>
    <w:rsid w:val="007B4BB7"/>
    <w:rsid w:val="007B62E5"/>
    <w:rsid w:val="007B6E6A"/>
    <w:rsid w:val="007C0448"/>
    <w:rsid w:val="007C05EF"/>
    <w:rsid w:val="007C230B"/>
    <w:rsid w:val="007C5F61"/>
    <w:rsid w:val="007C68A6"/>
    <w:rsid w:val="007D1047"/>
    <w:rsid w:val="007D207F"/>
    <w:rsid w:val="007D20D9"/>
    <w:rsid w:val="007D53FB"/>
    <w:rsid w:val="007D5B7C"/>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10B60"/>
    <w:rsid w:val="008157AF"/>
    <w:rsid w:val="0081599D"/>
    <w:rsid w:val="00816A3C"/>
    <w:rsid w:val="00817376"/>
    <w:rsid w:val="00820816"/>
    <w:rsid w:val="00821AB6"/>
    <w:rsid w:val="00821DDC"/>
    <w:rsid w:val="00822452"/>
    <w:rsid w:val="00822462"/>
    <w:rsid w:val="00822C85"/>
    <w:rsid w:val="00823351"/>
    <w:rsid w:val="008238E4"/>
    <w:rsid w:val="00823C38"/>
    <w:rsid w:val="008240C3"/>
    <w:rsid w:val="00825ED0"/>
    <w:rsid w:val="00825FC6"/>
    <w:rsid w:val="008267FE"/>
    <w:rsid w:val="00827A79"/>
    <w:rsid w:val="008301C1"/>
    <w:rsid w:val="008312DC"/>
    <w:rsid w:val="00831DA7"/>
    <w:rsid w:val="0083280A"/>
    <w:rsid w:val="00832CCB"/>
    <w:rsid w:val="00832D16"/>
    <w:rsid w:val="00832FCC"/>
    <w:rsid w:val="008358EE"/>
    <w:rsid w:val="0084177D"/>
    <w:rsid w:val="0084303B"/>
    <w:rsid w:val="00843B8F"/>
    <w:rsid w:val="00843C45"/>
    <w:rsid w:val="00843D95"/>
    <w:rsid w:val="008443BB"/>
    <w:rsid w:val="00845421"/>
    <w:rsid w:val="00845807"/>
    <w:rsid w:val="00845FB1"/>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2DC1"/>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A73FF"/>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667"/>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31DF"/>
    <w:rsid w:val="00904179"/>
    <w:rsid w:val="00905448"/>
    <w:rsid w:val="00906939"/>
    <w:rsid w:val="0091112A"/>
    <w:rsid w:val="009119CB"/>
    <w:rsid w:val="00914FE8"/>
    <w:rsid w:val="0091577F"/>
    <w:rsid w:val="00915D1D"/>
    <w:rsid w:val="0091612E"/>
    <w:rsid w:val="009161FA"/>
    <w:rsid w:val="0091665F"/>
    <w:rsid w:val="0092109C"/>
    <w:rsid w:val="009210E9"/>
    <w:rsid w:val="00923B2B"/>
    <w:rsid w:val="00923E51"/>
    <w:rsid w:val="00924C11"/>
    <w:rsid w:val="009269D5"/>
    <w:rsid w:val="00926EF3"/>
    <w:rsid w:val="0093021D"/>
    <w:rsid w:val="00932564"/>
    <w:rsid w:val="00932721"/>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E6C"/>
    <w:rsid w:val="00960C34"/>
    <w:rsid w:val="00962A61"/>
    <w:rsid w:val="0096389C"/>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8C5"/>
    <w:rsid w:val="00986D80"/>
    <w:rsid w:val="00987203"/>
    <w:rsid w:val="00987746"/>
    <w:rsid w:val="00990E96"/>
    <w:rsid w:val="00991539"/>
    <w:rsid w:val="00991E31"/>
    <w:rsid w:val="00992FF0"/>
    <w:rsid w:val="009938E3"/>
    <w:rsid w:val="00993BD9"/>
    <w:rsid w:val="009947D6"/>
    <w:rsid w:val="0099564B"/>
    <w:rsid w:val="00995851"/>
    <w:rsid w:val="0099595A"/>
    <w:rsid w:val="00996AFB"/>
    <w:rsid w:val="009976E1"/>
    <w:rsid w:val="009A08A9"/>
    <w:rsid w:val="009A2812"/>
    <w:rsid w:val="009A3DB2"/>
    <w:rsid w:val="009A53FA"/>
    <w:rsid w:val="009A5686"/>
    <w:rsid w:val="009A58DD"/>
    <w:rsid w:val="009A5A21"/>
    <w:rsid w:val="009A610A"/>
    <w:rsid w:val="009A6D2A"/>
    <w:rsid w:val="009B0256"/>
    <w:rsid w:val="009B0612"/>
    <w:rsid w:val="009B0C8C"/>
    <w:rsid w:val="009B1E00"/>
    <w:rsid w:val="009B2214"/>
    <w:rsid w:val="009B6F38"/>
    <w:rsid w:val="009B7C5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945"/>
    <w:rsid w:val="009D663F"/>
    <w:rsid w:val="009D7AD4"/>
    <w:rsid w:val="009D7B41"/>
    <w:rsid w:val="009E0528"/>
    <w:rsid w:val="009E0BF2"/>
    <w:rsid w:val="009E1EA5"/>
    <w:rsid w:val="009E2435"/>
    <w:rsid w:val="009E3137"/>
    <w:rsid w:val="009E3593"/>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3B0C"/>
    <w:rsid w:val="00A349B3"/>
    <w:rsid w:val="00A355F3"/>
    <w:rsid w:val="00A35EA7"/>
    <w:rsid w:val="00A36086"/>
    <w:rsid w:val="00A3660C"/>
    <w:rsid w:val="00A369BD"/>
    <w:rsid w:val="00A36DCF"/>
    <w:rsid w:val="00A36FCD"/>
    <w:rsid w:val="00A37002"/>
    <w:rsid w:val="00A37877"/>
    <w:rsid w:val="00A37CCE"/>
    <w:rsid w:val="00A4169A"/>
    <w:rsid w:val="00A4211C"/>
    <w:rsid w:val="00A4487A"/>
    <w:rsid w:val="00A459B1"/>
    <w:rsid w:val="00A47A0F"/>
    <w:rsid w:val="00A5242A"/>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7F3"/>
    <w:rsid w:val="00A90BA5"/>
    <w:rsid w:val="00A90F6E"/>
    <w:rsid w:val="00A9169B"/>
    <w:rsid w:val="00A9181B"/>
    <w:rsid w:val="00A91FA4"/>
    <w:rsid w:val="00A922A6"/>
    <w:rsid w:val="00A92821"/>
    <w:rsid w:val="00A9282C"/>
    <w:rsid w:val="00A92A4D"/>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683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31BD"/>
    <w:rsid w:val="00AE4E16"/>
    <w:rsid w:val="00AE5901"/>
    <w:rsid w:val="00AE63F9"/>
    <w:rsid w:val="00AF0333"/>
    <w:rsid w:val="00AF0DE7"/>
    <w:rsid w:val="00AF25B4"/>
    <w:rsid w:val="00AF2D2C"/>
    <w:rsid w:val="00AF31CC"/>
    <w:rsid w:val="00AF3768"/>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D01"/>
    <w:rsid w:val="00B10E79"/>
    <w:rsid w:val="00B11B9E"/>
    <w:rsid w:val="00B11DC3"/>
    <w:rsid w:val="00B1221A"/>
    <w:rsid w:val="00B12BFA"/>
    <w:rsid w:val="00B14CAC"/>
    <w:rsid w:val="00B1576D"/>
    <w:rsid w:val="00B20F93"/>
    <w:rsid w:val="00B213DB"/>
    <w:rsid w:val="00B2171E"/>
    <w:rsid w:val="00B21B81"/>
    <w:rsid w:val="00B2238A"/>
    <w:rsid w:val="00B22D06"/>
    <w:rsid w:val="00B2487F"/>
    <w:rsid w:val="00B24E36"/>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B51"/>
    <w:rsid w:val="00B41B63"/>
    <w:rsid w:val="00B42AEB"/>
    <w:rsid w:val="00B42BC8"/>
    <w:rsid w:val="00B42F05"/>
    <w:rsid w:val="00B42F98"/>
    <w:rsid w:val="00B43295"/>
    <w:rsid w:val="00B43AD4"/>
    <w:rsid w:val="00B43C05"/>
    <w:rsid w:val="00B44041"/>
    <w:rsid w:val="00B4413D"/>
    <w:rsid w:val="00B444DB"/>
    <w:rsid w:val="00B44E58"/>
    <w:rsid w:val="00B45624"/>
    <w:rsid w:val="00B46127"/>
    <w:rsid w:val="00B47FA4"/>
    <w:rsid w:val="00B50269"/>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43E"/>
    <w:rsid w:val="00B91F48"/>
    <w:rsid w:val="00B943B4"/>
    <w:rsid w:val="00B94B0B"/>
    <w:rsid w:val="00B9536D"/>
    <w:rsid w:val="00B95463"/>
    <w:rsid w:val="00B9656F"/>
    <w:rsid w:val="00B97357"/>
    <w:rsid w:val="00BA01F7"/>
    <w:rsid w:val="00BA07C2"/>
    <w:rsid w:val="00BA17A0"/>
    <w:rsid w:val="00BA2A64"/>
    <w:rsid w:val="00BA5211"/>
    <w:rsid w:val="00BA54F3"/>
    <w:rsid w:val="00BA55CE"/>
    <w:rsid w:val="00BA68D4"/>
    <w:rsid w:val="00BA7A86"/>
    <w:rsid w:val="00BB0129"/>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7482"/>
    <w:rsid w:val="00BD795C"/>
    <w:rsid w:val="00BE0BF8"/>
    <w:rsid w:val="00BE0F6D"/>
    <w:rsid w:val="00BE50B0"/>
    <w:rsid w:val="00BF0C36"/>
    <w:rsid w:val="00BF1745"/>
    <w:rsid w:val="00BF409C"/>
    <w:rsid w:val="00BF412F"/>
    <w:rsid w:val="00BF6D95"/>
    <w:rsid w:val="00C00425"/>
    <w:rsid w:val="00C00599"/>
    <w:rsid w:val="00C00925"/>
    <w:rsid w:val="00C00DD2"/>
    <w:rsid w:val="00C0181A"/>
    <w:rsid w:val="00C0272B"/>
    <w:rsid w:val="00C031BF"/>
    <w:rsid w:val="00C04030"/>
    <w:rsid w:val="00C04129"/>
    <w:rsid w:val="00C044A2"/>
    <w:rsid w:val="00C06BEF"/>
    <w:rsid w:val="00C10A25"/>
    <w:rsid w:val="00C10CEC"/>
    <w:rsid w:val="00C11C87"/>
    <w:rsid w:val="00C121FE"/>
    <w:rsid w:val="00C12A64"/>
    <w:rsid w:val="00C14164"/>
    <w:rsid w:val="00C14A30"/>
    <w:rsid w:val="00C15B18"/>
    <w:rsid w:val="00C162BB"/>
    <w:rsid w:val="00C16493"/>
    <w:rsid w:val="00C170A5"/>
    <w:rsid w:val="00C2150D"/>
    <w:rsid w:val="00C234FD"/>
    <w:rsid w:val="00C23F1B"/>
    <w:rsid w:val="00C25802"/>
    <w:rsid w:val="00C2654F"/>
    <w:rsid w:val="00C268EB"/>
    <w:rsid w:val="00C26B86"/>
    <w:rsid w:val="00C317EB"/>
    <w:rsid w:val="00C321AE"/>
    <w:rsid w:val="00C327E1"/>
    <w:rsid w:val="00C335C0"/>
    <w:rsid w:val="00C3577B"/>
    <w:rsid w:val="00C41611"/>
    <w:rsid w:val="00C41A30"/>
    <w:rsid w:val="00C425CB"/>
    <w:rsid w:val="00C42787"/>
    <w:rsid w:val="00C42B9C"/>
    <w:rsid w:val="00C42DCE"/>
    <w:rsid w:val="00C447F5"/>
    <w:rsid w:val="00C4731D"/>
    <w:rsid w:val="00C478BB"/>
    <w:rsid w:val="00C50106"/>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3A77"/>
    <w:rsid w:val="00C75568"/>
    <w:rsid w:val="00C75772"/>
    <w:rsid w:val="00C758F0"/>
    <w:rsid w:val="00C75947"/>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029C"/>
    <w:rsid w:val="00CB0D07"/>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D84"/>
    <w:rsid w:val="00CD3FD5"/>
    <w:rsid w:val="00CD568A"/>
    <w:rsid w:val="00CD5EDC"/>
    <w:rsid w:val="00CD6FBC"/>
    <w:rsid w:val="00CD748B"/>
    <w:rsid w:val="00CD770A"/>
    <w:rsid w:val="00CE18E7"/>
    <w:rsid w:val="00CE2ECC"/>
    <w:rsid w:val="00CE3726"/>
    <w:rsid w:val="00CE38AC"/>
    <w:rsid w:val="00CE42C8"/>
    <w:rsid w:val="00CE5775"/>
    <w:rsid w:val="00CF0EDC"/>
    <w:rsid w:val="00CF23DC"/>
    <w:rsid w:val="00CF29B8"/>
    <w:rsid w:val="00CF30A7"/>
    <w:rsid w:val="00CF5C65"/>
    <w:rsid w:val="00CF5F3A"/>
    <w:rsid w:val="00CF7C5F"/>
    <w:rsid w:val="00D001BB"/>
    <w:rsid w:val="00D00A24"/>
    <w:rsid w:val="00D01524"/>
    <w:rsid w:val="00D0333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3B11"/>
    <w:rsid w:val="00D341CD"/>
    <w:rsid w:val="00D34398"/>
    <w:rsid w:val="00D347BA"/>
    <w:rsid w:val="00D34FBA"/>
    <w:rsid w:val="00D35FCB"/>
    <w:rsid w:val="00D3659D"/>
    <w:rsid w:val="00D3710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5E96"/>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6DED"/>
    <w:rsid w:val="00D66E35"/>
    <w:rsid w:val="00D70509"/>
    <w:rsid w:val="00D70A38"/>
    <w:rsid w:val="00D71058"/>
    <w:rsid w:val="00D71BFF"/>
    <w:rsid w:val="00D74C30"/>
    <w:rsid w:val="00D75157"/>
    <w:rsid w:val="00D7536D"/>
    <w:rsid w:val="00D75F3A"/>
    <w:rsid w:val="00D768E9"/>
    <w:rsid w:val="00D81C89"/>
    <w:rsid w:val="00D821A8"/>
    <w:rsid w:val="00D822EF"/>
    <w:rsid w:val="00D83516"/>
    <w:rsid w:val="00D8430B"/>
    <w:rsid w:val="00D84748"/>
    <w:rsid w:val="00D84E25"/>
    <w:rsid w:val="00D8529A"/>
    <w:rsid w:val="00D85835"/>
    <w:rsid w:val="00D8627E"/>
    <w:rsid w:val="00D86498"/>
    <w:rsid w:val="00D86686"/>
    <w:rsid w:val="00D87BB5"/>
    <w:rsid w:val="00D91823"/>
    <w:rsid w:val="00D929EC"/>
    <w:rsid w:val="00D92C33"/>
    <w:rsid w:val="00D94279"/>
    <w:rsid w:val="00D94F7B"/>
    <w:rsid w:val="00D95DAE"/>
    <w:rsid w:val="00D971F1"/>
    <w:rsid w:val="00D9765D"/>
    <w:rsid w:val="00D97830"/>
    <w:rsid w:val="00D97AFA"/>
    <w:rsid w:val="00D97EF9"/>
    <w:rsid w:val="00DA0FAE"/>
    <w:rsid w:val="00DA251B"/>
    <w:rsid w:val="00DA3233"/>
    <w:rsid w:val="00DA471A"/>
    <w:rsid w:val="00DA47A6"/>
    <w:rsid w:val="00DA53A6"/>
    <w:rsid w:val="00DA57D3"/>
    <w:rsid w:val="00DA6EC2"/>
    <w:rsid w:val="00DB0FBE"/>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2CEC"/>
    <w:rsid w:val="00DD3366"/>
    <w:rsid w:val="00DD3385"/>
    <w:rsid w:val="00DD353D"/>
    <w:rsid w:val="00DD3D7D"/>
    <w:rsid w:val="00DD3DF1"/>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172F5"/>
    <w:rsid w:val="00E20AE6"/>
    <w:rsid w:val="00E21709"/>
    <w:rsid w:val="00E227FE"/>
    <w:rsid w:val="00E232C2"/>
    <w:rsid w:val="00E2424F"/>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78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672D"/>
    <w:rsid w:val="00E6696E"/>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A3C"/>
    <w:rsid w:val="00E81D9A"/>
    <w:rsid w:val="00E8246C"/>
    <w:rsid w:val="00E82AB2"/>
    <w:rsid w:val="00E83E02"/>
    <w:rsid w:val="00E844E2"/>
    <w:rsid w:val="00E84526"/>
    <w:rsid w:val="00E8577D"/>
    <w:rsid w:val="00E87704"/>
    <w:rsid w:val="00E90637"/>
    <w:rsid w:val="00E919E1"/>
    <w:rsid w:val="00E91A5A"/>
    <w:rsid w:val="00E91D5A"/>
    <w:rsid w:val="00E91EF5"/>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46DA"/>
    <w:rsid w:val="00EB5431"/>
    <w:rsid w:val="00EB58C9"/>
    <w:rsid w:val="00EB6C3C"/>
    <w:rsid w:val="00EB7950"/>
    <w:rsid w:val="00EC0D91"/>
    <w:rsid w:val="00EC1581"/>
    <w:rsid w:val="00EC1E78"/>
    <w:rsid w:val="00EC2227"/>
    <w:rsid w:val="00EC2E9A"/>
    <w:rsid w:val="00EC4ACF"/>
    <w:rsid w:val="00EC5F50"/>
    <w:rsid w:val="00EC6453"/>
    <w:rsid w:val="00EC6B92"/>
    <w:rsid w:val="00EC7DCD"/>
    <w:rsid w:val="00ED06AC"/>
    <w:rsid w:val="00ED115E"/>
    <w:rsid w:val="00ED1AF0"/>
    <w:rsid w:val="00ED1F5D"/>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520"/>
    <w:rsid w:val="00EE17A9"/>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3265"/>
    <w:rsid w:val="00EF402E"/>
    <w:rsid w:val="00EF4D7A"/>
    <w:rsid w:val="00EF569F"/>
    <w:rsid w:val="00EF5BAA"/>
    <w:rsid w:val="00EF7BF7"/>
    <w:rsid w:val="00EF7C5F"/>
    <w:rsid w:val="00F00335"/>
    <w:rsid w:val="00F0042E"/>
    <w:rsid w:val="00F009EF"/>
    <w:rsid w:val="00F01152"/>
    <w:rsid w:val="00F02270"/>
    <w:rsid w:val="00F0373E"/>
    <w:rsid w:val="00F03A2E"/>
    <w:rsid w:val="00F04A19"/>
    <w:rsid w:val="00F04AD3"/>
    <w:rsid w:val="00F051B2"/>
    <w:rsid w:val="00F06B67"/>
    <w:rsid w:val="00F1103C"/>
    <w:rsid w:val="00F114C3"/>
    <w:rsid w:val="00F12744"/>
    <w:rsid w:val="00F12A4D"/>
    <w:rsid w:val="00F13B30"/>
    <w:rsid w:val="00F14055"/>
    <w:rsid w:val="00F1453F"/>
    <w:rsid w:val="00F201DF"/>
    <w:rsid w:val="00F20A66"/>
    <w:rsid w:val="00F20DFC"/>
    <w:rsid w:val="00F21B74"/>
    <w:rsid w:val="00F224A3"/>
    <w:rsid w:val="00F231A4"/>
    <w:rsid w:val="00F24102"/>
    <w:rsid w:val="00F24615"/>
    <w:rsid w:val="00F25108"/>
    <w:rsid w:val="00F264B1"/>
    <w:rsid w:val="00F275E0"/>
    <w:rsid w:val="00F27C38"/>
    <w:rsid w:val="00F30599"/>
    <w:rsid w:val="00F30A79"/>
    <w:rsid w:val="00F351C1"/>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67C"/>
    <w:rsid w:val="00F572BC"/>
    <w:rsid w:val="00F57723"/>
    <w:rsid w:val="00F61025"/>
    <w:rsid w:val="00F61354"/>
    <w:rsid w:val="00F62027"/>
    <w:rsid w:val="00F62839"/>
    <w:rsid w:val="00F630A7"/>
    <w:rsid w:val="00F71E5B"/>
    <w:rsid w:val="00F72450"/>
    <w:rsid w:val="00F72E1A"/>
    <w:rsid w:val="00F7323B"/>
    <w:rsid w:val="00F76B13"/>
    <w:rsid w:val="00F80643"/>
    <w:rsid w:val="00F82032"/>
    <w:rsid w:val="00F85D02"/>
    <w:rsid w:val="00F86CCE"/>
    <w:rsid w:val="00F875F0"/>
    <w:rsid w:val="00F877A1"/>
    <w:rsid w:val="00F878A7"/>
    <w:rsid w:val="00F87D40"/>
    <w:rsid w:val="00F907C2"/>
    <w:rsid w:val="00F937FF"/>
    <w:rsid w:val="00F93C17"/>
    <w:rsid w:val="00F93C50"/>
    <w:rsid w:val="00F93F04"/>
    <w:rsid w:val="00F94790"/>
    <w:rsid w:val="00F94874"/>
    <w:rsid w:val="00F9595D"/>
    <w:rsid w:val="00F96066"/>
    <w:rsid w:val="00F96A5D"/>
    <w:rsid w:val="00F9700A"/>
    <w:rsid w:val="00FA027E"/>
    <w:rsid w:val="00FA180F"/>
    <w:rsid w:val="00FA2330"/>
    <w:rsid w:val="00FA2D0C"/>
    <w:rsid w:val="00FA2D66"/>
    <w:rsid w:val="00FA33B4"/>
    <w:rsid w:val="00FA342F"/>
    <w:rsid w:val="00FA3FEF"/>
    <w:rsid w:val="00FA4499"/>
    <w:rsid w:val="00FA4683"/>
    <w:rsid w:val="00FA49C1"/>
    <w:rsid w:val="00FA543A"/>
    <w:rsid w:val="00FA6CFF"/>
    <w:rsid w:val="00FA7E86"/>
    <w:rsid w:val="00FB00DA"/>
    <w:rsid w:val="00FB3375"/>
    <w:rsid w:val="00FB3A1C"/>
    <w:rsid w:val="00FB45FC"/>
    <w:rsid w:val="00FB5881"/>
    <w:rsid w:val="00FB59EF"/>
    <w:rsid w:val="00FB6AA8"/>
    <w:rsid w:val="00FB718E"/>
    <w:rsid w:val="00FB7286"/>
    <w:rsid w:val="00FB7A33"/>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CCE"/>
    <w:rsid w:val="00FD4105"/>
    <w:rsid w:val="00FD4AC5"/>
    <w:rsid w:val="00FD5CF2"/>
    <w:rsid w:val="00FD5CFE"/>
    <w:rsid w:val="00FD686F"/>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C00925"/>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3B42"/>
    <w:pPr>
      <w:keepNext/>
      <w:keepLines/>
      <w:shd w:val="clear" w:color="auto" w:fill="FFFFFF"/>
      <w:spacing w:after="100" w:afterAutospacing="1" w:line="290" w:lineRule="atLeast"/>
      <w:jc w:val="left"/>
      <w:outlineLvl w:val="2"/>
    </w:pPr>
    <w:rPr>
      <w:rFonts w:eastAsiaTheme="majorEastAsia" w:cs="Arial"/>
      <w:b/>
      <w:bCs/>
      <w:color w:val="000000" w:themeColor="text1"/>
      <w:sz w:val="24"/>
      <w:szCs w:val="24"/>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C00925"/>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3B42"/>
    <w:rPr>
      <w:rFonts w:ascii="Verdana" w:eastAsiaTheme="majorEastAsia" w:hAnsi="Verdana" w:cs="Arial"/>
      <w:b/>
      <w:bCs/>
      <w:color w:val="000000" w:themeColor="text1"/>
      <w:sz w:val="24"/>
      <w:szCs w:val="24"/>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3A86"/>
    <w:pPr>
      <w:tabs>
        <w:tab w:val="right" w:leader="dot" w:pos="9350"/>
      </w:tabs>
      <w:spacing w:after="100"/>
    </w:pPr>
    <w:rPr>
      <w:noProof/>
      <w:color w:val="000000" w:themeColor="text1"/>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oi.org/10.1016/j.pocean.2013.12.008" TargetMode="External"/><Relationship Id="rId68" Type="http://schemas.openxmlformats.org/officeDocument/2006/relationships/hyperlink" Target="http://arxiv.org/abs/1912.02305" TargetMode="External"/><Relationship Id="rId76" Type="http://schemas.openxmlformats.org/officeDocument/2006/relationships/hyperlink" Target="https://doi.org/10.1007/bf00397032" TargetMode="External"/><Relationship Id="rId84" Type="http://schemas.openxmlformats.org/officeDocument/2006/relationships/hyperlink" Target="https://doi.org/10.1590/0001-3765201720170125"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andsat.gsfc.nasa.gov/wp-content/uploads/2016/08/Landsat7_%20Handbook.pdf%20"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hyperlink" Target="https://www.electronicslovers.com/2017/11/dht11-interfacing-with-arduino.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i.org/10.1007/s11356-021-13318-6" TargetMode="External"/><Relationship Id="rId74" Type="http://schemas.openxmlformats.org/officeDocument/2006/relationships/hyperlink" Target="https://doi.org/10.3390/toxins10070275" TargetMode="External"/><Relationship Id="rId79" Type="http://schemas.openxmlformats.org/officeDocument/2006/relationships/hyperlink" Target="https://doi.org/10.1007/s10533-004-0196-9"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cooking-hacks.com/documentation/tutorials/waspmote%20%23waspmote%20ps%202%208%204"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109/AIMS.2017.19" TargetMode="External"/><Relationship Id="rId69" Type="http://schemas.openxmlformats.org/officeDocument/2006/relationships/hyperlink" Target="https://doi.org/10.5194/isprs-archives-XLII-4-W18-609-2019" TargetMode="External"/><Relationship Id="rId77" Type="http://schemas.openxmlformats.org/officeDocument/2006/relationships/hyperlink" Target="https://doi.org/10.1016/j.hal.2019.10162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111/j.1440-1770.2011.00450.x" TargetMode="External"/><Relationship Id="rId80" Type="http://schemas.openxmlformats.org/officeDocument/2006/relationships/hyperlink" Target="https://www.usgs.gov/faqs/what-are-best-landsat-spectral-bands-use-my-research?qt-news_science_products=0" TargetMode="External"/><Relationship Id="rId85" Type="http://schemas.openxmlformats.org/officeDocument/2006/relationships/hyperlink" Target="https://doi.org/10.1016/0034-4257(76)90045-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africangreatlakesinform.org/article/lake-victori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s://www.electronicslovers.com/2019/02/using-the-dht11-sensor-with-raspberry-pi.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hyperlink" Target="doi:10.1016/j.pocean.2012.10.002" TargetMode="External"/><Relationship Id="rId75" Type="http://schemas.openxmlformats.org/officeDocument/2006/relationships/hyperlink" Target="https://doi.org/10.3389/frsen.2020.623678" TargetMode="External"/><Relationship Id="rId83" Type="http://schemas.openxmlformats.org/officeDocument/2006/relationships/hyperlink" Target="https://doi.org/10.3390/ijerph120910391"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doi.org/10.1038/s41598-020-65600-1" TargetMode="External"/><Relationship Id="rId73" Type="http://schemas.openxmlformats.org/officeDocument/2006/relationships/hyperlink" Target="file:///D:\STUDY\4.GIS\G%20I%20S%204.2\0.Project\Dr.%20E%20Nduati,%20Superviser\Submissions\https\doi.org\10.%201073\pnas.1619575114\" TargetMode="External"/><Relationship Id="rId78" Type="http://schemas.openxmlformats.org/officeDocument/2006/relationships/hyperlink" Target="https://doi.org/10.3390/rs71013564" TargetMode="External"/><Relationship Id="rId81" Type="http://schemas.openxmlformats.org/officeDocument/2006/relationships/hyperlink" Target="https://doi.org/10.1016/J.ENVPOL.2019.02.011" TargetMode="External"/><Relationship Id="rId86" Type="http://schemas.openxmlformats.org/officeDocument/2006/relationships/hyperlink" Target="https://doi.org/10.1016/j.envadv.2020.1000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9648D"/>
    <w:rsid w:val="000C3EE7"/>
    <w:rsid w:val="000E7BFF"/>
    <w:rsid w:val="001F1C3C"/>
    <w:rsid w:val="00292043"/>
    <w:rsid w:val="002C3353"/>
    <w:rsid w:val="003125C7"/>
    <w:rsid w:val="003245FB"/>
    <w:rsid w:val="003774BB"/>
    <w:rsid w:val="00392A84"/>
    <w:rsid w:val="003F4500"/>
    <w:rsid w:val="00411560"/>
    <w:rsid w:val="00440CF9"/>
    <w:rsid w:val="00451615"/>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A261C"/>
    <w:rsid w:val="007028C4"/>
    <w:rsid w:val="00703CFE"/>
    <w:rsid w:val="00713572"/>
    <w:rsid w:val="007744D7"/>
    <w:rsid w:val="007F5A2F"/>
    <w:rsid w:val="008B7B7F"/>
    <w:rsid w:val="008B7E73"/>
    <w:rsid w:val="008C4321"/>
    <w:rsid w:val="00917F2A"/>
    <w:rsid w:val="00993D94"/>
    <w:rsid w:val="009A0F01"/>
    <w:rsid w:val="009A2CC9"/>
    <w:rsid w:val="009E59B5"/>
    <w:rsid w:val="00A70CD4"/>
    <w:rsid w:val="00AA767B"/>
    <w:rsid w:val="00AB7111"/>
    <w:rsid w:val="00AC0AB2"/>
    <w:rsid w:val="00B107DC"/>
    <w:rsid w:val="00B45D60"/>
    <w:rsid w:val="00B63B3A"/>
    <w:rsid w:val="00B66C42"/>
    <w:rsid w:val="00D9789C"/>
    <w:rsid w:val="00E3603A"/>
    <w:rsid w:val="00E50DF9"/>
    <w:rsid w:val="00E86A4C"/>
    <w:rsid w:val="00EB1B2C"/>
    <w:rsid w:val="00F136B6"/>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5403</TotalTime>
  <Pages>70</Pages>
  <Words>13468</Words>
  <Characters>76769</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636</cp:revision>
  <cp:lastPrinted>2021-12-11T09:19:00Z</cp:lastPrinted>
  <dcterms:created xsi:type="dcterms:W3CDTF">2021-11-28T09:15:00Z</dcterms:created>
  <dcterms:modified xsi:type="dcterms:W3CDTF">2021-12-27T13:22:00Z</dcterms:modified>
</cp:coreProperties>
</file>