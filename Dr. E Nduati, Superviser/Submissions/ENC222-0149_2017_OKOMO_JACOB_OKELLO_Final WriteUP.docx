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79366520" w:rsidR="00E21709" w:rsidRPr="00DB607C" w:rsidRDefault="00267DC8" w:rsidP="00D03BD9">
      <w:pPr>
        <w:rPr>
          <w:i/>
        </w:rPr>
      </w:pPr>
      <w:r>
        <w:rPr>
          <w:i/>
        </w:rPr>
        <w:t>Project report</w:t>
      </w:r>
      <w:r w:rsidR="000F3B47">
        <w:rPr>
          <w:i/>
        </w:rPr>
        <w:t xml:space="preserve"> to the department of Geomatic Engineering and </w:t>
      </w:r>
      <w:r w:rsidR="0051428A">
        <w:rPr>
          <w:i/>
        </w:rPr>
        <w:t>G</w:t>
      </w:r>
      <w:r w:rsidR="000F3B47">
        <w:rPr>
          <w:i/>
        </w:rPr>
        <w:t xml:space="preserve">eospatial Information Systems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0026F91F">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1010140"/>
      <w:bookmarkStart w:id="1" w:name="_Toc224829748"/>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bCs/>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declare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shd w:val="clear" w:color="auto" w:fill="FFFFFF"/>
          <w:lang w:val="en-GB" w:bidi="he-IL"/>
        </w:rPr>
      </w:sdtEndPr>
      <w:sdtContent>
        <w:p w14:paraId="1841610E" w14:textId="280E63E9" w:rsidR="00DB7771" w:rsidRPr="00E62E9C" w:rsidRDefault="00DB7771" w:rsidP="008E790D">
          <w:pPr>
            <w:jc w:val="center"/>
            <w:rPr>
              <w:rStyle w:val="Heading1Char"/>
              <w:b w:val="0"/>
              <w:bCs/>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2A352F82" w:rsidR="00DB7771" w:rsidRPr="00A22EA6" w:rsidRDefault="005416AC" w:rsidP="00D03BD9">
      <w:r>
        <w:t>Dr. Eunice Nduati</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Default="00206429" w:rsidP="00D03BD9"/>
    <w:p w14:paraId="77BB23CF" w14:textId="77777777" w:rsidR="00206429" w:rsidRDefault="00206429" w:rsidP="00D03BD9">
      <w:pPr>
        <w:sectPr w:rsidR="00206429"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id w:val="216704515"/>
        <w:placeholder>
          <w:docPart w:val="23B7249CF7774CAFBAD35AB9C4B120FB"/>
        </w:placeholder>
      </w:sdtPr>
      <w:sdtEndPr/>
      <w:sdtContent>
        <w:p w14:paraId="6159A2ED" w14:textId="77777777" w:rsidR="00BB32BA" w:rsidRPr="006832DB" w:rsidRDefault="00C41A30" w:rsidP="00D35FCB">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29BC1042"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3E7D30">
        <w:rPr>
          <w:lang w:bidi="he-IL"/>
        </w:rPr>
        <w:t xml:space="preserve"> form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D35FCB">
      <w:pPr>
        <w:pStyle w:val="Heading1"/>
      </w:pPr>
    </w:p>
    <w:p w14:paraId="646D159D" w14:textId="611A192F" w:rsidR="007F435A" w:rsidRDefault="007F435A" w:rsidP="00D35FCB">
      <w:pPr>
        <w:pStyle w:val="Heading1"/>
      </w:pPr>
    </w:p>
    <w:p w14:paraId="4144F7F7" w14:textId="0FFE597D" w:rsidR="0067154D" w:rsidRDefault="0067154D" w:rsidP="0067154D">
      <w:pPr>
        <w:rPr>
          <w:vertAlign w:val="subscript"/>
          <w:lang w:val="en-GB" w:bidi="he-IL"/>
        </w:rPr>
      </w:pPr>
    </w:p>
    <w:p w14:paraId="2BBBDA4B" w14:textId="77777777" w:rsidR="00D75F3A" w:rsidRPr="009743AF" w:rsidRDefault="00D75F3A" w:rsidP="0067154D">
      <w:pPr>
        <w:rPr>
          <w:vertAlign w:val="subscript"/>
          <w:lang w:val="en-GB" w:bidi="he-IL"/>
        </w:rPr>
      </w:pPr>
    </w:p>
    <w:p w14:paraId="07FA521B" w14:textId="77777777" w:rsidR="007F435A" w:rsidRDefault="007F435A" w:rsidP="00D35FCB">
      <w:pPr>
        <w:pStyle w:val="Heading1"/>
      </w:pPr>
    </w:p>
    <w:p w14:paraId="2C36EBB8" w14:textId="77777777" w:rsidR="007F435A" w:rsidRDefault="007F435A" w:rsidP="00D35FCB">
      <w:pPr>
        <w:pStyle w:val="Heading1"/>
      </w:pPr>
    </w:p>
    <w:sdt>
      <w:sdtPr>
        <w:id w:val="-412010059"/>
        <w:placeholder>
          <w:docPart w:val="23B7249CF7774CAFBAD35AB9C4B120FB"/>
        </w:placeholder>
      </w:sdtPr>
      <w:sdtEndPr/>
      <w:sdtContent>
        <w:p w14:paraId="5372D688" w14:textId="292C86AA" w:rsidR="00AA042A" w:rsidRPr="0040359D" w:rsidRDefault="00AA042A" w:rsidP="00D35FCB">
          <w:pPr>
            <w:pStyle w:val="Heading1"/>
          </w:pPr>
          <w:r w:rsidRPr="008E790D">
            <w:t>Abstract</w:t>
          </w:r>
        </w:p>
      </w:sdtContent>
    </w:sdt>
    <w:bookmarkEnd w:id="6" w:displacedByCustomXml="prev"/>
    <w:bookmarkEnd w:id="5" w:displacedByCustomXml="prev"/>
    <w:bookmarkEnd w:id="4" w:displacedByCustomXml="prev"/>
    <w:p w14:paraId="779CFF8A" w14:textId="51C89D05" w:rsidR="00516F6D" w:rsidRDefault="007643C4" w:rsidP="00D03BD9">
      <w:pPr>
        <w:spacing w:line="259" w:lineRule="auto"/>
        <w:rPr>
          <w:lang w:bidi="he-IL"/>
        </w:rPr>
      </w:pPr>
      <w:r>
        <w:rPr>
          <w:lang w:bidi="he-IL"/>
        </w:rPr>
        <w:t xml:space="preserve">This is meant to cover the whole project </w:t>
      </w:r>
      <w:r w:rsidR="00723B54">
        <w:rPr>
          <w:lang w:bidi="he-IL"/>
        </w:rPr>
        <w:t xml:space="preserve">content </w:t>
      </w:r>
      <w:r>
        <w:rPr>
          <w:lang w:bidi="he-IL"/>
        </w:rPr>
        <w:t xml:space="preserve">in brief. I therefore </w:t>
      </w:r>
      <w:r w:rsidR="00B20F93">
        <w:rPr>
          <w:lang w:bidi="he-IL"/>
        </w:rPr>
        <w:t>request to update this section</w:t>
      </w:r>
      <w:r>
        <w:rPr>
          <w:lang w:bidi="he-IL"/>
        </w:rPr>
        <w:t xml:space="preserve"> at project completion</w:t>
      </w:r>
      <w:r w:rsidR="00B20F93">
        <w:rPr>
          <w:lang w:bidi="he-IL"/>
        </w:rPr>
        <w:t xml:space="preserve"> and closure stage</w:t>
      </w:r>
      <w:r>
        <w:rPr>
          <w:lang w:bidi="he-IL"/>
        </w:rPr>
        <w:t>.</w:t>
      </w:r>
    </w:p>
    <w:p w14:paraId="112169E9" w14:textId="3BCB25B3" w:rsidR="007643C4" w:rsidRDefault="007643C4" w:rsidP="007643C4">
      <w:pPr>
        <w:spacing w:line="259" w:lineRule="auto"/>
        <w:jc w:val="right"/>
        <w:rPr>
          <w:lang w:bidi="he-IL"/>
        </w:rPr>
      </w:pPr>
      <w:r>
        <w:rPr>
          <w:lang w:bidi="he-IL"/>
        </w:rPr>
        <w:t>-Thank you</w:t>
      </w:r>
    </w:p>
    <w:p w14:paraId="5D0443B2" w14:textId="77777777" w:rsidR="00865A26" w:rsidRDefault="00865A26" w:rsidP="00D03BD9">
      <w:pPr>
        <w:spacing w:line="259" w:lineRule="auto"/>
        <w:rPr>
          <w:lang w:bidi="he-IL"/>
        </w:rPr>
      </w:pPr>
    </w:p>
    <w:p w14:paraId="49F47AF5" w14:textId="77777777" w:rsidR="002B62CF" w:rsidRDefault="002B62CF" w:rsidP="00D35FCB">
      <w:pPr>
        <w:pStyle w:val="Heading1"/>
      </w:pPr>
      <w:bookmarkStart w:id="7" w:name="_Toc485037816"/>
      <w:bookmarkStart w:id="8" w:name="_Toc78718104"/>
    </w:p>
    <w:p w14:paraId="6EF88E97" w14:textId="77777777" w:rsidR="002B62CF" w:rsidRDefault="002B62CF" w:rsidP="00D35FCB">
      <w:pPr>
        <w:pStyle w:val="Heading1"/>
      </w:pPr>
    </w:p>
    <w:p w14:paraId="55822528" w14:textId="77777777" w:rsidR="002B62CF" w:rsidRDefault="002B62CF" w:rsidP="00D35FCB">
      <w:pPr>
        <w:pStyle w:val="Heading1"/>
      </w:pPr>
    </w:p>
    <w:p w14:paraId="131015D4" w14:textId="77777777" w:rsidR="002B62CF" w:rsidRDefault="002B62CF" w:rsidP="00D35FCB">
      <w:pPr>
        <w:pStyle w:val="Heading1"/>
      </w:pPr>
    </w:p>
    <w:p w14:paraId="19B3E05B" w14:textId="77777777" w:rsidR="002B62CF" w:rsidRDefault="002B62CF" w:rsidP="00D35FCB">
      <w:pPr>
        <w:pStyle w:val="Heading1"/>
      </w:pPr>
    </w:p>
    <w:p w14:paraId="7B0549EA" w14:textId="77777777" w:rsidR="002B62CF" w:rsidRDefault="002B62CF" w:rsidP="00D35FCB">
      <w:pPr>
        <w:pStyle w:val="Heading1"/>
      </w:pPr>
    </w:p>
    <w:p w14:paraId="141F1BBA" w14:textId="77777777" w:rsidR="002B62CF" w:rsidRDefault="002B62CF" w:rsidP="00D35FCB">
      <w:pPr>
        <w:pStyle w:val="Heading1"/>
      </w:pPr>
    </w:p>
    <w:p w14:paraId="69DBF6CB" w14:textId="77777777" w:rsidR="002B62CF" w:rsidRDefault="002B62CF" w:rsidP="00D35FCB">
      <w:pPr>
        <w:pStyle w:val="Heading1"/>
      </w:pPr>
    </w:p>
    <w:p w14:paraId="749C09F1" w14:textId="77777777" w:rsidR="002B62CF" w:rsidRDefault="002B62CF" w:rsidP="00D35FCB">
      <w:pPr>
        <w:pStyle w:val="Heading1"/>
      </w:pPr>
    </w:p>
    <w:p w14:paraId="3EB3B512" w14:textId="77777777" w:rsidR="002B62CF" w:rsidRDefault="002B62CF" w:rsidP="00D35FCB">
      <w:pPr>
        <w:pStyle w:val="Heading1"/>
      </w:pPr>
    </w:p>
    <w:p w14:paraId="2FB985A1" w14:textId="77777777" w:rsidR="002B62CF" w:rsidRDefault="002B62CF" w:rsidP="00D35FCB">
      <w:pPr>
        <w:pStyle w:val="Heading1"/>
      </w:pPr>
    </w:p>
    <w:p w14:paraId="1DCC9AB8" w14:textId="77777777" w:rsidR="002B62CF" w:rsidRDefault="002B62CF" w:rsidP="00D35FCB">
      <w:pPr>
        <w:pStyle w:val="Heading1"/>
      </w:pPr>
    </w:p>
    <w:p w14:paraId="4DABE57E" w14:textId="77777777" w:rsidR="002B62CF" w:rsidRDefault="002B62CF" w:rsidP="00D35FCB">
      <w:pPr>
        <w:pStyle w:val="Heading1"/>
      </w:pPr>
    </w:p>
    <w:p w14:paraId="6CAE3B19" w14:textId="77777777" w:rsidR="002B62CF" w:rsidRDefault="002B62CF" w:rsidP="00D35FCB">
      <w:pPr>
        <w:pStyle w:val="Heading1"/>
      </w:pPr>
    </w:p>
    <w:p w14:paraId="66448AE3" w14:textId="4CE7E4CC" w:rsidR="002B62CF" w:rsidRDefault="002B62CF" w:rsidP="00D35FCB">
      <w:pPr>
        <w:pStyle w:val="Heading1"/>
      </w:pPr>
    </w:p>
    <w:p w14:paraId="5AEF990E" w14:textId="77777777" w:rsidR="003E7D30" w:rsidRPr="003E7D30" w:rsidRDefault="003E7D30" w:rsidP="003E7D30">
      <w:pPr>
        <w:rPr>
          <w:lang w:val="en-GB" w:bidi="he-IL"/>
        </w:rPr>
      </w:pPr>
    </w:p>
    <w:p w14:paraId="2FCABFE4" w14:textId="4CC2A7C4" w:rsidR="002B62CF" w:rsidRDefault="002B62CF" w:rsidP="00D35FCB">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6A874B7" w:rsidR="00992FF0" w:rsidRDefault="00992FF0" w:rsidP="00992FF0">
      <w:pPr>
        <w:rPr>
          <w:lang w:val="en-GB" w:bidi="he-IL"/>
        </w:rPr>
      </w:pPr>
    </w:p>
    <w:p w14:paraId="77926D3D" w14:textId="1F52D547" w:rsidR="00D75F3A" w:rsidRDefault="00D75F3A" w:rsidP="00992FF0">
      <w:pPr>
        <w:rPr>
          <w:lang w:val="en-GB" w:bidi="he-IL"/>
        </w:rPr>
      </w:pPr>
    </w:p>
    <w:p w14:paraId="47CCCBFA" w14:textId="16B9FEBA" w:rsidR="00D75F3A" w:rsidRDefault="00D75F3A" w:rsidP="00992FF0">
      <w:pPr>
        <w:rPr>
          <w:lang w:val="en-GB" w:bidi="he-IL"/>
        </w:rPr>
      </w:pPr>
    </w:p>
    <w:p w14:paraId="786DF54A" w14:textId="2D682247" w:rsidR="00D75F3A" w:rsidRDefault="00D75F3A" w:rsidP="00992FF0">
      <w:pPr>
        <w:rPr>
          <w:lang w:val="en-GB" w:bidi="he-IL"/>
        </w:rPr>
      </w:pPr>
    </w:p>
    <w:p w14:paraId="0EF7C427" w14:textId="522CD526" w:rsidR="00D75F3A" w:rsidRDefault="00D75F3A" w:rsidP="00992FF0">
      <w:pPr>
        <w:rPr>
          <w:lang w:val="en-GB" w:bidi="he-IL"/>
        </w:rPr>
      </w:pPr>
    </w:p>
    <w:p w14:paraId="1CF9E980" w14:textId="77777777" w:rsidR="00D75F3A" w:rsidRDefault="00D75F3A" w:rsidP="00992FF0">
      <w:pPr>
        <w:rPr>
          <w:lang w:val="en-GB" w:bidi="he-IL"/>
        </w:rPr>
      </w:pPr>
    </w:p>
    <w:p w14:paraId="57F44AF2" w14:textId="77777777" w:rsidR="00992FF0" w:rsidRP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D94318" w:rsidP="00D35FCB">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5656D489" w:rsidR="00F572BC" w:rsidRDefault="009B0C8C">
      <w:pPr>
        <w:pStyle w:val="TOC1"/>
        <w:rPr>
          <w:rFonts w:asciiTheme="minorHAnsi" w:eastAsiaTheme="minorEastAsia" w:hAnsiTheme="minorHAnsi"/>
          <w:noProof/>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noProof/>
            <w:lang w:bidi="he-IL"/>
          </w:rPr>
          <w:t>Acknowledgements</w:t>
        </w:r>
        <w:r w:rsidR="00F572BC">
          <w:rPr>
            <w:noProof/>
            <w:webHidden/>
          </w:rPr>
          <w:tab/>
        </w:r>
        <w:r w:rsidR="00F572BC">
          <w:rPr>
            <w:noProof/>
            <w:webHidden/>
          </w:rPr>
          <w:fldChar w:fldCharType="begin"/>
        </w:r>
        <w:r w:rsidR="00F572BC">
          <w:rPr>
            <w:noProof/>
            <w:webHidden/>
          </w:rPr>
          <w:instrText xml:space="preserve"> PAGEREF _Toc78718102 \h </w:instrText>
        </w:r>
        <w:r w:rsidR="00F572BC">
          <w:rPr>
            <w:noProof/>
            <w:webHidden/>
          </w:rPr>
        </w:r>
        <w:r w:rsidR="00F572BC">
          <w:rPr>
            <w:noProof/>
            <w:webHidden/>
          </w:rPr>
          <w:fldChar w:fldCharType="separate"/>
        </w:r>
        <w:r w:rsidR="002867BD">
          <w:rPr>
            <w:noProof/>
            <w:webHidden/>
          </w:rPr>
          <w:t>I</w:t>
        </w:r>
        <w:r w:rsidR="00F572BC">
          <w:rPr>
            <w:noProof/>
            <w:webHidden/>
          </w:rPr>
          <w:fldChar w:fldCharType="end"/>
        </w:r>
      </w:hyperlink>
    </w:p>
    <w:p w14:paraId="148D4140" w14:textId="071B1169" w:rsidR="00F572BC" w:rsidRDefault="00D94318">
      <w:pPr>
        <w:pStyle w:val="TOC1"/>
        <w:rPr>
          <w:rFonts w:asciiTheme="minorHAnsi" w:eastAsiaTheme="minorEastAsia" w:hAnsiTheme="minorHAnsi"/>
          <w:noProof/>
        </w:rPr>
      </w:pPr>
      <w:hyperlink w:anchor="_Toc78718103" w:history="1">
        <w:r w:rsidR="00F572BC" w:rsidRPr="00220382">
          <w:rPr>
            <w:rStyle w:val="Hyperlink"/>
            <w:noProof/>
            <w:lang w:bidi="he-IL"/>
          </w:rPr>
          <w:t>Abstract</w:t>
        </w:r>
        <w:r w:rsidR="00F572BC">
          <w:rPr>
            <w:noProof/>
            <w:webHidden/>
          </w:rPr>
          <w:tab/>
        </w:r>
        <w:r w:rsidR="000B7043">
          <w:rPr>
            <w:noProof/>
            <w:webHidden/>
          </w:rPr>
          <w:t>I</w:t>
        </w:r>
        <w:r w:rsidR="00F572BC">
          <w:rPr>
            <w:noProof/>
            <w:webHidden/>
          </w:rPr>
          <w:fldChar w:fldCharType="begin"/>
        </w:r>
        <w:r w:rsidR="00F572BC">
          <w:rPr>
            <w:noProof/>
            <w:webHidden/>
          </w:rPr>
          <w:instrText xml:space="preserve"> PAGEREF _Toc78718103 \h </w:instrText>
        </w:r>
        <w:r w:rsidR="00F572BC">
          <w:rPr>
            <w:noProof/>
            <w:webHidden/>
          </w:rPr>
        </w:r>
        <w:r w:rsidR="00F572BC">
          <w:rPr>
            <w:noProof/>
            <w:webHidden/>
          </w:rPr>
          <w:fldChar w:fldCharType="separate"/>
        </w:r>
        <w:r w:rsidR="002867BD">
          <w:rPr>
            <w:noProof/>
            <w:webHidden/>
          </w:rPr>
          <w:t>II</w:t>
        </w:r>
        <w:r w:rsidR="00F572BC">
          <w:rPr>
            <w:noProof/>
            <w:webHidden/>
          </w:rPr>
          <w:fldChar w:fldCharType="end"/>
        </w:r>
      </w:hyperlink>
    </w:p>
    <w:p w14:paraId="0A0CFA63" w14:textId="6B5BB5F5" w:rsidR="00F572BC" w:rsidRDefault="00D94318">
      <w:pPr>
        <w:pStyle w:val="TOC1"/>
        <w:rPr>
          <w:rFonts w:asciiTheme="minorHAnsi" w:eastAsiaTheme="minorEastAsia" w:hAnsiTheme="minorHAnsi"/>
          <w:noProof/>
        </w:rPr>
      </w:pPr>
      <w:hyperlink w:anchor="_Toc78718104" w:history="1">
        <w:r w:rsidR="00F572BC" w:rsidRPr="00220382">
          <w:rPr>
            <w:rStyle w:val="Hyperlink"/>
            <w:noProof/>
            <w:lang w:bidi="he-IL"/>
          </w:rPr>
          <w:t>Table of contents</w:t>
        </w:r>
        <w:r w:rsidR="00F572BC">
          <w:rPr>
            <w:noProof/>
            <w:webHidden/>
          </w:rPr>
          <w:tab/>
        </w:r>
        <w:r w:rsidR="00F572BC">
          <w:rPr>
            <w:noProof/>
            <w:webHidden/>
          </w:rPr>
          <w:fldChar w:fldCharType="begin"/>
        </w:r>
        <w:r w:rsidR="00F572BC">
          <w:rPr>
            <w:noProof/>
            <w:webHidden/>
          </w:rPr>
          <w:instrText xml:space="preserve"> PAGEREF _Toc78718104 \h </w:instrText>
        </w:r>
        <w:r w:rsidR="00F572BC">
          <w:rPr>
            <w:noProof/>
            <w:webHidden/>
          </w:rPr>
        </w:r>
        <w:r w:rsidR="00F572BC">
          <w:rPr>
            <w:noProof/>
            <w:webHidden/>
          </w:rPr>
          <w:fldChar w:fldCharType="separate"/>
        </w:r>
        <w:r w:rsidR="002867BD">
          <w:rPr>
            <w:noProof/>
            <w:webHidden/>
          </w:rPr>
          <w:t>III</w:t>
        </w:r>
        <w:r w:rsidR="00F572BC">
          <w:rPr>
            <w:noProof/>
            <w:webHidden/>
          </w:rPr>
          <w:fldChar w:fldCharType="end"/>
        </w:r>
      </w:hyperlink>
    </w:p>
    <w:p w14:paraId="2EEE5C0B" w14:textId="667D8BC2" w:rsidR="00F572BC" w:rsidRDefault="00D94318">
      <w:pPr>
        <w:pStyle w:val="TOC1"/>
        <w:rPr>
          <w:rFonts w:asciiTheme="minorHAnsi" w:eastAsiaTheme="minorEastAsia" w:hAnsiTheme="minorHAnsi"/>
          <w:noProof/>
        </w:rPr>
      </w:pPr>
      <w:hyperlink w:anchor="_Toc78718105" w:history="1">
        <w:r w:rsidR="00F572BC" w:rsidRPr="00220382">
          <w:rPr>
            <w:rStyle w:val="Hyperlink"/>
            <w:noProof/>
            <w:lang w:bidi="he-IL"/>
          </w:rPr>
          <w:t>List of figures</w:t>
        </w:r>
        <w:r w:rsidR="00F572BC">
          <w:rPr>
            <w:noProof/>
            <w:webHidden/>
          </w:rPr>
          <w:tab/>
        </w:r>
        <w:r w:rsidR="00F572BC">
          <w:rPr>
            <w:noProof/>
            <w:webHidden/>
          </w:rPr>
          <w:fldChar w:fldCharType="begin"/>
        </w:r>
        <w:r w:rsidR="00F572BC">
          <w:rPr>
            <w:noProof/>
            <w:webHidden/>
          </w:rPr>
          <w:instrText xml:space="preserve"> PAGEREF _Toc78718105 \h </w:instrText>
        </w:r>
        <w:r w:rsidR="00F572BC">
          <w:rPr>
            <w:noProof/>
            <w:webHidden/>
          </w:rPr>
        </w:r>
        <w:r w:rsidR="00F572BC">
          <w:rPr>
            <w:noProof/>
            <w:webHidden/>
          </w:rPr>
          <w:fldChar w:fldCharType="separate"/>
        </w:r>
        <w:r w:rsidR="002867BD">
          <w:rPr>
            <w:noProof/>
            <w:webHidden/>
          </w:rPr>
          <w:t>- 1 -</w:t>
        </w:r>
        <w:r w:rsidR="00F572BC">
          <w:rPr>
            <w:noProof/>
            <w:webHidden/>
          </w:rPr>
          <w:fldChar w:fldCharType="end"/>
        </w:r>
      </w:hyperlink>
    </w:p>
    <w:p w14:paraId="094DCEB1" w14:textId="79607F4A" w:rsidR="00F572BC" w:rsidRDefault="00D94318">
      <w:pPr>
        <w:pStyle w:val="TOC1"/>
        <w:rPr>
          <w:rFonts w:asciiTheme="minorHAnsi" w:eastAsiaTheme="minorEastAsia" w:hAnsiTheme="minorHAnsi"/>
          <w:noProof/>
        </w:rPr>
      </w:pPr>
      <w:hyperlink w:anchor="_Toc78718106" w:history="1">
        <w:r w:rsidR="00F572BC" w:rsidRPr="00220382">
          <w:rPr>
            <w:rStyle w:val="Hyperlink"/>
            <w:noProof/>
            <w:lang w:bidi="he-IL"/>
          </w:rPr>
          <w:t>List of tables</w:t>
        </w:r>
        <w:r w:rsidR="00F572BC">
          <w:rPr>
            <w:noProof/>
            <w:webHidden/>
          </w:rPr>
          <w:tab/>
        </w:r>
      </w:hyperlink>
      <w:r w:rsidR="00172C55">
        <w:rPr>
          <w:noProof/>
        </w:rPr>
        <w:t>-2-</w:t>
      </w:r>
    </w:p>
    <w:p w14:paraId="08FF14BA" w14:textId="10C06643" w:rsidR="00F572BC" w:rsidRDefault="00D94318">
      <w:pPr>
        <w:pStyle w:val="TOC1"/>
        <w:rPr>
          <w:rFonts w:asciiTheme="minorHAnsi" w:eastAsiaTheme="minorEastAsia" w:hAnsiTheme="minorHAnsi"/>
          <w:noProof/>
        </w:rPr>
      </w:pPr>
      <w:hyperlink w:anchor="_Toc78718107" w:history="1">
        <w:r w:rsidR="00F572BC" w:rsidRPr="00220382">
          <w:rPr>
            <w:rStyle w:val="Hyperlink"/>
            <w:noProof/>
            <w:lang w:bidi="he-IL"/>
          </w:rPr>
          <w:t>Acronyms and abbreviations</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_Toc78718107 \h </w:instrText>
        </w:r>
        <w:r w:rsidR="00F572BC">
          <w:rPr>
            <w:noProof/>
            <w:webHidden/>
          </w:rPr>
        </w:r>
        <w:r w:rsidR="00F572BC">
          <w:rPr>
            <w:noProof/>
            <w:webHidden/>
          </w:rPr>
          <w:fldChar w:fldCharType="separate"/>
        </w:r>
        <w:r w:rsidR="002867BD">
          <w:rPr>
            <w:noProof/>
            <w:webHidden/>
          </w:rPr>
          <w:t>- 3 -</w:t>
        </w:r>
        <w:r w:rsidR="00F572BC">
          <w:rPr>
            <w:noProof/>
            <w:webHidden/>
          </w:rPr>
          <w:fldChar w:fldCharType="end"/>
        </w:r>
      </w:hyperlink>
    </w:p>
    <w:p w14:paraId="3CCACE6E" w14:textId="21B501C0" w:rsidR="00F572BC" w:rsidRDefault="00D94318">
      <w:pPr>
        <w:pStyle w:val="TOC1"/>
        <w:tabs>
          <w:tab w:val="left" w:pos="440"/>
        </w:tabs>
        <w:rPr>
          <w:rFonts w:asciiTheme="minorHAnsi" w:eastAsiaTheme="minorEastAsia" w:hAnsiTheme="minorHAnsi"/>
          <w:noProof/>
        </w:rPr>
      </w:pPr>
      <w:hyperlink w:anchor="_Toc78718108" w:history="1">
        <w:r w:rsidR="00F572BC" w:rsidRPr="00220382">
          <w:rPr>
            <w:rStyle w:val="Hyperlink"/>
            <w:noProof/>
            <w:lang w:bidi="he-IL"/>
          </w:rPr>
          <w:t>1</w:t>
        </w:r>
        <w:r w:rsidR="00F572BC">
          <w:rPr>
            <w:rFonts w:asciiTheme="minorHAnsi" w:eastAsiaTheme="minorEastAsia" w:hAnsiTheme="minorHAnsi"/>
            <w:noProof/>
          </w:rPr>
          <w:tab/>
        </w:r>
        <w:r w:rsidR="00F572BC" w:rsidRPr="00220382">
          <w:rPr>
            <w:rStyle w:val="Hyperlink"/>
            <w:noProof/>
            <w:lang w:bidi="he-IL"/>
          </w:rPr>
          <w:t xml:space="preserve">Introduction </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_Toc78718108 \h </w:instrText>
        </w:r>
        <w:r w:rsidR="00F572BC">
          <w:rPr>
            <w:noProof/>
            <w:webHidden/>
          </w:rPr>
        </w:r>
        <w:r w:rsidR="00F572BC">
          <w:rPr>
            <w:noProof/>
            <w:webHidden/>
          </w:rPr>
          <w:fldChar w:fldCharType="separate"/>
        </w:r>
        <w:r w:rsidR="002867BD">
          <w:rPr>
            <w:noProof/>
            <w:webHidden/>
          </w:rPr>
          <w:t>- 4 -</w:t>
        </w:r>
        <w:r w:rsidR="00F572BC">
          <w:rPr>
            <w:noProof/>
            <w:webHidden/>
          </w:rPr>
          <w:fldChar w:fldCharType="end"/>
        </w:r>
      </w:hyperlink>
    </w:p>
    <w:p w14:paraId="4B5E27E7" w14:textId="7D02122E" w:rsidR="00F572BC" w:rsidRDefault="00D94318">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2867BD">
          <w:rPr>
            <w:noProof/>
            <w:webHidden/>
          </w:rPr>
          <w:t>- 4 -</w:t>
        </w:r>
        <w:r w:rsidR="00F572BC">
          <w:rPr>
            <w:noProof/>
            <w:webHidden/>
          </w:rPr>
          <w:fldChar w:fldCharType="end"/>
        </w:r>
      </w:hyperlink>
    </w:p>
    <w:p w14:paraId="762DAFDE" w14:textId="02FD83CF" w:rsidR="00F572BC" w:rsidRDefault="00D94318">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2867BD">
          <w:rPr>
            <w:noProof/>
            <w:webHidden/>
          </w:rPr>
          <w:t>- 4 -</w:t>
        </w:r>
        <w:r w:rsidR="00F572BC">
          <w:rPr>
            <w:noProof/>
            <w:webHidden/>
          </w:rPr>
          <w:fldChar w:fldCharType="end"/>
        </w:r>
      </w:hyperlink>
    </w:p>
    <w:p w14:paraId="51C0C784" w14:textId="35C560EA" w:rsidR="00F572BC" w:rsidRDefault="00D94318">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2867BD">
          <w:rPr>
            <w:noProof/>
            <w:webHidden/>
          </w:rPr>
          <w:t>- 10 -</w:t>
        </w:r>
        <w:r w:rsidR="00F572BC">
          <w:rPr>
            <w:noProof/>
            <w:webHidden/>
          </w:rPr>
          <w:fldChar w:fldCharType="end"/>
        </w:r>
      </w:hyperlink>
    </w:p>
    <w:p w14:paraId="3100282B" w14:textId="248C2226" w:rsidR="00633B6D" w:rsidRDefault="00D94318"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6BB2F422" w14:textId="3437D88C" w:rsidR="00F572BC" w:rsidRDefault="00D94318">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2867BD">
          <w:rPr>
            <w:noProof/>
            <w:webHidden/>
          </w:rPr>
          <w:t>- 10 -</w:t>
        </w:r>
        <w:r w:rsidR="00F572BC">
          <w:rPr>
            <w:noProof/>
            <w:webHidden/>
          </w:rPr>
          <w:fldChar w:fldCharType="end"/>
        </w:r>
      </w:hyperlink>
    </w:p>
    <w:p w14:paraId="4B4CACBE" w14:textId="5F53F406" w:rsidR="00F572BC" w:rsidRDefault="00D94318">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2867BD">
          <w:rPr>
            <w:noProof/>
            <w:webHidden/>
          </w:rPr>
          <w:t>- 10 -</w:t>
        </w:r>
        <w:r w:rsidR="00F572BC">
          <w:rPr>
            <w:noProof/>
            <w:webHidden/>
          </w:rPr>
          <w:fldChar w:fldCharType="end"/>
        </w:r>
      </w:hyperlink>
    </w:p>
    <w:p w14:paraId="578BE08B" w14:textId="5C4146F7" w:rsidR="00F572BC" w:rsidRDefault="00D94318">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2867BD">
          <w:rPr>
            <w:noProof/>
            <w:webHidden/>
          </w:rPr>
          <w:t>- 10 -</w:t>
        </w:r>
        <w:r w:rsidR="00F572BC">
          <w:rPr>
            <w:noProof/>
            <w:webHidden/>
          </w:rPr>
          <w:fldChar w:fldCharType="end"/>
        </w:r>
      </w:hyperlink>
    </w:p>
    <w:p w14:paraId="2C322770" w14:textId="40A5078D" w:rsidR="00F572BC" w:rsidRDefault="00A23796">
      <w:pPr>
        <w:pStyle w:val="TOC1"/>
        <w:rPr>
          <w:noProof/>
        </w:rPr>
      </w:pPr>
      <w:r>
        <w:rPr>
          <w:rStyle w:val="Hyperlink"/>
          <w:noProof/>
        </w:rPr>
        <w:t xml:space="preserve">2. </w:t>
      </w:r>
      <w:hyperlink w:anchor="_Toc78718115" w:history="1">
        <w:r w:rsidR="00F572BC" w:rsidRPr="00220382">
          <w:rPr>
            <w:rStyle w:val="Hyperlink"/>
            <w:noProof/>
            <w:lang w:bidi="he-IL"/>
          </w:rPr>
          <w:t>Literature review</w:t>
        </w:r>
        <w:r w:rsidR="00F572BC">
          <w:rPr>
            <w:noProof/>
            <w:webHidden/>
          </w:rPr>
          <w:tab/>
        </w:r>
        <w:r w:rsidR="00F572BC">
          <w:rPr>
            <w:noProof/>
            <w:webHidden/>
          </w:rPr>
          <w:fldChar w:fldCharType="begin"/>
        </w:r>
        <w:r w:rsidR="00F572BC">
          <w:rPr>
            <w:noProof/>
            <w:webHidden/>
          </w:rPr>
          <w:instrText xml:space="preserve"> PAGEREF _Toc78718115 \h </w:instrText>
        </w:r>
        <w:r w:rsidR="00F572BC">
          <w:rPr>
            <w:noProof/>
            <w:webHidden/>
          </w:rPr>
        </w:r>
        <w:r w:rsidR="00F572BC">
          <w:rPr>
            <w:noProof/>
            <w:webHidden/>
          </w:rPr>
          <w:fldChar w:fldCharType="separate"/>
        </w:r>
        <w:r w:rsidR="002867BD">
          <w:rPr>
            <w:noProof/>
            <w:webHidden/>
          </w:rPr>
          <w:t>- 1 -</w:t>
        </w:r>
        <w:r w:rsidR="00F572BC">
          <w:rPr>
            <w:noProof/>
            <w:webHidden/>
          </w:rPr>
          <w:fldChar w:fldCharType="end"/>
        </w:r>
      </w:hyperlink>
    </w:p>
    <w:p w14:paraId="4F9BB3E8" w14:textId="5238E78E" w:rsidR="00633B6D" w:rsidRDefault="00D94318"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2351B48F" w14:textId="6FF256AA" w:rsidR="00633B6D" w:rsidRDefault="00D94318"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10888D4C" w14:textId="277AA364" w:rsidR="00633B6D" w:rsidRDefault="00D94318"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61A14AB0" w14:textId="3A30B7D7" w:rsidR="00633B6D" w:rsidRDefault="00D94318"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3BAA9F74" w14:textId="5AB05A40" w:rsidR="00633B6D" w:rsidRPr="00633B6D" w:rsidRDefault="00633B6D" w:rsidP="00633B6D">
      <w:pPr>
        <w:ind w:left="270"/>
      </w:pPr>
      <w:r>
        <w:t>2.4 A Review of the Potential of Smart IoT Solutions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2867BD">
        <w:rPr>
          <w:noProof/>
          <w:webHidden/>
        </w:rPr>
        <w:t>- 10 -</w:t>
      </w:r>
      <w:r w:rsidRPr="00633B6D">
        <w:rPr>
          <w:webHidden/>
        </w:rPr>
        <w:fldChar w:fldCharType="end"/>
      </w:r>
    </w:p>
    <w:p w14:paraId="1B1FBF98" w14:textId="54F9EE9C" w:rsidR="00F572BC" w:rsidRDefault="00A23796">
      <w:pPr>
        <w:pStyle w:val="TOC1"/>
        <w:rPr>
          <w:rFonts w:asciiTheme="minorHAnsi" w:eastAsiaTheme="minorEastAsia" w:hAnsiTheme="minorHAnsi"/>
          <w:noProof/>
        </w:rPr>
      </w:pPr>
      <w:r>
        <w:rPr>
          <w:rStyle w:val="Hyperlink"/>
          <w:noProof/>
        </w:rPr>
        <w:t xml:space="preserve">3. </w:t>
      </w:r>
      <w:hyperlink w:anchor="_Toc78718116" w:history="1">
        <w:r w:rsidR="00F572BC" w:rsidRPr="00220382">
          <w:rPr>
            <w:rStyle w:val="Hyperlink"/>
            <w:noProof/>
            <w:lang w:bidi="he-IL"/>
          </w:rPr>
          <w:t>Materials and methods</w:t>
        </w:r>
        <w:r w:rsidR="00F572BC">
          <w:rPr>
            <w:noProof/>
            <w:webHidden/>
          </w:rPr>
          <w:tab/>
        </w:r>
        <w:r w:rsidR="00F572BC">
          <w:rPr>
            <w:noProof/>
            <w:webHidden/>
          </w:rPr>
          <w:fldChar w:fldCharType="begin"/>
        </w:r>
        <w:r w:rsidR="00F572BC">
          <w:rPr>
            <w:noProof/>
            <w:webHidden/>
          </w:rPr>
          <w:instrText xml:space="preserve"> PAGEREF _Toc78718116 \h </w:instrText>
        </w:r>
        <w:r w:rsidR="00F572BC">
          <w:rPr>
            <w:noProof/>
            <w:webHidden/>
          </w:rPr>
        </w:r>
        <w:r w:rsidR="00F572BC">
          <w:rPr>
            <w:noProof/>
            <w:webHidden/>
          </w:rPr>
          <w:fldChar w:fldCharType="separate"/>
        </w:r>
        <w:r w:rsidR="002867BD">
          <w:rPr>
            <w:noProof/>
            <w:webHidden/>
          </w:rPr>
          <w:t>- 7 -</w:t>
        </w:r>
        <w:r w:rsidR="00F572BC">
          <w:rPr>
            <w:noProof/>
            <w:webHidden/>
          </w:rPr>
          <w:fldChar w:fldCharType="end"/>
        </w:r>
      </w:hyperlink>
    </w:p>
    <w:p w14:paraId="2C05DDC5" w14:textId="2AB9F684" w:rsidR="00F572BC" w:rsidRDefault="00D94318">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2867BD">
          <w:rPr>
            <w:noProof/>
            <w:webHidden/>
          </w:rPr>
          <w:t>- 7 -</w:t>
        </w:r>
        <w:r w:rsidR="00F572BC">
          <w:rPr>
            <w:noProof/>
            <w:webHidden/>
          </w:rPr>
          <w:fldChar w:fldCharType="end"/>
        </w:r>
      </w:hyperlink>
    </w:p>
    <w:p w14:paraId="45FFC30C" w14:textId="2D836C51" w:rsidR="002826B8" w:rsidRPr="002826B8" w:rsidRDefault="00D94318"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2867BD">
          <w:rPr>
            <w:noProof/>
            <w:webHidden/>
          </w:rPr>
          <w:t>- 9 -</w:t>
        </w:r>
        <w:r w:rsidR="00F572BC">
          <w:rPr>
            <w:noProof/>
            <w:webHidden/>
          </w:rPr>
          <w:fldChar w:fldCharType="end"/>
        </w:r>
      </w:hyperlink>
    </w:p>
    <w:p w14:paraId="7EB28C3F" w14:textId="7EE6FFE8" w:rsidR="002826B8" w:rsidRDefault="00D94318"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2867BD">
          <w:rPr>
            <w:noProof/>
            <w:webHidden/>
          </w:rPr>
          <w:t>- 11 -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093BB63A" w:rsidR="00854B5A" w:rsidRDefault="00854B5A" w:rsidP="00854B5A">
      <w:pPr>
        <w:ind w:left="270" w:hanging="90"/>
      </w:pPr>
      <w:r>
        <w:t>4.1 Chl-a Distribution Maps ………………………………………….…….…………….………….….- 20 -</w:t>
      </w:r>
    </w:p>
    <w:p w14:paraId="52CA858B" w14:textId="51411418" w:rsidR="00F351C1" w:rsidRDefault="00F351C1" w:rsidP="00854B5A">
      <w:pPr>
        <w:ind w:left="270" w:hanging="90"/>
      </w:pPr>
      <w:r>
        <w:t>4.2 Lake Surface Air Temperature Maps ………………………………………………………</w:t>
      </w:r>
      <w:r w:rsidR="00693589">
        <w:t>…..</w:t>
      </w:r>
      <w:r>
        <w:t>……….</w:t>
      </w:r>
    </w:p>
    <w:p w14:paraId="5F49BA2A" w14:textId="4F35F2E5" w:rsidR="00F351C1" w:rsidRDefault="00D94318" w:rsidP="00F351C1">
      <w:pPr>
        <w:pStyle w:val="TOC1"/>
        <w:tabs>
          <w:tab w:val="left" w:pos="440"/>
        </w:tabs>
        <w:rPr>
          <w:rFonts w:asciiTheme="minorHAnsi" w:eastAsiaTheme="minorEastAsia" w:hAnsiTheme="minorHAnsi"/>
          <w:noProof/>
          <w:lang w:val="en-GB" w:eastAsia="en-GB"/>
        </w:rPr>
      </w:pPr>
      <w:hyperlink w:anchor="_Toc524687844" w:history="1">
        <w:r w:rsidR="00F351C1" w:rsidRPr="00F84E0A">
          <w:rPr>
            <w:rStyle w:val="Hyperlink"/>
            <w:noProof/>
            <w:lang w:bidi="he-IL"/>
          </w:rPr>
          <w:t>5</w:t>
        </w:r>
        <w:r w:rsidR="00F351C1">
          <w:rPr>
            <w:rFonts w:asciiTheme="minorHAnsi" w:eastAsiaTheme="minorEastAsia" w:hAnsiTheme="minorHAnsi"/>
            <w:noProof/>
            <w:lang w:val="en-GB" w:eastAsia="en-GB"/>
          </w:rPr>
          <w:tab/>
        </w:r>
        <w:r w:rsidR="00F351C1" w:rsidRPr="00F84E0A">
          <w:rPr>
            <w:rStyle w:val="Hyperlink"/>
            <w:noProof/>
            <w:lang w:bidi="he-IL"/>
          </w:rPr>
          <w:t>Discussion</w:t>
        </w:r>
        <w:r w:rsidR="00F351C1">
          <w:rPr>
            <w:noProof/>
            <w:webHidden/>
          </w:rPr>
          <w:tab/>
        </w:r>
        <w:r w:rsidR="00F351C1">
          <w:rPr>
            <w:noProof/>
            <w:webHidden/>
          </w:rPr>
          <w:fldChar w:fldCharType="begin"/>
        </w:r>
        <w:r w:rsidR="00F351C1">
          <w:rPr>
            <w:noProof/>
            <w:webHidden/>
          </w:rPr>
          <w:instrText xml:space="preserve"> PAGEREF _Toc524687844 \h </w:instrText>
        </w:r>
        <w:r w:rsidR="00F351C1">
          <w:rPr>
            <w:noProof/>
            <w:webHidden/>
          </w:rPr>
        </w:r>
        <w:r w:rsidR="00F351C1">
          <w:rPr>
            <w:noProof/>
            <w:webHidden/>
          </w:rPr>
          <w:fldChar w:fldCharType="separate"/>
        </w:r>
        <w:r w:rsidR="002867BD">
          <w:rPr>
            <w:b/>
            <w:bCs/>
            <w:noProof/>
            <w:webHidden/>
          </w:rPr>
          <w:t>Error! Bookmark not defined.</w:t>
        </w:r>
        <w:r w:rsidR="00F351C1">
          <w:rPr>
            <w:noProof/>
            <w:webHidden/>
          </w:rPr>
          <w:fldChar w:fldCharType="end"/>
        </w:r>
      </w:hyperlink>
    </w:p>
    <w:p w14:paraId="2A77C675" w14:textId="4075E596" w:rsidR="00F351C1" w:rsidRDefault="00D94318" w:rsidP="00F351C1">
      <w:pPr>
        <w:pStyle w:val="TOC1"/>
        <w:tabs>
          <w:tab w:val="left" w:pos="440"/>
        </w:tabs>
        <w:rPr>
          <w:rFonts w:asciiTheme="minorHAnsi" w:eastAsiaTheme="minorEastAsia" w:hAnsiTheme="minorHAnsi"/>
          <w:noProof/>
          <w:lang w:val="en-GB" w:eastAsia="en-GB"/>
        </w:rPr>
      </w:pPr>
      <w:hyperlink w:anchor="_Toc524687845" w:history="1">
        <w:r w:rsidR="00F351C1" w:rsidRPr="00F84E0A">
          <w:rPr>
            <w:rStyle w:val="Hyperlink"/>
            <w:noProof/>
            <w:lang w:bidi="he-IL"/>
          </w:rPr>
          <w:t>6</w:t>
        </w:r>
        <w:r w:rsidR="00F351C1">
          <w:rPr>
            <w:rFonts w:asciiTheme="minorHAnsi" w:eastAsiaTheme="minorEastAsia" w:hAnsiTheme="minorHAnsi"/>
            <w:noProof/>
            <w:lang w:val="en-GB" w:eastAsia="en-GB"/>
          </w:rPr>
          <w:tab/>
        </w:r>
        <w:r w:rsidR="00F351C1" w:rsidRPr="00F84E0A">
          <w:rPr>
            <w:rStyle w:val="Hyperlink"/>
            <w:noProof/>
            <w:lang w:bidi="he-IL"/>
          </w:rPr>
          <w:t>Conclusion and outlook</w:t>
        </w:r>
        <w:r w:rsidR="00F351C1">
          <w:rPr>
            <w:noProof/>
            <w:webHidden/>
          </w:rPr>
          <w:tab/>
        </w:r>
        <w:r w:rsidR="00F351C1">
          <w:rPr>
            <w:noProof/>
            <w:webHidden/>
          </w:rPr>
          <w:fldChar w:fldCharType="begin"/>
        </w:r>
        <w:r w:rsidR="00F351C1">
          <w:rPr>
            <w:noProof/>
            <w:webHidden/>
          </w:rPr>
          <w:instrText xml:space="preserve"> PAGEREF _Toc524687845 \h </w:instrText>
        </w:r>
        <w:r w:rsidR="00F351C1">
          <w:rPr>
            <w:noProof/>
            <w:webHidden/>
          </w:rPr>
        </w:r>
        <w:r w:rsidR="00F351C1">
          <w:rPr>
            <w:noProof/>
            <w:webHidden/>
          </w:rPr>
          <w:fldChar w:fldCharType="separate"/>
        </w:r>
        <w:r w:rsidR="002867BD">
          <w:rPr>
            <w:b/>
            <w:bCs/>
            <w:noProof/>
            <w:webHidden/>
          </w:rPr>
          <w:t>Error! Bookmark not defined.</w:t>
        </w:r>
        <w:r w:rsidR="00F351C1">
          <w:rPr>
            <w:noProof/>
            <w:webHidden/>
          </w:rPr>
          <w:fldChar w:fldCharType="end"/>
        </w:r>
      </w:hyperlink>
    </w:p>
    <w:p w14:paraId="5C7FF06E" w14:textId="371CFEA5" w:rsidR="00F572BC" w:rsidRDefault="00D94318">
      <w:pPr>
        <w:pStyle w:val="TOC1"/>
        <w:rPr>
          <w:noProof/>
        </w:rPr>
      </w:pPr>
      <w:hyperlink w:anchor="_Toc78718120" w:history="1">
        <w:r w:rsidR="00F572BC" w:rsidRPr="00220382">
          <w:rPr>
            <w:rStyle w:val="Hyperlink"/>
            <w:noProof/>
            <w:lang w:bidi="he-IL"/>
          </w:rPr>
          <w:t>References</w:t>
        </w:r>
        <w:r w:rsidR="00F572BC">
          <w:rPr>
            <w:noProof/>
            <w:webHidden/>
          </w:rPr>
          <w:tab/>
        </w:r>
        <w:r w:rsidR="00F572BC">
          <w:rPr>
            <w:noProof/>
            <w:webHidden/>
          </w:rPr>
          <w:fldChar w:fldCharType="begin"/>
        </w:r>
        <w:r w:rsidR="00F572BC">
          <w:rPr>
            <w:noProof/>
            <w:webHidden/>
          </w:rPr>
          <w:instrText xml:space="preserve"> PAGEREF _Toc78718120 \h </w:instrText>
        </w:r>
        <w:r w:rsidR="00F572BC">
          <w:rPr>
            <w:noProof/>
            <w:webHidden/>
          </w:rPr>
        </w:r>
        <w:r w:rsidR="00F572BC">
          <w:rPr>
            <w:noProof/>
            <w:webHidden/>
          </w:rPr>
          <w:fldChar w:fldCharType="separate"/>
        </w:r>
        <w:r w:rsidR="002867BD">
          <w:rPr>
            <w:noProof/>
            <w:webHidden/>
          </w:rPr>
          <w:t>- 32 -</w:t>
        </w:r>
        <w:r w:rsidR="00F572BC">
          <w:rPr>
            <w:noProof/>
            <w:webHidden/>
          </w:rPr>
          <w:fldChar w:fldCharType="end"/>
        </w:r>
      </w:hyperlink>
    </w:p>
    <w:p w14:paraId="33378221" w14:textId="3C486FAE" w:rsidR="00F572BC" w:rsidRDefault="00D94318">
      <w:pPr>
        <w:pStyle w:val="TOC1"/>
        <w:rPr>
          <w:rFonts w:asciiTheme="minorHAnsi" w:eastAsiaTheme="minorEastAsia" w:hAnsiTheme="minorHAnsi"/>
          <w:noProof/>
        </w:rPr>
      </w:pPr>
      <w:hyperlink w:anchor="_Toc78718121" w:history="1">
        <w:r w:rsidR="00F572BC" w:rsidRPr="00220382">
          <w:rPr>
            <w:rStyle w:val="Hyperlink"/>
            <w:noProof/>
            <w:lang w:bidi="he-IL"/>
          </w:rPr>
          <w:t>Appendix</w:t>
        </w:r>
        <w:r w:rsidR="00F572BC">
          <w:rPr>
            <w:noProof/>
            <w:webHidden/>
          </w:rPr>
          <w:tab/>
        </w:r>
        <w:r w:rsidR="00F572BC">
          <w:rPr>
            <w:noProof/>
            <w:webHidden/>
          </w:rPr>
          <w:fldChar w:fldCharType="begin"/>
        </w:r>
        <w:r w:rsidR="00F572BC">
          <w:rPr>
            <w:noProof/>
            <w:webHidden/>
          </w:rPr>
          <w:instrText xml:space="preserve"> PAGEREF _Toc78718121 \h </w:instrText>
        </w:r>
        <w:r w:rsidR="00F572BC">
          <w:rPr>
            <w:noProof/>
            <w:webHidden/>
          </w:rPr>
        </w:r>
        <w:r w:rsidR="00F572BC">
          <w:rPr>
            <w:noProof/>
            <w:webHidden/>
          </w:rPr>
          <w:fldChar w:fldCharType="separate"/>
        </w:r>
        <w:r w:rsidR="002867BD">
          <w:rPr>
            <w:noProof/>
            <w:webHidden/>
          </w:rPr>
          <w:t>- 41 -</w:t>
        </w:r>
        <w:r w:rsidR="00F572BC">
          <w:rPr>
            <w:noProof/>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Default="00D94318" w:rsidP="00D35FCB">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A7F8D0C" w:rsid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4CD2ADD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965232C"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8031CAF"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3A704D47"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01515F42"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29C01EE0" w14:textId="77777777" w:rsidR="00D75F3A" w:rsidRDefault="00D75F3A" w:rsidP="00D75F3A">
      <w:pPr>
        <w:tabs>
          <w:tab w:val="left" w:pos="3600"/>
        </w:tabs>
        <w:spacing w:line="480" w:lineRule="auto"/>
        <w:rPr>
          <w:lang w:val="en-GB" w:bidi="he-IL"/>
        </w:rPr>
      </w:pPr>
      <w:r w:rsidRPr="00F93F04">
        <w:rPr>
          <w:lang w:val="en-GB" w:bidi="he-IL"/>
        </w:rPr>
        <w:t>Fig 7: Overall Methodology Workflow for Objectives………………………………………</w:t>
      </w:r>
      <w:r>
        <w:rPr>
          <w:lang w:val="en-GB" w:bidi="he-IL"/>
        </w:rPr>
        <w:t>…….</w:t>
      </w:r>
      <w:r w:rsidRPr="00F93F04">
        <w:rPr>
          <w:lang w:val="en-GB" w:bidi="he-IL"/>
        </w:rPr>
        <w:t xml:space="preserve"> </w:t>
      </w:r>
      <w:r>
        <w:rPr>
          <w:lang w:val="en-GB" w:bidi="he-IL"/>
        </w:rPr>
        <w:t xml:space="preserve">- </w:t>
      </w:r>
      <w:r w:rsidRPr="00F93F04">
        <w:rPr>
          <w:lang w:val="en-GB" w:bidi="he-IL"/>
        </w:rPr>
        <w:t>14</w:t>
      </w:r>
      <w:r>
        <w:rPr>
          <w:lang w:val="en-GB" w:bidi="he-IL"/>
        </w:rPr>
        <w:t>-</w:t>
      </w: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D35FCB">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025ADE4E" w:rsidR="005E334B" w:rsidRDefault="005F0E57" w:rsidP="00D35FCB">
      <w:pPr>
        <w:pStyle w:val="Heading1"/>
      </w:pPr>
      <w:r>
        <w:lastRenderedPageBreak/>
        <w:fldChar w:fldCharType="end"/>
      </w:r>
      <w:bookmarkStart w:id="11" w:name="_Toc78718107"/>
      <w:r w:rsidR="005E334B">
        <w:t>Acronyms and abbreviations</w:t>
      </w:r>
      <w:bookmarkEnd w:id="11"/>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r>
      <w:proofErr w:type="spellStart"/>
      <w:r>
        <w:t>MEdium</w:t>
      </w:r>
      <w:proofErr w:type="spellEnd"/>
      <w:r>
        <w:t xml:space="preserve">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r>
      <w:proofErr w:type="spellStart"/>
      <w:r>
        <w:t>MODerate</w:t>
      </w:r>
      <w:proofErr w:type="spellEnd"/>
      <w:r>
        <w:t xml:space="preserv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w:t>
      </w:r>
      <w:proofErr w:type="gramStart"/>
      <w:r>
        <w:t>SCAT</w:t>
      </w:r>
      <w:r w:rsidR="004F2254">
        <w:t xml:space="preserve">  Quick</w:t>
      </w:r>
      <w:proofErr w:type="gramEnd"/>
      <w:r w:rsidR="004F2254">
        <w:t xml:space="preserve"> </w:t>
      </w:r>
      <w:proofErr w:type="spellStart"/>
      <w:r w:rsidR="004F2254">
        <w:t>Scatterometer</w:t>
      </w:r>
      <w:proofErr w:type="spellEnd"/>
    </w:p>
    <w:p w14:paraId="4786AA62" w14:textId="0159FC3E" w:rsidR="0077157C" w:rsidRDefault="0077157C" w:rsidP="00DC6CE2">
      <w:pPr>
        <w:pStyle w:val="ListParagraph"/>
        <w:numPr>
          <w:ilvl w:val="0"/>
          <w:numId w:val="7"/>
        </w:numPr>
        <w:rPr>
          <w:lang w:bidi="he-IL"/>
        </w:rPr>
      </w:pPr>
      <w:proofErr w:type="spellStart"/>
      <w:r w:rsidRPr="00B614C4">
        <w:t>SeaWiFS</w:t>
      </w:r>
      <w:proofErr w:type="spellEnd"/>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49F2AD68" w14:textId="105D92AE" w:rsidR="005650A6" w:rsidRDefault="005650A6" w:rsidP="00D03BD9">
      <w:pPr>
        <w:rPr>
          <w:lang w:bidi="he-IL"/>
        </w:rPr>
      </w:pPr>
    </w:p>
    <w:p w14:paraId="70D0E703" w14:textId="76984A0F" w:rsidR="005650A6" w:rsidRDefault="005650A6" w:rsidP="00D03BD9">
      <w:pPr>
        <w:rPr>
          <w:lang w:bidi="he-IL"/>
        </w:rPr>
      </w:pPr>
    </w:p>
    <w:p w14:paraId="4B5E1776" w14:textId="4F243125" w:rsidR="005650A6" w:rsidRDefault="005650A6" w:rsidP="00D03BD9">
      <w:pPr>
        <w:rPr>
          <w:lang w:bidi="he-IL"/>
        </w:rPr>
      </w:pPr>
    </w:p>
    <w:p w14:paraId="3A7E2EE9" w14:textId="77777777" w:rsidR="00DC50BE" w:rsidRDefault="00DC50BE"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D35FCB">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DC50B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3B0AD883"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 xml:space="preserve">, Lake Surface Water Temperature (LSWT), Lake Surface Air Temperature (LSAT), Sea Surface Temperature (SST), currents, and adequate nutrient concentration, enough sunlight, warm temperatures (Tang et al, 2006) </w:t>
      </w:r>
      <w:bookmarkEnd w:id="16"/>
      <w:r w:rsidRPr="00B614C4">
        <w:t xml:space="preserve">to be transported over </w:t>
      </w:r>
      <w:r w:rsidR="00D207D0" w:rsidRPr="00B614C4">
        <w:t>a</w:t>
      </w:r>
      <w:r w:rsidR="00D207D0">
        <w:t xml:space="preserve"> water body e.g., </w:t>
      </w:r>
      <w:r w:rsidRPr="00B614C4">
        <w:t xml:space="preserve">Kisumu Bay by local circulations and winds especially in large aggregates called </w:t>
      </w:r>
      <w:r w:rsidRPr="00D207D0">
        <w:rPr>
          <w:i/>
          <w:iCs/>
        </w:rPr>
        <w:t>col</w:t>
      </w:r>
      <w:r w:rsidRPr="00D207D0">
        <w:rPr>
          <w:i/>
          <w:iCs/>
          <w:color w:val="000000" w:themeColor="text1"/>
        </w:rPr>
        <w:t>onies</w:t>
      </w:r>
      <w:r w:rsidRPr="00B614C4">
        <w:t xml:space="preserve"> (Okello &amp; </w:t>
      </w:r>
      <w:proofErr w:type="spellStart"/>
      <w:r w:rsidRPr="00B614C4">
        <w:t>Kurmayer</w:t>
      </w:r>
      <w:proofErr w:type="spellEnd"/>
      <w:r w:rsidRPr="00B614C4">
        <w:t>, 2011)</w:t>
      </w:r>
      <w:r w:rsidRPr="00B614C4">
        <w:rPr>
          <w:color w:val="000000" w:themeColor="text1"/>
        </w:rPr>
        <w:t xml:space="preserve">. </w:t>
      </w:r>
    </w:p>
    <w:p w14:paraId="4CDEA4F9" w14:textId="4E0FB170"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 xml:space="preserve">enerating indices from spectral band ratio algorithms e.g.,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w:t>
      </w:r>
      <w:proofErr w:type="spellStart"/>
      <w:r w:rsidRPr="00B614C4">
        <w:t>Mittenzwey</w:t>
      </w:r>
      <w:proofErr w:type="spellEnd"/>
      <w:r w:rsidRPr="00B614C4">
        <w:t xml:space="preserve"> et al., 1992)</w:t>
      </w:r>
      <w:r w:rsidR="00640770">
        <w:t>, thermal band based assessment</w:t>
      </w:r>
      <w:r w:rsidR="00887E9C">
        <w:t xml:space="preserve"> </w:t>
      </w:r>
      <w:r w:rsidR="00640770">
        <w:t>(Tang et al.,2006)</w:t>
      </w:r>
      <w:r w:rsidRPr="00B614C4">
        <w:t xml:space="preserve"> 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proofErr w:type="spellStart"/>
      <w:r w:rsidR="00A37CCE" w:rsidRPr="00B614C4">
        <w:t>SeaWiFS</w:t>
      </w:r>
      <w:proofErr w:type="spellEnd"/>
      <w:r w:rsidR="00DE67FF">
        <w:t>, (</w:t>
      </w:r>
      <w:proofErr w:type="spellStart"/>
      <w:r w:rsidR="00A37CCE" w:rsidRPr="00B614C4">
        <w:t>Kurekin</w:t>
      </w:r>
      <w:proofErr w:type="spellEnd"/>
      <w:r w:rsidR="00A37CCE" w:rsidRPr="00B614C4">
        <w:t xml:space="preserve">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w:t>
      </w:r>
      <w:proofErr w:type="spellStart"/>
      <w:r w:rsidR="00A37CCE" w:rsidRPr="00B614C4">
        <w:t>Blondeau</w:t>
      </w:r>
      <w:proofErr w:type="spellEnd"/>
      <w:r w:rsidR="00A37CCE" w:rsidRPr="00B614C4">
        <w:t xml:space="preserve">, 2014). </w:t>
      </w:r>
    </w:p>
    <w:p w14:paraId="146BB29C" w14:textId="20900437" w:rsidR="00ED407E" w:rsidRPr="00B614C4" w:rsidRDefault="00ED407E" w:rsidP="00ED407E">
      <w:r w:rsidRPr="00B614C4">
        <w:lastRenderedPageBreak/>
        <w:t xml:space="preserve">Landsat 8 OLI </w:t>
      </w:r>
      <w:r w:rsidR="00AB6540">
        <w:t xml:space="preserve">being able to discriminate finer details, </w:t>
      </w:r>
      <w:r w:rsidRPr="00B614C4">
        <w:t xml:space="preserve">therefore possesses the </w:t>
      </w:r>
      <w:r w:rsidR="00AD6F39">
        <w:t xml:space="preserve">great value </w:t>
      </w:r>
      <w:r w:rsidR="00AB6540">
        <w:t xml:space="preserve">and </w:t>
      </w:r>
      <w:r w:rsidRPr="00B614C4">
        <w:t xml:space="preserve">potential to provide for the retrieval of Chl-a </w:t>
      </w:r>
      <w:r w:rsidR="00AB6540">
        <w:t>at 3om spatial resolution</w:t>
      </w:r>
      <w:r w:rsidRPr="00B614C4">
        <w:t xml:space="preserve"> (Allan et al., 2015; Watanabe et al., 2015; Concha and Schott 2016; Manuel et al., 2020).</w:t>
      </w:r>
    </w:p>
    <w:p w14:paraId="31D56C2D" w14:textId="3A96C446"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sensors that collects near real-time water quality data e.g., LSWT, LSAT which are thermal proxies and indicators 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167E8EA7"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sensors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1908730B"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35890AF" w:rsidR="00E919E1" w:rsidRDefault="00E919E1" w:rsidP="00ED407E"/>
    <w:p w14:paraId="47B33FAC" w14:textId="77777777" w:rsidR="00B52CDB" w:rsidRDefault="00B52CDB" w:rsidP="00ED407E"/>
    <w:sdt>
      <w:sdtPr>
        <w:rPr>
          <w:lang w:bidi="he-IL"/>
        </w:rPr>
        <w:id w:val="865099813"/>
        <w:placeholder>
          <w:docPart w:val="CF0CEDE598774B38B852872D3826010B"/>
        </w:placeholder>
      </w:sdtPr>
      <w:sdtEndPr/>
      <w:sdtContent>
        <w:p w14:paraId="63908739" w14:textId="33E10BB6" w:rsidR="00E77E8C" w:rsidRDefault="00F051B2" w:rsidP="00DC50BE">
          <w:pPr>
            <w:pStyle w:val="Heading2"/>
            <w:rPr>
              <w:rFonts w:eastAsiaTheme="minorHAnsi" w:cstheme="minorBidi"/>
              <w:sz w:val="22"/>
              <w:szCs w:val="22"/>
              <w:lang w:bidi="he-IL"/>
            </w:rPr>
          </w:pPr>
          <w:r>
            <w:rPr>
              <w:lang w:bidi="he-IL"/>
            </w:rPr>
            <w:t xml:space="preserve">1.2 </w:t>
          </w:r>
          <w:r w:rsidR="00E77E8C">
            <w:rPr>
              <w:lang w:bidi="he-IL"/>
            </w:rPr>
            <w:t>Motivation and problem statement</w:t>
          </w:r>
        </w:p>
      </w:sdtContent>
    </w:sdt>
    <w:p w14:paraId="0C85374D" w14:textId="78E5E702"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continue to be a major source of concern, not only because of their huge environmental and socioeconomic consequences, but also because of a recent dramatic increase in the number of cases documented around the world</w:t>
      </w:r>
      <w:r w:rsidR="009A2812">
        <w:t xml:space="preserve"> </w:t>
      </w:r>
      <w:r w:rsidR="00136776" w:rsidRPr="00B614C4">
        <w:t xml:space="preserve">(Hill et al., 2020). </w:t>
      </w:r>
      <w:r w:rsidR="009A2812" w:rsidRPr="009A2812">
        <w:t>HABs have the potential to cause serious environmental and human health issues, as well as other complications</w:t>
      </w:r>
      <w:r w:rsidR="001277F4">
        <w:t xml:space="preserve"> 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6BEAC907"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w:t>
      </w:r>
      <w:proofErr w:type="spellStart"/>
      <w:r w:rsidR="00136776" w:rsidRPr="00B614C4">
        <w:t>Simiyu</w:t>
      </w:r>
      <w:proofErr w:type="spellEnd"/>
      <w:r w:rsidR="00136776" w:rsidRPr="00B614C4">
        <w:t xml:space="preserve">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w:t>
      </w:r>
      <w:proofErr w:type="spellStart"/>
      <w:r w:rsidR="00136776" w:rsidRPr="00B614C4">
        <w:t>Santoleri</w:t>
      </w:r>
      <w:proofErr w:type="spellEnd"/>
      <w:r w:rsidR="00136776" w:rsidRPr="00B614C4">
        <w:t xml:space="preserve">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proofErr w:type="spellStart"/>
      <w:r w:rsidR="00FD23C6" w:rsidRPr="00B614C4">
        <w:t>Gohin</w:t>
      </w:r>
      <w:proofErr w:type="spellEnd"/>
      <w:r w:rsidR="00FD23C6" w:rsidRPr="00B614C4">
        <w:t xml:space="preserve"> F. et al., 2006</w:t>
      </w:r>
      <w:r w:rsidR="00FD23C6">
        <w:t xml:space="preserve">; </w:t>
      </w:r>
      <w:proofErr w:type="spellStart"/>
      <w:r w:rsidR="00136776" w:rsidRPr="00B614C4">
        <w:t>Hecky</w:t>
      </w:r>
      <w:proofErr w:type="spellEnd"/>
      <w:r w:rsidR="00136776" w:rsidRPr="00B614C4">
        <w:t xml:space="preserve"> et al., 2010).</w:t>
      </w:r>
    </w:p>
    <w:p w14:paraId="449FC50E" w14:textId="405776E3" w:rsidR="00435D1F" w:rsidRDefault="00435D1F" w:rsidP="00136776"/>
    <w:p w14:paraId="7678C345" w14:textId="11E821FC" w:rsidR="00435D1F" w:rsidRDefault="00435D1F" w:rsidP="00136776"/>
    <w:p w14:paraId="116C7407" w14:textId="08ABDBDB" w:rsidR="00435D1F" w:rsidRDefault="00435D1F" w:rsidP="00136776"/>
    <w:p w14:paraId="441E1396" w14:textId="50E22FB7" w:rsidR="00435D1F" w:rsidRDefault="00435D1F" w:rsidP="00136776"/>
    <w:p w14:paraId="104D7199" w14:textId="060BC690" w:rsidR="00435D1F" w:rsidRDefault="00435D1F" w:rsidP="00136776"/>
    <w:p w14:paraId="1FB1AB25" w14:textId="4E304AF4" w:rsidR="00435D1F" w:rsidRDefault="00435D1F" w:rsidP="00136776"/>
    <w:p w14:paraId="2DB859E5" w14:textId="145D6536" w:rsidR="00816A3C" w:rsidRDefault="00816A3C" w:rsidP="00136776"/>
    <w:p w14:paraId="5E0072E0" w14:textId="77777777" w:rsidR="00816A3C" w:rsidRDefault="00816A3C"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lastRenderedPageBreak/>
        <w:t>1.3 Justification</w:t>
      </w:r>
    </w:p>
    <w:p w14:paraId="5120B850" w14:textId="4360C7EA"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proofErr w:type="spellStart"/>
      <w:r w:rsidR="00265DC6" w:rsidRPr="00B614C4">
        <w:t>Gikuma-Njuru</w:t>
      </w:r>
      <w:proofErr w:type="spellEnd"/>
      <w:r w:rsidR="00265DC6" w:rsidRPr="00B614C4">
        <w:t>,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catchment with mostly subsistence agriculture (</w:t>
      </w:r>
      <w:r w:rsidR="00265DC6" w:rsidRPr="00B614C4">
        <w:t xml:space="preserve">Calamari, D. 1995; </w:t>
      </w:r>
      <w:proofErr w:type="spellStart"/>
      <w:r w:rsidR="00265DC6" w:rsidRPr="00B614C4">
        <w:t>Hecky</w:t>
      </w:r>
      <w:proofErr w:type="spellEnd"/>
      <w:r w:rsidR="00265DC6" w:rsidRPr="00B614C4">
        <w:t>,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temporary shutdown of drinking water supply, i.e., from January to March 2004 (</w:t>
      </w:r>
      <w:proofErr w:type="spellStart"/>
      <w:r w:rsidR="00265DC6" w:rsidRPr="00B614C4">
        <w:rPr>
          <w:color w:val="000000" w:themeColor="text1"/>
        </w:rPr>
        <w:t>Sitoki</w:t>
      </w:r>
      <w:proofErr w:type="spellEnd"/>
      <w:r w:rsidR="00265DC6" w:rsidRPr="00B614C4">
        <w:rPr>
          <w:color w:val="000000" w:themeColor="text1"/>
        </w:rPr>
        <w:t xml:space="preserve"> et al., </w:t>
      </w:r>
      <w:r w:rsidR="00265DC6" w:rsidRPr="00B614C4">
        <w:t>2012</w:t>
      </w:r>
      <w:r w:rsidR="00265DC6" w:rsidRPr="00B614C4">
        <w:rPr>
          <w:color w:val="000000" w:themeColor="text1"/>
        </w:rPr>
        <w:t xml:space="preserve">). </w:t>
      </w:r>
    </w:p>
    <w:p w14:paraId="6F4BC2FB" w14:textId="6AF39A9B" w:rsidR="00265DC6" w:rsidRDefault="00265DC6" w:rsidP="00265DC6">
      <w:r w:rsidRPr="00B614C4">
        <w:t>For this purpose, a number of Landsat 8 images with some acquired in a bloom event and some during a no</w:t>
      </w:r>
      <w:r w:rsidR="00C42B9C">
        <w:t>n</w:t>
      </w:r>
      <w:r w:rsidRPr="00B614C4">
        <w:t xml:space="preserve">-bloom condition will be </w:t>
      </w:r>
      <w:r w:rsidR="00E92983">
        <w:t>quantitatively</w:t>
      </w:r>
      <w:r w:rsidRPr="00B614C4">
        <w:t xml:space="preserve"> analyzed. By comparing the statistically derived numerical values of the spectral indices in blooming and non-blooming condition, indices</w:t>
      </w:r>
      <w:r w:rsidR="00F30A79">
        <w:t xml:space="preserve"> and thermal information</w:t>
      </w:r>
      <w:r w:rsidR="00266B07">
        <w:t xml:space="preserve"> </w:t>
      </w:r>
      <w:r w:rsidRPr="00B614C4">
        <w:t>will be extracted.</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54B860CC" w:rsidR="00BB01F2" w:rsidRDefault="00BB01F2" w:rsidP="00145439">
      <w:pPr>
        <w:rPr>
          <w:i/>
          <w:iCs/>
        </w:rPr>
      </w:pPr>
      <w:r w:rsidRPr="00BE1A2D">
        <w:rPr>
          <w:i/>
          <w:iCs/>
        </w:rPr>
        <w:t>Fig 1: S</w:t>
      </w:r>
      <w:r w:rsidR="00556B8B">
        <w:rPr>
          <w:i/>
          <w:iCs/>
        </w:rPr>
        <w:t>tandard Media Kenya reports through KTN about HABs causing Mass Fish stocks in</w:t>
      </w:r>
      <w:r w:rsidR="00877D7D">
        <w:rPr>
          <w:i/>
          <w:iCs/>
        </w:rPr>
        <w:t xml:space="preserve"> </w:t>
      </w:r>
      <w:proofErr w:type="spellStart"/>
      <w:r w:rsidR="00877D7D">
        <w:rPr>
          <w:i/>
          <w:iCs/>
        </w:rPr>
        <w:t>Dunga</w:t>
      </w:r>
      <w:proofErr w:type="spellEnd"/>
      <w:r w:rsidR="00877D7D">
        <w:rPr>
          <w:i/>
          <w:iCs/>
        </w:rPr>
        <w:t xml:space="preserve">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4066420F" w14:textId="77777777" w:rsidR="00F62839" w:rsidRPr="00BE1A2D" w:rsidRDefault="00F62839" w:rsidP="00145439">
      <w:pPr>
        <w:rPr>
          <w:i/>
          <w:iCs/>
        </w:rPr>
      </w:pPr>
    </w:p>
    <w:p w14:paraId="1075FA87" w14:textId="530882B3" w:rsidR="00ED06AC" w:rsidRDefault="00B761BF" w:rsidP="005416AC">
      <w:r w:rsidRPr="00ED06AC">
        <w:rPr>
          <w:noProof/>
        </w:rPr>
        <w:lastRenderedPageBreak/>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0374FD0E" w:rsidR="00BB01F2" w:rsidRPr="00F630A7" w:rsidRDefault="00BB01F2" w:rsidP="00F630A7">
      <w:pPr>
        <w:rPr>
          <w:i/>
          <w:iCs/>
        </w:rPr>
      </w:pPr>
      <w:r w:rsidRPr="00F630A7">
        <w:rPr>
          <w:i/>
          <w:iCs/>
        </w:rPr>
        <w:t xml:space="preserve">Fig </w:t>
      </w:r>
      <w:r w:rsidR="007256B3">
        <w:rPr>
          <w:i/>
          <w:iCs/>
        </w:rPr>
        <w:t>2</w:t>
      </w:r>
      <w:r w:rsidR="00F630A7" w:rsidRPr="00F630A7">
        <w:rPr>
          <w:i/>
          <w:iCs/>
        </w:rPr>
        <w:t>: Mass</w:t>
      </w:r>
      <w:r w:rsidR="003A5298" w:rsidRPr="00F630A7">
        <w:rPr>
          <w:i/>
          <w:iCs/>
        </w:rPr>
        <w:t xml:space="preserve"> fish stock in</w:t>
      </w:r>
      <w:r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51EE2FF5" w:rsidR="003B2C20" w:rsidRPr="00C447F5" w:rsidRDefault="00C447F5" w:rsidP="008E68BE">
      <w:pPr>
        <w:rPr>
          <w:i/>
          <w:iCs/>
          <w:lang w:bidi="he-IL"/>
        </w:rPr>
      </w:pPr>
      <w:r>
        <w:rPr>
          <w:lang w:bidi="he-IL"/>
        </w:rPr>
        <w:t xml:space="preserve"> </w:t>
      </w:r>
      <w:r w:rsidR="003B2C20" w:rsidRPr="00C447F5">
        <w:rPr>
          <w:i/>
          <w:iCs/>
          <w:lang w:bidi="he-IL"/>
        </w:rPr>
        <w:t xml:space="preserve">Fig 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lastRenderedPageBreak/>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1FF9D4EE" w:rsidR="003B2C20" w:rsidRDefault="003E1764" w:rsidP="00B45624">
      <w:pPr>
        <w:jc w:val="center"/>
        <w:rPr>
          <w:lang w:bidi="he-IL"/>
        </w:rPr>
      </w:pPr>
      <w:r w:rsidRPr="00C447F5">
        <w:rPr>
          <w:i/>
          <w:iCs/>
          <w:lang w:bidi="he-IL"/>
        </w:rPr>
        <w:t xml:space="preserve">Fig </w:t>
      </w:r>
      <w:r>
        <w:rPr>
          <w:i/>
          <w:iCs/>
          <w:lang w:bidi="he-IL"/>
        </w:rPr>
        <w:t>4</w:t>
      </w:r>
      <w:r w:rsidRPr="00C447F5">
        <w:rPr>
          <w:i/>
          <w:iCs/>
          <w:lang w:bidi="he-IL"/>
        </w:rPr>
        <w:t xml:space="preserve">: </w:t>
      </w:r>
      <w:r>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DC50B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7AA5">
          <w:pPr>
            <w:pStyle w:val="Heading3"/>
          </w:pPr>
          <w:r>
            <w:t>1.</w:t>
          </w:r>
          <w:r w:rsidR="00633B6D">
            <w:t>4</w:t>
          </w:r>
          <w:r>
            <w:t xml:space="preserve">.1 </w:t>
          </w:r>
          <w:r w:rsidR="007B36F7" w:rsidRPr="007B36F7">
            <w:t>Research objectives</w:t>
          </w:r>
        </w:p>
      </w:sdtContent>
    </w:sdt>
    <w:bookmarkEnd w:id="19" w:displacedByCustomXml="prev"/>
    <w:p w14:paraId="4E91EBB9" w14:textId="73209ACE"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distribution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41934541"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00C42B9C">
        <w:rPr>
          <w:lang w:val="en-GB"/>
        </w:rPr>
        <w:t>and</w:t>
      </w:r>
      <w:r w:rsidR="00C42B9C" w:rsidRPr="004D5A6C">
        <w:rPr>
          <w:lang w:val="en-GB"/>
        </w:rPr>
        <w:t xml:space="preserve"> </w:t>
      </w:r>
      <w:r w:rsidRPr="004D5A6C">
        <w:rPr>
          <w:lang w:val="en-GB"/>
        </w:rPr>
        <w:t>Lake Surface Water Temperature (LSWT)</w:t>
      </w:r>
      <w:r w:rsidR="00C42B9C">
        <w:rPr>
          <w:lang w:val="en-GB"/>
        </w:rPr>
        <w:t xml:space="preserve"> </w:t>
      </w:r>
      <w:r w:rsidRPr="004D5A6C">
        <w:rPr>
          <w:lang w:val="en-GB"/>
        </w:rPr>
        <w:t>from L8 TIRS images as another HAB indicator in L. Victoria.</w:t>
      </w:r>
    </w:p>
    <w:p w14:paraId="3F947DAF" w14:textId="58CC6CF2"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sensors,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7AA5">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7F2C846F" w:rsidR="00054C74" w:rsidRDefault="00212656" w:rsidP="00D03BD9">
      <w:pPr>
        <w:pStyle w:val="ListParagraph"/>
        <w:numPr>
          <w:ilvl w:val="0"/>
          <w:numId w:val="4"/>
        </w:numPr>
      </w:pPr>
      <w:r>
        <w:t xml:space="preserve">Can IoT be utilized to monitor HAB occurrences inland water Lakes?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DC50BE">
          <w:pPr>
            <w:pStyle w:val="Heading2"/>
          </w:pPr>
          <w:r>
            <w:t>1.</w:t>
          </w:r>
          <w:r w:rsidR="00633B6D">
            <w:t xml:space="preserve">5 </w:t>
          </w:r>
          <w:r w:rsidR="00B7477B">
            <w:t>Study outline</w:t>
          </w:r>
        </w:p>
      </w:sdtContent>
    </w:sdt>
    <w:bookmarkEnd w:id="21" w:displacedByCustomXml="prev"/>
    <w:p w14:paraId="622CAA64" w14:textId="270E3ED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intended to be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xml:space="preserve">. Further, Chapter 3 will show the data and methods used in the study with Chapter 4 highlighting the results for the findings from the methods. Chapter 5 </w:t>
      </w:r>
      <w:r w:rsidR="00F93F04">
        <w:t>will discuss</w:t>
      </w:r>
      <w:r>
        <w:t xml:space="preserve"> on the findings and finally, Chapter 6 will conclude and recommend for future research</w:t>
      </w:r>
      <w:r w:rsidR="0005416D">
        <w:t xml:space="preserve"> that might not be addressed at this level of geoscientific expertise</w:t>
      </w:r>
      <w:r>
        <w:t>.</w:t>
      </w:r>
    </w:p>
    <w:p w14:paraId="6691AF9F" w14:textId="4157AB77" w:rsidR="008C1CC3" w:rsidRPr="00D35FCB" w:rsidRDefault="00A23796" w:rsidP="00D35FCB">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292D0FBE"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w:t>
      </w:r>
      <w:proofErr w:type="spellStart"/>
      <w:r w:rsidR="00F72E1A">
        <w:t>Blondeau-Patissier</w:t>
      </w:r>
      <w:proofErr w:type="spellEnd"/>
      <w:r w:rsidR="00F72E1A">
        <w:t xml:space="preserve">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so been the case even at a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w:t>
      </w:r>
      <w:proofErr w:type="spellStart"/>
      <w:r w:rsidR="00031129">
        <w:t>Ochumba</w:t>
      </w:r>
      <w:proofErr w:type="spellEnd"/>
      <w:r w:rsidR="00031129">
        <w:t>,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w:t>
      </w:r>
      <w:proofErr w:type="spellStart"/>
      <w:r w:rsidR="00B43C05" w:rsidRPr="00D56A63">
        <w:t>Glibert</w:t>
      </w:r>
      <w:proofErr w:type="spellEnd"/>
      <w:r w:rsidR="00B43C05" w:rsidRPr="00D56A63">
        <w:t xml:space="preserve"> et al., 2005</w:t>
      </w:r>
      <w:r w:rsidR="003B17A4">
        <w:t xml:space="preserve">; </w:t>
      </w:r>
      <w:r w:rsidR="003B17A4" w:rsidRPr="00B614C4">
        <w:t>Tang et al, 2006</w:t>
      </w:r>
      <w:r w:rsidR="00B43C05" w:rsidRPr="00D56A63">
        <w:t>)</w:t>
      </w:r>
      <w:r w:rsidR="00B43C05">
        <w:t>.</w:t>
      </w:r>
      <w:r>
        <w:t xml:space="preserve"> </w:t>
      </w:r>
    </w:p>
    <w:p w14:paraId="02BFE62E" w14:textId="77777777" w:rsidR="003C05D4" w:rsidRDefault="00CB71C9" w:rsidP="00D03BD9">
      <w:r>
        <w:t>Th</w:t>
      </w:r>
      <w:r w:rsidR="00736483">
        <w:t xml:space="preserve">e </w:t>
      </w:r>
      <w:r w:rsidR="00FC6E36" w:rsidRPr="00D56A63">
        <w:t xml:space="preserve">ecological phenomenon </w:t>
      </w:r>
      <w:r>
        <w:t>has</w:t>
      </w:r>
      <w:r w:rsidR="00736483">
        <w:t xml:space="preserve"> apparently</w:t>
      </w:r>
      <w:r>
        <w:t xml:space="preserve"> been</w:t>
      </w:r>
      <w:r w:rsidR="00736483">
        <w:t xml:space="preserve"> related to a variety of socioeconomic havocs like widespread occurrence of </w:t>
      </w:r>
      <w:r w:rsidR="0070185D">
        <w:t>mass fish stocks and fish b</w:t>
      </w:r>
      <w:r w:rsidR="00736483">
        <w:t>ooms (</w:t>
      </w:r>
      <w:proofErr w:type="spellStart"/>
      <w:r w:rsidR="00736483">
        <w:t>Ochumba</w:t>
      </w:r>
      <w:proofErr w:type="spellEnd"/>
      <w:r w:rsidR="00736483">
        <w:t>,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t>,</w:t>
      </w:r>
      <w:r w:rsidR="00FC6E36" w:rsidRPr="00D56A63">
        <w:t xml:space="preserve"> not only deplete the dissolved oxygen</w:t>
      </w:r>
      <w:r w:rsidR="002208AE">
        <w:t xml:space="preserve"> </w:t>
      </w:r>
      <w:r w:rsidR="006D65F6">
        <w:t>(DO)</w:t>
      </w:r>
      <w:r w:rsidR="00FC6E36" w:rsidRPr="00D56A63">
        <w:t xml:space="preserve"> in waters that result in mass death to water lives but also release toxins, e.g., microcystin, that cause health risks to wildlife, livestock, pets, and humans </w:t>
      </w:r>
      <w:r w:rsidR="0070185D">
        <w:t>who get in contact with the HABs</w:t>
      </w:r>
      <w:r w:rsidR="00FC6E36" w:rsidRPr="00D56A63">
        <w:t xml:space="preserve"> (</w:t>
      </w:r>
      <w:proofErr w:type="spellStart"/>
      <w:r w:rsidR="00FC6E36" w:rsidRPr="00D56A63">
        <w:t>Hallegraeff</w:t>
      </w:r>
      <w:proofErr w:type="spellEnd"/>
      <w:r w:rsidR="00FC6E36" w:rsidRPr="00D56A63">
        <w:t>, 1993)</w:t>
      </w:r>
      <w:r w:rsidR="0041557E">
        <w:t xml:space="preserve">, </w:t>
      </w:r>
      <w:r w:rsidRPr="00D56A63">
        <w:t>affect</w:t>
      </w:r>
      <w:r w:rsidR="0041557E">
        <w:t>ing</w:t>
      </w:r>
      <w:r w:rsidRPr="00D56A63">
        <w:t xml:space="preserve"> the safety of drinking water supply (Guo 2007; Qin et al. 2010)</w:t>
      </w:r>
      <w:r w:rsidR="0041557E">
        <w:t xml:space="preserve"> </w:t>
      </w:r>
      <w:r w:rsidRPr="00D56A63">
        <w:t>lead</w:t>
      </w:r>
      <w:r w:rsidR="0041557E">
        <w:t>ing</w:t>
      </w:r>
      <w:r w:rsidRPr="00D56A63">
        <w:t xml:space="preserve"> to the disruption of the water food chain </w:t>
      </w:r>
      <w:r w:rsidR="006D65F6">
        <w:t>as it affects b</w:t>
      </w:r>
      <w:r w:rsidR="0041557E">
        <w:t>o</w:t>
      </w:r>
      <w:r w:rsidR="006D65F6">
        <w:t xml:space="preserve">th trophic levels in the chain </w:t>
      </w:r>
      <w:r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663AE494" w:rsidR="00BF1745" w:rsidRDefault="008F633F" w:rsidP="00D97AFA">
      <w:r>
        <w:t xml:space="preserve">Numerous geoscience scholars have observed that space-based observations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distributions of HABs in inland water bodies</w:t>
      </w:r>
      <w:r w:rsidR="001D19CF">
        <w:t>.</w:t>
      </w:r>
    </w:p>
    <w:p w14:paraId="113C32E4" w14:textId="3A3C7BEC" w:rsidR="00825FC6" w:rsidRDefault="001D19CF" w:rsidP="006320F6">
      <w:r>
        <w:t>Surface-level</w:t>
      </w:r>
      <w:r w:rsidR="006320F6" w:rsidRPr="006A09F9">
        <w:t xml:space="preserve"> concentration</w:t>
      </w:r>
      <w:r>
        <w:t>s</w:t>
      </w:r>
      <w:r w:rsidR="006320F6" w:rsidRPr="006A09F9">
        <w:t xml:space="preserve"> of Chl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t>
      </w:r>
      <w:proofErr w:type="spellStart"/>
      <w:r w:rsidR="006320F6" w:rsidRPr="006A09F9">
        <w:t>Wezernak</w:t>
      </w:r>
      <w:proofErr w:type="spellEnd"/>
      <w:r w:rsidR="006320F6" w:rsidRPr="006A09F9">
        <w:t xml:space="preserve">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proofErr w:type="spellStart"/>
      <w:r w:rsidR="00140673" w:rsidRPr="006A09F9">
        <w:t>Gitelson</w:t>
      </w:r>
      <w:proofErr w:type="spellEnd"/>
      <w:r w:rsidR="00140673" w:rsidRPr="006A09F9">
        <w:t xml:space="preserve">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6320F6" w:rsidRPr="006A09F9">
        <w:t>Chl</w:t>
      </w:r>
      <w:r w:rsidR="00D052A8">
        <w:t>-</w:t>
      </w:r>
      <w:r w:rsidR="006320F6" w:rsidRPr="006A09F9">
        <w:t xml:space="preserve">a distributions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5B6144B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6320F6" w:rsidRPr="006A09F9">
        <w:t xml:space="preserve"> Chl</w:t>
      </w:r>
      <w:r w:rsidR="000964ED">
        <w:t>-</w:t>
      </w:r>
      <w:r w:rsidR="006320F6" w:rsidRPr="006A09F9">
        <w:t xml:space="preserve">a (Gordon et al., 1980; </w:t>
      </w:r>
      <w:proofErr w:type="spellStart"/>
      <w:r w:rsidR="0094511A" w:rsidRPr="006A09F9">
        <w:t>Bukata</w:t>
      </w:r>
      <w:proofErr w:type="spellEnd"/>
      <w:r w:rsidR="0094511A" w:rsidRPr="006A09F9">
        <w:t xml:space="preserve"> et al., 1995</w:t>
      </w:r>
      <w:r w:rsidR="0094511A">
        <w:t>;</w:t>
      </w:r>
      <w:r w:rsidR="006320F6" w:rsidRPr="006A09F9">
        <w:t>).</w:t>
      </w:r>
      <w:r w:rsidR="0091612E">
        <w:t>However,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proofErr w:type="spellStart"/>
      <w:r w:rsidR="004917A3" w:rsidRPr="00D56A63">
        <w:t>Mittenzwey</w:t>
      </w:r>
      <w:proofErr w:type="spellEnd"/>
      <w:r w:rsidR="004917A3" w:rsidRPr="00D56A63">
        <w:t xml:space="preserve"> et al., 1992</w:t>
      </w:r>
      <w:r w:rsidR="004917A3">
        <w:t xml:space="preserve">; </w:t>
      </w:r>
      <w:r w:rsidR="006320F6" w:rsidRPr="006A09F9">
        <w:t>Han et al., 1994; Harding et al., 1994) that do not generally co-vary with Chl</w:t>
      </w:r>
      <w:r w:rsidR="000D4762">
        <w:t>-</w:t>
      </w:r>
      <w:r w:rsidR="006320F6" w:rsidRPr="006A09F9">
        <w:t>a</w:t>
      </w:r>
      <w:r w:rsidR="004917A3">
        <w:t>.</w:t>
      </w:r>
    </w:p>
    <w:p w14:paraId="1A1955F5" w14:textId="31A04563"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of Chl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w:t>
      </w:r>
      <w:proofErr w:type="spellStart"/>
      <w:r w:rsidR="006320F6" w:rsidRPr="006A09F9">
        <w:t>Mittenzwey</w:t>
      </w:r>
      <w:proofErr w:type="spellEnd"/>
      <w:r w:rsidR="006320F6" w:rsidRPr="006A09F9">
        <w:t xml:space="preserve">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Chl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 xml:space="preserve">waters (Munday and </w:t>
      </w:r>
      <w:proofErr w:type="spellStart"/>
      <w:r w:rsidR="006320F6" w:rsidRPr="006A09F9">
        <w:t>Zubkoff</w:t>
      </w:r>
      <w:proofErr w:type="spellEnd"/>
      <w:r w:rsidR="006320F6" w:rsidRPr="006A09F9">
        <w:t xml:space="preserve"> 1981; Gower et al., 1984; </w:t>
      </w:r>
      <w:proofErr w:type="spellStart"/>
      <w:r w:rsidR="006320F6" w:rsidRPr="006A09F9">
        <w:t>Khorram</w:t>
      </w:r>
      <w:proofErr w:type="spellEnd"/>
      <w:r w:rsidR="006320F6" w:rsidRPr="006A09F9">
        <w:t xml:space="preserve"> et al., 1987; </w:t>
      </w:r>
      <w:proofErr w:type="spellStart"/>
      <w:r w:rsidR="006320F6" w:rsidRPr="006A09F9">
        <w:t>Gitelson</w:t>
      </w:r>
      <w:proofErr w:type="spellEnd"/>
      <w:r w:rsidR="006320F6" w:rsidRPr="006A09F9">
        <w:t xml:space="preserve"> 1992; </w:t>
      </w:r>
      <w:proofErr w:type="spellStart"/>
      <w:r w:rsidR="006320F6" w:rsidRPr="006A09F9">
        <w:t>Rundquist</w:t>
      </w:r>
      <w:proofErr w:type="spellEnd"/>
      <w:r w:rsidR="006320F6" w:rsidRPr="006A09F9">
        <w:t xml:space="preserve"> et al., 1996; </w:t>
      </w:r>
      <w:proofErr w:type="spellStart"/>
      <w:r w:rsidR="006320F6" w:rsidRPr="006A09F9">
        <w:t>Gitelson</w:t>
      </w:r>
      <w:proofErr w:type="spellEnd"/>
      <w:r w:rsidR="006320F6" w:rsidRPr="006A09F9">
        <w:t xml:space="preserve"> et al., 2007).</w:t>
      </w:r>
    </w:p>
    <w:p w14:paraId="69A34BF6" w14:textId="25BF4437"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changes at relatively high</w:t>
      </w:r>
      <w:r w:rsidR="0032463A">
        <w:t xml:space="preserve"> </w:t>
      </w:r>
      <w:r w:rsidR="00270BE7">
        <w:t>(</w:t>
      </w:r>
      <w:r w:rsidRPr="006A09F9">
        <w:t>30 m</w:t>
      </w:r>
      <w:r w:rsidR="00270BE7">
        <w:t>)</w:t>
      </w:r>
      <w:r w:rsidR="0032463A">
        <w:t xml:space="preserve"> </w:t>
      </w:r>
      <w:r w:rsidR="0032463A" w:rsidRPr="006A09F9">
        <w:t>spatial resolution</w:t>
      </w:r>
      <w:r w:rsidR="0032463A">
        <w:t xml:space="preserve"> which is relatively high</w:t>
      </w:r>
      <w:r w:rsidRPr="006A09F9">
        <w:t xml:space="preserve"> (Irons et al., 2012)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w:t>
      </w:r>
      <w:proofErr w:type="spellStart"/>
      <w:r w:rsidRPr="006A09F9">
        <w:t>Pahlevan</w:t>
      </w:r>
      <w:proofErr w:type="spellEnd"/>
      <w:r w:rsidRPr="006A09F9">
        <w:t xml:space="preserve"> et al., 2014; Markham et al., 2015)</w:t>
      </w:r>
      <w:r w:rsidR="00507E53">
        <w:t xml:space="preserve"> and is relatively capable of monitoring bimonthly HAB dynamics </w:t>
      </w:r>
      <w:r w:rsidR="00F009EF">
        <w:t>(</w:t>
      </w:r>
      <w:proofErr w:type="spellStart"/>
      <w:r w:rsidR="00F009EF">
        <w:t>Pahlevan</w:t>
      </w:r>
      <w:proofErr w:type="spellEnd"/>
      <w:r w:rsidR="00F009EF">
        <w:t xml:space="preserve"> et al., 2014; </w:t>
      </w:r>
      <w:r w:rsidR="0094347D" w:rsidRPr="006A09F9">
        <w:t>Allan et al., 2015</w:t>
      </w:r>
      <w:r w:rsidR="00F009EF">
        <w:t>).</w:t>
      </w:r>
    </w:p>
    <w:p w14:paraId="7668D516" w14:textId="35A8AAED" w:rsidR="00507E53" w:rsidRDefault="006320F6" w:rsidP="006320F6">
      <w:r w:rsidRPr="006A09F9">
        <w:t>Several methods have been developed to retrieve Chl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4AA2F0A7"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Chl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w:t>
      </w:r>
      <w:proofErr w:type="spellStart"/>
      <w:r w:rsidR="00723E55">
        <w:t>Dierssen</w:t>
      </w:r>
      <w:proofErr w:type="spellEnd"/>
      <w:r w:rsidR="00723E55">
        <w:t xml:space="preserve"> 2019). </w:t>
      </w:r>
    </w:p>
    <w:p w14:paraId="0FFA350F" w14:textId="77777777" w:rsidR="00C73A77" w:rsidRDefault="00723E55" w:rsidP="006320F6">
      <w:r>
        <w:t xml:space="preserve">Most research on </w:t>
      </w:r>
      <w:r w:rsidR="00677BB1">
        <w:t xml:space="preserve">Chl-a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w:t>
      </w:r>
      <w:proofErr w:type="spellStart"/>
      <w:r>
        <w:t>Gitelson</w:t>
      </w:r>
      <w:proofErr w:type="spellEnd"/>
      <w:r>
        <w:t xml:space="preserve"> 1992; Gower et al., 2005; </w:t>
      </w:r>
      <w:proofErr w:type="spellStart"/>
      <w:r>
        <w:t>Gitelson</w:t>
      </w:r>
      <w:proofErr w:type="spellEnd"/>
      <w:r>
        <w:t xml:space="preserve">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t xml:space="preserve">. Thus, the </w:t>
      </w:r>
      <w:r w:rsidR="00EE5719">
        <w:t xml:space="preserve">adoption of </w:t>
      </w:r>
      <w:r w:rsidR="00C73A77">
        <w:t xml:space="preserve">Empirical standard algorithms of the Ocean Color (OC) spectral band family for </w:t>
      </w:r>
      <w:r>
        <w:t>Chl</w:t>
      </w:r>
      <w:r w:rsidR="00204CD9">
        <w:t>-</w:t>
      </w:r>
      <w:r>
        <w:t>a estimation</w:t>
      </w:r>
      <w:r w:rsidR="00C73A77">
        <w:t xml:space="preserve"> </w:t>
      </w:r>
      <w:r>
        <w:t>(e.g., OC3), (Neil et al., 2019)</w:t>
      </w:r>
      <w:r w:rsidR="004E5465">
        <w:t xml:space="preserve"> which has been proven to improve Chl-a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16B65983" w:rsidR="00723E55" w:rsidRDefault="008D613F" w:rsidP="006320F6">
      <w:r>
        <w:t>The Ocean Color</w:t>
      </w:r>
      <w:r w:rsidR="00123AAE">
        <w:t xml:space="preserve"> </w:t>
      </w:r>
      <w:r>
        <w:t>3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19765F">
        <w:t>.</w:t>
      </w:r>
      <w:r w:rsidR="00723E55">
        <w:t xml:space="preserve"> </w:t>
      </w:r>
    </w:p>
    <w:p w14:paraId="544BC545" w14:textId="3F0593CE" w:rsidR="00723E55" w:rsidRDefault="00723E55" w:rsidP="006320F6"/>
    <w:p w14:paraId="1B977516" w14:textId="27949A9D" w:rsidR="00FD5CF2" w:rsidRDefault="00FD5CF2" w:rsidP="006320F6">
      <w:pPr>
        <w:rPr>
          <w:b/>
          <w:bCs/>
          <w:sz w:val="24"/>
          <w:szCs w:val="24"/>
        </w:rPr>
      </w:pPr>
    </w:p>
    <w:p w14:paraId="0AFC4C49" w14:textId="77777777" w:rsidR="00AF31CC" w:rsidRDefault="00AF31CC" w:rsidP="006320F6">
      <w:pPr>
        <w:rPr>
          <w:b/>
          <w:bCs/>
          <w:sz w:val="24"/>
          <w:szCs w:val="24"/>
        </w:rPr>
      </w:pPr>
    </w:p>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9793BBC"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Chl-a data </w:t>
      </w:r>
      <w:r w:rsidR="00663FAE">
        <w:t xml:space="preserve">have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proofErr w:type="spellStart"/>
      <w:r w:rsidR="00D81C89">
        <w:t>Haakstad</w:t>
      </w:r>
      <w:proofErr w:type="spellEnd"/>
      <w:r w:rsidR="00D81C89">
        <w:t>, M. et al., 1994</w:t>
      </w:r>
      <w:r w:rsidR="002035A6">
        <w:t xml:space="preserve">; </w:t>
      </w:r>
      <w:r w:rsidR="00D81C89">
        <w:t>River S et al., 2004</w:t>
      </w:r>
      <w:r w:rsidR="00BD403D">
        <w:t>)</w:t>
      </w:r>
      <w:r w:rsidR="00AD0110">
        <w:t>.</w:t>
      </w:r>
    </w:p>
    <w:p w14:paraId="307093F8" w14:textId="6F6232F0" w:rsidR="00404C7C" w:rsidRDefault="00057F33" w:rsidP="006320F6">
      <w:r>
        <w:t xml:space="preserve">It has been noted that </w:t>
      </w:r>
      <w:r w:rsidR="001A0269">
        <w:t>Satellite 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xml:space="preserve">. This has also been observed in inland water bodies where Lake Surface Air and Water Temperatures (LSAT and LSWT) are taken in considerations </w:t>
      </w:r>
      <w:r w:rsidR="001A0269">
        <w:t xml:space="preserve">(Thomas et al., 2012; Shi and Wang, 2007). </w:t>
      </w:r>
      <w:proofErr w:type="spellStart"/>
      <w:r w:rsidR="001A0269">
        <w:t>Peñaflor</w:t>
      </w:r>
      <w:proofErr w:type="spellEnd"/>
      <w:r w:rsidR="001A0269">
        <w:t xml:space="preserve">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sing MODIS Chl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the FLH and FAI, as well as other indices, used in conjunction with satellite estimates of Chl-a and SST to improve our image analysis in a very efficient way</w:t>
      </w:r>
      <w:r w:rsidR="005A496A">
        <w:t>.</w:t>
      </w:r>
    </w:p>
    <w:p w14:paraId="24FCF15B" w14:textId="03FD3A5A"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2F1750">
        <w:t>W</w:t>
      </w:r>
      <w:r>
        <w:t xml:space="preserve">ater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(26.9–29.5°C)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w:t>
      </w:r>
      <w:proofErr w:type="spellStart"/>
      <w:r w:rsidR="002725E6">
        <w:t>Kilham</w:t>
      </w:r>
      <w:proofErr w:type="spellEnd"/>
      <w:r w:rsidR="002725E6">
        <w:t xml:space="preserve">, 1991; </w:t>
      </w:r>
      <w:proofErr w:type="spellStart"/>
      <w:r w:rsidR="002725E6">
        <w:t>Gasse</w:t>
      </w:r>
      <w:proofErr w:type="spellEnd"/>
      <w:r w:rsidR="002725E6">
        <w:t xml:space="preserve">, </w:t>
      </w:r>
      <w:proofErr w:type="spellStart"/>
      <w:r w:rsidR="002725E6">
        <w:t>Talling</w:t>
      </w:r>
      <w:proofErr w:type="spellEnd"/>
      <w:r w:rsidR="002725E6">
        <w:t xml:space="preserve"> &amp; </w:t>
      </w:r>
      <w:proofErr w:type="spellStart"/>
      <w:r w:rsidR="002725E6">
        <w:t>Kilham</w:t>
      </w:r>
      <w:proofErr w:type="spellEnd"/>
      <w:r w:rsidR="002725E6">
        <w:t>,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74D427D0" w:rsidR="00433840" w:rsidRDefault="00433840" w:rsidP="00433840">
      <w:r>
        <w:t>The advent of s</w:t>
      </w:r>
      <w:r w:rsidRPr="00306089">
        <w:t xml:space="preserve">mart solutions </w:t>
      </w:r>
      <w:r>
        <w:t>and of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remotely gather and disseminate the in-situ water parameters</w:t>
      </w:r>
      <w:r w:rsidR="009C7915">
        <w:t xml:space="preserve"> </w:t>
      </w:r>
      <w:r>
        <w:t xml:space="preserve">e.g., Lake Surface Water Temperature (LSWT) and Lake Surface Air Temperature (LSAT) </w:t>
      </w:r>
      <w:r w:rsidR="009C7915">
        <w:t xml:space="preserve">(Cloete et al., 2016), </w:t>
      </w:r>
      <w:r>
        <w:t>which are correlated with an algal bloom event in inland water bodies.</w:t>
      </w:r>
    </w:p>
    <w:p w14:paraId="327DF950" w14:textId="3FA18236" w:rsidR="00433840" w:rsidRDefault="00433840" w:rsidP="00433840">
      <w:r w:rsidRPr="00306089">
        <w:t xml:space="preserve">In this regard, legislations have been passed through the relevant government and non-governmental agencies for example the </w:t>
      </w:r>
      <w:r>
        <w:t>Kenya Marine and Fisheries Research Institute (KMFRI),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proofErr w:type="spellStart"/>
      <w:r w:rsidR="00442579">
        <w:t>Budyko</w:t>
      </w:r>
      <w:proofErr w:type="spellEnd"/>
      <w:r w:rsidR="00442579">
        <w:t xml:space="preserve">,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6D020926"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794A75">
        <w:t>solution</w:t>
      </w:r>
      <w:r w:rsidRPr="00306089">
        <w:t xml:space="preserve"> </w:t>
      </w:r>
      <w:r w:rsidR="00794A75">
        <w:t xml:space="preserve">is set to </w:t>
      </w:r>
      <w:r w:rsidRPr="00306089">
        <w:t>provide</w:t>
      </w:r>
      <w:r w:rsidR="00794A75">
        <w:t xml:space="preserve"> </w:t>
      </w:r>
      <w:r>
        <w:t xml:space="preserve">near </w:t>
      </w:r>
      <w:r w:rsidRPr="00306089">
        <w:t>real time analysis</w:t>
      </w:r>
      <w:r>
        <w:t xml:space="preserve"> and dissemination </w:t>
      </w:r>
      <w:r w:rsidRPr="00306089">
        <w:t xml:space="preserve">of </w:t>
      </w:r>
      <w:r>
        <w:t>LSAT and LSWT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and LSWT</w:t>
      </w:r>
      <w:r w:rsidRPr="00306089">
        <w:t xml:space="preserve"> from the pre-defined set of standard values</w:t>
      </w:r>
      <w:r>
        <w:t xml:space="preserve"> which is </w:t>
      </w:r>
      <w:r w:rsidR="000C52F1">
        <w:t>an</w:t>
      </w:r>
      <w:r>
        <w:t xml:space="preserve"> associated with a bloom</w:t>
      </w:r>
      <w:r w:rsidRPr="00306089">
        <w:t xml:space="preserve">. </w:t>
      </w:r>
    </w:p>
    <w:p w14:paraId="6CEA409B" w14:textId="4602B092" w:rsidR="00433840" w:rsidRDefault="00433840" w:rsidP="00433840">
      <w:r w:rsidRPr="00306089">
        <w:lastRenderedPageBreak/>
        <w:t>Integration of various methodologies such as the Risk Quotient Approach to show color coded hazards and each hazard level for each parameter assessed at each 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p>
    <w:p w14:paraId="71BD7317" w14:textId="43F3DFA3" w:rsidR="00433840" w:rsidRDefault="00433840" w:rsidP="00433840">
      <w:r>
        <w:t xml:space="preserve">Location-based </w:t>
      </w:r>
      <w:r w:rsidRPr="00306089">
        <w:t xml:space="preserve">approach in assessing lake and water resource pollution has been </w:t>
      </w:r>
      <w:r>
        <w:t xml:space="preserve">implemented by </w:t>
      </w:r>
      <w:proofErr w:type="spellStart"/>
      <w:r w:rsidRPr="00C47CE4">
        <w:t>Waspmote</w:t>
      </w:r>
      <w:proofErr w:type="spellEnd"/>
      <w:r>
        <w:t xml:space="preserve"> in </w:t>
      </w:r>
      <w:r w:rsidR="009D40CC">
        <w:t>Georgia, USA</w:t>
      </w:r>
      <w:r w:rsidR="009A58DD">
        <w:t xml:space="preserve"> (</w:t>
      </w:r>
      <w:proofErr w:type="spellStart"/>
      <w:r w:rsidR="009A58DD">
        <w:t>Waspmote</w:t>
      </w:r>
      <w:proofErr w:type="spellEnd"/>
      <w:r w:rsidR="009A58DD">
        <w:t>)</w:t>
      </w:r>
      <w:r w:rsidRPr="00306089">
        <w:t xml:space="preserve">. Sample points were established using field survey, lab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proofErr w:type="spellStart"/>
      <w:r w:rsidRPr="00534DBF">
        <w:t>Boddula</w:t>
      </w:r>
      <w:proofErr w:type="spellEnd"/>
      <w:r w:rsidRPr="00534DBF">
        <w:t xml:space="preserve"> et al. </w:t>
      </w:r>
      <w:r w:rsidR="00A07804">
        <w:t>(</w:t>
      </w:r>
      <w:r w:rsidRPr="00534DBF">
        <w:t>2017</w:t>
      </w:r>
      <w:r w:rsidR="00A07804">
        <w:t>)</w:t>
      </w:r>
      <w:r w:rsidRPr="00534DBF">
        <w:t xml:space="preserve"> proposed a wireless sensor system, </w:t>
      </w:r>
      <w:proofErr w:type="spellStart"/>
      <w:r w:rsidRPr="00534DBF">
        <w:t>CyanoSense</w:t>
      </w:r>
      <w:proofErr w:type="spellEnd"/>
      <w:r w:rsidRPr="00534DBF">
        <w:t>,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w:t>
      </w:r>
      <w:proofErr w:type="spellStart"/>
      <w:r w:rsidRPr="00701418">
        <w:rPr>
          <w:rFonts w:eastAsia="Times New Roman" w:cs="Times New Roman"/>
          <w:color w:val="111111"/>
          <w:kern w:val="36"/>
        </w:rPr>
        <w:t>Kakamigahara</w:t>
      </w:r>
      <w:proofErr w:type="spellEnd"/>
      <w:r w:rsidRPr="00701418">
        <w:rPr>
          <w:rFonts w:eastAsia="Times New Roman" w:cs="Times New Roman"/>
          <w:color w:val="111111"/>
          <w:kern w:val="36"/>
        </w:rPr>
        <w:t xml:space="preserve"> Heights, Gifu Prefecture, central Japan (</w:t>
      </w:r>
      <w:proofErr w:type="spellStart"/>
      <w:r w:rsidRPr="00701418">
        <w:t>Babiker</w:t>
      </w:r>
      <w:proofErr w:type="spellEnd"/>
      <w:r w:rsidRPr="00701418">
        <w:t xml:space="preserve"> et al. 2010</w:t>
      </w:r>
      <w:r w:rsidRPr="00701418">
        <w:rPr>
          <w:rFonts w:eastAsia="Times New Roman" w:cs="Times New Roman"/>
          <w:color w:val="111111"/>
          <w:kern w:val="36"/>
        </w:rPr>
        <w:t>)</w:t>
      </w:r>
    </w:p>
    <w:p w14:paraId="6E0FD3F4" w14:textId="77777777" w:rsidR="00433840" w:rsidRDefault="00433840" w:rsidP="00433840"/>
    <w:p w14:paraId="2283175D" w14:textId="100088C8"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7E48A44D" w14:textId="62B93F6D" w:rsidR="00D35FCB" w:rsidRPr="00835A61" w:rsidRDefault="004A312F" w:rsidP="00D35FCB">
      <w:pPr>
        <w:pStyle w:val="Heading3"/>
      </w:pPr>
      <w:r w:rsidRPr="00AB0B1A">
        <w:rPr>
          <w:bCs/>
          <w:sz w:val="24"/>
          <w:szCs w:val="24"/>
        </w:rPr>
        <w:t>2.4</w:t>
      </w:r>
      <w:r w:rsidRPr="004A312F">
        <w:rPr>
          <w:sz w:val="24"/>
          <w:szCs w:val="24"/>
        </w:rPr>
        <w:t xml:space="preserve">.2 </w:t>
      </w:r>
      <w:r w:rsidR="00D35FCB" w:rsidRPr="00835A61">
        <w:t>Importance of IoT concept in this Scope</w:t>
      </w:r>
    </w:p>
    <w:p w14:paraId="43D40B85" w14:textId="79BD5F57" w:rsidR="00D35FCB" w:rsidRPr="00835A61" w:rsidRDefault="00D35FCB" w:rsidP="00D35FCB">
      <w:pPr>
        <w:pStyle w:val="NormalWeb"/>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p>
    <w:p w14:paraId="38CAB65F" w14:textId="77777777"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60982A4C"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 xml:space="preserve">with little to no human-t-man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D35FCB">
      <w:pPr>
        <w:pStyle w:val="NormalWeb"/>
        <w:numPr>
          <w:ilvl w:val="0"/>
          <w:numId w:val="32"/>
        </w:numPr>
        <w:shd w:val="clear" w:color="auto" w:fill="FFFFFF"/>
        <w:spacing w:before="360"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lastRenderedPageBreak/>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D35FCB">
      <w:pPr>
        <w:pStyle w:val="NormalWeb"/>
        <w:numPr>
          <w:ilvl w:val="0"/>
          <w:numId w:val="32"/>
        </w:numPr>
        <w:shd w:val="clear" w:color="auto" w:fill="FFFFFF"/>
        <w:spacing w:before="360" w:beforeAutospacing="0" w:after="0" w:afterAutospacing="0"/>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6C99A225" w:rsidR="00723E55" w:rsidRDefault="00D35FCB" w:rsidP="00F62027">
      <w:pPr>
        <w:pStyle w:val="NormalWeb"/>
        <w:shd w:val="clear" w:color="auto" w:fill="FFFFFF"/>
        <w:spacing w:before="360" w:beforeAutospacing="0" w:after="0" w:afterAutospacing="0"/>
        <w:rPr>
          <w:rFonts w:ascii="Verdana" w:hAnsi="Verdana" w:cs="Arial"/>
          <w:color w:val="000000" w:themeColor="text1"/>
          <w:sz w:val="22"/>
          <w:szCs w:val="22"/>
        </w:rPr>
      </w:pPr>
      <w:r w:rsidRPr="00835A61">
        <w:rPr>
          <w:rFonts w:ascii="Verdana" w:hAnsi="Verdana" w:cs="Arial"/>
          <w:color w:val="000000" w:themeColor="text1"/>
          <w:sz w:val="22"/>
          <w:szCs w:val="22"/>
        </w:rPr>
        <w:t xml:space="preserve">All said and done, IoT stands out as a few of the chief principal technologies of everyday GIS and Remote sensing research life.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4CC7A594"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2280040" w14:textId="739E56C9"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1C745E6C" w14:textId="37572363"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4F551C0" w14:textId="77777777" w:rsidR="00FB6AA8" w:rsidRDefault="00FB6AA8" w:rsidP="00F62027">
      <w:pPr>
        <w:pStyle w:val="NormalWeb"/>
        <w:shd w:val="clear" w:color="auto" w:fill="FFFFFF"/>
        <w:spacing w:before="360" w:beforeAutospacing="0" w:after="0" w:afterAutospacing="0"/>
      </w:pPr>
    </w:p>
    <w:p w14:paraId="3EA5C067" w14:textId="0F2EC074" w:rsidR="00723E55" w:rsidRDefault="00723E55" w:rsidP="00D03BD9"/>
    <w:p w14:paraId="0F99D7DE" w14:textId="724E02D8" w:rsidR="00723E55" w:rsidRDefault="00723E55" w:rsidP="00D03BD9"/>
    <w:p w14:paraId="35D01F57" w14:textId="18B042C8" w:rsidR="00FB6AA8" w:rsidRDefault="00FB6AA8" w:rsidP="00D03BD9"/>
    <w:p w14:paraId="3CFEADB3" w14:textId="6A328EB6" w:rsidR="00FB6AA8" w:rsidRDefault="00FB6AA8" w:rsidP="00D03BD9"/>
    <w:p w14:paraId="3099C6F7" w14:textId="6BB0E149" w:rsidR="00FB6AA8" w:rsidRDefault="00FB6AA8" w:rsidP="00D03BD9"/>
    <w:p w14:paraId="7BBF9CDC" w14:textId="5F129353" w:rsidR="00FB6AA8" w:rsidRDefault="00FB6AA8" w:rsidP="00D03BD9"/>
    <w:p w14:paraId="66AAAE84" w14:textId="77777777" w:rsidR="00FB6AA8" w:rsidRDefault="00FB6AA8" w:rsidP="00D03BD9"/>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573FB34E" w:rsidR="008C1CC3" w:rsidRDefault="00A23796" w:rsidP="00D35FCB">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D94318" w:rsidP="00DC50B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2D4397A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depth of 40m at a maximum depth of 79m ranks the second largest fresh water lake in the world after Lake Superior and the Largest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50`E is distributed among these three East African countries viz Tanzania 51%, Uganda 43% and Kenya the remaining   6% (africangreatlakes.org).</w:t>
      </w:r>
    </w:p>
    <w:p w14:paraId="6BDC3636" w14:textId="77777777" w:rsidR="00C95D45" w:rsidRPr="00A908AE" w:rsidRDefault="00C95D45" w:rsidP="0013132F">
      <w:pPr>
        <w:shd w:val="clear" w:color="auto" w:fill="FFFFFF"/>
        <w:spacing w:after="0"/>
        <w:rPr>
          <w:rFonts w:eastAsia="Times New Roman" w:cs="Times New Roman"/>
          <w:lang w:val="en-GB"/>
        </w:rPr>
      </w:pPr>
    </w:p>
    <w:p w14:paraId="7A18ACC0" w14:textId="4704E024" w:rsidR="00C95D45" w:rsidRPr="00A908AE" w:rsidRDefault="00C95D45" w:rsidP="0013132F">
      <w:pPr>
        <w:shd w:val="clear" w:color="auto" w:fill="FFFFFF"/>
        <w:spacing w:after="0"/>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13132F">
      <w:pPr>
        <w:shd w:val="clear" w:color="auto" w:fill="FFFFFF"/>
        <w:spacing w:after="0"/>
        <w:rPr>
          <w:rFonts w:eastAsia="Times New Roman" w:cs="Times New Roman"/>
          <w:lang w:val="en-GB"/>
        </w:rPr>
      </w:pPr>
    </w:p>
    <w:p w14:paraId="13E30BCE" w14:textId="16134855" w:rsidR="00C95D45" w:rsidRDefault="00C95D45" w:rsidP="0013132F">
      <w:pPr>
        <w:shd w:val="clear" w:color="auto" w:fill="FFFFFF"/>
        <w:spacing w:after="0"/>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 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13132F">
      <w:pPr>
        <w:shd w:val="clear" w:color="auto" w:fill="FFFFFF"/>
        <w:spacing w:after="0"/>
        <w:rPr>
          <w:rFonts w:cs="Arial"/>
          <w:spacing w:val="11"/>
        </w:rPr>
      </w:pPr>
    </w:p>
    <w:p w14:paraId="0848A3D3" w14:textId="413758DF" w:rsidR="00C95D45" w:rsidRPr="00A908AE" w:rsidRDefault="00C95D45" w:rsidP="0013132F">
      <w:pPr>
        <w:shd w:val="clear" w:color="auto" w:fill="FFFFFF"/>
        <w:spacing w:after="0"/>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12-26°C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13132F">
      <w:pPr>
        <w:shd w:val="clear" w:color="auto" w:fill="FFFFFF"/>
        <w:spacing w:after="0"/>
        <w:rPr>
          <w:rFonts w:eastAsia="Times New Roman" w:cs="Times New Roman"/>
          <w:lang w:val="en-GB"/>
        </w:rPr>
      </w:pPr>
    </w:p>
    <w:p w14:paraId="4AB6DFAE" w14:textId="641F7B23" w:rsidR="00C95D45" w:rsidRPr="00A908AE" w:rsidRDefault="00C95D45" w:rsidP="0013132F">
      <w:pPr>
        <w:shd w:val="clear" w:color="auto" w:fill="FFFFFF"/>
        <w:spacing w:after="0"/>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40EA3270" w14:textId="77777777" w:rsidR="00FE47CC" w:rsidRDefault="00FE47CC"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7"/>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56585BC3" w:rsidR="00AB21BB" w:rsidRPr="00823C38" w:rsidRDefault="00AB21BB" w:rsidP="00AB21BB">
      <w:pPr>
        <w:spacing w:after="0" w:line="240" w:lineRule="auto"/>
        <w:jc w:val="left"/>
        <w:rPr>
          <w:rFonts w:eastAsia="Times New Roman" w:cs="Arial"/>
          <w:i/>
          <w:iCs/>
        </w:rPr>
      </w:pPr>
      <w:r w:rsidRPr="00823C38">
        <w:rPr>
          <w:rFonts w:eastAsia="Times New Roman" w:cs="Arial"/>
          <w:i/>
          <w:iCs/>
        </w:rPr>
        <w:t xml:space="preserve">Fig. </w:t>
      </w:r>
      <w:r>
        <w:rPr>
          <w:rFonts w:eastAsia="Times New Roman" w:cs="Arial"/>
          <w:i/>
          <w:iCs/>
        </w:rPr>
        <w:t>5</w:t>
      </w:r>
      <w:r w:rsidRPr="00823C38">
        <w:rPr>
          <w:rFonts w:eastAsia="Times New Roman" w:cs="Arial"/>
          <w:i/>
          <w:iCs/>
        </w:rPr>
        <w:t xml:space="preserve"> </w:t>
      </w:r>
      <w:r w:rsidR="00886B21">
        <w:rPr>
          <w:rFonts w:eastAsia="Times New Roman" w:cs="Arial"/>
          <w:i/>
          <w:iCs/>
        </w:rPr>
        <w:t>M</w:t>
      </w:r>
      <w:r w:rsidRPr="00823C38">
        <w:rPr>
          <w:rFonts w:eastAsia="Times New Roman" w:cs="Times New Roman"/>
          <w:i/>
          <w:iCs/>
        </w:rPr>
        <w:t xml:space="preserve">ap of </w:t>
      </w:r>
      <w:proofErr w:type="spellStart"/>
      <w:r w:rsidRPr="00823C38">
        <w:rPr>
          <w:rFonts w:eastAsia="Times New Roman" w:cs="Times New Roman"/>
          <w:i/>
          <w:iCs/>
        </w:rPr>
        <w:t>Winam</w:t>
      </w:r>
      <w:proofErr w:type="spellEnd"/>
      <w:r w:rsidRPr="00823C38">
        <w:rPr>
          <w:rFonts w:eastAsia="Times New Roman" w:cs="Times New Roman"/>
          <w:i/>
          <w:iCs/>
        </w:rPr>
        <w:t xml:space="preserve">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DC50B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5BD9FFA7" w:rsidR="00E0558D" w:rsidRDefault="00E0558D" w:rsidP="00E0558D">
      <w:pPr>
        <w:pStyle w:val="ListParagraph"/>
        <w:numPr>
          <w:ilvl w:val="0"/>
          <w:numId w:val="17"/>
        </w:numPr>
        <w:ind w:left="270" w:hanging="270"/>
      </w:pPr>
      <w:r>
        <w:t xml:space="preserve">From 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t>will be used in the extraction of Chl-a.</w:t>
      </w:r>
    </w:p>
    <w:p w14:paraId="4F319E7E" w14:textId="3298EDC2"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10 will be for the extraction of LSAT</w:t>
      </w:r>
      <w:r w:rsidR="00080A5D">
        <w:t>.</w:t>
      </w:r>
    </w:p>
    <w:p w14:paraId="0CE69C91" w14:textId="09C83312" w:rsidR="00852F95" w:rsidRDefault="00E227FE" w:rsidP="00E0558D">
      <w:pPr>
        <w:pStyle w:val="ListParagraph"/>
        <w:numPr>
          <w:ilvl w:val="0"/>
          <w:numId w:val="17"/>
        </w:numPr>
        <w:ind w:left="270" w:hanging="270"/>
      </w:pPr>
      <w:r>
        <w:t>In-situ field data form the KMFRI department to aid validate the remote sensing process</w:t>
      </w:r>
      <w:r w:rsidR="00FE5DA7">
        <w:t>es.</w:t>
      </w:r>
    </w:p>
    <w:p w14:paraId="605BE9B7" w14:textId="2704FD4A" w:rsidR="00FE5DA7" w:rsidRDefault="00FE5DA7" w:rsidP="00E0558D">
      <w:pPr>
        <w:pStyle w:val="ListParagraph"/>
        <w:numPr>
          <w:ilvl w:val="0"/>
          <w:numId w:val="17"/>
        </w:numPr>
        <w:ind w:left="270" w:hanging="270"/>
      </w:pPr>
      <w:r>
        <w:t>ESRI GIS Shapefiles 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417"/>
        <w:tblW w:w="10049" w:type="dxa"/>
        <w:tblCellMar>
          <w:left w:w="0" w:type="dxa"/>
          <w:right w:w="0" w:type="dxa"/>
        </w:tblCellMar>
        <w:tblLook w:val="0420" w:firstRow="1" w:lastRow="0" w:firstColumn="0" w:lastColumn="0" w:noHBand="0" w:noVBand="1"/>
      </w:tblPr>
      <w:tblGrid>
        <w:gridCol w:w="2219"/>
        <w:gridCol w:w="4203"/>
        <w:gridCol w:w="3627"/>
      </w:tblGrid>
      <w:tr w:rsidR="00CC1117" w:rsidRPr="00CB284A" w14:paraId="2443F2E7" w14:textId="77777777" w:rsidTr="00CC1117">
        <w:trPr>
          <w:trHeight w:val="268"/>
        </w:trPr>
        <w:tc>
          <w:tcPr>
            <w:tcW w:w="2219"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1C4094C" w14:textId="77777777" w:rsidR="00CC1117" w:rsidRPr="00CB284A" w:rsidRDefault="00CC1117" w:rsidP="00CC1117">
            <w:pPr>
              <w:rPr>
                <w:color w:val="FFFFFF" w:themeColor="background1"/>
                <w:lang w:bidi="he-IL"/>
              </w:rPr>
            </w:pPr>
            <w:r w:rsidRPr="00CB284A">
              <w:rPr>
                <w:color w:val="FFFFFF" w:themeColor="background1"/>
                <w:lang w:bidi="he-IL"/>
              </w:rPr>
              <w:t>Data Type</w:t>
            </w:r>
          </w:p>
        </w:tc>
        <w:tc>
          <w:tcPr>
            <w:tcW w:w="4203"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28A55FAF" w14:textId="77777777" w:rsidR="00CC1117" w:rsidRPr="00CB284A" w:rsidRDefault="00CC1117" w:rsidP="00CC1117">
            <w:pPr>
              <w:rPr>
                <w:color w:val="FFFFFF" w:themeColor="background1"/>
                <w:lang w:bidi="he-IL"/>
              </w:rPr>
            </w:pPr>
            <w:r w:rsidRPr="00CB284A">
              <w:rPr>
                <w:color w:val="FFFFFF" w:themeColor="background1"/>
                <w:lang w:bidi="he-IL"/>
              </w:rPr>
              <w:t xml:space="preserve">Source </w:t>
            </w:r>
          </w:p>
        </w:tc>
        <w:tc>
          <w:tcPr>
            <w:tcW w:w="362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6B548374" w14:textId="77777777" w:rsidR="00CC1117" w:rsidRPr="00CB284A" w:rsidRDefault="00CC1117" w:rsidP="00CC1117">
            <w:pPr>
              <w:rPr>
                <w:color w:val="FFFFFF" w:themeColor="background1"/>
                <w:lang w:bidi="he-IL"/>
              </w:rPr>
            </w:pPr>
            <w:r w:rsidRPr="00CB284A">
              <w:rPr>
                <w:color w:val="FFFFFF" w:themeColor="background1"/>
                <w:lang w:bidi="he-IL"/>
              </w:rPr>
              <w:t>Role/Use</w:t>
            </w:r>
          </w:p>
        </w:tc>
      </w:tr>
      <w:tr w:rsidR="00CC1117" w:rsidRPr="00CB284A" w14:paraId="0B33978A" w14:textId="77777777" w:rsidTr="00CC1117">
        <w:trPr>
          <w:trHeight w:val="430"/>
        </w:trPr>
        <w:tc>
          <w:tcPr>
            <w:tcW w:w="2219"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5DCA41D6" w14:textId="77777777" w:rsidR="00CC1117" w:rsidRPr="00CB284A" w:rsidRDefault="00CC1117" w:rsidP="00CC1117">
            <w:pPr>
              <w:rPr>
                <w:lang w:bidi="he-IL"/>
              </w:rPr>
            </w:pPr>
            <w:r w:rsidRPr="00CB284A">
              <w:rPr>
                <w:lang w:bidi="he-IL"/>
              </w:rPr>
              <w:t>Landsat 8 OLI</w:t>
            </w:r>
          </w:p>
          <w:p w14:paraId="334C983E" w14:textId="77777777" w:rsidR="00CC1117" w:rsidRPr="00CB284A" w:rsidRDefault="00CC1117" w:rsidP="00CC1117">
            <w:pPr>
              <w:rPr>
                <w:lang w:bidi="he-IL"/>
              </w:rPr>
            </w:pPr>
            <w:r w:rsidRPr="00CB284A">
              <w:rPr>
                <w:lang w:bidi="he-IL"/>
              </w:rPr>
              <w:t>(30m, 16 days)</w:t>
            </w:r>
          </w:p>
        </w:tc>
        <w:tc>
          <w:tcPr>
            <w:tcW w:w="4203"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C7952C6" w14:textId="77777777" w:rsidR="00CC1117" w:rsidRPr="00CB284A" w:rsidRDefault="00CC1117" w:rsidP="00CC1117">
            <w:pPr>
              <w:rPr>
                <w:lang w:bidi="he-IL"/>
              </w:rPr>
            </w:pPr>
            <w:r w:rsidRPr="00CB284A">
              <w:rPr>
                <w:lang w:bidi="he-IL"/>
              </w:rPr>
              <w:t>Google Earth Engine</w:t>
            </w:r>
          </w:p>
          <w:p w14:paraId="75693E02"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17CC8E3" w14:textId="77777777" w:rsidR="00CC1117" w:rsidRPr="00CB284A" w:rsidRDefault="00CC1117" w:rsidP="00CC1117">
            <w:pPr>
              <w:rPr>
                <w:lang w:bidi="he-IL"/>
              </w:rPr>
            </w:pPr>
            <w:r w:rsidRPr="00CB284A">
              <w:rPr>
                <w:lang w:bidi="he-IL"/>
              </w:rPr>
              <w:t>Spatiotemporal HAB Monitoring</w:t>
            </w:r>
          </w:p>
        </w:tc>
      </w:tr>
      <w:tr w:rsidR="00CC1117" w:rsidRPr="00CB284A" w14:paraId="00B1FD2C"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55495243" w14:textId="77777777" w:rsidR="00CC1117" w:rsidRPr="00CB284A" w:rsidRDefault="00CC1117" w:rsidP="00CC1117">
            <w:pPr>
              <w:rPr>
                <w:lang w:bidi="he-IL"/>
              </w:rPr>
            </w:pPr>
            <w:r w:rsidRPr="00CB284A">
              <w:rPr>
                <w:lang w:bidi="he-IL"/>
              </w:rPr>
              <w:t>Landsat 8 TIR</w:t>
            </w:r>
          </w:p>
          <w:p w14:paraId="78E5B8F7" w14:textId="77777777" w:rsidR="00CC1117" w:rsidRPr="00CB284A" w:rsidRDefault="00CC1117" w:rsidP="00CC1117">
            <w:pPr>
              <w:rPr>
                <w:lang w:bidi="he-IL"/>
              </w:rPr>
            </w:pPr>
            <w:r w:rsidRPr="00CB284A">
              <w:rPr>
                <w:lang w:bidi="he-IL"/>
              </w:rPr>
              <w:t>(100m, 16 days)</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FF5D9C3" w14:textId="77777777" w:rsidR="00CC1117" w:rsidRPr="00CB284A" w:rsidRDefault="00CC1117" w:rsidP="00CC1117">
            <w:pPr>
              <w:rPr>
                <w:lang w:bidi="he-IL"/>
              </w:rPr>
            </w:pPr>
            <w:r w:rsidRPr="00CB284A">
              <w:rPr>
                <w:lang w:bidi="he-IL"/>
              </w:rPr>
              <w:t>Google Earth Engine</w:t>
            </w:r>
          </w:p>
          <w:p w14:paraId="35AFD566"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59A6F70" w14:textId="627F8C86" w:rsidR="00CC1117" w:rsidRPr="00CB284A" w:rsidRDefault="00CC1117" w:rsidP="00B52CDB">
            <w:pPr>
              <w:rPr>
                <w:lang w:bidi="he-IL"/>
              </w:rPr>
            </w:pPr>
            <w:r w:rsidRPr="00CB284A">
              <w:rPr>
                <w:lang w:bidi="he-IL"/>
              </w:rPr>
              <w:t xml:space="preserve">Lake Surface </w:t>
            </w:r>
            <w:r w:rsidR="00B52CDB">
              <w:rPr>
                <w:lang w:bidi="he-IL"/>
              </w:rPr>
              <w:t>Air</w:t>
            </w:r>
            <w:r w:rsidRPr="00CB284A">
              <w:rPr>
                <w:lang w:bidi="he-IL"/>
              </w:rPr>
              <w:t xml:space="preserve"> Temperature Monitoring (LS</w:t>
            </w:r>
            <w:r w:rsidR="00B52CDB">
              <w:rPr>
                <w:lang w:bidi="he-IL"/>
              </w:rPr>
              <w:t>A</w:t>
            </w:r>
            <w:r w:rsidRPr="00CB284A">
              <w:rPr>
                <w:lang w:bidi="he-IL"/>
              </w:rPr>
              <w:t>T)</w:t>
            </w:r>
          </w:p>
        </w:tc>
      </w:tr>
      <w:tr w:rsidR="00CC1117" w:rsidRPr="00CB284A" w14:paraId="1C0158B7"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74A4086" w14:textId="77777777" w:rsidR="00CC1117" w:rsidRPr="00CB284A" w:rsidRDefault="00CC1117" w:rsidP="00CC1117">
            <w:pPr>
              <w:rPr>
                <w:lang w:bidi="he-IL"/>
              </w:rPr>
            </w:pPr>
            <w:r w:rsidRPr="00CB284A">
              <w:rPr>
                <w:lang w:bidi="he-IL"/>
              </w:rPr>
              <w:t>Meteorological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9A2FB9" w14:textId="77777777" w:rsidR="00CC1117" w:rsidRPr="00CB284A" w:rsidRDefault="00CC1117" w:rsidP="00CC1117">
            <w:pPr>
              <w:rPr>
                <w:lang w:bidi="he-IL"/>
              </w:rPr>
            </w:pPr>
            <w:r w:rsidRPr="00CB284A">
              <w:rPr>
                <w:lang w:bidi="he-IL"/>
              </w:rPr>
              <w:t>Kenya Marine &amp; Fisheries Research Institute-KMFRI (2015-202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4257F62" w14:textId="77777777" w:rsidR="00CC1117" w:rsidRPr="00CB284A" w:rsidRDefault="00CC1117" w:rsidP="00CC1117">
            <w:pPr>
              <w:rPr>
                <w:lang w:bidi="he-IL"/>
              </w:rPr>
            </w:pPr>
            <w:r w:rsidRPr="00CB284A">
              <w:rPr>
                <w:lang w:bidi="he-IL"/>
              </w:rPr>
              <w:t> </w:t>
            </w:r>
          </w:p>
          <w:p w14:paraId="0D94AEC4" w14:textId="77777777" w:rsidR="00CC1117" w:rsidRPr="00CB284A" w:rsidRDefault="00CC1117" w:rsidP="00CC1117">
            <w:pPr>
              <w:rPr>
                <w:lang w:bidi="he-IL"/>
              </w:rPr>
            </w:pPr>
            <w:r w:rsidRPr="00CB284A">
              <w:rPr>
                <w:lang w:bidi="he-IL"/>
              </w:rPr>
              <w:t>Water Quality assessment</w:t>
            </w:r>
          </w:p>
        </w:tc>
      </w:tr>
      <w:tr w:rsidR="00CC1117" w:rsidRPr="00CB284A" w14:paraId="48D58F97" w14:textId="77777777" w:rsidTr="00CC1117">
        <w:trPr>
          <w:trHeight w:val="308"/>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7AB53134" w14:textId="77777777" w:rsidR="00CC1117" w:rsidRPr="00CB284A" w:rsidRDefault="00CC1117" w:rsidP="00CC1117">
            <w:pPr>
              <w:rPr>
                <w:lang w:bidi="he-IL"/>
              </w:rPr>
            </w:pPr>
            <w:r w:rsidRPr="00CB284A">
              <w:rPr>
                <w:lang w:bidi="he-IL"/>
              </w:rPr>
              <w:t xml:space="preserve">Shapefiles </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42D9819" w14:textId="77777777" w:rsidR="00CC1117" w:rsidRPr="00CB284A" w:rsidRDefault="00CC1117" w:rsidP="00CC1117">
            <w:pPr>
              <w:rPr>
                <w:lang w:bidi="he-IL"/>
              </w:rPr>
            </w:pPr>
            <w:r w:rsidRPr="00CB284A">
              <w:rPr>
                <w:lang w:bidi="he-IL"/>
              </w:rPr>
              <w:t>Geodatabase of Global Administrative areas- GADM</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430A277" w14:textId="77777777" w:rsidR="00CC1117" w:rsidRPr="00CB284A" w:rsidRDefault="00CC1117" w:rsidP="00CC1117">
            <w:pPr>
              <w:rPr>
                <w:lang w:bidi="he-IL"/>
              </w:rPr>
            </w:pPr>
            <w:r w:rsidRPr="00CB284A">
              <w:rPr>
                <w:lang w:bidi="he-IL"/>
              </w:rPr>
              <w:t> Delineate the Study area</w:t>
            </w:r>
          </w:p>
        </w:tc>
      </w:tr>
      <w:tr w:rsidR="00CC1117" w:rsidRPr="00CB284A" w14:paraId="1CB8A580" w14:textId="77777777" w:rsidTr="00CC1117">
        <w:trPr>
          <w:trHeight w:val="373"/>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3F25DF6" w14:textId="77777777" w:rsidR="00CC1117" w:rsidRPr="00CB284A" w:rsidRDefault="00CC1117" w:rsidP="00CC1117">
            <w:pPr>
              <w:rPr>
                <w:lang w:bidi="he-IL"/>
              </w:rPr>
            </w:pPr>
            <w:r w:rsidRPr="00CB284A">
              <w:rPr>
                <w:lang w:bidi="he-IL"/>
              </w:rPr>
              <w:t>In-Situ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40B727F" w14:textId="77777777" w:rsidR="00CC1117" w:rsidRPr="00CB284A" w:rsidRDefault="00CC1117" w:rsidP="00CC1117">
            <w:pPr>
              <w:rPr>
                <w:lang w:bidi="he-IL"/>
              </w:rPr>
            </w:pPr>
            <w:r w:rsidRPr="00CB284A">
              <w:rPr>
                <w:lang w:bidi="he-IL"/>
              </w:rPr>
              <w:t>In-situ Sensors 2021 Onwards</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343A99" w14:textId="77777777" w:rsidR="00CC1117" w:rsidRPr="00CB284A" w:rsidRDefault="00CC1117" w:rsidP="00CC1117">
            <w:pPr>
              <w:rPr>
                <w:lang w:bidi="he-IL"/>
              </w:rPr>
            </w:pPr>
            <w:r w:rsidRPr="00CB284A">
              <w:rPr>
                <w:lang w:bidi="he-IL"/>
              </w:rPr>
              <w:t>Continued In-Situ Algal Monitoring</w:t>
            </w:r>
          </w:p>
        </w:tc>
      </w:tr>
    </w:tbl>
    <w:p w14:paraId="46631A9B" w14:textId="77777777" w:rsidR="00CC1117" w:rsidRPr="00CC1117" w:rsidRDefault="00CC1117" w:rsidP="00CC1117">
      <w:pPr>
        <w:ind w:left="360"/>
        <w:rPr>
          <w:i/>
          <w:iCs/>
          <w:lang w:val="en-GB" w:bidi="he-IL"/>
        </w:rPr>
      </w:pPr>
      <w:r w:rsidRPr="00CC1117">
        <w:rPr>
          <w:i/>
          <w:iCs/>
          <w:lang w:val="en-GB" w:bidi="he-IL"/>
        </w:rPr>
        <w:t>Table 1: Data Sources and their roles</w:t>
      </w:r>
    </w:p>
    <w:p w14:paraId="637DC779" w14:textId="1179F24A" w:rsidR="004E1258" w:rsidRDefault="004E1258" w:rsidP="00C95D45">
      <w:pPr>
        <w:rPr>
          <w:lang w:val="en-GB" w:bidi="he-IL"/>
        </w:rPr>
      </w:pPr>
      <w:r>
        <w:rPr>
          <w:lang w:val="en-GB" w:bidi="he-IL"/>
        </w:rPr>
        <w:t xml:space="preserve">Table </w:t>
      </w:r>
      <w:r w:rsidR="003265FB">
        <w:rPr>
          <w:lang w:val="en-GB" w:bidi="he-IL"/>
        </w:rPr>
        <w:t>2</w:t>
      </w:r>
      <w:r>
        <w:rPr>
          <w:lang w:val="en-GB" w:bidi="he-IL"/>
        </w:rPr>
        <w:t>: Tools and Materials used in the study</w:t>
      </w:r>
    </w:p>
    <w:tbl>
      <w:tblPr>
        <w:tblW w:w="10190" w:type="dxa"/>
        <w:jc w:val="center"/>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C14A30" w:rsidRPr="00CB284A" w14:paraId="039B77CD" w14:textId="77777777" w:rsidTr="00C14A30">
        <w:trPr>
          <w:trHeight w:val="197"/>
          <w:jc w:val="center"/>
        </w:trPr>
        <w:tc>
          <w:tcPr>
            <w:tcW w:w="2262"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0BDE311B" w14:textId="77777777" w:rsidR="00CB284A" w:rsidRPr="00CB284A" w:rsidRDefault="00CB284A" w:rsidP="00CB284A">
            <w:pPr>
              <w:rPr>
                <w:lang w:bidi="he-IL"/>
              </w:rPr>
            </w:pPr>
            <w:r w:rsidRPr="00CB284A">
              <w:rPr>
                <w:b/>
                <w:bCs/>
                <w:lang w:bidi="he-IL"/>
              </w:rPr>
              <w:lastRenderedPageBreak/>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660E8504" w14:textId="77777777" w:rsidR="00CB284A" w:rsidRPr="00CB284A" w:rsidRDefault="00CB284A" w:rsidP="00CB284A">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5611CABC" w14:textId="77777777" w:rsidR="00CB284A" w:rsidRPr="00CB284A" w:rsidRDefault="00CB284A" w:rsidP="00CB284A">
            <w:pPr>
              <w:rPr>
                <w:lang w:bidi="he-IL"/>
              </w:rPr>
            </w:pPr>
            <w:r w:rsidRPr="00CB284A">
              <w:rPr>
                <w:b/>
                <w:bCs/>
                <w:lang w:bidi="he-IL"/>
              </w:rPr>
              <w:t>Availability</w:t>
            </w:r>
          </w:p>
        </w:tc>
      </w:tr>
      <w:tr w:rsidR="00C14A30" w:rsidRPr="00CB284A" w14:paraId="604FFC22" w14:textId="77777777" w:rsidTr="00C14A30">
        <w:trPr>
          <w:trHeight w:val="336"/>
          <w:jc w:val="center"/>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E4F9D5B" w14:textId="77777777" w:rsidR="00CB284A" w:rsidRPr="00CB284A" w:rsidRDefault="00CB284A" w:rsidP="00CB284A">
            <w:pPr>
              <w:rPr>
                <w:lang w:bidi="he-IL"/>
              </w:rPr>
            </w:pPr>
            <w:r w:rsidRPr="00CB284A">
              <w:rPr>
                <w:b/>
                <w:bCs/>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F549A81" w14:textId="74C3F8EB" w:rsidR="00CB284A" w:rsidRPr="00CB284A" w:rsidRDefault="008D5672" w:rsidP="00CB284A">
            <w:pPr>
              <w:rPr>
                <w:lang w:bidi="he-IL"/>
              </w:rPr>
            </w:pPr>
            <w:r>
              <w:rPr>
                <w:b/>
                <w:bCs/>
                <w:lang w:bidi="he-IL"/>
              </w:rPr>
              <w:t xml:space="preserve">Download and </w:t>
            </w:r>
            <w:r w:rsidR="00CB284A" w:rsidRPr="00CB284A">
              <w:rPr>
                <w:b/>
                <w:bCs/>
                <w:lang w:bidi="he-IL"/>
              </w:rPr>
              <w:t>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BB816CF" w14:textId="77777777" w:rsidR="00CB284A" w:rsidRPr="00CB284A" w:rsidRDefault="00CB284A" w:rsidP="00CB284A">
            <w:pPr>
              <w:rPr>
                <w:lang w:bidi="he-IL"/>
              </w:rPr>
            </w:pPr>
            <w:r w:rsidRPr="00CB284A">
              <w:rPr>
                <w:b/>
                <w:bCs/>
                <w:lang w:bidi="he-IL"/>
              </w:rPr>
              <w:t>Freely Available</w:t>
            </w:r>
          </w:p>
        </w:tc>
      </w:tr>
      <w:tr w:rsidR="00C14A30" w:rsidRPr="00CB284A" w14:paraId="3F124C24" w14:textId="77777777" w:rsidTr="00C14A30">
        <w:trPr>
          <w:trHeight w:val="197"/>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78884C8" w14:textId="606BFB21" w:rsidR="00CB284A" w:rsidRPr="00CB284A" w:rsidRDefault="00CB284A" w:rsidP="00CB284A">
            <w:pPr>
              <w:rPr>
                <w:lang w:bidi="he-IL"/>
              </w:rPr>
            </w:pPr>
            <w:r w:rsidRPr="00CB284A">
              <w:rPr>
                <w:b/>
                <w:bCs/>
                <w:lang w:bidi="he-IL"/>
              </w:rPr>
              <w:t>QGIS, R</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B5AE417" w14:textId="77777777" w:rsidR="00CB284A" w:rsidRPr="00CB284A" w:rsidRDefault="00CB284A" w:rsidP="00CB284A">
            <w:pPr>
              <w:rPr>
                <w:lang w:bidi="he-IL"/>
              </w:rPr>
            </w:pPr>
            <w:r w:rsidRPr="00CB284A">
              <w:rPr>
                <w:b/>
                <w:bCs/>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8ED34DF" w14:textId="77777777" w:rsidR="00CB284A" w:rsidRPr="00CB284A" w:rsidRDefault="00CB284A" w:rsidP="00CB284A">
            <w:pPr>
              <w:rPr>
                <w:lang w:bidi="he-IL"/>
              </w:rPr>
            </w:pPr>
            <w:r w:rsidRPr="00CB284A">
              <w:rPr>
                <w:b/>
                <w:bCs/>
                <w:lang w:bidi="he-IL"/>
              </w:rPr>
              <w:t>Free</w:t>
            </w:r>
          </w:p>
        </w:tc>
      </w:tr>
      <w:tr w:rsidR="00C14A30" w:rsidRPr="00CB284A" w14:paraId="1D5C3DE1" w14:textId="77777777" w:rsidTr="00C14A30">
        <w:trPr>
          <w:trHeight w:val="353"/>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FFE81B" w14:textId="77777777" w:rsidR="00CB284A" w:rsidRPr="00CB284A" w:rsidRDefault="00CB284A" w:rsidP="00CB284A">
            <w:pPr>
              <w:rPr>
                <w:lang w:bidi="he-IL"/>
              </w:rPr>
            </w:pPr>
            <w:r w:rsidRPr="00CB284A">
              <w:rPr>
                <w:b/>
                <w:bCs/>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782448" w14:textId="77777777" w:rsidR="00CB284A" w:rsidRPr="00CB284A" w:rsidRDefault="00CB284A" w:rsidP="00CB284A">
            <w:pPr>
              <w:rPr>
                <w:lang w:bidi="he-IL"/>
              </w:rPr>
            </w:pPr>
            <w:r w:rsidRPr="00CB284A">
              <w:rPr>
                <w:b/>
                <w:bCs/>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314BB25" w14:textId="77777777" w:rsidR="00CB284A" w:rsidRPr="00CB284A" w:rsidRDefault="00CB284A" w:rsidP="00CB284A">
            <w:pPr>
              <w:rPr>
                <w:lang w:bidi="he-IL"/>
              </w:rPr>
            </w:pPr>
            <w:r w:rsidRPr="00CB284A">
              <w:rPr>
                <w:b/>
                <w:bCs/>
                <w:lang w:bidi="he-IL"/>
              </w:rPr>
              <w:t>Local Purchase</w:t>
            </w:r>
          </w:p>
        </w:tc>
      </w:tr>
    </w:tbl>
    <w:p w14:paraId="43E4F1A3" w14:textId="45FDC863" w:rsidR="00CB284A" w:rsidRDefault="00CB284A" w:rsidP="00C95D45">
      <w:pPr>
        <w:rPr>
          <w:lang w:val="en-GB" w:bidi="he-IL"/>
        </w:rPr>
      </w:pPr>
    </w:p>
    <w:p w14:paraId="33FD460C" w14:textId="77777777" w:rsidR="00990E96" w:rsidRPr="00CB284A" w:rsidRDefault="00990E96" w:rsidP="00C95D45">
      <w:pPr>
        <w:rPr>
          <w:lang w:val="en-GB" w:bidi="he-IL"/>
        </w:rPr>
      </w:pPr>
    </w:p>
    <w:p w14:paraId="5BAB751E" w14:textId="6CB3BC1E" w:rsidR="00FA2D0C" w:rsidRDefault="00FA2D0C" w:rsidP="00DC50B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DC50BE">
      <w:pPr>
        <w:pStyle w:val="Heading2"/>
        <w:rPr>
          <w:lang w:val="en-GB" w:bidi="he-IL"/>
        </w:rPr>
      </w:pPr>
    </w:p>
    <w:p w14:paraId="5494D4C7" w14:textId="16750A29" w:rsidR="00FA2D0C" w:rsidRDefault="00FA2D0C" w:rsidP="00DC50B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523ED0A9" w:rsidR="00FA2D0C" w:rsidRDefault="00FA2D0C" w:rsidP="00FA2D0C">
      <w:pPr>
        <w:rPr>
          <w:lang w:val="en-GB" w:bidi="he-IL"/>
        </w:rPr>
      </w:pPr>
    </w:p>
    <w:p w14:paraId="4ED7D762" w14:textId="77777777" w:rsidR="00B52CDB" w:rsidRPr="00FA2D0C" w:rsidRDefault="00B52CDB" w:rsidP="00FA2D0C">
      <w:pPr>
        <w:rPr>
          <w:lang w:val="en-GB" w:bidi="he-IL"/>
        </w:rPr>
      </w:pPr>
    </w:p>
    <w:bookmarkStart w:id="27" w:name="_Toc78718119"/>
    <w:p w14:paraId="029E4C24" w14:textId="5EA00BA8" w:rsidR="00CD34CB" w:rsidRPr="008C4A3C" w:rsidRDefault="00D94318" w:rsidP="00DC50BE">
      <w:pPr>
        <w:pStyle w:val="Heading2"/>
        <w:numPr>
          <w:ilvl w:val="1"/>
          <w:numId w:val="15"/>
        </w:numPr>
        <w:rPr>
          <w:lang w:val="en-GB" w:bidi="he-IL"/>
        </w:rPr>
      </w:pPr>
      <w:sdt>
        <w:sdtPr>
          <w:rPr>
            <w:lang w:val="en-GB" w:bidi="he-IL"/>
          </w:rPr>
          <w:id w:val="2029136702"/>
          <w:placeholder>
            <w:docPart w:val="23B7249CF7774CAFBAD35AB9C4B120FB"/>
          </w:placeholder>
        </w:sdtPr>
        <w:sdtEndPr/>
        <w:sdtContent>
          <w:r w:rsidR="008F5E52" w:rsidRPr="008C4A3C">
            <w:rPr>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515D3CB1"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Cl-a estimation</w:t>
      </w:r>
    </w:p>
    <w:p w14:paraId="760A60EB" w14:textId="60CC37F0"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9 in the Optical imaging region and 2 in the 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B4413D" w:rsidRPr="008C4A3C">
        <w:rPr>
          <w:color w:val="000000" w:themeColor="text1"/>
        </w:rPr>
        <w:t>Chl-a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w:t>
      </w:r>
      <w:proofErr w:type="spellStart"/>
      <w:r w:rsidR="00963B9F" w:rsidRPr="008C4A3C">
        <w:rPr>
          <w:color w:val="000000" w:themeColor="text1"/>
        </w:rPr>
        <w:t>Tuuli</w:t>
      </w:r>
      <w:proofErr w:type="spellEnd"/>
      <w:r w:rsidR="00963B9F" w:rsidRPr="008C4A3C">
        <w:rPr>
          <w:color w:val="000000" w:themeColor="text1"/>
        </w:rPr>
        <w:t xml:space="preserve">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Chl-a quantification algorithm,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w:t>
      </w:r>
      <w:proofErr w:type="spellStart"/>
      <w:r w:rsidR="007656F3" w:rsidRPr="008C4A3C">
        <w:rPr>
          <w:color w:val="000000" w:themeColor="text1"/>
        </w:rPr>
        <w:t>Pahlevan</w:t>
      </w:r>
      <w:proofErr w:type="spellEnd"/>
      <w:r w:rsidR="007656F3" w:rsidRPr="008C4A3C">
        <w:rPr>
          <w:color w:val="000000" w:themeColor="text1"/>
        </w:rPr>
        <w:t xml:space="preserve">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106F47C"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Chl-a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24255AF7"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for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77483FBA"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2D31D0" w:rsidRPr="008C4A3C">
        <w:rPr>
          <w:color w:val="000000" w:themeColor="text1"/>
        </w:rPr>
        <w:t xml:space="preserve"> Chl-a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0120F179" w14:textId="0AC20DD5" w:rsidR="005B7893" w:rsidRDefault="005B7893" w:rsidP="00540F79">
      <w:pPr>
        <w:rPr>
          <w:i/>
          <w:iCs/>
          <w:noProof/>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0">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2EC43" w14:textId="296B0C42" w:rsidR="00FF55C5" w:rsidRPr="003265FB" w:rsidRDefault="004D422B" w:rsidP="00B72179">
      <w:pPr>
        <w:jc w:val="center"/>
        <w:rPr>
          <w:i/>
          <w:iCs/>
          <w:lang w:val="en-GB" w:bidi="he-IL"/>
        </w:rPr>
      </w:pPr>
      <w:r w:rsidRPr="003265FB">
        <w:rPr>
          <w:i/>
          <w:iCs/>
          <w:lang w:val="en-GB" w:bidi="he-IL"/>
        </w:rPr>
        <w:t xml:space="preserve"> </w:t>
      </w:r>
      <w:r w:rsidR="00FF55C5" w:rsidRPr="003265FB">
        <w:rPr>
          <w:i/>
          <w:iCs/>
          <w:lang w:val="en-GB" w:bidi="he-IL"/>
        </w:rPr>
        <w:t>Fig 6: Overall Methodology Workflow for Objectives 1 and 2</w:t>
      </w:r>
    </w:p>
    <w:p w14:paraId="632889DD" w14:textId="0EC0287D" w:rsidR="00B60D2A" w:rsidRPr="008C4A3C" w:rsidRDefault="00B60D2A" w:rsidP="007A651B">
      <w:pPr>
        <w:rPr>
          <w:b/>
          <w:bCs/>
          <w:color w:val="000000" w:themeColor="text1"/>
        </w:rPr>
      </w:pPr>
      <w:r w:rsidRPr="008C4A3C">
        <w:rPr>
          <w:b/>
          <w:bCs/>
          <w:color w:val="000000" w:themeColor="text1"/>
        </w:rPr>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p>
    <w:p w14:paraId="2A6800C5" w14:textId="6101701F"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w:t>
      </w:r>
      <w:proofErr w:type="spellStart"/>
      <w:r w:rsidRPr="008C4A3C">
        <w:rPr>
          <w:color w:val="000000" w:themeColor="text1"/>
        </w:rPr>
        <w:t>SeaWiFS</w:t>
      </w:r>
      <w:proofErr w:type="spellEnd"/>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1749AE49" w14:textId="4501D37F" w:rsidR="00492429" w:rsidRDefault="00492429" w:rsidP="00A6616A">
      <w:pPr>
        <w:rPr>
          <w:color w:val="000000" w:themeColor="text1"/>
        </w:rPr>
      </w:pPr>
    </w:p>
    <w:p w14:paraId="42D94AB5" w14:textId="5146B78B" w:rsidR="009210E9" w:rsidRPr="008C4A3C" w:rsidRDefault="00492429" w:rsidP="009210E9">
      <w:pPr>
        <w:rPr>
          <w:color w:val="000000" w:themeColor="text1"/>
          <w:lang w:val="en-GB" w:bidi="he-IL"/>
        </w:rPr>
      </w:pPr>
      <w:r>
        <w:rPr>
          <w:color w:val="000000" w:themeColor="text1"/>
          <w:lang w:val="en-GB" w:bidi="he-IL"/>
        </w:rPr>
        <w:lastRenderedPageBreak/>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D7E7354" w:rsidR="009210E9" w:rsidRPr="008C4A3C" w:rsidRDefault="008C4A3C" w:rsidP="009210E9">
      <w:pPr>
        <w:rPr>
          <w:color w:val="000000" w:themeColor="text1"/>
          <w:sz w:val="26"/>
          <w:szCs w:val="26"/>
          <w:lang w:val="en-GB" w:bidi="he-IL"/>
        </w:rPr>
      </w:pPr>
      <m:oMath>
        <m:r>
          <m:rPr>
            <m:sty m:val="p"/>
          </m:rPr>
          <w:rPr>
            <w:rFonts w:ascii="Cambria Math" w:hAnsi="Cambria Math"/>
            <w:color w:val="000000" w:themeColor="text1"/>
            <w:sz w:val="26"/>
            <w:szCs w:val="26"/>
            <w:lang w:val="en-GB" w:bidi="he-IL"/>
          </w:rPr>
          <m:t>Chl-a=</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1FF140FE"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w:t>
      </w:r>
      <w:r w:rsidR="00C64C33">
        <w:rPr>
          <w:rFonts w:eastAsiaTheme="minorEastAsia"/>
          <w:color w:val="000000" w:themeColor="text1"/>
          <w:sz w:val="26"/>
          <w:szCs w:val="26"/>
          <w:lang w:val="en-GB" w:bidi="he-IL"/>
        </w:rPr>
        <w:t xml:space="preserve">estimated </w:t>
      </w:r>
      <w:r>
        <w:rPr>
          <w:rFonts w:eastAsiaTheme="minorEastAsia"/>
          <w:color w:val="000000" w:themeColor="text1"/>
          <w:sz w:val="26"/>
          <w:szCs w:val="26"/>
          <w:lang w:val="en-GB" w:bidi="he-IL"/>
        </w:rPr>
        <w:t xml:space="preserve">quantified value of Chlorophyll-a </w:t>
      </w:r>
    </w:p>
    <w:p w14:paraId="293C7408" w14:textId="6DBE0624"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6EA2C127" w:rsidR="00F54FA0" w:rsidRPr="00933110" w:rsidRDefault="00F54FA0" w:rsidP="009210E9">
      <w:pPr>
        <w:rPr>
          <w:color w:val="000000" w:themeColor="text1"/>
          <w:sz w:val="26"/>
          <w:szCs w:val="26"/>
          <w:lang w:val="en-GB" w:bidi="he-IL"/>
        </w:rPr>
      </w:pPr>
      <w:proofErr w:type="spellStart"/>
      <w:r w:rsidRPr="00F54FA0">
        <w:rPr>
          <w:rFonts w:eastAsiaTheme="minorEastAsia"/>
          <w:i/>
          <w:iCs/>
          <w:color w:val="000000" w:themeColor="text1"/>
          <w:sz w:val="26"/>
          <w:szCs w:val="26"/>
          <w:lang w:val="en-GB" w:bidi="he-IL"/>
        </w:rPr>
        <w:t>Rrs</w:t>
      </w:r>
      <w:proofErr w:type="spellEnd"/>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15903DA5" w14:textId="29DBF505" w:rsidR="00641626" w:rsidRDefault="00641626" w:rsidP="00641626">
      <w:pPr>
        <w:rPr>
          <w:color w:val="000000" w:themeColor="text1"/>
        </w:rPr>
      </w:pPr>
      <w:r w:rsidRPr="008C4A3C">
        <w:rPr>
          <w:color w:val="000000" w:themeColor="text1"/>
        </w:rPr>
        <w:t xml:space="preserve">For OC-2, ratio of </w:t>
      </w:r>
      <w:proofErr w:type="spellStart"/>
      <w:r w:rsidRPr="008C4A3C">
        <w:rPr>
          <w:color w:val="000000" w:themeColor="text1"/>
        </w:rPr>
        <w:t>Rrs</w:t>
      </w:r>
      <w:proofErr w:type="spellEnd"/>
      <w:r w:rsidRPr="008C4A3C">
        <w:rPr>
          <w:color w:val="000000" w:themeColor="text1"/>
        </w:rPr>
        <w:t xml:space="preserve">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proofErr w:type="spellStart"/>
      <w:r w:rsidR="0020399E" w:rsidRPr="008C4A3C">
        <w:rPr>
          <w:color w:val="000000" w:themeColor="text1"/>
        </w:rPr>
        <w:t>Rrs</w:t>
      </w:r>
      <w:proofErr w:type="spellEnd"/>
      <w:r w:rsidR="0020399E" w:rsidRPr="008C4A3C">
        <w:rPr>
          <w:color w:val="000000" w:themeColor="text1"/>
        </w:rPr>
        <w:t xml:space="preserve">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tbl>
      <w:tblPr>
        <w:tblStyle w:val="TableGrid"/>
        <w:tblW w:w="9958" w:type="dxa"/>
        <w:tblLook w:val="04A0" w:firstRow="1" w:lastRow="0" w:firstColumn="1" w:lastColumn="0" w:noHBand="0" w:noVBand="1"/>
      </w:tblPr>
      <w:tblGrid>
        <w:gridCol w:w="1885"/>
        <w:gridCol w:w="4140"/>
        <w:gridCol w:w="3933"/>
      </w:tblGrid>
      <w:tr w:rsidR="00486806" w14:paraId="5D88B5E2" w14:textId="77777777" w:rsidTr="00950891">
        <w:trPr>
          <w:trHeight w:val="328"/>
        </w:trPr>
        <w:tc>
          <w:tcPr>
            <w:tcW w:w="1885" w:type="dxa"/>
          </w:tcPr>
          <w:p w14:paraId="5F560A21" w14:textId="19F83E38" w:rsidR="00486806" w:rsidRDefault="00486806" w:rsidP="00641626">
            <w:pPr>
              <w:rPr>
                <w:b/>
                <w:bCs/>
                <w:color w:val="000000" w:themeColor="text1"/>
                <w:lang w:val="en-GB" w:bidi="he-IL"/>
              </w:rPr>
            </w:pPr>
            <w:r>
              <w:rPr>
                <w:b/>
                <w:bCs/>
                <w:color w:val="000000" w:themeColor="text1"/>
                <w:lang w:val="en-GB" w:bidi="he-IL"/>
              </w:rPr>
              <w:t xml:space="preserve">Year </w:t>
            </w:r>
          </w:p>
        </w:tc>
        <w:tc>
          <w:tcPr>
            <w:tcW w:w="4140"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3933"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950891">
        <w:trPr>
          <w:trHeight w:val="538"/>
        </w:trPr>
        <w:tc>
          <w:tcPr>
            <w:tcW w:w="1885"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140"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3933"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950891">
        <w:trPr>
          <w:trHeight w:val="580"/>
        </w:trPr>
        <w:tc>
          <w:tcPr>
            <w:tcW w:w="1885"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140" w:type="dxa"/>
          </w:tcPr>
          <w:p w14:paraId="45978102" w14:textId="7E6500B3"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r w:rsidR="00275EF3">
              <w:rPr>
                <w:color w:val="000000" w:themeColor="text1"/>
                <w:lang w:val="en-GB" w:bidi="he-IL"/>
              </w:rPr>
              <w:t>ruary</w:t>
            </w:r>
          </w:p>
        </w:tc>
        <w:tc>
          <w:tcPr>
            <w:tcW w:w="3933"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950891">
        <w:trPr>
          <w:trHeight w:val="496"/>
        </w:trPr>
        <w:tc>
          <w:tcPr>
            <w:tcW w:w="1885"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140"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3933"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950891">
        <w:trPr>
          <w:trHeight w:val="580"/>
        </w:trPr>
        <w:tc>
          <w:tcPr>
            <w:tcW w:w="1885"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140"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3933"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950891">
        <w:trPr>
          <w:trHeight w:val="664"/>
        </w:trPr>
        <w:tc>
          <w:tcPr>
            <w:tcW w:w="1885"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140"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3933"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950891">
        <w:trPr>
          <w:trHeight w:val="664"/>
        </w:trPr>
        <w:tc>
          <w:tcPr>
            <w:tcW w:w="1885"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140"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3933"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950891">
        <w:trPr>
          <w:trHeight w:val="664"/>
        </w:trPr>
        <w:tc>
          <w:tcPr>
            <w:tcW w:w="1885"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140"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3933"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03D8DCF9"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w:t>
      </w:r>
      <w:r w:rsidR="00275EF3">
        <w:rPr>
          <w:i/>
          <w:iCs/>
          <w:color w:val="000000" w:themeColor="text1"/>
          <w:lang w:val="en-GB" w:bidi="he-IL"/>
        </w:rPr>
        <w:t>,</w:t>
      </w:r>
      <w:r w:rsidRPr="00B42F98">
        <w:rPr>
          <w:i/>
          <w:iCs/>
          <w:color w:val="000000" w:themeColor="text1"/>
          <w:lang w:val="en-GB" w:bidi="he-IL"/>
        </w:rPr>
        <w:t xml:space="preserve"> NASA Earth Data</w:t>
      </w:r>
      <w:r w:rsidR="008F748B">
        <w:rPr>
          <w:i/>
          <w:iCs/>
          <w:color w:val="000000" w:themeColor="text1"/>
          <w:lang w:val="en-GB" w:bidi="he-IL"/>
        </w:rPr>
        <w:t>)</w:t>
      </w:r>
    </w:p>
    <w:p w14:paraId="565E71FF" w14:textId="77777777" w:rsidR="002F6D17" w:rsidRDefault="002F6D17" w:rsidP="007A651B">
      <w:pPr>
        <w:rPr>
          <w:color w:val="000000" w:themeColor="text1"/>
        </w:rPr>
      </w:pPr>
    </w:p>
    <w:p w14:paraId="2B797F3F" w14:textId="6EF715F4" w:rsidR="003C0808" w:rsidRPr="008C4A3C" w:rsidRDefault="008312DC" w:rsidP="007A651B">
      <w:pPr>
        <w:rPr>
          <w:color w:val="000000" w:themeColor="text1"/>
        </w:rPr>
      </w:pPr>
      <w:r w:rsidRPr="008C4A3C">
        <w:rPr>
          <w:color w:val="000000" w:themeColor="text1"/>
        </w:rPr>
        <w:lastRenderedPageBreak/>
        <w:t xml:space="preserve">The results </w:t>
      </w:r>
      <w:r w:rsidR="008C178B" w:rsidRPr="008C4A3C">
        <w:rPr>
          <w:color w:val="000000" w:themeColor="text1"/>
        </w:rPr>
        <w:t>from the chl-a estimations</w:t>
      </w:r>
      <w:r w:rsidR="00AD04C0" w:rsidRPr="008C4A3C">
        <w:rPr>
          <w:color w:val="000000" w:themeColor="text1"/>
        </w:rPr>
        <w:t xml:space="preserve"> from this algorithm </w:t>
      </w:r>
      <w:r w:rsidR="00275EF3">
        <w:rPr>
          <w:color w:val="000000" w:themeColor="text1"/>
        </w:rPr>
        <w:t xml:space="preserve">are </w:t>
      </w:r>
      <w:r w:rsidR="00AD04C0" w:rsidRPr="008C4A3C">
        <w:rPr>
          <w:color w:val="000000" w:themeColor="text1"/>
        </w:rPr>
        <w:t xml:space="preserve">presented </w:t>
      </w:r>
      <w:r w:rsidR="00275EF3">
        <w:rPr>
          <w:color w:val="000000" w:themeColor="text1"/>
        </w:rPr>
        <w:t xml:space="preserve">in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68F9ADFB" w:rsidR="007A651B" w:rsidRPr="008C4A3C" w:rsidRDefault="00205483" w:rsidP="007A651B">
      <w:pPr>
        <w:rPr>
          <w:color w:val="000000" w:themeColor="text1"/>
          <w:lang w:val="en-GB" w:bidi="he-IL"/>
        </w:rPr>
      </w:pPr>
      <w:r w:rsidRPr="008C4A3C">
        <w:rPr>
          <w:color w:val="000000" w:themeColor="text1"/>
        </w:rPr>
        <w:t xml:space="preserve">To validate the obtained chl-a values, chl-a validation </w:t>
      </w:r>
      <w:r w:rsidR="006A0DAC">
        <w:rPr>
          <w:color w:val="000000" w:themeColor="text1"/>
        </w:rPr>
        <w:t xml:space="preserve">dates and </w:t>
      </w:r>
      <w:r w:rsidRPr="008C4A3C">
        <w:rPr>
          <w:color w:val="000000" w:themeColor="text1"/>
        </w:rPr>
        <w:t>data</w:t>
      </w:r>
      <w:r w:rsidR="00B3359E" w:rsidRPr="008C4A3C">
        <w:rPr>
          <w:color w:val="000000" w:themeColor="text1"/>
        </w:rPr>
        <w:t xml:space="preserve"> </w:t>
      </w:r>
      <w:r w:rsidR="00D1742B">
        <w:rPr>
          <w:color w:val="000000" w:themeColor="text1"/>
        </w:rPr>
        <w:t>w</w:t>
      </w:r>
      <w:r w:rsidR="006A0DAC">
        <w:rPr>
          <w:color w:val="000000" w:themeColor="text1"/>
        </w:rPr>
        <w:t>ere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w:t>
      </w:r>
      <w:proofErr w:type="spellStart"/>
      <w:r w:rsidR="00A05DF7" w:rsidRPr="008C4A3C">
        <w:rPr>
          <w:color w:val="000000" w:themeColor="text1"/>
        </w:rPr>
        <w:t>SeaWiFS</w:t>
      </w:r>
      <w:proofErr w:type="spellEnd"/>
      <w:r w:rsidR="00A05DF7" w:rsidRPr="008C4A3C">
        <w:rPr>
          <w:color w:val="000000" w:themeColor="text1"/>
        </w:rPr>
        <w:t xml:space="preserve">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t>
      </w:r>
      <w:r w:rsidR="006A0DAC">
        <w:rPr>
          <w:color w:val="000000" w:themeColor="text1"/>
        </w:rPr>
        <w:t>were therefore</w:t>
      </w:r>
      <w:r w:rsidR="00A05DF7" w:rsidRPr="008C4A3C">
        <w:rPr>
          <w:color w:val="000000" w:themeColor="text1"/>
        </w:rPr>
        <w:t xml:space="preserve"> acquired</w:t>
      </w:r>
      <w:r w:rsidR="006A0DAC">
        <w:rPr>
          <w:color w:val="000000" w:themeColor="text1"/>
        </w:rPr>
        <w:t xml:space="preserve"> from the portal through Google Earth Engine</w:t>
      </w:r>
      <w:r w:rsidRPr="008C4A3C">
        <w:rPr>
          <w:color w:val="000000" w:themeColor="text1"/>
        </w:rPr>
        <w:t>.</w:t>
      </w:r>
      <w:r w:rsidR="00A05DF7" w:rsidRPr="008C4A3C">
        <w:rPr>
          <w:color w:val="000000" w:themeColor="text1"/>
        </w:rPr>
        <w:t xml:space="preserve"> </w:t>
      </w:r>
      <w:r w:rsidRPr="008C4A3C">
        <w:rPr>
          <w:color w:val="000000" w:themeColor="text1"/>
        </w:rPr>
        <w:t xml:space="preserve">The spatially enabled data </w:t>
      </w:r>
      <w:r w:rsidR="006A0DAC">
        <w:rPr>
          <w:color w:val="000000" w:themeColor="text1"/>
        </w:rPr>
        <w:t>was then</w:t>
      </w:r>
      <w:r w:rsidR="008C4A3C" w:rsidRPr="008C4A3C">
        <w:rPr>
          <w:color w:val="000000" w:themeColor="text1"/>
        </w:rPr>
        <w:t xml:space="preserv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estimated Chl-a from Landsat 8 OLI</w:t>
      </w:r>
      <w:r w:rsidR="00EB2984" w:rsidRPr="008C4A3C">
        <w:rPr>
          <w:color w:val="000000" w:themeColor="text1"/>
        </w:rPr>
        <w:t>.</w:t>
      </w:r>
    </w:p>
    <w:p w14:paraId="71727156" w14:textId="02B9BDDD" w:rsidR="00B3359E" w:rsidRPr="000C565B" w:rsidRDefault="00B3359E" w:rsidP="00B3359E">
      <w:r w:rsidRPr="000C565B">
        <w:t xml:space="preserve">The statistical metrics used for validation </w:t>
      </w:r>
      <w:r w:rsidR="005F3165">
        <w:t>was</w:t>
      </w:r>
      <w:r w:rsidR="008C4A3C" w:rsidRPr="000C565B">
        <w:t xml:space="preserv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w:t>
      </w:r>
      <w:r w:rsidR="005F3165">
        <w:t xml:space="preserve">as </w:t>
      </w:r>
      <w:r w:rsidR="005F4CED" w:rsidRPr="000C565B">
        <w:t xml:space="preserve">given by the equations </w:t>
      </w:r>
      <w:r w:rsidR="009E381A" w:rsidRPr="000C565B">
        <w:t>3</w:t>
      </w:r>
      <w:r w:rsidR="00EE54FA">
        <w:t xml:space="preserve"> </w:t>
      </w:r>
      <w:r w:rsidR="005F4CED" w:rsidRPr="000C565B">
        <w:t>below</w:t>
      </w:r>
      <w:r w:rsidR="005F3165">
        <w:t>.</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proofErr w:type="gramStart"/>
      <w:r>
        <w:rPr>
          <w:rFonts w:eastAsiaTheme="minorEastAsia"/>
          <w:sz w:val="26"/>
          <w:szCs w:val="26"/>
          <w:lang w:val="en-GB" w:bidi="he-IL"/>
        </w:rPr>
        <w:t>….</w:t>
      </w:r>
      <w:r w:rsidRPr="00C170A5">
        <w:rPr>
          <w:rFonts w:eastAsiaTheme="minorEastAsia"/>
          <w:sz w:val="26"/>
          <w:szCs w:val="26"/>
          <w:lang w:val="en-GB" w:bidi="he-IL"/>
        </w:rPr>
        <w:t>.</w:t>
      </w:r>
      <w:proofErr w:type="gramEnd"/>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3445A56" w14:textId="43B3BD75"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w:t>
      </w:r>
      <w:r w:rsidR="00DD2258">
        <w:t xml:space="preserve">from </w:t>
      </w:r>
      <w:r w:rsidR="00DD2258">
        <w:rPr>
          <w:rFonts w:eastAsiaTheme="minorEastAsia"/>
        </w:rPr>
        <w:t xml:space="preserve">Sentinel-3 OLCI </w:t>
      </w:r>
      <w:r>
        <w:t xml:space="preserve">at points </w:t>
      </w:r>
      <w:proofErr w:type="spellStart"/>
      <w:r w:rsidR="00737062">
        <w:rPr>
          <w:i/>
          <w:iCs/>
        </w:rPr>
        <w:t>i</w:t>
      </w:r>
      <w:proofErr w:type="spellEnd"/>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sidR="00DD2258">
        <w:rPr>
          <w:rFonts w:eastAsiaTheme="minorEastAsia"/>
        </w:rPr>
        <w:t xml:space="preserve"> from Sentinel-3 OLCI sensor</w:t>
      </w:r>
      <w:r>
        <w:rPr>
          <w:rFonts w:eastAsiaTheme="minorEastAsia"/>
        </w:rPr>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lastRenderedPageBreak/>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1895D66D" w:rsidR="00971EDA" w:rsidRDefault="00E349CA" w:rsidP="00D62FA5">
      <w:r>
        <w:t xml:space="preserve">The information </w:t>
      </w:r>
      <w:r w:rsidR="00971EDA">
        <w:t>acquired is processed in a multi-software platform, in order to calculate the la</w:t>
      </w:r>
      <w:r w:rsidR="00030E70">
        <w:t>ke</w:t>
      </w:r>
      <w:r w:rsidR="00971EDA">
        <w:t xml:space="preserve"> surface</w:t>
      </w:r>
      <w:r w:rsidR="001A25EE">
        <w:t xml:space="preserve"> air </w:t>
      </w:r>
      <w:r w:rsidR="00971EDA">
        <w:t xml:space="preserve">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292BD29C"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4879FCF2" w14:textId="37DA23DA" w:rsidR="00617647" w:rsidRDefault="00617647" w:rsidP="00D62FA5">
      <w:pPr>
        <w:rPr>
          <w:b/>
          <w:bCs/>
          <w:sz w:val="24"/>
          <w:szCs w:val="24"/>
          <w:lang w:val="en-GB" w:bidi="he-IL"/>
        </w:rPr>
      </w:pPr>
      <w:r w:rsidRPr="00C12A64">
        <w:rPr>
          <w:b/>
          <w:bCs/>
          <w:sz w:val="24"/>
          <w:szCs w:val="24"/>
          <w:lang w:val="en-GB" w:bidi="he-IL"/>
        </w:rPr>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633BB067" w:rsidR="00D62FA5" w:rsidRPr="004E315F" w:rsidRDefault="00D62FA5" w:rsidP="00D62FA5">
      <w:r w:rsidRPr="004E315F">
        <w:t>The first step is to convert the raw DN (Digital Number) values of band10 to obtain the TOA (top of atmospheric) spectral radiance (</w:t>
      </w:r>
      <m:oMath>
        <m:r>
          <m:rPr>
            <m:sty m:val="b"/>
          </m:rPr>
          <w:rPr>
            <w:rFonts w:ascii="Cambria Math" w:hAnsi="Cambria Math"/>
          </w:rPr>
          <m:t>Lλ</m:t>
        </m:r>
      </m:oMath>
      <w:r w:rsidRPr="004E315F">
        <w:t xml:space="preserve">) by multiplying </w:t>
      </w:r>
      <w:r w:rsidR="008240C3" w:rsidRPr="004E315F">
        <w:t xml:space="preserve">the </w:t>
      </w:r>
      <w:r w:rsidRPr="004E315F">
        <w:t>multiplicative 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D94F7B">
        <w:t>4</w:t>
      </w:r>
      <w:r w:rsidR="005E71F6">
        <w:t>) below</w:t>
      </w:r>
    </w:p>
    <w:p w14:paraId="1DB2AB9E" w14:textId="746D4EB6" w:rsidR="00D62FA5" w:rsidRDefault="004E315F" w:rsidP="00D62FA5">
      <w:pPr>
        <w:jc w:val="center"/>
        <w:rPr>
          <w:rFonts w:eastAsiaTheme="minorEastAsia"/>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D94F7B">
        <w:rPr>
          <w:rFonts w:eastAsiaTheme="minorEastAsia"/>
        </w:rPr>
        <w:t>4</w:t>
      </w:r>
      <w:r w:rsidR="00D62FA5" w:rsidRPr="004E315F">
        <w:rPr>
          <w:rFonts w:eastAsiaTheme="minorEastAsia"/>
        </w:rPr>
        <w:t>)</w:t>
      </w:r>
    </w:p>
    <w:p w14:paraId="518D1913" w14:textId="2D07C053" w:rsidR="00D7536D" w:rsidRDefault="00D7536D" w:rsidP="00D62FA5">
      <w:pPr>
        <w:jc w:val="center"/>
        <w:rPr>
          <w:rFonts w:eastAsiaTheme="minorEastAsia"/>
        </w:rPr>
      </w:pPr>
    </w:p>
    <w:p w14:paraId="1D6A0280" w14:textId="77777777" w:rsidR="00D7536D" w:rsidRPr="004E315F" w:rsidRDefault="00D7536D" w:rsidP="00D62FA5">
      <w:pPr>
        <w:jc w:val="center"/>
        <w:rPr>
          <w:rFonts w:eastAsiaTheme="minorEastAsia"/>
          <w:b/>
          <w:bCs/>
        </w:rPr>
      </w:pPr>
    </w:p>
    <w:p w14:paraId="6A6E953A" w14:textId="77777777" w:rsidR="00D62FA5" w:rsidRPr="004E315F" w:rsidRDefault="00D62FA5" w:rsidP="00D62FA5">
      <w:pPr>
        <w:spacing w:line="240" w:lineRule="auto"/>
        <w:rPr>
          <w:sz w:val="20"/>
          <w:szCs w:val="20"/>
          <w:u w:val="single"/>
        </w:rPr>
      </w:pPr>
      <w:r w:rsidRPr="004E315F">
        <w:rPr>
          <w:sz w:val="20"/>
          <w:szCs w:val="20"/>
          <w:u w:val="single"/>
        </w:rPr>
        <w:lastRenderedPageBreak/>
        <w:t>Where:</w:t>
      </w:r>
    </w:p>
    <w:p w14:paraId="2F5FC131" w14:textId="25137200"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t>
            </m:r>
            <m:sSup>
              <m:sSupPr>
                <m:ctrlPr>
                  <w:rPr>
                    <w:rFonts w:ascii="Cambria Math" w:hAnsi="Cambria Math"/>
                  </w:rPr>
                </m:ctrlPr>
              </m:sSupPr>
              <m:e>
                <m:r>
                  <w:rPr>
                    <w:rFonts w:ascii="Cambria Math" w:hAnsi="Cambria Math"/>
                  </w:rPr>
                  <m:t>m</m:t>
                </m:r>
              </m:e>
              <m:sup>
                <m:r>
                  <w:rPr>
                    <w:rFonts w:ascii="Cambria Math" w:hAnsi="Cambria Math"/>
                  </w:rPr>
                  <m:t>2</m:t>
                </m:r>
              </m:sup>
            </m:sSup>
            <m:r>
              <m:rPr>
                <m:sty m:val="p"/>
              </m:rPr>
              <w:rPr>
                <w:rFonts w:ascii="Cambria Math" w:hAnsi="Cambria Math"/>
              </w:rPr>
              <m:t> </m:t>
            </m:r>
            <m:sSup>
              <m:sSupPr>
                <m:ctrlPr>
                  <w:rPr>
                    <w:rFonts w:ascii="Cambria Math" w:hAnsi="Cambria Math"/>
                  </w:rPr>
                </m:ctrlPr>
              </m:sSupPr>
              <m:e>
                <m:r>
                  <w:rPr>
                    <w:rFonts w:ascii="Cambria Math" w:hAnsi="Cambria Math"/>
                  </w:rPr>
                  <m:t>srad</m:t>
                </m:r>
              </m:e>
              <m:sup>
                <m:r>
                  <w:rPr>
                    <w:rFonts w:ascii="Cambria Math" w:hAnsi="Cambria Math"/>
                  </w:rPr>
                  <m:t>-1</m:t>
                </m:r>
              </m:sup>
            </m:sSup>
            <m:r>
              <m:rPr>
                <m:sty m:val="p"/>
              </m:rPr>
              <w:rPr>
                <w:rFonts w:ascii="Cambria Math" w:hAnsi="Cambria Math"/>
              </w:rPr>
              <m:t> </m:t>
            </m:r>
            <m:sSup>
              <m:sSupPr>
                <m:ctrlPr>
                  <w:rPr>
                    <w:rFonts w:ascii="Cambria Math" w:hAnsi="Cambria Math"/>
                  </w:rPr>
                </m:ctrlPr>
              </m:sSupPr>
              <m:e>
                <m:r>
                  <w:rPr>
                    <w:rFonts w:ascii="Cambria Math" w:hAnsi="Cambria Math"/>
                  </w:rPr>
                  <m:t>um</m:t>
                </m:r>
              </m:e>
              <m:sup>
                <m:r>
                  <w:rPr>
                    <w:rFonts w:ascii="Cambria Math" w:hAnsi="Cambria Math"/>
                  </w:rPr>
                  <m:t>-1</m:t>
                </m:r>
              </m:sup>
            </m:sSup>
            <m:r>
              <m:rPr>
                <m:sty m:val="p"/>
              </m:rPr>
              <w:rPr>
                <w:rFonts w:ascii="Cambria Math" w:hAnsi="Cambria Math"/>
                <w:sz w:val="20"/>
                <w:szCs w:val="20"/>
              </w:rPr>
              <m:t>)</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proofErr w:type="spellStart"/>
      <w:r w:rsidRPr="004E315F">
        <w:rPr>
          <w:b/>
          <w:bCs/>
          <w:sz w:val="20"/>
          <w:szCs w:val="20"/>
        </w:rPr>
        <w:t>QCal</w:t>
      </w:r>
      <w:proofErr w:type="spellEnd"/>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6D974CC9"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w:t>
      </w:r>
      <w:proofErr w:type="spellStart"/>
      <w:r w:rsidR="00F52C33" w:rsidRPr="004E315F">
        <w:t>Dahiru</w:t>
      </w:r>
      <w:proofErr w:type="spellEnd"/>
      <w:r w:rsidR="00F52C33" w:rsidRPr="004E315F">
        <w:t xml:space="preserve">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D94F7B">
        <w:t>4</w:t>
      </w:r>
      <w:r w:rsidRPr="004E315F">
        <w:t>) above, was then converted to brightness temperature BT by adopting equation (</w:t>
      </w:r>
      <w:r w:rsidR="00D94F7B">
        <w:t>5</w:t>
      </w:r>
      <w:r w:rsidRPr="004E315F">
        <w:t>) below</w:t>
      </w:r>
    </w:p>
    <w:p w14:paraId="469F64E3" w14:textId="51C1FCBA"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D94F7B">
        <w:rPr>
          <w:rFonts w:eastAsiaTheme="minorEastAsia"/>
        </w:rPr>
        <w:t>5</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6E9B10F4" w:rsidR="00D62FA5" w:rsidRPr="004E315F" w:rsidRDefault="00D62FA5" w:rsidP="00D94F7B">
      <w:pPr>
        <w:spacing w:before="100" w:beforeAutospacing="1" w:after="100" w:afterAutospacing="1"/>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w:t>
      </w:r>
      <w:proofErr w:type="spellStart"/>
      <w:r w:rsidR="00F52C33" w:rsidRPr="004E315F">
        <w:t>Dahiru</w:t>
      </w:r>
      <w:proofErr w:type="spellEnd"/>
      <w:r w:rsidR="00F52C33" w:rsidRPr="004E315F">
        <w:t xml:space="preserve">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D94F7B">
        <w:t>6</w:t>
      </w:r>
      <w:r w:rsidRPr="004E315F">
        <w:t>) below.</w:t>
      </w:r>
    </w:p>
    <w:p w14:paraId="3540AE8B" w14:textId="74649486" w:rsidR="00D62FA5" w:rsidRPr="004E315F" w:rsidRDefault="00D62FA5" w:rsidP="00B30224">
      <w:pPr>
        <w:jc w:val="center"/>
        <w:rPr>
          <w:rFonts w:eastAsiaTheme="minorEastAsia"/>
        </w:rPr>
      </w:pPr>
      <w:r w:rsidRPr="004E315F">
        <w:rPr>
          <w:rFonts w:eastAsiaTheme="minorEastAsia"/>
        </w:rPr>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D94F7B">
        <w:rPr>
          <w:rFonts w:eastAsiaTheme="minorEastAsia"/>
        </w:rPr>
        <w:t>6</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lastRenderedPageBreak/>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1DB59979" w:rsidR="00D62FA5" w:rsidRPr="004E315F" w:rsidRDefault="00D62FA5" w:rsidP="007C230B">
      <w:r w:rsidRPr="004E315F">
        <w:t>The NDVI for the study area derived from equation (</w:t>
      </w:r>
      <w:r w:rsidR="007C230B">
        <w:t>6</w:t>
      </w:r>
      <w:r w:rsidRPr="004E315F">
        <w:t xml:space="preserve">) above </w:t>
      </w:r>
      <w:r w:rsidR="007C230B">
        <w:t>was</w:t>
      </w:r>
      <w:r w:rsidRPr="004E315F">
        <w:t xml:space="preserve"> then used to estimate the </w:t>
      </w:r>
      <w:r w:rsidR="00440428">
        <w:t>thermal emitting target</w:t>
      </w:r>
      <w:r w:rsidRPr="004E315F">
        <w:t xml:space="preserve"> under each la</w:t>
      </w:r>
      <w:r w:rsidR="007C230B">
        <w:t>ke surface</w:t>
      </w:r>
      <w:r w:rsidRPr="004E315F">
        <w:t xml:space="preserve"> cover type denoted as proportional vegetation which is a direct function of NDVI.</w:t>
      </w:r>
    </w:p>
    <w:p w14:paraId="148ED150" w14:textId="77777777" w:rsidR="00D62FA5" w:rsidRPr="004E315F" w:rsidRDefault="00D62FA5" w:rsidP="007C230B">
      <w:r w:rsidRPr="004E315F">
        <w:t xml:space="preserve">The vegetation and bare soil proportions are acquired from the NDVI of pure pixels. </w:t>
      </w:r>
    </w:p>
    <w:p w14:paraId="4600943F" w14:textId="51F14865" w:rsidR="00D62FA5" w:rsidRPr="004E315F" w:rsidRDefault="00D62FA5" w:rsidP="007C230B">
      <w:r w:rsidRPr="004E315F">
        <w:t>Pv was calculated using the equation (</w:t>
      </w:r>
      <w:r w:rsidR="00872290">
        <w:t>7</w:t>
      </w:r>
      <w:r w:rsidRPr="004E315F">
        <w:t xml:space="preserve">) below. </w:t>
      </w:r>
    </w:p>
    <w:p w14:paraId="1F4418D8" w14:textId="4C9243F9"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872290">
        <w:rPr>
          <w:rFonts w:eastAsiaTheme="minorEastAsia"/>
        </w:rPr>
        <w:t>7</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1E398F09" w:rsidR="00D62FA5" w:rsidRPr="004E315F" w:rsidRDefault="00D62FA5" w:rsidP="00D62FA5">
      <w:pPr>
        <w:rPr>
          <w:lang w:val="en-GB" w:bidi="he-IL"/>
        </w:rPr>
      </w:pPr>
      <w:r w:rsidRPr="004E315F">
        <w:t xml:space="preserve">This is the radiative properties of </w:t>
      </w:r>
      <w:r w:rsidR="00987203">
        <w:t>lake features/targets</w:t>
      </w:r>
      <w:r w:rsidRPr="004E315F">
        <w:t xml:space="preserve"> which characterizes the ability of a body to emit thermal radiation energy across the </w:t>
      </w:r>
      <w:r w:rsidR="00987203">
        <w:t xml:space="preserve">lake </w:t>
      </w:r>
      <w:r w:rsidRPr="004E315F">
        <w:t xml:space="preserve">surface into the </w:t>
      </w:r>
      <w:r w:rsidR="00BC1B02" w:rsidRPr="004E315F">
        <w:t xml:space="preserve">air </w:t>
      </w:r>
      <w:r w:rsidRPr="004E315F">
        <w:t>atmosphere (</w:t>
      </w:r>
      <w:proofErr w:type="spellStart"/>
      <w:r w:rsidRPr="004E315F">
        <w:t>Rhinane</w:t>
      </w:r>
      <w:proofErr w:type="spellEnd"/>
      <w:r w:rsidRPr="004E315F">
        <w:t xml:space="preserv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w:t>
      </w:r>
      <w:r w:rsidR="00987203">
        <w:t xml:space="preserve">lake </w:t>
      </w:r>
      <w:r w:rsidRPr="004E315F">
        <w:t xml:space="preserve">surface </w:t>
      </w:r>
      <w:r w:rsidR="00987203">
        <w:t xml:space="preserve">air </w:t>
      </w:r>
      <w:r w:rsidRPr="004E315F">
        <w:t>temperature as shown in equation (</w:t>
      </w:r>
      <w:r w:rsidR="00872290">
        <w:t>8</w:t>
      </w:r>
      <w:r w:rsidRPr="004E315F">
        <w:t>) below</w:t>
      </w:r>
    </w:p>
    <w:p w14:paraId="2754F949" w14:textId="0836B720" w:rsidR="00D62FA5" w:rsidRPr="004E315F"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872290">
        <w:rPr>
          <w:rFonts w:eastAsiaTheme="minorEastAsia"/>
        </w:rPr>
        <w:t>8</w:t>
      </w:r>
      <w:r w:rsidRPr="004E315F">
        <w:rPr>
          <w:rFonts w:eastAsiaTheme="minorEastAsia"/>
        </w:rPr>
        <w:t>)</w:t>
      </w:r>
    </w:p>
    <w:p w14:paraId="22A8DB12" w14:textId="5AC4FFCF"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71FDBAF7"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987203">
        <w:t>9</w:t>
      </w:r>
      <w:r w:rsidRPr="004E315F">
        <w:t xml:space="preserve">) below: </w:t>
      </w:r>
    </w:p>
    <w:p w14:paraId="646AD7A3" w14:textId="35810817" w:rsidR="00D62FA5" w:rsidRPr="004E315F" w:rsidRDefault="00D62FA5" w:rsidP="00D62FA5">
      <w:pPr>
        <w:jc w:val="center"/>
        <w:rPr>
          <w:noProof/>
        </w:rPr>
      </w:pPr>
      <w:r w:rsidRPr="004E315F">
        <w:rPr>
          <w:rFonts w:eastAsiaTheme="minorEastAsia"/>
        </w:rPr>
        <w:t>LS</w:t>
      </w:r>
      <w:r w:rsidR="00987203">
        <w:rPr>
          <w:rFonts w:eastAsiaTheme="minorEastAsia"/>
        </w:rPr>
        <w:t>A</w:t>
      </w:r>
      <w:r w:rsidRPr="004E315F">
        <w:rPr>
          <w:rFonts w:eastAsiaTheme="minorEastAsia"/>
        </w:rPr>
        <w:t xml:space="preserve">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987203">
        <w:rPr>
          <w:rFonts w:eastAsiaTheme="minorEastAsia"/>
        </w:rPr>
        <w:t>9</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670696F8" w:rsidR="00D62FA5" w:rsidRPr="004E315F" w:rsidRDefault="00D62FA5" w:rsidP="00D62FA5">
      <w:pPr>
        <w:spacing w:line="240" w:lineRule="auto"/>
        <w:jc w:val="left"/>
      </w:pPr>
      <w:r w:rsidRPr="004E315F">
        <w:t>LS</w:t>
      </w:r>
      <w:r w:rsidR="00987203">
        <w:t>A</w:t>
      </w:r>
      <w:r w:rsidRPr="004E315F">
        <w:t>T is the LS</w:t>
      </w:r>
      <w:r w:rsidR="009C0F58">
        <w:t>A</w:t>
      </w:r>
      <w:r w:rsidRPr="004E315F">
        <w:t>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w:t>
      </w:r>
      <w:r w:rsidRPr="009C0F58">
        <w:rPr>
          <w:rFonts w:ascii="Calibri" w:hAnsi="Calibri" w:cs="Calibri"/>
          <w:sz w:val="32"/>
          <w:szCs w:val="32"/>
        </w:rPr>
        <w:t>ԑ</w:t>
      </w:r>
      <w:r w:rsidRPr="004E315F">
        <w:t xml:space="preserve"> is the emissivity calculated from equation (v) above </w:t>
      </w:r>
    </w:p>
    <w:p w14:paraId="2A8DF54C" w14:textId="7D16A3EB" w:rsidR="00617647" w:rsidRDefault="00C335C0" w:rsidP="00D62FA5">
      <w:pPr>
        <w:rPr>
          <w:lang w:val="en-GB" w:bidi="he-IL"/>
        </w:rPr>
      </w:pPr>
      <w:r w:rsidRPr="00C335C0">
        <w:rPr>
          <w:lang w:val="en-GB" w:bidi="he-IL"/>
        </w:rPr>
        <w:lastRenderedPageBreak/>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w:t>
      </w:r>
      <w:r w:rsidR="009C0F58">
        <w:rPr>
          <w:lang w:val="en-GB" w:bidi="he-IL"/>
        </w:rPr>
        <w:t>were as</w:t>
      </w:r>
      <w:r w:rsidR="0097447E">
        <w:rPr>
          <w:lang w:val="en-GB" w:bidi="he-IL"/>
        </w:rPr>
        <w:t xml:space="preserv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6AF61C24" w:rsidR="00617647" w:rsidRPr="00D423AB" w:rsidRDefault="00617647" w:rsidP="00617647">
      <w:pPr>
        <w:rPr>
          <w:color w:val="000000" w:themeColor="text1"/>
        </w:rPr>
      </w:pPr>
      <w:r w:rsidRPr="008C4A3C">
        <w:rPr>
          <w:color w:val="000000" w:themeColor="text1"/>
        </w:rPr>
        <w:t xml:space="preserve">To validate the </w:t>
      </w:r>
      <w:r w:rsidR="00F5667C">
        <w:rPr>
          <w:color w:val="000000" w:themeColor="text1"/>
        </w:rPr>
        <w:t>estimated</w:t>
      </w:r>
      <w:r w:rsidRPr="008C4A3C">
        <w:rPr>
          <w:color w:val="000000" w:themeColor="text1"/>
        </w:rPr>
        <w:t xml:space="preserve"> </w:t>
      </w:r>
      <w:r w:rsidR="00173178">
        <w:rPr>
          <w:color w:val="000000" w:themeColor="text1"/>
        </w:rPr>
        <w:t>LSAT values</w:t>
      </w:r>
      <w:r w:rsidRPr="008C4A3C">
        <w:rPr>
          <w:color w:val="000000" w:themeColor="text1"/>
        </w:rPr>
        <w:t xml:space="preserve">, validation data </w:t>
      </w:r>
      <w:r w:rsidR="00F5667C">
        <w:rPr>
          <w:color w:val="000000" w:themeColor="text1"/>
        </w:rPr>
        <w:t>was</w:t>
      </w:r>
      <w:r w:rsidRPr="008C4A3C">
        <w:rPr>
          <w:color w:val="000000" w:themeColor="text1"/>
        </w:rPr>
        <w:t xml:space="preserve"> retrieved from</w:t>
      </w:r>
      <w:r>
        <w:rPr>
          <w:color w:val="000000" w:themeColor="text1"/>
        </w:rPr>
        <w:t xml:space="preserve"> </w:t>
      </w:r>
      <w:r w:rsidR="00510F02">
        <w:rPr>
          <w:color w:val="000000" w:themeColor="text1"/>
        </w:rPr>
        <w:t>NASA’s MODIS</w:t>
      </w:r>
      <w:r w:rsidR="00D423AB">
        <w:rPr>
          <w:color w:val="000000" w:themeColor="text1"/>
        </w:rPr>
        <w:t xml:space="preserve"> </w:t>
      </w:r>
      <w:r w:rsidR="00173178">
        <w:rPr>
          <w:color w:val="000000" w:themeColor="text1"/>
        </w:rPr>
        <w:t>which collects global Sea Surface Temperature</w:t>
      </w:r>
      <w:r w:rsidR="004E4D4C">
        <w:rPr>
          <w:color w:val="000000" w:themeColor="text1"/>
        </w:rPr>
        <w:t xml:space="preserve"> </w:t>
      </w:r>
      <w:r w:rsidR="008B2218">
        <w:rPr>
          <w:color w:val="000000" w:themeColor="text1"/>
        </w:rPr>
        <w:t xml:space="preserve">on a near-daily basis </w:t>
      </w:r>
      <w:r w:rsidR="004E4D4C">
        <w:rPr>
          <w:color w:val="000000" w:themeColor="text1"/>
        </w:rPr>
        <w:t>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t>
      </w:r>
      <w:r w:rsidR="008B2218">
        <w:rPr>
          <w:color w:val="000000" w:themeColor="text1"/>
        </w:rPr>
        <w:t>were then used</w:t>
      </w:r>
      <w:r w:rsidR="006737D7">
        <w:rPr>
          <w:color w:val="000000" w:themeColor="text1"/>
        </w:rPr>
        <w:t xml:space="preserve"> to assess the accuracy of the derived LSAT.</w:t>
      </w:r>
    </w:p>
    <w:p w14:paraId="75DFC371" w14:textId="6003318D" w:rsidR="00617647" w:rsidRDefault="00617647" w:rsidP="00617647">
      <w:r w:rsidRPr="000C565B">
        <w:t xml:space="preserve">The statistical metrics used for validation </w:t>
      </w:r>
      <w:r w:rsidR="00A97DFB">
        <w:t>was the</w:t>
      </w:r>
      <w:r w:rsidRPr="000C565B">
        <w:t xml:space="preserv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w:t>
      </w:r>
      <w:r w:rsidR="00A97DFB">
        <w:t xml:space="preserve">as </w:t>
      </w:r>
      <w:r w:rsidRPr="000C565B">
        <w:t>given by the equations below</w:t>
      </w:r>
    </w:p>
    <w:p w14:paraId="2B697FB5" w14:textId="2CAD3E05"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823351">
        <w:rPr>
          <w:rFonts w:eastAsiaTheme="minorEastAsia"/>
          <w:sz w:val="26"/>
          <w:szCs w:val="26"/>
          <w:lang w:val="en-GB" w:bidi="he-IL"/>
        </w:rPr>
        <w:t>0</w:t>
      </w:r>
      <w:r w:rsidR="00393514" w:rsidRPr="00C170A5">
        <w:rPr>
          <w:rFonts w:eastAsiaTheme="minorEastAsia"/>
          <w:sz w:val="26"/>
          <w:szCs w:val="26"/>
          <w:lang w:val="en-GB" w:bidi="he-IL"/>
        </w:rPr>
        <w:t>)</w:t>
      </w:r>
    </w:p>
    <w:p w14:paraId="09C2B403" w14:textId="6BEDA3F5"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oMath>
      <w:r>
        <w:t xml:space="preserve">is the </w:t>
      </w:r>
      <w:r w:rsidR="00AF3768">
        <w:t xml:space="preserve">mean of the </w:t>
      </w:r>
      <w:r>
        <w:t xml:space="preserve">modeled </w:t>
      </w:r>
      <w:r w:rsidR="00AF3768">
        <w:t>LSAT</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183B97">
        <w:rPr>
          <w:rFonts w:eastAsiaTheme="minorEastAsia"/>
        </w:rPr>
        <w:t xml:space="preserve"> from MODIS</w:t>
      </w:r>
      <w:r w:rsidR="00933E75">
        <w:rPr>
          <w:rFonts w:eastAsiaTheme="minorEastAsia"/>
        </w:rPr>
        <w:t>.</w:t>
      </w:r>
    </w:p>
    <w:p w14:paraId="02026EE9" w14:textId="14D7C02C" w:rsidR="00D62FA5" w:rsidRPr="00694BCC" w:rsidRDefault="00D62FA5" w:rsidP="00D62FA5">
      <w:pPr>
        <w:rPr>
          <w:rFonts w:eastAsiaTheme="minorEastAsia"/>
          <w:sz w:val="24"/>
          <w:szCs w:val="24"/>
        </w:rPr>
      </w:pPr>
    </w:p>
    <w:p w14:paraId="33F40D56" w14:textId="34B05C4F" w:rsidR="00694BCC" w:rsidRDefault="00694BCC" w:rsidP="00D62FA5">
      <w:pPr>
        <w:rPr>
          <w:rFonts w:eastAsiaTheme="minorEastAsia"/>
          <w:iCs/>
          <w:color w:val="00B050"/>
          <w:shd w:val="clear" w:color="auto" w:fill="FFFFFF"/>
        </w:rPr>
      </w:pPr>
    </w:p>
    <w:p w14:paraId="6CD201C9" w14:textId="77777777" w:rsidR="00694BCC" w:rsidRPr="00694BCC" w:rsidRDefault="00694BCC" w:rsidP="00D62FA5">
      <w:pPr>
        <w:rPr>
          <w:rFonts w:eastAsiaTheme="minorEastAsia"/>
          <w:iCs/>
          <w:color w:val="00B050"/>
          <w:shd w:val="clear" w:color="auto" w:fill="FFFFFF"/>
        </w:rPr>
      </w:pPr>
    </w:p>
    <w:p w14:paraId="1ADE3471" w14:textId="598EA120" w:rsidR="00B9656F" w:rsidRDefault="00B9656F" w:rsidP="00D62FA5">
      <w:pPr>
        <w:rPr>
          <w:rFonts w:cs="Arial"/>
          <w:i/>
          <w:iCs/>
          <w:color w:val="00B050"/>
          <w:shd w:val="clear" w:color="auto" w:fill="FFFFFF"/>
        </w:rPr>
      </w:pPr>
    </w:p>
    <w:p w14:paraId="4FC82CCE" w14:textId="44F4AA3F" w:rsidR="00B9656F" w:rsidRDefault="00B9656F" w:rsidP="00D62FA5">
      <w:pPr>
        <w:rPr>
          <w:rFonts w:cs="Arial"/>
          <w:i/>
          <w:iCs/>
          <w:color w:val="00B050"/>
          <w:shd w:val="clear" w:color="auto" w:fill="FFFFFF"/>
        </w:rPr>
      </w:pPr>
    </w:p>
    <w:p w14:paraId="79340C46" w14:textId="77076B45" w:rsidR="00D8430B" w:rsidRDefault="00D8430B" w:rsidP="00D62FA5">
      <w:pPr>
        <w:rPr>
          <w:rFonts w:cs="Arial"/>
          <w:i/>
          <w:iCs/>
          <w:color w:val="00B050"/>
          <w:shd w:val="clear" w:color="auto" w:fill="FFFFFF"/>
        </w:rPr>
      </w:pPr>
    </w:p>
    <w:p w14:paraId="72AB29D4" w14:textId="2B709C48" w:rsidR="00255191" w:rsidRDefault="00255191" w:rsidP="00D62FA5">
      <w:pPr>
        <w:rPr>
          <w:rFonts w:cs="Arial"/>
          <w:i/>
          <w:iCs/>
          <w:color w:val="00B050"/>
          <w:shd w:val="clear" w:color="auto" w:fill="FFFFFF"/>
        </w:rPr>
      </w:pPr>
    </w:p>
    <w:p w14:paraId="1A285026" w14:textId="77777777" w:rsidR="00255191" w:rsidRDefault="00255191" w:rsidP="00D62FA5">
      <w:pPr>
        <w:rPr>
          <w:rFonts w:cs="Arial"/>
          <w:i/>
          <w:iCs/>
          <w:color w:val="00B050"/>
          <w:shd w:val="clear" w:color="auto" w:fill="FFFFFF"/>
        </w:rPr>
      </w:pPr>
    </w:p>
    <w:p w14:paraId="78376191" w14:textId="7FA6EA03" w:rsidR="00D8430B" w:rsidRDefault="00D8430B" w:rsidP="00D62FA5">
      <w:pPr>
        <w:rPr>
          <w:rFonts w:cs="Arial"/>
          <w:i/>
          <w:iCs/>
          <w:color w:val="00B050"/>
          <w:shd w:val="clear" w:color="auto" w:fill="FFFFFF"/>
        </w:rPr>
      </w:pPr>
    </w:p>
    <w:p w14:paraId="416C7C7C" w14:textId="79F08393" w:rsidR="00D8430B" w:rsidRDefault="00D8430B" w:rsidP="00D62FA5">
      <w:pPr>
        <w:rPr>
          <w:rFonts w:cs="Arial"/>
          <w:i/>
          <w:iCs/>
          <w:color w:val="00B050"/>
          <w:shd w:val="clear" w:color="auto" w:fill="FFFFFF"/>
        </w:rPr>
      </w:pP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8D5F61">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356CDFE1" w:rsidR="00B43295" w:rsidRDefault="00B43295" w:rsidP="00B1221A">
      <w:pPr>
        <w:pStyle w:val="NormalWeb"/>
        <w:shd w:val="clear" w:color="auto" w:fill="FFFFFF"/>
        <w:spacing w:after="360" w:afterAutospacing="0" w:line="401" w:lineRule="atLeast"/>
        <w:rPr>
          <w:rFonts w:ascii="Verdana" w:hAnsi="Verdana" w:cs="Arial"/>
          <w:color w:val="000000" w:themeColor="text1"/>
          <w:sz w:val="22"/>
          <w:szCs w:val="22"/>
        </w:rPr>
      </w:pPr>
      <w:r w:rsidRPr="00F83904">
        <w:rPr>
          <w:rFonts w:ascii="Verdana" w:hAnsi="Verdana" w:cs="Arial"/>
          <w:color w:val="000000" w:themeColor="text1"/>
          <w:sz w:val="22"/>
          <w:szCs w:val="22"/>
        </w:rPr>
        <w:t>The internet of things, or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E46B92">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B43295">
      <w:pPr>
        <w:pStyle w:val="NormalWeb"/>
        <w:shd w:val="clear" w:color="auto" w:fill="FFFFFF"/>
        <w:spacing w:before="360" w:beforeAutospacing="0" w:after="360" w:afterAutospacing="0" w:line="401" w:lineRule="atLeast"/>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2261161E" w:rsidR="00B43295" w:rsidRPr="00211985" w:rsidRDefault="00B43295"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6302862F" w14:textId="77777777" w:rsidR="00B43295" w:rsidRPr="0088538F" w:rsidRDefault="00B43295" w:rsidP="00B43295">
      <w:pPr>
        <w:pStyle w:val="NormalWeb"/>
        <w:numPr>
          <w:ilvl w:val="0"/>
          <w:numId w:val="27"/>
        </w:numPr>
        <w:shd w:val="clear" w:color="auto" w:fill="FFFFFF"/>
        <w:spacing w:before="360" w:beforeAutospacing="0" w:after="360" w:afterAutospacing="0" w:line="401" w:lineRule="atLeast"/>
        <w:rPr>
          <w:rFonts w:ascii="Verdana" w:hAnsi="Verdana" w:cs="Arial"/>
          <w:b/>
          <w:bCs/>
          <w:color w:val="000000" w:themeColor="text1"/>
          <w:sz w:val="22"/>
          <w:szCs w:val="22"/>
        </w:rPr>
      </w:pPr>
      <w:r w:rsidRPr="0088538F">
        <w:rPr>
          <w:rFonts w:ascii="Verdana" w:hAnsi="Verdana" w:cs="Arial"/>
          <w:b/>
          <w:bCs/>
          <w:color w:val="000000" w:themeColor="text1"/>
          <w:sz w:val="22"/>
          <w:szCs w:val="22"/>
        </w:rPr>
        <w:t xml:space="preserve">Microcontroller (MCU): </w:t>
      </w:r>
    </w:p>
    <w:p w14:paraId="72E29742" w14:textId="05D90367" w:rsidR="00B43295" w:rsidRPr="00A908AE" w:rsidRDefault="00B43295" w:rsidP="00B43295">
      <w:pPr>
        <w:pStyle w:val="NormalWeb"/>
        <w:shd w:val="clear" w:color="auto" w:fill="FFFFFF"/>
        <w:spacing w:before="360" w:beforeAutospacing="0" w:after="360" w:afterAutospacing="0" w:line="401" w:lineRule="atLeast"/>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w:t>
      </w:r>
      <w:r>
        <w:rPr>
          <w:rFonts w:ascii="Verdana" w:hAnsi="Verdana" w:cs="Open Sans"/>
          <w:color w:val="000000" w:themeColor="text1"/>
          <w:spacing w:val="3"/>
          <w:sz w:val="22"/>
          <w:szCs w:val="22"/>
          <w:shd w:val="clear" w:color="auto" w:fill="FFFFFF"/>
        </w:rPr>
        <w:lastRenderedPageBreak/>
        <w:t>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2"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53334E5F"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 xml:space="preserve">Fig 7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785737C6"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703159">
      <w:pPr>
        <w:pStyle w:val="rtejustify"/>
        <w:numPr>
          <w:ilvl w:val="0"/>
          <w:numId w:val="29"/>
        </w:numPr>
        <w:shd w:val="clear" w:color="auto" w:fill="FFFFFF"/>
        <w:spacing w:line="360" w:lineRule="auto"/>
        <w:jc w:val="both"/>
        <w:rPr>
          <w:rStyle w:val="Strong"/>
          <w:rFonts w:ascii="Verdana" w:eastAsiaTheme="majorEastAsia" w:hAnsi="Verdana"/>
          <w:sz w:val="20"/>
          <w:szCs w:val="20"/>
        </w:rPr>
      </w:pPr>
      <w:r w:rsidRPr="001538A6">
        <w:rPr>
          <w:rStyle w:val="Strong"/>
          <w:rFonts w:ascii="Verdana" w:eastAsiaTheme="majorEastAsia" w:hAnsi="Verdana"/>
          <w:sz w:val="20"/>
          <w:szCs w:val="20"/>
        </w:rPr>
        <w:t xml:space="preserve">Powerfulness: </w:t>
      </w:r>
    </w:p>
    <w:p w14:paraId="2205BAAF" w14:textId="26E765C5" w:rsidR="00B43295" w:rsidRPr="000217B2" w:rsidRDefault="000217B2" w:rsidP="00703159">
      <w:pPr>
        <w:pStyle w:val="rtejustify"/>
        <w:shd w:val="clear" w:color="auto" w:fill="FFFFFF"/>
        <w:spacing w:line="360" w:lineRule="auto"/>
        <w:jc w:val="both"/>
        <w:rPr>
          <w:rStyle w:val="Strong"/>
          <w:rFonts w:ascii="Verdana" w:eastAsiaTheme="majorEastAsia" w:hAnsi="Verdana"/>
          <w:sz w:val="20"/>
          <w:szCs w:val="20"/>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703159">
      <w:pPr>
        <w:pStyle w:val="ListParagraph"/>
        <w:numPr>
          <w:ilvl w:val="0"/>
          <w:numId w:val="29"/>
        </w:numPr>
        <w:shd w:val="clear" w:color="auto" w:fill="FFFFFF"/>
        <w:spacing w:before="100" w:beforeAutospacing="1" w:after="100" w:afterAutospacing="1"/>
        <w:rPr>
          <w:rFonts w:eastAsia="Times New Roman" w:cs="Times New Roman"/>
        </w:rPr>
      </w:pPr>
      <w:r w:rsidRPr="00A908AE">
        <w:rPr>
          <w:rFonts w:eastAsia="Times New Roman" w:cs="Times New Roman"/>
          <w:b/>
          <w:bCs/>
        </w:rPr>
        <w:t>Little to no electronics prerequisites needed</w:t>
      </w:r>
    </w:p>
    <w:p w14:paraId="10ADD994" w14:textId="579F941B" w:rsidR="00855D96" w:rsidRPr="00855D96" w:rsidRDefault="00B43295" w:rsidP="00703159">
      <w:pPr>
        <w:shd w:val="clear" w:color="auto" w:fill="FFFFFF"/>
        <w:spacing w:before="100" w:beforeAutospacing="1" w:after="100" w:afterAutospacing="1"/>
        <w:rPr>
          <w:rFonts w:eastAsia="Times New Roman" w:cs="Times New Roman"/>
        </w:rPr>
      </w:pPr>
      <w:r w:rsidRPr="00A908AE">
        <w:rPr>
          <w:rFonts w:eastAsia="Times New Roman" w:cs="Times New Roman"/>
        </w:rPr>
        <w:lastRenderedPageBreak/>
        <w:t xml:space="preserve">Little </w:t>
      </w:r>
      <w:r w:rsidR="000217B2">
        <w:rPr>
          <w:rFonts w:eastAsia="Times New Roman" w:cs="Times New Roman"/>
        </w:rPr>
        <w:t xml:space="preserve">prior </w:t>
      </w:r>
      <w:r w:rsidRPr="00A908AE">
        <w:rPr>
          <w:rFonts w:eastAsia="Times New Roman" w:cs="Times New Roman"/>
        </w:rPr>
        <w:t>embedded programming languages knowledge and its components is needed here. Unlike for Arduino and other ARM Cortex MCUs, you definitively need a very good and deep electronic background, and 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0E04F4">
      <w:pPr>
        <w:pStyle w:val="ListParagraph"/>
        <w:numPr>
          <w:ilvl w:val="3"/>
          <w:numId w:val="35"/>
        </w:numPr>
        <w:shd w:val="clear" w:color="auto" w:fill="FFFFFF"/>
        <w:spacing w:after="225" w:line="240" w:lineRule="auto"/>
        <w:ind w:hanging="162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950705" w:rsidRDefault="00505E2E" w:rsidP="00950705">
      <w:pPr>
        <w:pStyle w:val="ListParagraph"/>
        <w:numPr>
          <w:ilvl w:val="4"/>
          <w:numId w:val="36"/>
        </w:numPr>
        <w:shd w:val="clear" w:color="auto" w:fill="FFFFFF"/>
        <w:spacing w:after="225" w:line="240" w:lineRule="auto"/>
        <w:rPr>
          <w:rFonts w:eastAsia="Times New Roman" w:cs="Times New Roman"/>
          <w:b/>
          <w:bCs/>
          <w:i/>
          <w:iCs/>
        </w:rPr>
      </w:pPr>
      <w:r w:rsidRPr="00950705">
        <w:rPr>
          <w:rFonts w:eastAsia="Times New Roman" w:cs="Times New Roman"/>
          <w:b/>
          <w:bCs/>
          <w:i/>
          <w:iCs/>
        </w:rPr>
        <w:t>Lake Surface Air Temperature (DHT11 Sensor)</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3"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32CC2BD9" w:rsidR="00950705"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 xml:space="preserve">accuracy of ±2 °C. </w:t>
      </w:r>
    </w:p>
    <w:p w14:paraId="445097B1" w14:textId="3107A2A4" w:rsidR="00546EA8" w:rsidRDefault="00D0589E" w:rsidP="009E1EA5">
      <w:pPr>
        <w:pStyle w:val="ListParagraph"/>
        <w:numPr>
          <w:ilvl w:val="0"/>
          <w:numId w:val="37"/>
        </w:numPr>
        <w:shd w:val="clear" w:color="auto" w:fill="FFFFFF"/>
        <w:spacing w:after="225"/>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9E1EA5">
      <w:pPr>
        <w:pStyle w:val="ListParagraph"/>
        <w:numPr>
          <w:ilvl w:val="0"/>
          <w:numId w:val="37"/>
        </w:numPr>
        <w:shd w:val="clear" w:color="auto" w:fill="FFFFFF"/>
        <w:spacing w:after="225"/>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4">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D42E8DD"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 xml:space="preserve">Fig 8. DHT 11 Sensor module and how it hooks up to the Raspberry-pi Microcontroller </w:t>
      </w:r>
    </w:p>
    <w:p w14:paraId="1B89BA25" w14:textId="07BF7370"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3.3.3.2.1.2 Mode of operation</w:t>
      </w:r>
      <w:r w:rsidRPr="00950705">
        <w:rPr>
          <w:rFonts w:cs="Arial"/>
          <w:b/>
          <w:bCs/>
          <w:shd w:val="clear" w:color="auto" w:fill="FFFFFF"/>
        </w:rPr>
        <w:t xml:space="preserve"> of DHT11 Air Temperature Sensor</w:t>
      </w:r>
    </w:p>
    <w:p w14:paraId="24F22F8A" w14:textId="5D9976CB" w:rsidR="00317195" w:rsidRDefault="00560374" w:rsidP="009E1EA5">
      <w:pPr>
        <w:shd w:val="clear" w:color="auto" w:fill="FFFFFF"/>
        <w:spacing w:before="100" w:beforeAutospacing="1" w:after="100" w:afterAutospacing="1"/>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w:t>
      </w:r>
      <w:r>
        <w:rPr>
          <w:rFonts w:eastAsia="Times New Roman" w:cs="Times New Roman"/>
        </w:rPr>
        <w:lastRenderedPageBreak/>
        <w:t>efficient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5198BD27" w14:textId="0522281F" w:rsidR="00B43295" w:rsidRPr="001D6108" w:rsidRDefault="00D43F21"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 xml:space="preserve">3.3.3.2.2 </w:t>
      </w:r>
      <w:r w:rsidR="00B43295" w:rsidRPr="001D6108">
        <w:rPr>
          <w:rFonts w:eastAsia="Times New Roman" w:cs="Times New Roman"/>
          <w:b/>
          <w:bCs/>
        </w:rPr>
        <w:t>Global Positioning System (GPS) Sensor.</w:t>
      </w:r>
    </w:p>
    <w:p w14:paraId="12142C68" w14:textId="1E5A45AD" w:rsidR="008F6020" w:rsidRPr="008F6020" w:rsidRDefault="006860F7" w:rsidP="00176E1E">
      <w:pPr>
        <w:shd w:val="clear" w:color="auto" w:fill="FFFFFF"/>
        <w:spacing w:before="100" w:beforeAutospacing="1" w:after="100" w:afterAutospacing="1"/>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the whole system will be at any given time</w:t>
      </w:r>
      <w:r w:rsidR="008D1D7A">
        <w:rPr>
          <w:rFonts w:eastAsia="Times New Roman" w:cs="Times New Roman"/>
        </w:rPr>
        <w:t xml:space="preserve"> of collection and dissemination of LSAT data</w:t>
      </w:r>
      <w:r w:rsidR="00B43295" w:rsidRPr="00A908AE">
        <w:rPr>
          <w:rFonts w:eastAsia="Times New Roman" w:cs="Times New Roman"/>
        </w:rPr>
        <w:t>.</w:t>
      </w:r>
    </w:p>
    <w:p w14:paraId="43DFBB28" w14:textId="21C97F21" w:rsidR="00FB00DA" w:rsidRPr="007D20D9" w:rsidRDefault="007D20D9" w:rsidP="00176E1E">
      <w:pPr>
        <w:shd w:val="clear" w:color="auto" w:fill="FFFFFF"/>
        <w:spacing w:before="100" w:beforeAutospacing="1" w:after="100" w:afterAutospacing="1"/>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176E1E">
      <w:pPr>
        <w:shd w:val="clear" w:color="auto" w:fill="FFFFFF"/>
        <w:spacing w:before="100" w:beforeAutospacing="1" w:after="100" w:afterAutospacing="1"/>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7">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222041E0" w:rsidR="00B43295" w:rsidRDefault="00B43295" w:rsidP="00183F3E">
      <w:pPr>
        <w:pStyle w:val="rtejustify"/>
        <w:shd w:val="clear" w:color="auto" w:fill="FFFFFF"/>
        <w:spacing w:before="0" w:beforeAutospacing="0" w:after="225" w:afterAutospacing="0"/>
        <w:jc w:val="center"/>
        <w:rPr>
          <w:rFonts w:ascii="Verdana" w:hAnsi="Verdana" w:cs="Arial"/>
          <w:sz w:val="22"/>
          <w:szCs w:val="22"/>
        </w:rPr>
      </w:pPr>
      <w:r>
        <w:rPr>
          <w:rFonts w:ascii="Verdana" w:hAnsi="Verdana"/>
          <w:i/>
          <w:iCs/>
          <w:sz w:val="22"/>
          <w:szCs w:val="22"/>
        </w:rPr>
        <w:t xml:space="preserve">Fig </w:t>
      </w:r>
      <w:r w:rsidR="00AC16A9">
        <w:rPr>
          <w:rFonts w:ascii="Verdana" w:hAnsi="Verdana"/>
          <w:i/>
          <w:iCs/>
          <w:sz w:val="22"/>
          <w:szCs w:val="22"/>
        </w:rPr>
        <w:t>9</w:t>
      </w:r>
      <w:r>
        <w:rPr>
          <w:rFonts w:ascii="Verdana" w:hAnsi="Verdana"/>
          <w:i/>
          <w:iCs/>
          <w:sz w:val="22"/>
          <w:szCs w:val="22"/>
        </w:rPr>
        <w:t xml:space="preserve"> </w:t>
      </w:r>
      <w:r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12809BAC" w14:textId="2E2D7612" w:rsidR="00505E2E" w:rsidRDefault="00505E2E" w:rsidP="000A7AA5">
      <w:pPr>
        <w:pStyle w:val="Heading3"/>
      </w:pPr>
    </w:p>
    <w:p w14:paraId="21175148" w14:textId="1695E83D" w:rsidR="00145AE8" w:rsidRDefault="00145AE8" w:rsidP="00145AE8"/>
    <w:p w14:paraId="0FFB1EAA" w14:textId="57668D72" w:rsidR="00145AE8" w:rsidRDefault="00145AE8" w:rsidP="00145AE8"/>
    <w:p w14:paraId="144D2E2D" w14:textId="77777777" w:rsidR="00EF3265" w:rsidRPr="00145AE8" w:rsidRDefault="00EF3265" w:rsidP="00145AE8"/>
    <w:p w14:paraId="67873BC4" w14:textId="6CA58419" w:rsidR="00B43295" w:rsidRPr="000A7AA5" w:rsidRDefault="000A7AA5" w:rsidP="000A7AA5">
      <w:pPr>
        <w:pStyle w:val="Heading3"/>
      </w:pPr>
      <w:r w:rsidRPr="000A7AA5">
        <w:lastRenderedPageBreak/>
        <w:t xml:space="preserve">3.3.3.2 </w:t>
      </w:r>
      <w:r w:rsidR="00B43295" w:rsidRPr="000A7AA5">
        <w:t xml:space="preserve">Working and Operation of </w:t>
      </w:r>
      <w:r w:rsidR="00E67909">
        <w:t xml:space="preserve">the Automated </w:t>
      </w:r>
      <w:r w:rsidR="00B43295" w:rsidRPr="000A7AA5">
        <w:t>IoT System</w:t>
      </w:r>
      <w:r w:rsidR="00B37BBC">
        <w:t>.</w:t>
      </w:r>
    </w:p>
    <w:p w14:paraId="4A0CCB68" w14:textId="6F431854" w:rsidR="00B43295" w:rsidRPr="002D733B" w:rsidRDefault="00B43295" w:rsidP="00EF3265">
      <w:pPr>
        <w:pStyle w:val="NormalWeb"/>
        <w:shd w:val="clear" w:color="auto" w:fill="FFFFFF"/>
        <w:spacing w:before="75" w:beforeAutospacing="0" w:after="36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79C3BDCC"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(For our case)</w:t>
      </w:r>
      <w:r w:rsidR="001F567A">
        <w:rPr>
          <w:rFonts w:ascii="Verdana" w:hAnsi="Verdana" w:cs="Arial"/>
          <w:color w:val="000000" w:themeColor="text1"/>
          <w:sz w:val="22"/>
          <w:szCs w:val="22"/>
        </w:rPr>
        <w:t>.</w:t>
      </w:r>
    </w:p>
    <w:p w14:paraId="3ADCD8E7" w14:textId="2EAE8F99"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3DE6A94F" w:rsidR="00B43295" w:rsidRPr="002D733B" w:rsidRDefault="00B43295" w:rsidP="00EF3265">
      <w:pPr>
        <w:pStyle w:val="NormalWeb"/>
        <w:numPr>
          <w:ilvl w:val="0"/>
          <w:numId w:val="31"/>
        </w:numPr>
        <w:shd w:val="clear" w:color="auto" w:fill="FFFFFF"/>
        <w:spacing w:before="120" w:beforeAutospacing="0" w:after="120" w:afterAutospacing="0" w:line="360" w:lineRule="auto"/>
        <w:jc w:val="both"/>
        <w:rPr>
          <w:rFonts w:ascii="Verdana" w:hAnsi="Verdana" w:cs="Arial"/>
          <w:color w:val="000000" w:themeColor="text1"/>
          <w:sz w:val="22"/>
          <w:szCs w:val="22"/>
        </w:rPr>
      </w:pPr>
      <w:r w:rsidRPr="002D733B">
        <w:rPr>
          <w:rFonts w:ascii="Verdana" w:hAnsi="Verdana" w:cs="Arial"/>
          <w:color w:val="000000" w:themeColor="text1"/>
          <w:sz w:val="22"/>
          <w:szCs w:val="22"/>
        </w:rPr>
        <w:t>Communication hardware, that disseminates the collected data.</w:t>
      </w:r>
    </w:p>
    <w:p w14:paraId="439E53CC" w14:textId="26ADC62A" w:rsidR="006011D2" w:rsidRPr="008D5F61" w:rsidRDefault="00506CC3" w:rsidP="00506CC3">
      <w:pPr>
        <w:pStyle w:val="NormalWeb"/>
        <w:shd w:val="clear" w:color="auto" w:fill="FFFFFF"/>
        <w:spacing w:before="75" w:beforeAutospacing="0" w:after="360" w:afterAutospacing="0" w:line="360" w:lineRule="auto"/>
        <w:jc w:val="both"/>
        <w:rPr>
          <w:color w:val="000000" w:themeColor="text1"/>
          <w:lang w:bidi="he-IL"/>
        </w:rPr>
      </w:pPr>
      <w:r>
        <w:rPr>
          <w:noProof/>
          <w:lang w:bidi="he-IL"/>
        </w:rPr>
        <w:drawing>
          <wp:anchor distT="0" distB="0" distL="114300" distR="114300" simplePos="0" relativeHeight="251774976" behindDoc="0" locked="0" layoutInCell="1" allowOverlap="1" wp14:anchorId="744AFF9A" wp14:editId="38F5229A">
            <wp:simplePos x="0" y="0"/>
            <wp:positionH relativeFrom="margin">
              <wp:posOffset>-247015</wp:posOffset>
            </wp:positionH>
            <wp:positionV relativeFrom="paragraph">
              <wp:posOffset>1584546</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8">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295"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00B43295"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00B43295" w:rsidRPr="002D733B">
        <w:rPr>
          <w:rFonts w:ascii="Verdana" w:hAnsi="Verdana" w:cs="Arial"/>
          <w:color w:val="000000" w:themeColor="text1"/>
          <w:sz w:val="22"/>
          <w:szCs w:val="22"/>
        </w:rPr>
        <w:t xml:space="preserve">n IoT systems that run on Raspberry Pi (using POST, GET mechanisms) for analysis or the sensor data can just be locally are analysed. Our IoT system and functionality are </w:t>
      </w:r>
      <w:r w:rsidR="003F52FF">
        <w:rPr>
          <w:rFonts w:ascii="Verdana" w:hAnsi="Verdana" w:cs="Arial"/>
          <w:color w:val="000000" w:themeColor="text1"/>
          <w:sz w:val="22"/>
          <w:szCs w:val="22"/>
        </w:rPr>
        <w:t xml:space="preserve">fully </w:t>
      </w:r>
      <w:r w:rsidR="00B43295"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Fig. 9</w:t>
      </w:r>
      <w:r w:rsidR="003F52FF">
        <w:rPr>
          <w:rFonts w:ascii="Verdana" w:hAnsi="Verdana" w:cs="Arial"/>
          <w:color w:val="000000" w:themeColor="text1"/>
          <w:sz w:val="22"/>
          <w:szCs w:val="22"/>
        </w:rPr>
        <w:t xml:space="preserve"> below.</w:t>
      </w:r>
      <w:r w:rsidR="006011D2" w:rsidRPr="008D5F61">
        <w:rPr>
          <w:color w:val="000000" w:themeColor="text1"/>
          <w:lang w:bidi="he-IL"/>
        </w:rPr>
        <w:t xml:space="preserve"> </w:t>
      </w:r>
    </w:p>
    <w:p w14:paraId="34B34301" w14:textId="77777777" w:rsidR="00506CC3" w:rsidRPr="00A35C99" w:rsidRDefault="00506CC3" w:rsidP="00506CC3">
      <w:pPr>
        <w:shd w:val="clear" w:color="auto" w:fill="FFFFFF" w:themeFill="background1"/>
        <w:tabs>
          <w:tab w:val="left" w:pos="3600"/>
        </w:tabs>
        <w:rPr>
          <w:rFonts w:cs="Arial"/>
          <w:i/>
          <w:iCs/>
          <w:color w:val="000000" w:themeColor="text1"/>
        </w:rPr>
      </w:pPr>
      <w:r w:rsidRPr="00A35C99">
        <w:rPr>
          <w:rFonts w:cs="Arial"/>
          <w:i/>
          <w:iCs/>
          <w:color w:val="000000" w:themeColor="text1"/>
        </w:rPr>
        <w:t xml:space="preserve">Fig 9: </w:t>
      </w:r>
      <w:r w:rsidRPr="003265FB">
        <w:rPr>
          <w:i/>
          <w:iCs/>
          <w:lang w:val="en-GB" w:bidi="he-IL"/>
        </w:rPr>
        <w:t xml:space="preserve">Overall Methodology Workflow for </w:t>
      </w:r>
      <w:r>
        <w:rPr>
          <w:rFonts w:cs="Arial"/>
          <w:i/>
          <w:iCs/>
          <w:color w:val="000000" w:themeColor="text1"/>
        </w:rPr>
        <w:t xml:space="preserve">the </w:t>
      </w:r>
      <w:r w:rsidRPr="00A35C99">
        <w:rPr>
          <w:rFonts w:cs="Arial"/>
          <w:i/>
          <w:iCs/>
          <w:color w:val="000000" w:themeColor="text1"/>
        </w:rPr>
        <w:t>IoT system</w:t>
      </w:r>
      <w:r>
        <w:rPr>
          <w:rFonts w:cs="Arial"/>
          <w:i/>
          <w:iCs/>
          <w:color w:val="000000" w:themeColor="text1"/>
        </w:rPr>
        <w:t>.</w:t>
      </w:r>
    </w:p>
    <w:p w14:paraId="3C689DC8" w14:textId="48FBB8F9"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482A08EA" w:rsidR="00B62FE9" w:rsidRPr="00E9681B" w:rsidRDefault="00107246" w:rsidP="00D03BD9">
      <w:pPr>
        <w:rPr>
          <w:b/>
          <w:bCs/>
          <w:sz w:val="24"/>
          <w:szCs w:val="24"/>
          <w:lang w:val="en-GB" w:bidi="he-IL"/>
        </w:rPr>
      </w:pPr>
      <w:r w:rsidRPr="00E9681B">
        <w:rPr>
          <w:b/>
          <w:bCs/>
          <w:sz w:val="24"/>
          <w:szCs w:val="24"/>
          <w:lang w:val="en-GB" w:bidi="he-IL"/>
        </w:rPr>
        <w:t>4.1 Chl-a Distribution Maps</w:t>
      </w:r>
    </w:p>
    <w:p w14:paraId="51C813D8" w14:textId="02E4B9DE" w:rsidR="005D0A8D" w:rsidRPr="00DD19F8" w:rsidRDefault="009A610A" w:rsidP="00D03BD9">
      <w:pPr>
        <w:rPr>
          <w:lang w:val="en-GB" w:bidi="he-IL"/>
        </w:rPr>
      </w:pPr>
      <w:r>
        <w:rPr>
          <w:noProof/>
        </w:rPr>
        <w:drawing>
          <wp:anchor distT="0" distB="0" distL="114300" distR="114300" simplePos="0" relativeHeight="252000256" behindDoc="0" locked="0" layoutInCell="1" allowOverlap="1" wp14:anchorId="5804F982" wp14:editId="1886F4ED">
            <wp:simplePos x="0" y="0"/>
            <wp:positionH relativeFrom="column">
              <wp:posOffset>2991265</wp:posOffset>
            </wp:positionH>
            <wp:positionV relativeFrom="paragraph">
              <wp:posOffset>307920</wp:posOffset>
            </wp:positionV>
            <wp:extent cx="3776980" cy="2917825"/>
            <wp:effectExtent l="0" t="0" r="0" b="0"/>
            <wp:wrapThrough wrapText="bothSides">
              <wp:wrapPolygon edited="0">
                <wp:start x="0" y="0"/>
                <wp:lineTo x="0" y="21435"/>
                <wp:lineTo x="21462" y="21435"/>
                <wp:lineTo x="2146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6980" cy="2917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519ADF71">
            <wp:simplePos x="0" y="0"/>
            <wp:positionH relativeFrom="column">
              <wp:posOffset>-795655</wp:posOffset>
            </wp:positionH>
            <wp:positionV relativeFrom="paragraph">
              <wp:posOffset>307975</wp:posOffset>
            </wp:positionV>
            <wp:extent cx="3785870" cy="2926080"/>
            <wp:effectExtent l="0" t="0" r="5080" b="7620"/>
            <wp:wrapThrough wrapText="bothSides">
              <wp:wrapPolygon edited="0">
                <wp:start x="0" y="0"/>
                <wp:lineTo x="0" y="21516"/>
                <wp:lineTo x="21520" y="21516"/>
                <wp:lineTo x="2152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5870" cy="2926080"/>
                    </a:xfrm>
                    <a:prstGeom prst="rect">
                      <a:avLst/>
                    </a:prstGeom>
                  </pic:spPr>
                </pic:pic>
              </a:graphicData>
            </a:graphic>
            <wp14:sizeRelH relativeFrom="page">
              <wp14:pctWidth>0</wp14:pctWidth>
            </wp14:sizeRelH>
            <wp14:sizeRelV relativeFrom="page">
              <wp14:pctHeight>0</wp14:pctHeight>
            </wp14:sizeRelV>
          </wp:anchor>
        </w:drawing>
      </w:r>
      <w:r w:rsidR="00DD19F8" w:rsidRPr="00DD19F8">
        <w:rPr>
          <w:lang w:val="en-GB" w:bidi="he-IL"/>
        </w:rPr>
        <w:t>Base</w:t>
      </w:r>
      <w:r w:rsidR="00DD19F8">
        <w:rPr>
          <w:lang w:val="en-GB" w:bidi="he-IL"/>
        </w:rPr>
        <w:t xml:space="preserve">d on the </w:t>
      </w:r>
      <w:r w:rsidR="001E15A9">
        <w:rPr>
          <w:lang w:val="en-GB" w:bidi="he-IL"/>
        </w:rPr>
        <w:t>above methodological progress, the following results were obtained</w:t>
      </w:r>
    </w:p>
    <w:p w14:paraId="3AFB0E17" w14:textId="203157BB" w:rsidR="00E37A98" w:rsidRDefault="00E37A98" w:rsidP="00D03BD9">
      <w:pPr>
        <w:rPr>
          <w:noProof/>
        </w:rPr>
      </w:pPr>
    </w:p>
    <w:p w14:paraId="74BC1558" w14:textId="6DCE7171" w:rsidR="00E37A98" w:rsidRDefault="00E37A98" w:rsidP="00D03BD9">
      <w:pPr>
        <w:rPr>
          <w:noProof/>
        </w:rPr>
      </w:pPr>
    </w:p>
    <w:p w14:paraId="024C5489" w14:textId="444E0A9E" w:rsidR="00E37A98" w:rsidRDefault="00E37A98" w:rsidP="00D03BD9">
      <w:pPr>
        <w:rPr>
          <w:noProof/>
        </w:rPr>
      </w:pP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0A68CFA4" w14:textId="4D9AC36F" w:rsidR="00E37A98" w:rsidRDefault="00E37A98" w:rsidP="00D03BD9">
      <w:pPr>
        <w:rPr>
          <w:noProof/>
        </w:rPr>
      </w:pPr>
    </w:p>
    <w:p w14:paraId="7EEDB4FF" w14:textId="45846914" w:rsidR="00E37A98" w:rsidRDefault="00E37A98" w:rsidP="00D03BD9">
      <w:pPr>
        <w:rPr>
          <w:noProof/>
        </w:rPr>
      </w:pPr>
    </w:p>
    <w:p w14:paraId="06B719DC" w14:textId="23989BB5" w:rsidR="00E37A98" w:rsidRDefault="00E37A98" w:rsidP="00D03BD9">
      <w:pPr>
        <w:rPr>
          <w:noProof/>
        </w:rPr>
      </w:pPr>
    </w:p>
    <w:p w14:paraId="5CD40306" w14:textId="61BE35F7" w:rsidR="00E37A98" w:rsidRDefault="00E37A98" w:rsidP="00D03BD9">
      <w:pPr>
        <w:rPr>
          <w:noProof/>
        </w:rPr>
      </w:pPr>
    </w:p>
    <w:p w14:paraId="59294023" w14:textId="03BF3F4C" w:rsidR="00435E56" w:rsidRDefault="00435E56" w:rsidP="00D03BD9">
      <w:pPr>
        <w:rPr>
          <w:noProof/>
        </w:rPr>
      </w:pPr>
    </w:p>
    <w:p w14:paraId="5AEBE734" w14:textId="27119042" w:rsidR="00435E56" w:rsidRDefault="00435E56" w:rsidP="00D03BD9">
      <w:pPr>
        <w:rPr>
          <w:noProof/>
        </w:rPr>
      </w:pPr>
    </w:p>
    <w:p w14:paraId="67D7E9B3" w14:textId="57211A12" w:rsidR="00435E56" w:rsidRDefault="00224ADA" w:rsidP="00D03BD9">
      <w:pPr>
        <w:rPr>
          <w:noProof/>
        </w:rPr>
      </w:pPr>
      <w:r>
        <w:rPr>
          <w:noProof/>
        </w:rPr>
        <w:lastRenderedPageBreak/>
        <w:drawing>
          <wp:anchor distT="0" distB="0" distL="114300" distR="114300" simplePos="0" relativeHeight="252003328" behindDoc="0" locked="0" layoutInCell="1" allowOverlap="1" wp14:anchorId="1DE516E2" wp14:editId="028AC2B1">
            <wp:simplePos x="0" y="0"/>
            <wp:positionH relativeFrom="column">
              <wp:posOffset>-763905</wp:posOffset>
            </wp:positionH>
            <wp:positionV relativeFrom="paragraph">
              <wp:posOffset>396875</wp:posOffset>
            </wp:positionV>
            <wp:extent cx="3744595" cy="2893695"/>
            <wp:effectExtent l="0" t="0" r="8255" b="1905"/>
            <wp:wrapThrough wrapText="bothSides">
              <wp:wrapPolygon edited="0">
                <wp:start x="0" y="0"/>
                <wp:lineTo x="0" y="21472"/>
                <wp:lineTo x="21538" y="21472"/>
                <wp:lineTo x="2153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4595" cy="2893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2304" behindDoc="0" locked="0" layoutInCell="1" allowOverlap="1" wp14:anchorId="55FF75F6" wp14:editId="6CB3B6A9">
            <wp:simplePos x="0" y="0"/>
            <wp:positionH relativeFrom="column">
              <wp:posOffset>3027045</wp:posOffset>
            </wp:positionH>
            <wp:positionV relativeFrom="paragraph">
              <wp:posOffset>397013</wp:posOffset>
            </wp:positionV>
            <wp:extent cx="3743960" cy="2893695"/>
            <wp:effectExtent l="0" t="0" r="8890" b="1905"/>
            <wp:wrapThrough wrapText="bothSides">
              <wp:wrapPolygon edited="0">
                <wp:start x="0" y="0"/>
                <wp:lineTo x="0" y="21472"/>
                <wp:lineTo x="21541" y="21472"/>
                <wp:lineTo x="2154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3960" cy="2893695"/>
                    </a:xfrm>
                    <a:prstGeom prst="rect">
                      <a:avLst/>
                    </a:prstGeom>
                  </pic:spPr>
                </pic:pic>
              </a:graphicData>
            </a:graphic>
            <wp14:sizeRelH relativeFrom="page">
              <wp14:pctWidth>0</wp14:pctWidth>
            </wp14:sizeRelH>
            <wp14:sizeRelV relativeFrom="page">
              <wp14:pctHeight>0</wp14:pctHeight>
            </wp14:sizeRelV>
          </wp:anchor>
        </w:drawing>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505F11E3" w14:textId="7685D1D4" w:rsidR="00E37A98" w:rsidRDefault="00E37A98" w:rsidP="00D03BD9">
      <w:pPr>
        <w:rPr>
          <w:noProof/>
        </w:rPr>
      </w:pPr>
    </w:p>
    <w:p w14:paraId="69BA5BB4" w14:textId="483CC6D9" w:rsidR="00E37A98" w:rsidRDefault="00E37A98" w:rsidP="00D03BD9">
      <w:pPr>
        <w:rPr>
          <w:noProof/>
        </w:rPr>
      </w:pPr>
    </w:p>
    <w:p w14:paraId="62BB3C6F" w14:textId="6E404363" w:rsidR="00E37A98" w:rsidRDefault="00E37A98" w:rsidP="00D03BD9">
      <w:pPr>
        <w:rPr>
          <w:noProof/>
        </w:rPr>
      </w:pPr>
    </w:p>
    <w:p w14:paraId="5E7E6B61" w14:textId="057DA787" w:rsidR="00E37A98" w:rsidRDefault="00E37A98" w:rsidP="00D03BD9">
      <w:pPr>
        <w:rPr>
          <w:noProof/>
        </w:rPr>
      </w:pPr>
    </w:p>
    <w:p w14:paraId="517AC2A5" w14:textId="77777777" w:rsidR="00003930" w:rsidRDefault="00003930" w:rsidP="00D03BD9">
      <w:pPr>
        <w:rPr>
          <w:noProof/>
        </w:rPr>
      </w:pPr>
    </w:p>
    <w:p w14:paraId="6106DEA6" w14:textId="03D6B5B9"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46E9C486" w14:textId="1B60E35B" w:rsidR="00E37A98" w:rsidRDefault="008862E8" w:rsidP="00D03BD9">
      <w:pPr>
        <w:rPr>
          <w:noProof/>
        </w:rPr>
      </w:pPr>
      <w:r>
        <w:rPr>
          <w:noProof/>
        </w:rPr>
        <w:lastRenderedPageBreak/>
        <w:drawing>
          <wp:anchor distT="0" distB="0" distL="114300" distR="114300" simplePos="0" relativeHeight="252010496" behindDoc="0" locked="0" layoutInCell="1" allowOverlap="1" wp14:anchorId="13DFD68A" wp14:editId="51B3D515">
            <wp:simplePos x="0" y="0"/>
            <wp:positionH relativeFrom="column">
              <wp:posOffset>-844495</wp:posOffset>
            </wp:positionH>
            <wp:positionV relativeFrom="paragraph">
              <wp:posOffset>290830</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1520" behindDoc="0" locked="0" layoutInCell="1" allowOverlap="1" wp14:anchorId="72A65B7A" wp14:editId="54893973">
            <wp:simplePos x="0" y="0"/>
            <wp:positionH relativeFrom="column">
              <wp:posOffset>3009900</wp:posOffset>
            </wp:positionH>
            <wp:positionV relativeFrom="paragraph">
              <wp:posOffset>299085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p>
    <w:p w14:paraId="576DE837" w14:textId="57BC43A6" w:rsidR="00E37A98" w:rsidRDefault="00E37A98" w:rsidP="00D03BD9">
      <w:pPr>
        <w:rPr>
          <w:noProof/>
        </w:rPr>
      </w:pPr>
    </w:p>
    <w:p w14:paraId="73B359E4" w14:textId="782B6E7D" w:rsidR="00E37A98" w:rsidRDefault="00E37A98" w:rsidP="00D03BD9">
      <w:pPr>
        <w:rPr>
          <w:noProof/>
        </w:rPr>
      </w:pPr>
    </w:p>
    <w:p w14:paraId="353A9D28" w14:textId="24ABE92A" w:rsidR="00043F70" w:rsidRDefault="00043F70" w:rsidP="00D03BD9">
      <w:pPr>
        <w:rPr>
          <w:noProof/>
        </w:rPr>
      </w:pPr>
    </w:p>
    <w:p w14:paraId="721CBDBB" w14:textId="53A7A817" w:rsidR="00043F70" w:rsidRDefault="00043F70" w:rsidP="00D03BD9">
      <w:pPr>
        <w:rPr>
          <w:noProof/>
        </w:rPr>
      </w:pPr>
    </w:p>
    <w:p w14:paraId="61E86F9E" w14:textId="2D0EE481" w:rsidR="00043F70" w:rsidRDefault="00043F70" w:rsidP="00D03BD9">
      <w:pPr>
        <w:rPr>
          <w:noProof/>
        </w:rPr>
      </w:pPr>
    </w:p>
    <w:p w14:paraId="2F60F61E" w14:textId="35CE9ACA" w:rsidR="00043F70" w:rsidRDefault="00043F70" w:rsidP="00D03BD9">
      <w:pPr>
        <w:rPr>
          <w:noProof/>
        </w:rPr>
      </w:pPr>
    </w:p>
    <w:p w14:paraId="52151292" w14:textId="77777777" w:rsidR="00043F70" w:rsidRDefault="00043F70" w:rsidP="00D03BD9">
      <w:pPr>
        <w:rPr>
          <w:noProof/>
        </w:rPr>
      </w:pPr>
    </w:p>
    <w:p w14:paraId="218BD681" w14:textId="5DB66423" w:rsidR="00E37A98" w:rsidRDefault="00E37A98" w:rsidP="00D03BD9">
      <w:pPr>
        <w:rPr>
          <w:noProof/>
        </w:rPr>
      </w:pPr>
    </w:p>
    <w:p w14:paraId="392C82BC" w14:textId="0001F5BA" w:rsidR="00B31F7D" w:rsidRDefault="00B31F7D" w:rsidP="00D03BD9">
      <w:pPr>
        <w:rPr>
          <w:noProof/>
        </w:rPr>
      </w:pPr>
    </w:p>
    <w:p w14:paraId="663C82A9" w14:textId="3A6D8009" w:rsidR="00B31F7D" w:rsidRDefault="00B31F7D" w:rsidP="00D03BD9">
      <w:pPr>
        <w:rPr>
          <w:noProof/>
        </w:rPr>
      </w:pPr>
    </w:p>
    <w:p w14:paraId="15D5BD87" w14:textId="43D498DE" w:rsidR="00B31F7D" w:rsidRDefault="00B31F7D" w:rsidP="00D03BD9">
      <w:pPr>
        <w:rPr>
          <w:noProof/>
        </w:rPr>
      </w:pPr>
    </w:p>
    <w:p w14:paraId="4DF958A9" w14:textId="71CB2754" w:rsidR="00B31F7D" w:rsidRDefault="00B31F7D" w:rsidP="00D03BD9">
      <w:pPr>
        <w:rPr>
          <w:noProof/>
        </w:rPr>
      </w:pPr>
    </w:p>
    <w:p w14:paraId="19B0BCDA" w14:textId="2C49AA13" w:rsidR="00B31F7D" w:rsidRDefault="00B31F7D" w:rsidP="00D03BD9">
      <w:pPr>
        <w:rPr>
          <w:noProof/>
        </w:rPr>
      </w:pPr>
    </w:p>
    <w:p w14:paraId="210E5B31" w14:textId="77777777" w:rsidR="00B31F7D" w:rsidRDefault="00B31F7D" w:rsidP="00D03BD9">
      <w:pPr>
        <w:rPr>
          <w:noProof/>
        </w:rPr>
      </w:pPr>
    </w:p>
    <w:p w14:paraId="0D76470E" w14:textId="543EA30F" w:rsidR="00043F70" w:rsidRDefault="00C425CB" w:rsidP="00043F70">
      <w:pPr>
        <w:rPr>
          <w:lang w:val="en-GB" w:bidi="he-IL"/>
        </w:rPr>
      </w:pPr>
      <w:r w:rsidRPr="00C425CB">
        <w:rPr>
          <w:noProof/>
        </w:rPr>
        <w:lastRenderedPageBreak/>
        <w:t xml:space="preserve"> </w:t>
      </w:r>
      <w:r w:rsidR="00043F70">
        <w:rPr>
          <w:lang w:val="en-GB" w:bidi="he-IL"/>
        </w:rPr>
        <w:t>Accuracy Assessment.</w:t>
      </w:r>
    </w:p>
    <w:p w14:paraId="2DDDCA60" w14:textId="5BD3933F" w:rsidR="00B31F7D" w:rsidRDefault="00B31F7D" w:rsidP="00043F70">
      <w:pPr>
        <w:rPr>
          <w:lang w:val="en-GB" w:bidi="he-IL"/>
        </w:rPr>
      </w:pPr>
      <w:r>
        <w:rPr>
          <w:noProof/>
        </w:rPr>
        <w:drawing>
          <wp:anchor distT="0" distB="0" distL="114300" distR="114300" simplePos="0" relativeHeight="252037120" behindDoc="0" locked="0" layoutInCell="1" allowOverlap="1" wp14:anchorId="59F4ECD2" wp14:editId="7ACB20CD">
            <wp:simplePos x="0" y="0"/>
            <wp:positionH relativeFrom="column">
              <wp:posOffset>3086100</wp:posOffset>
            </wp:positionH>
            <wp:positionV relativeFrom="paragraph">
              <wp:posOffset>390525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5072" behindDoc="0" locked="0" layoutInCell="1" allowOverlap="1" wp14:anchorId="6AF7FCFD" wp14:editId="5560B9F7">
            <wp:simplePos x="0" y="0"/>
            <wp:positionH relativeFrom="column">
              <wp:posOffset>-715010</wp:posOffset>
            </wp:positionH>
            <wp:positionV relativeFrom="paragraph">
              <wp:posOffset>390525</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r w:rsidRPr="00593A9C">
        <w:rPr>
          <w:noProof/>
          <w:lang w:val="en-GB" w:bidi="he-IL"/>
        </w:rPr>
        <mc:AlternateContent>
          <mc:Choice Requires="wps">
            <w:drawing>
              <wp:anchor distT="45720" distB="45720" distL="114300" distR="114300" simplePos="0" relativeHeight="252036096" behindDoc="0" locked="0" layoutInCell="1" allowOverlap="1" wp14:anchorId="208BAE2E" wp14:editId="28DD85BF">
                <wp:simplePos x="0" y="0"/>
                <wp:positionH relativeFrom="column">
                  <wp:posOffset>-205740</wp:posOffset>
                </wp:positionH>
                <wp:positionV relativeFrom="paragraph">
                  <wp:posOffset>697230</wp:posOffset>
                </wp:positionV>
                <wp:extent cx="9429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37490"/>
                        </a:xfrm>
                        <a:prstGeom prst="rect">
                          <a:avLst/>
                        </a:prstGeom>
                        <a:solidFill>
                          <a:srgbClr val="FFFFFF"/>
                        </a:solidFill>
                        <a:ln w="9525">
                          <a:solidFill>
                            <a:schemeClr val="bg1"/>
                          </a:solidFill>
                          <a:miter lim="800000"/>
                          <a:headEnd/>
                          <a:tailEnd/>
                        </a:ln>
                      </wps:spPr>
                      <wps:txbx>
                        <w:txbxContent>
                          <w:p w14:paraId="3FA1FF8E" w14:textId="77777777" w:rsidR="00E3720E" w:rsidRPr="00E67FEA" w:rsidRDefault="00E3720E" w:rsidP="00E3720E">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BAE2E" id="Text Box 2" o:spid="_x0000_s1032" type="#_x0000_t202" style="position:absolute;left:0;text-align:left;margin-left:-16.2pt;margin-top:54.9pt;width:74.25pt;height:18.7pt;z-index:25203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" strokecolor="white [3212]">
                <v:textbox>
                  <w:txbxContent>
                    <w:p w14:paraId="3FA1FF8E" w14:textId="77777777" w:rsidR="00E3720E" w:rsidRPr="00E67FEA" w:rsidRDefault="00E3720E" w:rsidP="00E3720E">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Pr="00593A9C">
        <w:rPr>
          <w:noProof/>
          <w:lang w:val="en-GB" w:bidi="he-IL"/>
        </w:rPr>
        <mc:AlternateContent>
          <mc:Choice Requires="wps">
            <w:drawing>
              <wp:anchor distT="45720" distB="45720" distL="114300" distR="114300" simplePos="0" relativeHeight="252038144" behindDoc="0" locked="0" layoutInCell="1" allowOverlap="1" wp14:anchorId="1A6185CE" wp14:editId="5A93DF0E">
                <wp:simplePos x="0" y="0"/>
                <wp:positionH relativeFrom="column">
                  <wp:posOffset>3704342</wp:posOffset>
                </wp:positionH>
                <wp:positionV relativeFrom="paragraph">
                  <wp:posOffset>735468</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44D5CB8B" w14:textId="7777777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185CE" id="_x0000_s1033" type="#_x0000_t202" style="position:absolute;left:0;text-align:left;margin-left:291.7pt;margin-top:57.9pt;width:78.5pt;height:18.7pt;z-index:25203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" strokecolor="white [3212]">
                <v:textbox>
                  <w:txbxContent>
                    <w:p w14:paraId="44D5CB8B" w14:textId="77777777" w:rsidR="00E3720E" w:rsidRPr="008C0888" w:rsidRDefault="00E3720E" w:rsidP="00E3720E">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58EE6EFB" w14:textId="77777777" w:rsidR="00E3720E" w:rsidRPr="00E67FEA" w:rsidRDefault="00E3720E" w:rsidP="00E3720E">
                      <w:pPr>
                        <w:spacing w:line="240" w:lineRule="auto"/>
                        <w:rPr>
                          <w:sz w:val="16"/>
                          <w:szCs w:val="16"/>
                        </w:rPr>
                      </w:pPr>
                    </w:p>
                  </w:txbxContent>
                </v:textbox>
                <w10:wrap type="square"/>
              </v:shape>
            </w:pict>
          </mc:Fallback>
        </mc:AlternateContent>
      </w:r>
    </w:p>
    <w:p w14:paraId="524A660F" w14:textId="23B34711" w:rsidR="00E3720E" w:rsidRDefault="00E3720E" w:rsidP="007210F5">
      <w:pPr>
        <w:rPr>
          <w:b/>
          <w:bCs/>
          <w:lang w:val="en-GB" w:bidi="he-IL"/>
        </w:rPr>
      </w:pPr>
    </w:p>
    <w:p w14:paraId="524CA4AE" w14:textId="61569966" w:rsidR="00E3720E" w:rsidRDefault="00E3720E" w:rsidP="007210F5">
      <w:pPr>
        <w:rPr>
          <w:b/>
          <w:bCs/>
          <w:lang w:val="en-GB" w:bidi="he-IL"/>
        </w:rPr>
      </w:pPr>
    </w:p>
    <w:p w14:paraId="1DC8AB4D" w14:textId="77777777" w:rsidR="00B31F7D" w:rsidRDefault="00B31F7D" w:rsidP="007210F5">
      <w:pPr>
        <w:rPr>
          <w:b/>
          <w:bCs/>
          <w:lang w:val="en-GB" w:bidi="he-IL"/>
        </w:rPr>
      </w:pPr>
    </w:p>
    <w:p w14:paraId="5247D75D" w14:textId="7A90BDA7" w:rsidR="00E3720E" w:rsidRDefault="00116CFA" w:rsidP="007210F5">
      <w:pPr>
        <w:rPr>
          <w:b/>
          <w:bCs/>
          <w:lang w:val="en-GB" w:bidi="he-IL"/>
        </w:rPr>
      </w:pPr>
      <w:r>
        <w:rPr>
          <w:noProof/>
        </w:rPr>
        <w:drawing>
          <wp:anchor distT="0" distB="0" distL="114300" distR="114300" simplePos="0" relativeHeight="252044288" behindDoc="0" locked="0" layoutInCell="1" allowOverlap="1" wp14:anchorId="3DC13172" wp14:editId="4C269B52">
            <wp:simplePos x="0" y="0"/>
            <wp:positionH relativeFrom="column">
              <wp:posOffset>-627822</wp:posOffset>
            </wp:positionH>
            <wp:positionV relativeFrom="paragraph">
              <wp:posOffset>434975</wp:posOffset>
            </wp:positionV>
            <wp:extent cx="3784600" cy="2383790"/>
            <wp:effectExtent l="0" t="0" r="6350" b="0"/>
            <wp:wrapThrough wrapText="bothSides">
              <wp:wrapPolygon edited="0">
                <wp:start x="0" y="0"/>
                <wp:lineTo x="0" y="21404"/>
                <wp:lineTo x="21528" y="21404"/>
                <wp:lineTo x="2152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84600" cy="2383790"/>
                    </a:xfrm>
                    <a:prstGeom prst="rect">
                      <a:avLst/>
                    </a:prstGeom>
                  </pic:spPr>
                </pic:pic>
              </a:graphicData>
            </a:graphic>
            <wp14:sizeRelH relativeFrom="page">
              <wp14:pctWidth>0</wp14:pctWidth>
            </wp14:sizeRelH>
            <wp14:sizeRelV relativeFrom="page">
              <wp14:pctHeight>0</wp14:pctHeight>
            </wp14:sizeRelV>
          </wp:anchor>
        </w:drawing>
      </w:r>
    </w:p>
    <w:p w14:paraId="7B48BAC0" w14:textId="1895B1FD" w:rsidR="00E3720E" w:rsidRDefault="00E3720E" w:rsidP="007210F5">
      <w:pPr>
        <w:rPr>
          <w:b/>
          <w:bCs/>
          <w:lang w:val="en-GB" w:bidi="he-IL"/>
        </w:rPr>
      </w:pPr>
    </w:p>
    <w:p w14:paraId="6EDFEAA1" w14:textId="09527168" w:rsidR="00E3720E" w:rsidRDefault="000E7C79" w:rsidP="007210F5">
      <w:pPr>
        <w:rPr>
          <w:b/>
          <w:bCs/>
          <w:lang w:val="en-GB" w:bidi="he-IL"/>
        </w:rPr>
      </w:pPr>
      <w:r w:rsidRPr="00593A9C">
        <w:rPr>
          <w:noProof/>
          <w:lang w:val="en-GB" w:bidi="he-IL"/>
        </w:rPr>
        <mc:AlternateContent>
          <mc:Choice Requires="wps">
            <w:drawing>
              <wp:anchor distT="45720" distB="45720" distL="114300" distR="114300" simplePos="0" relativeHeight="252045312" behindDoc="0" locked="0" layoutInCell="1" allowOverlap="1" wp14:anchorId="1227A87B" wp14:editId="6834FBAD">
                <wp:simplePos x="0" y="0"/>
                <wp:positionH relativeFrom="column">
                  <wp:posOffset>-120264</wp:posOffset>
                </wp:positionH>
                <wp:positionV relativeFrom="paragraph">
                  <wp:posOffset>70402</wp:posOffset>
                </wp:positionV>
                <wp:extent cx="1007110" cy="254635"/>
                <wp:effectExtent l="0" t="0" r="21590" b="1206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110" cy="254635"/>
                        </a:xfrm>
                        <a:prstGeom prst="rect">
                          <a:avLst/>
                        </a:prstGeom>
                        <a:solidFill>
                          <a:srgbClr val="FFFFFF"/>
                        </a:solidFill>
                        <a:ln w="9525">
                          <a:solidFill>
                            <a:schemeClr val="bg1"/>
                          </a:solidFill>
                          <a:miter lim="800000"/>
                          <a:headEnd/>
                          <a:tailEnd/>
                        </a:ln>
                      </wps:spPr>
                      <wps:txbx>
                        <w:txbxContent>
                          <w:p w14:paraId="6EEF60D2" w14:textId="7777777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A87B" id="_x0000_s1034" type="#_x0000_t202" style="position:absolute;left:0;text-align:left;margin-left:-9.45pt;margin-top:5.55pt;width:79.3pt;height:20.05pt;z-index:25204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" strokecolor="white [3212]">
                <v:textbox>
                  <w:txbxContent>
                    <w:p w14:paraId="6EEF60D2" w14:textId="77777777" w:rsidR="000E7C79" w:rsidRPr="00CB6CDD" w:rsidRDefault="000E7C79" w:rsidP="000E7C79">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Pr>
                          <w:rFonts w:ascii="Segoe UI" w:eastAsia="Times New Roman" w:hAnsi="Segoe UI" w:cs="Segoe UI"/>
                          <w:color w:val="000000" w:themeColor="text1"/>
                          <w:sz w:val="18"/>
                          <w:szCs w:val="18"/>
                        </w:rPr>
                        <w:t>1653</w:t>
                      </w:r>
                    </w:p>
                    <w:p w14:paraId="70625917" w14:textId="77777777" w:rsidR="000E7C79" w:rsidRPr="001F0736" w:rsidRDefault="000E7C79" w:rsidP="000E7C79">
                      <w:pPr>
                        <w:spacing w:line="240" w:lineRule="auto"/>
                        <w:rPr>
                          <w:rFonts w:ascii="Segoe UI" w:eastAsia="Times New Roman" w:hAnsi="Segoe UI" w:cs="Segoe UI"/>
                          <w:color w:val="000000" w:themeColor="text1"/>
                          <w:sz w:val="18"/>
                          <w:szCs w:val="18"/>
                        </w:rPr>
                      </w:pPr>
                    </w:p>
                    <w:p w14:paraId="0800AA7D" w14:textId="77777777" w:rsidR="000E7C79" w:rsidRPr="00E67FEA" w:rsidRDefault="000E7C79" w:rsidP="000E7C79">
                      <w:pPr>
                        <w:spacing w:after="0" w:line="240" w:lineRule="auto"/>
                        <w:rPr>
                          <w:sz w:val="16"/>
                          <w:szCs w:val="16"/>
                        </w:rPr>
                      </w:pPr>
                    </w:p>
                  </w:txbxContent>
                </v:textbox>
                <w10:wrap type="square"/>
              </v:shape>
            </w:pict>
          </mc:Fallback>
        </mc:AlternateContent>
      </w:r>
    </w:p>
    <w:p w14:paraId="6E424EA1" w14:textId="00CF61A4" w:rsidR="00E3720E" w:rsidRDefault="00E3720E" w:rsidP="007210F5">
      <w:pPr>
        <w:rPr>
          <w:b/>
          <w:bCs/>
          <w:lang w:val="en-GB" w:bidi="he-IL"/>
        </w:rPr>
      </w:pPr>
    </w:p>
    <w:p w14:paraId="2EE17A77" w14:textId="1B23EF51" w:rsidR="00E3720E" w:rsidRDefault="00E3720E" w:rsidP="007210F5">
      <w:pPr>
        <w:rPr>
          <w:b/>
          <w:bCs/>
          <w:lang w:val="en-GB" w:bidi="he-IL"/>
        </w:rPr>
      </w:pPr>
    </w:p>
    <w:p w14:paraId="4CA0AB5D" w14:textId="4ADAE211" w:rsidR="00E3720E" w:rsidRDefault="00E3720E" w:rsidP="007210F5">
      <w:pPr>
        <w:rPr>
          <w:b/>
          <w:bCs/>
          <w:lang w:val="en-GB" w:bidi="he-IL"/>
        </w:rPr>
      </w:pPr>
    </w:p>
    <w:p w14:paraId="4A1F8F13" w14:textId="37C0B122" w:rsidR="00E3720E" w:rsidRDefault="00E3720E" w:rsidP="007210F5">
      <w:pPr>
        <w:rPr>
          <w:b/>
          <w:bCs/>
          <w:lang w:val="en-GB" w:bidi="he-IL"/>
        </w:rPr>
      </w:pPr>
    </w:p>
    <w:p w14:paraId="76582809" w14:textId="2F04D470" w:rsidR="00E3720E" w:rsidRDefault="00E3720E" w:rsidP="007210F5">
      <w:pPr>
        <w:rPr>
          <w:b/>
          <w:bCs/>
          <w:lang w:val="en-GB" w:bidi="he-IL"/>
        </w:rPr>
      </w:pPr>
    </w:p>
    <w:p w14:paraId="67568734" w14:textId="7D8DD0C5" w:rsidR="00E3720E" w:rsidRDefault="00E3720E" w:rsidP="007210F5">
      <w:pPr>
        <w:rPr>
          <w:b/>
          <w:bCs/>
          <w:lang w:val="en-GB" w:bidi="he-IL"/>
        </w:rPr>
      </w:pPr>
    </w:p>
    <w:p w14:paraId="448F1193" w14:textId="77777777" w:rsidR="00E3720E" w:rsidRDefault="00E3720E" w:rsidP="007210F5">
      <w:pPr>
        <w:rPr>
          <w:b/>
          <w:bCs/>
          <w:lang w:val="en-GB" w:bidi="he-IL"/>
        </w:rPr>
      </w:pPr>
    </w:p>
    <w:p w14:paraId="1BAA000F" w14:textId="61C1E086" w:rsidR="007210F5" w:rsidRDefault="00326D31" w:rsidP="007210F5">
      <w:pPr>
        <w:rPr>
          <w:b/>
          <w:bCs/>
          <w:sz w:val="24"/>
          <w:szCs w:val="24"/>
          <w:lang w:val="en-GB" w:bidi="he-IL"/>
        </w:rPr>
      </w:pPr>
      <w:r>
        <w:rPr>
          <w:noProof/>
        </w:rPr>
        <w:lastRenderedPageBreak/>
        <w:drawing>
          <wp:anchor distT="0" distB="0" distL="114300" distR="114300" simplePos="0" relativeHeight="251991040" behindDoc="0" locked="0" layoutInCell="1" allowOverlap="1" wp14:anchorId="6B15DDE7" wp14:editId="78D7ACE9">
            <wp:simplePos x="0" y="0"/>
            <wp:positionH relativeFrom="column">
              <wp:posOffset>-826273</wp:posOffset>
            </wp:positionH>
            <wp:positionV relativeFrom="paragraph">
              <wp:posOffset>476885</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5F44DC">
        <w:rPr>
          <w:b/>
          <w:bCs/>
          <w:noProof/>
          <w:lang w:val="en-GB" w:bidi="he-IL"/>
        </w:rPr>
        <w:drawing>
          <wp:anchor distT="0" distB="0" distL="114300" distR="114300" simplePos="0" relativeHeight="251988992" behindDoc="0" locked="0" layoutInCell="1" allowOverlap="1" wp14:anchorId="490F2F0C" wp14:editId="684943DD">
            <wp:simplePos x="0" y="0"/>
            <wp:positionH relativeFrom="column">
              <wp:posOffset>3005455</wp:posOffset>
            </wp:positionH>
            <wp:positionV relativeFrom="paragraph">
              <wp:posOffset>476885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sidR="00F94874" w:rsidRPr="002F133B">
        <w:rPr>
          <w:b/>
          <w:bCs/>
          <w:noProof/>
          <w:sz w:val="24"/>
          <w:szCs w:val="24"/>
          <w:lang w:val="en-GB" w:bidi="he-IL"/>
        </w:rPr>
        <w:t xml:space="preserve"> </w:t>
      </w:r>
      <w:r w:rsidR="004D6C05" w:rsidRPr="002F133B">
        <w:rPr>
          <w:b/>
          <w:bCs/>
          <w:noProof/>
          <w:sz w:val="24"/>
          <w:szCs w:val="24"/>
          <w:lang w:val="en-GB" w:bidi="he-IL"/>
        </w:rPr>
        <w:t xml:space="preserve"> </w:t>
      </w:r>
      <w:r w:rsidR="009C5B92" w:rsidRPr="002F133B">
        <w:rPr>
          <w:b/>
          <w:bCs/>
          <w:noProof/>
          <w:sz w:val="24"/>
          <w:szCs w:val="24"/>
          <w:lang w:val="en-GB" w:bidi="he-IL"/>
        </w:rPr>
        <w:t xml:space="preserve"> </w:t>
      </w:r>
      <w:r w:rsidR="007210F5" w:rsidRPr="002F133B">
        <w:rPr>
          <w:b/>
          <w:bCs/>
          <w:sz w:val="24"/>
          <w:szCs w:val="24"/>
          <w:lang w:val="en-GB" w:bidi="he-IL"/>
        </w:rPr>
        <w:t xml:space="preserve">4.2 LSAT For corresponding reported HABs Events </w:t>
      </w:r>
    </w:p>
    <w:p w14:paraId="20704695" w14:textId="0E5073A9" w:rsidR="0041653E" w:rsidRDefault="0041653E" w:rsidP="007210F5">
      <w:pPr>
        <w:rPr>
          <w:b/>
          <w:bCs/>
          <w:sz w:val="24"/>
          <w:szCs w:val="24"/>
          <w:lang w:val="en-GB" w:bidi="he-IL"/>
        </w:rPr>
      </w:pPr>
    </w:p>
    <w:p w14:paraId="3F71D058" w14:textId="0C52916B" w:rsidR="0041653E" w:rsidRDefault="0041653E" w:rsidP="007210F5">
      <w:pPr>
        <w:rPr>
          <w:b/>
          <w:bCs/>
          <w:sz w:val="24"/>
          <w:szCs w:val="24"/>
          <w:lang w:val="en-GB" w:bidi="he-IL"/>
        </w:rPr>
      </w:pP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2E68D235" w14:textId="14A33C03" w:rsidR="008728F7" w:rsidRDefault="008728F7" w:rsidP="00D03BD9">
      <w:pPr>
        <w:rPr>
          <w:noProof/>
        </w:rPr>
      </w:pPr>
    </w:p>
    <w:p w14:paraId="0867B348" w14:textId="7056041D" w:rsidR="008728F7" w:rsidRDefault="008728F7" w:rsidP="00D03BD9">
      <w:pPr>
        <w:rPr>
          <w:noProof/>
        </w:rPr>
      </w:pPr>
    </w:p>
    <w:p w14:paraId="27EA48B4" w14:textId="372805AE" w:rsidR="008728F7" w:rsidRDefault="008728F7" w:rsidP="00D03BD9">
      <w:pPr>
        <w:rPr>
          <w:noProof/>
        </w:rPr>
      </w:pPr>
    </w:p>
    <w:p w14:paraId="069B2B73" w14:textId="56437DEF" w:rsidR="00F351C1" w:rsidRDefault="005C0994" w:rsidP="00D03BD9">
      <w:pPr>
        <w:rPr>
          <w:b/>
          <w:bCs/>
          <w:noProof/>
          <w:lang w:val="en-GB" w:bidi="he-IL"/>
        </w:rPr>
      </w:pPr>
      <w:r w:rsidRPr="005C0994">
        <w:rPr>
          <w:noProof/>
        </w:rPr>
        <w:t xml:space="preserve"> </w:t>
      </w:r>
      <w:r w:rsidR="008B400A" w:rsidRPr="00EA1979">
        <w:rPr>
          <w:b/>
          <w:bCs/>
          <w:noProof/>
          <w:lang w:val="en-GB" w:bidi="he-IL"/>
        </w:rPr>
        <w:t xml:space="preserve"> </w:t>
      </w:r>
    </w:p>
    <w:p w14:paraId="4D32A833" w14:textId="76D9686B" w:rsidR="00F351C1" w:rsidRDefault="00F351C1" w:rsidP="00D03BD9">
      <w:pPr>
        <w:rPr>
          <w:b/>
          <w:bCs/>
          <w:noProof/>
          <w:lang w:val="en-GB" w:bidi="he-IL"/>
        </w:rPr>
      </w:pPr>
    </w:p>
    <w:p w14:paraId="596D1A88" w14:textId="017E71B5" w:rsidR="00F351C1" w:rsidRDefault="00F351C1" w:rsidP="00D03BD9">
      <w:pPr>
        <w:rPr>
          <w:b/>
          <w:bCs/>
          <w:noProof/>
          <w:lang w:val="en-GB" w:bidi="he-IL"/>
        </w:rPr>
      </w:pPr>
    </w:p>
    <w:p w14:paraId="0FA06639" w14:textId="232B687C" w:rsidR="00F351C1" w:rsidRDefault="00F351C1" w:rsidP="00D03BD9">
      <w:pPr>
        <w:rPr>
          <w:b/>
          <w:bCs/>
          <w:noProof/>
          <w:lang w:val="en-GB" w:bidi="he-IL"/>
        </w:rPr>
      </w:pPr>
    </w:p>
    <w:p w14:paraId="64C18749" w14:textId="034A5561" w:rsidR="00F351C1" w:rsidRDefault="003C5542" w:rsidP="00D03BD9">
      <w:pPr>
        <w:rPr>
          <w:b/>
          <w:bCs/>
          <w:noProof/>
          <w:lang w:val="en-GB" w:bidi="he-IL"/>
        </w:rPr>
      </w:pPr>
      <w:r>
        <w:rPr>
          <w:noProof/>
        </w:rPr>
        <w:lastRenderedPageBreak/>
        <w:drawing>
          <wp:anchor distT="0" distB="0" distL="114300" distR="114300" simplePos="0" relativeHeight="251995136" behindDoc="0" locked="0" layoutInCell="1" allowOverlap="1" wp14:anchorId="6C70696F" wp14:editId="02D20122">
            <wp:simplePos x="0" y="0"/>
            <wp:positionH relativeFrom="column">
              <wp:posOffset>-819150</wp:posOffset>
            </wp:positionH>
            <wp:positionV relativeFrom="paragraph">
              <wp:posOffset>478155</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r>
        <w:rPr>
          <w:b/>
          <w:bCs/>
          <w:noProof/>
          <w:lang w:val="en-GB" w:bidi="he-IL"/>
        </w:rPr>
        <w:drawing>
          <wp:anchor distT="0" distB="0" distL="114300" distR="114300" simplePos="0" relativeHeight="251997184" behindDoc="0" locked="0" layoutInCell="1" allowOverlap="1" wp14:anchorId="5738F108" wp14:editId="2EB22213">
            <wp:simplePos x="0" y="0"/>
            <wp:positionH relativeFrom="column">
              <wp:posOffset>3166110</wp:posOffset>
            </wp:positionH>
            <wp:positionV relativeFrom="paragraph">
              <wp:posOffset>478734</wp:posOffset>
            </wp:positionV>
            <wp:extent cx="3611245" cy="2790825"/>
            <wp:effectExtent l="0" t="0" r="8255" b="0"/>
            <wp:wrapThrough wrapText="bothSides">
              <wp:wrapPolygon edited="0">
                <wp:start x="0" y="0"/>
                <wp:lineTo x="0" y="21379"/>
                <wp:lineTo x="21535" y="21379"/>
                <wp:lineTo x="2153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11245" cy="2790825"/>
                    </a:xfrm>
                    <a:prstGeom prst="rect">
                      <a:avLst/>
                    </a:prstGeom>
                  </pic:spPr>
                </pic:pic>
              </a:graphicData>
            </a:graphic>
            <wp14:sizeRelH relativeFrom="page">
              <wp14:pctWidth>0</wp14:pctWidth>
            </wp14:sizeRelH>
            <wp14:sizeRelV relativeFrom="page">
              <wp14:pctHeight>0</wp14:pctHeight>
            </wp14:sizeRelV>
          </wp:anchor>
        </w:drawing>
      </w:r>
    </w:p>
    <w:p w14:paraId="379A2117" w14:textId="079FD2F8" w:rsidR="00F351C1" w:rsidRDefault="00F351C1" w:rsidP="00D03BD9">
      <w:pPr>
        <w:rPr>
          <w:b/>
          <w:bCs/>
          <w:noProof/>
          <w:lang w:val="en-GB" w:bidi="he-IL"/>
        </w:rPr>
      </w:pPr>
    </w:p>
    <w:p w14:paraId="6D246F46" w14:textId="27F5405F" w:rsidR="00F351C1" w:rsidRDefault="00F351C1" w:rsidP="00D03BD9">
      <w:pPr>
        <w:rPr>
          <w:b/>
          <w:bCs/>
          <w:noProof/>
          <w:lang w:val="en-GB" w:bidi="he-IL"/>
        </w:rPr>
      </w:pPr>
    </w:p>
    <w:p w14:paraId="5429324B" w14:textId="11F2342D" w:rsidR="00F351C1" w:rsidRDefault="00F351C1" w:rsidP="00D03BD9">
      <w:pPr>
        <w:rPr>
          <w:b/>
          <w:bCs/>
          <w:noProof/>
          <w:lang w:val="en-GB" w:bidi="he-IL"/>
        </w:rPr>
      </w:pPr>
    </w:p>
    <w:p w14:paraId="21B11C11" w14:textId="3EE17AD3" w:rsidR="008728F7" w:rsidRDefault="008728F7" w:rsidP="00D03BD9">
      <w:pPr>
        <w:rPr>
          <w:b/>
          <w:bCs/>
          <w:noProof/>
          <w:lang w:val="en-GB" w:bidi="he-IL"/>
        </w:rPr>
      </w:pP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DC6A056" w14:textId="41A67755" w:rsidR="008728F7" w:rsidRDefault="008728F7" w:rsidP="008F5BB2">
      <w:pPr>
        <w:rPr>
          <w:b/>
          <w:bCs/>
          <w:lang w:val="en-GB" w:bidi="he-IL"/>
        </w:rPr>
      </w:pPr>
    </w:p>
    <w:p w14:paraId="48BF54FE" w14:textId="21FD8C50" w:rsidR="008728F7" w:rsidRDefault="008728F7" w:rsidP="008F5BB2">
      <w:pPr>
        <w:rPr>
          <w:b/>
          <w:bCs/>
          <w:lang w:val="en-GB" w:bidi="he-IL"/>
        </w:rPr>
      </w:pPr>
    </w:p>
    <w:p w14:paraId="178BD492" w14:textId="41242A5B" w:rsidR="008728F7" w:rsidRDefault="008728F7" w:rsidP="008F5BB2">
      <w:pPr>
        <w:rPr>
          <w:b/>
          <w:bCs/>
          <w:lang w:val="en-GB" w:bidi="he-IL"/>
        </w:rPr>
      </w:pPr>
    </w:p>
    <w:p w14:paraId="7ECD3C69" w14:textId="22939696" w:rsidR="008728F7" w:rsidRDefault="008728F7" w:rsidP="008F5BB2">
      <w:pPr>
        <w:rPr>
          <w:b/>
          <w:bCs/>
          <w:lang w:val="en-GB" w:bidi="he-IL"/>
        </w:rPr>
      </w:pPr>
    </w:p>
    <w:p w14:paraId="1304B783" w14:textId="3C49E128" w:rsidR="008728F7" w:rsidRDefault="008728F7" w:rsidP="008F5BB2">
      <w:pPr>
        <w:rPr>
          <w:b/>
          <w:bCs/>
          <w:lang w:val="en-GB" w:bidi="he-IL"/>
        </w:rPr>
      </w:pPr>
    </w:p>
    <w:p w14:paraId="33D95DC1" w14:textId="34EE96AC" w:rsidR="008728F7" w:rsidRDefault="008728F7" w:rsidP="008F5BB2">
      <w:pPr>
        <w:rPr>
          <w:b/>
          <w:bCs/>
          <w:lang w:val="en-GB" w:bidi="he-IL"/>
        </w:rPr>
      </w:pPr>
    </w:p>
    <w:p w14:paraId="40170AFE" w14:textId="2769A175" w:rsidR="008728F7" w:rsidRDefault="003C5542" w:rsidP="008F5BB2">
      <w:pPr>
        <w:rPr>
          <w:b/>
          <w:bCs/>
          <w:lang w:val="en-GB" w:bidi="he-IL"/>
        </w:rPr>
      </w:pPr>
      <w:r>
        <w:rPr>
          <w:noProof/>
        </w:rPr>
        <w:lastRenderedPageBreak/>
        <w:drawing>
          <wp:anchor distT="0" distB="0" distL="114300" distR="114300" simplePos="0" relativeHeight="251998208" behindDoc="0" locked="0" layoutInCell="1" allowOverlap="1" wp14:anchorId="2FF92CA6" wp14:editId="0F8EAA77">
            <wp:simplePos x="0" y="0"/>
            <wp:positionH relativeFrom="column">
              <wp:posOffset>-819785</wp:posOffset>
            </wp:positionH>
            <wp:positionV relativeFrom="paragraph">
              <wp:posOffset>486410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E29A135">
            <wp:simplePos x="0" y="0"/>
            <wp:positionH relativeFrom="column">
              <wp:posOffset>2993335</wp:posOffset>
            </wp:positionH>
            <wp:positionV relativeFrom="paragraph">
              <wp:posOffset>486521</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5554EB40" w14:textId="0651F30B" w:rsidR="008728F7" w:rsidRDefault="008728F7" w:rsidP="008F5BB2">
      <w:pPr>
        <w:rPr>
          <w:b/>
          <w:bCs/>
          <w:lang w:val="en-GB" w:bidi="he-IL"/>
        </w:rPr>
      </w:pPr>
    </w:p>
    <w:p w14:paraId="4E2E6842" w14:textId="62B99233" w:rsidR="008728F7" w:rsidRDefault="008728F7" w:rsidP="008F5BB2">
      <w:pPr>
        <w:rPr>
          <w:b/>
          <w:bCs/>
          <w:lang w:val="en-GB" w:bidi="he-IL"/>
        </w:rPr>
      </w:pPr>
    </w:p>
    <w:p w14:paraId="333B7A34" w14:textId="3E7771C8" w:rsidR="008B400A" w:rsidRDefault="008B400A" w:rsidP="008F5BB2">
      <w:pPr>
        <w:rPr>
          <w:b/>
          <w:bCs/>
          <w:lang w:val="en-GB" w:bidi="he-IL"/>
        </w:rPr>
      </w:pPr>
    </w:p>
    <w:p w14:paraId="264A4935" w14:textId="473BA131" w:rsidR="008B400A" w:rsidRDefault="008B400A" w:rsidP="008F5BB2">
      <w:pPr>
        <w:rPr>
          <w:b/>
          <w:bCs/>
          <w:lang w:val="en-GB" w:bidi="he-IL"/>
        </w:rPr>
      </w:pPr>
    </w:p>
    <w:p w14:paraId="5152A72E" w14:textId="243C6233" w:rsidR="008F5BB2" w:rsidRDefault="006846A1" w:rsidP="008F5BB2">
      <w:pPr>
        <w:rPr>
          <w:b/>
          <w:bCs/>
          <w:lang w:val="en-GB" w:bidi="he-IL"/>
        </w:rPr>
      </w:pPr>
      <w:r>
        <w:rPr>
          <w:noProof/>
        </w:rPr>
        <w:t xml:space="preserve"> </w:t>
      </w:r>
      <w:r w:rsidR="00761B13" w:rsidRPr="00DD19F8">
        <w:rPr>
          <w:noProof/>
          <w:lang w:val="en-GB" w:bidi="he-IL"/>
        </w:rPr>
        <w:t xml:space="preserve"> </w:t>
      </w:r>
    </w:p>
    <w:p w14:paraId="6AE46A99" w14:textId="080D3F5C" w:rsidR="008F5BB2" w:rsidRDefault="008F5BB2" w:rsidP="008F5BB2">
      <w:pPr>
        <w:rPr>
          <w:b/>
          <w:bCs/>
          <w:lang w:val="en-GB" w:bidi="he-IL"/>
        </w:rPr>
      </w:pPr>
    </w:p>
    <w:p w14:paraId="10C8A0F9" w14:textId="3979176F" w:rsidR="008F5BB2" w:rsidRDefault="00174058" w:rsidP="008F5BB2">
      <w:pPr>
        <w:rPr>
          <w:b/>
          <w:bCs/>
          <w:lang w:val="en-GB" w:bidi="he-IL"/>
        </w:rPr>
      </w:pPr>
      <w:r>
        <w:rPr>
          <w:noProof/>
          <w:lang w:val="en-GB" w:bidi="he-IL"/>
        </w:rPr>
        <w:lastRenderedPageBreak/>
        <w:drawing>
          <wp:anchor distT="0" distB="0" distL="114300" distR="114300" simplePos="0" relativeHeight="252040192" behindDoc="0" locked="0" layoutInCell="1" allowOverlap="1" wp14:anchorId="09B91E0C" wp14:editId="157F5747">
            <wp:simplePos x="0" y="0"/>
            <wp:positionH relativeFrom="column">
              <wp:posOffset>3001010</wp:posOffset>
            </wp:positionH>
            <wp:positionV relativeFrom="paragraph">
              <wp:posOffset>460375</wp:posOffset>
            </wp:positionV>
            <wp:extent cx="3465830" cy="2506345"/>
            <wp:effectExtent l="0" t="0" r="1270" b="8255"/>
            <wp:wrapThrough wrapText="bothSides">
              <wp:wrapPolygon edited="0">
                <wp:start x="0" y="0"/>
                <wp:lineTo x="0" y="21507"/>
                <wp:lineTo x="21489" y="21507"/>
                <wp:lineTo x="2148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3465830" cy="2506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1216" behindDoc="0" locked="0" layoutInCell="1" allowOverlap="1" wp14:anchorId="4839585A" wp14:editId="2BE54470">
            <wp:simplePos x="0" y="0"/>
            <wp:positionH relativeFrom="column">
              <wp:posOffset>-525145</wp:posOffset>
            </wp:positionH>
            <wp:positionV relativeFrom="paragraph">
              <wp:posOffset>445135</wp:posOffset>
            </wp:positionV>
            <wp:extent cx="3474720" cy="2521585"/>
            <wp:effectExtent l="0" t="0" r="0" b="0"/>
            <wp:wrapThrough wrapText="bothSides">
              <wp:wrapPolygon edited="0">
                <wp:start x="0" y="0"/>
                <wp:lineTo x="0" y="21377"/>
                <wp:lineTo x="21434" y="21377"/>
                <wp:lineTo x="2143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74720" cy="2521585"/>
                    </a:xfrm>
                    <a:prstGeom prst="rect">
                      <a:avLst/>
                    </a:prstGeom>
                  </pic:spPr>
                </pic:pic>
              </a:graphicData>
            </a:graphic>
            <wp14:sizeRelH relativeFrom="page">
              <wp14:pctWidth>0</wp14:pctWidth>
            </wp14:sizeRelH>
            <wp14:sizeRelV relativeFrom="page">
              <wp14:pctHeight>0</wp14:pctHeight>
            </wp14:sizeRelV>
          </wp:anchor>
        </w:drawing>
      </w:r>
      <w:r w:rsidRPr="00593A9C">
        <w:rPr>
          <w:noProof/>
          <w:lang w:val="en-GB" w:bidi="he-IL"/>
        </w:rPr>
        <mc:AlternateContent>
          <mc:Choice Requires="wps">
            <w:drawing>
              <wp:anchor distT="45720" distB="45720" distL="114300" distR="114300" simplePos="0" relativeHeight="252042240" behindDoc="0" locked="0" layoutInCell="1" allowOverlap="1" wp14:anchorId="0D9A64C9" wp14:editId="171C1884">
                <wp:simplePos x="0" y="0"/>
                <wp:positionH relativeFrom="column">
                  <wp:posOffset>-71755</wp:posOffset>
                </wp:positionH>
                <wp:positionV relativeFrom="paragraph">
                  <wp:posOffset>785495</wp:posOffset>
                </wp:positionV>
                <wp:extent cx="1007110" cy="254635"/>
                <wp:effectExtent l="0" t="0" r="21590" b="1206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110" cy="254635"/>
                        </a:xfrm>
                        <a:prstGeom prst="rect">
                          <a:avLst/>
                        </a:prstGeom>
                        <a:solidFill>
                          <a:srgbClr val="FFFFFF"/>
                        </a:solidFill>
                        <a:ln w="9525">
                          <a:solidFill>
                            <a:schemeClr val="bg1"/>
                          </a:solidFill>
                          <a:miter lim="800000"/>
                          <a:headEnd/>
                          <a:tailEnd/>
                        </a:ln>
                      </wps:spPr>
                      <wps:txbx>
                        <w:txbxContent>
                          <w:p w14:paraId="620A21A8" w14:textId="77777777" w:rsidR="00C4731D" w:rsidRPr="00AF25B4" w:rsidRDefault="00C4731D" w:rsidP="00C4731D">
                            <w:pPr>
                              <w:spacing w:line="240" w:lineRule="auto"/>
                              <w:rPr>
                                <w:rFonts w:ascii="Segoe UI" w:eastAsia="Times New Roman" w:hAnsi="Segoe UI" w:cs="Segoe UI"/>
                                <w:color w:val="D4D4D4"/>
                                <w:sz w:val="21"/>
                                <w:szCs w:val="21"/>
                              </w:rPr>
                            </w:pPr>
                            <w:r w:rsidRPr="00CB6CDD">
                              <w:rPr>
                                <w:color w:val="000000" w:themeColor="text1"/>
                                <w:sz w:val="18"/>
                                <w:szCs w:val="18"/>
                              </w:rPr>
                              <w:t xml:space="preserve">R = </w:t>
                            </w:r>
                            <w:r w:rsidRPr="00AF25B4">
                              <w:rPr>
                                <w:rFonts w:ascii="Segoe UI" w:eastAsia="Times New Roman" w:hAnsi="Segoe UI" w:cs="Segoe UI"/>
                                <w:sz w:val="18"/>
                                <w:szCs w:val="18"/>
                              </w:rPr>
                              <w:t>0.666916</w:t>
                            </w:r>
                          </w:p>
                          <w:p w14:paraId="39BA2297" w14:textId="77777777" w:rsidR="00C4731D" w:rsidRPr="00CB6CDD" w:rsidRDefault="00C4731D" w:rsidP="00C4731D">
                            <w:pPr>
                              <w:spacing w:line="240" w:lineRule="auto"/>
                              <w:rPr>
                                <w:rFonts w:ascii="Segoe UI" w:eastAsia="Times New Roman" w:hAnsi="Segoe UI" w:cs="Segoe UI"/>
                                <w:color w:val="000000" w:themeColor="text1"/>
                                <w:sz w:val="18"/>
                                <w:szCs w:val="18"/>
                              </w:rPr>
                            </w:pPr>
                          </w:p>
                          <w:p w14:paraId="34CDDEA9" w14:textId="77777777" w:rsidR="00C4731D" w:rsidRPr="001F0736" w:rsidRDefault="00C4731D" w:rsidP="00C4731D">
                            <w:pPr>
                              <w:spacing w:line="240" w:lineRule="auto"/>
                              <w:rPr>
                                <w:rFonts w:ascii="Segoe UI" w:eastAsia="Times New Roman" w:hAnsi="Segoe UI" w:cs="Segoe UI"/>
                                <w:color w:val="000000" w:themeColor="text1"/>
                                <w:sz w:val="18"/>
                                <w:szCs w:val="18"/>
                              </w:rPr>
                            </w:pPr>
                          </w:p>
                          <w:p w14:paraId="58E3D122" w14:textId="77777777" w:rsidR="00C4731D" w:rsidRPr="00E67FEA" w:rsidRDefault="00C4731D" w:rsidP="00C4731D">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A64C9" id="_x0000_s1035" type="#_x0000_t202" style="position:absolute;left:0;text-align:left;margin-left:-5.65pt;margin-top:61.85pt;width:79.3pt;height:20.05pt;z-index:25204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" strokecolor="white [3212]">
                <v:textbox>
                  <w:txbxContent>
                    <w:p w14:paraId="620A21A8" w14:textId="77777777" w:rsidR="00C4731D" w:rsidRPr="00AF25B4" w:rsidRDefault="00C4731D" w:rsidP="00C4731D">
                      <w:pPr>
                        <w:spacing w:line="240" w:lineRule="auto"/>
                        <w:rPr>
                          <w:rFonts w:ascii="Segoe UI" w:eastAsia="Times New Roman" w:hAnsi="Segoe UI" w:cs="Segoe UI"/>
                          <w:color w:val="D4D4D4"/>
                          <w:sz w:val="21"/>
                          <w:szCs w:val="21"/>
                        </w:rPr>
                      </w:pPr>
                      <w:r w:rsidRPr="00CB6CDD">
                        <w:rPr>
                          <w:color w:val="000000" w:themeColor="text1"/>
                          <w:sz w:val="18"/>
                          <w:szCs w:val="18"/>
                        </w:rPr>
                        <w:t xml:space="preserve">R = </w:t>
                      </w:r>
                      <w:r w:rsidRPr="00AF25B4">
                        <w:rPr>
                          <w:rFonts w:ascii="Segoe UI" w:eastAsia="Times New Roman" w:hAnsi="Segoe UI" w:cs="Segoe UI"/>
                          <w:sz w:val="18"/>
                          <w:szCs w:val="18"/>
                        </w:rPr>
                        <w:t>0.666916</w:t>
                      </w:r>
                    </w:p>
                    <w:p w14:paraId="39BA2297" w14:textId="77777777" w:rsidR="00C4731D" w:rsidRPr="00CB6CDD" w:rsidRDefault="00C4731D" w:rsidP="00C4731D">
                      <w:pPr>
                        <w:spacing w:line="240" w:lineRule="auto"/>
                        <w:rPr>
                          <w:rFonts w:ascii="Segoe UI" w:eastAsia="Times New Roman" w:hAnsi="Segoe UI" w:cs="Segoe UI"/>
                          <w:color w:val="000000" w:themeColor="text1"/>
                          <w:sz w:val="18"/>
                          <w:szCs w:val="18"/>
                        </w:rPr>
                      </w:pPr>
                    </w:p>
                    <w:p w14:paraId="34CDDEA9" w14:textId="77777777" w:rsidR="00C4731D" w:rsidRPr="001F0736" w:rsidRDefault="00C4731D" w:rsidP="00C4731D">
                      <w:pPr>
                        <w:spacing w:line="240" w:lineRule="auto"/>
                        <w:rPr>
                          <w:rFonts w:ascii="Segoe UI" w:eastAsia="Times New Roman" w:hAnsi="Segoe UI" w:cs="Segoe UI"/>
                          <w:color w:val="000000" w:themeColor="text1"/>
                          <w:sz w:val="18"/>
                          <w:szCs w:val="18"/>
                        </w:rPr>
                      </w:pPr>
                    </w:p>
                    <w:p w14:paraId="58E3D122" w14:textId="77777777" w:rsidR="00C4731D" w:rsidRPr="00E67FEA" w:rsidRDefault="00C4731D" w:rsidP="00C4731D">
                      <w:pPr>
                        <w:spacing w:after="0" w:line="240" w:lineRule="auto"/>
                        <w:rPr>
                          <w:sz w:val="16"/>
                          <w:szCs w:val="16"/>
                        </w:rPr>
                      </w:pPr>
                    </w:p>
                  </w:txbxContent>
                </v:textbox>
                <w10:wrap type="square"/>
              </v:shape>
            </w:pict>
          </mc:Fallback>
        </mc:AlternateContent>
      </w:r>
    </w:p>
    <w:p w14:paraId="36282328" w14:textId="3FAF0C56" w:rsidR="00C4731D" w:rsidRDefault="00C4731D" w:rsidP="008F5BB2">
      <w:pPr>
        <w:rPr>
          <w:b/>
          <w:bCs/>
          <w:lang w:val="en-GB" w:bidi="he-IL"/>
        </w:rPr>
      </w:pPr>
    </w:p>
    <w:p w14:paraId="7D789985" w14:textId="3225079E" w:rsidR="00C4731D" w:rsidRDefault="00C4731D" w:rsidP="008F5BB2">
      <w:pPr>
        <w:rPr>
          <w:b/>
          <w:bCs/>
          <w:lang w:val="en-GB" w:bidi="he-IL"/>
        </w:rPr>
      </w:pPr>
    </w:p>
    <w:p w14:paraId="0D60D372" w14:textId="569C761C" w:rsidR="00C4731D" w:rsidRDefault="00C4731D" w:rsidP="008F5BB2">
      <w:pPr>
        <w:rPr>
          <w:b/>
          <w:bCs/>
          <w:lang w:val="en-GB" w:bidi="he-IL"/>
        </w:rPr>
      </w:pPr>
    </w:p>
    <w:p w14:paraId="4B6BE4C4" w14:textId="05340FD2" w:rsidR="00C4731D" w:rsidRDefault="00C4731D" w:rsidP="008F5BB2">
      <w:pPr>
        <w:rPr>
          <w:b/>
          <w:bCs/>
          <w:lang w:val="en-GB" w:bidi="he-IL"/>
        </w:rPr>
      </w:pPr>
    </w:p>
    <w:p w14:paraId="394F8BE2" w14:textId="3BB63777" w:rsidR="00C4731D" w:rsidRDefault="00C4731D" w:rsidP="008F5BB2">
      <w:pPr>
        <w:rPr>
          <w:b/>
          <w:bCs/>
          <w:lang w:val="en-GB" w:bidi="he-IL"/>
        </w:rPr>
      </w:pPr>
    </w:p>
    <w:p w14:paraId="587AAC51" w14:textId="75318254" w:rsidR="00C4731D" w:rsidRDefault="00C4731D" w:rsidP="008F5BB2">
      <w:pPr>
        <w:rPr>
          <w:b/>
          <w:bCs/>
          <w:lang w:val="en-GB" w:bidi="he-IL"/>
        </w:rPr>
      </w:pPr>
    </w:p>
    <w:p w14:paraId="0761C7BB" w14:textId="4D38041C" w:rsidR="00C4731D" w:rsidRDefault="00C4731D" w:rsidP="008F5BB2">
      <w:pPr>
        <w:rPr>
          <w:b/>
          <w:bCs/>
          <w:lang w:val="en-GB" w:bidi="he-IL"/>
        </w:rPr>
      </w:pPr>
    </w:p>
    <w:p w14:paraId="79028255" w14:textId="704EE0C0" w:rsidR="00C4731D" w:rsidRDefault="00C4731D" w:rsidP="008F5BB2">
      <w:pPr>
        <w:rPr>
          <w:b/>
          <w:bCs/>
          <w:lang w:val="en-GB" w:bidi="he-IL"/>
        </w:rPr>
      </w:pPr>
    </w:p>
    <w:p w14:paraId="1D1118EB" w14:textId="33F5A9E4" w:rsidR="00C4731D" w:rsidRDefault="00C4731D" w:rsidP="008F5BB2">
      <w:pPr>
        <w:rPr>
          <w:b/>
          <w:bCs/>
          <w:lang w:val="en-GB" w:bidi="he-IL"/>
        </w:rPr>
      </w:pPr>
    </w:p>
    <w:p w14:paraId="72836458" w14:textId="35AD7FFA" w:rsidR="00C4731D" w:rsidRDefault="00C4731D" w:rsidP="008F5BB2">
      <w:pPr>
        <w:rPr>
          <w:b/>
          <w:bCs/>
          <w:lang w:val="en-GB" w:bidi="he-IL"/>
        </w:rPr>
      </w:pPr>
    </w:p>
    <w:p w14:paraId="5C1364F9" w14:textId="6F158569" w:rsidR="00C4731D" w:rsidRDefault="00C4731D" w:rsidP="008F5BB2">
      <w:pPr>
        <w:rPr>
          <w:b/>
          <w:bCs/>
          <w:lang w:val="en-GB" w:bidi="he-IL"/>
        </w:rPr>
      </w:pPr>
    </w:p>
    <w:p w14:paraId="27AC0EFF" w14:textId="0EC81E3D" w:rsidR="00C4731D" w:rsidRDefault="00C4731D" w:rsidP="008F5BB2">
      <w:pPr>
        <w:rPr>
          <w:b/>
          <w:bCs/>
          <w:lang w:val="en-GB" w:bidi="he-IL"/>
        </w:rPr>
      </w:pPr>
    </w:p>
    <w:p w14:paraId="2E3CB638" w14:textId="6A2754B0" w:rsidR="00C4731D" w:rsidRDefault="00C4731D" w:rsidP="008F5BB2">
      <w:pPr>
        <w:rPr>
          <w:b/>
          <w:bCs/>
          <w:lang w:val="en-GB" w:bidi="he-IL"/>
        </w:rPr>
      </w:pPr>
    </w:p>
    <w:p w14:paraId="01E8D5AF" w14:textId="5C5A43B5" w:rsidR="00C4731D" w:rsidRDefault="00C4731D" w:rsidP="008F5BB2">
      <w:pPr>
        <w:rPr>
          <w:b/>
          <w:bCs/>
          <w:lang w:val="en-GB" w:bidi="he-IL"/>
        </w:rPr>
      </w:pPr>
    </w:p>
    <w:p w14:paraId="47C1C899" w14:textId="0995DB6C" w:rsidR="009D663F" w:rsidRDefault="00204394" w:rsidP="00204394">
      <w:pPr>
        <w:ind w:left="720"/>
        <w:jc w:val="left"/>
        <w:rPr>
          <w:b/>
          <w:bCs/>
          <w:sz w:val="28"/>
          <w:szCs w:val="28"/>
        </w:rPr>
      </w:pPr>
      <w:r>
        <w:rPr>
          <w:b/>
          <w:bCs/>
          <w:sz w:val="28"/>
          <w:szCs w:val="28"/>
        </w:rPr>
        <w:lastRenderedPageBreak/>
        <w:t>4.3 IoT System</w:t>
      </w:r>
    </w:p>
    <w:p w14:paraId="550F620D" w14:textId="778063C3" w:rsidR="00E4322C" w:rsidRDefault="00E4322C" w:rsidP="00204394">
      <w:pPr>
        <w:ind w:left="720"/>
        <w:jc w:val="left"/>
        <w:rPr>
          <w:b/>
          <w:bCs/>
          <w:sz w:val="28"/>
          <w:szCs w:val="28"/>
        </w:rPr>
      </w:pPr>
      <w:r w:rsidRPr="00E4322C">
        <w:rPr>
          <w:b/>
          <w:bCs/>
          <w:noProof/>
          <w:sz w:val="28"/>
          <w:szCs w:val="28"/>
        </w:rPr>
        <w:drawing>
          <wp:anchor distT="0" distB="0" distL="114300" distR="114300" simplePos="0" relativeHeight="251973632" behindDoc="0" locked="0" layoutInCell="1" allowOverlap="1" wp14:anchorId="4DCB5037" wp14:editId="68666240">
            <wp:simplePos x="0" y="0"/>
            <wp:positionH relativeFrom="column">
              <wp:posOffset>1560207</wp:posOffset>
            </wp:positionH>
            <wp:positionV relativeFrom="paragraph">
              <wp:posOffset>337324</wp:posOffset>
            </wp:positionV>
            <wp:extent cx="2741815" cy="2476196"/>
            <wp:effectExtent l="0" t="0" r="1905" b="635"/>
            <wp:wrapNone/>
            <wp:docPr id="39" name="Picture 7">
              <a:extLst xmlns:a="http://schemas.openxmlformats.org/drawingml/2006/main">
                <a:ext uri="{FF2B5EF4-FFF2-40B4-BE49-F238E27FC236}">
                  <a16:creationId xmlns:a16="http://schemas.microsoft.com/office/drawing/2014/main" id="{B03CA76C-7B3C-4D31-B593-CA5229C78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3CA76C-7B3C-4D31-B593-CA5229C7877B}"/>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908" t="3150" r="164" b="48551"/>
                    <a:stretch/>
                  </pic:blipFill>
                  <pic:spPr>
                    <a:xfrm>
                      <a:off x="0" y="0"/>
                      <a:ext cx="2741815" cy="2476196"/>
                    </a:xfrm>
                    <a:prstGeom prst="rect">
                      <a:avLst/>
                    </a:prstGeom>
                  </pic:spPr>
                </pic:pic>
              </a:graphicData>
            </a:graphic>
            <wp14:sizeRelH relativeFrom="margin">
              <wp14:pctWidth>0</wp14:pctWidth>
            </wp14:sizeRelH>
            <wp14:sizeRelV relativeFrom="margin">
              <wp14:pctHeight>0</wp14:pctHeight>
            </wp14:sizeRelV>
          </wp:anchor>
        </w:drawing>
      </w:r>
      <w:r w:rsidRPr="00E4322C">
        <w:rPr>
          <w:b/>
          <w:bCs/>
          <w:noProof/>
          <w:sz w:val="28"/>
          <w:szCs w:val="28"/>
        </w:rPr>
        <w:drawing>
          <wp:anchor distT="0" distB="0" distL="114300" distR="114300" simplePos="0" relativeHeight="251971584" behindDoc="0" locked="0" layoutInCell="1" allowOverlap="1" wp14:anchorId="2661F292" wp14:editId="289E4CE5">
            <wp:simplePos x="0" y="0"/>
            <wp:positionH relativeFrom="column">
              <wp:posOffset>4537458</wp:posOffset>
            </wp:positionH>
            <wp:positionV relativeFrom="paragraph">
              <wp:posOffset>255102</wp:posOffset>
            </wp:positionV>
            <wp:extent cx="1990373" cy="4057298"/>
            <wp:effectExtent l="0" t="0" r="0" b="635"/>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47"/>
                    <a:stretch>
                      <a:fillRect/>
                    </a:stretch>
                  </pic:blipFill>
                  <pic:spPr>
                    <a:xfrm>
                      <a:off x="0" y="0"/>
                      <a:ext cx="1990373" cy="4057298"/>
                    </a:xfrm>
                    <a:prstGeom prst="rect">
                      <a:avLst/>
                    </a:prstGeom>
                  </pic:spPr>
                </pic:pic>
              </a:graphicData>
            </a:graphic>
            <wp14:sizeRelH relativeFrom="margin">
              <wp14:pctWidth>0</wp14:pctWidth>
            </wp14:sizeRelH>
            <wp14:sizeRelV relativeFrom="margin">
              <wp14:pctHeight>0</wp14:pctHeight>
            </wp14:sizeRelV>
          </wp:anchor>
        </w:drawing>
      </w:r>
      <w:r w:rsidRPr="00E4322C">
        <w:rPr>
          <w:b/>
          <w:bCs/>
          <w:noProof/>
          <w:sz w:val="28"/>
          <w:szCs w:val="28"/>
        </w:rPr>
        <w:drawing>
          <wp:anchor distT="0" distB="0" distL="114300" distR="114300" simplePos="0" relativeHeight="251972608" behindDoc="0" locked="0" layoutInCell="1" allowOverlap="1" wp14:anchorId="1D6F4F21" wp14:editId="71F66C39">
            <wp:simplePos x="0" y="0"/>
            <wp:positionH relativeFrom="column">
              <wp:posOffset>-756297</wp:posOffset>
            </wp:positionH>
            <wp:positionV relativeFrom="paragraph">
              <wp:posOffset>331890</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48"/>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p>
    <w:p w14:paraId="6485EA26" w14:textId="2FD1D21F" w:rsidR="009D663F" w:rsidRDefault="009D663F" w:rsidP="009D663F">
      <w:pPr>
        <w:ind w:left="720"/>
        <w:jc w:val="center"/>
        <w:rPr>
          <w:b/>
          <w:bCs/>
          <w:sz w:val="28"/>
          <w:szCs w:val="28"/>
        </w:rPr>
      </w:pPr>
    </w:p>
    <w:p w14:paraId="151CA594" w14:textId="071A2358" w:rsidR="009D663F" w:rsidRDefault="009D663F" w:rsidP="009D663F">
      <w:pPr>
        <w:ind w:left="720"/>
        <w:jc w:val="center"/>
        <w:rPr>
          <w:b/>
          <w:bCs/>
          <w:sz w:val="28"/>
          <w:szCs w:val="28"/>
        </w:rPr>
      </w:pPr>
    </w:p>
    <w:p w14:paraId="79A723FC" w14:textId="5EFC9870" w:rsidR="009D663F" w:rsidRDefault="009D663F" w:rsidP="009D663F">
      <w:pPr>
        <w:ind w:left="720"/>
        <w:jc w:val="center"/>
        <w:rPr>
          <w:b/>
          <w:bCs/>
          <w:sz w:val="28"/>
          <w:szCs w:val="28"/>
        </w:rPr>
      </w:pPr>
    </w:p>
    <w:p w14:paraId="0B857AA3" w14:textId="77777777" w:rsidR="009D663F" w:rsidRDefault="009D663F" w:rsidP="009D663F">
      <w:pPr>
        <w:ind w:left="720"/>
        <w:jc w:val="center"/>
        <w:rPr>
          <w:b/>
          <w:bCs/>
          <w:sz w:val="28"/>
          <w:szCs w:val="28"/>
        </w:rPr>
      </w:pPr>
    </w:p>
    <w:p w14:paraId="18429677" w14:textId="77777777" w:rsidR="009D663F" w:rsidRDefault="009D663F" w:rsidP="009D663F">
      <w:pPr>
        <w:ind w:left="720"/>
        <w:jc w:val="center"/>
        <w:rPr>
          <w:b/>
          <w:bCs/>
          <w:sz w:val="28"/>
          <w:szCs w:val="28"/>
        </w:rPr>
      </w:pPr>
    </w:p>
    <w:p w14:paraId="1EEAA31B" w14:textId="77777777" w:rsidR="009D663F" w:rsidRDefault="009D663F" w:rsidP="009D663F">
      <w:pPr>
        <w:ind w:left="720"/>
        <w:jc w:val="center"/>
        <w:rPr>
          <w:b/>
          <w:bCs/>
          <w:sz w:val="28"/>
          <w:szCs w:val="28"/>
        </w:rPr>
      </w:pPr>
    </w:p>
    <w:p w14:paraId="0CC1618B" w14:textId="77777777" w:rsidR="009D663F" w:rsidRDefault="009D663F" w:rsidP="009D663F">
      <w:pPr>
        <w:ind w:left="720"/>
        <w:jc w:val="center"/>
        <w:rPr>
          <w:b/>
          <w:bCs/>
          <w:sz w:val="28"/>
          <w:szCs w:val="28"/>
        </w:rPr>
      </w:pPr>
    </w:p>
    <w:p w14:paraId="1AE75316" w14:textId="77777777" w:rsidR="009D663F" w:rsidRDefault="009D663F" w:rsidP="009D663F">
      <w:pPr>
        <w:ind w:left="720"/>
        <w:jc w:val="center"/>
        <w:rPr>
          <w:b/>
          <w:bCs/>
          <w:sz w:val="28"/>
          <w:szCs w:val="28"/>
        </w:rPr>
      </w:pPr>
    </w:p>
    <w:p w14:paraId="23FD6349" w14:textId="77777777" w:rsidR="009D663F" w:rsidRDefault="009D663F" w:rsidP="009D663F">
      <w:pPr>
        <w:ind w:left="720"/>
        <w:jc w:val="center"/>
        <w:rPr>
          <w:b/>
          <w:bCs/>
          <w:sz w:val="28"/>
          <w:szCs w:val="28"/>
        </w:rPr>
      </w:pPr>
    </w:p>
    <w:p w14:paraId="29BF4F60" w14:textId="77777777" w:rsidR="009D663F" w:rsidRDefault="009D663F" w:rsidP="009D663F">
      <w:pPr>
        <w:ind w:left="720"/>
        <w:jc w:val="center"/>
        <w:rPr>
          <w:b/>
          <w:bCs/>
          <w:sz w:val="28"/>
          <w:szCs w:val="28"/>
        </w:rPr>
      </w:pPr>
    </w:p>
    <w:p w14:paraId="709A7DE5" w14:textId="77777777" w:rsidR="009D663F" w:rsidRDefault="009D663F" w:rsidP="009D663F">
      <w:pPr>
        <w:ind w:left="720"/>
        <w:jc w:val="center"/>
        <w:rPr>
          <w:b/>
          <w:bCs/>
          <w:sz w:val="28"/>
          <w:szCs w:val="28"/>
        </w:rPr>
      </w:pPr>
    </w:p>
    <w:p w14:paraId="3CCD7C18" w14:textId="77777777" w:rsidR="009D663F" w:rsidRDefault="009D663F" w:rsidP="009D663F">
      <w:pPr>
        <w:ind w:left="720"/>
        <w:jc w:val="center"/>
        <w:rPr>
          <w:b/>
          <w:bCs/>
          <w:sz w:val="28"/>
          <w:szCs w:val="28"/>
        </w:rPr>
      </w:pPr>
    </w:p>
    <w:p w14:paraId="547D218E" w14:textId="77777777" w:rsidR="009D663F" w:rsidRDefault="009D663F" w:rsidP="009D663F">
      <w:pPr>
        <w:ind w:left="720"/>
        <w:jc w:val="center"/>
        <w:rPr>
          <w:b/>
          <w:bCs/>
          <w:sz w:val="28"/>
          <w:szCs w:val="28"/>
        </w:rPr>
      </w:pPr>
    </w:p>
    <w:p w14:paraId="5F1EC098" w14:textId="77777777" w:rsidR="009D663F" w:rsidRDefault="009D663F" w:rsidP="009D663F">
      <w:pPr>
        <w:ind w:left="720"/>
        <w:jc w:val="center"/>
        <w:rPr>
          <w:b/>
          <w:bCs/>
          <w:sz w:val="28"/>
          <w:szCs w:val="28"/>
        </w:rPr>
      </w:pPr>
    </w:p>
    <w:p w14:paraId="6671AF99" w14:textId="77777777" w:rsidR="009D663F" w:rsidRDefault="009D663F" w:rsidP="009D663F">
      <w:pPr>
        <w:ind w:left="720"/>
        <w:jc w:val="center"/>
        <w:rPr>
          <w:b/>
          <w:bCs/>
          <w:sz w:val="28"/>
          <w:szCs w:val="28"/>
        </w:rPr>
      </w:pPr>
    </w:p>
    <w:p w14:paraId="38C4C8BF" w14:textId="77777777" w:rsidR="009D663F" w:rsidRDefault="009D663F" w:rsidP="009D663F">
      <w:pPr>
        <w:ind w:left="720"/>
        <w:jc w:val="center"/>
        <w:rPr>
          <w:b/>
          <w:bCs/>
          <w:sz w:val="28"/>
          <w:szCs w:val="28"/>
        </w:rPr>
      </w:pPr>
    </w:p>
    <w:p w14:paraId="331781D0" w14:textId="77777777" w:rsidR="009D663F" w:rsidRDefault="009D663F" w:rsidP="009D663F">
      <w:pPr>
        <w:ind w:left="720"/>
        <w:jc w:val="center"/>
        <w:rPr>
          <w:b/>
          <w:bCs/>
          <w:sz w:val="28"/>
          <w:szCs w:val="28"/>
        </w:rPr>
      </w:pPr>
    </w:p>
    <w:p w14:paraId="4FB7824C" w14:textId="24C322EE" w:rsidR="0024382F" w:rsidRPr="009D663F" w:rsidRDefault="0024382F" w:rsidP="009D663F">
      <w:pPr>
        <w:pStyle w:val="ListParagraph"/>
        <w:numPr>
          <w:ilvl w:val="0"/>
          <w:numId w:val="25"/>
        </w:numPr>
        <w:jc w:val="center"/>
        <w:rPr>
          <w:b/>
          <w:bCs/>
          <w:sz w:val="28"/>
          <w:szCs w:val="28"/>
        </w:rPr>
      </w:pPr>
      <w:r w:rsidRPr="009D663F">
        <w:rPr>
          <w:b/>
          <w:bCs/>
          <w:sz w:val="28"/>
          <w:szCs w:val="28"/>
        </w:rPr>
        <w:lastRenderedPageBreak/>
        <w:t>Discussion</w:t>
      </w:r>
    </w:p>
    <w:p w14:paraId="26A34BA6" w14:textId="638CC51C" w:rsidR="0024382F" w:rsidRDefault="0024382F" w:rsidP="008F5BB2"/>
    <w:p w14:paraId="2A72B5BD" w14:textId="0DB2E316" w:rsidR="009C4417" w:rsidRDefault="009C4417" w:rsidP="008F5BB2"/>
    <w:p w14:paraId="22BE8B26" w14:textId="02ED0793" w:rsidR="009C4417" w:rsidRDefault="009C4417" w:rsidP="008F5BB2"/>
    <w:p w14:paraId="5A4852EA" w14:textId="23A1C3E9" w:rsidR="009C4417" w:rsidRDefault="009C4417" w:rsidP="008F5BB2"/>
    <w:p w14:paraId="0FE59784" w14:textId="75F25C92" w:rsidR="009C4417" w:rsidRDefault="009C4417" w:rsidP="008F5BB2"/>
    <w:p w14:paraId="6DD64107" w14:textId="4F898A46" w:rsidR="009C4417" w:rsidRDefault="009C4417" w:rsidP="008F5BB2"/>
    <w:p w14:paraId="6A8A8C73" w14:textId="603AFCA1" w:rsidR="009C4417" w:rsidRDefault="009C4417" w:rsidP="008F5BB2"/>
    <w:p w14:paraId="51FA990F" w14:textId="15CEB5DC" w:rsidR="009C4417" w:rsidRDefault="009C4417" w:rsidP="008F5BB2"/>
    <w:p w14:paraId="3623717E" w14:textId="08C5CDF0" w:rsidR="009C4417" w:rsidRDefault="009C4417" w:rsidP="008F5BB2"/>
    <w:p w14:paraId="277A1787" w14:textId="11E55762" w:rsidR="009C4417" w:rsidRDefault="009C4417" w:rsidP="008F5BB2"/>
    <w:p w14:paraId="26560D11" w14:textId="4E3FFD12" w:rsidR="009C4417" w:rsidRDefault="009C4417" w:rsidP="008F5BB2"/>
    <w:p w14:paraId="07DC88B7" w14:textId="32757A8C" w:rsidR="009C4417" w:rsidRDefault="009C4417" w:rsidP="008F5BB2"/>
    <w:p w14:paraId="5FEB0AD3" w14:textId="570B22CF" w:rsidR="009C4417" w:rsidRDefault="009C4417" w:rsidP="008F5BB2"/>
    <w:p w14:paraId="61433717" w14:textId="6AA549AA" w:rsidR="009C4417" w:rsidRDefault="009C4417" w:rsidP="008F5BB2"/>
    <w:p w14:paraId="6207F691" w14:textId="668B0386" w:rsidR="009C4417" w:rsidRDefault="009C4417" w:rsidP="008F5BB2"/>
    <w:p w14:paraId="7E130644" w14:textId="3AE44FB2" w:rsidR="009C4417" w:rsidRDefault="009C4417" w:rsidP="008F5BB2"/>
    <w:p w14:paraId="63D23634" w14:textId="1276613B" w:rsidR="009C4417" w:rsidRDefault="009C4417" w:rsidP="008F5BB2"/>
    <w:p w14:paraId="627CBCF8" w14:textId="666A5A32" w:rsidR="009C4417" w:rsidRDefault="009C4417" w:rsidP="008F5BB2"/>
    <w:p w14:paraId="191323C8" w14:textId="0E506D8D" w:rsidR="009C4417" w:rsidRDefault="009C4417" w:rsidP="008F5BB2"/>
    <w:p w14:paraId="3E876F0C" w14:textId="6CBBFB5E" w:rsidR="009C4417" w:rsidRDefault="009C4417" w:rsidP="008F5BB2"/>
    <w:p w14:paraId="02A74774" w14:textId="50726220" w:rsidR="009C4417" w:rsidRDefault="009C4417" w:rsidP="008F5BB2"/>
    <w:p w14:paraId="4F2B532B" w14:textId="77777777" w:rsidR="003D4CEC" w:rsidRDefault="003D4CEC" w:rsidP="008F5BB2"/>
    <w:p w14:paraId="6A1D5BF1" w14:textId="6D3FAB1B" w:rsidR="0024382F" w:rsidRDefault="009C4417" w:rsidP="009C4417">
      <w:pPr>
        <w:pStyle w:val="ListParagraph"/>
        <w:numPr>
          <w:ilvl w:val="0"/>
          <w:numId w:val="24"/>
        </w:numPr>
        <w:jc w:val="center"/>
        <w:rPr>
          <w:b/>
          <w:bCs/>
          <w:sz w:val="28"/>
          <w:szCs w:val="28"/>
        </w:rPr>
      </w:pPr>
      <w:r w:rsidRPr="009C4417">
        <w:rPr>
          <w:b/>
          <w:bCs/>
          <w:sz w:val="28"/>
          <w:szCs w:val="28"/>
        </w:rPr>
        <w:lastRenderedPageBreak/>
        <w:t>Conclusion</w:t>
      </w:r>
      <w:r w:rsidR="00664852">
        <w:rPr>
          <w:b/>
          <w:bCs/>
          <w:sz w:val="28"/>
          <w:szCs w:val="28"/>
        </w:rPr>
        <w:t>s</w:t>
      </w:r>
      <w:r w:rsidR="00E4372B">
        <w:rPr>
          <w:b/>
          <w:bCs/>
          <w:sz w:val="28"/>
          <w:szCs w:val="28"/>
        </w:rPr>
        <w:t xml:space="preserve"> and Outlook</w:t>
      </w:r>
    </w:p>
    <w:p w14:paraId="35726C9C" w14:textId="13F7FF65" w:rsidR="00B9143E" w:rsidRDefault="00F351C1" w:rsidP="00996AFB">
      <w:pPr>
        <w:rPr>
          <w:lang w:val="en-GB"/>
        </w:rPr>
      </w:pPr>
      <w:r>
        <w:t xml:space="preserve">In conclusion, the study was able to </w:t>
      </w:r>
      <w:r w:rsidR="00996AFB">
        <w:t xml:space="preserve">come up </w:t>
      </w:r>
      <w:r w:rsidR="00817376">
        <w:t>and present</w:t>
      </w:r>
      <w:r w:rsidR="00996AFB">
        <w:t xml:space="preserve"> a methodological approach to </w:t>
      </w:r>
      <w:r w:rsidR="00666E52">
        <w:t xml:space="preserve">detect and </w:t>
      </w:r>
      <w:r w:rsidR="00996AFB" w:rsidRPr="00996AFB">
        <w:rPr>
          <w:lang w:val="en-GB"/>
        </w:rPr>
        <w:t>monitor the distribution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50D95C2B" w:rsidR="00B9143E" w:rsidRDefault="00B9143E" w:rsidP="00996AFB">
      <w:pPr>
        <w:rPr>
          <w:lang w:val="en-GB"/>
        </w:rPr>
      </w:pPr>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3DB1CC5E" w14:textId="2265659A" w:rsidR="00817376" w:rsidRPr="00996AFB" w:rsidRDefault="00817376" w:rsidP="00996AFB">
      <w:r>
        <w:rPr>
          <w:i/>
          <w:iCs/>
          <w:color w:val="2E74B5" w:themeColor="accent1" w:themeShade="BF"/>
          <w:sz w:val="18"/>
          <w:szCs w:val="18"/>
        </w:rPr>
        <w:t>As displayed in the result section</w:t>
      </w:r>
      <w:r w:rsidRPr="00D13F66">
        <w:rPr>
          <w:i/>
          <w:iCs/>
          <w:color w:val="2E74B5" w:themeColor="accent1" w:themeShade="BF"/>
          <w:sz w:val="18"/>
          <w:szCs w:val="18"/>
        </w:rPr>
        <w:t xml:space="preserve">, it is </w:t>
      </w:r>
      <w:r>
        <w:rPr>
          <w:i/>
          <w:iCs/>
          <w:color w:val="2E74B5" w:themeColor="accent1" w:themeShade="BF"/>
          <w:sz w:val="18"/>
          <w:szCs w:val="18"/>
        </w:rPr>
        <w:t>noted</w:t>
      </w:r>
      <w:r w:rsidRPr="00D13F66">
        <w:rPr>
          <w:i/>
          <w:iCs/>
          <w:color w:val="2E74B5" w:themeColor="accent1" w:themeShade="BF"/>
          <w:sz w:val="18"/>
          <w:szCs w:val="18"/>
        </w:rPr>
        <w:t xml:space="preserve"> that the </w:t>
      </w:r>
      <w:r>
        <w:rPr>
          <w:i/>
          <w:iCs/>
          <w:color w:val="2E74B5" w:themeColor="accent1" w:themeShade="BF"/>
          <w:sz w:val="18"/>
          <w:szCs w:val="18"/>
        </w:rPr>
        <w:t>in occurrence of HAB, Chl-a</w:t>
      </w:r>
      <w:r w:rsidRPr="00D13F66">
        <w:rPr>
          <w:i/>
          <w:iCs/>
          <w:color w:val="2E74B5" w:themeColor="accent1" w:themeShade="BF"/>
          <w:sz w:val="18"/>
          <w:szCs w:val="18"/>
        </w:rPr>
        <w:t xml:space="preserve"> </w:t>
      </w:r>
      <w:r>
        <w:rPr>
          <w:i/>
          <w:iCs/>
          <w:color w:val="2E74B5" w:themeColor="accent1" w:themeShade="BF"/>
          <w:sz w:val="18"/>
          <w:szCs w:val="18"/>
        </w:rPr>
        <w:t>values rose significantly to (). Similarly, the moving window algorithm LSAT estimates indicated that</w:t>
      </w:r>
      <w:r w:rsidR="0039274D">
        <w:rPr>
          <w:i/>
          <w:iCs/>
          <w:color w:val="2E74B5" w:themeColor="accent1" w:themeShade="BF"/>
          <w:sz w:val="18"/>
          <w:szCs w:val="18"/>
        </w:rPr>
        <w:t xml:space="preserve"> on a bloom event, the LSAT rose in the affected areas up to values (</w:t>
      </w:r>
      <w:r w:rsidR="0040652E">
        <w:rPr>
          <w:i/>
          <w:iCs/>
          <w:color w:val="2E74B5" w:themeColor="accent1" w:themeShade="BF"/>
          <w:sz w:val="18"/>
          <w:szCs w:val="18"/>
        </w:rPr>
        <w:t>).</w:t>
      </w:r>
      <w:r w:rsidR="0040652E" w:rsidRPr="00D13F66">
        <w:rPr>
          <w:i/>
          <w:iCs/>
          <w:color w:val="2E74B5" w:themeColor="accent1" w:themeShade="BF"/>
          <w:sz w:val="18"/>
          <w:szCs w:val="18"/>
        </w:rPr>
        <w:t xml:space="preserve"> Conversely</w:t>
      </w:r>
      <w:r w:rsidR="0039274D" w:rsidRPr="00D13F66">
        <w:rPr>
          <w:i/>
          <w:iCs/>
          <w:color w:val="2E74B5" w:themeColor="accent1" w:themeShade="BF"/>
          <w:sz w:val="18"/>
          <w:szCs w:val="18"/>
        </w:rPr>
        <w:t xml:space="preserve">, </w:t>
      </w:r>
      <w:r w:rsidR="0039274D">
        <w:rPr>
          <w:i/>
          <w:iCs/>
          <w:color w:val="2E74B5" w:themeColor="accent1" w:themeShade="BF"/>
          <w:sz w:val="18"/>
          <w:szCs w:val="18"/>
        </w:rPr>
        <w:t>parts of the Study area that were never affected by the phenomena</w:t>
      </w:r>
      <w:r w:rsidR="0039274D" w:rsidRPr="00D13F66">
        <w:rPr>
          <w:i/>
          <w:iCs/>
          <w:color w:val="2E74B5" w:themeColor="accent1" w:themeShade="BF"/>
          <w:sz w:val="18"/>
          <w:szCs w:val="18"/>
        </w:rPr>
        <w:t xml:space="preserve"> marked the lowest</w:t>
      </w:r>
      <w:r w:rsidR="0039274D">
        <w:rPr>
          <w:i/>
          <w:iCs/>
          <w:color w:val="2E74B5" w:themeColor="accent1" w:themeShade="BF"/>
          <w:sz w:val="18"/>
          <w:szCs w:val="18"/>
        </w:rPr>
        <w:t xml:space="preserve"> chl-a </w:t>
      </w:r>
      <w:r w:rsidR="0040652E">
        <w:rPr>
          <w:i/>
          <w:iCs/>
          <w:color w:val="2E74B5" w:themeColor="accent1" w:themeShade="BF"/>
          <w:sz w:val="18"/>
          <w:szCs w:val="18"/>
        </w:rPr>
        <w:t>value (</w:t>
      </w:r>
      <w:r w:rsidR="0039274D">
        <w:rPr>
          <w:i/>
          <w:iCs/>
          <w:color w:val="2E74B5" w:themeColor="accent1" w:themeShade="BF"/>
          <w:sz w:val="18"/>
          <w:szCs w:val="18"/>
        </w:rPr>
        <w:t>) and corresponding</w:t>
      </w:r>
      <w:r w:rsidR="0039274D" w:rsidRPr="00D13F66">
        <w:rPr>
          <w:i/>
          <w:iCs/>
          <w:color w:val="2E74B5" w:themeColor="accent1" w:themeShade="BF"/>
          <w:sz w:val="18"/>
          <w:szCs w:val="18"/>
        </w:rPr>
        <w:t xml:space="preserve"> temperatures</w:t>
      </w:r>
      <w:r w:rsidR="0039274D">
        <w:rPr>
          <w:i/>
          <w:iCs/>
          <w:color w:val="2E74B5" w:themeColor="accent1" w:themeShade="BF"/>
          <w:sz w:val="18"/>
          <w:szCs w:val="18"/>
        </w:rPr>
        <w:t xml:space="preserve"> value</w:t>
      </w:r>
      <w:r w:rsidR="0039274D" w:rsidRPr="00D13F66">
        <w:rPr>
          <w:i/>
          <w:iCs/>
          <w:color w:val="2E74B5" w:themeColor="accent1" w:themeShade="BF"/>
          <w:sz w:val="18"/>
          <w:szCs w:val="18"/>
        </w:rPr>
        <w:t xml:space="preserve"> (less than </w:t>
      </w:r>
      <w:r w:rsidR="0039274D">
        <w:rPr>
          <w:i/>
          <w:iCs/>
          <w:color w:val="2E74B5" w:themeColor="accent1" w:themeShade="BF"/>
          <w:sz w:val="18"/>
          <w:szCs w:val="18"/>
        </w:rPr>
        <w:t>25</w:t>
      </w:r>
      <w:r w:rsidR="0039274D" w:rsidRPr="00D13F66">
        <w:rPr>
          <w:i/>
          <w:iCs/>
          <w:color w:val="2E74B5" w:themeColor="accent1" w:themeShade="BF"/>
          <w:sz w:val="18"/>
          <w:szCs w:val="18"/>
        </w:rPr>
        <w:t> °C)</w:t>
      </w:r>
    </w:p>
    <w:p w14:paraId="4DEA28C7" w14:textId="37283D31" w:rsidR="00371C48" w:rsidRDefault="009D7AD4" w:rsidP="00E4372B">
      <w:r>
        <w:t xml:space="preserve">It was further noted that a near-real time </w:t>
      </w:r>
      <w:r w:rsidR="00A369BD">
        <w:t xml:space="preserve">monitoring approach need to adopted since the reporting of the occurrence of the phenomena should be as soon as they </w:t>
      </w:r>
      <w:r w:rsidR="00993BD9">
        <w:t>occur. An</w:t>
      </w:r>
      <w:r w:rsidR="00371C48">
        <w:t xml:space="preserve"> automatic </w:t>
      </w:r>
      <w:r w:rsidR="00993BD9">
        <w:t>cloud-based</w:t>
      </w:r>
      <w:r w:rsidR="00371C48">
        <w:t xml:space="preserve"> processing and download of Chl-a was then tested on a</w:t>
      </w:r>
      <w:r w:rsidR="00633049">
        <w:t xml:space="preserve"> relatively</w:t>
      </w:r>
      <w:r w:rsidR="00371C48">
        <w:t xml:space="preserve"> small portion of the study </w:t>
      </w:r>
      <w:r w:rsidR="00993BD9">
        <w:t>area.</w:t>
      </w:r>
    </w:p>
    <w:p w14:paraId="18336E4E" w14:textId="6194AFA4" w:rsidR="008F5BB2"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p>
    <w:p w14:paraId="09D8D9FB" w14:textId="34269177" w:rsidR="00D13F66" w:rsidRPr="00F224A3" w:rsidRDefault="00D13F66" w:rsidP="008F5BB2">
      <w:r w:rsidRPr="00D13F66">
        <w:rPr>
          <w:i/>
          <w:iCs/>
          <w:color w:val="2E74B5" w:themeColor="accent1" w:themeShade="BF"/>
          <w:sz w:val="18"/>
          <w:szCs w:val="18"/>
        </w:rPr>
        <w:t xml:space="preserve">Between these two categories, the city of </w:t>
      </w:r>
      <w:proofErr w:type="spellStart"/>
      <w:r w:rsidRPr="00D13F66">
        <w:rPr>
          <w:i/>
          <w:iCs/>
          <w:color w:val="2E74B5" w:themeColor="accent1" w:themeShade="BF"/>
          <w:sz w:val="18"/>
          <w:szCs w:val="18"/>
        </w:rPr>
        <w:t>Batna</w:t>
      </w:r>
      <w:proofErr w:type="spellEnd"/>
      <w:r w:rsidRPr="00D13F66">
        <w:rPr>
          <w:i/>
          <w:iCs/>
          <w:color w:val="2E74B5" w:themeColor="accent1" w:themeShade="BF"/>
          <w:sz w:val="18"/>
          <w:szCs w:val="18"/>
        </w:rPr>
        <w:t xml:space="preserve"> marked moderate values ranged from 35 to 38 °C with some anomalies registered such as industrial area (43 °C) and urban greens (34 °C). With the lack of synchronized measured data, LST products have been validated using in situ LST products from MODIS (MOD11A1) data; results of validation and comparison using scatter plots confirm that the correlation coefficient reached 0.850, which demonstrates the applicability of the proposed algorithm in LST retrieval. The technique presented in this study could be used as an efficient method for the environmental impact assessment. It would be very simple and useful to apply this method to other Algerian cities</w:t>
      </w:r>
      <w:r>
        <w:t>.</w:t>
      </w:r>
    </w:p>
    <w:p w14:paraId="7132F212" w14:textId="081B5E03" w:rsidR="00F20DFC" w:rsidRDefault="00F20DFC" w:rsidP="00D03BD9">
      <w:pPr>
        <w:rPr>
          <w:b/>
          <w:bCs/>
          <w:lang w:val="en-GB" w:bidi="he-IL"/>
        </w:rPr>
      </w:pPr>
    </w:p>
    <w:p w14:paraId="1CF24AFF" w14:textId="77777777" w:rsidR="008F5BB2" w:rsidRDefault="008F5BB2" w:rsidP="00D03BD9">
      <w:pPr>
        <w:rPr>
          <w:b/>
          <w:bCs/>
          <w:lang w:val="en-GB" w:bidi="he-IL"/>
        </w:rPr>
      </w:pPr>
    </w:p>
    <w:p w14:paraId="3D2433F6" w14:textId="692E69FD" w:rsidR="008A2592" w:rsidRDefault="008A2592" w:rsidP="00D03BD9">
      <w:pPr>
        <w:rPr>
          <w:b/>
          <w:bCs/>
          <w:lang w:val="en-GB" w:bidi="he-IL"/>
        </w:rPr>
      </w:pPr>
    </w:p>
    <w:p w14:paraId="34A4EB39" w14:textId="35E0BB28" w:rsidR="0061312A" w:rsidRDefault="0061312A" w:rsidP="00D03BD9">
      <w:pPr>
        <w:rPr>
          <w:b/>
          <w:bCs/>
          <w:lang w:val="en-GB" w:bidi="he-IL"/>
        </w:rPr>
      </w:pPr>
    </w:p>
    <w:p w14:paraId="0978B205" w14:textId="76521E0A" w:rsidR="0061312A" w:rsidRDefault="0061312A" w:rsidP="00D03BD9">
      <w:pPr>
        <w:rPr>
          <w:b/>
          <w:bCs/>
          <w:lang w:val="en-GB" w:bidi="he-IL"/>
        </w:rPr>
      </w:pPr>
    </w:p>
    <w:p w14:paraId="475756A0" w14:textId="7CA30EAA" w:rsidR="0061312A" w:rsidRDefault="0061312A" w:rsidP="00D03BD9">
      <w:pPr>
        <w:rPr>
          <w:b/>
          <w:bCs/>
          <w:lang w:val="en-GB" w:bidi="he-IL"/>
        </w:rPr>
      </w:pPr>
    </w:p>
    <w:p w14:paraId="16768818" w14:textId="5C4FCFC4" w:rsidR="0061312A" w:rsidRDefault="0061312A" w:rsidP="00D03BD9">
      <w:pPr>
        <w:rPr>
          <w:b/>
          <w:bCs/>
          <w:lang w:val="en-GB" w:bidi="he-IL"/>
        </w:rPr>
      </w:pPr>
    </w:p>
    <w:p w14:paraId="7CE2843E" w14:textId="18F829E6" w:rsidR="0061312A" w:rsidRDefault="0061312A" w:rsidP="00D03BD9">
      <w:pPr>
        <w:rPr>
          <w:b/>
          <w:bCs/>
          <w:lang w:val="en-GB" w:bidi="he-IL"/>
        </w:rPr>
      </w:pPr>
    </w:p>
    <w:p w14:paraId="036C1B46" w14:textId="223C70E0" w:rsidR="0061312A" w:rsidRPr="00CA0B3A" w:rsidRDefault="00CA0B3A" w:rsidP="00CA0B3A">
      <w:pPr>
        <w:jc w:val="center"/>
        <w:rPr>
          <w:b/>
          <w:bCs/>
          <w:sz w:val="26"/>
          <w:szCs w:val="26"/>
          <w:lang w:val="en-GB" w:bidi="he-IL"/>
        </w:rPr>
      </w:pPr>
      <w:r w:rsidRPr="00CA0B3A">
        <w:rPr>
          <w:b/>
          <w:bCs/>
          <w:sz w:val="26"/>
          <w:szCs w:val="26"/>
          <w:lang w:val="en-GB" w:bidi="he-IL"/>
        </w:rPr>
        <w:t>Recommendations</w:t>
      </w:r>
    </w:p>
    <w:p w14:paraId="08BD16C2" w14:textId="591ECA2C" w:rsidR="0061312A" w:rsidRDefault="0061312A" w:rsidP="00D03BD9">
      <w:pPr>
        <w:rPr>
          <w:b/>
          <w:bCs/>
          <w:lang w:val="en-GB" w:bidi="he-IL"/>
        </w:rPr>
      </w:pPr>
    </w:p>
    <w:p w14:paraId="0D3ECE95" w14:textId="3D87E061" w:rsidR="0061312A" w:rsidRDefault="0061312A" w:rsidP="00D03BD9">
      <w:pPr>
        <w:rPr>
          <w:b/>
          <w:bCs/>
          <w:lang w:val="en-GB" w:bidi="he-IL"/>
        </w:rPr>
      </w:pP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p w14:paraId="14B853A4" w14:textId="7E6D7EFC" w:rsidR="00257B83" w:rsidRDefault="00257B83" w:rsidP="00D03BD9">
      <w:pPr>
        <w:rPr>
          <w:b/>
          <w:bCs/>
          <w:lang w:val="en-GB" w:bidi="he-IL"/>
        </w:rPr>
      </w:pPr>
    </w:p>
    <w:p w14:paraId="49AD8388" w14:textId="77777777" w:rsidR="00257B83" w:rsidRDefault="00257B83" w:rsidP="00D03BD9">
      <w:pPr>
        <w:rPr>
          <w:b/>
          <w:bCs/>
          <w:lang w:val="en-GB" w:bidi="he-IL"/>
        </w:rPr>
      </w:pPr>
    </w:p>
    <w:p w14:paraId="3096E3EF" w14:textId="77777777" w:rsidR="008A2592" w:rsidRDefault="008A2592" w:rsidP="00D03BD9">
      <w:pPr>
        <w:rPr>
          <w:b/>
          <w:bCs/>
          <w:lang w:val="en-GB" w:bidi="he-IL"/>
        </w:rPr>
      </w:pPr>
    </w:p>
    <w:p w14:paraId="05C9742E" w14:textId="5DADA6BA" w:rsidR="00F20DFC" w:rsidRDefault="00F20DFC" w:rsidP="00D03BD9">
      <w:pPr>
        <w:rPr>
          <w:b/>
          <w:bCs/>
          <w:lang w:val="en-GB" w:bidi="he-IL"/>
        </w:rPr>
      </w:pPr>
    </w:p>
    <w:p w14:paraId="69E21532" w14:textId="394E8D3F" w:rsidR="007020E5" w:rsidRDefault="007020E5" w:rsidP="00D03BD9">
      <w:pPr>
        <w:rPr>
          <w:b/>
          <w:bCs/>
          <w:lang w:val="en-GB" w:bidi="he-IL"/>
        </w:rPr>
      </w:pPr>
    </w:p>
    <w:p w14:paraId="158D8AD9" w14:textId="116D9DF6" w:rsidR="007020E5" w:rsidRDefault="007020E5" w:rsidP="00D03BD9">
      <w:pPr>
        <w:rPr>
          <w:b/>
          <w:bCs/>
          <w:lang w:val="en-GB" w:bidi="he-IL"/>
        </w:rPr>
      </w:pPr>
    </w:p>
    <w:p w14:paraId="3551A083" w14:textId="74C0DCE3" w:rsidR="007020E5" w:rsidRDefault="007020E5" w:rsidP="00D03BD9">
      <w:pPr>
        <w:rPr>
          <w:b/>
          <w:bCs/>
          <w:lang w:val="en-GB" w:bidi="he-IL"/>
        </w:rPr>
      </w:pPr>
    </w:p>
    <w:p w14:paraId="25E6E488" w14:textId="72404426" w:rsidR="007020E5" w:rsidRDefault="007020E5" w:rsidP="00D03BD9">
      <w:pPr>
        <w:rPr>
          <w:b/>
          <w:bCs/>
          <w:lang w:val="en-GB" w:bidi="he-IL"/>
        </w:rPr>
      </w:pPr>
    </w:p>
    <w:p w14:paraId="2683620A" w14:textId="4C2287E4" w:rsidR="007020E5" w:rsidRDefault="007020E5" w:rsidP="00D03BD9">
      <w:pPr>
        <w:rPr>
          <w:b/>
          <w:bCs/>
          <w:lang w:val="en-GB" w:bidi="he-IL"/>
        </w:rPr>
      </w:pPr>
    </w:p>
    <w:p w14:paraId="63C4058D" w14:textId="77777777" w:rsidR="003D4CEC" w:rsidRDefault="003D4CEC" w:rsidP="00D03BD9">
      <w:pPr>
        <w:rPr>
          <w:b/>
          <w:bCs/>
          <w:lang w:val="en-GB" w:bidi="he-IL"/>
        </w:rPr>
      </w:pPr>
    </w:p>
    <w:p w14:paraId="0A6CAE55" w14:textId="77777777" w:rsidR="007020E5" w:rsidRDefault="007020E5"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38AD2B83" w:rsidR="00BD403D" w:rsidRDefault="00AB426A" w:rsidP="00D35FCB">
          <w:pPr>
            <w:pStyle w:val="Heading1"/>
          </w:pPr>
          <w:r>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w:t>
      </w:r>
      <w:proofErr w:type="spellStart"/>
      <w:r w:rsidRPr="009001E3">
        <w:t>Brabyn</w:t>
      </w:r>
      <w:proofErr w:type="spellEnd"/>
      <w:r w:rsidRPr="009001E3">
        <w:t xml:space="preserve">, L. (2015). </w:t>
      </w:r>
      <w:r w:rsidRPr="006B0B78">
        <w:rPr>
          <w:i/>
          <w:iCs/>
        </w:rPr>
        <w:t>Empirical and semi-analytical chlorophyll-a algorithm for multi-temporal monitoring of New Zealand lakes using Landsat</w:t>
      </w:r>
      <w:r w:rsidRPr="009001E3">
        <w:t xml:space="preserve">. Environ. </w:t>
      </w:r>
      <w:proofErr w:type="spellStart"/>
      <w:r w:rsidRPr="009001E3">
        <w:t>Monit</w:t>
      </w:r>
      <w:proofErr w:type="spellEnd"/>
      <w:r w:rsidRPr="009001E3">
        <w:t xml:space="preserve">.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 xml:space="preserve">Anderson, D.M., </w:t>
      </w:r>
      <w:proofErr w:type="spellStart"/>
      <w:r w:rsidR="005529A9">
        <w:t>Glibert</w:t>
      </w:r>
      <w:proofErr w:type="spellEnd"/>
      <w:r w:rsidR="005529A9">
        <w:t>, P.M., Burkholder, J.M., (2002). H</w:t>
      </w:r>
      <w:r w:rsidR="005529A9" w:rsidRPr="005529A9">
        <w:rPr>
          <w:i/>
          <w:iCs/>
        </w:rPr>
        <w:t>armful algal blooms and eutrophication: nutrient sources, composition, and consequences</w:t>
      </w:r>
      <w:r w:rsidR="005529A9">
        <w:t xml:space="preserve">. Estuaries 25, 704–726. </w:t>
      </w:r>
      <w:proofErr w:type="spellStart"/>
      <w:r w:rsidR="005529A9">
        <w:t>Babin</w:t>
      </w:r>
      <w:proofErr w:type="spellEnd"/>
      <w:r w:rsidR="005529A9">
        <w:t xml:space="preserve">, M., </w:t>
      </w:r>
      <w:proofErr w:type="spellStart"/>
      <w:r w:rsidR="005529A9">
        <w:t>Roesler</w:t>
      </w:r>
      <w:proofErr w:type="spellEnd"/>
      <w:r w:rsidR="005529A9">
        <w:t>,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w:t>
      </w:r>
      <w:proofErr w:type="spellStart"/>
      <w:r>
        <w:t>Ogashawara</w:t>
      </w:r>
      <w:proofErr w:type="spellEnd"/>
      <w:r>
        <w:t xml:space="preserve">, I.; Barbosa, C.C.F.; de Carvalho, L.A.S.; Jorge, D.S.F.; </w:t>
      </w:r>
      <w:proofErr w:type="spellStart"/>
      <w:r>
        <w:t>Fornari</w:t>
      </w:r>
      <w:proofErr w:type="spellEnd"/>
      <w:r>
        <w:t xml:space="preserve">, C.I.; </w:t>
      </w:r>
      <w:proofErr w:type="spellStart"/>
      <w:r>
        <w:t>Stech</w:t>
      </w:r>
      <w:proofErr w:type="spellEnd"/>
      <w:r>
        <w:t xml:space="preserve">,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proofErr w:type="spellStart"/>
      <w:r>
        <w:t>Babiker</w:t>
      </w:r>
      <w:proofErr w:type="spellEnd"/>
      <w:r>
        <w:t xml:space="preserve">, </w:t>
      </w:r>
      <w:proofErr w:type="spellStart"/>
      <w:r>
        <w:t>Insaf</w:t>
      </w:r>
      <w:proofErr w:type="spellEnd"/>
      <w:r>
        <w:t xml:space="preserve">, Mohamed, Mohamed, </w:t>
      </w:r>
      <w:proofErr w:type="spellStart"/>
      <w:r>
        <w:t>Hiyama</w:t>
      </w:r>
      <w:proofErr w:type="spellEnd"/>
      <w:r>
        <w:t xml:space="preserve">, Tetsuya, Kato, </w:t>
      </w:r>
      <w:proofErr w:type="spellStart"/>
      <w:r>
        <w:t>Kikuo</w:t>
      </w:r>
      <w:proofErr w:type="spellEnd"/>
      <w:r w:rsidRPr="00822C85">
        <w:t>, (201</w:t>
      </w:r>
      <w:r>
        <w:t>0</w:t>
      </w:r>
      <w:r w:rsidRPr="00822C85">
        <w:t>)</w:t>
      </w:r>
      <w:r>
        <w:t xml:space="preserve"> </w:t>
      </w:r>
      <w:r w:rsidRPr="008E440A">
        <w:rPr>
          <w:i/>
          <w:iCs/>
        </w:rPr>
        <w:t xml:space="preserve">A GIS-based model for assessing aquifer vulnerability in </w:t>
      </w:r>
      <w:proofErr w:type="spellStart"/>
      <w:r w:rsidRPr="008E440A">
        <w:rPr>
          <w:i/>
          <w:iCs/>
        </w:rPr>
        <w:t>Kakamigahara</w:t>
      </w:r>
      <w:proofErr w:type="spellEnd"/>
      <w:r w:rsidRPr="008E440A">
        <w:rPr>
          <w:i/>
          <w:iCs/>
        </w:rPr>
        <w:t xml:space="preserve">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proofErr w:type="spellStart"/>
      <w:r>
        <w:t>Blondeau-Patissier</w:t>
      </w:r>
      <w:proofErr w:type="spellEnd"/>
      <w:r>
        <w:t xml:space="preserve">, D., Gower, J. F. R., Dekker, A. G., </w:t>
      </w:r>
      <w:proofErr w:type="spellStart"/>
      <w:r>
        <w:t>Phinn</w:t>
      </w:r>
      <w:proofErr w:type="spellEnd"/>
      <w:r>
        <w:t xml:space="preserve">,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49"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proofErr w:type="spellStart"/>
      <w:r>
        <w:t>Boddula</w:t>
      </w:r>
      <w:bookmarkEnd w:id="29"/>
      <w:proofErr w:type="spellEnd"/>
      <w:r>
        <w:t xml:space="preserve">, V., Ramaswamy, L., &amp; Mishra, D. (2017). </w:t>
      </w:r>
      <w:proofErr w:type="spellStart"/>
      <w:r>
        <w:t>CyanoSense</w:t>
      </w:r>
      <w:proofErr w:type="spellEnd"/>
      <w:r>
        <w:t xml:space="preserv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50"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proofErr w:type="spellStart"/>
      <w:r>
        <w:t>Budyko</w:t>
      </w:r>
      <w:proofErr w:type="spellEnd"/>
      <w:r>
        <w:t xml:space="preserve">, M. I. (1974) Climate and Life. International Geophysics Series, vol.18, Academic Press, New York. </w:t>
      </w:r>
      <w:proofErr w:type="spellStart"/>
      <w:r>
        <w:t>Bugenyi</w:t>
      </w:r>
      <w:proofErr w:type="spellEnd"/>
      <w:r>
        <w:t xml:space="preserve">, F. W. B. &amp; </w:t>
      </w:r>
      <w:proofErr w:type="spellStart"/>
      <w:r>
        <w:t>Magumba</w:t>
      </w:r>
      <w:proofErr w:type="spellEnd"/>
      <w:r>
        <w:t xml:space="preserve">, K. M. (1996) </w:t>
      </w:r>
      <w:r w:rsidRPr="00747E41">
        <w:rPr>
          <w:i/>
          <w:iCs/>
        </w:rPr>
        <w:t>The present physicochemical ecology of Lake Victoria, Uganda</w:t>
      </w:r>
      <w:r>
        <w:t xml:space="preserve">. In: The Limnology, Climatology and </w:t>
      </w:r>
      <w:proofErr w:type="spellStart"/>
      <w:r>
        <w:t>Paleocl</w:t>
      </w:r>
      <w:proofErr w:type="spellEnd"/>
    </w:p>
    <w:p w14:paraId="3DA46B05" w14:textId="0DF9CF1C" w:rsidR="008E3CCB" w:rsidRDefault="008E3CCB" w:rsidP="00AD3921">
      <w:pPr>
        <w:spacing w:line="240" w:lineRule="auto"/>
        <w:ind w:left="720" w:hanging="720"/>
        <w:jc w:val="left"/>
      </w:pPr>
      <w:proofErr w:type="spellStart"/>
      <w:r>
        <w:t>Bukata</w:t>
      </w:r>
      <w:proofErr w:type="spellEnd"/>
      <w:r>
        <w:t xml:space="preserve">, R. P., Jerome, J. H., </w:t>
      </w:r>
      <w:proofErr w:type="spellStart"/>
      <w:r>
        <w:t>Kondratyev</w:t>
      </w:r>
      <w:proofErr w:type="spellEnd"/>
      <w:r>
        <w:t xml:space="preserve">, K. Y., and </w:t>
      </w:r>
      <w:proofErr w:type="spellStart"/>
      <w:r>
        <w:t>Pozdnyakox</w:t>
      </w:r>
      <w:proofErr w:type="spellEnd"/>
      <w:r>
        <w:t xml:space="preserve">,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w:t>
      </w:r>
      <w:proofErr w:type="spellStart"/>
      <w:r>
        <w:t>Mamán</w:t>
      </w:r>
      <w:proofErr w:type="spellEnd"/>
      <w:r>
        <w:t xml:space="preserve">,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51"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w:t>
      </w:r>
      <w:proofErr w:type="spellStart"/>
      <w:r w:rsidRPr="00B614C4">
        <w:t>Ochumba</w:t>
      </w:r>
      <w:proofErr w:type="spellEnd"/>
      <w:r w:rsidRPr="00B614C4">
        <w:t xml:space="preserve">, P.B.O. (1995) </w:t>
      </w:r>
      <w:r w:rsidRPr="00B76DB5">
        <w:rPr>
          <w:i/>
          <w:iCs/>
        </w:rPr>
        <w:t xml:space="preserve">Pollution of </w:t>
      </w:r>
      <w:proofErr w:type="spellStart"/>
      <w:r w:rsidRPr="00B76DB5">
        <w:rPr>
          <w:i/>
          <w:iCs/>
        </w:rPr>
        <w:t>Winam</w:t>
      </w:r>
      <w:proofErr w:type="spellEnd"/>
      <w:r w:rsidRPr="00B76DB5">
        <w:rPr>
          <w:i/>
          <w:iCs/>
        </w:rPr>
        <w:t xml:space="preserve"> Gulf, Lake Victoria, Kenya: A case study for preliminary risk assessment</w:t>
      </w:r>
      <w:r w:rsidRPr="00B614C4">
        <w:t xml:space="preserve">. Lakes </w:t>
      </w:r>
      <w:proofErr w:type="spellStart"/>
      <w:r w:rsidRPr="00B614C4">
        <w:t>Reserv</w:t>
      </w:r>
      <w:proofErr w:type="spellEnd"/>
      <w:r w:rsidRPr="00B614C4">
        <w:t xml:space="preserve">. Res. </w:t>
      </w:r>
      <w:proofErr w:type="spellStart"/>
      <w:r w:rsidRPr="00B614C4">
        <w:t>Manag</w:t>
      </w:r>
      <w:proofErr w:type="spellEnd"/>
      <w:r w:rsidRPr="00B614C4">
        <w:t>.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 xml:space="preserve">Hourly remote sensing monitoring of harmful algal blooms (HABs) in </w:t>
      </w:r>
      <w:proofErr w:type="spellStart"/>
      <w:r w:rsidRPr="00A96660">
        <w:rPr>
          <w:i/>
          <w:iCs/>
        </w:rPr>
        <w:t>Taihu</w:t>
      </w:r>
      <w:proofErr w:type="spellEnd"/>
      <w:r w:rsidRPr="00A96660">
        <w:rPr>
          <w:i/>
          <w:iCs/>
        </w:rPr>
        <w:t xml:space="preserve"> Lake based on GOCI images</w:t>
      </w:r>
      <w:r>
        <w:t xml:space="preserve">. </w:t>
      </w:r>
      <w:r>
        <w:rPr>
          <w:i/>
          <w:iCs/>
        </w:rPr>
        <w:t>Environmental Science and Pollution Research</w:t>
      </w:r>
      <w:r>
        <w:t xml:space="preserve">, </w:t>
      </w:r>
      <w:r>
        <w:rPr>
          <w:i/>
          <w:iCs/>
        </w:rPr>
        <w:t>28</w:t>
      </w:r>
      <w:r>
        <w:t xml:space="preserve">(27), 35958–35970. </w:t>
      </w:r>
      <w:hyperlink r:id="rId52"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w:t>
      </w:r>
      <w:proofErr w:type="spellStart"/>
      <w:r>
        <w:t>Pahlevan</w:t>
      </w:r>
      <w:proofErr w:type="spellEnd"/>
      <w:r>
        <w:t xml:space="preserve">, N., </w:t>
      </w:r>
      <w:proofErr w:type="spellStart"/>
      <w:r>
        <w:t>Melack</w:t>
      </w:r>
      <w:proofErr w:type="spellEnd"/>
      <w:r>
        <w:t xml:space="preserve">,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w:t>
      </w:r>
      <w:proofErr w:type="spellStart"/>
      <w:r>
        <w:t>Malekian</w:t>
      </w:r>
      <w:proofErr w:type="spellEnd"/>
      <w:r>
        <w:t xml:space="preserve">,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w:lastRenderedPageBreak/>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62575CE2" w14:textId="4039686C" w:rsidR="00682681" w:rsidRDefault="00682681" w:rsidP="008F2167">
      <w:pPr>
        <w:spacing w:after="0" w:line="240" w:lineRule="auto"/>
        <w:ind w:left="720" w:hanging="720"/>
      </w:pPr>
      <w:r>
        <w:t xml:space="preserve">Diaz R, Rosenberg R (2008) </w:t>
      </w:r>
      <w:r w:rsidRPr="00682681">
        <w:rPr>
          <w:i/>
          <w:iCs/>
        </w:rPr>
        <w:t>Spreading dead zones and consequences for marine ecosystems</w:t>
      </w:r>
      <w:r>
        <w:t>. Science 321:926–929</w:t>
      </w:r>
    </w:p>
    <w:p w14:paraId="7567D411" w14:textId="77777777" w:rsidR="00D17832" w:rsidRDefault="00D17832" w:rsidP="008F2167">
      <w:pPr>
        <w:spacing w:after="0" w:line="240" w:lineRule="auto"/>
        <w:ind w:left="720" w:hanging="720"/>
      </w:pPr>
    </w:p>
    <w:p w14:paraId="054F132B" w14:textId="38E4CEB1" w:rsidR="00E476AC" w:rsidRPr="00E476AC" w:rsidRDefault="00560374" w:rsidP="00D35FCB">
      <w:pPr>
        <w:pStyle w:val="Heading1"/>
      </w:pPr>
      <w:r w:rsidRPr="00560374">
        <w:rPr>
          <w:bCs/>
        </w:rPr>
        <w:t>Electronics Lovers, Using the DHT11 Sensor</w:t>
      </w:r>
      <w:r w:rsidR="00E476AC">
        <w:t xml:space="preserve"> </w:t>
      </w:r>
      <w:r w:rsidRPr="00560374">
        <w:rPr>
          <w:bCs/>
        </w:rPr>
        <w:t>with Raspberry Pi to Measure Temperature and Humidity</w:t>
      </w:r>
      <w:r>
        <w:t>, Retrieved</w:t>
      </w:r>
      <w:r w:rsidR="00E476AC">
        <w:t xml:space="preserve"> on 14</w:t>
      </w:r>
      <w:r w:rsidR="00E476AC" w:rsidRPr="00E476AC">
        <w:rPr>
          <w:vertAlign w:val="superscript"/>
        </w:rPr>
        <w:t>th</w:t>
      </w:r>
      <w:r w:rsidR="00E476AC">
        <w:t xml:space="preserve"> July 2021</w:t>
      </w:r>
      <w:r>
        <w:t xml:space="preserve"> </w:t>
      </w:r>
      <w:r w:rsidR="00E476AC">
        <w:t xml:space="preserve">from </w:t>
      </w:r>
      <w:hyperlink r:id="rId53" w:history="1">
        <w:r w:rsidR="00E476AC" w:rsidRPr="00692E5C">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18E4C2A" w14:textId="77777777" w:rsidR="005F2450" w:rsidRDefault="005F2450" w:rsidP="008F2167">
      <w:pPr>
        <w:spacing w:after="0" w:line="240" w:lineRule="auto"/>
        <w:ind w:left="720" w:hanging="720"/>
      </w:pPr>
    </w:p>
    <w:p w14:paraId="787E2BE7" w14:textId="08C0EE1B" w:rsidR="005F2450" w:rsidRPr="003D0CD6" w:rsidRDefault="005F2450" w:rsidP="008F2167">
      <w:pPr>
        <w:spacing w:after="0" w:line="240" w:lineRule="auto"/>
        <w:ind w:left="720" w:hanging="720"/>
        <w:rPr>
          <w:rStyle w:val="Hyperlink"/>
          <w:rFonts w:ascii="Times New Roman" w:hAnsi="Times New Roman"/>
        </w:rPr>
      </w:pPr>
      <w:r>
        <w:t xml:space="preserve">Freitas, F. H., and </w:t>
      </w:r>
      <w:proofErr w:type="spellStart"/>
      <w:r>
        <w:t>Dierssen</w:t>
      </w:r>
      <w:proofErr w:type="spellEnd"/>
      <w:r>
        <w:t xml:space="preserve">,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proofErr w:type="spellStart"/>
      <w:r w:rsidR="00B10E79" w:rsidRPr="00B614C4">
        <w:t>Gikuma-Njuru</w:t>
      </w:r>
      <w:proofErr w:type="spellEnd"/>
      <w:r w:rsidR="00B10E79" w:rsidRPr="00B614C4">
        <w:t xml:space="preserve">, P.; </w:t>
      </w:r>
      <w:proofErr w:type="spellStart"/>
      <w:r w:rsidR="00B10E79" w:rsidRPr="00B614C4">
        <w:t>Hecky</w:t>
      </w:r>
      <w:proofErr w:type="spellEnd"/>
      <w:r w:rsidR="00B10E79" w:rsidRPr="00B614C4">
        <w:t xml:space="preserve">, R.E.; Guildford, S.J.; </w:t>
      </w:r>
      <w:proofErr w:type="spellStart"/>
      <w:r w:rsidR="00B10E79" w:rsidRPr="00B614C4">
        <w:t>MacIntyre</w:t>
      </w:r>
      <w:proofErr w:type="spellEnd"/>
      <w:r w:rsidR="00B10E79" w:rsidRPr="00B614C4">
        <w:t xml:space="preserve">, S. (2013) </w:t>
      </w:r>
      <w:r w:rsidR="00B10E79" w:rsidRPr="00054BF8">
        <w:rPr>
          <w:i/>
          <w:iCs/>
        </w:rPr>
        <w:t xml:space="preserve">Spatial variability of nutrient concentrations, fluxes, and ecosystem metabolism in Nyanza Gulf and </w:t>
      </w:r>
      <w:proofErr w:type="spellStart"/>
      <w:r w:rsidR="00B10E79" w:rsidRPr="00054BF8">
        <w:rPr>
          <w:i/>
          <w:iCs/>
        </w:rPr>
        <w:t>Rusinga</w:t>
      </w:r>
      <w:proofErr w:type="spellEnd"/>
      <w:r w:rsidR="00B10E79" w:rsidRPr="00054BF8">
        <w:rPr>
          <w:i/>
          <w:iCs/>
        </w:rPr>
        <w:t xml:space="preserve"> Channel, Lake Victoria (East Africa)</w:t>
      </w:r>
      <w:r w:rsidR="00B10E79" w:rsidRPr="00B614C4">
        <w:t xml:space="preserve">. </w:t>
      </w:r>
      <w:proofErr w:type="spellStart"/>
      <w:r w:rsidR="00B10E79" w:rsidRPr="00B614C4">
        <w:t>Limnol</w:t>
      </w:r>
      <w:proofErr w:type="spellEnd"/>
      <w:r w:rsidR="00B10E79" w:rsidRPr="00B614C4">
        <w:t>.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proofErr w:type="spellStart"/>
      <w:r>
        <w:t>Gitelson</w:t>
      </w:r>
      <w:proofErr w:type="spellEnd"/>
      <w:r>
        <w:t xml:space="preserve">,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proofErr w:type="spellStart"/>
      <w:r w:rsidR="001C7827">
        <w:t>Glibert</w:t>
      </w:r>
      <w:proofErr w:type="spellEnd"/>
      <w:r w:rsidR="001C7827">
        <w:t xml:space="preserve">, P.M., Anderson, D.M., </w:t>
      </w:r>
      <w:proofErr w:type="spellStart"/>
      <w:r w:rsidR="001C7827">
        <w:t>Gentien</w:t>
      </w:r>
      <w:proofErr w:type="spellEnd"/>
      <w:r w:rsidR="001C7827">
        <w:t xml:space="preserve">, P., </w:t>
      </w:r>
      <w:proofErr w:type="spellStart"/>
      <w:r w:rsidR="001C7827">
        <w:t>Granéli</w:t>
      </w:r>
      <w:proofErr w:type="spellEnd"/>
      <w:r w:rsidR="001C7827">
        <w:t xml:space="preserve">, E., &amp; </w:t>
      </w:r>
      <w:proofErr w:type="spellStart"/>
      <w:r w:rsidR="001C7827">
        <w:t>Sellner</w:t>
      </w:r>
      <w:proofErr w:type="spellEnd"/>
      <w:r w:rsidR="001C7827">
        <w:t xml:space="preserve">,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proofErr w:type="spellStart"/>
      <w:r>
        <w:t>Glibert</w:t>
      </w:r>
      <w:proofErr w:type="spellEnd"/>
      <w:r>
        <w:t xml:space="preserve"> P, Heil C, Hollander D, Revilla M, Hoare A, Alexander J, </w:t>
      </w:r>
      <w:proofErr w:type="spellStart"/>
      <w:r>
        <w:t>Murasko</w:t>
      </w:r>
      <w:proofErr w:type="spellEnd"/>
      <w:r>
        <w:t xml:space="preserve"> S (2004) </w:t>
      </w:r>
      <w:r w:rsidRPr="001C7827">
        <w:rPr>
          <w:i/>
          <w:iCs/>
        </w:rPr>
        <w:t>Evidence for dissolved organic nitrogen and phosphorus uptake during a cyanobacterial bloom in Florida Bay</w:t>
      </w:r>
      <w:r>
        <w:t xml:space="preserve">. Mar </w:t>
      </w:r>
      <w:proofErr w:type="spellStart"/>
      <w:r>
        <w:t>Ecol</w:t>
      </w:r>
      <w:proofErr w:type="spellEnd"/>
      <w:r>
        <w:t xml:space="preserve">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w:t>
      </w:r>
      <w:proofErr w:type="spellStart"/>
      <w:r>
        <w:t>Broenkow</w:t>
      </w:r>
      <w:proofErr w:type="spellEnd"/>
      <w:r>
        <w:t xml:space="preserve">,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w:t>
      </w:r>
      <w:proofErr w:type="spellStart"/>
      <w:r w:rsidR="00CC7DEB">
        <w:t>Hovis</w:t>
      </w:r>
      <w:proofErr w:type="spellEnd"/>
      <w:r w:rsidR="00CC7DEB">
        <w:t xml:space="preserve">, W. A. (1980). </w:t>
      </w:r>
      <w:r w:rsidR="00CC7DEB" w:rsidRPr="00CC7DEB">
        <w:rPr>
          <w:i/>
          <w:iCs/>
        </w:rPr>
        <w:t xml:space="preserve">Phytoplankton pigments from the nimbus-7 coastal zone color scanner: comparisons with </w:t>
      </w:r>
      <w:r w:rsidR="00CC7DEB" w:rsidRPr="00CC7DEB">
        <w:rPr>
          <w:i/>
          <w:iCs/>
        </w:rPr>
        <w:lastRenderedPageBreak/>
        <w:t>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proofErr w:type="spellStart"/>
      <w:r w:rsidR="00ED407E" w:rsidRPr="00B614C4">
        <w:t>Gohin</w:t>
      </w:r>
      <w:proofErr w:type="spellEnd"/>
      <w:r w:rsidR="00ED407E" w:rsidRPr="00B614C4">
        <w:t xml:space="preserve">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t xml:space="preserve">Gower, J., Lin, S., and </w:t>
      </w:r>
      <w:proofErr w:type="spellStart"/>
      <w:r>
        <w:t>Borstad</w:t>
      </w:r>
      <w:proofErr w:type="spellEnd"/>
      <w:r>
        <w:t xml:space="preserve">,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 xml:space="preserve">Doing battle with the green monster of </w:t>
      </w:r>
      <w:proofErr w:type="spellStart"/>
      <w:r w:rsidR="00D32147" w:rsidRPr="00D32147">
        <w:rPr>
          <w:i/>
          <w:iCs/>
        </w:rPr>
        <w:t>Taihu</w:t>
      </w:r>
      <w:proofErr w:type="spellEnd"/>
      <w:r w:rsidR="00D32147" w:rsidRPr="00D32147">
        <w:rPr>
          <w:i/>
          <w:iCs/>
        </w:rPr>
        <w:t xml:space="preserve"> Lake</w:t>
      </w:r>
      <w:r w:rsidR="00D32147">
        <w:t>. Science 317:1166</w:t>
      </w:r>
    </w:p>
    <w:p w14:paraId="1338540C" w14:textId="686B4ED2" w:rsidR="00904179" w:rsidRDefault="00532E09" w:rsidP="00904179">
      <w:pPr>
        <w:spacing w:before="240" w:line="240" w:lineRule="auto"/>
        <w:ind w:left="720" w:hanging="720"/>
      </w:pPr>
      <w:proofErr w:type="spellStart"/>
      <w:r>
        <w:t>Haakstad</w:t>
      </w:r>
      <w:proofErr w:type="spellEnd"/>
      <w:r>
        <w:t xml:space="preserve">, M.; </w:t>
      </w:r>
      <w:proofErr w:type="spellStart"/>
      <w:r>
        <w:t>Kogeler</w:t>
      </w:r>
      <w:proofErr w:type="spellEnd"/>
      <w:r>
        <w:t xml:space="preserve">, J.; </w:t>
      </w:r>
      <w:proofErr w:type="spellStart"/>
      <w:r>
        <w:t>Dahle</w:t>
      </w:r>
      <w:proofErr w:type="spellEnd"/>
      <w:r>
        <w:t xml:space="preserve">, S. (1994) </w:t>
      </w:r>
      <w:r w:rsidRPr="001B187A">
        <w:rPr>
          <w:i/>
          <w:iCs/>
        </w:rPr>
        <w:t xml:space="preserve">Studies of sea surface temperatures in selected northern </w:t>
      </w:r>
      <w:proofErr w:type="spellStart"/>
      <w:r w:rsidRPr="001B187A">
        <w:rPr>
          <w:i/>
          <w:iCs/>
        </w:rPr>
        <w:t>norwegian</w:t>
      </w:r>
      <w:proofErr w:type="spellEnd"/>
      <w:r w:rsidRPr="001B187A">
        <w:rPr>
          <w:i/>
          <w:iCs/>
        </w:rPr>
        <w:t xml:space="preserve"> fjords using Landsat TM data</w:t>
      </w:r>
      <w:r>
        <w:t>. Polar Res., 13.</w:t>
      </w:r>
    </w:p>
    <w:p w14:paraId="77BBCAD1" w14:textId="3B097BF6" w:rsidR="001C481E" w:rsidRPr="001C481E" w:rsidRDefault="001C481E" w:rsidP="00904179">
      <w:pPr>
        <w:spacing w:before="240" w:line="240" w:lineRule="auto"/>
        <w:ind w:left="720" w:hanging="720"/>
      </w:pPr>
      <w:proofErr w:type="spellStart"/>
      <w:r>
        <w:t>Hallegraeff</w:t>
      </w:r>
      <w:proofErr w:type="spellEnd"/>
      <w:r>
        <w:t xml:space="preserve">, G. M (1993). </w:t>
      </w:r>
      <w:r w:rsidRPr="000006E8">
        <w:rPr>
          <w:i/>
          <w:iCs/>
        </w:rPr>
        <w:t>A review of harmful algal blooms and their apparent global increase.</w:t>
      </w:r>
      <w:r w:rsidRPr="00A92DE0">
        <w:t xml:space="preserve"> </w:t>
      </w:r>
      <w:proofErr w:type="spellStart"/>
      <w:r w:rsidRPr="00A92DE0">
        <w:t>Phycologia</w:t>
      </w:r>
      <w:proofErr w:type="spellEnd"/>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proofErr w:type="spellStart"/>
      <w:r w:rsidRPr="00B614C4">
        <w:rPr>
          <w:rFonts w:eastAsia="Times New Roman" w:cs="Times New Roman"/>
        </w:rPr>
        <w:t>Hecky</w:t>
      </w:r>
      <w:proofErr w:type="spellEnd"/>
      <w:r w:rsidRPr="00B614C4">
        <w:rPr>
          <w:rFonts w:eastAsia="Times New Roman" w:cs="Times New Roman"/>
        </w:rPr>
        <w:t xml:space="preserve">, R. E., </w:t>
      </w:r>
      <w:proofErr w:type="spellStart"/>
      <w:r w:rsidRPr="00B614C4">
        <w:rPr>
          <w:rFonts w:eastAsia="Times New Roman" w:cs="Times New Roman"/>
        </w:rPr>
        <w:t>Mugidde</w:t>
      </w:r>
      <w:proofErr w:type="spellEnd"/>
      <w:r w:rsidRPr="00B614C4">
        <w:rPr>
          <w:rFonts w:eastAsia="Times New Roman" w:cs="Times New Roman"/>
        </w:rPr>
        <w:t xml:space="preserve">, R., </w:t>
      </w:r>
      <w:proofErr w:type="spellStart"/>
      <w:r w:rsidRPr="00B614C4">
        <w:rPr>
          <w:rFonts w:eastAsia="Times New Roman" w:cs="Times New Roman"/>
        </w:rPr>
        <w:t>Ramlal</w:t>
      </w:r>
      <w:proofErr w:type="spellEnd"/>
      <w:r w:rsidRPr="00B614C4">
        <w:rPr>
          <w:rFonts w:eastAsia="Times New Roman" w:cs="Times New Roman"/>
        </w:rPr>
        <w:t xml:space="preserve">,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w:t>
      </w:r>
      <w:proofErr w:type="spellStart"/>
      <w:r>
        <w:t>Barsi</w:t>
      </w:r>
      <w:proofErr w:type="spellEnd"/>
      <w:r>
        <w:t xml:space="preserve">,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w:t>
      </w:r>
      <w:proofErr w:type="spellStart"/>
      <w:r w:rsidRPr="00B614C4">
        <w:rPr>
          <w:rFonts w:eastAsia="Times New Roman" w:cs="Times New Roman"/>
        </w:rPr>
        <w:t>Temimi</w:t>
      </w:r>
      <w:proofErr w:type="spellEnd"/>
      <w:r w:rsidRPr="00B614C4">
        <w:rPr>
          <w:rFonts w:eastAsia="Times New Roman" w:cs="Times New Roman"/>
        </w:rPr>
        <w:t xml:space="preserve">, M., &amp; Bull, D. R. (2020). </w:t>
      </w:r>
      <w:proofErr w:type="spellStart"/>
      <w:r w:rsidRPr="00B614C4">
        <w:rPr>
          <w:rFonts w:eastAsia="Times New Roman" w:cs="Times New Roman"/>
        </w:rPr>
        <w:t>HABNet</w:t>
      </w:r>
      <w:proofErr w:type="spellEnd"/>
      <w:r w:rsidRPr="00B614C4">
        <w:rPr>
          <w:rFonts w:eastAsia="Times New Roman" w:cs="Times New Roman"/>
        </w:rPr>
        <w:t xml:space="preserve">: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w:t>
      </w:r>
      <w:proofErr w:type="spellStart"/>
      <w:r w:rsidRPr="00B614C4">
        <w:rPr>
          <w:rFonts w:eastAsia="Times New Roman" w:cs="Times New Roman"/>
        </w:rPr>
        <w:t>Eess</w:t>
      </w:r>
      <w:proofErr w:type="spellEnd"/>
      <w:r w:rsidRPr="00B614C4">
        <w:rPr>
          <w:rFonts w:eastAsia="Times New Roman" w:cs="Times New Roman"/>
        </w:rPr>
        <w:t xml:space="preserve">]. </w:t>
      </w:r>
      <w:hyperlink r:id="rId54"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w:t>
      </w:r>
      <w:proofErr w:type="spellStart"/>
      <w:r>
        <w:t>Düştegör</w:t>
      </w:r>
      <w:proofErr w:type="spellEnd"/>
      <w:r>
        <w:t xml:space="preserve">,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 xml:space="preserve">Jiang GJ, Ma RH, Loiselle S, </w:t>
      </w:r>
      <w:proofErr w:type="spellStart"/>
      <w:r>
        <w:t>Su</w:t>
      </w:r>
      <w:proofErr w:type="spellEnd"/>
      <w:r>
        <w:t xml:space="preserve"> W, Cai WX, Huang CG, Yang J, Yu W (2015) Remote sensing of particulate organic carbon dynamics in a eutrophic lake (</w:t>
      </w:r>
      <w:proofErr w:type="spellStart"/>
      <w:r>
        <w:t>Taihu</w:t>
      </w:r>
      <w:proofErr w:type="spellEnd"/>
      <w:r>
        <w:t xml:space="preserve">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w:t>
      </w:r>
      <w:proofErr w:type="spellStart"/>
      <w:r w:rsidRPr="00B614C4">
        <w:rPr>
          <w:rFonts w:eastAsia="Times New Roman" w:cs="Times New Roman"/>
        </w:rPr>
        <w:t>Hasanlou</w:t>
      </w:r>
      <w:proofErr w:type="spellEnd"/>
      <w:r w:rsidRPr="00B614C4">
        <w:rPr>
          <w:rFonts w:eastAsia="Times New Roman" w:cs="Times New Roman"/>
        </w:rPr>
        <w:t xml:space="preserve">, M. (2019). HARMFUL ALGAL BLOOMS MONITORING USING SENTINEL-2 SATELLITE IMAGES. The International Archives of the Photogrammetry, Remote Sensing and Spatial Information Sciences, XLII-4/W18, 609–613. </w:t>
      </w:r>
      <w:hyperlink r:id="rId55"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proofErr w:type="spellStart"/>
      <w:r>
        <w:t>Khorram</w:t>
      </w:r>
      <w:proofErr w:type="spellEnd"/>
      <w:r>
        <w:t xml:space="preserve">, S., Catts, G. P., </w:t>
      </w:r>
      <w:proofErr w:type="spellStart"/>
      <w:r>
        <w:t>Cloern</w:t>
      </w:r>
      <w:proofErr w:type="spellEnd"/>
      <w:r>
        <w:t xml:space="preserve">, J. E., and Knight, A. W. (1987). </w:t>
      </w:r>
      <w:r w:rsidRPr="004E0AA1">
        <w:rPr>
          <w:i/>
          <w:iCs/>
        </w:rPr>
        <w:t xml:space="preserve">Modeling of </w:t>
      </w:r>
      <w:proofErr w:type="spellStart"/>
      <w:r w:rsidRPr="004E0AA1">
        <w:rPr>
          <w:i/>
          <w:iCs/>
        </w:rPr>
        <w:t>estuarne</w:t>
      </w:r>
      <w:proofErr w:type="spellEnd"/>
      <w:r w:rsidRPr="004E0AA1">
        <w:rPr>
          <w:i/>
          <w:iCs/>
        </w:rPr>
        <w:t xml:space="preserve"> chlorophyll a from an airborne scanner</w:t>
      </w:r>
      <w:r>
        <w:t xml:space="preserve">. IEEE Trans. </w:t>
      </w:r>
      <w:proofErr w:type="spellStart"/>
      <w:r>
        <w:t>Geosci</w:t>
      </w:r>
      <w:proofErr w:type="spellEnd"/>
      <w:r>
        <w:t xml:space="preserve">.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proofErr w:type="spellStart"/>
      <w:r w:rsidRPr="00B614C4">
        <w:t>Kurekin</w:t>
      </w:r>
      <w:proofErr w:type="spellEnd"/>
      <w:r w:rsidRPr="00B614C4">
        <w:t xml:space="preserve">, A.A., Miller, P.I., Van der </w:t>
      </w:r>
      <w:proofErr w:type="spellStart"/>
      <w:r w:rsidRPr="00B614C4">
        <w:t>Woerd</w:t>
      </w:r>
      <w:proofErr w:type="spellEnd"/>
      <w:r w:rsidRPr="00B614C4">
        <w:t xml:space="preserve">, H.J., (2014). </w:t>
      </w:r>
      <w:r w:rsidRPr="00E01616">
        <w:rPr>
          <w:i/>
          <w:iCs/>
        </w:rPr>
        <w:t xml:space="preserve">Satellite discrimination of </w:t>
      </w:r>
      <w:proofErr w:type="spellStart"/>
      <w:r w:rsidRPr="00E01616">
        <w:rPr>
          <w:i/>
          <w:iCs/>
        </w:rPr>
        <w:t>Karenia</w:t>
      </w:r>
      <w:proofErr w:type="spellEnd"/>
      <w:r w:rsidRPr="00E01616">
        <w:rPr>
          <w:i/>
          <w:iCs/>
        </w:rPr>
        <w:t xml:space="preserve"> </w:t>
      </w:r>
      <w:proofErr w:type="spellStart"/>
      <w:r w:rsidRPr="00E01616">
        <w:rPr>
          <w:i/>
          <w:iCs/>
        </w:rPr>
        <w:t>mikimotoi</w:t>
      </w:r>
      <w:proofErr w:type="spellEnd"/>
      <w:r w:rsidRPr="00E01616">
        <w:rPr>
          <w:i/>
          <w:iCs/>
        </w:rPr>
        <w:t xml:space="preserve"> and </w:t>
      </w:r>
      <w:proofErr w:type="spellStart"/>
      <w:r w:rsidRPr="00E01616">
        <w:rPr>
          <w:i/>
          <w:iCs/>
        </w:rPr>
        <w:t>Phaeocystis</w:t>
      </w:r>
      <w:proofErr w:type="spellEnd"/>
      <w:r w:rsidRPr="00E01616">
        <w:rPr>
          <w:i/>
          <w:iCs/>
        </w:rPr>
        <w:t xml:space="preserve"> harmful algal blooms in European coastal waters: merged classification of ocean </w:t>
      </w:r>
      <w:proofErr w:type="spellStart"/>
      <w:r w:rsidRPr="00E01616">
        <w:rPr>
          <w:i/>
          <w:iCs/>
        </w:rPr>
        <w:t>colour</w:t>
      </w:r>
      <w:proofErr w:type="spellEnd"/>
      <w:r w:rsidRPr="00E01616">
        <w:rPr>
          <w:i/>
          <w:iCs/>
        </w:rPr>
        <w:t xml:space="preserve">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w:t>
      </w:r>
      <w:proofErr w:type="spellStart"/>
      <w:r>
        <w:t>Oceanogr</w:t>
      </w:r>
      <w:proofErr w:type="spellEnd"/>
      <w:r>
        <w:t xml:space="preserve">. 109, 90–103. </w:t>
      </w:r>
      <w:hyperlink r:id="rId56" w:history="1">
        <w:proofErr w:type="gramStart"/>
        <w:r w:rsidRPr="002D2DD8">
          <w:rPr>
            <w:rStyle w:val="Hyperlink"/>
          </w:rPr>
          <w:t>doi:10.1016/j.pocean</w:t>
        </w:r>
        <w:proofErr w:type="gramEnd"/>
        <w:r w:rsidRPr="002D2DD8">
          <w:rPr>
            <w:rStyle w:val="Hyperlink"/>
          </w:rPr>
          <w:t>.2012.10.002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t xml:space="preserve">Luo JH, Li XC, Ma RH, Li F, Duan HT, Hu WP, Qin BQ, Huang WJ (2016) </w:t>
      </w:r>
      <w:r w:rsidRPr="0092109C">
        <w:rPr>
          <w:i/>
          <w:iCs/>
        </w:rPr>
        <w:t xml:space="preserve">Applying remote sensing techniques to monitoring seasonal and interannual changes of aquatic vegetation in </w:t>
      </w:r>
      <w:proofErr w:type="spellStart"/>
      <w:r w:rsidRPr="0092109C">
        <w:rPr>
          <w:i/>
          <w:iCs/>
        </w:rPr>
        <w:t>Taihu</w:t>
      </w:r>
      <w:proofErr w:type="spellEnd"/>
      <w:r w:rsidRPr="0092109C">
        <w:rPr>
          <w:i/>
          <w:iCs/>
        </w:rPr>
        <w:t xml:space="preserve"> Lake</w:t>
      </w:r>
      <w:r>
        <w:t xml:space="preserve">. China. </w:t>
      </w:r>
      <w:proofErr w:type="spellStart"/>
      <w:r>
        <w:t>Ecol</w:t>
      </w:r>
      <w:proofErr w:type="spellEnd"/>
      <w:r>
        <w:t xml:space="preserve">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w:t>
      </w:r>
      <w:proofErr w:type="spellStart"/>
      <w:r>
        <w:t>Tamondong</w:t>
      </w:r>
      <w:proofErr w:type="spellEnd"/>
      <w:r>
        <w:t xml:space="preserve">, A., </w:t>
      </w:r>
      <w:proofErr w:type="spellStart"/>
      <w:r>
        <w:t>Jalbuena</w:t>
      </w:r>
      <w:proofErr w:type="spellEnd"/>
      <w:r>
        <w:t xml:space="preserve">, R., Cabrera, O., and </w:t>
      </w:r>
      <w:proofErr w:type="spellStart"/>
      <w:r>
        <w:t>Gege</w:t>
      </w:r>
      <w:proofErr w:type="spellEnd"/>
      <w:r>
        <w:t xml:space="preserve">, P. (2020). </w:t>
      </w:r>
      <w:proofErr w:type="spellStart"/>
      <w:r w:rsidRPr="00843D95">
        <w:rPr>
          <w:i/>
          <w:iCs/>
        </w:rPr>
        <w:t>Optmization</w:t>
      </w:r>
      <w:proofErr w:type="spellEnd"/>
      <w:r w:rsidRPr="00843D95">
        <w:rPr>
          <w:i/>
          <w:iCs/>
        </w:rPr>
        <w:t xml:space="preserve">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w:t>
      </w:r>
      <w:proofErr w:type="spellStart"/>
      <w:r w:rsidR="00763B05">
        <w:t>Barsi</w:t>
      </w:r>
      <w:proofErr w:type="spellEnd"/>
      <w:r w:rsidR="00763B05">
        <w:t xml:space="preserve">, J., </w:t>
      </w:r>
      <w:proofErr w:type="spellStart"/>
      <w:r w:rsidR="00763B05">
        <w:t>Kvaran</w:t>
      </w:r>
      <w:proofErr w:type="spellEnd"/>
      <w:r w:rsidR="00763B05">
        <w:t xml:space="preserve">, G., Ong, L., </w:t>
      </w:r>
      <w:proofErr w:type="spellStart"/>
      <w:r w:rsidR="00763B05">
        <w:t>Kaita</w:t>
      </w:r>
      <w:proofErr w:type="spellEnd"/>
      <w:r w:rsidR="00763B05">
        <w:t xml:space="preserve">, E., </w:t>
      </w:r>
      <w:proofErr w:type="spellStart"/>
      <w:r w:rsidR="00763B05">
        <w:t>Biggar</w:t>
      </w:r>
      <w:proofErr w:type="spellEnd"/>
      <w:r w:rsidR="00763B05">
        <w:t xml:space="preserve">,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 xml:space="preserve">Markham, B. L., </w:t>
      </w:r>
      <w:proofErr w:type="spellStart"/>
      <w:r w:rsidR="00763B05">
        <w:t>Barsi</w:t>
      </w:r>
      <w:proofErr w:type="spellEnd"/>
      <w:r w:rsidR="00763B05">
        <w:t xml:space="preserve">, J. A., Morfitt, R., Choate, M., </w:t>
      </w:r>
      <w:proofErr w:type="spellStart"/>
      <w:r w:rsidR="00763B05">
        <w:t>Montanaro</w:t>
      </w:r>
      <w:proofErr w:type="spellEnd"/>
      <w:r w:rsidR="00763B05">
        <w:t xml:space="preserve">, M., </w:t>
      </w:r>
      <w:proofErr w:type="spellStart"/>
      <w:r w:rsidR="00763B05">
        <w:t>Arvidson</w:t>
      </w:r>
      <w:proofErr w:type="spellEnd"/>
      <w:r w:rsidR="00763B05">
        <w:t>,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w:t>
      </w:r>
      <w:proofErr w:type="spellStart"/>
      <w:r w:rsidRPr="00FE649E">
        <w:rPr>
          <w:i/>
          <w:iCs/>
        </w:rPr>
        <w:t>chlorophylla</w:t>
      </w:r>
      <w:proofErr w:type="spellEnd"/>
      <w:r w:rsidRPr="00FE649E">
        <w:rPr>
          <w:i/>
          <w:iCs/>
        </w:rPr>
        <w:t>),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proofErr w:type="spellStart"/>
      <w:r>
        <w:t>Mittenzwey</w:t>
      </w:r>
      <w:proofErr w:type="spellEnd"/>
      <w:r>
        <w:t xml:space="preserve">, K. H., Ullrich, S., </w:t>
      </w:r>
      <w:proofErr w:type="spellStart"/>
      <w:r>
        <w:t>Gitelson</w:t>
      </w:r>
      <w:proofErr w:type="spellEnd"/>
      <w:r>
        <w:t xml:space="preserve">, A., and </w:t>
      </w:r>
      <w:proofErr w:type="spellStart"/>
      <w:r>
        <w:t>Kondratiev</w:t>
      </w:r>
      <w:proofErr w:type="spellEnd"/>
      <w:r>
        <w:t xml:space="preserve">, K. (1992). </w:t>
      </w:r>
      <w:r w:rsidRPr="00177225">
        <w:rPr>
          <w:i/>
          <w:iCs/>
        </w:rPr>
        <w:t>Determination of chlorophyll a of inland waters on the basis of spectral reflectance</w:t>
      </w:r>
      <w:r>
        <w:t xml:space="preserve">. </w:t>
      </w:r>
      <w:proofErr w:type="spellStart"/>
      <w:r>
        <w:t>Limnol</w:t>
      </w:r>
      <w:proofErr w:type="spellEnd"/>
      <w:r>
        <w:t xml:space="preserve">. </w:t>
      </w:r>
      <w:proofErr w:type="spellStart"/>
      <w:r>
        <w:t>Oceanogr</w:t>
      </w:r>
      <w:proofErr w:type="spellEnd"/>
      <w:r>
        <w:t xml:space="preserve">.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w:t>
      </w:r>
      <w:r>
        <w:lastRenderedPageBreak/>
        <w:t xml:space="preserve">online at: </w:t>
      </w:r>
      <w:hyperlink r:id="rId57"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w:t>
      </w:r>
      <w:proofErr w:type="spellStart"/>
      <w:r>
        <w:t>Zubkoff</w:t>
      </w:r>
      <w:proofErr w:type="spellEnd"/>
      <w:r>
        <w:t xml:space="preserve">, P. L. (1981). </w:t>
      </w:r>
      <w:r w:rsidRPr="00E637B6">
        <w:rPr>
          <w:i/>
          <w:iCs/>
        </w:rPr>
        <w:t>Remote sensing of dinoflagellate blooms in a turbid estuary</w:t>
      </w:r>
      <w:r>
        <w:t xml:space="preserve">. </w:t>
      </w:r>
      <w:proofErr w:type="spellStart"/>
      <w:r>
        <w:t>Photogramm</w:t>
      </w:r>
      <w:proofErr w:type="spellEnd"/>
      <w:r>
        <w:t>.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t xml:space="preserve">Neil, C., </w:t>
      </w:r>
      <w:proofErr w:type="spellStart"/>
      <w:r>
        <w:t>Spyrakos</w:t>
      </w:r>
      <w:proofErr w:type="spellEnd"/>
      <w:r>
        <w:t xml:space="preserve">,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proofErr w:type="spellStart"/>
      <w:r w:rsidR="00031129">
        <w:t>Oc</w:t>
      </w:r>
      <w:r w:rsidR="006C6E92">
        <w:t>h</w:t>
      </w:r>
      <w:r w:rsidR="00031129">
        <w:t>umba</w:t>
      </w:r>
      <w:proofErr w:type="spellEnd"/>
      <w:r w:rsidR="00031129">
        <w:t xml:space="preserve">,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 xml:space="preserve">Okello, W., &amp; </w:t>
      </w:r>
      <w:proofErr w:type="spellStart"/>
      <w:r w:rsidRPr="00D66DED">
        <w:rPr>
          <w:rFonts w:eastAsia="Times New Roman" w:cs="Times New Roman"/>
        </w:rPr>
        <w:t>Kurmayer</w:t>
      </w:r>
      <w:proofErr w:type="spellEnd"/>
      <w:r w:rsidRPr="00D66DED">
        <w:rPr>
          <w:rFonts w:eastAsia="Times New Roman" w:cs="Times New Roman"/>
        </w:rPr>
        <w:t>,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Management, </w:t>
      </w:r>
      <w:r w:rsidRPr="00B614C4">
        <w:rPr>
          <w:rFonts w:eastAsia="Times New Roman" w:cs="Times New Roman"/>
        </w:rPr>
        <w:t xml:space="preserve">16(2), 123–135. </w:t>
      </w:r>
      <w:hyperlink r:id="rId58"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w:t>
      </w:r>
      <w:proofErr w:type="spellStart"/>
      <w:r>
        <w:t>Maritorena</w:t>
      </w:r>
      <w:proofErr w:type="spellEnd"/>
      <w:r>
        <w:t xml:space="preserve">, S., Mitchell, B. G., Siegel, D. A., Carder, K. L., Garver, S. A., et al. (1998). </w:t>
      </w:r>
      <w:r w:rsidRPr="008301C1">
        <w:rPr>
          <w:i/>
          <w:iCs/>
        </w:rPr>
        <w:t xml:space="preserve">Ocean color chlorophyll algorithms for </w:t>
      </w:r>
      <w:proofErr w:type="spellStart"/>
      <w:r w:rsidRPr="008301C1">
        <w:rPr>
          <w:i/>
          <w:iCs/>
        </w:rPr>
        <w:t>SeaWiFS</w:t>
      </w:r>
      <w:proofErr w:type="spellEnd"/>
      <w:r>
        <w:t xml:space="preserve">. J. </w:t>
      </w:r>
      <w:proofErr w:type="spellStart"/>
      <w:r>
        <w:t>Geophys</w:t>
      </w:r>
      <w:proofErr w:type="spellEnd"/>
      <w:r>
        <w:t xml:space="preserve">.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 xml:space="preserve">Owen M. </w:t>
      </w:r>
      <w:proofErr w:type="spellStart"/>
      <w:r>
        <w:t>Dohertyb</w:t>
      </w:r>
      <w:proofErr w:type="spellEnd"/>
      <w:r>
        <w:t>,</w:t>
      </w:r>
      <w:r w:rsidRPr="00CA4F2A">
        <w:t xml:space="preserve"> </w:t>
      </w:r>
      <w:r>
        <w:t xml:space="preserve">Christopher J. </w:t>
      </w:r>
      <w:proofErr w:type="spellStart"/>
      <w:r>
        <w:t>Goblera</w:t>
      </w:r>
      <w:proofErr w:type="spellEnd"/>
      <w:r>
        <w:t xml:space="preserve">, Theresa K. </w:t>
      </w:r>
      <w:proofErr w:type="spellStart"/>
      <w:r>
        <w:t>Hattenrath-Lehmanna</w:t>
      </w:r>
      <w:proofErr w:type="spellEnd"/>
      <w:r>
        <w:t xml:space="preserve">, Andrew W. </w:t>
      </w:r>
      <w:proofErr w:type="spellStart"/>
      <w:r>
        <w:t>Griffitha</w:t>
      </w:r>
      <w:proofErr w:type="spellEnd"/>
      <w:r>
        <w:t xml:space="preserve">, </w:t>
      </w:r>
      <w:proofErr w:type="spellStart"/>
      <w:r>
        <w:t>Yoonja</w:t>
      </w:r>
      <w:proofErr w:type="spellEnd"/>
      <w:r>
        <w:t xml:space="preserve"> Kanga, and R. Wayne </w:t>
      </w:r>
      <w:proofErr w:type="spellStart"/>
      <w:r>
        <w:t>Litakerc</w:t>
      </w:r>
      <w:proofErr w:type="spellEnd"/>
      <w:r>
        <w:t xml:space="preserve">., (2017). </w:t>
      </w:r>
      <w:r w:rsidRPr="00F96A5D">
        <w:rPr>
          <w:i/>
          <w:iCs/>
        </w:rPr>
        <w:t>Ocean warming since 1982 has expanded the niche of toxic algal blooms in the North Atlantic and North Pacific oceans.</w:t>
      </w:r>
      <w:r>
        <w:rPr>
          <w:i/>
          <w:iCs/>
        </w:rPr>
        <w:t xml:space="preserve"> </w:t>
      </w:r>
      <w:hyperlink r:id="rId59"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proofErr w:type="spellStart"/>
      <w:r>
        <w:t>Pahlevan</w:t>
      </w:r>
      <w:proofErr w:type="spellEnd"/>
      <w:r>
        <w:t xml:space="preserve">,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w:t>
      </w:r>
      <w:proofErr w:type="spellStart"/>
      <w:r>
        <w:t>Paerl</w:t>
      </w:r>
      <w:proofErr w:type="spellEnd"/>
      <w:r>
        <w:t xml:space="preserve"> HW, Carmichael WW (2010) </w:t>
      </w:r>
      <w:r w:rsidRPr="001E2AED">
        <w:rPr>
          <w:i/>
          <w:iCs/>
        </w:rPr>
        <w:t xml:space="preserve">A drinking water crisis in Lake </w:t>
      </w:r>
      <w:proofErr w:type="spellStart"/>
      <w:r w:rsidRPr="001E2AED">
        <w:rPr>
          <w:i/>
          <w:iCs/>
        </w:rPr>
        <w:t>Taihu</w:t>
      </w:r>
      <w:proofErr w:type="spellEnd"/>
      <w:r w:rsidRPr="001E2AED">
        <w:rPr>
          <w:i/>
          <w:iCs/>
        </w:rPr>
        <w:t>, China</w:t>
      </w:r>
      <w:r>
        <w:t xml:space="preserve">: linkage to climatic variability and lake management. Environ </w:t>
      </w:r>
      <w:proofErr w:type="spellStart"/>
      <w:r>
        <w:t>Manag</w:t>
      </w:r>
      <w:proofErr w:type="spellEnd"/>
      <w:r>
        <w:t xml:space="preserve">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w:t>
      </w:r>
      <w:proofErr w:type="gramStart"/>
      <w:r>
        <w:t xml:space="preserve">GJ, </w:t>
      </w:r>
      <w:r w:rsidR="00445119">
        <w:t xml:space="preserve"> </w:t>
      </w:r>
      <w:r>
        <w:t>Ma</w:t>
      </w:r>
      <w:proofErr w:type="gramEnd"/>
      <w:r>
        <w:t xml:space="preserve"> JR, Deng JM, Li W, Wu TF, Liu LZ, Gao G, Zhu GW, Zhang YL (2016) </w:t>
      </w:r>
      <w:r w:rsidRPr="001E2AED">
        <w:rPr>
          <w:i/>
          <w:iCs/>
        </w:rPr>
        <w:t xml:space="preserve">Dynamics of variability and mechanism of harmful cyanobacteria bloom in Lake </w:t>
      </w:r>
      <w:proofErr w:type="spellStart"/>
      <w:r w:rsidRPr="001E2AED">
        <w:rPr>
          <w:i/>
          <w:iCs/>
        </w:rPr>
        <w:t>Taihu</w:t>
      </w:r>
      <w:proofErr w:type="spellEnd"/>
      <w:r w:rsidRPr="001E2AED">
        <w:rPr>
          <w:i/>
          <w:iCs/>
        </w:rPr>
        <w:t>,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 xml:space="preserve">Raju, K.R.S.R.; Varma, </w:t>
      </w:r>
      <w:proofErr w:type="gramStart"/>
      <w:r>
        <w:t>G.H.K.</w:t>
      </w:r>
      <w:r w:rsidR="0018429F">
        <w:t>(</w:t>
      </w:r>
      <w:proofErr w:type="gramEnd"/>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lastRenderedPageBreak/>
        <w:t xml:space="preserve">Richard, J.; Richard, B.; Jakub, N.; Christopher, N.; Min, X.; Song, S.; Bo, Y.; </w:t>
      </w:r>
      <w:proofErr w:type="spellStart"/>
      <w:r>
        <w:t>Hongxing</w:t>
      </w:r>
      <w:proofErr w:type="spellEnd"/>
      <w:r>
        <w:t>,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proofErr w:type="spellStart"/>
      <w:r>
        <w:t>Rhinane</w:t>
      </w:r>
      <w:proofErr w:type="spellEnd"/>
      <w:r>
        <w:t xml:space="preserve"> H, </w:t>
      </w:r>
      <w:proofErr w:type="spellStart"/>
      <w:r>
        <w:t>Hilali</w:t>
      </w:r>
      <w:proofErr w:type="spellEnd"/>
      <w:r>
        <w:t xml:space="preserve"> A, </w:t>
      </w:r>
      <w:proofErr w:type="spellStart"/>
      <w:r>
        <w:t>Bahi</w:t>
      </w:r>
      <w:proofErr w:type="spellEnd"/>
      <w:r>
        <w:t xml:space="preserve"> H, </w:t>
      </w:r>
      <w:proofErr w:type="spellStart"/>
      <w:r>
        <w:t>Berrada</w:t>
      </w:r>
      <w:proofErr w:type="spellEnd"/>
      <w:r>
        <w:t xml:space="preserve"> A. 2012. Contribution of Landsat data for the detection of urban heat islands areas Case of Casablanca. J </w:t>
      </w:r>
      <w:proofErr w:type="spellStart"/>
      <w:r>
        <w:t>Geog</w:t>
      </w:r>
      <w:proofErr w:type="spellEnd"/>
      <w:r>
        <w:t xml:space="preserve"> Inf Syst. 04:20–26.</w:t>
      </w:r>
    </w:p>
    <w:p w14:paraId="3842E60A" w14:textId="77777777" w:rsidR="004C3FC9" w:rsidRDefault="004C3FC9" w:rsidP="00AD3921">
      <w:pPr>
        <w:spacing w:after="0" w:line="240" w:lineRule="auto"/>
        <w:ind w:left="720" w:hanging="720"/>
      </w:pPr>
    </w:p>
    <w:p w14:paraId="28DDDFFB" w14:textId="5F83EB1A"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62DF1E48" w14:textId="2499A832" w:rsidR="005C4BBC" w:rsidRDefault="005C4BBC" w:rsidP="00E7404E">
      <w:pPr>
        <w:spacing w:after="0" w:line="240" w:lineRule="auto"/>
        <w:ind w:left="720" w:hanging="720"/>
      </w:pPr>
    </w:p>
    <w:p w14:paraId="18F335D6" w14:textId="76F212D3" w:rsidR="005C4BBC" w:rsidRDefault="005C4BBC" w:rsidP="00E7404E">
      <w:pPr>
        <w:spacing w:after="0" w:line="240" w:lineRule="auto"/>
        <w:ind w:left="720" w:hanging="720"/>
      </w:pPr>
      <w:proofErr w:type="spellStart"/>
      <w:r>
        <w:t>Rundquist</w:t>
      </w:r>
      <w:proofErr w:type="spellEnd"/>
      <w:r>
        <w:t xml:space="preserve">, D. C., Han, L., </w:t>
      </w:r>
      <w:proofErr w:type="spellStart"/>
      <w:r>
        <w:t>Schalles</w:t>
      </w:r>
      <w:proofErr w:type="spellEnd"/>
      <w:r>
        <w:t xml:space="preserve">, J. F., and Peake, J. S. (1996). </w:t>
      </w:r>
      <w:r w:rsidRPr="000626E0">
        <w:rPr>
          <w:i/>
          <w:iCs/>
        </w:rPr>
        <w:t>Remote measurement of algal chlorophyll in surface waters: the case for the first derivative of reflectance near 690 nm</w:t>
      </w:r>
      <w:r>
        <w:t xml:space="preserve">. </w:t>
      </w:r>
      <w:proofErr w:type="spellStart"/>
      <w:r>
        <w:t>Photogramm</w:t>
      </w:r>
      <w:proofErr w:type="spellEnd"/>
      <w:r>
        <w:t>.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w:t>
      </w:r>
      <w:proofErr w:type="spellStart"/>
      <w:r>
        <w:t>Ahn</w:t>
      </w:r>
      <w:proofErr w:type="spellEnd"/>
      <w:r>
        <w:t xml:space="preserve">,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proofErr w:type="spellStart"/>
      <w:r w:rsidRPr="00B614C4">
        <w:t>Santoleri</w:t>
      </w:r>
      <w:proofErr w:type="spellEnd"/>
      <w:r w:rsidRPr="00B614C4">
        <w:t xml:space="preserve"> R. et al., “Year-to-year variability of the phytoplankton bloom in the southern </w:t>
      </w:r>
      <w:proofErr w:type="spellStart"/>
      <w:r w:rsidRPr="00B614C4">
        <w:t>adriatic</w:t>
      </w:r>
      <w:proofErr w:type="spellEnd"/>
      <w:r w:rsidRPr="00B614C4">
        <w:t xml:space="preserve">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Simiyu</w:t>
      </w:r>
      <w:proofErr w:type="spellEnd"/>
      <w:r w:rsidRPr="00B614C4">
        <w:rPr>
          <w:rFonts w:eastAsia="Times New Roman" w:cs="Times New Roman"/>
        </w:rPr>
        <w:t xml:space="preserve">, B., </w:t>
      </w:r>
      <w:proofErr w:type="spellStart"/>
      <w:r w:rsidRPr="00B614C4">
        <w:rPr>
          <w:rFonts w:eastAsia="Times New Roman" w:cs="Times New Roman"/>
        </w:rPr>
        <w:t>Oduor</w:t>
      </w:r>
      <w:proofErr w:type="spellEnd"/>
      <w:r w:rsidRPr="00B614C4">
        <w:rPr>
          <w:rFonts w:eastAsia="Times New Roman" w:cs="Times New Roman"/>
        </w:rPr>
        <w:t xml:space="preserve">, S., </w:t>
      </w:r>
      <w:proofErr w:type="spellStart"/>
      <w:r w:rsidRPr="00B614C4">
        <w:rPr>
          <w:rFonts w:eastAsia="Times New Roman" w:cs="Times New Roman"/>
        </w:rPr>
        <w:t>Rohrlack</w:t>
      </w:r>
      <w:proofErr w:type="spellEnd"/>
      <w:r w:rsidRPr="00B614C4">
        <w:rPr>
          <w:rFonts w:eastAsia="Times New Roman" w:cs="Times New Roman"/>
        </w:rPr>
        <w:t xml:space="preserve">, T., </w:t>
      </w:r>
      <w:proofErr w:type="spellStart"/>
      <w:r w:rsidRPr="00B614C4">
        <w:rPr>
          <w:rFonts w:eastAsia="Times New Roman" w:cs="Times New Roman"/>
        </w:rPr>
        <w:t>Sitoki</w:t>
      </w:r>
      <w:proofErr w:type="spellEnd"/>
      <w:r w:rsidRPr="00B614C4">
        <w:rPr>
          <w:rFonts w:eastAsia="Times New Roman" w:cs="Times New Roman"/>
        </w:rPr>
        <w:t xml:space="preserve">, L., &amp; </w:t>
      </w:r>
      <w:proofErr w:type="spellStart"/>
      <w:r w:rsidRPr="00B614C4">
        <w:rPr>
          <w:rFonts w:eastAsia="Times New Roman" w:cs="Times New Roman"/>
        </w:rPr>
        <w:t>Kurmayer</w:t>
      </w:r>
      <w:proofErr w:type="spellEnd"/>
      <w:r w:rsidRPr="00B614C4">
        <w:rPr>
          <w:rFonts w:eastAsia="Times New Roman" w:cs="Times New Roman"/>
        </w:rPr>
        <w:t xml:space="preserve">, R. (2018). Microcystin Content in Phytoplankton and in Small Fish from Eutrophic Nyanza Gulf, Lake Victoria, Kenya. Toxins, 10(7), 275. </w:t>
      </w:r>
      <w:hyperlink r:id="rId60"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proofErr w:type="spellStart"/>
      <w:r w:rsidRPr="00B614C4">
        <w:t>Sitoki</w:t>
      </w:r>
      <w:proofErr w:type="spellEnd"/>
      <w:r w:rsidRPr="00B614C4">
        <w:t xml:space="preserve">, L.; </w:t>
      </w:r>
      <w:proofErr w:type="spellStart"/>
      <w:r w:rsidRPr="00B614C4">
        <w:t>Kurmayer</w:t>
      </w:r>
      <w:proofErr w:type="spellEnd"/>
      <w:r w:rsidRPr="00B614C4">
        <w:t xml:space="preserve">, R.; </w:t>
      </w:r>
      <w:proofErr w:type="spellStart"/>
      <w:r w:rsidRPr="00B614C4">
        <w:t>Rott</w:t>
      </w:r>
      <w:proofErr w:type="spellEnd"/>
      <w:r w:rsidRPr="00B614C4">
        <w:t xml:space="preserve">, </w:t>
      </w:r>
      <w:proofErr w:type="gramStart"/>
      <w:r w:rsidRPr="00B614C4">
        <w:t>E(</w:t>
      </w:r>
      <w:proofErr w:type="gramEnd"/>
      <w:r w:rsidRPr="00B614C4">
        <w:t xml:space="preserve">2012). Spatial variation of phytoplankton composition, biovolume, and resulting microcystin concentrations in the Nyanza Gulf (Lake Victoria, Kenya). </w:t>
      </w:r>
      <w:proofErr w:type="spellStart"/>
      <w:r w:rsidRPr="00B614C4">
        <w:t>Hydrobiologia</w:t>
      </w:r>
      <w:proofErr w:type="spellEnd"/>
      <w:r w:rsidRPr="00B614C4">
        <w:t>,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w:t>
      </w:r>
      <w:proofErr w:type="spellStart"/>
      <w:r>
        <w:t>Pahlevan</w:t>
      </w:r>
      <w:proofErr w:type="spellEnd"/>
      <w:r>
        <w:t xml:space="preserve">, N., </w:t>
      </w:r>
      <w:proofErr w:type="spellStart"/>
      <w:r>
        <w:t>Schalles</w:t>
      </w:r>
      <w:proofErr w:type="spellEnd"/>
      <w:r>
        <w:t xml:space="preserve">, J., Ruberg, S., </w:t>
      </w:r>
      <w:proofErr w:type="spellStart"/>
      <w:r>
        <w:t>Errera</w:t>
      </w:r>
      <w:proofErr w:type="spellEnd"/>
      <w:r>
        <w:t xml:space="preserve">, R., Ma, R., </w:t>
      </w:r>
      <w:proofErr w:type="spellStart"/>
      <w:r>
        <w:t>Giardino</w:t>
      </w:r>
      <w:proofErr w:type="spellEnd"/>
      <w:r>
        <w:t xml:space="preserve">, C., </w:t>
      </w:r>
      <w:proofErr w:type="spellStart"/>
      <w:r>
        <w:t>Bresciani</w:t>
      </w:r>
      <w:proofErr w:type="spellEnd"/>
      <w:r>
        <w:t xml:space="preserve">, M., Barbosa, C., Moore, T., Fernandez, V., </w:t>
      </w:r>
      <w:proofErr w:type="spellStart"/>
      <w:r>
        <w:t>Alikas</w:t>
      </w:r>
      <w:proofErr w:type="spellEnd"/>
      <w:r>
        <w:t xml:space="preserve">, K., &amp; </w:t>
      </w:r>
      <w:proofErr w:type="spellStart"/>
      <w:r>
        <w:t>Kangro</w:t>
      </w:r>
      <w:proofErr w:type="spellEnd"/>
      <w:r>
        <w:t xml:space="preserve">, K. (2021). A Chlorophyll-a Algorithm for Landsat-8 Based on Mixture Density Networks. </w:t>
      </w:r>
      <w:r>
        <w:rPr>
          <w:i/>
          <w:iCs/>
        </w:rPr>
        <w:t>Frontiers in Remote Sensing</w:t>
      </w:r>
      <w:r>
        <w:t xml:space="preserve">, </w:t>
      </w:r>
      <w:r>
        <w:rPr>
          <w:i/>
          <w:iCs/>
        </w:rPr>
        <w:t>1</w:t>
      </w:r>
      <w:r>
        <w:t xml:space="preserve">, 623678. </w:t>
      </w:r>
      <w:hyperlink r:id="rId61"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lastRenderedPageBreak/>
        <w:t xml:space="preserve">Smith, R. C., and Baker, K. S. (1982). </w:t>
      </w:r>
      <w:r w:rsidRPr="00385D3F">
        <w:rPr>
          <w:i/>
          <w:iCs/>
        </w:rPr>
        <w:t>Oceanic chlorophyll concentrations as determined by satellite</w:t>
      </w:r>
      <w:r>
        <w:t xml:space="preserve"> (Nimbus-7 coastal zone color scanner). Mar. Biol. 66, 269–279. </w:t>
      </w:r>
      <w:hyperlink r:id="rId62"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63"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t xml:space="preserve">Snyder, J., Boss, E., </w:t>
      </w:r>
      <w:proofErr w:type="spellStart"/>
      <w:r>
        <w:t>Weatherbee</w:t>
      </w:r>
      <w:proofErr w:type="spellEnd"/>
      <w:r>
        <w:t xml:space="preserv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t xml:space="preserve">Song, W., Dolan, J., Cline, D., &amp; </w:t>
      </w:r>
      <w:proofErr w:type="spellStart"/>
      <w:r w:rsidRPr="00B614C4">
        <w:rPr>
          <w:rFonts w:eastAsia="Times New Roman" w:cs="Times New Roman"/>
        </w:rPr>
        <w:t>Xiong</w:t>
      </w:r>
      <w:proofErr w:type="spellEnd"/>
      <w:r w:rsidRPr="00B614C4">
        <w:rPr>
          <w:rFonts w:eastAsia="Times New Roman" w:cs="Times New Roman"/>
        </w:rPr>
        <w:t xml:space="preserve">, G. (2015). Learning-Based Algal Bloom Event Recognition for Oceanographic Decision Support System Using Remote Sensing Data. Remote Sensing, 7(10), 13564–13585. </w:t>
      </w:r>
      <w:hyperlink r:id="rId64"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Tamatamah</w:t>
      </w:r>
      <w:proofErr w:type="spellEnd"/>
      <w:r w:rsidRPr="00B614C4">
        <w:rPr>
          <w:rFonts w:eastAsia="Times New Roman" w:cs="Times New Roman"/>
        </w:rPr>
        <w:t xml:space="preserve">, R. A., </w:t>
      </w:r>
      <w:proofErr w:type="spellStart"/>
      <w:r w:rsidRPr="00B614C4">
        <w:rPr>
          <w:rFonts w:eastAsia="Times New Roman" w:cs="Times New Roman"/>
        </w:rPr>
        <w:t>Hecky</w:t>
      </w:r>
      <w:proofErr w:type="spellEnd"/>
      <w:r w:rsidRPr="00B614C4">
        <w:rPr>
          <w:rFonts w:eastAsia="Times New Roman" w:cs="Times New Roman"/>
        </w:rPr>
        <w:t xml:space="preserve">, R. E., &amp; Duthie, </w:t>
      </w:r>
      <w:proofErr w:type="spellStart"/>
      <w:r w:rsidRPr="00B614C4">
        <w:rPr>
          <w:rFonts w:eastAsia="Times New Roman" w:cs="Times New Roman"/>
        </w:rPr>
        <w:t>HamishC</w:t>
      </w:r>
      <w:proofErr w:type="spellEnd"/>
      <w:r w:rsidRPr="00B614C4">
        <w:rPr>
          <w:rFonts w:eastAsia="Times New Roman" w:cs="Times New Roman"/>
        </w:rPr>
        <w:t xml:space="preserve">.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65"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 xml:space="preserve">Thomas MK, Kremer CT, </w:t>
      </w:r>
      <w:proofErr w:type="spellStart"/>
      <w:r w:rsidRPr="00B768F9">
        <w:t>Klausmeier</w:t>
      </w:r>
      <w:proofErr w:type="spellEnd"/>
      <w:r w:rsidRPr="00B768F9">
        <w:t xml:space="preserve"> CA, </w:t>
      </w:r>
      <w:proofErr w:type="spellStart"/>
      <w:r w:rsidRPr="00B768F9">
        <w:t>Litchman</w:t>
      </w:r>
      <w:proofErr w:type="spellEnd"/>
      <w:r w:rsidRPr="00B768F9">
        <w:t xml:space="preserve">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proofErr w:type="spellStart"/>
      <w:r>
        <w:t>Tuuli</w:t>
      </w:r>
      <w:proofErr w:type="spellEnd"/>
      <w:r>
        <w:t xml:space="preserve">, S.; Kristi, U.; Dainis, J.; </w:t>
      </w:r>
      <w:proofErr w:type="spellStart"/>
      <w:r>
        <w:t>Agris</w:t>
      </w:r>
      <w:proofErr w:type="spellEnd"/>
      <w:r>
        <w:t xml:space="preserve">, B.; </w:t>
      </w:r>
      <w:proofErr w:type="spellStart"/>
      <w:r>
        <w:t>Matiss</w:t>
      </w:r>
      <w:proofErr w:type="spellEnd"/>
      <w:r>
        <w:t xml:space="preserve">, Z.; </w:t>
      </w:r>
      <w:proofErr w:type="spellStart"/>
      <w:r>
        <w:t>Tiit</w:t>
      </w:r>
      <w:proofErr w:type="spellEnd"/>
      <w:r>
        <w:t xml:space="preserve">,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66"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w:t>
      </w:r>
      <w:proofErr w:type="spellStart"/>
      <w:r>
        <w:t>Donze</w:t>
      </w:r>
      <w:proofErr w:type="spellEnd"/>
      <w:r>
        <w:t xml:space="preserve">, M., and </w:t>
      </w:r>
      <w:proofErr w:type="spellStart"/>
      <w:r>
        <w:t>Buiteveld</w:t>
      </w:r>
      <w:proofErr w:type="spellEnd"/>
      <w:r>
        <w:t xml:space="preserve">,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 xml:space="preserve">W. Song, J.M </w:t>
      </w:r>
      <w:proofErr w:type="spellStart"/>
      <w:r w:rsidRPr="00B614C4">
        <w:t>Dola</w:t>
      </w:r>
      <w:proofErr w:type="spellEnd"/>
      <w:r w:rsidRPr="00B614C4">
        <w:t xml:space="preserve">, D. Cline and G. </w:t>
      </w:r>
      <w:proofErr w:type="spellStart"/>
      <w:r w:rsidRPr="00B614C4">
        <w:t>Xiong</w:t>
      </w:r>
      <w:proofErr w:type="spellEnd"/>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lastRenderedPageBreak/>
        <w:t xml:space="preserve">Wang F, Qin Z, Song C, Tu L, </w:t>
      </w:r>
      <w:proofErr w:type="spellStart"/>
      <w:r w:rsidRPr="00B768F9">
        <w:t>Karnieli</w:t>
      </w:r>
      <w:proofErr w:type="spellEnd"/>
      <w:r w:rsidRPr="00B768F9">
        <w:t xml:space="preserve">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 xml:space="preserve">Wang, M., Liu, X., Jiang, L., Son, S., Sun, J., Shi, W., et al. (2014). “Evaluation of VIIRS ocean color products,” in Ocean remote sensing and monitoring from </w:t>
      </w:r>
      <w:proofErr w:type="spellStart"/>
      <w:r>
        <w:t>SpaceInternational</w:t>
      </w:r>
      <w:proofErr w:type="spellEnd"/>
      <w:r>
        <w:t xml:space="preserve">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t xml:space="preserve">Wan </w:t>
      </w:r>
      <w:proofErr w:type="spellStart"/>
      <w:r>
        <w:t>Mohtar</w:t>
      </w:r>
      <w:proofErr w:type="spellEnd"/>
      <w:r>
        <w:t xml:space="preserve">, W. H. M., Abdul </w:t>
      </w:r>
      <w:proofErr w:type="spellStart"/>
      <w:r>
        <w:t>Maulud</w:t>
      </w:r>
      <w:proofErr w:type="spellEnd"/>
      <w:r>
        <w:t xml:space="preserve">, K. N., Muhammad, N. S., </w:t>
      </w:r>
      <w:proofErr w:type="spellStart"/>
      <w:r>
        <w:t>Sharil</w:t>
      </w:r>
      <w:proofErr w:type="spellEnd"/>
      <w:r>
        <w:t xml:space="preserve">, S., &amp; Yaseen, Z. M. (2019). Spatial and temporal risk </w:t>
      </w:r>
      <w:r w:rsidR="00360FCB">
        <w:t>quotient-based</w:t>
      </w:r>
      <w:r>
        <w:t xml:space="preserve"> river assessment for water resources management. Environmental Pollution, 248, 133–144. </w:t>
      </w:r>
      <w:hyperlink r:id="rId67"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proofErr w:type="spellStart"/>
      <w:r>
        <w:t>Waspmote</w:t>
      </w:r>
      <w:proofErr w:type="spellEnd"/>
      <w:r>
        <w:t xml:space="preserve">- Wireless Sensor Networks </w:t>
      </w:r>
      <w:proofErr w:type="gramStart"/>
      <w:r>
        <w:t>Open Source</w:t>
      </w:r>
      <w:proofErr w:type="gramEnd"/>
      <w:r>
        <w:t xml:space="preserve"> Platform. </w:t>
      </w:r>
      <w:hyperlink r:id="rId68" w:history="1">
        <w:r w:rsidRPr="00D3659D">
          <w:rPr>
            <w:rStyle w:val="Hyperlink"/>
          </w:rPr>
          <w:t xml:space="preserve">https://www.cooking-hacks.com/documentation/tutorials/waspmote #waspmote </w:t>
        </w:r>
        <w:proofErr w:type="spellStart"/>
        <w:r w:rsidRPr="00D3659D">
          <w:rPr>
            <w:rStyle w:val="Hyperlink"/>
          </w:rPr>
          <w:t>ps</w:t>
        </w:r>
        <w:proofErr w:type="spellEnd"/>
        <w:r w:rsidRPr="00D3659D">
          <w:rPr>
            <w:rStyle w:val="Hyperlink"/>
          </w:rPr>
          <w:t xml:space="preserve">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proofErr w:type="spellStart"/>
      <w:r>
        <w:t>Rotta</w:t>
      </w:r>
      <w:proofErr w:type="spellEnd"/>
      <w:r>
        <w:t xml:space="preserve">,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69"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w:t>
      </w:r>
      <w:proofErr w:type="spellStart"/>
      <w:r>
        <w:t>Rotta</w:t>
      </w:r>
      <w:proofErr w:type="spellEnd"/>
      <w:r>
        <w:t xml:space="preserve">, L., Bernardo, N., and Imai, N. (2017). Remote sensing of the chlorophyll-a based on OLI/Landsat-8 and MSI/Sentinel-2A (Barra Bonita reservoir, Brazil). An. Acad. Bras. </w:t>
      </w:r>
      <w:proofErr w:type="spellStart"/>
      <w:r>
        <w:t>Ciênc</w:t>
      </w:r>
      <w:proofErr w:type="spellEnd"/>
      <w:r>
        <w:t xml:space="preserve">. 90, 1987–2000. </w:t>
      </w:r>
      <w:hyperlink r:id="rId70"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proofErr w:type="spellStart"/>
      <w:r>
        <w:t>Wezernak</w:t>
      </w:r>
      <w:proofErr w:type="spellEnd"/>
      <w:r>
        <w:t xml:space="preserve">, C., Tanis, F., and </w:t>
      </w:r>
      <w:proofErr w:type="spellStart"/>
      <w:r>
        <w:t>Bajza</w:t>
      </w:r>
      <w:proofErr w:type="spellEnd"/>
      <w:r>
        <w:t xml:space="preserve">, C. (1976). </w:t>
      </w:r>
      <w:r w:rsidRPr="00EF402E">
        <w:rPr>
          <w:i/>
          <w:iCs/>
        </w:rPr>
        <w:t>Trophic state analysis of inland lakes.</w:t>
      </w:r>
      <w:r>
        <w:t xml:space="preserve"> Rem. Sens. Environ. 5, 147–164. </w:t>
      </w:r>
      <w:hyperlink r:id="rId71"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 xml:space="preserve">The water quality and pollution character in </w:t>
      </w:r>
      <w:proofErr w:type="spellStart"/>
      <w:r w:rsidRPr="006C0967">
        <w:rPr>
          <w:i/>
          <w:iCs/>
        </w:rPr>
        <w:t>Qingshuihai</w:t>
      </w:r>
      <w:proofErr w:type="spellEnd"/>
      <w:r w:rsidRPr="006C0967">
        <w:rPr>
          <w:i/>
          <w:iCs/>
        </w:rPr>
        <w:t xml:space="preserve">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72" w:history="1">
        <w:r w:rsidRPr="006C0967">
          <w:rPr>
            <w:rStyle w:val="Hyperlink"/>
          </w:rPr>
          <w:t>https://doi.org/10.1016/j.envadv.2020.100008</w:t>
        </w:r>
      </w:hyperlink>
    </w:p>
    <w:p w14:paraId="47A26725" w14:textId="14C26AF2" w:rsidR="00532E09" w:rsidRDefault="00532E09" w:rsidP="00D35FCB">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p w14:paraId="0A7B2454" w14:textId="312D4E2F" w:rsidR="00246741" w:rsidRDefault="00246741" w:rsidP="00246741">
      <w:pPr>
        <w:rPr>
          <w:lang w:val="en-GB" w:bidi="he-IL"/>
        </w:rPr>
      </w:pPr>
    </w:p>
    <w:p w14:paraId="321D3D3A" w14:textId="26C2B4B3" w:rsidR="00246741" w:rsidRDefault="00246741" w:rsidP="00246741">
      <w:pPr>
        <w:rPr>
          <w:lang w:val="en-GB" w:bidi="he-IL"/>
        </w:rPr>
      </w:pPr>
    </w:p>
    <w:p w14:paraId="169AF1F6" w14:textId="51412BAB" w:rsidR="00246741" w:rsidRDefault="00246741" w:rsidP="00246741">
      <w:pPr>
        <w:rPr>
          <w:lang w:val="en-GB" w:bidi="he-IL"/>
        </w:rPr>
      </w:pPr>
    </w:p>
    <w:p w14:paraId="4C351148" w14:textId="2AE4C456" w:rsidR="00246741" w:rsidRDefault="00246741" w:rsidP="00246741">
      <w:pPr>
        <w:rPr>
          <w:lang w:val="en-GB" w:bidi="he-IL"/>
        </w:rPr>
      </w:pPr>
    </w:p>
    <w:sdt>
      <w:sdtPr>
        <w:id w:val="1189254148"/>
        <w:placeholder>
          <w:docPart w:val="23B7249CF7774CAFBAD35AB9C4B120FB"/>
        </w:placeholder>
      </w:sdtPr>
      <w:sdtEndPr/>
      <w:sdtContent>
        <w:p w14:paraId="6B399B4D" w14:textId="6D98FF79" w:rsidR="00113601" w:rsidRDefault="002A4BDE" w:rsidP="00D35FCB">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34BC2" w14:textId="77777777" w:rsidR="00D94318" w:rsidRDefault="00D94318" w:rsidP="00BC71C4">
      <w:pPr>
        <w:spacing w:after="0" w:line="240" w:lineRule="auto"/>
      </w:pPr>
      <w:r>
        <w:separator/>
      </w:r>
    </w:p>
  </w:endnote>
  <w:endnote w:type="continuationSeparator" w:id="0">
    <w:p w14:paraId="25CD9946" w14:textId="77777777" w:rsidR="00D94318" w:rsidRDefault="00D94318"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61DB5" w14:textId="77777777" w:rsidR="00D94318" w:rsidRDefault="00D94318" w:rsidP="00BC71C4">
      <w:pPr>
        <w:spacing w:after="0" w:line="240" w:lineRule="auto"/>
      </w:pPr>
      <w:r>
        <w:separator/>
      </w:r>
    </w:p>
  </w:footnote>
  <w:footnote w:type="continuationSeparator" w:id="0">
    <w:p w14:paraId="10498F7A" w14:textId="77777777" w:rsidR="00D94318" w:rsidRDefault="00D94318"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DE3A15"/>
    <w:multiLevelType w:val="hybridMultilevel"/>
    <w:tmpl w:val="7932EC9C"/>
    <w:lvl w:ilvl="0" w:tplc="CDBA164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18"/>
  </w:num>
  <w:num w:numId="5">
    <w:abstractNumId w:val="20"/>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19"/>
  </w:num>
  <w:num w:numId="18">
    <w:abstractNumId w:val="15"/>
  </w:num>
  <w:num w:numId="19">
    <w:abstractNumId w:val="24"/>
  </w:num>
  <w:num w:numId="20">
    <w:abstractNumId w:val="21"/>
  </w:num>
  <w:num w:numId="21">
    <w:abstractNumId w:val="23"/>
  </w:num>
  <w:num w:numId="22">
    <w:abstractNumId w:val="29"/>
  </w:num>
  <w:num w:numId="23">
    <w:abstractNumId w:val="14"/>
  </w:num>
  <w:num w:numId="24">
    <w:abstractNumId w:val="11"/>
  </w:num>
  <w:num w:numId="25">
    <w:abstractNumId w:val="31"/>
  </w:num>
  <w:num w:numId="26">
    <w:abstractNumId w:val="5"/>
  </w:num>
  <w:num w:numId="27">
    <w:abstractNumId w:val="26"/>
  </w:num>
  <w:num w:numId="28">
    <w:abstractNumId w:val="1"/>
  </w:num>
  <w:num w:numId="29">
    <w:abstractNumId w:val="2"/>
  </w:num>
  <w:num w:numId="30">
    <w:abstractNumId w:val="27"/>
  </w:num>
  <w:num w:numId="31">
    <w:abstractNumId w:val="3"/>
  </w:num>
  <w:num w:numId="32">
    <w:abstractNumId w:val="16"/>
  </w:num>
  <w:num w:numId="33">
    <w:abstractNumId w:val="28"/>
  </w:num>
  <w:num w:numId="34">
    <w:abstractNumId w:val="25"/>
  </w:num>
  <w:num w:numId="35">
    <w:abstractNumId w:val="4"/>
  </w:num>
  <w:num w:numId="36">
    <w:abstractNumId w:val="17"/>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C0D"/>
    <w:rsid w:val="00007D7C"/>
    <w:rsid w:val="00011326"/>
    <w:rsid w:val="000114B5"/>
    <w:rsid w:val="000175A2"/>
    <w:rsid w:val="000217B2"/>
    <w:rsid w:val="00021ACD"/>
    <w:rsid w:val="00021C04"/>
    <w:rsid w:val="00022C2F"/>
    <w:rsid w:val="0002365B"/>
    <w:rsid w:val="00025FE6"/>
    <w:rsid w:val="000301E6"/>
    <w:rsid w:val="00030E70"/>
    <w:rsid w:val="00031129"/>
    <w:rsid w:val="000313BC"/>
    <w:rsid w:val="0003236A"/>
    <w:rsid w:val="0003301F"/>
    <w:rsid w:val="000339B5"/>
    <w:rsid w:val="000363B1"/>
    <w:rsid w:val="00040B72"/>
    <w:rsid w:val="0004100B"/>
    <w:rsid w:val="0004228C"/>
    <w:rsid w:val="000436FD"/>
    <w:rsid w:val="00043F70"/>
    <w:rsid w:val="0004467C"/>
    <w:rsid w:val="00044983"/>
    <w:rsid w:val="000472AB"/>
    <w:rsid w:val="000472F7"/>
    <w:rsid w:val="000515BD"/>
    <w:rsid w:val="0005176C"/>
    <w:rsid w:val="000527A1"/>
    <w:rsid w:val="0005416D"/>
    <w:rsid w:val="00054BF8"/>
    <w:rsid w:val="00054C74"/>
    <w:rsid w:val="00054EE9"/>
    <w:rsid w:val="00055896"/>
    <w:rsid w:val="00056E0F"/>
    <w:rsid w:val="00057542"/>
    <w:rsid w:val="00057DA1"/>
    <w:rsid w:val="00057F33"/>
    <w:rsid w:val="0006162F"/>
    <w:rsid w:val="000616CE"/>
    <w:rsid w:val="000626E0"/>
    <w:rsid w:val="000657A7"/>
    <w:rsid w:val="00070482"/>
    <w:rsid w:val="00072704"/>
    <w:rsid w:val="000731F9"/>
    <w:rsid w:val="0007454D"/>
    <w:rsid w:val="00076057"/>
    <w:rsid w:val="00076ECA"/>
    <w:rsid w:val="00077CC7"/>
    <w:rsid w:val="00080A5D"/>
    <w:rsid w:val="0008451B"/>
    <w:rsid w:val="00084B5B"/>
    <w:rsid w:val="00090C81"/>
    <w:rsid w:val="00090D7D"/>
    <w:rsid w:val="00091580"/>
    <w:rsid w:val="000928C9"/>
    <w:rsid w:val="00095350"/>
    <w:rsid w:val="000964ED"/>
    <w:rsid w:val="00096CF4"/>
    <w:rsid w:val="0009738C"/>
    <w:rsid w:val="000A1136"/>
    <w:rsid w:val="000A24C4"/>
    <w:rsid w:val="000A38A3"/>
    <w:rsid w:val="000A54EA"/>
    <w:rsid w:val="000A5A23"/>
    <w:rsid w:val="000A7AA5"/>
    <w:rsid w:val="000B06F4"/>
    <w:rsid w:val="000B1B80"/>
    <w:rsid w:val="000B228A"/>
    <w:rsid w:val="000B2525"/>
    <w:rsid w:val="000B4F9E"/>
    <w:rsid w:val="000B5A24"/>
    <w:rsid w:val="000B7043"/>
    <w:rsid w:val="000C001C"/>
    <w:rsid w:val="000C0A06"/>
    <w:rsid w:val="000C1B5B"/>
    <w:rsid w:val="000C2E3F"/>
    <w:rsid w:val="000C44E8"/>
    <w:rsid w:val="000C49EF"/>
    <w:rsid w:val="000C4BF8"/>
    <w:rsid w:val="000C4FBB"/>
    <w:rsid w:val="000C52F1"/>
    <w:rsid w:val="000C565B"/>
    <w:rsid w:val="000C6418"/>
    <w:rsid w:val="000D1B90"/>
    <w:rsid w:val="000D29A3"/>
    <w:rsid w:val="000D411E"/>
    <w:rsid w:val="000D4295"/>
    <w:rsid w:val="000D433C"/>
    <w:rsid w:val="000D4431"/>
    <w:rsid w:val="000D4762"/>
    <w:rsid w:val="000D5A6B"/>
    <w:rsid w:val="000D7444"/>
    <w:rsid w:val="000D7F40"/>
    <w:rsid w:val="000E04F4"/>
    <w:rsid w:val="000E2C91"/>
    <w:rsid w:val="000E3121"/>
    <w:rsid w:val="000E5595"/>
    <w:rsid w:val="000E5657"/>
    <w:rsid w:val="000E56FA"/>
    <w:rsid w:val="000E649B"/>
    <w:rsid w:val="000E7C79"/>
    <w:rsid w:val="000F1BC0"/>
    <w:rsid w:val="000F2507"/>
    <w:rsid w:val="000F3B47"/>
    <w:rsid w:val="000F4CCD"/>
    <w:rsid w:val="000F5F1C"/>
    <w:rsid w:val="000F7343"/>
    <w:rsid w:val="00103F24"/>
    <w:rsid w:val="00104FBA"/>
    <w:rsid w:val="00105704"/>
    <w:rsid w:val="00105FF4"/>
    <w:rsid w:val="00106046"/>
    <w:rsid w:val="00107246"/>
    <w:rsid w:val="00107C4F"/>
    <w:rsid w:val="00107DE7"/>
    <w:rsid w:val="00112F59"/>
    <w:rsid w:val="00113601"/>
    <w:rsid w:val="00116863"/>
    <w:rsid w:val="00116A6D"/>
    <w:rsid w:val="00116CFA"/>
    <w:rsid w:val="001211BB"/>
    <w:rsid w:val="00121980"/>
    <w:rsid w:val="00123002"/>
    <w:rsid w:val="0012304A"/>
    <w:rsid w:val="00123AAE"/>
    <w:rsid w:val="00123B4D"/>
    <w:rsid w:val="00124F73"/>
    <w:rsid w:val="001253AB"/>
    <w:rsid w:val="00125DA7"/>
    <w:rsid w:val="001263AF"/>
    <w:rsid w:val="001277F4"/>
    <w:rsid w:val="0013132F"/>
    <w:rsid w:val="00131C7D"/>
    <w:rsid w:val="00132641"/>
    <w:rsid w:val="00134223"/>
    <w:rsid w:val="00134472"/>
    <w:rsid w:val="0013627D"/>
    <w:rsid w:val="00136776"/>
    <w:rsid w:val="00136AD8"/>
    <w:rsid w:val="001405D4"/>
    <w:rsid w:val="00140673"/>
    <w:rsid w:val="00141186"/>
    <w:rsid w:val="00143801"/>
    <w:rsid w:val="00144CA3"/>
    <w:rsid w:val="00145439"/>
    <w:rsid w:val="001454A9"/>
    <w:rsid w:val="00145AE8"/>
    <w:rsid w:val="00145C2F"/>
    <w:rsid w:val="00150098"/>
    <w:rsid w:val="0015178C"/>
    <w:rsid w:val="00151960"/>
    <w:rsid w:val="00152245"/>
    <w:rsid w:val="001534E1"/>
    <w:rsid w:val="001538A6"/>
    <w:rsid w:val="00153A2E"/>
    <w:rsid w:val="00156043"/>
    <w:rsid w:val="001618B2"/>
    <w:rsid w:val="00163082"/>
    <w:rsid w:val="001636CA"/>
    <w:rsid w:val="00166C5D"/>
    <w:rsid w:val="00167708"/>
    <w:rsid w:val="0017011C"/>
    <w:rsid w:val="001711DE"/>
    <w:rsid w:val="00172C55"/>
    <w:rsid w:val="00173178"/>
    <w:rsid w:val="0017331C"/>
    <w:rsid w:val="00173E2E"/>
    <w:rsid w:val="00174058"/>
    <w:rsid w:val="001743FE"/>
    <w:rsid w:val="001745B6"/>
    <w:rsid w:val="0017486E"/>
    <w:rsid w:val="00176123"/>
    <w:rsid w:val="00176392"/>
    <w:rsid w:val="00176E1E"/>
    <w:rsid w:val="00177225"/>
    <w:rsid w:val="0018323F"/>
    <w:rsid w:val="00183B97"/>
    <w:rsid w:val="00183F3E"/>
    <w:rsid w:val="0018429F"/>
    <w:rsid w:val="001845DC"/>
    <w:rsid w:val="00190032"/>
    <w:rsid w:val="00191547"/>
    <w:rsid w:val="001915A2"/>
    <w:rsid w:val="00193067"/>
    <w:rsid w:val="0019318A"/>
    <w:rsid w:val="00194754"/>
    <w:rsid w:val="00196285"/>
    <w:rsid w:val="0019765F"/>
    <w:rsid w:val="001A0269"/>
    <w:rsid w:val="001A25EE"/>
    <w:rsid w:val="001A4EA5"/>
    <w:rsid w:val="001A6B99"/>
    <w:rsid w:val="001A6BC9"/>
    <w:rsid w:val="001A7B38"/>
    <w:rsid w:val="001B187A"/>
    <w:rsid w:val="001B193C"/>
    <w:rsid w:val="001B3BBA"/>
    <w:rsid w:val="001B3CCC"/>
    <w:rsid w:val="001B4453"/>
    <w:rsid w:val="001B5AC0"/>
    <w:rsid w:val="001B67B3"/>
    <w:rsid w:val="001C21CF"/>
    <w:rsid w:val="001C31A7"/>
    <w:rsid w:val="001C4110"/>
    <w:rsid w:val="001C481E"/>
    <w:rsid w:val="001C4E9C"/>
    <w:rsid w:val="001C7827"/>
    <w:rsid w:val="001C7939"/>
    <w:rsid w:val="001C7B10"/>
    <w:rsid w:val="001D19CF"/>
    <w:rsid w:val="001D1EC9"/>
    <w:rsid w:val="001D286E"/>
    <w:rsid w:val="001D4CA3"/>
    <w:rsid w:val="001D52B0"/>
    <w:rsid w:val="001D56D8"/>
    <w:rsid w:val="001D5FC2"/>
    <w:rsid w:val="001D6108"/>
    <w:rsid w:val="001D6C5A"/>
    <w:rsid w:val="001D7662"/>
    <w:rsid w:val="001D7D68"/>
    <w:rsid w:val="001E0720"/>
    <w:rsid w:val="001E15A9"/>
    <w:rsid w:val="001E2AED"/>
    <w:rsid w:val="001E3041"/>
    <w:rsid w:val="001E3CE9"/>
    <w:rsid w:val="001E55AE"/>
    <w:rsid w:val="001E68D0"/>
    <w:rsid w:val="001E7507"/>
    <w:rsid w:val="001F02AF"/>
    <w:rsid w:val="001F057A"/>
    <w:rsid w:val="001F0736"/>
    <w:rsid w:val="001F0EE5"/>
    <w:rsid w:val="001F2DDC"/>
    <w:rsid w:val="001F567A"/>
    <w:rsid w:val="001F5BFB"/>
    <w:rsid w:val="0020019F"/>
    <w:rsid w:val="0020078C"/>
    <w:rsid w:val="002035A6"/>
    <w:rsid w:val="0020399E"/>
    <w:rsid w:val="00204394"/>
    <w:rsid w:val="00204CD9"/>
    <w:rsid w:val="00205483"/>
    <w:rsid w:val="002061EE"/>
    <w:rsid w:val="00206429"/>
    <w:rsid w:val="002065F7"/>
    <w:rsid w:val="0020682E"/>
    <w:rsid w:val="00210B00"/>
    <w:rsid w:val="002112AD"/>
    <w:rsid w:val="00212656"/>
    <w:rsid w:val="00213D68"/>
    <w:rsid w:val="002172EF"/>
    <w:rsid w:val="002176B1"/>
    <w:rsid w:val="00217CB5"/>
    <w:rsid w:val="00220500"/>
    <w:rsid w:val="002208AE"/>
    <w:rsid w:val="00220FED"/>
    <w:rsid w:val="00223506"/>
    <w:rsid w:val="002246B4"/>
    <w:rsid w:val="00224ADA"/>
    <w:rsid w:val="00226364"/>
    <w:rsid w:val="00226958"/>
    <w:rsid w:val="00230207"/>
    <w:rsid w:val="00231E6B"/>
    <w:rsid w:val="002325C3"/>
    <w:rsid w:val="0023271E"/>
    <w:rsid w:val="00232F95"/>
    <w:rsid w:val="00234DC1"/>
    <w:rsid w:val="00236171"/>
    <w:rsid w:val="00237222"/>
    <w:rsid w:val="00237522"/>
    <w:rsid w:val="002403A2"/>
    <w:rsid w:val="00241C43"/>
    <w:rsid w:val="0024382F"/>
    <w:rsid w:val="00246741"/>
    <w:rsid w:val="002474B7"/>
    <w:rsid w:val="00252D5A"/>
    <w:rsid w:val="00255191"/>
    <w:rsid w:val="002570CB"/>
    <w:rsid w:val="002579F1"/>
    <w:rsid w:val="00257B83"/>
    <w:rsid w:val="00260082"/>
    <w:rsid w:val="0026098B"/>
    <w:rsid w:val="00260E00"/>
    <w:rsid w:val="002617A5"/>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FE5"/>
    <w:rsid w:val="00275500"/>
    <w:rsid w:val="00275EF3"/>
    <w:rsid w:val="002768E9"/>
    <w:rsid w:val="002770A7"/>
    <w:rsid w:val="00277263"/>
    <w:rsid w:val="002772AD"/>
    <w:rsid w:val="0027733A"/>
    <w:rsid w:val="00281458"/>
    <w:rsid w:val="002826B8"/>
    <w:rsid w:val="00284BBD"/>
    <w:rsid w:val="002862A9"/>
    <w:rsid w:val="002867BD"/>
    <w:rsid w:val="002934AF"/>
    <w:rsid w:val="002A0C99"/>
    <w:rsid w:val="002A1FE5"/>
    <w:rsid w:val="002A43BC"/>
    <w:rsid w:val="002A44AF"/>
    <w:rsid w:val="002A47F5"/>
    <w:rsid w:val="002A4BDE"/>
    <w:rsid w:val="002A6F83"/>
    <w:rsid w:val="002A75B5"/>
    <w:rsid w:val="002B06FA"/>
    <w:rsid w:val="002B1466"/>
    <w:rsid w:val="002B159A"/>
    <w:rsid w:val="002B20DE"/>
    <w:rsid w:val="002B2A14"/>
    <w:rsid w:val="002B2D66"/>
    <w:rsid w:val="002B4F06"/>
    <w:rsid w:val="002B608E"/>
    <w:rsid w:val="002B62CF"/>
    <w:rsid w:val="002B670E"/>
    <w:rsid w:val="002B74DD"/>
    <w:rsid w:val="002C086D"/>
    <w:rsid w:val="002C322A"/>
    <w:rsid w:val="002C455F"/>
    <w:rsid w:val="002C5746"/>
    <w:rsid w:val="002D072F"/>
    <w:rsid w:val="002D194C"/>
    <w:rsid w:val="002D2DD8"/>
    <w:rsid w:val="002D31D0"/>
    <w:rsid w:val="002D3B6F"/>
    <w:rsid w:val="002D5ADD"/>
    <w:rsid w:val="002D6CB1"/>
    <w:rsid w:val="002E2265"/>
    <w:rsid w:val="002E6460"/>
    <w:rsid w:val="002E686B"/>
    <w:rsid w:val="002E7905"/>
    <w:rsid w:val="002F0E31"/>
    <w:rsid w:val="002F133B"/>
    <w:rsid w:val="002F1750"/>
    <w:rsid w:val="002F38D0"/>
    <w:rsid w:val="002F3F53"/>
    <w:rsid w:val="002F6D17"/>
    <w:rsid w:val="003036FC"/>
    <w:rsid w:val="003043B2"/>
    <w:rsid w:val="0030454C"/>
    <w:rsid w:val="003056A4"/>
    <w:rsid w:val="00312A25"/>
    <w:rsid w:val="00312EFC"/>
    <w:rsid w:val="00313D54"/>
    <w:rsid w:val="00317195"/>
    <w:rsid w:val="003207AF"/>
    <w:rsid w:val="003225F1"/>
    <w:rsid w:val="00322A8C"/>
    <w:rsid w:val="00322FE8"/>
    <w:rsid w:val="00323FAB"/>
    <w:rsid w:val="0032463A"/>
    <w:rsid w:val="00325152"/>
    <w:rsid w:val="00325180"/>
    <w:rsid w:val="003265FB"/>
    <w:rsid w:val="0032661D"/>
    <w:rsid w:val="003267F4"/>
    <w:rsid w:val="00326D31"/>
    <w:rsid w:val="00326EAE"/>
    <w:rsid w:val="003304A6"/>
    <w:rsid w:val="0033186B"/>
    <w:rsid w:val="00333EEA"/>
    <w:rsid w:val="00335DD2"/>
    <w:rsid w:val="003368E0"/>
    <w:rsid w:val="003368EE"/>
    <w:rsid w:val="00336C37"/>
    <w:rsid w:val="00340275"/>
    <w:rsid w:val="00340DDC"/>
    <w:rsid w:val="0034367D"/>
    <w:rsid w:val="003439D4"/>
    <w:rsid w:val="00343E37"/>
    <w:rsid w:val="00344706"/>
    <w:rsid w:val="003466C8"/>
    <w:rsid w:val="0034748F"/>
    <w:rsid w:val="00350237"/>
    <w:rsid w:val="00352B81"/>
    <w:rsid w:val="003550D8"/>
    <w:rsid w:val="00356E1D"/>
    <w:rsid w:val="00360FCB"/>
    <w:rsid w:val="003617B2"/>
    <w:rsid w:val="003709B6"/>
    <w:rsid w:val="00371C48"/>
    <w:rsid w:val="00372788"/>
    <w:rsid w:val="00372DBB"/>
    <w:rsid w:val="00373633"/>
    <w:rsid w:val="00373F31"/>
    <w:rsid w:val="00382E9F"/>
    <w:rsid w:val="00385D3F"/>
    <w:rsid w:val="00386EBA"/>
    <w:rsid w:val="00390A42"/>
    <w:rsid w:val="00391EB5"/>
    <w:rsid w:val="0039274D"/>
    <w:rsid w:val="00392DC6"/>
    <w:rsid w:val="00392F0D"/>
    <w:rsid w:val="00393514"/>
    <w:rsid w:val="00393677"/>
    <w:rsid w:val="003961DA"/>
    <w:rsid w:val="00397230"/>
    <w:rsid w:val="003973E2"/>
    <w:rsid w:val="003A214F"/>
    <w:rsid w:val="003A498D"/>
    <w:rsid w:val="003A5298"/>
    <w:rsid w:val="003B17A4"/>
    <w:rsid w:val="003B1988"/>
    <w:rsid w:val="003B2C20"/>
    <w:rsid w:val="003B746F"/>
    <w:rsid w:val="003B79B9"/>
    <w:rsid w:val="003C0416"/>
    <w:rsid w:val="003C05D4"/>
    <w:rsid w:val="003C0808"/>
    <w:rsid w:val="003C0AB3"/>
    <w:rsid w:val="003C0FB3"/>
    <w:rsid w:val="003C1258"/>
    <w:rsid w:val="003C1686"/>
    <w:rsid w:val="003C5542"/>
    <w:rsid w:val="003D075A"/>
    <w:rsid w:val="003D0CD6"/>
    <w:rsid w:val="003D12D0"/>
    <w:rsid w:val="003D2196"/>
    <w:rsid w:val="003D2AEB"/>
    <w:rsid w:val="003D4803"/>
    <w:rsid w:val="003D4CEC"/>
    <w:rsid w:val="003D5ED5"/>
    <w:rsid w:val="003D665A"/>
    <w:rsid w:val="003D7FC4"/>
    <w:rsid w:val="003E0C4B"/>
    <w:rsid w:val="003E1764"/>
    <w:rsid w:val="003E3E3C"/>
    <w:rsid w:val="003E4A09"/>
    <w:rsid w:val="003E7D30"/>
    <w:rsid w:val="003E7DD3"/>
    <w:rsid w:val="003F52FF"/>
    <w:rsid w:val="003F710C"/>
    <w:rsid w:val="003F7845"/>
    <w:rsid w:val="00400CF2"/>
    <w:rsid w:val="00403102"/>
    <w:rsid w:val="0040359D"/>
    <w:rsid w:val="00403EF0"/>
    <w:rsid w:val="00404C7C"/>
    <w:rsid w:val="0040652E"/>
    <w:rsid w:val="00407102"/>
    <w:rsid w:val="004072F0"/>
    <w:rsid w:val="00407AA8"/>
    <w:rsid w:val="004109D1"/>
    <w:rsid w:val="00414316"/>
    <w:rsid w:val="0041557E"/>
    <w:rsid w:val="0041653E"/>
    <w:rsid w:val="00417248"/>
    <w:rsid w:val="00421164"/>
    <w:rsid w:val="00422137"/>
    <w:rsid w:val="004228FF"/>
    <w:rsid w:val="00423DA5"/>
    <w:rsid w:val="00424C06"/>
    <w:rsid w:val="00424C87"/>
    <w:rsid w:val="00425CCE"/>
    <w:rsid w:val="004302EA"/>
    <w:rsid w:val="00431152"/>
    <w:rsid w:val="00432ADE"/>
    <w:rsid w:val="00433840"/>
    <w:rsid w:val="00435299"/>
    <w:rsid w:val="00435D1F"/>
    <w:rsid w:val="00435E56"/>
    <w:rsid w:val="00436BD6"/>
    <w:rsid w:val="00436CD0"/>
    <w:rsid w:val="00437100"/>
    <w:rsid w:val="00437C3E"/>
    <w:rsid w:val="00437D5F"/>
    <w:rsid w:val="00440428"/>
    <w:rsid w:val="004410B1"/>
    <w:rsid w:val="00442315"/>
    <w:rsid w:val="00442579"/>
    <w:rsid w:val="00445119"/>
    <w:rsid w:val="00446F35"/>
    <w:rsid w:val="00447C00"/>
    <w:rsid w:val="00455F38"/>
    <w:rsid w:val="00456929"/>
    <w:rsid w:val="00456B56"/>
    <w:rsid w:val="00460E22"/>
    <w:rsid w:val="00461288"/>
    <w:rsid w:val="00465767"/>
    <w:rsid w:val="00471591"/>
    <w:rsid w:val="00472580"/>
    <w:rsid w:val="004727EC"/>
    <w:rsid w:val="004729B8"/>
    <w:rsid w:val="00472CEF"/>
    <w:rsid w:val="00473738"/>
    <w:rsid w:val="004748F5"/>
    <w:rsid w:val="00482673"/>
    <w:rsid w:val="00486806"/>
    <w:rsid w:val="00491217"/>
    <w:rsid w:val="004917A3"/>
    <w:rsid w:val="00492429"/>
    <w:rsid w:val="004941C0"/>
    <w:rsid w:val="00494878"/>
    <w:rsid w:val="00494B66"/>
    <w:rsid w:val="00495A47"/>
    <w:rsid w:val="004A134B"/>
    <w:rsid w:val="004A1B0E"/>
    <w:rsid w:val="004A312F"/>
    <w:rsid w:val="004A3219"/>
    <w:rsid w:val="004A475B"/>
    <w:rsid w:val="004A4C67"/>
    <w:rsid w:val="004A5E1B"/>
    <w:rsid w:val="004A6F18"/>
    <w:rsid w:val="004A6F2F"/>
    <w:rsid w:val="004B141F"/>
    <w:rsid w:val="004B4C6A"/>
    <w:rsid w:val="004B50AC"/>
    <w:rsid w:val="004B58A4"/>
    <w:rsid w:val="004B60EF"/>
    <w:rsid w:val="004B7720"/>
    <w:rsid w:val="004C0DA0"/>
    <w:rsid w:val="004C3FC9"/>
    <w:rsid w:val="004C66B2"/>
    <w:rsid w:val="004D108E"/>
    <w:rsid w:val="004D1266"/>
    <w:rsid w:val="004D1ECF"/>
    <w:rsid w:val="004D422B"/>
    <w:rsid w:val="004D4E4F"/>
    <w:rsid w:val="004D5A6C"/>
    <w:rsid w:val="004D6C05"/>
    <w:rsid w:val="004D748D"/>
    <w:rsid w:val="004E0AA1"/>
    <w:rsid w:val="004E1258"/>
    <w:rsid w:val="004E315F"/>
    <w:rsid w:val="004E3FD3"/>
    <w:rsid w:val="004E4582"/>
    <w:rsid w:val="004E4D4C"/>
    <w:rsid w:val="004E5465"/>
    <w:rsid w:val="004E5C91"/>
    <w:rsid w:val="004E694D"/>
    <w:rsid w:val="004F0EB0"/>
    <w:rsid w:val="004F2254"/>
    <w:rsid w:val="004F798E"/>
    <w:rsid w:val="005006D5"/>
    <w:rsid w:val="00501A5B"/>
    <w:rsid w:val="0050292E"/>
    <w:rsid w:val="0050324E"/>
    <w:rsid w:val="0050452E"/>
    <w:rsid w:val="00504870"/>
    <w:rsid w:val="00504918"/>
    <w:rsid w:val="00505E2E"/>
    <w:rsid w:val="00506CC3"/>
    <w:rsid w:val="00507BBA"/>
    <w:rsid w:val="00507E53"/>
    <w:rsid w:val="00510F02"/>
    <w:rsid w:val="0051163F"/>
    <w:rsid w:val="00512FE4"/>
    <w:rsid w:val="0051428A"/>
    <w:rsid w:val="005145CF"/>
    <w:rsid w:val="005150CE"/>
    <w:rsid w:val="0051560E"/>
    <w:rsid w:val="00516113"/>
    <w:rsid w:val="005165A9"/>
    <w:rsid w:val="00516AB9"/>
    <w:rsid w:val="00516F6D"/>
    <w:rsid w:val="00523802"/>
    <w:rsid w:val="005242F3"/>
    <w:rsid w:val="00524A1B"/>
    <w:rsid w:val="00524B27"/>
    <w:rsid w:val="005324C5"/>
    <w:rsid w:val="00532E09"/>
    <w:rsid w:val="005346CF"/>
    <w:rsid w:val="005347A4"/>
    <w:rsid w:val="00535C95"/>
    <w:rsid w:val="005402F1"/>
    <w:rsid w:val="00540F79"/>
    <w:rsid w:val="005416AC"/>
    <w:rsid w:val="00541911"/>
    <w:rsid w:val="005432BE"/>
    <w:rsid w:val="0054531D"/>
    <w:rsid w:val="00546EA8"/>
    <w:rsid w:val="00551CB1"/>
    <w:rsid w:val="005529A9"/>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49DA"/>
    <w:rsid w:val="00574E61"/>
    <w:rsid w:val="005806D3"/>
    <w:rsid w:val="00580902"/>
    <w:rsid w:val="00580C57"/>
    <w:rsid w:val="00580D76"/>
    <w:rsid w:val="00587034"/>
    <w:rsid w:val="00587E26"/>
    <w:rsid w:val="005901DB"/>
    <w:rsid w:val="00590885"/>
    <w:rsid w:val="00590EF5"/>
    <w:rsid w:val="0059137C"/>
    <w:rsid w:val="00593A9C"/>
    <w:rsid w:val="00594509"/>
    <w:rsid w:val="00596465"/>
    <w:rsid w:val="005A1D79"/>
    <w:rsid w:val="005A43B0"/>
    <w:rsid w:val="005A496A"/>
    <w:rsid w:val="005A51D7"/>
    <w:rsid w:val="005B0BAE"/>
    <w:rsid w:val="005B5154"/>
    <w:rsid w:val="005B5588"/>
    <w:rsid w:val="005B5D15"/>
    <w:rsid w:val="005B5D3A"/>
    <w:rsid w:val="005B73DE"/>
    <w:rsid w:val="005B7893"/>
    <w:rsid w:val="005C0994"/>
    <w:rsid w:val="005C27AF"/>
    <w:rsid w:val="005C3099"/>
    <w:rsid w:val="005C4BBC"/>
    <w:rsid w:val="005C53AD"/>
    <w:rsid w:val="005C5505"/>
    <w:rsid w:val="005C77D1"/>
    <w:rsid w:val="005D0A8D"/>
    <w:rsid w:val="005D0BD5"/>
    <w:rsid w:val="005D24CC"/>
    <w:rsid w:val="005D25E1"/>
    <w:rsid w:val="005D3626"/>
    <w:rsid w:val="005D4169"/>
    <w:rsid w:val="005D4622"/>
    <w:rsid w:val="005E085D"/>
    <w:rsid w:val="005E2776"/>
    <w:rsid w:val="005E3103"/>
    <w:rsid w:val="005E334B"/>
    <w:rsid w:val="005E354B"/>
    <w:rsid w:val="005E43B8"/>
    <w:rsid w:val="005E71F6"/>
    <w:rsid w:val="005E7924"/>
    <w:rsid w:val="005F0310"/>
    <w:rsid w:val="005F037E"/>
    <w:rsid w:val="005F0E57"/>
    <w:rsid w:val="005F190B"/>
    <w:rsid w:val="005F1E64"/>
    <w:rsid w:val="005F2156"/>
    <w:rsid w:val="005F21D4"/>
    <w:rsid w:val="005F2450"/>
    <w:rsid w:val="005F3165"/>
    <w:rsid w:val="005F3DBD"/>
    <w:rsid w:val="005F4234"/>
    <w:rsid w:val="005F4339"/>
    <w:rsid w:val="005F44DC"/>
    <w:rsid w:val="005F4CED"/>
    <w:rsid w:val="005F7BD3"/>
    <w:rsid w:val="006011D2"/>
    <w:rsid w:val="00601626"/>
    <w:rsid w:val="00602050"/>
    <w:rsid w:val="00603187"/>
    <w:rsid w:val="00603BC6"/>
    <w:rsid w:val="00604D25"/>
    <w:rsid w:val="00610785"/>
    <w:rsid w:val="00610809"/>
    <w:rsid w:val="0061138A"/>
    <w:rsid w:val="0061312A"/>
    <w:rsid w:val="00613666"/>
    <w:rsid w:val="00613AC4"/>
    <w:rsid w:val="00617475"/>
    <w:rsid w:val="00617647"/>
    <w:rsid w:val="00617F78"/>
    <w:rsid w:val="00620065"/>
    <w:rsid w:val="006232D2"/>
    <w:rsid w:val="00623C71"/>
    <w:rsid w:val="00624B5E"/>
    <w:rsid w:val="00624F68"/>
    <w:rsid w:val="0062589B"/>
    <w:rsid w:val="00627C93"/>
    <w:rsid w:val="006309C0"/>
    <w:rsid w:val="006320F6"/>
    <w:rsid w:val="00633049"/>
    <w:rsid w:val="00633B6D"/>
    <w:rsid w:val="00635470"/>
    <w:rsid w:val="00635ABA"/>
    <w:rsid w:val="006404EB"/>
    <w:rsid w:val="00640770"/>
    <w:rsid w:val="00640B47"/>
    <w:rsid w:val="00641626"/>
    <w:rsid w:val="0064425B"/>
    <w:rsid w:val="0064762F"/>
    <w:rsid w:val="0065003C"/>
    <w:rsid w:val="006515B7"/>
    <w:rsid w:val="006550CF"/>
    <w:rsid w:val="00662DB3"/>
    <w:rsid w:val="00663FAE"/>
    <w:rsid w:val="00663FFC"/>
    <w:rsid w:val="00664852"/>
    <w:rsid w:val="00666E52"/>
    <w:rsid w:val="00667AE7"/>
    <w:rsid w:val="0067033B"/>
    <w:rsid w:val="00670603"/>
    <w:rsid w:val="0067154D"/>
    <w:rsid w:val="0067173A"/>
    <w:rsid w:val="00672635"/>
    <w:rsid w:val="006737D7"/>
    <w:rsid w:val="00673B63"/>
    <w:rsid w:val="00673C5D"/>
    <w:rsid w:val="00673D33"/>
    <w:rsid w:val="00676992"/>
    <w:rsid w:val="00677BB1"/>
    <w:rsid w:val="0068122F"/>
    <w:rsid w:val="006823FD"/>
    <w:rsid w:val="00682681"/>
    <w:rsid w:val="006832DB"/>
    <w:rsid w:val="00683A6C"/>
    <w:rsid w:val="006846A1"/>
    <w:rsid w:val="006854CA"/>
    <w:rsid w:val="0068589C"/>
    <w:rsid w:val="00685D5C"/>
    <w:rsid w:val="006860F7"/>
    <w:rsid w:val="00687F7F"/>
    <w:rsid w:val="0069169B"/>
    <w:rsid w:val="00693589"/>
    <w:rsid w:val="00694BCC"/>
    <w:rsid w:val="006A0DAC"/>
    <w:rsid w:val="006A1011"/>
    <w:rsid w:val="006A1312"/>
    <w:rsid w:val="006A26AB"/>
    <w:rsid w:val="006A34CE"/>
    <w:rsid w:val="006A465D"/>
    <w:rsid w:val="006A5B83"/>
    <w:rsid w:val="006A6996"/>
    <w:rsid w:val="006B022D"/>
    <w:rsid w:val="006B02BC"/>
    <w:rsid w:val="006B0B78"/>
    <w:rsid w:val="006B1BCB"/>
    <w:rsid w:val="006B3220"/>
    <w:rsid w:val="006B4139"/>
    <w:rsid w:val="006B4EDD"/>
    <w:rsid w:val="006B766A"/>
    <w:rsid w:val="006C07A0"/>
    <w:rsid w:val="006C0967"/>
    <w:rsid w:val="006C09B4"/>
    <w:rsid w:val="006C27BC"/>
    <w:rsid w:val="006C5322"/>
    <w:rsid w:val="006C6E92"/>
    <w:rsid w:val="006C7052"/>
    <w:rsid w:val="006D0273"/>
    <w:rsid w:val="006D11E0"/>
    <w:rsid w:val="006D5E94"/>
    <w:rsid w:val="006D65F6"/>
    <w:rsid w:val="006E369E"/>
    <w:rsid w:val="006E4305"/>
    <w:rsid w:val="006E4F38"/>
    <w:rsid w:val="006E58ED"/>
    <w:rsid w:val="006E5AB4"/>
    <w:rsid w:val="006E7684"/>
    <w:rsid w:val="006F1B7E"/>
    <w:rsid w:val="006F1C15"/>
    <w:rsid w:val="006F2FF4"/>
    <w:rsid w:val="006F5221"/>
    <w:rsid w:val="006F6CD7"/>
    <w:rsid w:val="006F71A7"/>
    <w:rsid w:val="006F72CB"/>
    <w:rsid w:val="0070010E"/>
    <w:rsid w:val="00700DC8"/>
    <w:rsid w:val="007014D0"/>
    <w:rsid w:val="0070185D"/>
    <w:rsid w:val="007020E5"/>
    <w:rsid w:val="00703159"/>
    <w:rsid w:val="00704F0E"/>
    <w:rsid w:val="00716E23"/>
    <w:rsid w:val="00720B6F"/>
    <w:rsid w:val="007210F5"/>
    <w:rsid w:val="00721F0A"/>
    <w:rsid w:val="007223CF"/>
    <w:rsid w:val="0072272C"/>
    <w:rsid w:val="00723762"/>
    <w:rsid w:val="00723B54"/>
    <w:rsid w:val="00723E55"/>
    <w:rsid w:val="007246E8"/>
    <w:rsid w:val="0072527A"/>
    <w:rsid w:val="007256B3"/>
    <w:rsid w:val="0072670A"/>
    <w:rsid w:val="00731485"/>
    <w:rsid w:val="007329A7"/>
    <w:rsid w:val="00734395"/>
    <w:rsid w:val="00736483"/>
    <w:rsid w:val="00737062"/>
    <w:rsid w:val="007379A4"/>
    <w:rsid w:val="00737B86"/>
    <w:rsid w:val="00737DA9"/>
    <w:rsid w:val="00741D08"/>
    <w:rsid w:val="00743F6B"/>
    <w:rsid w:val="00746521"/>
    <w:rsid w:val="007472E7"/>
    <w:rsid w:val="00747E41"/>
    <w:rsid w:val="00750BFC"/>
    <w:rsid w:val="00750D25"/>
    <w:rsid w:val="00750D76"/>
    <w:rsid w:val="007517CE"/>
    <w:rsid w:val="007527E2"/>
    <w:rsid w:val="00753DDD"/>
    <w:rsid w:val="007546B9"/>
    <w:rsid w:val="007573C8"/>
    <w:rsid w:val="00757B34"/>
    <w:rsid w:val="00757FBE"/>
    <w:rsid w:val="00760DAE"/>
    <w:rsid w:val="00761365"/>
    <w:rsid w:val="00761B13"/>
    <w:rsid w:val="00763B05"/>
    <w:rsid w:val="007643C4"/>
    <w:rsid w:val="007656F3"/>
    <w:rsid w:val="0077157C"/>
    <w:rsid w:val="007721C9"/>
    <w:rsid w:val="007722B7"/>
    <w:rsid w:val="00773921"/>
    <w:rsid w:val="00773C35"/>
    <w:rsid w:val="00776A1D"/>
    <w:rsid w:val="00777D23"/>
    <w:rsid w:val="00781AF3"/>
    <w:rsid w:val="0078211E"/>
    <w:rsid w:val="0078249E"/>
    <w:rsid w:val="00782C1D"/>
    <w:rsid w:val="007856E3"/>
    <w:rsid w:val="007879A7"/>
    <w:rsid w:val="007913D5"/>
    <w:rsid w:val="0079286C"/>
    <w:rsid w:val="00792E0C"/>
    <w:rsid w:val="0079451C"/>
    <w:rsid w:val="00794A75"/>
    <w:rsid w:val="007A02AB"/>
    <w:rsid w:val="007A0B3F"/>
    <w:rsid w:val="007A2139"/>
    <w:rsid w:val="007A651B"/>
    <w:rsid w:val="007A7139"/>
    <w:rsid w:val="007A7EE4"/>
    <w:rsid w:val="007B0DFC"/>
    <w:rsid w:val="007B0ECF"/>
    <w:rsid w:val="007B36F7"/>
    <w:rsid w:val="007B4BB7"/>
    <w:rsid w:val="007B62E5"/>
    <w:rsid w:val="007B6E6A"/>
    <w:rsid w:val="007C05EF"/>
    <w:rsid w:val="007C230B"/>
    <w:rsid w:val="007C68A6"/>
    <w:rsid w:val="007D207F"/>
    <w:rsid w:val="007D20D9"/>
    <w:rsid w:val="007D53FB"/>
    <w:rsid w:val="007D5B7C"/>
    <w:rsid w:val="007D7DE9"/>
    <w:rsid w:val="007E08F4"/>
    <w:rsid w:val="007E2543"/>
    <w:rsid w:val="007E2CB0"/>
    <w:rsid w:val="007E4EE1"/>
    <w:rsid w:val="007E6E53"/>
    <w:rsid w:val="007E7604"/>
    <w:rsid w:val="007F0267"/>
    <w:rsid w:val="007F231A"/>
    <w:rsid w:val="007F435A"/>
    <w:rsid w:val="007F5315"/>
    <w:rsid w:val="008000F1"/>
    <w:rsid w:val="00800229"/>
    <w:rsid w:val="00800B49"/>
    <w:rsid w:val="00805D2C"/>
    <w:rsid w:val="00806029"/>
    <w:rsid w:val="0080667A"/>
    <w:rsid w:val="00806A8C"/>
    <w:rsid w:val="00810B60"/>
    <w:rsid w:val="008157AF"/>
    <w:rsid w:val="00816A3C"/>
    <w:rsid w:val="00817376"/>
    <w:rsid w:val="00820816"/>
    <w:rsid w:val="00821AB6"/>
    <w:rsid w:val="00821DDC"/>
    <w:rsid w:val="00822462"/>
    <w:rsid w:val="00822C85"/>
    <w:rsid w:val="00823351"/>
    <w:rsid w:val="00823C38"/>
    <w:rsid w:val="008240C3"/>
    <w:rsid w:val="00825ED0"/>
    <w:rsid w:val="00825FC6"/>
    <w:rsid w:val="008267FE"/>
    <w:rsid w:val="008301C1"/>
    <w:rsid w:val="008312DC"/>
    <w:rsid w:val="00831DA7"/>
    <w:rsid w:val="0083280A"/>
    <w:rsid w:val="00832D16"/>
    <w:rsid w:val="008358EE"/>
    <w:rsid w:val="0084177D"/>
    <w:rsid w:val="0084303B"/>
    <w:rsid w:val="00843B8F"/>
    <w:rsid w:val="00843C45"/>
    <w:rsid w:val="00843D95"/>
    <w:rsid w:val="008443BB"/>
    <w:rsid w:val="00845421"/>
    <w:rsid w:val="00845FB1"/>
    <w:rsid w:val="008478FD"/>
    <w:rsid w:val="008510F7"/>
    <w:rsid w:val="00852390"/>
    <w:rsid w:val="00852C2C"/>
    <w:rsid w:val="00852F95"/>
    <w:rsid w:val="008537CF"/>
    <w:rsid w:val="00854B5A"/>
    <w:rsid w:val="00855407"/>
    <w:rsid w:val="00855D96"/>
    <w:rsid w:val="008565F5"/>
    <w:rsid w:val="00856BF5"/>
    <w:rsid w:val="00856C36"/>
    <w:rsid w:val="00856DBF"/>
    <w:rsid w:val="00861A82"/>
    <w:rsid w:val="008623BE"/>
    <w:rsid w:val="008641C2"/>
    <w:rsid w:val="0086467D"/>
    <w:rsid w:val="00864986"/>
    <w:rsid w:val="00865A26"/>
    <w:rsid w:val="00866C87"/>
    <w:rsid w:val="008670AE"/>
    <w:rsid w:val="008671C5"/>
    <w:rsid w:val="008709C0"/>
    <w:rsid w:val="008710F2"/>
    <w:rsid w:val="0087165F"/>
    <w:rsid w:val="00872290"/>
    <w:rsid w:val="008728F7"/>
    <w:rsid w:val="00874095"/>
    <w:rsid w:val="00874BDF"/>
    <w:rsid w:val="008755A3"/>
    <w:rsid w:val="00875FD1"/>
    <w:rsid w:val="00877D7D"/>
    <w:rsid w:val="00881951"/>
    <w:rsid w:val="00881A70"/>
    <w:rsid w:val="00883DBC"/>
    <w:rsid w:val="00884D49"/>
    <w:rsid w:val="0088538F"/>
    <w:rsid w:val="008862E8"/>
    <w:rsid w:val="00886B21"/>
    <w:rsid w:val="0088721F"/>
    <w:rsid w:val="00887E9C"/>
    <w:rsid w:val="0089046E"/>
    <w:rsid w:val="00891846"/>
    <w:rsid w:val="008935A7"/>
    <w:rsid w:val="0089684F"/>
    <w:rsid w:val="00896BDF"/>
    <w:rsid w:val="00897691"/>
    <w:rsid w:val="008979C0"/>
    <w:rsid w:val="008A195F"/>
    <w:rsid w:val="008A1A3F"/>
    <w:rsid w:val="008A2592"/>
    <w:rsid w:val="008A2ACD"/>
    <w:rsid w:val="008A553B"/>
    <w:rsid w:val="008B2218"/>
    <w:rsid w:val="008B400A"/>
    <w:rsid w:val="008B63D3"/>
    <w:rsid w:val="008B66F6"/>
    <w:rsid w:val="008C0880"/>
    <w:rsid w:val="008C0888"/>
    <w:rsid w:val="008C11E2"/>
    <w:rsid w:val="008C178B"/>
    <w:rsid w:val="008C1CC3"/>
    <w:rsid w:val="008C4A3C"/>
    <w:rsid w:val="008C75EE"/>
    <w:rsid w:val="008D18F9"/>
    <w:rsid w:val="008D1D7A"/>
    <w:rsid w:val="008D2ABD"/>
    <w:rsid w:val="008D4813"/>
    <w:rsid w:val="008D5672"/>
    <w:rsid w:val="008D5F61"/>
    <w:rsid w:val="008D613F"/>
    <w:rsid w:val="008D6144"/>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020"/>
    <w:rsid w:val="008F633F"/>
    <w:rsid w:val="008F748B"/>
    <w:rsid w:val="009031DF"/>
    <w:rsid w:val="00904179"/>
    <w:rsid w:val="00905448"/>
    <w:rsid w:val="0091112A"/>
    <w:rsid w:val="009119CB"/>
    <w:rsid w:val="0091577F"/>
    <w:rsid w:val="00915D1D"/>
    <w:rsid w:val="0091612E"/>
    <w:rsid w:val="0091665F"/>
    <w:rsid w:val="0092109C"/>
    <w:rsid w:val="009210E9"/>
    <w:rsid w:val="00923B2B"/>
    <w:rsid w:val="00923E51"/>
    <w:rsid w:val="00924C11"/>
    <w:rsid w:val="00926EF3"/>
    <w:rsid w:val="0093021D"/>
    <w:rsid w:val="00932564"/>
    <w:rsid w:val="00933110"/>
    <w:rsid w:val="00933DBA"/>
    <w:rsid w:val="00933E75"/>
    <w:rsid w:val="009359D4"/>
    <w:rsid w:val="00937445"/>
    <w:rsid w:val="00937532"/>
    <w:rsid w:val="00940D26"/>
    <w:rsid w:val="0094120D"/>
    <w:rsid w:val="00941C68"/>
    <w:rsid w:val="0094288A"/>
    <w:rsid w:val="00942F3B"/>
    <w:rsid w:val="0094347D"/>
    <w:rsid w:val="00943668"/>
    <w:rsid w:val="0094511A"/>
    <w:rsid w:val="00950705"/>
    <w:rsid w:val="00950891"/>
    <w:rsid w:val="009510B5"/>
    <w:rsid w:val="00954923"/>
    <w:rsid w:val="009553AB"/>
    <w:rsid w:val="00957E6C"/>
    <w:rsid w:val="00960C34"/>
    <w:rsid w:val="00962A61"/>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D80"/>
    <w:rsid w:val="00987203"/>
    <w:rsid w:val="00987746"/>
    <w:rsid w:val="00990E96"/>
    <w:rsid w:val="00991E31"/>
    <w:rsid w:val="00992FF0"/>
    <w:rsid w:val="00993BD9"/>
    <w:rsid w:val="0099564B"/>
    <w:rsid w:val="0099595A"/>
    <w:rsid w:val="00996AFB"/>
    <w:rsid w:val="009976E1"/>
    <w:rsid w:val="009A08A9"/>
    <w:rsid w:val="009A2812"/>
    <w:rsid w:val="009A3DB2"/>
    <w:rsid w:val="009A5686"/>
    <w:rsid w:val="009A58DD"/>
    <w:rsid w:val="009A5A21"/>
    <w:rsid w:val="009A610A"/>
    <w:rsid w:val="009A6D2A"/>
    <w:rsid w:val="009B0C8C"/>
    <w:rsid w:val="009B1E00"/>
    <w:rsid w:val="009B2214"/>
    <w:rsid w:val="009B6F38"/>
    <w:rsid w:val="009C032F"/>
    <w:rsid w:val="009C0F58"/>
    <w:rsid w:val="009C0FBF"/>
    <w:rsid w:val="009C2FE4"/>
    <w:rsid w:val="009C35F2"/>
    <w:rsid w:val="009C3914"/>
    <w:rsid w:val="009C3F21"/>
    <w:rsid w:val="009C4417"/>
    <w:rsid w:val="009C5B92"/>
    <w:rsid w:val="009C71E9"/>
    <w:rsid w:val="009C7703"/>
    <w:rsid w:val="009C7915"/>
    <w:rsid w:val="009D152D"/>
    <w:rsid w:val="009D2473"/>
    <w:rsid w:val="009D343D"/>
    <w:rsid w:val="009D37D9"/>
    <w:rsid w:val="009D3A1C"/>
    <w:rsid w:val="009D40CC"/>
    <w:rsid w:val="009D5945"/>
    <w:rsid w:val="009D663F"/>
    <w:rsid w:val="009D7AD4"/>
    <w:rsid w:val="009D7B41"/>
    <w:rsid w:val="009E1EA5"/>
    <w:rsid w:val="009E2435"/>
    <w:rsid w:val="009E3137"/>
    <w:rsid w:val="009E381A"/>
    <w:rsid w:val="009E53B5"/>
    <w:rsid w:val="009E56E7"/>
    <w:rsid w:val="009E6FA9"/>
    <w:rsid w:val="009E798F"/>
    <w:rsid w:val="009E7C62"/>
    <w:rsid w:val="009F278B"/>
    <w:rsid w:val="009F4378"/>
    <w:rsid w:val="009F49E9"/>
    <w:rsid w:val="009F49EE"/>
    <w:rsid w:val="009F51B7"/>
    <w:rsid w:val="009F51D7"/>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F9C"/>
    <w:rsid w:val="00A117A0"/>
    <w:rsid w:val="00A13D5D"/>
    <w:rsid w:val="00A1455A"/>
    <w:rsid w:val="00A14D61"/>
    <w:rsid w:val="00A151F3"/>
    <w:rsid w:val="00A15776"/>
    <w:rsid w:val="00A15E3B"/>
    <w:rsid w:val="00A16F9F"/>
    <w:rsid w:val="00A17787"/>
    <w:rsid w:val="00A20437"/>
    <w:rsid w:val="00A21A7E"/>
    <w:rsid w:val="00A22EA6"/>
    <w:rsid w:val="00A22EBB"/>
    <w:rsid w:val="00A23796"/>
    <w:rsid w:val="00A238A6"/>
    <w:rsid w:val="00A250E5"/>
    <w:rsid w:val="00A275FA"/>
    <w:rsid w:val="00A303A5"/>
    <w:rsid w:val="00A32A43"/>
    <w:rsid w:val="00A33584"/>
    <w:rsid w:val="00A349B3"/>
    <w:rsid w:val="00A355F3"/>
    <w:rsid w:val="00A35EA7"/>
    <w:rsid w:val="00A36086"/>
    <w:rsid w:val="00A3660C"/>
    <w:rsid w:val="00A369BD"/>
    <w:rsid w:val="00A36DCF"/>
    <w:rsid w:val="00A36FCD"/>
    <w:rsid w:val="00A37002"/>
    <w:rsid w:val="00A37877"/>
    <w:rsid w:val="00A37CCE"/>
    <w:rsid w:val="00A4169A"/>
    <w:rsid w:val="00A4487A"/>
    <w:rsid w:val="00A459B1"/>
    <w:rsid w:val="00A47A0F"/>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BA5"/>
    <w:rsid w:val="00A90F6E"/>
    <w:rsid w:val="00A9169B"/>
    <w:rsid w:val="00A9181B"/>
    <w:rsid w:val="00A92821"/>
    <w:rsid w:val="00A9282C"/>
    <w:rsid w:val="00A92DE0"/>
    <w:rsid w:val="00A93107"/>
    <w:rsid w:val="00A934D3"/>
    <w:rsid w:val="00A94B7D"/>
    <w:rsid w:val="00A94CC0"/>
    <w:rsid w:val="00A95921"/>
    <w:rsid w:val="00A95DB2"/>
    <w:rsid w:val="00A96660"/>
    <w:rsid w:val="00A9744E"/>
    <w:rsid w:val="00A97DFB"/>
    <w:rsid w:val="00AA042A"/>
    <w:rsid w:val="00AA1A04"/>
    <w:rsid w:val="00AA1CFD"/>
    <w:rsid w:val="00AB0245"/>
    <w:rsid w:val="00AB0252"/>
    <w:rsid w:val="00AB0B1A"/>
    <w:rsid w:val="00AB21BB"/>
    <w:rsid w:val="00AB28AE"/>
    <w:rsid w:val="00AB33BE"/>
    <w:rsid w:val="00AB426A"/>
    <w:rsid w:val="00AB42C7"/>
    <w:rsid w:val="00AB48A7"/>
    <w:rsid w:val="00AB4906"/>
    <w:rsid w:val="00AB51E4"/>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4E16"/>
    <w:rsid w:val="00AE5901"/>
    <w:rsid w:val="00AE63F9"/>
    <w:rsid w:val="00AF0333"/>
    <w:rsid w:val="00AF0DE7"/>
    <w:rsid w:val="00AF25B4"/>
    <w:rsid w:val="00AF2D2C"/>
    <w:rsid w:val="00AF31CC"/>
    <w:rsid w:val="00AF3768"/>
    <w:rsid w:val="00AF423D"/>
    <w:rsid w:val="00AF4574"/>
    <w:rsid w:val="00AF4581"/>
    <w:rsid w:val="00AF6D03"/>
    <w:rsid w:val="00B016FE"/>
    <w:rsid w:val="00B01B95"/>
    <w:rsid w:val="00B01BF6"/>
    <w:rsid w:val="00B0433C"/>
    <w:rsid w:val="00B04711"/>
    <w:rsid w:val="00B04974"/>
    <w:rsid w:val="00B06B98"/>
    <w:rsid w:val="00B074C1"/>
    <w:rsid w:val="00B10056"/>
    <w:rsid w:val="00B100DB"/>
    <w:rsid w:val="00B10D01"/>
    <w:rsid w:val="00B10E79"/>
    <w:rsid w:val="00B11B9E"/>
    <w:rsid w:val="00B1221A"/>
    <w:rsid w:val="00B12BFA"/>
    <w:rsid w:val="00B14CAC"/>
    <w:rsid w:val="00B1576D"/>
    <w:rsid w:val="00B20F93"/>
    <w:rsid w:val="00B213DB"/>
    <w:rsid w:val="00B21B81"/>
    <w:rsid w:val="00B22D06"/>
    <w:rsid w:val="00B2487F"/>
    <w:rsid w:val="00B30224"/>
    <w:rsid w:val="00B30906"/>
    <w:rsid w:val="00B318AF"/>
    <w:rsid w:val="00B31F01"/>
    <w:rsid w:val="00B31F7D"/>
    <w:rsid w:val="00B3298C"/>
    <w:rsid w:val="00B32C3B"/>
    <w:rsid w:val="00B331E9"/>
    <w:rsid w:val="00B3359E"/>
    <w:rsid w:val="00B33796"/>
    <w:rsid w:val="00B34A32"/>
    <w:rsid w:val="00B37BBC"/>
    <w:rsid w:val="00B41241"/>
    <w:rsid w:val="00B41B51"/>
    <w:rsid w:val="00B41B63"/>
    <w:rsid w:val="00B42AEB"/>
    <w:rsid w:val="00B42BC8"/>
    <w:rsid w:val="00B42F05"/>
    <w:rsid w:val="00B42F98"/>
    <w:rsid w:val="00B43295"/>
    <w:rsid w:val="00B43C05"/>
    <w:rsid w:val="00B44041"/>
    <w:rsid w:val="00B4413D"/>
    <w:rsid w:val="00B444DB"/>
    <w:rsid w:val="00B44E58"/>
    <w:rsid w:val="00B45624"/>
    <w:rsid w:val="00B46127"/>
    <w:rsid w:val="00B50269"/>
    <w:rsid w:val="00B50F71"/>
    <w:rsid w:val="00B52352"/>
    <w:rsid w:val="00B52C5A"/>
    <w:rsid w:val="00B52CDB"/>
    <w:rsid w:val="00B5354E"/>
    <w:rsid w:val="00B54AFF"/>
    <w:rsid w:val="00B55C5A"/>
    <w:rsid w:val="00B57BD0"/>
    <w:rsid w:val="00B60C7D"/>
    <w:rsid w:val="00B60CE7"/>
    <w:rsid w:val="00B60D2A"/>
    <w:rsid w:val="00B611C9"/>
    <w:rsid w:val="00B61D43"/>
    <w:rsid w:val="00B62E74"/>
    <w:rsid w:val="00B62FE9"/>
    <w:rsid w:val="00B6490C"/>
    <w:rsid w:val="00B65460"/>
    <w:rsid w:val="00B657FA"/>
    <w:rsid w:val="00B67E63"/>
    <w:rsid w:val="00B717A4"/>
    <w:rsid w:val="00B72179"/>
    <w:rsid w:val="00B726F6"/>
    <w:rsid w:val="00B73A69"/>
    <w:rsid w:val="00B7477B"/>
    <w:rsid w:val="00B761BF"/>
    <w:rsid w:val="00B768F9"/>
    <w:rsid w:val="00B76DB5"/>
    <w:rsid w:val="00B7754A"/>
    <w:rsid w:val="00B80394"/>
    <w:rsid w:val="00B81BE7"/>
    <w:rsid w:val="00B835D0"/>
    <w:rsid w:val="00B868C8"/>
    <w:rsid w:val="00B905E9"/>
    <w:rsid w:val="00B90956"/>
    <w:rsid w:val="00B9143E"/>
    <w:rsid w:val="00B91F48"/>
    <w:rsid w:val="00B943B4"/>
    <w:rsid w:val="00B94B0B"/>
    <w:rsid w:val="00B9536D"/>
    <w:rsid w:val="00B9656F"/>
    <w:rsid w:val="00BA01F7"/>
    <w:rsid w:val="00BA07C2"/>
    <w:rsid w:val="00BA17A0"/>
    <w:rsid w:val="00BA2A64"/>
    <w:rsid w:val="00BA5211"/>
    <w:rsid w:val="00BA54F3"/>
    <w:rsid w:val="00BA55CE"/>
    <w:rsid w:val="00BA68D4"/>
    <w:rsid w:val="00BA7A86"/>
    <w:rsid w:val="00BB01F2"/>
    <w:rsid w:val="00BB0A43"/>
    <w:rsid w:val="00BB247E"/>
    <w:rsid w:val="00BB2D36"/>
    <w:rsid w:val="00BB32BA"/>
    <w:rsid w:val="00BB5704"/>
    <w:rsid w:val="00BC0415"/>
    <w:rsid w:val="00BC04D4"/>
    <w:rsid w:val="00BC19D6"/>
    <w:rsid w:val="00BC1B02"/>
    <w:rsid w:val="00BC24D1"/>
    <w:rsid w:val="00BC6568"/>
    <w:rsid w:val="00BC71C4"/>
    <w:rsid w:val="00BC7FC2"/>
    <w:rsid w:val="00BD0C07"/>
    <w:rsid w:val="00BD27BC"/>
    <w:rsid w:val="00BD2A94"/>
    <w:rsid w:val="00BD403D"/>
    <w:rsid w:val="00BD7482"/>
    <w:rsid w:val="00BE0BF8"/>
    <w:rsid w:val="00BE0F6D"/>
    <w:rsid w:val="00BE50B0"/>
    <w:rsid w:val="00BF0C36"/>
    <w:rsid w:val="00BF1745"/>
    <w:rsid w:val="00BF409C"/>
    <w:rsid w:val="00BF412F"/>
    <w:rsid w:val="00BF6D95"/>
    <w:rsid w:val="00C00425"/>
    <w:rsid w:val="00C00599"/>
    <w:rsid w:val="00C00DD2"/>
    <w:rsid w:val="00C0181A"/>
    <w:rsid w:val="00C04030"/>
    <w:rsid w:val="00C04129"/>
    <w:rsid w:val="00C06BEF"/>
    <w:rsid w:val="00C10A25"/>
    <w:rsid w:val="00C10CEC"/>
    <w:rsid w:val="00C11C87"/>
    <w:rsid w:val="00C12A64"/>
    <w:rsid w:val="00C14164"/>
    <w:rsid w:val="00C14A30"/>
    <w:rsid w:val="00C162BB"/>
    <w:rsid w:val="00C16493"/>
    <w:rsid w:val="00C170A5"/>
    <w:rsid w:val="00C2150D"/>
    <w:rsid w:val="00C234FD"/>
    <w:rsid w:val="00C23F1B"/>
    <w:rsid w:val="00C25802"/>
    <w:rsid w:val="00C2654F"/>
    <w:rsid w:val="00C26B86"/>
    <w:rsid w:val="00C317EB"/>
    <w:rsid w:val="00C321AE"/>
    <w:rsid w:val="00C327E1"/>
    <w:rsid w:val="00C335C0"/>
    <w:rsid w:val="00C41A30"/>
    <w:rsid w:val="00C425CB"/>
    <w:rsid w:val="00C42787"/>
    <w:rsid w:val="00C42B9C"/>
    <w:rsid w:val="00C42DCE"/>
    <w:rsid w:val="00C447F5"/>
    <w:rsid w:val="00C4731D"/>
    <w:rsid w:val="00C478BB"/>
    <w:rsid w:val="00C521CF"/>
    <w:rsid w:val="00C52248"/>
    <w:rsid w:val="00C52C31"/>
    <w:rsid w:val="00C578BC"/>
    <w:rsid w:val="00C61872"/>
    <w:rsid w:val="00C620A5"/>
    <w:rsid w:val="00C64C33"/>
    <w:rsid w:val="00C64F62"/>
    <w:rsid w:val="00C656B3"/>
    <w:rsid w:val="00C665AD"/>
    <w:rsid w:val="00C66685"/>
    <w:rsid w:val="00C67B84"/>
    <w:rsid w:val="00C73A77"/>
    <w:rsid w:val="00C75568"/>
    <w:rsid w:val="00C75947"/>
    <w:rsid w:val="00C767C0"/>
    <w:rsid w:val="00C76B43"/>
    <w:rsid w:val="00C8277E"/>
    <w:rsid w:val="00C836CF"/>
    <w:rsid w:val="00C86366"/>
    <w:rsid w:val="00C90C04"/>
    <w:rsid w:val="00C93C5B"/>
    <w:rsid w:val="00C94D2A"/>
    <w:rsid w:val="00C950A1"/>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FD5"/>
    <w:rsid w:val="00CD568A"/>
    <w:rsid w:val="00CD6FBC"/>
    <w:rsid w:val="00CD748B"/>
    <w:rsid w:val="00CD770A"/>
    <w:rsid w:val="00CE18E7"/>
    <w:rsid w:val="00CE2ECC"/>
    <w:rsid w:val="00CE3726"/>
    <w:rsid w:val="00CE38AC"/>
    <w:rsid w:val="00CE42C8"/>
    <w:rsid w:val="00CE5775"/>
    <w:rsid w:val="00CF23DC"/>
    <w:rsid w:val="00CF30A7"/>
    <w:rsid w:val="00CF5C65"/>
    <w:rsid w:val="00CF5F3A"/>
    <w:rsid w:val="00CF7C5F"/>
    <w:rsid w:val="00D001BB"/>
    <w:rsid w:val="00D00A24"/>
    <w:rsid w:val="00D01524"/>
    <w:rsid w:val="00D03A52"/>
    <w:rsid w:val="00D03BD9"/>
    <w:rsid w:val="00D04BF1"/>
    <w:rsid w:val="00D052A8"/>
    <w:rsid w:val="00D0589E"/>
    <w:rsid w:val="00D1080A"/>
    <w:rsid w:val="00D10F3A"/>
    <w:rsid w:val="00D11DA1"/>
    <w:rsid w:val="00D127D2"/>
    <w:rsid w:val="00D13F66"/>
    <w:rsid w:val="00D15F6A"/>
    <w:rsid w:val="00D16379"/>
    <w:rsid w:val="00D16B84"/>
    <w:rsid w:val="00D1742B"/>
    <w:rsid w:val="00D17832"/>
    <w:rsid w:val="00D207D0"/>
    <w:rsid w:val="00D22D3E"/>
    <w:rsid w:val="00D27BF7"/>
    <w:rsid w:val="00D32147"/>
    <w:rsid w:val="00D334CE"/>
    <w:rsid w:val="00D341CD"/>
    <w:rsid w:val="00D34398"/>
    <w:rsid w:val="00D35FCB"/>
    <w:rsid w:val="00D3659D"/>
    <w:rsid w:val="00D400B0"/>
    <w:rsid w:val="00D41028"/>
    <w:rsid w:val="00D4194D"/>
    <w:rsid w:val="00D41FFD"/>
    <w:rsid w:val="00D423AB"/>
    <w:rsid w:val="00D42D87"/>
    <w:rsid w:val="00D43F21"/>
    <w:rsid w:val="00D45739"/>
    <w:rsid w:val="00D474B9"/>
    <w:rsid w:val="00D5084E"/>
    <w:rsid w:val="00D52C36"/>
    <w:rsid w:val="00D53DC8"/>
    <w:rsid w:val="00D54364"/>
    <w:rsid w:val="00D563D3"/>
    <w:rsid w:val="00D6023E"/>
    <w:rsid w:val="00D618A5"/>
    <w:rsid w:val="00D62FA5"/>
    <w:rsid w:val="00D63A2F"/>
    <w:rsid w:val="00D65194"/>
    <w:rsid w:val="00D65888"/>
    <w:rsid w:val="00D65A33"/>
    <w:rsid w:val="00D66DED"/>
    <w:rsid w:val="00D66E35"/>
    <w:rsid w:val="00D70509"/>
    <w:rsid w:val="00D70A38"/>
    <w:rsid w:val="00D7536D"/>
    <w:rsid w:val="00D75F3A"/>
    <w:rsid w:val="00D768E9"/>
    <w:rsid w:val="00D81C89"/>
    <w:rsid w:val="00D821A8"/>
    <w:rsid w:val="00D83516"/>
    <w:rsid w:val="00D8430B"/>
    <w:rsid w:val="00D84748"/>
    <w:rsid w:val="00D84E25"/>
    <w:rsid w:val="00D8529A"/>
    <w:rsid w:val="00D85835"/>
    <w:rsid w:val="00D8627E"/>
    <w:rsid w:val="00D86498"/>
    <w:rsid w:val="00D87BB5"/>
    <w:rsid w:val="00D91823"/>
    <w:rsid w:val="00D92C33"/>
    <w:rsid w:val="00D94279"/>
    <w:rsid w:val="00D94318"/>
    <w:rsid w:val="00D94F7B"/>
    <w:rsid w:val="00D971F1"/>
    <w:rsid w:val="00D9765D"/>
    <w:rsid w:val="00D97830"/>
    <w:rsid w:val="00D97AFA"/>
    <w:rsid w:val="00D97EF9"/>
    <w:rsid w:val="00DA0FAE"/>
    <w:rsid w:val="00DA251B"/>
    <w:rsid w:val="00DA3233"/>
    <w:rsid w:val="00DA471A"/>
    <w:rsid w:val="00DA47A6"/>
    <w:rsid w:val="00DA53A6"/>
    <w:rsid w:val="00DA57D3"/>
    <w:rsid w:val="00DA6EC2"/>
    <w:rsid w:val="00DB2983"/>
    <w:rsid w:val="00DB4D08"/>
    <w:rsid w:val="00DB51A8"/>
    <w:rsid w:val="00DB5BA8"/>
    <w:rsid w:val="00DB607C"/>
    <w:rsid w:val="00DB72BF"/>
    <w:rsid w:val="00DB7771"/>
    <w:rsid w:val="00DC135B"/>
    <w:rsid w:val="00DC330B"/>
    <w:rsid w:val="00DC4B89"/>
    <w:rsid w:val="00DC50BE"/>
    <w:rsid w:val="00DC53E9"/>
    <w:rsid w:val="00DC6239"/>
    <w:rsid w:val="00DC6CE2"/>
    <w:rsid w:val="00DD073E"/>
    <w:rsid w:val="00DD19F8"/>
    <w:rsid w:val="00DD2258"/>
    <w:rsid w:val="00DD3385"/>
    <w:rsid w:val="00DD353D"/>
    <w:rsid w:val="00DD3D7D"/>
    <w:rsid w:val="00DD4811"/>
    <w:rsid w:val="00DD5ADE"/>
    <w:rsid w:val="00DD622D"/>
    <w:rsid w:val="00DD6882"/>
    <w:rsid w:val="00DD691B"/>
    <w:rsid w:val="00DD6D0D"/>
    <w:rsid w:val="00DE001B"/>
    <w:rsid w:val="00DE66C4"/>
    <w:rsid w:val="00DE67FF"/>
    <w:rsid w:val="00DE74DE"/>
    <w:rsid w:val="00DF2820"/>
    <w:rsid w:val="00DF2900"/>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20AE6"/>
    <w:rsid w:val="00E21709"/>
    <w:rsid w:val="00E227FE"/>
    <w:rsid w:val="00E252AF"/>
    <w:rsid w:val="00E26528"/>
    <w:rsid w:val="00E27A8D"/>
    <w:rsid w:val="00E27DCD"/>
    <w:rsid w:val="00E342B5"/>
    <w:rsid w:val="00E3468A"/>
    <w:rsid w:val="00E349CA"/>
    <w:rsid w:val="00E34D01"/>
    <w:rsid w:val="00E36CF8"/>
    <w:rsid w:val="00E3720E"/>
    <w:rsid w:val="00E37A98"/>
    <w:rsid w:val="00E41D3C"/>
    <w:rsid w:val="00E4207B"/>
    <w:rsid w:val="00E4322C"/>
    <w:rsid w:val="00E4372B"/>
    <w:rsid w:val="00E44266"/>
    <w:rsid w:val="00E44C97"/>
    <w:rsid w:val="00E44F3C"/>
    <w:rsid w:val="00E45E26"/>
    <w:rsid w:val="00E46B92"/>
    <w:rsid w:val="00E476AC"/>
    <w:rsid w:val="00E51B08"/>
    <w:rsid w:val="00E51F4A"/>
    <w:rsid w:val="00E53460"/>
    <w:rsid w:val="00E543EF"/>
    <w:rsid w:val="00E56CAC"/>
    <w:rsid w:val="00E60D61"/>
    <w:rsid w:val="00E617DD"/>
    <w:rsid w:val="00E62E9C"/>
    <w:rsid w:val="00E62EE1"/>
    <w:rsid w:val="00E637B6"/>
    <w:rsid w:val="00E6672D"/>
    <w:rsid w:val="00E671D3"/>
    <w:rsid w:val="00E67909"/>
    <w:rsid w:val="00E67FEA"/>
    <w:rsid w:val="00E70D9B"/>
    <w:rsid w:val="00E712F2"/>
    <w:rsid w:val="00E73A49"/>
    <w:rsid w:val="00E7404E"/>
    <w:rsid w:val="00E7457A"/>
    <w:rsid w:val="00E77C92"/>
    <w:rsid w:val="00E77E8C"/>
    <w:rsid w:val="00E80FC7"/>
    <w:rsid w:val="00E81432"/>
    <w:rsid w:val="00E81A3C"/>
    <w:rsid w:val="00E81D9A"/>
    <w:rsid w:val="00E8246C"/>
    <w:rsid w:val="00E82AB2"/>
    <w:rsid w:val="00E83E02"/>
    <w:rsid w:val="00E84526"/>
    <w:rsid w:val="00E90637"/>
    <w:rsid w:val="00E919E1"/>
    <w:rsid w:val="00E91A5A"/>
    <w:rsid w:val="00E91D5A"/>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5431"/>
    <w:rsid w:val="00EB58C9"/>
    <w:rsid w:val="00EB6C3C"/>
    <w:rsid w:val="00EB7950"/>
    <w:rsid w:val="00EC0D91"/>
    <w:rsid w:val="00EC1E78"/>
    <w:rsid w:val="00EC2227"/>
    <w:rsid w:val="00EC2E9A"/>
    <w:rsid w:val="00EC4ACF"/>
    <w:rsid w:val="00EC5F50"/>
    <w:rsid w:val="00EC6453"/>
    <w:rsid w:val="00ED06AC"/>
    <w:rsid w:val="00ED115E"/>
    <w:rsid w:val="00ED1AF0"/>
    <w:rsid w:val="00ED1F6A"/>
    <w:rsid w:val="00ED3959"/>
    <w:rsid w:val="00ED3975"/>
    <w:rsid w:val="00ED407E"/>
    <w:rsid w:val="00ED4D48"/>
    <w:rsid w:val="00ED4DD0"/>
    <w:rsid w:val="00ED6699"/>
    <w:rsid w:val="00ED68B0"/>
    <w:rsid w:val="00ED6B9B"/>
    <w:rsid w:val="00ED6EFB"/>
    <w:rsid w:val="00ED6F9F"/>
    <w:rsid w:val="00EE04D7"/>
    <w:rsid w:val="00EE1102"/>
    <w:rsid w:val="00EE1355"/>
    <w:rsid w:val="00EE17A9"/>
    <w:rsid w:val="00EE2A27"/>
    <w:rsid w:val="00EE337D"/>
    <w:rsid w:val="00EE351A"/>
    <w:rsid w:val="00EE3A8A"/>
    <w:rsid w:val="00EE3BE9"/>
    <w:rsid w:val="00EE4BF7"/>
    <w:rsid w:val="00EE4E7C"/>
    <w:rsid w:val="00EE4FD5"/>
    <w:rsid w:val="00EE500A"/>
    <w:rsid w:val="00EE54FA"/>
    <w:rsid w:val="00EE552E"/>
    <w:rsid w:val="00EE5719"/>
    <w:rsid w:val="00EE7FC4"/>
    <w:rsid w:val="00EF3265"/>
    <w:rsid w:val="00EF402E"/>
    <w:rsid w:val="00EF4D7A"/>
    <w:rsid w:val="00EF5BAA"/>
    <w:rsid w:val="00EF7BF7"/>
    <w:rsid w:val="00EF7C5F"/>
    <w:rsid w:val="00F00335"/>
    <w:rsid w:val="00F0042E"/>
    <w:rsid w:val="00F009EF"/>
    <w:rsid w:val="00F02270"/>
    <w:rsid w:val="00F04A19"/>
    <w:rsid w:val="00F051B2"/>
    <w:rsid w:val="00F06B67"/>
    <w:rsid w:val="00F114C3"/>
    <w:rsid w:val="00F12744"/>
    <w:rsid w:val="00F12A4D"/>
    <w:rsid w:val="00F13B30"/>
    <w:rsid w:val="00F14055"/>
    <w:rsid w:val="00F201DF"/>
    <w:rsid w:val="00F20A66"/>
    <w:rsid w:val="00F20DFC"/>
    <w:rsid w:val="00F224A3"/>
    <w:rsid w:val="00F231A4"/>
    <w:rsid w:val="00F24615"/>
    <w:rsid w:val="00F25108"/>
    <w:rsid w:val="00F264B1"/>
    <w:rsid w:val="00F27C38"/>
    <w:rsid w:val="00F30599"/>
    <w:rsid w:val="00F30A79"/>
    <w:rsid w:val="00F351C1"/>
    <w:rsid w:val="00F4119C"/>
    <w:rsid w:val="00F42AA4"/>
    <w:rsid w:val="00F45019"/>
    <w:rsid w:val="00F45344"/>
    <w:rsid w:val="00F46FCD"/>
    <w:rsid w:val="00F508AF"/>
    <w:rsid w:val="00F511FA"/>
    <w:rsid w:val="00F52C33"/>
    <w:rsid w:val="00F542CE"/>
    <w:rsid w:val="00F5464C"/>
    <w:rsid w:val="00F54802"/>
    <w:rsid w:val="00F54FA0"/>
    <w:rsid w:val="00F55F15"/>
    <w:rsid w:val="00F5667C"/>
    <w:rsid w:val="00F572BC"/>
    <w:rsid w:val="00F61025"/>
    <w:rsid w:val="00F62027"/>
    <w:rsid w:val="00F62839"/>
    <w:rsid w:val="00F630A7"/>
    <w:rsid w:val="00F71E5B"/>
    <w:rsid w:val="00F72450"/>
    <w:rsid w:val="00F72E1A"/>
    <w:rsid w:val="00F7323B"/>
    <w:rsid w:val="00F76B13"/>
    <w:rsid w:val="00F80643"/>
    <w:rsid w:val="00F82032"/>
    <w:rsid w:val="00F86CCE"/>
    <w:rsid w:val="00F875F0"/>
    <w:rsid w:val="00F877A1"/>
    <w:rsid w:val="00F878A7"/>
    <w:rsid w:val="00F907C2"/>
    <w:rsid w:val="00F937FF"/>
    <w:rsid w:val="00F93C17"/>
    <w:rsid w:val="00F93C50"/>
    <w:rsid w:val="00F93F04"/>
    <w:rsid w:val="00F94790"/>
    <w:rsid w:val="00F94874"/>
    <w:rsid w:val="00F9595D"/>
    <w:rsid w:val="00F96A5D"/>
    <w:rsid w:val="00F9700A"/>
    <w:rsid w:val="00FA027E"/>
    <w:rsid w:val="00FA180F"/>
    <w:rsid w:val="00FA2D0C"/>
    <w:rsid w:val="00FA2D66"/>
    <w:rsid w:val="00FA33B4"/>
    <w:rsid w:val="00FA342F"/>
    <w:rsid w:val="00FA3FEF"/>
    <w:rsid w:val="00FA4683"/>
    <w:rsid w:val="00FA543A"/>
    <w:rsid w:val="00FA6CFF"/>
    <w:rsid w:val="00FA7E86"/>
    <w:rsid w:val="00FB00DA"/>
    <w:rsid w:val="00FB3A1C"/>
    <w:rsid w:val="00FB59EF"/>
    <w:rsid w:val="00FB6AA8"/>
    <w:rsid w:val="00FB718E"/>
    <w:rsid w:val="00FB7286"/>
    <w:rsid w:val="00FC2040"/>
    <w:rsid w:val="00FC29CC"/>
    <w:rsid w:val="00FC30CD"/>
    <w:rsid w:val="00FC3129"/>
    <w:rsid w:val="00FC3750"/>
    <w:rsid w:val="00FC4BC2"/>
    <w:rsid w:val="00FC6E36"/>
    <w:rsid w:val="00FC71DF"/>
    <w:rsid w:val="00FD0082"/>
    <w:rsid w:val="00FD11FB"/>
    <w:rsid w:val="00FD221A"/>
    <w:rsid w:val="00FD2350"/>
    <w:rsid w:val="00FD23C6"/>
    <w:rsid w:val="00FD3CCE"/>
    <w:rsid w:val="00FD4105"/>
    <w:rsid w:val="00FD4AC5"/>
    <w:rsid w:val="00FD5CF2"/>
    <w:rsid w:val="00FD5CFE"/>
    <w:rsid w:val="00FD7B89"/>
    <w:rsid w:val="00FE0F93"/>
    <w:rsid w:val="00FE16B7"/>
    <w:rsid w:val="00FE47CC"/>
    <w:rsid w:val="00FE5BB2"/>
    <w:rsid w:val="00FE5DA7"/>
    <w:rsid w:val="00FE649E"/>
    <w:rsid w:val="00FE7B0E"/>
    <w:rsid w:val="00FE7F97"/>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D35FCB"/>
    <w:pPr>
      <w:shd w:val="clear" w:color="auto" w:fill="FFFFFF"/>
      <w:autoSpaceDE w:val="0"/>
      <w:autoSpaceDN w:val="0"/>
      <w:adjustRightInd w:val="0"/>
      <w:spacing w:after="0" w:line="240" w:lineRule="auto"/>
      <w:ind w:left="720" w:hanging="720"/>
      <w:jc w:val="center"/>
      <w:outlineLvl w:val="0"/>
    </w:pPr>
    <w:rPr>
      <w:rFonts w:eastAsia="Calibri" w:cs="Times New Roman"/>
      <w:b/>
      <w:sz w:val="28"/>
      <w:szCs w:val="28"/>
      <w:lang w:val="en-GB" w:bidi="he-IL"/>
    </w:rPr>
  </w:style>
  <w:style w:type="paragraph" w:styleId="Heading2">
    <w:name w:val="heading 2"/>
    <w:basedOn w:val="Normal"/>
    <w:next w:val="Normal"/>
    <w:link w:val="Heading2Char"/>
    <w:autoRedefine/>
    <w:uiPriority w:val="9"/>
    <w:unhideWhenUsed/>
    <w:qFormat/>
    <w:rsid w:val="00DC50BE"/>
    <w:pPr>
      <w:keepNext/>
      <w:keepLines/>
      <w:spacing w:before="40" w:after="0"/>
      <w:jc w:val="left"/>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7AA5"/>
    <w:pPr>
      <w:keepNext/>
      <w:keepLines/>
      <w:shd w:val="clear" w:color="auto" w:fill="FFFFFF"/>
      <w:spacing w:after="0" w:line="290" w:lineRule="atLeast"/>
      <w:jc w:val="left"/>
      <w:outlineLvl w:val="2"/>
    </w:pPr>
    <w:rPr>
      <w:rFonts w:eastAsiaTheme="majorEastAsia" w:cs="Arial"/>
      <w:b/>
      <w:color w:val="000000" w:themeColor="text1"/>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D35FCB"/>
    <w:rPr>
      <w:rFonts w:ascii="Verdana" w:eastAsia="Calibri" w:hAnsi="Verdana" w:cs="Times New Roman"/>
      <w:b/>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DC50B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7AA5"/>
    <w:rPr>
      <w:rFonts w:ascii="Verdana" w:eastAsiaTheme="majorEastAsia" w:hAnsi="Verdana" w:cs="Arial"/>
      <w:b/>
      <w:color w:val="000000" w:themeColor="text1"/>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20DE"/>
    <w:pPr>
      <w:tabs>
        <w:tab w:val="right" w:leader="dot" w:pos="9350"/>
      </w:tabs>
      <w:spacing w:after="100"/>
    </w:p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03058970">
      <w:bodyDiv w:val="1"/>
      <w:marLeft w:val="0"/>
      <w:marRight w:val="0"/>
      <w:marTop w:val="0"/>
      <w:marBottom w:val="0"/>
      <w:divBdr>
        <w:top w:val="none" w:sz="0" w:space="0" w:color="auto"/>
        <w:left w:val="none" w:sz="0" w:space="0" w:color="auto"/>
        <w:bottom w:val="none" w:sz="0" w:space="0" w:color="auto"/>
        <w:right w:val="none" w:sz="0" w:space="0" w:color="auto"/>
      </w:divBdr>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392968827">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doi.org/10.1109/AIMS.2017.19" TargetMode="External"/><Relationship Id="rId55" Type="http://schemas.openxmlformats.org/officeDocument/2006/relationships/hyperlink" Target="https://doi.org/10.5194/isprs-archives-XLII-4-W18-609-2019" TargetMode="External"/><Relationship Id="rId63" Type="http://schemas.openxmlformats.org/officeDocument/2006/relationships/hyperlink" Target="https://doi.org/10.1016/j.hal.2019.101624" TargetMode="External"/><Relationship Id="rId68" Type="http://schemas.openxmlformats.org/officeDocument/2006/relationships/hyperlink" Target="https://www.cooking-hacks.com/documentation/tutorials/waspmote%20%23waspmote%20ps%202%208%204" TargetMode="External"/><Relationship Id="rId7" Type="http://schemas.openxmlformats.org/officeDocument/2006/relationships/endnotes" Target="endnotes.xml"/><Relationship Id="rId71" Type="http://schemas.openxmlformats.org/officeDocument/2006/relationships/hyperlink" Target="https://doi.org/10.1016/0034-4257(76)90045-6"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electronicslovers.com/2019/02/using-the-dht11-sensor-with-raspberry-pi.html" TargetMode="External"/><Relationship Id="rId58" Type="http://schemas.openxmlformats.org/officeDocument/2006/relationships/hyperlink" Target="https://doi.org/10.1111/j.1440-1770.2011.00450.x" TargetMode="External"/><Relationship Id="rId66" Type="http://schemas.openxmlformats.org/officeDocument/2006/relationships/hyperlink" Target="https://www.usgs.gov/faqs/what-are-best-landsat-spectral-bands-use-my-research?qt-news_science_products=0" TargetMode="External"/><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s://www.electronicslovers.com/2017/11/dht11-interfacing-with-arduino.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16/j.pocean.2013.12.008" TargetMode="External"/><Relationship Id="rId57" Type="http://schemas.openxmlformats.org/officeDocument/2006/relationships/hyperlink" Target="http://landsat.gsfc.nasa.gov/wp-content/uploads/2016/08/Landsat7_%20Handbook.pdf%20" TargetMode="External"/><Relationship Id="rId61" Type="http://schemas.openxmlformats.org/officeDocument/2006/relationships/hyperlink" Target="https://doi.org/10.3389/frsen.2020.623678"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07/s11356-021-13318-6" TargetMode="External"/><Relationship Id="rId60" Type="http://schemas.openxmlformats.org/officeDocument/2006/relationships/hyperlink" Target="https://doi.org/10.3390/toxins10070275" TargetMode="External"/><Relationship Id="rId65" Type="http://schemas.openxmlformats.org/officeDocument/2006/relationships/hyperlink" Target="https://doi.org/10.1007/s10533-004-0196-9"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doi:10.1016/j.pocean.2012.10.002" TargetMode="External"/><Relationship Id="rId64" Type="http://schemas.openxmlformats.org/officeDocument/2006/relationships/hyperlink" Target="https://doi.org/10.3390/rs71013564" TargetMode="External"/><Relationship Id="rId69" Type="http://schemas.openxmlformats.org/officeDocument/2006/relationships/hyperlink" Target="https://doi.org/10.3390/ijerph120910391" TargetMode="External"/><Relationship Id="rId8" Type="http://schemas.openxmlformats.org/officeDocument/2006/relationships/image" Target="media/image1.png"/><Relationship Id="rId51" Type="http://schemas.openxmlformats.org/officeDocument/2006/relationships/hyperlink" Target="https://doi.org/10.1038/s41598-020-65600-1" TargetMode="External"/><Relationship Id="rId72" Type="http://schemas.openxmlformats.org/officeDocument/2006/relationships/hyperlink" Target="https://doi.org/10.1016/j.envadv.2020.10000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D:\STUDY\4.GIS\G%20I%20S%204.2\0.Project\Dr.%20E%20Nduati,%20Superviser\Submissions\https\doi.org\10.%201073\pnas.1619575114\" TargetMode="External"/><Relationship Id="rId67" Type="http://schemas.openxmlformats.org/officeDocument/2006/relationships/hyperlink" Target="https://doi.org/10.1016/J.ENVPOL.2019.02.011"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arxiv.org/abs/1912.02305" TargetMode="External"/><Relationship Id="rId62" Type="http://schemas.openxmlformats.org/officeDocument/2006/relationships/hyperlink" Target="https://doi.org/10.1007/bf00397032" TargetMode="External"/><Relationship Id="rId70" Type="http://schemas.openxmlformats.org/officeDocument/2006/relationships/hyperlink" Target="https://doi.org/10.1590/0001-3765201720170125"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E7BFF"/>
    <w:rsid w:val="001F1C3C"/>
    <w:rsid w:val="003125C7"/>
    <w:rsid w:val="003245FB"/>
    <w:rsid w:val="003774BB"/>
    <w:rsid w:val="00392A84"/>
    <w:rsid w:val="003F4500"/>
    <w:rsid w:val="00411560"/>
    <w:rsid w:val="00451615"/>
    <w:rsid w:val="004952E8"/>
    <w:rsid w:val="004C4703"/>
    <w:rsid w:val="004E100E"/>
    <w:rsid w:val="004E63DB"/>
    <w:rsid w:val="005032B2"/>
    <w:rsid w:val="0052607A"/>
    <w:rsid w:val="00526361"/>
    <w:rsid w:val="00533D5E"/>
    <w:rsid w:val="00540867"/>
    <w:rsid w:val="00592E81"/>
    <w:rsid w:val="005B3C01"/>
    <w:rsid w:val="005B57D3"/>
    <w:rsid w:val="005E1A82"/>
    <w:rsid w:val="006A261C"/>
    <w:rsid w:val="007028C4"/>
    <w:rsid w:val="00703CFE"/>
    <w:rsid w:val="00713572"/>
    <w:rsid w:val="008B7B7F"/>
    <w:rsid w:val="008B7E73"/>
    <w:rsid w:val="008C4321"/>
    <w:rsid w:val="009A0F01"/>
    <w:rsid w:val="009A2CC9"/>
    <w:rsid w:val="009E59B5"/>
    <w:rsid w:val="00A70CD4"/>
    <w:rsid w:val="00AA767B"/>
    <w:rsid w:val="00AB7111"/>
    <w:rsid w:val="00AC0AB2"/>
    <w:rsid w:val="00B107DC"/>
    <w:rsid w:val="00B45D60"/>
    <w:rsid w:val="00B63B3A"/>
    <w:rsid w:val="00C11AF1"/>
    <w:rsid w:val="00D9789C"/>
    <w:rsid w:val="00E3603A"/>
    <w:rsid w:val="00E50DF9"/>
    <w:rsid w:val="00EB1B2C"/>
    <w:rsid w:val="00F136B6"/>
    <w:rsid w:val="00F85EB3"/>
    <w:rsid w:val="00FC283F"/>
    <w:rsid w:val="00FD450B"/>
    <w:rsid w:val="00FE2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411</TotalTime>
  <Pages>62</Pages>
  <Words>11271</Words>
  <Characters>64251</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155</cp:revision>
  <cp:lastPrinted>2021-11-28T09:14:00Z</cp:lastPrinted>
  <dcterms:created xsi:type="dcterms:W3CDTF">2021-11-28T09:15:00Z</dcterms:created>
  <dcterms:modified xsi:type="dcterms:W3CDTF">2021-11-30T13:54:00Z</dcterms:modified>
</cp:coreProperties>
</file>