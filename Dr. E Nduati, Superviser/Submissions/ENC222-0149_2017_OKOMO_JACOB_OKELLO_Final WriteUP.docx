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pacing w:val="0"/>
          <w:kern w:val="0"/>
          <w:sz w:val="22"/>
          <w:szCs w:val="22"/>
        </w:rPr>
        <w:id w:val="219951039"/>
        <w:placeholder>
          <w:docPart w:val="F6D87B94FB374A62865E2ABD65C0BD44"/>
        </w:placeholder>
      </w:sdtPr>
      <w:sdtEndPr>
        <w:rPr>
          <w:b/>
          <w:szCs w:val="36"/>
        </w:rPr>
      </w:sdtEndPr>
      <w:sdtContent>
        <w:p w14:paraId="2265248B" w14:textId="61F36C04" w:rsidR="00ED68B0" w:rsidRDefault="005416AC" w:rsidP="00D03BD9">
          <w:pPr>
            <w:pStyle w:val="Title"/>
            <w:jc w:val="both"/>
            <w:rPr>
              <w:szCs w:val="36"/>
            </w:rPr>
          </w:pPr>
          <w:r>
            <w:rPr>
              <w:szCs w:val="36"/>
            </w:rPr>
            <w:t>S</w:t>
          </w:r>
          <w:r w:rsidRPr="00ED68B0">
            <w:rPr>
              <w:szCs w:val="36"/>
            </w:rPr>
            <w:t>PATIOTEMPORAL MODELLING</w:t>
          </w:r>
          <w:r>
            <w:rPr>
              <w:szCs w:val="36"/>
            </w:rPr>
            <w:t xml:space="preserve"> &amp;</w:t>
          </w:r>
          <w:r w:rsidRPr="00ED68B0">
            <w:rPr>
              <w:szCs w:val="36"/>
            </w:rPr>
            <w:t xml:space="preserve"> AUTOMATED </w:t>
          </w:r>
          <w:r w:rsidRPr="002A47F5">
            <w:rPr>
              <w:i/>
              <w:iCs/>
              <w:szCs w:val="36"/>
            </w:rPr>
            <w:t xml:space="preserve">IN-SITU </w:t>
          </w:r>
          <w:r w:rsidRPr="00ED68B0">
            <w:rPr>
              <w:szCs w:val="36"/>
            </w:rPr>
            <w:t xml:space="preserve">SENSORS TO MONITOR </w:t>
          </w:r>
          <w:r>
            <w:rPr>
              <w:szCs w:val="36"/>
            </w:rPr>
            <w:t>H</w:t>
          </w:r>
          <w:r w:rsidRPr="00ED68B0">
            <w:rPr>
              <w:szCs w:val="36"/>
            </w:rPr>
            <w:t xml:space="preserve">ARMFUL </w:t>
          </w:r>
          <w:r>
            <w:rPr>
              <w:szCs w:val="36"/>
            </w:rPr>
            <w:t>A</w:t>
          </w:r>
          <w:r w:rsidRPr="00ED68B0">
            <w:rPr>
              <w:szCs w:val="36"/>
            </w:rPr>
            <w:t xml:space="preserve">LGAL </w:t>
          </w:r>
          <w:r>
            <w:rPr>
              <w:szCs w:val="36"/>
            </w:rPr>
            <w:t>B</w:t>
          </w:r>
          <w:r w:rsidRPr="00ED68B0">
            <w:rPr>
              <w:szCs w:val="36"/>
            </w:rPr>
            <w:t>LOOMS</w:t>
          </w:r>
          <w:r>
            <w:rPr>
              <w:szCs w:val="36"/>
            </w:rPr>
            <w:t xml:space="preserve"> (HABS)</w:t>
          </w:r>
        </w:p>
        <w:p w14:paraId="1D37BBAB" w14:textId="77777777" w:rsidR="00ED68B0" w:rsidRPr="00ED68B0" w:rsidRDefault="00ED68B0" w:rsidP="00D03BD9">
          <w:pPr>
            <w:rPr>
              <w:b/>
              <w:szCs w:val="36"/>
            </w:rPr>
          </w:pP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i/>
              <w:iCs/>
            </w:rPr>
            <w:t>Case Study Lake Victoria</w:t>
          </w:r>
        </w:p>
      </w:sdtContent>
    </w:sdt>
    <w:sdt>
      <w:sdtPr>
        <w:rPr>
          <w:b/>
          <w:sz w:val="28"/>
          <w:szCs w:val="28"/>
        </w:rPr>
        <w:id w:val="1313909647"/>
        <w:placeholder>
          <w:docPart w:val="23B7249CF7774CAFBAD35AB9C4B120FB"/>
        </w:placeholder>
      </w:sdtPr>
      <w:sdtEndPr/>
      <w:sdtContent>
        <w:p w14:paraId="4918F462" w14:textId="77777777" w:rsidR="004E5C91" w:rsidRPr="004E5C91" w:rsidRDefault="004E5C91" w:rsidP="00B41B51">
          <w:pPr>
            <w:jc w:val="center"/>
            <w:rPr>
              <w:b/>
              <w:sz w:val="28"/>
              <w:szCs w:val="28"/>
            </w:rPr>
          </w:pPr>
          <w:r w:rsidRPr="004E5C91">
            <w:rPr>
              <w:b/>
              <w:sz w:val="28"/>
              <w:szCs w:val="28"/>
            </w:rPr>
            <w:t>by</w:t>
          </w:r>
        </w:p>
      </w:sdtContent>
    </w:sdt>
    <w:sdt>
      <w:sdtPr>
        <w:id w:val="-29260931"/>
        <w:placeholder>
          <w:docPart w:val="2832FFEBA06E4B30A38F6F653700A44B"/>
        </w:placeholder>
      </w:sdtPr>
      <w:sdtEndPr/>
      <w:sdtContent>
        <w:p w14:paraId="6726D304" w14:textId="77777777" w:rsidR="00414316" w:rsidRPr="004E5C91" w:rsidRDefault="00414316" w:rsidP="00B41B51">
          <w:pPr>
            <w:pStyle w:val="Subtitle"/>
          </w:pPr>
          <w:r>
            <w:t>Okomo Jacob Okello</w:t>
          </w:r>
        </w:p>
      </w:sdtContent>
    </w:sdt>
    <w:p w14:paraId="3B388A7D" w14:textId="494B7ABC" w:rsidR="00E21709" w:rsidRPr="00DB607C" w:rsidRDefault="00267DC8" w:rsidP="00D03BD9">
      <w:pPr>
        <w:rPr>
          <w:i/>
        </w:rPr>
      </w:pPr>
      <w:r>
        <w:rPr>
          <w:i/>
        </w:rPr>
        <w:t xml:space="preserve">Project </w:t>
      </w:r>
      <w:r w:rsidR="0034199C">
        <w:rPr>
          <w:i/>
        </w:rPr>
        <w:t xml:space="preserve">research </w:t>
      </w:r>
      <w:r>
        <w:rPr>
          <w:i/>
        </w:rPr>
        <w:t>report</w:t>
      </w:r>
      <w:r w:rsidR="0034199C">
        <w:rPr>
          <w:i/>
        </w:rPr>
        <w:t xml:space="preserve"> submitted</w:t>
      </w:r>
      <w:r w:rsidR="000F3B47">
        <w:rPr>
          <w:i/>
        </w:rPr>
        <w:t xml:space="preserve"> to the department of Geomatic Engineering and </w:t>
      </w:r>
      <w:r w:rsidR="0051428A">
        <w:rPr>
          <w:i/>
        </w:rPr>
        <w:t>G</w:t>
      </w:r>
      <w:r w:rsidR="000F3B47">
        <w:rPr>
          <w:i/>
        </w:rPr>
        <w:t>eospatial Information Systems</w:t>
      </w:r>
      <w:r w:rsidR="0034199C">
        <w:rPr>
          <w:i/>
        </w:rPr>
        <w:t xml:space="preserve"> for the award of</w:t>
      </w:r>
      <w:r w:rsidR="000F3B47">
        <w:rPr>
          <w:i/>
        </w:rPr>
        <w:t xml:space="preserve"> </w:t>
      </w:r>
      <w:r w:rsidR="004E5C91" w:rsidRPr="00DB607C">
        <w:rPr>
          <w:i/>
        </w:rPr>
        <w:t>degree</w:t>
      </w:r>
      <w:r w:rsidR="006A465D" w:rsidRPr="00DB607C">
        <w:rPr>
          <w:i/>
        </w:rPr>
        <w:t xml:space="preserve"> of Bachelor of Science in </w:t>
      </w:r>
      <w:r w:rsidR="00414316">
        <w:rPr>
          <w:i/>
        </w:rPr>
        <w:t>G</w:t>
      </w:r>
      <w:r w:rsidR="004D4E4F">
        <w:rPr>
          <w:i/>
        </w:rPr>
        <w:t xml:space="preserve">eospatial </w:t>
      </w:r>
      <w:r w:rsidR="00414316">
        <w:rPr>
          <w:i/>
        </w:rPr>
        <w:t>I</w:t>
      </w:r>
      <w:r w:rsidR="004D4E4F">
        <w:rPr>
          <w:i/>
        </w:rPr>
        <w:t xml:space="preserve">nformation </w:t>
      </w:r>
      <w:r w:rsidR="00A004D7">
        <w:rPr>
          <w:i/>
        </w:rPr>
        <w:t>Sciences (</w:t>
      </w:r>
      <w:r w:rsidR="004D4E4F">
        <w:rPr>
          <w:i/>
        </w:rPr>
        <w:t>GIS)</w:t>
      </w:r>
      <w:r w:rsidR="005416AC">
        <w:rPr>
          <w:i/>
        </w:rPr>
        <w:t>, 2021</w:t>
      </w:r>
      <w:r w:rsidR="0034199C">
        <w:rPr>
          <w:i/>
        </w:rPr>
        <w:t>.</w:t>
      </w:r>
    </w:p>
    <w:p w14:paraId="0325C3FE" w14:textId="77777777" w:rsidR="00BB247E" w:rsidRPr="00A22EA6" w:rsidRDefault="005F037E" w:rsidP="00D03BD9">
      <w:r>
        <w:rPr>
          <w:noProof/>
          <w:lang w:val="en-GB" w:eastAsia="en-GB"/>
        </w:rPr>
        <mc:AlternateContent>
          <mc:Choice Requires="wpg">
            <w:drawing>
              <wp:anchor distT="0" distB="0" distL="114300" distR="114300" simplePos="0" relativeHeight="251667456" behindDoc="0" locked="0" layoutInCell="1" allowOverlap="1" wp14:anchorId="3EB0B547" wp14:editId="1DC2336E">
                <wp:simplePos x="0" y="0"/>
                <wp:positionH relativeFrom="column">
                  <wp:posOffset>0</wp:posOffset>
                </wp:positionH>
                <wp:positionV relativeFrom="paragraph">
                  <wp:posOffset>180975</wp:posOffset>
                </wp:positionV>
                <wp:extent cx="5943600" cy="3301042"/>
                <wp:effectExtent l="0" t="0" r="0" b="0"/>
                <wp:wrapNone/>
                <wp:docPr id="30" name="Group 30"/>
                <wp:cNvGraphicFramePr/>
                <a:graphic xmlns:a="http://schemas.openxmlformats.org/drawingml/2006/main">
                  <a:graphicData uri="http://schemas.microsoft.com/office/word/2010/wordprocessingGroup">
                    <wpg:wgp>
                      <wpg:cNvGrpSpPr/>
                      <wpg:grpSpPr>
                        <a:xfrm>
                          <a:off x="0" y="0"/>
                          <a:ext cx="5943600" cy="3301042"/>
                          <a:chOff x="0" y="0"/>
                          <a:chExt cx="5943600" cy="3301042"/>
                        </a:xfrm>
                      </wpg:grpSpPr>
                      <wps:wsp>
                        <wps:cNvPr id="15" name="Rectangle 2"/>
                        <wps:cNvSpPr>
                          <a:spLocks noChangeArrowheads="1"/>
                        </wps:cNvSpPr>
                        <wps:spPr bwMode="auto">
                          <a:xfrm>
                            <a:off x="0" y="0"/>
                            <a:ext cx="5943600" cy="2695575"/>
                          </a:xfrm>
                          <a:prstGeom prst="rect">
                            <a:avLst/>
                          </a:prstGeom>
                          <a:solidFill>
                            <a:srgbClr val="92D050"/>
                          </a:solidFill>
                          <a:ln>
                            <a:noFill/>
                          </a:ln>
                          <a:effectLst/>
                        </wps:spPr>
                        <wps:bodyPr wrap="none" anchor="ctr"/>
                      </wps:wsp>
                      <pic:pic xmlns:pic="http://schemas.openxmlformats.org/drawingml/2006/picture">
                        <pic:nvPicPr>
                          <pic:cNvPr id="25" name="Picture 24" descr="E:\thesis 2\logo.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045789" y="69910"/>
                            <a:ext cx="1828800" cy="1941830"/>
                          </a:xfrm>
                          <a:prstGeom prst="rect">
                            <a:avLst/>
                          </a:prstGeom>
                          <a:noFill/>
                          <a:ln>
                            <a:noFill/>
                          </a:ln>
                        </pic:spPr>
                      </pic:pic>
                      <wps:wsp>
                        <wps:cNvPr id="9" name="Text Box 9"/>
                        <wps:cNvSpPr txBox="1"/>
                        <wps:spPr>
                          <a:xfrm>
                            <a:off x="4045789" y="2691442"/>
                            <a:ext cx="1895475" cy="60960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0B547" id="Group 30" o:spid="_x0000_s1026" style="position:absolute;left:0;text-align:left;margin-left:0;margin-top:14.25pt;width:468pt;height:259.9pt;z-index:251667456" coordsize="59436,33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">
                <v:rect id="Rectangle 2" o:spid="_x0000_s1027" style="position:absolute;width:59436;height:26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" fillcolor="#92d05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40457;top:699;width:18288;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">
                  <v:imagedata r:id="rId9" o:title="logo"/>
                </v:shape>
                <v:shapetype id="_x0000_t202" coordsize="21600,21600" o:spt="202" path="m,l,21600r21600,l21600,xe">
                  <v:stroke joinstyle="miter"/>
                  <v:path gradientshapeok="t" o:connecttype="rect"/>
                </v:shapetype>
                <v:shape id="Text Box 9" o:spid="_x0000_s1029" type="#_x0000_t202" style="position:absolute;left:40457;top:26914;width:189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" fillcolor="red" stroked="f" strokeweight=".5pt">
                  <v:textbo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v:textbox>
                </v:shape>
              </v:group>
            </w:pict>
          </mc:Fallback>
        </mc:AlternateContent>
      </w:r>
      <w:r w:rsidR="00BE0BF8">
        <w:rPr>
          <w:noProof/>
          <w:lang w:val="en-GB" w:eastAsia="en-GB"/>
        </w:rPr>
        <mc:AlternateContent>
          <mc:Choice Requires="wps">
            <w:drawing>
              <wp:anchor distT="0" distB="0" distL="114300" distR="114300" simplePos="0" relativeHeight="251663360" behindDoc="0" locked="0" layoutInCell="1" allowOverlap="1" wp14:anchorId="27E2A6CD" wp14:editId="3D25DB11">
                <wp:simplePos x="0" y="0"/>
                <wp:positionH relativeFrom="column">
                  <wp:posOffset>0</wp:posOffset>
                </wp:positionH>
                <wp:positionV relativeFrom="paragraph">
                  <wp:posOffset>133350</wp:posOffset>
                </wp:positionV>
                <wp:extent cx="59340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C2F55"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5pt" to="467.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" strokecolor="black [3213]">
                <v:stroke joinstyle="miter"/>
              </v:line>
            </w:pict>
          </mc:Fallback>
        </mc:AlternateContent>
      </w:r>
    </w:p>
    <w:p w14:paraId="5ADC8DEF" w14:textId="77777777" w:rsidR="00BB247E" w:rsidRPr="00A22EA6" w:rsidRDefault="00BB247E" w:rsidP="00D03BD9"/>
    <w:p w14:paraId="5A3DFF8A" w14:textId="77777777" w:rsidR="00BB247E" w:rsidRPr="00A22EA6" w:rsidRDefault="00BB247E" w:rsidP="00D03BD9"/>
    <w:p w14:paraId="17812954" w14:textId="77777777" w:rsidR="00BB247E" w:rsidRPr="00A22EA6" w:rsidRDefault="00BB247E" w:rsidP="00D03BD9"/>
    <w:p w14:paraId="511B26F9" w14:textId="77777777" w:rsidR="00BB247E" w:rsidRPr="00A22EA6" w:rsidRDefault="00BB247E" w:rsidP="00D03BD9"/>
    <w:p w14:paraId="19B305C9" w14:textId="77777777" w:rsidR="00FA7E86" w:rsidRDefault="00FA7E86" w:rsidP="00D03BD9"/>
    <w:p w14:paraId="03F1B602" w14:textId="77777777" w:rsidR="00FA7E86" w:rsidRPr="00FA7E86" w:rsidRDefault="00FA7E86" w:rsidP="00D03BD9"/>
    <w:p w14:paraId="6AE010DD" w14:textId="77777777" w:rsidR="00FA7E86" w:rsidRPr="00FA7E86" w:rsidRDefault="00FA7E86" w:rsidP="00D03BD9"/>
    <w:p w14:paraId="30F3D995" w14:textId="77777777" w:rsidR="00FA7E86" w:rsidRPr="00FA7E86" w:rsidRDefault="00FA7E86" w:rsidP="00D03BD9"/>
    <w:p w14:paraId="15EF072B" w14:textId="77777777" w:rsidR="00FA7E86" w:rsidRPr="00FA7E86" w:rsidRDefault="00FA7E86" w:rsidP="00D03BD9"/>
    <w:p w14:paraId="0DF2AE87" w14:textId="77777777" w:rsidR="00FA7E86" w:rsidRPr="00FA7E86" w:rsidRDefault="006A6996" w:rsidP="00D03BD9">
      <w:r>
        <w:rPr>
          <w:noProof/>
          <w:lang w:val="en-GB" w:eastAsia="en-GB"/>
        </w:rPr>
        <mc:AlternateContent>
          <mc:Choice Requires="wps">
            <w:drawing>
              <wp:anchor distT="0" distB="0" distL="114300" distR="114300" simplePos="0" relativeHeight="251669504" behindDoc="0" locked="0" layoutInCell="1" allowOverlap="1" wp14:anchorId="7051F7C9" wp14:editId="139BC758">
                <wp:simplePos x="0" y="0"/>
                <wp:positionH relativeFrom="column">
                  <wp:posOffset>0</wp:posOffset>
                </wp:positionH>
                <wp:positionV relativeFrom="paragraph">
                  <wp:posOffset>75565</wp:posOffset>
                </wp:positionV>
                <wp:extent cx="59340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0DF76"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7.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" strokecolor="black [3213]">
                <v:stroke joinstyle="miter"/>
              </v:line>
            </w:pict>
          </mc:Fallback>
        </mc:AlternateContent>
      </w:r>
    </w:p>
    <w:p w14:paraId="321E2379" w14:textId="77777777" w:rsidR="00FA7E86" w:rsidRDefault="00FA7E86" w:rsidP="00D03BD9"/>
    <w:p w14:paraId="494395CC" w14:textId="77777777" w:rsidR="00FA7E86" w:rsidRDefault="00FA7E86" w:rsidP="00D03BD9">
      <w:bookmarkStart w:id="0" w:name="_Toc221010140"/>
      <w:bookmarkStart w:id="1" w:name="_Toc224829748"/>
    </w:p>
    <w:p w14:paraId="40D69FD5" w14:textId="77777777" w:rsidR="00206429" w:rsidRDefault="00206429" w:rsidP="00D03BD9">
      <w:pPr>
        <w:rPr>
          <w:lang w:bidi="he-IL"/>
        </w:rPr>
        <w:sectPr w:rsidR="00206429" w:rsidSect="00356E1D">
          <w:headerReference w:type="default" r:id="rId10"/>
          <w:pgSz w:w="12240" w:h="15840"/>
          <w:pgMar w:top="1440" w:right="1440" w:bottom="1440" w:left="1440" w:header="720" w:footer="720" w:gutter="0"/>
          <w:pgNumType w:fmt="upperRoman" w:start="1"/>
          <w:cols w:space="720"/>
          <w:docGrid w:linePitch="360"/>
        </w:sectPr>
      </w:pPr>
    </w:p>
    <w:sdt>
      <w:sdtPr>
        <w:rPr>
          <w:b/>
          <w:sz w:val="28"/>
          <w:szCs w:val="28"/>
        </w:rPr>
        <w:id w:val="1220480812"/>
        <w:placeholder>
          <w:docPart w:val="23B7249CF7774CAFBAD35AB9C4B120FB"/>
        </w:placeholder>
      </w:sdtPr>
      <w:sdtEndPr>
        <w:rPr>
          <w:rStyle w:val="Heading1Char"/>
          <w:rFonts w:eastAsia="Calibri" w:cs="Times New Roman"/>
          <w:b w:val="0"/>
          <w:bCs/>
          <w:shd w:val="clear" w:color="auto" w:fill="FFFFFF"/>
          <w:lang w:val="en-GB" w:bidi="he-IL"/>
        </w:rPr>
      </w:sdtEndPr>
      <w:sdtContent>
        <w:p w14:paraId="04BE775D" w14:textId="77777777" w:rsidR="00DB7771" w:rsidRPr="008E790D" w:rsidRDefault="00DB7771" w:rsidP="008E790D">
          <w:pPr>
            <w:jc w:val="center"/>
            <w:rPr>
              <w:rStyle w:val="Heading1Char"/>
              <w:b w:val="0"/>
            </w:rPr>
          </w:pPr>
          <w:r w:rsidRPr="00456929">
            <w:rPr>
              <w:rStyle w:val="Heading1Char"/>
            </w:rPr>
            <w:t>DECLARATION</w:t>
          </w:r>
        </w:p>
        <w:bookmarkEnd w:id="1" w:displacedByCustomXml="next"/>
        <w:bookmarkEnd w:id="0" w:displacedByCustomXml="next"/>
      </w:sdtContent>
    </w:sdt>
    <w:p w14:paraId="19F5DB1E" w14:textId="77777777" w:rsidR="00DB7771" w:rsidRPr="001B193C" w:rsidRDefault="00DB7771" w:rsidP="00D03BD9">
      <w:pPr>
        <w:rPr>
          <w:i/>
        </w:rPr>
      </w:pPr>
      <w:r w:rsidRPr="001B193C">
        <w:rPr>
          <w:i/>
        </w:rPr>
        <w:t xml:space="preserve">I </w:t>
      </w:r>
      <w:r w:rsidRPr="000D6473">
        <w:rPr>
          <w:i/>
        </w:rPr>
        <w:t>declare</w:t>
      </w:r>
      <w:r w:rsidRPr="001B193C">
        <w:rPr>
          <w:i/>
        </w:rPr>
        <w:t xml:space="preserve"> that this project is my own work and has not been submitted by anybody else in any other university for </w:t>
      </w:r>
      <w:r w:rsidR="00E21709" w:rsidRPr="001B193C">
        <w:rPr>
          <w:i/>
        </w:rPr>
        <w:t xml:space="preserve">the </w:t>
      </w:r>
      <w:r w:rsidR="001B193C" w:rsidRPr="001B193C">
        <w:rPr>
          <w:i/>
        </w:rPr>
        <w:t>award of</w:t>
      </w:r>
      <w:r w:rsidR="00E21709" w:rsidRPr="001B193C">
        <w:rPr>
          <w:i/>
        </w:rPr>
        <w:t xml:space="preserve"> </w:t>
      </w:r>
      <w:r w:rsidRPr="001B193C">
        <w:rPr>
          <w:i/>
        </w:rPr>
        <w:t>any degree to the best of my knowledge.</w:t>
      </w:r>
    </w:p>
    <w:p w14:paraId="07E3C772" w14:textId="77777777" w:rsidR="00DB7771" w:rsidRPr="00A22EA6" w:rsidRDefault="00DB7771" w:rsidP="00D03BD9"/>
    <w:p w14:paraId="48672712" w14:textId="2A8BA1A9" w:rsidR="00DB7771" w:rsidRPr="00A22EA6" w:rsidRDefault="00DB7771" w:rsidP="00D03BD9">
      <w:r w:rsidRPr="00A22EA6">
        <w:t>Sign…………………………………</w:t>
      </w:r>
      <w:r w:rsidRPr="00A22EA6">
        <w:tab/>
      </w:r>
      <w:r w:rsidRPr="00A22EA6">
        <w:tab/>
      </w:r>
      <w:r w:rsidRPr="00A22EA6">
        <w:tab/>
        <w:t>Date……………………………………</w:t>
      </w:r>
      <w:r w:rsidR="003C0AB3" w:rsidRPr="00A22EA6">
        <w:t>…...</w:t>
      </w:r>
    </w:p>
    <w:p w14:paraId="3852C265" w14:textId="046038A0" w:rsidR="00DB7771" w:rsidRPr="00A22EA6" w:rsidRDefault="005416AC" w:rsidP="00D03BD9">
      <w:r>
        <w:t>Jacob Okello Okomo</w:t>
      </w:r>
    </w:p>
    <w:p w14:paraId="59F862E6" w14:textId="73EBB898" w:rsidR="00DB7771" w:rsidRPr="00A22EA6" w:rsidRDefault="005416AC" w:rsidP="00D03BD9">
      <w:r>
        <w:t>ENC222-0149/2017</w:t>
      </w:r>
    </w:p>
    <w:p w14:paraId="28F6F2F7" w14:textId="77777777" w:rsidR="001B3CCC" w:rsidRPr="001B3CCC" w:rsidRDefault="001B3CCC" w:rsidP="00D03BD9">
      <w:r w:rsidRPr="001B3CCC">
        <w:t>Department of Geomatic Engineering and Geospatial</w:t>
      </w:r>
      <w:r w:rsidR="00DB607C">
        <w:t xml:space="preserve"> I</w:t>
      </w:r>
      <w:r w:rsidRPr="001B3CCC">
        <w:t>nformation Systems</w:t>
      </w:r>
      <w:r w:rsidR="00DB607C">
        <w:t xml:space="preserve"> (GEGIS)</w:t>
      </w:r>
    </w:p>
    <w:p w14:paraId="24D3A64E" w14:textId="77777777" w:rsidR="00DB7771" w:rsidRPr="00A22EA6" w:rsidRDefault="00DB7771" w:rsidP="00D03BD9">
      <w:r w:rsidRPr="00A22EA6">
        <w:t>Jomo Kenyatta University of Agriculture and Technology</w:t>
      </w:r>
    </w:p>
    <w:p w14:paraId="4B1BA41B" w14:textId="77777777" w:rsidR="004410B1" w:rsidRPr="000D6473" w:rsidRDefault="004410B1" w:rsidP="008E790D">
      <w:pPr>
        <w:jc w:val="center"/>
        <w:rPr>
          <w:b/>
          <w:bCs/>
          <w:sz w:val="28"/>
          <w:szCs w:val="28"/>
        </w:rPr>
      </w:pPr>
    </w:p>
    <w:sdt>
      <w:sdtPr>
        <w:rPr>
          <w:b/>
          <w:bCs/>
          <w:sz w:val="28"/>
          <w:szCs w:val="28"/>
        </w:rPr>
        <w:id w:val="359872431"/>
        <w:placeholder>
          <w:docPart w:val="23B7249CF7774CAFBAD35AB9C4B120FB"/>
        </w:placeholder>
      </w:sdtPr>
      <w:sdtEndPr>
        <w:rPr>
          <w:rStyle w:val="Heading1Char"/>
          <w:rFonts w:eastAsia="Calibri" w:cs="Times New Roman"/>
          <w:b w:val="0"/>
          <w:bCs w:val="0"/>
          <w:shd w:val="clear" w:color="auto" w:fill="FFFFFF"/>
          <w:lang w:val="en-GB" w:bidi="he-IL"/>
        </w:rPr>
      </w:sdtEndPr>
      <w:sdtContent>
        <w:p w14:paraId="1841610E" w14:textId="280E63E9" w:rsidR="00DB7771" w:rsidRPr="00E62E9C" w:rsidRDefault="00DB7771" w:rsidP="008E790D">
          <w:pPr>
            <w:jc w:val="center"/>
            <w:rPr>
              <w:rStyle w:val="Heading1Char"/>
              <w:b w:val="0"/>
              <w:bCs w:val="0"/>
            </w:rPr>
          </w:pPr>
          <w:r w:rsidRPr="00456929">
            <w:rPr>
              <w:rStyle w:val="Heading1Char"/>
            </w:rPr>
            <w:t>CERTIFICATION</w:t>
          </w:r>
        </w:p>
      </w:sdtContent>
    </w:sdt>
    <w:p w14:paraId="1F35176D" w14:textId="77777777" w:rsidR="00843B8F" w:rsidRPr="00A22EA6" w:rsidRDefault="00843B8F" w:rsidP="00D03BD9">
      <w:pPr>
        <w:rPr>
          <w:b/>
        </w:rPr>
      </w:pPr>
    </w:p>
    <w:p w14:paraId="52D0730F" w14:textId="77777777" w:rsidR="00DB7771" w:rsidRDefault="00DB7771" w:rsidP="00D03BD9">
      <w:r w:rsidRPr="00A22EA6">
        <w:t>This project has been submitted for examination with my approval as the candidate’s supervisor.</w:t>
      </w:r>
    </w:p>
    <w:p w14:paraId="21DAE4B6" w14:textId="77777777" w:rsidR="001B3CCC" w:rsidRPr="00A22EA6" w:rsidRDefault="001B3CCC" w:rsidP="00D03BD9"/>
    <w:p w14:paraId="6584E0EC" w14:textId="77777777" w:rsidR="00DB7771" w:rsidRPr="00A22EA6" w:rsidRDefault="00DB7771" w:rsidP="00D03BD9">
      <w:r w:rsidRPr="00A22EA6">
        <w:t>Sign…………………………….</w:t>
      </w:r>
      <w:r w:rsidRPr="00A22EA6">
        <w:tab/>
      </w:r>
      <w:r w:rsidRPr="00A22EA6">
        <w:tab/>
        <w:t>Date ………………………………………………</w:t>
      </w:r>
    </w:p>
    <w:p w14:paraId="35B5B087" w14:textId="62537F82" w:rsidR="00DB7771" w:rsidRPr="00A22EA6" w:rsidRDefault="005416AC" w:rsidP="00D03BD9">
      <w:r>
        <w:t>Dr. Eunice Nduati</w:t>
      </w:r>
      <w:r w:rsidR="003062FB">
        <w:t>, PhD.</w:t>
      </w:r>
    </w:p>
    <w:p w14:paraId="1641E903" w14:textId="4C091E82" w:rsidR="00DB7771" w:rsidRPr="00A22EA6" w:rsidRDefault="005416AC" w:rsidP="00D03BD9">
      <w:r>
        <w:t>Senior Lecturer, GEGIS</w:t>
      </w:r>
    </w:p>
    <w:p w14:paraId="68FCD4D0" w14:textId="77777777" w:rsidR="005416AC" w:rsidRPr="001B3CCC" w:rsidRDefault="005416AC" w:rsidP="005416AC">
      <w:r w:rsidRPr="001B3CCC">
        <w:t>Department of Geomatic Engineering and Geospatial</w:t>
      </w:r>
      <w:r>
        <w:t xml:space="preserve"> I</w:t>
      </w:r>
      <w:r w:rsidRPr="001B3CCC">
        <w:t>nformation Systems</w:t>
      </w:r>
      <w:r>
        <w:t xml:space="preserve"> (GEGIS)</w:t>
      </w:r>
    </w:p>
    <w:p w14:paraId="5D915CFE" w14:textId="14307B2D" w:rsidR="00206429" w:rsidRDefault="00FA180F" w:rsidP="00D03BD9">
      <w:r>
        <w:t>©GEGIS 20</w:t>
      </w:r>
      <w:r w:rsidR="005416AC">
        <w:t>21</w:t>
      </w:r>
    </w:p>
    <w:p w14:paraId="2CA958A9" w14:textId="77777777" w:rsidR="00206429" w:rsidRPr="00777D82" w:rsidRDefault="00206429" w:rsidP="00D03BD9"/>
    <w:p w14:paraId="77BB23CF" w14:textId="77777777" w:rsidR="00206429" w:rsidRPr="00777D82" w:rsidRDefault="00206429" w:rsidP="00D03BD9">
      <w:pPr>
        <w:sectPr w:rsidR="00206429" w:rsidRPr="00777D82" w:rsidSect="00FB59EF">
          <w:headerReference w:type="default" r:id="rId11"/>
          <w:footerReference w:type="default" r:id="rId12"/>
          <w:pgSz w:w="12240" w:h="15840"/>
          <w:pgMar w:top="1440" w:right="1440" w:bottom="1440" w:left="1440" w:header="720" w:footer="720" w:gutter="0"/>
          <w:pgNumType w:fmt="upperRoman"/>
          <w:cols w:space="720"/>
          <w:docGrid w:linePitch="360"/>
        </w:sectPr>
      </w:pPr>
    </w:p>
    <w:bookmarkStart w:id="2" w:name="_Toc78718102" w:displacedByCustomXml="next"/>
    <w:bookmarkStart w:id="3" w:name="_Toc485037814" w:displacedByCustomXml="next"/>
    <w:sdt>
      <w:sdtPr>
        <w:rPr>
          <w:rFonts w:eastAsiaTheme="minorHAnsi" w:cstheme="minorBidi"/>
          <w:b w:val="0"/>
          <w:bCs w:val="0"/>
          <w:sz w:val="22"/>
          <w:szCs w:val="22"/>
          <w:lang w:val="en-US" w:bidi="ar-SA"/>
        </w:rPr>
        <w:id w:val="216704515"/>
        <w:placeholder>
          <w:docPart w:val="23B7249CF7774CAFBAD35AB9C4B120FB"/>
        </w:placeholder>
      </w:sdtPr>
      <w:sdtEndPr>
        <w:rPr>
          <w:rFonts w:eastAsia="Calibri" w:cs="Times New Roman"/>
          <w:b/>
          <w:bCs/>
          <w:sz w:val="28"/>
          <w:szCs w:val="28"/>
          <w:lang w:val="en-GB" w:bidi="he-IL"/>
        </w:rPr>
      </w:sdtEndPr>
      <w:sdtContent>
        <w:p w14:paraId="6159A2ED" w14:textId="34DD317D" w:rsidR="00BB32BA" w:rsidRPr="0027479E" w:rsidRDefault="00C41A30" w:rsidP="00777D82">
          <w:pPr>
            <w:pStyle w:val="Heading1"/>
          </w:pPr>
          <w:r w:rsidRPr="006832DB">
            <w:t>Acknowledgements</w:t>
          </w:r>
        </w:p>
      </w:sdtContent>
    </w:sdt>
    <w:bookmarkEnd w:id="2" w:displacedByCustomXml="prev"/>
    <w:bookmarkEnd w:id="3" w:displacedByCustomXml="prev"/>
    <w:p w14:paraId="6063CC7A" w14:textId="5404E918" w:rsidR="00241C43" w:rsidRPr="00241C43" w:rsidRDefault="006C7052" w:rsidP="00BA17A0">
      <w:pPr>
        <w:rPr>
          <w:lang w:bidi="he-IL"/>
        </w:rPr>
      </w:pPr>
      <w:r w:rsidRPr="00241C43">
        <w:t>Th</w:t>
      </w:r>
      <w:r w:rsidR="00F875F0">
        <w:t>e achievement(s) in this</w:t>
      </w:r>
      <w:r w:rsidR="0059137C">
        <w:t xml:space="preserve"> thesis</w:t>
      </w:r>
      <w:r w:rsidR="00BA17A0" w:rsidRPr="00241C43">
        <w:t xml:space="preserve"> submission w</w:t>
      </w:r>
      <w:r w:rsidR="00F875F0">
        <w:t>ere</w:t>
      </w:r>
      <w:r w:rsidR="00BA17A0" w:rsidRPr="00241C43">
        <w:t xml:space="preserve"> not fully </w:t>
      </w:r>
      <w:r w:rsidRPr="00241C43">
        <w:t>accomplished</w:t>
      </w:r>
      <w:r w:rsidR="00BA17A0" w:rsidRPr="00241C43">
        <w:t xml:space="preserve"> solely by the student author.</w:t>
      </w:r>
      <w:r w:rsidR="00BA17A0" w:rsidRPr="00241C43">
        <w:rPr>
          <w:lang w:bidi="he-IL"/>
        </w:rPr>
        <w:t xml:space="preserve"> A number of </w:t>
      </w:r>
      <w:r w:rsidR="00A546A0">
        <w:rPr>
          <w:lang w:bidi="he-IL"/>
        </w:rPr>
        <w:t>individuals</w:t>
      </w:r>
      <w:r w:rsidR="00BA17A0" w:rsidRPr="00241C43">
        <w:rPr>
          <w:lang w:bidi="he-IL"/>
        </w:rPr>
        <w:t xml:space="preserve"> helped me with mentorship and logistical support during the process. </w:t>
      </w:r>
    </w:p>
    <w:p w14:paraId="6A293511" w14:textId="6AF53D6B" w:rsidR="00241C43" w:rsidRPr="00516113" w:rsidRDefault="00BA17A0" w:rsidP="00D03BD9">
      <w:pPr>
        <w:rPr>
          <w:lang w:bidi="he-IL"/>
        </w:rPr>
      </w:pPr>
      <w:r w:rsidRPr="00BA17A0">
        <w:rPr>
          <w:lang w:bidi="he-IL"/>
        </w:rPr>
        <w:t xml:space="preserve">First and foremost, I'd want to express my </w:t>
      </w:r>
      <w:r w:rsidR="00590885">
        <w:rPr>
          <w:lang w:bidi="he-IL"/>
        </w:rPr>
        <w:t xml:space="preserve">sincere </w:t>
      </w:r>
      <w:r w:rsidRPr="00BA17A0">
        <w:rPr>
          <w:lang w:bidi="he-IL"/>
        </w:rPr>
        <w:t>gratitude to my major advisor</w:t>
      </w:r>
      <w:r>
        <w:rPr>
          <w:lang w:bidi="he-IL"/>
        </w:rPr>
        <w:t xml:space="preserve"> and supervisor</w:t>
      </w:r>
      <w:r w:rsidRPr="00BA17A0">
        <w:rPr>
          <w:lang w:bidi="he-IL"/>
        </w:rPr>
        <w:t xml:space="preserve">, Dr. </w:t>
      </w:r>
      <w:r>
        <w:rPr>
          <w:lang w:bidi="he-IL"/>
        </w:rPr>
        <w:t>E</w:t>
      </w:r>
      <w:r w:rsidR="00F875F0">
        <w:rPr>
          <w:lang w:bidi="he-IL"/>
        </w:rPr>
        <w:t>.</w:t>
      </w:r>
      <w:r>
        <w:rPr>
          <w:lang w:bidi="he-IL"/>
        </w:rPr>
        <w:t xml:space="preserve"> Nduati</w:t>
      </w:r>
      <w:r w:rsidR="0027479E">
        <w:rPr>
          <w:lang w:bidi="he-IL"/>
        </w:rPr>
        <w:t>, PhD</w:t>
      </w:r>
      <w:r w:rsidR="003E7D30">
        <w:rPr>
          <w:lang w:bidi="he-IL"/>
        </w:rPr>
        <w:t xml:space="preserve"> f</w:t>
      </w:r>
      <w:r w:rsidR="003062FB">
        <w:rPr>
          <w:lang w:bidi="he-IL"/>
        </w:rPr>
        <w:t>r</w:t>
      </w:r>
      <w:r w:rsidR="003E7D30">
        <w:rPr>
          <w:lang w:bidi="he-IL"/>
        </w:rPr>
        <w:t>om</w:t>
      </w:r>
      <w:r w:rsidR="003062FB">
        <w:rPr>
          <w:lang w:bidi="he-IL"/>
        </w:rPr>
        <w:t xml:space="preserve"> the</w:t>
      </w:r>
      <w:r w:rsidR="003E7D30">
        <w:rPr>
          <w:lang w:bidi="he-IL"/>
        </w:rPr>
        <w:t xml:space="preserve"> </w:t>
      </w:r>
      <w:r w:rsidR="009743AF">
        <w:rPr>
          <w:lang w:bidi="he-IL"/>
        </w:rPr>
        <w:t>Department of Geomatic Engineering and Geospatial Information Systems</w:t>
      </w:r>
      <w:r w:rsidR="00BF6D95">
        <w:rPr>
          <w:lang w:bidi="he-IL"/>
        </w:rPr>
        <w:t>-</w:t>
      </w:r>
      <w:r w:rsidR="009743AF">
        <w:rPr>
          <w:lang w:bidi="he-IL"/>
        </w:rPr>
        <w:t>GEGIS</w:t>
      </w:r>
      <w:r w:rsidRPr="00BA17A0">
        <w:rPr>
          <w:lang w:bidi="he-IL"/>
        </w:rPr>
        <w:t xml:space="preserve">. Your enormous energy and enthusiasm serve </w:t>
      </w:r>
      <w:r w:rsidRPr="00F875F0">
        <w:rPr>
          <w:lang w:bidi="he-IL"/>
        </w:rPr>
        <w:t xml:space="preserve">as a constant reminder of what I enjoy about </w:t>
      </w:r>
      <w:r w:rsidR="00FB7286">
        <w:rPr>
          <w:lang w:bidi="he-IL"/>
        </w:rPr>
        <w:t>geo</w:t>
      </w:r>
      <w:r w:rsidRPr="00F875F0">
        <w:rPr>
          <w:lang w:bidi="he-IL"/>
        </w:rPr>
        <w:t>science. Thank you very much.</w:t>
      </w:r>
      <w:r w:rsidR="00F875F0" w:rsidRPr="00F875F0">
        <w:rPr>
          <w:lang w:bidi="he-IL"/>
        </w:rPr>
        <w:t xml:space="preserve"> You </w:t>
      </w:r>
      <w:r w:rsidR="00241C43" w:rsidRPr="00F875F0">
        <w:t xml:space="preserve">deserve special recognition. Both professionally and emotionally, you have been an amazing role model for me. You believed in my ideas and gave me the freedom to pursue them. Working under your guidance has provided me with the resources and </w:t>
      </w:r>
      <w:r w:rsidR="00241C43" w:rsidRPr="00516113">
        <w:t xml:space="preserve">confidence I need to accomplish my career </w:t>
      </w:r>
      <w:r w:rsidR="0040359D" w:rsidRPr="00516113">
        <w:t>achievements</w:t>
      </w:r>
      <w:r w:rsidR="00055896" w:rsidRPr="00516113">
        <w:t>.</w:t>
      </w:r>
    </w:p>
    <w:p w14:paraId="47759D80" w14:textId="6DC7ACCE" w:rsidR="005A1D79" w:rsidRPr="00516113" w:rsidRDefault="005A1D79" w:rsidP="005A1D79">
      <w:pPr>
        <w:rPr>
          <w:lang w:bidi="he-IL"/>
        </w:rPr>
      </w:pPr>
      <w:r w:rsidRPr="00516113">
        <w:rPr>
          <w:lang w:bidi="he-IL"/>
        </w:rPr>
        <w:t>I sincerely thank Google Earth Engine and United States Geological Survey (USGS) for the provision of Sat</w:t>
      </w:r>
      <w:r w:rsidR="00633B6D">
        <w:rPr>
          <w:lang w:bidi="he-IL"/>
        </w:rPr>
        <w:softHyphen/>
      </w:r>
      <w:r w:rsidRPr="00516113">
        <w:rPr>
          <w:lang w:bidi="he-IL"/>
        </w:rPr>
        <w:t>ellite Remote sensing images, particularly Landsat 8 image collection that came in handy for this project realization.</w:t>
      </w:r>
    </w:p>
    <w:p w14:paraId="4D08276E" w14:textId="35D236E3" w:rsidR="005A1D79" w:rsidRDefault="005A1D79" w:rsidP="005A1D79">
      <w:pPr>
        <w:rPr>
          <w:lang w:bidi="he-IL"/>
        </w:rPr>
      </w:pPr>
      <w:r w:rsidRPr="00516113">
        <w:rPr>
          <w:lang w:bidi="he-IL"/>
        </w:rPr>
        <w:t>Sincere gratitude is as well sent to Kenya Marine and Fisheries Research Institute (KMFRI) for providing a tone of information that are directly in line with this project.</w:t>
      </w:r>
    </w:p>
    <w:p w14:paraId="5C9079AE" w14:textId="59F35647" w:rsidR="009755E0" w:rsidRDefault="00193067" w:rsidP="005A1D79">
      <w:pPr>
        <w:rPr>
          <w:lang w:bidi="he-IL"/>
        </w:rPr>
      </w:pPr>
      <w:r>
        <w:rPr>
          <w:lang w:bidi="he-IL"/>
        </w:rPr>
        <w:t xml:space="preserve">I would as well like to </w:t>
      </w:r>
      <w:r w:rsidR="00D83516">
        <w:rPr>
          <w:lang w:bidi="he-IL"/>
        </w:rPr>
        <w:t>acknowledge</w:t>
      </w:r>
      <w:r>
        <w:rPr>
          <w:lang w:bidi="he-IL"/>
        </w:rPr>
        <w:t xml:space="preserve"> the efforts of both teaching and non-teaching staff from the </w:t>
      </w:r>
      <w:r w:rsidRPr="008267FE">
        <w:t xml:space="preserve">Department of </w:t>
      </w:r>
      <w:r w:rsidR="00FB7286">
        <w:rPr>
          <w:lang w:bidi="he-IL"/>
        </w:rPr>
        <w:t xml:space="preserve">GEGIS </w:t>
      </w:r>
      <w:r w:rsidRPr="008267FE">
        <w:t xml:space="preserve">who directly impacted me with knowledge in various aspects and skills that have played key roles in my </w:t>
      </w:r>
      <w:r w:rsidR="00D83516" w:rsidRPr="008267FE">
        <w:t>project</w:t>
      </w:r>
      <w:r w:rsidR="00D83516">
        <w:t>.</w:t>
      </w:r>
      <w:r w:rsidR="00D83516">
        <w:rPr>
          <w:lang w:bidi="he-IL"/>
        </w:rPr>
        <w:t xml:space="preserve"> To</w:t>
      </w:r>
      <w:r>
        <w:rPr>
          <w:lang w:bidi="he-IL"/>
        </w:rPr>
        <w:t xml:space="preserve"> you all, may you be blessed abundantly.</w:t>
      </w:r>
    </w:p>
    <w:p w14:paraId="6D0FBA76" w14:textId="6741B7BC" w:rsidR="009755E0" w:rsidRDefault="00FB7286" w:rsidP="005A1D79">
      <w:pPr>
        <w:rPr>
          <w:lang w:bidi="he-IL"/>
        </w:rPr>
      </w:pPr>
      <w:r>
        <w:rPr>
          <w:lang w:bidi="he-IL"/>
        </w:rPr>
        <w:t xml:space="preserve"> </w:t>
      </w:r>
    </w:p>
    <w:p w14:paraId="556F2CF7" w14:textId="251CE21D" w:rsidR="007F435A" w:rsidRDefault="007F435A" w:rsidP="009F49E9">
      <w:pPr>
        <w:rPr>
          <w:lang w:val="en-GB" w:bidi="he-IL"/>
        </w:rPr>
      </w:pPr>
      <w:bookmarkStart w:id="4" w:name="_Toc485037815"/>
      <w:bookmarkStart w:id="5" w:name="_Toc524687826"/>
      <w:bookmarkStart w:id="6" w:name="_Toc78718103"/>
    </w:p>
    <w:p w14:paraId="199E6481" w14:textId="77777777" w:rsidR="007F435A" w:rsidRDefault="007F435A" w:rsidP="00C00925">
      <w:pPr>
        <w:pStyle w:val="Heading1"/>
      </w:pPr>
    </w:p>
    <w:p w14:paraId="646D159D" w14:textId="611A192F" w:rsidR="007F435A" w:rsidRDefault="007F435A" w:rsidP="00C00925">
      <w:pPr>
        <w:pStyle w:val="Heading1"/>
      </w:pPr>
    </w:p>
    <w:p w14:paraId="4144F7F7" w14:textId="0FFE597D" w:rsidR="0067154D" w:rsidRDefault="0067154D" w:rsidP="0067154D">
      <w:pPr>
        <w:rPr>
          <w:vertAlign w:val="subscript"/>
          <w:lang w:val="en-GB" w:bidi="he-IL"/>
        </w:rPr>
      </w:pPr>
    </w:p>
    <w:p w14:paraId="2BBBDA4B" w14:textId="77777777" w:rsidR="00D75F3A" w:rsidRPr="009743AF" w:rsidRDefault="00D75F3A" w:rsidP="0067154D">
      <w:pPr>
        <w:rPr>
          <w:vertAlign w:val="subscript"/>
          <w:lang w:val="en-GB" w:bidi="he-IL"/>
        </w:rPr>
      </w:pPr>
    </w:p>
    <w:sdt>
      <w:sdtPr>
        <w:id w:val="-412010059"/>
        <w:placeholder>
          <w:docPart w:val="23B7249CF7774CAFBAD35AB9C4B120FB"/>
        </w:placeholder>
      </w:sdtPr>
      <w:sdtEndPr/>
      <w:sdtContent>
        <w:p w14:paraId="5372D688" w14:textId="292C86AA" w:rsidR="00AA042A" w:rsidRPr="0040359D" w:rsidRDefault="00AA042A" w:rsidP="00C00925">
          <w:pPr>
            <w:pStyle w:val="Heading1"/>
          </w:pPr>
          <w:r w:rsidRPr="008E790D">
            <w:t>Abstract</w:t>
          </w:r>
        </w:p>
      </w:sdtContent>
    </w:sdt>
    <w:bookmarkEnd w:id="6" w:displacedByCustomXml="prev"/>
    <w:bookmarkEnd w:id="5" w:displacedByCustomXml="prev"/>
    <w:bookmarkEnd w:id="4" w:displacedByCustomXml="prev"/>
    <w:p w14:paraId="3ADFC3A3" w14:textId="21CD469B" w:rsidR="00756EFC" w:rsidRPr="00AA29C2" w:rsidRDefault="00EF2D20" w:rsidP="00AA29C2">
      <w:pPr>
        <w:pStyle w:val="NormalWeb"/>
        <w:shd w:val="clear" w:color="auto" w:fill="FFFFFF"/>
        <w:spacing w:before="0" w:beforeAutospacing="0" w:after="420" w:afterAutospacing="0" w:line="360" w:lineRule="auto"/>
        <w:jc w:val="both"/>
        <w:rPr>
          <w:rFonts w:ascii="Verdana" w:hAnsi="Verdana" w:cs="Segoe UI"/>
          <w:sz w:val="22"/>
          <w:szCs w:val="22"/>
        </w:rPr>
      </w:pPr>
      <w:bookmarkStart w:id="7" w:name="_Toc485037816"/>
      <w:bookmarkStart w:id="8" w:name="_Toc78718104"/>
      <w:r>
        <w:rPr>
          <w:rFonts w:ascii="Verdana" w:hAnsi="Verdana" w:cs="Segoe UI"/>
          <w:sz w:val="22"/>
          <w:szCs w:val="22"/>
        </w:rPr>
        <w:t xml:space="preserve">Over the past few decades, there </w:t>
      </w:r>
      <w:r w:rsidR="00FD3A9F">
        <w:rPr>
          <w:rFonts w:ascii="Verdana" w:hAnsi="Verdana" w:cs="Segoe UI"/>
          <w:sz w:val="22"/>
          <w:szCs w:val="22"/>
        </w:rPr>
        <w:t>has</w:t>
      </w:r>
      <w:r>
        <w:rPr>
          <w:rFonts w:ascii="Verdana" w:hAnsi="Verdana" w:cs="Segoe UI"/>
          <w:sz w:val="22"/>
          <w:szCs w:val="22"/>
        </w:rPr>
        <w:t xml:space="preserve"> been</w:t>
      </w:r>
      <w:r w:rsidR="00756EFC" w:rsidRPr="00AA29C2">
        <w:rPr>
          <w:rFonts w:ascii="Verdana" w:hAnsi="Verdana" w:cs="Segoe UI"/>
          <w:sz w:val="22"/>
          <w:szCs w:val="22"/>
        </w:rPr>
        <w:t xml:space="preserve"> increased frequency of harmful algal blooms (HABs) </w:t>
      </w:r>
      <w:r>
        <w:rPr>
          <w:rFonts w:ascii="Verdana" w:hAnsi="Verdana" w:cs="Segoe UI"/>
          <w:sz w:val="22"/>
          <w:szCs w:val="22"/>
        </w:rPr>
        <w:t>in various water bodies and this has been a</w:t>
      </w:r>
      <w:r w:rsidR="00756EFC" w:rsidRPr="00AA29C2">
        <w:rPr>
          <w:rFonts w:ascii="Verdana" w:hAnsi="Verdana" w:cs="Segoe UI"/>
          <w:sz w:val="22"/>
          <w:szCs w:val="22"/>
        </w:rPr>
        <w:t xml:space="preserve"> major </w:t>
      </w:r>
      <w:r>
        <w:rPr>
          <w:rFonts w:ascii="Verdana" w:hAnsi="Verdana" w:cs="Segoe UI"/>
          <w:sz w:val="22"/>
          <w:szCs w:val="22"/>
        </w:rPr>
        <w:t xml:space="preserve">global </w:t>
      </w:r>
      <w:r w:rsidR="00756EFC" w:rsidRPr="00AA29C2">
        <w:rPr>
          <w:rFonts w:ascii="Verdana" w:hAnsi="Verdana" w:cs="Segoe UI"/>
          <w:sz w:val="22"/>
          <w:szCs w:val="22"/>
        </w:rPr>
        <w:t>environmental concern,</w:t>
      </w:r>
      <w:r>
        <w:rPr>
          <w:rFonts w:ascii="Verdana" w:hAnsi="Verdana" w:cs="Segoe UI"/>
          <w:sz w:val="22"/>
          <w:szCs w:val="22"/>
        </w:rPr>
        <w:t xml:space="preserve"> especially now that the SDGs is the story of the day. R</w:t>
      </w:r>
      <w:r w:rsidR="00756EFC" w:rsidRPr="00AA29C2">
        <w:rPr>
          <w:rFonts w:ascii="Verdana" w:hAnsi="Verdana" w:cs="Segoe UI"/>
          <w:sz w:val="22"/>
          <w:szCs w:val="22"/>
        </w:rPr>
        <w:t>esulting not only in increased</w:t>
      </w:r>
      <w:r>
        <w:rPr>
          <w:rFonts w:ascii="Verdana" w:hAnsi="Verdana" w:cs="Segoe UI"/>
          <w:sz w:val="22"/>
          <w:szCs w:val="22"/>
        </w:rPr>
        <w:t xml:space="preserve"> waterborne diseases, massive death of aquatic animals</w:t>
      </w:r>
      <w:r w:rsidR="00756EFC" w:rsidRPr="00AA29C2">
        <w:rPr>
          <w:rFonts w:ascii="Verdana" w:hAnsi="Verdana" w:cs="Segoe UI"/>
          <w:sz w:val="22"/>
          <w:szCs w:val="22"/>
        </w:rPr>
        <w:t xml:space="preserve"> </w:t>
      </w:r>
      <w:r>
        <w:rPr>
          <w:rFonts w:ascii="Verdana" w:hAnsi="Verdana" w:cs="Segoe UI"/>
          <w:sz w:val="22"/>
          <w:szCs w:val="22"/>
        </w:rPr>
        <w:t>especially fish</w:t>
      </w:r>
      <w:r w:rsidR="0071205B">
        <w:rPr>
          <w:rFonts w:ascii="Verdana" w:hAnsi="Verdana" w:cs="Segoe UI"/>
          <w:sz w:val="22"/>
          <w:szCs w:val="22"/>
        </w:rPr>
        <w:t xml:space="preserve"> (aquaculture)</w:t>
      </w:r>
      <w:r>
        <w:rPr>
          <w:rFonts w:ascii="Verdana" w:hAnsi="Verdana" w:cs="Segoe UI"/>
          <w:sz w:val="22"/>
          <w:szCs w:val="22"/>
        </w:rPr>
        <w:t xml:space="preserve">, loss of aesthetic appeal of the affected body, </w:t>
      </w:r>
      <w:r w:rsidR="00756EFC" w:rsidRPr="00AA29C2">
        <w:rPr>
          <w:rFonts w:ascii="Verdana" w:hAnsi="Verdana" w:cs="Segoe UI"/>
          <w:sz w:val="22"/>
          <w:szCs w:val="22"/>
        </w:rPr>
        <w:t xml:space="preserve">treatment costs for drinking water but also </w:t>
      </w:r>
      <w:r>
        <w:rPr>
          <w:rFonts w:ascii="Verdana" w:hAnsi="Verdana" w:cs="Segoe UI"/>
          <w:sz w:val="22"/>
          <w:szCs w:val="22"/>
        </w:rPr>
        <w:t xml:space="preserve">adverse </w:t>
      </w:r>
      <w:r w:rsidR="00756EFC" w:rsidRPr="00AA29C2">
        <w:rPr>
          <w:rFonts w:ascii="Verdana" w:hAnsi="Verdana" w:cs="Segoe UI"/>
          <w:sz w:val="22"/>
          <w:szCs w:val="22"/>
        </w:rPr>
        <w:t>impacts on tourism</w:t>
      </w:r>
      <w:r>
        <w:rPr>
          <w:rFonts w:ascii="Verdana" w:hAnsi="Verdana" w:cs="Segoe UI"/>
          <w:sz w:val="22"/>
          <w:szCs w:val="22"/>
        </w:rPr>
        <w:t xml:space="preserve"> and therefore the GDP</w:t>
      </w:r>
      <w:r w:rsidR="0071205B">
        <w:rPr>
          <w:rFonts w:ascii="Verdana" w:hAnsi="Verdana" w:cs="Segoe UI"/>
          <w:sz w:val="22"/>
          <w:szCs w:val="22"/>
        </w:rPr>
        <w:t>. Classical and t</w:t>
      </w:r>
      <w:r w:rsidR="00756EFC" w:rsidRPr="00AA29C2">
        <w:rPr>
          <w:rFonts w:ascii="Verdana" w:hAnsi="Verdana" w:cs="Segoe UI"/>
          <w:sz w:val="22"/>
          <w:szCs w:val="22"/>
        </w:rPr>
        <w:t xml:space="preserve">raditional </w:t>
      </w:r>
      <w:r w:rsidR="0071205B">
        <w:rPr>
          <w:rFonts w:ascii="Verdana" w:hAnsi="Verdana" w:cs="Segoe UI"/>
          <w:sz w:val="22"/>
          <w:szCs w:val="22"/>
        </w:rPr>
        <w:t>approaches</w:t>
      </w:r>
      <w:r w:rsidR="00756EFC" w:rsidRPr="00AA29C2">
        <w:rPr>
          <w:rFonts w:ascii="Verdana" w:hAnsi="Verdana" w:cs="Segoe UI"/>
          <w:sz w:val="22"/>
          <w:szCs w:val="22"/>
        </w:rPr>
        <w:t xml:space="preserve"> </w:t>
      </w:r>
      <w:r w:rsidR="0071205B">
        <w:rPr>
          <w:rFonts w:ascii="Verdana" w:hAnsi="Verdana" w:cs="Segoe UI"/>
          <w:sz w:val="22"/>
          <w:szCs w:val="22"/>
        </w:rPr>
        <w:t>like f</w:t>
      </w:r>
      <w:r w:rsidR="00756EFC" w:rsidRPr="00AA29C2">
        <w:rPr>
          <w:rFonts w:ascii="Verdana" w:hAnsi="Verdana" w:cs="Segoe UI"/>
          <w:sz w:val="22"/>
          <w:szCs w:val="22"/>
        </w:rPr>
        <w:t xml:space="preserve">ield sampling </w:t>
      </w:r>
      <w:r w:rsidR="0071205B">
        <w:rPr>
          <w:rFonts w:ascii="Verdana" w:hAnsi="Verdana" w:cs="Segoe UI"/>
          <w:sz w:val="22"/>
          <w:szCs w:val="22"/>
        </w:rPr>
        <w:t xml:space="preserve">using ship and boats </w:t>
      </w:r>
      <w:r w:rsidR="00756EFC" w:rsidRPr="00AA29C2">
        <w:rPr>
          <w:rFonts w:ascii="Verdana" w:hAnsi="Verdana" w:cs="Segoe UI"/>
          <w:sz w:val="22"/>
          <w:szCs w:val="22"/>
        </w:rPr>
        <w:t xml:space="preserve">and </w:t>
      </w:r>
      <w:r w:rsidR="0071205B">
        <w:rPr>
          <w:rFonts w:ascii="Verdana" w:hAnsi="Verdana" w:cs="Segoe UI"/>
          <w:sz w:val="22"/>
          <w:szCs w:val="22"/>
        </w:rPr>
        <w:t xml:space="preserve">later </w:t>
      </w:r>
      <w:r w:rsidR="00756EFC" w:rsidRPr="00AA29C2">
        <w:rPr>
          <w:rFonts w:ascii="Verdana" w:hAnsi="Verdana" w:cs="Segoe UI"/>
          <w:sz w:val="22"/>
          <w:szCs w:val="22"/>
        </w:rPr>
        <w:t xml:space="preserve">laboratory </w:t>
      </w:r>
      <w:r w:rsidR="00570DB4">
        <w:rPr>
          <w:rFonts w:ascii="Verdana" w:hAnsi="Verdana" w:cs="Segoe UI"/>
          <w:sz w:val="22"/>
          <w:szCs w:val="22"/>
        </w:rPr>
        <w:t xml:space="preserve">tests and </w:t>
      </w:r>
      <w:r w:rsidR="00756EFC" w:rsidRPr="00AA29C2">
        <w:rPr>
          <w:rFonts w:ascii="Verdana" w:hAnsi="Verdana" w:cs="Segoe UI"/>
          <w:sz w:val="22"/>
          <w:szCs w:val="22"/>
        </w:rPr>
        <w:t>analysis have been adopted to assess HABs</w:t>
      </w:r>
      <w:r w:rsidR="0071205B">
        <w:rPr>
          <w:rFonts w:ascii="Verdana" w:hAnsi="Verdana" w:cs="Segoe UI"/>
          <w:sz w:val="22"/>
          <w:szCs w:val="22"/>
        </w:rPr>
        <w:t xml:space="preserve"> and address on va</w:t>
      </w:r>
      <w:r w:rsidR="00570DB4">
        <w:rPr>
          <w:rFonts w:ascii="Verdana" w:hAnsi="Verdana" w:cs="Segoe UI"/>
          <w:sz w:val="22"/>
          <w:szCs w:val="22"/>
        </w:rPr>
        <w:t>rious measures in Lake Victoria basins</w:t>
      </w:r>
      <w:r w:rsidR="00756EFC" w:rsidRPr="00AA29C2">
        <w:rPr>
          <w:rFonts w:ascii="Verdana" w:hAnsi="Verdana" w:cs="Segoe UI"/>
          <w:sz w:val="22"/>
          <w:szCs w:val="22"/>
        </w:rPr>
        <w:t>.</w:t>
      </w:r>
      <w:r w:rsidR="009A4400">
        <w:rPr>
          <w:rFonts w:ascii="Verdana" w:hAnsi="Verdana" w:cs="Segoe UI"/>
          <w:sz w:val="22"/>
          <w:szCs w:val="22"/>
        </w:rPr>
        <w:t xml:space="preserve"> Further, there have been complete reliance on the local </w:t>
      </w:r>
      <w:r w:rsidR="00FD3A9F">
        <w:rPr>
          <w:rFonts w:ascii="Verdana" w:hAnsi="Verdana" w:cs="Segoe UI"/>
          <w:sz w:val="22"/>
          <w:szCs w:val="22"/>
        </w:rPr>
        <w:t>occupants</w:t>
      </w:r>
      <w:r w:rsidR="009A4400">
        <w:rPr>
          <w:rFonts w:ascii="Verdana" w:hAnsi="Verdana" w:cs="Segoe UI"/>
          <w:sz w:val="22"/>
          <w:szCs w:val="22"/>
        </w:rPr>
        <w:t xml:space="preserve"> to notify the authorities in case of such catastrophic </w:t>
      </w:r>
      <w:r w:rsidR="00312329">
        <w:rPr>
          <w:rFonts w:ascii="Verdana" w:hAnsi="Verdana" w:cs="Segoe UI"/>
          <w:sz w:val="22"/>
          <w:szCs w:val="22"/>
        </w:rPr>
        <w:t xml:space="preserve">phenomena </w:t>
      </w:r>
      <w:r w:rsidR="00312329" w:rsidRPr="00AA29C2">
        <w:rPr>
          <w:rFonts w:ascii="Verdana" w:hAnsi="Verdana" w:cs="Segoe UI"/>
          <w:sz w:val="22"/>
          <w:szCs w:val="22"/>
        </w:rPr>
        <w:t>which</w:t>
      </w:r>
      <w:r w:rsidR="009A4400">
        <w:rPr>
          <w:rFonts w:ascii="Verdana" w:hAnsi="Verdana" w:cs="Segoe UI"/>
          <w:sz w:val="22"/>
          <w:szCs w:val="22"/>
        </w:rPr>
        <w:t xml:space="preserve"> </w:t>
      </w:r>
      <w:r w:rsidR="00312329">
        <w:rPr>
          <w:rFonts w:ascii="Verdana" w:hAnsi="Verdana" w:cs="Segoe UI"/>
          <w:sz w:val="22"/>
          <w:szCs w:val="22"/>
        </w:rPr>
        <w:t>has proven immaterial. T</w:t>
      </w:r>
      <w:r w:rsidR="00756EFC" w:rsidRPr="00AA29C2">
        <w:rPr>
          <w:rFonts w:ascii="Verdana" w:hAnsi="Verdana" w:cs="Segoe UI"/>
          <w:sz w:val="22"/>
          <w:szCs w:val="22"/>
        </w:rPr>
        <w:t>h</w:t>
      </w:r>
      <w:r w:rsidR="00312329">
        <w:rPr>
          <w:rFonts w:ascii="Verdana" w:hAnsi="Verdana" w:cs="Segoe UI"/>
          <w:sz w:val="22"/>
          <w:szCs w:val="22"/>
        </w:rPr>
        <w:t>is is so true because these</w:t>
      </w:r>
      <w:r w:rsidR="00756EFC" w:rsidRPr="00AA29C2">
        <w:rPr>
          <w:rFonts w:ascii="Verdana" w:hAnsi="Verdana" w:cs="Segoe UI"/>
          <w:sz w:val="22"/>
          <w:szCs w:val="22"/>
        </w:rPr>
        <w:t xml:space="preserve"> </w:t>
      </w:r>
      <w:r w:rsidR="00135998" w:rsidRPr="00AA29C2">
        <w:rPr>
          <w:rFonts w:ascii="Verdana" w:hAnsi="Verdana" w:cs="Segoe UI"/>
          <w:sz w:val="22"/>
          <w:szCs w:val="22"/>
        </w:rPr>
        <w:t>methods</w:t>
      </w:r>
      <w:r w:rsidR="00135998">
        <w:rPr>
          <w:rFonts w:ascii="Verdana" w:hAnsi="Verdana" w:cs="Segoe UI"/>
          <w:sz w:val="22"/>
          <w:szCs w:val="22"/>
        </w:rPr>
        <w:t xml:space="preserve"> (</w:t>
      </w:r>
      <w:r w:rsidR="00312329">
        <w:rPr>
          <w:rFonts w:ascii="Verdana" w:hAnsi="Verdana" w:cs="Segoe UI"/>
          <w:sz w:val="22"/>
          <w:szCs w:val="22"/>
        </w:rPr>
        <w:t xml:space="preserve">reporting and assessment) have proven </w:t>
      </w:r>
      <w:r w:rsidR="00756EFC" w:rsidRPr="00AA29C2">
        <w:rPr>
          <w:rFonts w:ascii="Verdana" w:hAnsi="Verdana" w:cs="Segoe UI"/>
          <w:sz w:val="22"/>
          <w:szCs w:val="22"/>
        </w:rPr>
        <w:t xml:space="preserve">labour intensive and costly and do not provide synoptic views of the bloom conditions. </w:t>
      </w:r>
      <w:r w:rsidR="00135998">
        <w:rPr>
          <w:rFonts w:ascii="Verdana" w:hAnsi="Verdana" w:cs="Segoe UI"/>
          <w:sz w:val="22"/>
          <w:szCs w:val="22"/>
        </w:rPr>
        <w:t>In this thesis</w:t>
      </w:r>
      <w:r w:rsidR="00756EFC" w:rsidRPr="00AA29C2">
        <w:rPr>
          <w:rFonts w:ascii="Verdana" w:hAnsi="Verdana" w:cs="Segoe UI"/>
          <w:sz w:val="22"/>
          <w:szCs w:val="22"/>
        </w:rPr>
        <w:t xml:space="preserve">, </w:t>
      </w:r>
      <w:r w:rsidR="00B418A1">
        <w:rPr>
          <w:rFonts w:ascii="Verdana" w:hAnsi="Verdana" w:cs="Segoe UI"/>
          <w:sz w:val="22"/>
          <w:szCs w:val="22"/>
        </w:rPr>
        <w:t>a near real-time satellite remote sensing-based approach has been adopted</w:t>
      </w:r>
      <w:r w:rsidR="00756EFC" w:rsidRPr="00AA29C2">
        <w:rPr>
          <w:rFonts w:ascii="Verdana" w:hAnsi="Verdana" w:cs="Segoe UI"/>
          <w:sz w:val="22"/>
          <w:szCs w:val="22"/>
        </w:rPr>
        <w:t>, in combination with </w:t>
      </w:r>
      <w:r w:rsidR="00AC642F">
        <w:rPr>
          <w:rFonts w:ascii="Verdana" w:hAnsi="Verdana" w:cs="Segoe UI"/>
          <w:sz w:val="22"/>
          <w:szCs w:val="22"/>
        </w:rPr>
        <w:t xml:space="preserve">near real-time </w:t>
      </w:r>
      <w:r w:rsidR="00756EFC" w:rsidRPr="00AA29C2">
        <w:rPr>
          <w:rFonts w:ascii="Verdana" w:hAnsi="Verdana" w:cs="Segoe UI"/>
          <w:i/>
          <w:iCs/>
          <w:sz w:val="22"/>
          <w:szCs w:val="22"/>
        </w:rPr>
        <w:t>in situ</w:t>
      </w:r>
      <w:r w:rsidR="00756EFC" w:rsidRPr="00AA29C2">
        <w:rPr>
          <w:rFonts w:ascii="Verdana" w:hAnsi="Verdana" w:cs="Segoe UI"/>
          <w:sz w:val="22"/>
          <w:szCs w:val="22"/>
        </w:rPr>
        <w:t> </w:t>
      </w:r>
      <w:r w:rsidR="00AC642F">
        <w:rPr>
          <w:rFonts w:ascii="Verdana" w:hAnsi="Verdana" w:cs="Segoe UI"/>
          <w:sz w:val="22"/>
          <w:szCs w:val="22"/>
        </w:rPr>
        <w:t>IoT system</w:t>
      </w:r>
      <w:r w:rsidR="00756EFC" w:rsidRPr="00AA29C2">
        <w:rPr>
          <w:rFonts w:ascii="Verdana" w:hAnsi="Verdana" w:cs="Segoe UI"/>
          <w:sz w:val="22"/>
          <w:szCs w:val="22"/>
        </w:rPr>
        <w:t xml:space="preserve">, </w:t>
      </w:r>
      <w:r w:rsidR="00B418A1">
        <w:rPr>
          <w:rFonts w:ascii="Verdana" w:hAnsi="Verdana" w:cs="Segoe UI"/>
          <w:sz w:val="22"/>
          <w:szCs w:val="22"/>
        </w:rPr>
        <w:t xml:space="preserve">to come up with a </w:t>
      </w:r>
      <w:r w:rsidR="00756EFC" w:rsidRPr="00AA29C2">
        <w:rPr>
          <w:rFonts w:ascii="Verdana" w:hAnsi="Verdana" w:cs="Segoe UI"/>
          <w:sz w:val="22"/>
          <w:szCs w:val="22"/>
        </w:rPr>
        <w:t xml:space="preserve">powerful tool that can offer valuable spatiotemporal information about a bloom of the </w:t>
      </w:r>
      <w:r w:rsidR="00B418A1" w:rsidRPr="00B418A1">
        <w:rPr>
          <w:rFonts w:ascii="Verdana" w:hAnsi="Verdana" w:cs="Segoe UI"/>
          <w:i/>
          <w:iCs/>
          <w:sz w:val="22"/>
          <w:szCs w:val="22"/>
        </w:rPr>
        <w:t>Cyanobacteria</w:t>
      </w:r>
      <w:r w:rsidR="00756EFC" w:rsidRPr="00AA29C2">
        <w:rPr>
          <w:rFonts w:ascii="Verdana" w:hAnsi="Verdana" w:cs="Segoe UI"/>
          <w:sz w:val="22"/>
          <w:szCs w:val="22"/>
        </w:rPr>
        <w:t xml:space="preserve"> that </w:t>
      </w:r>
      <w:r w:rsidR="00B418A1">
        <w:rPr>
          <w:rFonts w:ascii="Verdana" w:hAnsi="Verdana" w:cs="Segoe UI"/>
          <w:sz w:val="22"/>
          <w:szCs w:val="22"/>
        </w:rPr>
        <w:t>has</w:t>
      </w:r>
      <w:r w:rsidR="00C75F8F">
        <w:rPr>
          <w:rFonts w:ascii="Verdana" w:hAnsi="Verdana" w:cs="Segoe UI"/>
          <w:sz w:val="22"/>
          <w:szCs w:val="22"/>
        </w:rPr>
        <w:t xml:space="preserve"> </w:t>
      </w:r>
      <w:r w:rsidR="00B418A1">
        <w:rPr>
          <w:rFonts w:ascii="Verdana" w:hAnsi="Verdana" w:cs="Segoe UI"/>
          <w:sz w:val="22"/>
          <w:szCs w:val="22"/>
        </w:rPr>
        <w:t>been</w:t>
      </w:r>
      <w:r w:rsidR="00C75F8F">
        <w:rPr>
          <w:rFonts w:ascii="Verdana" w:hAnsi="Verdana" w:cs="Segoe UI"/>
          <w:sz w:val="22"/>
          <w:szCs w:val="22"/>
        </w:rPr>
        <w:t>(lately)</w:t>
      </w:r>
      <w:r w:rsidR="00B418A1">
        <w:rPr>
          <w:rFonts w:ascii="Verdana" w:hAnsi="Verdana" w:cs="Segoe UI"/>
          <w:sz w:val="22"/>
          <w:szCs w:val="22"/>
        </w:rPr>
        <w:t xml:space="preserve"> a </w:t>
      </w:r>
      <w:r w:rsidR="00C75F8F">
        <w:rPr>
          <w:rFonts w:ascii="Verdana" w:hAnsi="Verdana" w:cs="Segoe UI"/>
          <w:sz w:val="22"/>
          <w:szCs w:val="22"/>
        </w:rPr>
        <w:t xml:space="preserve">repeating </w:t>
      </w:r>
      <w:r w:rsidR="00AC642F">
        <w:rPr>
          <w:rFonts w:ascii="Verdana" w:hAnsi="Verdana" w:cs="Segoe UI"/>
          <w:sz w:val="22"/>
          <w:szCs w:val="22"/>
        </w:rPr>
        <w:t>devastation</w:t>
      </w:r>
      <w:r w:rsidR="00C75F8F">
        <w:rPr>
          <w:rFonts w:ascii="Verdana" w:hAnsi="Verdana" w:cs="Segoe UI"/>
          <w:sz w:val="22"/>
          <w:szCs w:val="22"/>
        </w:rPr>
        <w:t xml:space="preserve"> in the Lake Victoria, Nyanza gulf in </w:t>
      </w:r>
      <w:r w:rsidR="00AC642F">
        <w:rPr>
          <w:rFonts w:ascii="Verdana" w:hAnsi="Verdana" w:cs="Segoe UI"/>
          <w:sz w:val="22"/>
          <w:szCs w:val="22"/>
        </w:rPr>
        <w:t>Kenya.</w:t>
      </w:r>
      <w:r w:rsidR="00756EFC" w:rsidRPr="00AA29C2">
        <w:rPr>
          <w:rFonts w:ascii="Verdana" w:hAnsi="Verdana" w:cs="Segoe UI"/>
          <w:sz w:val="22"/>
          <w:szCs w:val="22"/>
        </w:rPr>
        <w:t xml:space="preserve"> </w:t>
      </w:r>
      <w:r w:rsidR="00983632">
        <w:rPr>
          <w:rFonts w:ascii="Verdana" w:hAnsi="Verdana" w:cs="Segoe UI"/>
          <w:sz w:val="22"/>
          <w:szCs w:val="22"/>
        </w:rPr>
        <w:t xml:space="preserve">By adopting the Ocean Colour algorithm together with the mono-window Lake Surface Air Temperature algorithm, this has </w:t>
      </w:r>
      <w:r w:rsidR="00756EFC" w:rsidRPr="00AA29C2">
        <w:rPr>
          <w:rFonts w:ascii="Verdana" w:hAnsi="Verdana" w:cs="Segoe UI"/>
          <w:sz w:val="22"/>
          <w:szCs w:val="22"/>
        </w:rPr>
        <w:t xml:space="preserve">enhanced </w:t>
      </w:r>
      <w:r w:rsidR="00983632">
        <w:rPr>
          <w:rFonts w:ascii="Verdana" w:hAnsi="Verdana" w:cs="Segoe UI"/>
          <w:sz w:val="22"/>
          <w:szCs w:val="22"/>
        </w:rPr>
        <w:t xml:space="preserve">wide-spread detection and </w:t>
      </w:r>
      <w:r w:rsidR="00756EFC" w:rsidRPr="00AA29C2">
        <w:rPr>
          <w:rFonts w:ascii="Verdana" w:hAnsi="Verdana" w:cs="Segoe UI"/>
          <w:sz w:val="22"/>
          <w:szCs w:val="22"/>
        </w:rPr>
        <w:t xml:space="preserve">mapping of </w:t>
      </w:r>
      <w:r w:rsidR="00983632">
        <w:rPr>
          <w:rFonts w:ascii="Verdana" w:hAnsi="Verdana" w:cs="Segoe UI"/>
          <w:sz w:val="22"/>
          <w:szCs w:val="22"/>
        </w:rPr>
        <w:t>HABs even at 30</w:t>
      </w:r>
      <w:r w:rsidR="00756EFC" w:rsidRPr="00AA29C2">
        <w:rPr>
          <w:rFonts w:ascii="Verdana" w:hAnsi="Verdana" w:cs="Segoe UI"/>
          <w:sz w:val="22"/>
          <w:szCs w:val="22"/>
        </w:rPr>
        <w:t>m spatial resolution</w:t>
      </w:r>
      <w:r w:rsidR="009013D6">
        <w:rPr>
          <w:rFonts w:ascii="Verdana" w:hAnsi="Verdana" w:cs="Segoe UI"/>
          <w:sz w:val="22"/>
          <w:szCs w:val="22"/>
        </w:rPr>
        <w:t xml:space="preserve"> with Landsat mission</w:t>
      </w:r>
      <w:r w:rsidR="00756EFC" w:rsidRPr="00AA29C2">
        <w:rPr>
          <w:rFonts w:ascii="Verdana" w:hAnsi="Verdana" w:cs="Segoe UI"/>
          <w:sz w:val="22"/>
          <w:szCs w:val="22"/>
        </w:rPr>
        <w:t>, revealing surface patches and a heterogeneous distribution</w:t>
      </w:r>
      <w:r w:rsidR="00983632">
        <w:rPr>
          <w:rFonts w:ascii="Verdana" w:hAnsi="Verdana" w:cs="Segoe UI"/>
          <w:sz w:val="22"/>
          <w:szCs w:val="22"/>
        </w:rPr>
        <w:t xml:space="preserve"> of such occurrences</w:t>
      </w:r>
      <w:r w:rsidR="00756EFC" w:rsidRPr="00AA29C2">
        <w:rPr>
          <w:rFonts w:ascii="Verdana" w:hAnsi="Verdana" w:cs="Segoe UI"/>
          <w:sz w:val="22"/>
          <w:szCs w:val="22"/>
        </w:rPr>
        <w:t>.</w:t>
      </w:r>
      <w:r w:rsidR="00BE3A76">
        <w:rPr>
          <w:rFonts w:ascii="Verdana" w:hAnsi="Verdana" w:cs="Segoe UI"/>
          <w:sz w:val="22"/>
          <w:szCs w:val="22"/>
        </w:rPr>
        <w:t xml:space="preserve"> The results </w:t>
      </w:r>
      <w:r w:rsidR="00BE3A76" w:rsidRPr="00AA29C2">
        <w:rPr>
          <w:rFonts w:ascii="Verdana" w:hAnsi="Verdana" w:cs="Segoe UI"/>
          <w:sz w:val="22"/>
          <w:szCs w:val="22"/>
        </w:rPr>
        <w:t>obtained</w:t>
      </w:r>
      <w:r w:rsidR="00BE3A76">
        <w:rPr>
          <w:rFonts w:ascii="Verdana" w:hAnsi="Verdana" w:cs="Segoe UI"/>
          <w:sz w:val="22"/>
          <w:szCs w:val="22"/>
        </w:rPr>
        <w:t xml:space="preserve"> were further validated with well-known and accepted products from Copernicus’ Sentinel-3 and NASA’s MODIS</w:t>
      </w:r>
      <w:r w:rsidR="002B70E3">
        <w:rPr>
          <w:rFonts w:ascii="Verdana" w:hAnsi="Verdana" w:cs="Segoe UI"/>
          <w:sz w:val="22"/>
          <w:szCs w:val="22"/>
        </w:rPr>
        <w:t xml:space="preserve"> missions</w:t>
      </w:r>
      <w:r w:rsidR="00BE3A76">
        <w:rPr>
          <w:rFonts w:ascii="Verdana" w:hAnsi="Verdana" w:cs="Segoe UI"/>
          <w:sz w:val="22"/>
          <w:szCs w:val="22"/>
        </w:rPr>
        <w:t xml:space="preserve">. </w:t>
      </w:r>
      <w:r w:rsidR="00756EFC" w:rsidRPr="00AA29C2">
        <w:rPr>
          <w:rFonts w:ascii="Verdana" w:hAnsi="Verdana" w:cs="Segoe UI"/>
          <w:sz w:val="22"/>
          <w:szCs w:val="22"/>
        </w:rPr>
        <w:t xml:space="preserve">This research also </w:t>
      </w:r>
      <w:r w:rsidR="00667626">
        <w:rPr>
          <w:rFonts w:ascii="Verdana" w:hAnsi="Verdana" w:cs="Segoe UI"/>
          <w:sz w:val="22"/>
          <w:szCs w:val="22"/>
        </w:rPr>
        <w:t xml:space="preserve">presents the deployment of an </w:t>
      </w:r>
      <w:r w:rsidR="00667626" w:rsidRPr="003C3173">
        <w:rPr>
          <w:rFonts w:ascii="Verdana" w:hAnsi="Verdana" w:cs="Segoe UI"/>
          <w:i/>
          <w:iCs/>
          <w:sz w:val="22"/>
          <w:szCs w:val="22"/>
        </w:rPr>
        <w:t>in-situ</w:t>
      </w:r>
      <w:r w:rsidR="00667626">
        <w:rPr>
          <w:rFonts w:ascii="Verdana" w:hAnsi="Verdana" w:cs="Segoe UI"/>
          <w:sz w:val="22"/>
          <w:szCs w:val="22"/>
        </w:rPr>
        <w:t xml:space="preserve"> based IoT system </w:t>
      </w:r>
      <w:r w:rsidR="00756EFC" w:rsidRPr="00AA29C2">
        <w:rPr>
          <w:rFonts w:ascii="Verdana" w:hAnsi="Verdana" w:cs="Segoe UI"/>
          <w:sz w:val="22"/>
          <w:szCs w:val="22"/>
        </w:rPr>
        <w:t xml:space="preserve">for continuous </w:t>
      </w:r>
      <w:r w:rsidR="00667626">
        <w:rPr>
          <w:rFonts w:ascii="Verdana" w:hAnsi="Verdana" w:cs="Segoe UI"/>
          <w:sz w:val="22"/>
          <w:szCs w:val="22"/>
        </w:rPr>
        <w:t xml:space="preserve">near real-time </w:t>
      </w:r>
      <w:r w:rsidR="00756EFC" w:rsidRPr="00AA29C2">
        <w:rPr>
          <w:rFonts w:ascii="Verdana" w:hAnsi="Verdana" w:cs="Segoe UI"/>
          <w:sz w:val="22"/>
          <w:szCs w:val="22"/>
        </w:rPr>
        <w:t>monitoring</w:t>
      </w:r>
      <w:r w:rsidR="00556577">
        <w:rPr>
          <w:rFonts w:ascii="Verdana" w:hAnsi="Verdana" w:cs="Segoe UI"/>
          <w:sz w:val="22"/>
          <w:szCs w:val="22"/>
        </w:rPr>
        <w:t xml:space="preserve"> of LSAT</w:t>
      </w:r>
      <w:r w:rsidR="00756EFC" w:rsidRPr="00AA29C2">
        <w:rPr>
          <w:rFonts w:ascii="Verdana" w:hAnsi="Verdana" w:cs="Segoe UI"/>
          <w:sz w:val="22"/>
          <w:szCs w:val="22"/>
        </w:rPr>
        <w:t xml:space="preserve">. Therefore, the value </w:t>
      </w:r>
      <w:r w:rsidR="009013D6">
        <w:rPr>
          <w:rFonts w:ascii="Verdana" w:hAnsi="Verdana" w:cs="Segoe UI"/>
          <w:sz w:val="22"/>
          <w:szCs w:val="22"/>
        </w:rPr>
        <w:t>provided</w:t>
      </w:r>
      <w:r w:rsidR="00756EFC" w:rsidRPr="00AA29C2">
        <w:rPr>
          <w:rFonts w:ascii="Verdana" w:hAnsi="Verdana" w:cs="Segoe UI"/>
          <w:sz w:val="22"/>
          <w:szCs w:val="22"/>
        </w:rPr>
        <w:t xml:space="preserve"> by </w:t>
      </w:r>
      <w:r w:rsidR="009013D6">
        <w:rPr>
          <w:rFonts w:ascii="Verdana" w:hAnsi="Verdana" w:cs="Segoe UI"/>
          <w:sz w:val="22"/>
          <w:szCs w:val="22"/>
        </w:rPr>
        <w:t>the Landsat</w:t>
      </w:r>
      <w:r w:rsidR="00756EFC" w:rsidRPr="00AA29C2">
        <w:rPr>
          <w:rFonts w:ascii="Verdana" w:hAnsi="Verdana" w:cs="Segoe UI"/>
          <w:sz w:val="22"/>
          <w:szCs w:val="22"/>
        </w:rPr>
        <w:t xml:space="preserve"> products in terms of frequency and synoptic observations is of paramount importance for ecological and management purposes at regional and national scales</w:t>
      </w:r>
      <w:r w:rsidR="009013D6">
        <w:rPr>
          <w:rFonts w:ascii="Verdana" w:hAnsi="Verdana" w:cs="Segoe UI"/>
          <w:sz w:val="22"/>
          <w:szCs w:val="22"/>
        </w:rPr>
        <w:t xml:space="preserve"> of the said phenomena</w:t>
      </w:r>
      <w:r w:rsidR="00756EFC" w:rsidRPr="00AA29C2">
        <w:rPr>
          <w:rFonts w:ascii="Verdana" w:hAnsi="Verdana" w:cs="Segoe UI"/>
          <w:sz w:val="22"/>
          <w:szCs w:val="22"/>
        </w:rPr>
        <w:t>.</w:t>
      </w:r>
    </w:p>
    <w:p w14:paraId="55822528" w14:textId="77777777" w:rsidR="002B62CF" w:rsidRDefault="002B62CF" w:rsidP="00C00925">
      <w:pPr>
        <w:pStyle w:val="Heading1"/>
      </w:pPr>
    </w:p>
    <w:p w14:paraId="131015D4" w14:textId="77777777" w:rsidR="002B62CF" w:rsidRDefault="002B62CF" w:rsidP="00C00925">
      <w:pPr>
        <w:pStyle w:val="Heading1"/>
      </w:pPr>
    </w:p>
    <w:sdt>
      <w:sdtPr>
        <w:id w:val="1950343366"/>
        <w:placeholder>
          <w:docPart w:val="23B7249CF7774CAFBAD35AB9C4B120FB"/>
        </w:placeholder>
      </w:sdtPr>
      <w:sdtEndPr/>
      <w:sdtContent>
        <w:p w14:paraId="05627F2C" w14:textId="72AB46DF" w:rsidR="00AA042A" w:rsidRPr="008E790D" w:rsidRDefault="002B723A" w:rsidP="00C00925">
          <w:pPr>
            <w:pStyle w:val="Heading1"/>
          </w:pPr>
          <w:sdt>
            <w:sdtPr>
              <w:id w:val="629220114"/>
              <w:placeholder>
                <w:docPart w:val="23B7249CF7774CAFBAD35AB9C4B120FB"/>
              </w:placeholder>
            </w:sdtPr>
            <w:sdtEndPr/>
            <w:sdtContent>
              <w:r w:rsidR="00AA042A" w:rsidRPr="008E790D">
                <w:t>Table of contents</w:t>
              </w:r>
            </w:sdtContent>
          </w:sdt>
        </w:p>
      </w:sdtContent>
    </w:sdt>
    <w:bookmarkEnd w:id="8" w:displacedByCustomXml="prev"/>
    <w:bookmarkEnd w:id="7" w:displacedByCustomXml="prev"/>
    <w:p w14:paraId="6836ACBA" w14:textId="2F80E12E" w:rsidR="00F572BC" w:rsidRDefault="009B0C8C" w:rsidP="005B5714">
      <w:pPr>
        <w:pStyle w:val="TOC1"/>
        <w:rPr>
          <w:rFonts w:asciiTheme="minorHAnsi" w:eastAsiaTheme="minorEastAsia" w:hAnsiTheme="minorHAnsi"/>
        </w:rPr>
      </w:pPr>
      <w:r>
        <w:fldChar w:fldCharType="begin"/>
      </w:r>
      <w:r>
        <w:instrText xml:space="preserve"> TOC \o "1-3" \h \z \u </w:instrText>
      </w:r>
      <w:r>
        <w:fldChar w:fldCharType="separate"/>
      </w:r>
      <w:hyperlink w:anchor="_Toc78718102" w:history="1">
        <w:r w:rsidR="00F572BC" w:rsidRPr="00220382">
          <w:rPr>
            <w:rStyle w:val="Hyperlink"/>
          </w:rPr>
          <w:t>Acknowledgements</w:t>
        </w:r>
        <w:r w:rsidR="00F572BC">
          <w:rPr>
            <w:webHidden/>
          </w:rPr>
          <w:tab/>
        </w:r>
        <w:r w:rsidR="00F572BC">
          <w:rPr>
            <w:webHidden/>
          </w:rPr>
          <w:fldChar w:fldCharType="begin"/>
        </w:r>
        <w:r w:rsidR="00F572BC">
          <w:rPr>
            <w:webHidden/>
          </w:rPr>
          <w:instrText xml:space="preserve"> PAGEREF _Toc78718102 \h </w:instrText>
        </w:r>
        <w:r w:rsidR="00F572BC">
          <w:rPr>
            <w:webHidden/>
          </w:rPr>
        </w:r>
        <w:r w:rsidR="00F572BC">
          <w:rPr>
            <w:webHidden/>
          </w:rPr>
          <w:fldChar w:fldCharType="separate"/>
        </w:r>
        <w:r w:rsidR="00760143">
          <w:rPr>
            <w:webHidden/>
          </w:rPr>
          <w:t>I</w:t>
        </w:r>
        <w:r w:rsidR="00F572BC">
          <w:rPr>
            <w:webHidden/>
          </w:rPr>
          <w:fldChar w:fldCharType="end"/>
        </w:r>
      </w:hyperlink>
    </w:p>
    <w:p w14:paraId="148D4140" w14:textId="2EDEF00D" w:rsidR="00F572BC" w:rsidRDefault="002B723A" w:rsidP="005B5714">
      <w:pPr>
        <w:pStyle w:val="TOC1"/>
        <w:rPr>
          <w:rFonts w:asciiTheme="minorHAnsi" w:eastAsiaTheme="minorEastAsia" w:hAnsiTheme="minorHAnsi"/>
        </w:rPr>
      </w:pPr>
      <w:hyperlink w:anchor="_Toc78718103" w:history="1">
        <w:r w:rsidR="00F572BC" w:rsidRPr="00220382">
          <w:rPr>
            <w:rStyle w:val="Hyperlink"/>
          </w:rPr>
          <w:t>Abstract</w:t>
        </w:r>
        <w:r w:rsidR="00F572BC">
          <w:rPr>
            <w:webHidden/>
          </w:rPr>
          <w:tab/>
        </w:r>
        <w:r w:rsidR="00F572BC">
          <w:rPr>
            <w:webHidden/>
          </w:rPr>
          <w:fldChar w:fldCharType="begin"/>
        </w:r>
        <w:r w:rsidR="00F572BC">
          <w:rPr>
            <w:webHidden/>
          </w:rPr>
          <w:instrText xml:space="preserve"> PAGEREF _Toc78718103 \h </w:instrText>
        </w:r>
        <w:r w:rsidR="00F572BC">
          <w:rPr>
            <w:webHidden/>
          </w:rPr>
        </w:r>
        <w:r w:rsidR="00F572BC">
          <w:rPr>
            <w:webHidden/>
          </w:rPr>
          <w:fldChar w:fldCharType="separate"/>
        </w:r>
        <w:r w:rsidR="00760143">
          <w:rPr>
            <w:webHidden/>
          </w:rPr>
          <w:t>II</w:t>
        </w:r>
        <w:r w:rsidR="00F572BC">
          <w:rPr>
            <w:webHidden/>
          </w:rPr>
          <w:fldChar w:fldCharType="end"/>
        </w:r>
      </w:hyperlink>
    </w:p>
    <w:p w14:paraId="0A0CFA63" w14:textId="154CFA44" w:rsidR="00F572BC" w:rsidRDefault="002B723A" w:rsidP="005B5714">
      <w:pPr>
        <w:pStyle w:val="TOC1"/>
        <w:rPr>
          <w:rFonts w:asciiTheme="minorHAnsi" w:eastAsiaTheme="minorEastAsia" w:hAnsiTheme="minorHAnsi"/>
        </w:rPr>
      </w:pPr>
      <w:hyperlink w:anchor="_Toc78718104" w:history="1">
        <w:r w:rsidR="00F572BC" w:rsidRPr="00220382">
          <w:rPr>
            <w:rStyle w:val="Hyperlink"/>
          </w:rPr>
          <w:t>Table of contents</w:t>
        </w:r>
        <w:r w:rsidR="00F572BC">
          <w:rPr>
            <w:webHidden/>
          </w:rPr>
          <w:tab/>
        </w:r>
        <w:r w:rsidR="00372108">
          <w:rPr>
            <w:webHidden/>
          </w:rPr>
          <w:t>I</w:t>
        </w:r>
        <w:r w:rsidR="00F572BC">
          <w:rPr>
            <w:webHidden/>
          </w:rPr>
          <w:fldChar w:fldCharType="begin"/>
        </w:r>
        <w:r w:rsidR="00F572BC">
          <w:rPr>
            <w:webHidden/>
          </w:rPr>
          <w:instrText xml:space="preserve"> PAGEREF _Toc78718104 \h </w:instrText>
        </w:r>
        <w:r w:rsidR="00F572BC">
          <w:rPr>
            <w:webHidden/>
          </w:rPr>
        </w:r>
        <w:r w:rsidR="00F572BC">
          <w:rPr>
            <w:webHidden/>
          </w:rPr>
          <w:fldChar w:fldCharType="separate"/>
        </w:r>
        <w:r w:rsidR="00760143">
          <w:rPr>
            <w:webHidden/>
          </w:rPr>
          <w:t>II</w:t>
        </w:r>
        <w:r w:rsidR="00F572BC">
          <w:rPr>
            <w:webHidden/>
          </w:rPr>
          <w:fldChar w:fldCharType="end"/>
        </w:r>
      </w:hyperlink>
    </w:p>
    <w:p w14:paraId="2EEE5C0B" w14:textId="6B759D6F" w:rsidR="00F572BC" w:rsidRDefault="002B723A" w:rsidP="005B5714">
      <w:pPr>
        <w:pStyle w:val="TOC1"/>
        <w:rPr>
          <w:rFonts w:asciiTheme="minorHAnsi" w:eastAsiaTheme="minorEastAsia" w:hAnsiTheme="minorHAnsi"/>
        </w:rPr>
      </w:pPr>
      <w:hyperlink w:anchor="_Toc78718105" w:history="1">
        <w:r w:rsidR="00F572BC" w:rsidRPr="00220382">
          <w:rPr>
            <w:rStyle w:val="Hyperlink"/>
          </w:rPr>
          <w:t>List of figures</w:t>
        </w:r>
        <w:r w:rsidR="00F572BC">
          <w:rPr>
            <w:webHidden/>
          </w:rPr>
          <w:tab/>
        </w:r>
        <w:r w:rsidR="00F572BC">
          <w:rPr>
            <w:webHidden/>
          </w:rPr>
          <w:fldChar w:fldCharType="begin"/>
        </w:r>
        <w:r w:rsidR="00F572BC">
          <w:rPr>
            <w:webHidden/>
          </w:rPr>
          <w:instrText xml:space="preserve"> PAGEREF _Toc78718105 \h </w:instrText>
        </w:r>
        <w:r w:rsidR="00F572BC">
          <w:rPr>
            <w:webHidden/>
          </w:rPr>
        </w:r>
        <w:r w:rsidR="00F572BC">
          <w:rPr>
            <w:webHidden/>
          </w:rPr>
          <w:fldChar w:fldCharType="separate"/>
        </w:r>
        <w:r w:rsidR="00760143">
          <w:rPr>
            <w:webHidden/>
          </w:rPr>
          <w:t>- 1 -</w:t>
        </w:r>
        <w:r w:rsidR="00F572BC">
          <w:rPr>
            <w:webHidden/>
          </w:rPr>
          <w:fldChar w:fldCharType="end"/>
        </w:r>
      </w:hyperlink>
    </w:p>
    <w:p w14:paraId="094DCEB1" w14:textId="79607F4A" w:rsidR="00F572BC" w:rsidRDefault="002B723A" w:rsidP="005B5714">
      <w:pPr>
        <w:pStyle w:val="TOC1"/>
        <w:rPr>
          <w:rFonts w:asciiTheme="minorHAnsi" w:eastAsiaTheme="minorEastAsia" w:hAnsiTheme="minorHAnsi"/>
        </w:rPr>
      </w:pPr>
      <w:hyperlink w:anchor="_Toc78718106" w:history="1">
        <w:r w:rsidR="00F572BC" w:rsidRPr="00220382">
          <w:rPr>
            <w:rStyle w:val="Hyperlink"/>
          </w:rPr>
          <w:t>List of tables</w:t>
        </w:r>
        <w:r w:rsidR="00F572BC">
          <w:rPr>
            <w:webHidden/>
          </w:rPr>
          <w:tab/>
        </w:r>
      </w:hyperlink>
      <w:r w:rsidR="00172C55">
        <w:t>-2-</w:t>
      </w:r>
    </w:p>
    <w:p w14:paraId="08FF14BA" w14:textId="2F5DCC62" w:rsidR="00F572BC" w:rsidRDefault="002B723A" w:rsidP="005B5714">
      <w:pPr>
        <w:pStyle w:val="TOC1"/>
        <w:rPr>
          <w:rFonts w:asciiTheme="minorHAnsi" w:eastAsiaTheme="minorEastAsia" w:hAnsiTheme="minorHAnsi"/>
        </w:rPr>
      </w:pPr>
      <w:hyperlink w:anchor="_Toc78718107" w:history="1">
        <w:r w:rsidR="00F572BC" w:rsidRPr="00220382">
          <w:rPr>
            <w:rStyle w:val="Hyperlink"/>
          </w:rPr>
          <w:t>Acronyms and abbreviations</w:t>
        </w:r>
        <w:r w:rsidR="00F572BC">
          <w:rPr>
            <w:webHidden/>
          </w:rPr>
          <w:tab/>
        </w:r>
        <w:r w:rsidR="00220500">
          <w:rPr>
            <w:webHidden/>
          </w:rPr>
          <w:t>.</w:t>
        </w:r>
        <w:r w:rsidR="00F572BC">
          <w:rPr>
            <w:webHidden/>
          </w:rPr>
          <w:fldChar w:fldCharType="begin"/>
        </w:r>
        <w:r w:rsidR="00F572BC">
          <w:rPr>
            <w:webHidden/>
          </w:rPr>
          <w:instrText xml:space="preserve"> PAGEREF _Toc78718107 \h </w:instrText>
        </w:r>
        <w:r w:rsidR="00F572BC">
          <w:rPr>
            <w:webHidden/>
          </w:rPr>
        </w:r>
        <w:r w:rsidR="00F572BC">
          <w:rPr>
            <w:webHidden/>
          </w:rPr>
          <w:fldChar w:fldCharType="separate"/>
        </w:r>
        <w:r w:rsidR="00760143">
          <w:rPr>
            <w:webHidden/>
          </w:rPr>
          <w:t>- 4 -</w:t>
        </w:r>
        <w:r w:rsidR="00F572BC">
          <w:rPr>
            <w:webHidden/>
          </w:rPr>
          <w:fldChar w:fldCharType="end"/>
        </w:r>
      </w:hyperlink>
    </w:p>
    <w:p w14:paraId="3CCACE6E" w14:textId="2A578408" w:rsidR="00F572BC" w:rsidRDefault="002B723A" w:rsidP="005B5714">
      <w:pPr>
        <w:pStyle w:val="TOC1"/>
        <w:rPr>
          <w:rFonts w:asciiTheme="minorHAnsi" w:eastAsiaTheme="minorEastAsia" w:hAnsiTheme="minorHAnsi"/>
        </w:rPr>
      </w:pPr>
      <w:hyperlink w:anchor="_Toc78718108" w:history="1">
        <w:r w:rsidR="00F572BC" w:rsidRPr="00220382">
          <w:rPr>
            <w:rStyle w:val="Hyperlink"/>
          </w:rPr>
          <w:t>1</w:t>
        </w:r>
        <w:r w:rsidR="00C95AE9">
          <w:rPr>
            <w:rFonts w:asciiTheme="minorHAnsi" w:eastAsiaTheme="minorEastAsia" w:hAnsiTheme="minorHAnsi"/>
          </w:rPr>
          <w:t xml:space="preserve">. </w:t>
        </w:r>
        <w:r w:rsidR="00F572BC" w:rsidRPr="00220382">
          <w:rPr>
            <w:rStyle w:val="Hyperlink"/>
          </w:rPr>
          <w:t xml:space="preserve">Introduction </w:t>
        </w:r>
        <w:r w:rsidR="00F572BC">
          <w:rPr>
            <w:webHidden/>
          </w:rPr>
          <w:tab/>
        </w:r>
        <w:r w:rsidR="00220500">
          <w:rPr>
            <w:webHidden/>
          </w:rPr>
          <w:t>.</w:t>
        </w:r>
        <w:r w:rsidR="00F572BC">
          <w:rPr>
            <w:webHidden/>
          </w:rPr>
          <w:fldChar w:fldCharType="begin"/>
        </w:r>
        <w:r w:rsidR="00F572BC">
          <w:rPr>
            <w:webHidden/>
          </w:rPr>
          <w:instrText xml:space="preserve"> PAGEREF _Toc78718108 \h </w:instrText>
        </w:r>
        <w:r w:rsidR="00F572BC">
          <w:rPr>
            <w:webHidden/>
          </w:rPr>
        </w:r>
        <w:r w:rsidR="00F572BC">
          <w:rPr>
            <w:webHidden/>
          </w:rPr>
          <w:fldChar w:fldCharType="separate"/>
        </w:r>
        <w:r w:rsidR="00760143">
          <w:rPr>
            <w:webHidden/>
          </w:rPr>
          <w:t>- 5 -</w:t>
        </w:r>
        <w:r w:rsidR="00F572BC">
          <w:rPr>
            <w:webHidden/>
          </w:rPr>
          <w:fldChar w:fldCharType="end"/>
        </w:r>
      </w:hyperlink>
    </w:p>
    <w:p w14:paraId="4B5E27E7" w14:textId="5AEBDFEE" w:rsidR="00F572BC" w:rsidRDefault="002B723A">
      <w:pPr>
        <w:pStyle w:val="TOC2"/>
        <w:tabs>
          <w:tab w:val="left" w:pos="880"/>
          <w:tab w:val="right" w:leader="dot" w:pos="9350"/>
        </w:tabs>
        <w:rPr>
          <w:rFonts w:asciiTheme="minorHAnsi" w:eastAsiaTheme="minorEastAsia" w:hAnsiTheme="minorHAnsi"/>
          <w:noProof/>
        </w:rPr>
      </w:pPr>
      <w:hyperlink w:anchor="_Toc78718109" w:history="1">
        <w:r w:rsidR="00F572BC" w:rsidRPr="00220382">
          <w:rPr>
            <w:rStyle w:val="Hyperlink"/>
            <w:noProof/>
            <w:lang w:bidi="he-IL"/>
          </w:rPr>
          <w:t>1.1</w:t>
        </w:r>
        <w:r w:rsidR="00F572BC">
          <w:rPr>
            <w:rFonts w:asciiTheme="minorHAnsi" w:eastAsiaTheme="minorEastAsia" w:hAnsiTheme="minorHAnsi"/>
            <w:noProof/>
          </w:rPr>
          <w:tab/>
        </w:r>
        <w:r w:rsidR="00F572BC" w:rsidRPr="00220382">
          <w:rPr>
            <w:rStyle w:val="Hyperlink"/>
            <w:noProof/>
            <w:lang w:bidi="he-IL"/>
          </w:rPr>
          <w:t>Background</w:t>
        </w:r>
        <w:r w:rsidR="00F572BC">
          <w:rPr>
            <w:noProof/>
            <w:webHidden/>
          </w:rPr>
          <w:tab/>
        </w:r>
        <w:r w:rsidR="00F572BC">
          <w:rPr>
            <w:noProof/>
            <w:webHidden/>
          </w:rPr>
          <w:fldChar w:fldCharType="begin"/>
        </w:r>
        <w:r w:rsidR="00F572BC">
          <w:rPr>
            <w:noProof/>
            <w:webHidden/>
          </w:rPr>
          <w:instrText xml:space="preserve"> PAGEREF _Toc78718109 \h </w:instrText>
        </w:r>
        <w:r w:rsidR="00F572BC">
          <w:rPr>
            <w:noProof/>
            <w:webHidden/>
          </w:rPr>
        </w:r>
        <w:r w:rsidR="00F572BC">
          <w:rPr>
            <w:noProof/>
            <w:webHidden/>
          </w:rPr>
          <w:fldChar w:fldCharType="separate"/>
        </w:r>
        <w:r w:rsidR="00760143">
          <w:rPr>
            <w:noProof/>
            <w:webHidden/>
          </w:rPr>
          <w:t>- 5 -</w:t>
        </w:r>
        <w:r w:rsidR="00F572BC">
          <w:rPr>
            <w:noProof/>
            <w:webHidden/>
          </w:rPr>
          <w:fldChar w:fldCharType="end"/>
        </w:r>
      </w:hyperlink>
    </w:p>
    <w:p w14:paraId="762DAFDE" w14:textId="191F4FE3" w:rsidR="00F572BC" w:rsidRDefault="002B723A">
      <w:pPr>
        <w:pStyle w:val="TOC2"/>
        <w:tabs>
          <w:tab w:val="left" w:pos="880"/>
          <w:tab w:val="right" w:leader="dot" w:pos="9350"/>
        </w:tabs>
        <w:rPr>
          <w:rFonts w:asciiTheme="minorHAnsi" w:eastAsiaTheme="minorEastAsia" w:hAnsiTheme="minorHAnsi"/>
          <w:noProof/>
        </w:rPr>
      </w:pPr>
      <w:hyperlink w:anchor="_Toc78718110" w:history="1">
        <w:r w:rsidR="00F572BC" w:rsidRPr="00220382">
          <w:rPr>
            <w:rStyle w:val="Hyperlink"/>
            <w:noProof/>
            <w:lang w:bidi="he-IL"/>
          </w:rPr>
          <w:t>1.2</w:t>
        </w:r>
        <w:r w:rsidR="00F572BC">
          <w:rPr>
            <w:rFonts w:asciiTheme="minorHAnsi" w:eastAsiaTheme="minorEastAsia" w:hAnsiTheme="minorHAnsi"/>
            <w:noProof/>
          </w:rPr>
          <w:tab/>
        </w:r>
        <w:r w:rsidR="00F572BC" w:rsidRPr="00220382">
          <w:rPr>
            <w:rStyle w:val="Hyperlink"/>
            <w:noProof/>
            <w:lang w:bidi="he-IL"/>
          </w:rPr>
          <w:t>Motivation and problem statement</w:t>
        </w:r>
        <w:r w:rsidR="00F572BC">
          <w:rPr>
            <w:noProof/>
            <w:webHidden/>
          </w:rPr>
          <w:tab/>
        </w:r>
        <w:r w:rsidR="00F572BC">
          <w:rPr>
            <w:noProof/>
            <w:webHidden/>
          </w:rPr>
          <w:fldChar w:fldCharType="begin"/>
        </w:r>
        <w:r w:rsidR="00F572BC">
          <w:rPr>
            <w:noProof/>
            <w:webHidden/>
          </w:rPr>
          <w:instrText xml:space="preserve"> PAGEREF _Toc78718110 \h </w:instrText>
        </w:r>
        <w:r w:rsidR="00F572BC">
          <w:rPr>
            <w:noProof/>
            <w:webHidden/>
          </w:rPr>
        </w:r>
        <w:r w:rsidR="00F572BC">
          <w:rPr>
            <w:noProof/>
            <w:webHidden/>
          </w:rPr>
          <w:fldChar w:fldCharType="separate"/>
        </w:r>
        <w:r w:rsidR="00760143">
          <w:rPr>
            <w:noProof/>
            <w:webHidden/>
          </w:rPr>
          <w:t>- 5 -</w:t>
        </w:r>
        <w:r w:rsidR="00F572BC">
          <w:rPr>
            <w:noProof/>
            <w:webHidden/>
          </w:rPr>
          <w:fldChar w:fldCharType="end"/>
        </w:r>
      </w:hyperlink>
    </w:p>
    <w:p w14:paraId="51C0C784" w14:textId="32B42BCB" w:rsidR="00F572BC" w:rsidRDefault="002B723A">
      <w:pPr>
        <w:pStyle w:val="TOC2"/>
        <w:tabs>
          <w:tab w:val="left" w:pos="880"/>
          <w:tab w:val="right" w:leader="dot" w:pos="9350"/>
        </w:tabs>
        <w:rPr>
          <w:noProof/>
        </w:rPr>
      </w:pPr>
      <w:hyperlink w:anchor="_Toc78718111" w:history="1">
        <w:r w:rsidR="00F572BC" w:rsidRPr="00220382">
          <w:rPr>
            <w:rStyle w:val="Hyperlink"/>
            <w:noProof/>
            <w:lang w:bidi="he-IL"/>
          </w:rPr>
          <w:t>1.3</w:t>
        </w:r>
        <w:r w:rsidR="00F572BC">
          <w:rPr>
            <w:rFonts w:asciiTheme="minorHAnsi" w:eastAsiaTheme="minorEastAsia" w:hAnsiTheme="minorHAnsi"/>
            <w:noProof/>
          </w:rPr>
          <w:tab/>
        </w:r>
        <w:r w:rsidR="00633B6D">
          <w:rPr>
            <w:rStyle w:val="Hyperlink"/>
            <w:noProof/>
            <w:lang w:bidi="he-IL"/>
          </w:rPr>
          <w:t>Justification</w:t>
        </w:r>
        <w:r w:rsidR="00F572BC">
          <w:rPr>
            <w:noProof/>
            <w:webHidden/>
          </w:rPr>
          <w:tab/>
        </w:r>
        <w:r w:rsidR="00F572BC">
          <w:rPr>
            <w:noProof/>
            <w:webHidden/>
          </w:rPr>
          <w:fldChar w:fldCharType="begin"/>
        </w:r>
        <w:r w:rsidR="00F572BC">
          <w:rPr>
            <w:noProof/>
            <w:webHidden/>
          </w:rPr>
          <w:instrText xml:space="preserve"> PAGEREF _Toc78718111 \h </w:instrText>
        </w:r>
        <w:r w:rsidR="00F572BC">
          <w:rPr>
            <w:noProof/>
            <w:webHidden/>
          </w:rPr>
        </w:r>
        <w:r w:rsidR="00F572BC">
          <w:rPr>
            <w:noProof/>
            <w:webHidden/>
          </w:rPr>
          <w:fldChar w:fldCharType="separate"/>
        </w:r>
        <w:r w:rsidR="00760143">
          <w:rPr>
            <w:noProof/>
            <w:webHidden/>
          </w:rPr>
          <w:t>- 11 -</w:t>
        </w:r>
        <w:r w:rsidR="00F572BC">
          <w:rPr>
            <w:noProof/>
            <w:webHidden/>
          </w:rPr>
          <w:fldChar w:fldCharType="end"/>
        </w:r>
      </w:hyperlink>
    </w:p>
    <w:p w14:paraId="3100282B" w14:textId="4B4BC2D3" w:rsidR="00633B6D" w:rsidRDefault="002B723A" w:rsidP="00633B6D">
      <w:pPr>
        <w:pStyle w:val="TOC2"/>
        <w:tabs>
          <w:tab w:val="left" w:pos="880"/>
          <w:tab w:val="right" w:leader="dot" w:pos="9350"/>
        </w:tabs>
        <w:rPr>
          <w:rFonts w:asciiTheme="minorHAnsi" w:eastAsiaTheme="minorEastAsia" w:hAnsiTheme="minorHAnsi"/>
          <w:noProof/>
        </w:rPr>
      </w:pPr>
      <w:hyperlink w:anchor="_Toc78718111" w:history="1">
        <w:r w:rsidR="00633B6D" w:rsidRPr="00220382">
          <w:rPr>
            <w:rStyle w:val="Hyperlink"/>
            <w:noProof/>
            <w:lang w:bidi="he-IL"/>
          </w:rPr>
          <w:t>1.</w:t>
        </w:r>
        <w:r w:rsidR="00633B6D">
          <w:rPr>
            <w:rStyle w:val="Hyperlink"/>
            <w:noProof/>
            <w:lang w:bidi="he-IL"/>
          </w:rPr>
          <w:t>4</w:t>
        </w:r>
        <w:r w:rsidR="00633B6D">
          <w:rPr>
            <w:rFonts w:asciiTheme="minorHAnsi" w:eastAsiaTheme="minorEastAsia" w:hAnsiTheme="minorHAnsi"/>
            <w:noProof/>
          </w:rPr>
          <w:tab/>
        </w:r>
        <w:r w:rsidR="00633B6D" w:rsidRPr="00220382">
          <w:rPr>
            <w:rStyle w:val="Hyperlink"/>
            <w:noProof/>
            <w:lang w:bidi="he-IL"/>
          </w:rPr>
          <w:t>Research identification</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760143">
          <w:rPr>
            <w:noProof/>
            <w:webHidden/>
          </w:rPr>
          <w:t>- 11 -</w:t>
        </w:r>
        <w:r w:rsidR="00633B6D">
          <w:rPr>
            <w:noProof/>
            <w:webHidden/>
          </w:rPr>
          <w:fldChar w:fldCharType="end"/>
        </w:r>
      </w:hyperlink>
    </w:p>
    <w:p w14:paraId="6BB2F422" w14:textId="5D84EC30" w:rsidR="00F572BC" w:rsidRDefault="002B723A">
      <w:pPr>
        <w:pStyle w:val="TOC3"/>
        <w:tabs>
          <w:tab w:val="left" w:pos="1320"/>
          <w:tab w:val="right" w:leader="dot" w:pos="9350"/>
        </w:tabs>
        <w:rPr>
          <w:rFonts w:asciiTheme="minorHAnsi" w:eastAsiaTheme="minorEastAsia" w:hAnsiTheme="minorHAnsi"/>
          <w:noProof/>
        </w:rPr>
      </w:pPr>
      <w:hyperlink w:anchor="_Toc78718112" w:history="1">
        <w:r w:rsidR="00F572BC" w:rsidRPr="00220382">
          <w:rPr>
            <w:rStyle w:val="Hyperlink"/>
            <w:noProof/>
          </w:rPr>
          <w:t>1.</w:t>
        </w:r>
        <w:r w:rsidR="00633B6D">
          <w:rPr>
            <w:rStyle w:val="Hyperlink"/>
            <w:noProof/>
          </w:rPr>
          <w:t>4</w:t>
        </w:r>
        <w:r w:rsidR="00F572BC" w:rsidRPr="00220382">
          <w:rPr>
            <w:rStyle w:val="Hyperlink"/>
            <w:noProof/>
          </w:rPr>
          <w:t>.1</w:t>
        </w:r>
        <w:r w:rsidR="00F572BC">
          <w:rPr>
            <w:rFonts w:asciiTheme="minorHAnsi" w:eastAsiaTheme="minorEastAsia" w:hAnsiTheme="minorHAnsi"/>
            <w:noProof/>
          </w:rPr>
          <w:tab/>
        </w:r>
        <w:r w:rsidR="00F572BC" w:rsidRPr="00220382">
          <w:rPr>
            <w:rStyle w:val="Hyperlink"/>
            <w:noProof/>
          </w:rPr>
          <w:t xml:space="preserve"> Research objectives</w:t>
        </w:r>
        <w:r w:rsidR="00F572BC">
          <w:rPr>
            <w:noProof/>
            <w:webHidden/>
          </w:rPr>
          <w:tab/>
        </w:r>
        <w:r w:rsidR="00F572BC">
          <w:rPr>
            <w:noProof/>
            <w:webHidden/>
          </w:rPr>
          <w:fldChar w:fldCharType="begin"/>
        </w:r>
        <w:r w:rsidR="00F572BC">
          <w:rPr>
            <w:noProof/>
            <w:webHidden/>
          </w:rPr>
          <w:instrText xml:space="preserve"> PAGEREF _Toc78718112 \h </w:instrText>
        </w:r>
        <w:r w:rsidR="00F572BC">
          <w:rPr>
            <w:noProof/>
            <w:webHidden/>
          </w:rPr>
        </w:r>
        <w:r w:rsidR="00F572BC">
          <w:rPr>
            <w:noProof/>
            <w:webHidden/>
          </w:rPr>
          <w:fldChar w:fldCharType="separate"/>
        </w:r>
        <w:r w:rsidR="00760143">
          <w:rPr>
            <w:noProof/>
            <w:webHidden/>
          </w:rPr>
          <w:t>- 11 -</w:t>
        </w:r>
        <w:r w:rsidR="00F572BC">
          <w:rPr>
            <w:noProof/>
            <w:webHidden/>
          </w:rPr>
          <w:fldChar w:fldCharType="end"/>
        </w:r>
      </w:hyperlink>
    </w:p>
    <w:p w14:paraId="4B4CACBE" w14:textId="0FF3B0F3" w:rsidR="00F572BC" w:rsidRDefault="002B723A">
      <w:pPr>
        <w:pStyle w:val="TOC3"/>
        <w:tabs>
          <w:tab w:val="left" w:pos="1320"/>
          <w:tab w:val="right" w:leader="dot" w:pos="9350"/>
        </w:tabs>
        <w:rPr>
          <w:rFonts w:asciiTheme="minorHAnsi" w:eastAsiaTheme="minorEastAsia" w:hAnsiTheme="minorHAnsi"/>
          <w:noProof/>
        </w:rPr>
      </w:pPr>
      <w:hyperlink w:anchor="_Toc78718113" w:history="1">
        <w:r w:rsidR="00F572BC" w:rsidRPr="00220382">
          <w:rPr>
            <w:rStyle w:val="Hyperlink"/>
            <w:noProof/>
          </w:rPr>
          <w:t>1.</w:t>
        </w:r>
        <w:r w:rsidR="00633B6D">
          <w:rPr>
            <w:rStyle w:val="Hyperlink"/>
            <w:noProof/>
          </w:rPr>
          <w:t>4</w:t>
        </w:r>
        <w:r w:rsidR="00F572BC" w:rsidRPr="00220382">
          <w:rPr>
            <w:rStyle w:val="Hyperlink"/>
            <w:noProof/>
          </w:rPr>
          <w:t>.2</w:t>
        </w:r>
        <w:r w:rsidR="00F572BC">
          <w:rPr>
            <w:rFonts w:asciiTheme="minorHAnsi" w:eastAsiaTheme="minorEastAsia" w:hAnsiTheme="minorHAnsi"/>
            <w:noProof/>
          </w:rPr>
          <w:tab/>
        </w:r>
        <w:r w:rsidR="00F572BC" w:rsidRPr="00220382">
          <w:rPr>
            <w:rStyle w:val="Hyperlink"/>
            <w:noProof/>
          </w:rPr>
          <w:t xml:space="preserve"> Research questions</w:t>
        </w:r>
        <w:r w:rsidR="00F572BC">
          <w:rPr>
            <w:noProof/>
            <w:webHidden/>
          </w:rPr>
          <w:tab/>
        </w:r>
        <w:r w:rsidR="00F572BC">
          <w:rPr>
            <w:noProof/>
            <w:webHidden/>
          </w:rPr>
          <w:fldChar w:fldCharType="begin"/>
        </w:r>
        <w:r w:rsidR="00F572BC">
          <w:rPr>
            <w:noProof/>
            <w:webHidden/>
          </w:rPr>
          <w:instrText xml:space="preserve"> PAGEREF _Toc78718113 \h </w:instrText>
        </w:r>
        <w:r w:rsidR="00F572BC">
          <w:rPr>
            <w:noProof/>
            <w:webHidden/>
          </w:rPr>
        </w:r>
        <w:r w:rsidR="00F572BC">
          <w:rPr>
            <w:noProof/>
            <w:webHidden/>
          </w:rPr>
          <w:fldChar w:fldCharType="separate"/>
        </w:r>
        <w:r w:rsidR="00760143">
          <w:rPr>
            <w:noProof/>
            <w:webHidden/>
          </w:rPr>
          <w:t>- 11 -</w:t>
        </w:r>
        <w:r w:rsidR="00F572BC">
          <w:rPr>
            <w:noProof/>
            <w:webHidden/>
          </w:rPr>
          <w:fldChar w:fldCharType="end"/>
        </w:r>
      </w:hyperlink>
    </w:p>
    <w:p w14:paraId="578BE08B" w14:textId="06243053" w:rsidR="00F572BC" w:rsidRDefault="002B723A">
      <w:pPr>
        <w:pStyle w:val="TOC2"/>
        <w:tabs>
          <w:tab w:val="left" w:pos="880"/>
          <w:tab w:val="right" w:leader="dot" w:pos="9350"/>
        </w:tabs>
        <w:rPr>
          <w:rFonts w:asciiTheme="minorHAnsi" w:eastAsiaTheme="minorEastAsia" w:hAnsiTheme="minorHAnsi"/>
          <w:noProof/>
        </w:rPr>
      </w:pPr>
      <w:hyperlink w:anchor="_Toc78718114" w:history="1">
        <w:r w:rsidR="00F572BC" w:rsidRPr="00220382">
          <w:rPr>
            <w:rStyle w:val="Hyperlink"/>
            <w:noProof/>
          </w:rPr>
          <w:t>1.</w:t>
        </w:r>
        <w:r w:rsidR="00633B6D">
          <w:rPr>
            <w:rStyle w:val="Hyperlink"/>
            <w:noProof/>
          </w:rPr>
          <w:t>5</w:t>
        </w:r>
        <w:r w:rsidR="00F572BC">
          <w:rPr>
            <w:rFonts w:asciiTheme="minorHAnsi" w:eastAsiaTheme="minorEastAsia" w:hAnsiTheme="minorHAnsi"/>
            <w:noProof/>
          </w:rPr>
          <w:tab/>
        </w:r>
        <w:r w:rsidR="00F572BC" w:rsidRPr="00220382">
          <w:rPr>
            <w:rStyle w:val="Hyperlink"/>
            <w:noProof/>
          </w:rPr>
          <w:t>Study outline</w:t>
        </w:r>
        <w:r w:rsidR="00F572BC">
          <w:rPr>
            <w:noProof/>
            <w:webHidden/>
          </w:rPr>
          <w:tab/>
        </w:r>
        <w:r w:rsidR="00F572BC">
          <w:rPr>
            <w:noProof/>
            <w:webHidden/>
          </w:rPr>
          <w:fldChar w:fldCharType="begin"/>
        </w:r>
        <w:r w:rsidR="00F572BC">
          <w:rPr>
            <w:noProof/>
            <w:webHidden/>
          </w:rPr>
          <w:instrText xml:space="preserve"> PAGEREF _Toc78718114 \h </w:instrText>
        </w:r>
        <w:r w:rsidR="00F572BC">
          <w:rPr>
            <w:noProof/>
            <w:webHidden/>
          </w:rPr>
        </w:r>
        <w:r w:rsidR="00F572BC">
          <w:rPr>
            <w:noProof/>
            <w:webHidden/>
          </w:rPr>
          <w:fldChar w:fldCharType="separate"/>
        </w:r>
        <w:r w:rsidR="00760143">
          <w:rPr>
            <w:noProof/>
            <w:webHidden/>
          </w:rPr>
          <w:t>- 11 -</w:t>
        </w:r>
        <w:r w:rsidR="00F572BC">
          <w:rPr>
            <w:noProof/>
            <w:webHidden/>
          </w:rPr>
          <w:fldChar w:fldCharType="end"/>
        </w:r>
      </w:hyperlink>
    </w:p>
    <w:p w14:paraId="2C322770" w14:textId="061EF283" w:rsidR="00F572BC" w:rsidRPr="002B3A86" w:rsidRDefault="00A23796" w:rsidP="005B5714">
      <w:pPr>
        <w:pStyle w:val="TOC1"/>
      </w:pPr>
      <w:r w:rsidRPr="002B3A86">
        <w:rPr>
          <w:rStyle w:val="Hyperlink"/>
          <w:color w:val="000000" w:themeColor="text1"/>
          <w:u w:val="none"/>
        </w:rPr>
        <w:t xml:space="preserve">2. </w:t>
      </w:r>
      <w:hyperlink w:anchor="_Toc78718115" w:history="1">
        <w:r w:rsidR="00F572BC" w:rsidRPr="002B3A86">
          <w:rPr>
            <w:rStyle w:val="Hyperlink"/>
            <w:color w:val="000000" w:themeColor="text1"/>
            <w:u w:val="none"/>
          </w:rPr>
          <w:t>Literature review</w:t>
        </w:r>
        <w:r w:rsidR="00F572BC" w:rsidRPr="002B3A86">
          <w:rPr>
            <w:webHidden/>
          </w:rPr>
          <w:tab/>
        </w:r>
        <w:r w:rsidR="00F572BC" w:rsidRPr="002B3A86">
          <w:rPr>
            <w:webHidden/>
          </w:rPr>
          <w:fldChar w:fldCharType="begin"/>
        </w:r>
        <w:r w:rsidR="00F572BC" w:rsidRPr="002B3A86">
          <w:rPr>
            <w:webHidden/>
          </w:rPr>
          <w:instrText xml:space="preserve"> PAGEREF _Toc78718115 \h </w:instrText>
        </w:r>
        <w:r w:rsidR="00F572BC" w:rsidRPr="002B3A86">
          <w:rPr>
            <w:webHidden/>
          </w:rPr>
        </w:r>
        <w:r w:rsidR="00F572BC" w:rsidRPr="002B3A86">
          <w:rPr>
            <w:webHidden/>
          </w:rPr>
          <w:fldChar w:fldCharType="separate"/>
        </w:r>
        <w:r w:rsidR="00760143">
          <w:rPr>
            <w:webHidden/>
          </w:rPr>
          <w:t>- 11 -</w:t>
        </w:r>
        <w:r w:rsidR="00F572BC" w:rsidRPr="002B3A86">
          <w:rPr>
            <w:webHidden/>
          </w:rPr>
          <w:fldChar w:fldCharType="end"/>
        </w:r>
      </w:hyperlink>
    </w:p>
    <w:p w14:paraId="4F9BB3E8" w14:textId="77A17E00" w:rsidR="00633B6D" w:rsidRDefault="002B723A"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w:t>
        </w:r>
        <w:r w:rsidR="00633B6D" w:rsidRPr="00220382">
          <w:rPr>
            <w:rStyle w:val="Hyperlink"/>
            <w:noProof/>
            <w:lang w:bidi="he-IL"/>
          </w:rPr>
          <w:t>.</w:t>
        </w:r>
        <w:r w:rsidR="00633B6D">
          <w:rPr>
            <w:rStyle w:val="Hyperlink"/>
            <w:noProof/>
            <w:lang w:bidi="he-IL"/>
          </w:rPr>
          <w:t>1</w:t>
        </w:r>
        <w:r w:rsidR="00633B6D">
          <w:rPr>
            <w:rFonts w:asciiTheme="minorHAnsi" w:eastAsiaTheme="minorEastAsia" w:hAnsiTheme="minorHAnsi"/>
            <w:noProof/>
          </w:rPr>
          <w:tab/>
        </w:r>
        <w:r w:rsidR="00633B6D">
          <w:t>A Synthesis on the Occurrence and Negative Impacts of HABs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760143">
          <w:rPr>
            <w:noProof/>
            <w:webHidden/>
          </w:rPr>
          <w:t>- 11 -</w:t>
        </w:r>
        <w:r w:rsidR="00633B6D">
          <w:rPr>
            <w:noProof/>
            <w:webHidden/>
          </w:rPr>
          <w:fldChar w:fldCharType="end"/>
        </w:r>
      </w:hyperlink>
    </w:p>
    <w:p w14:paraId="2351B48F" w14:textId="0477A379" w:rsidR="00633B6D" w:rsidRDefault="002B723A"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rPr>
            <w:rFonts w:asciiTheme="minorHAnsi" w:eastAsiaTheme="minorEastAsia" w:hAnsiTheme="minorHAnsi"/>
            <w:noProof/>
          </w:rPr>
          <w:tab/>
          <w:t>S</w:t>
        </w:r>
        <w:r w:rsidR="00633B6D">
          <w:t>pace-based Optical Remote Sensing in the Monitoring of Chlorophyll-a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760143">
          <w:rPr>
            <w:noProof/>
            <w:webHidden/>
          </w:rPr>
          <w:t>- 11 -</w:t>
        </w:r>
        <w:r w:rsidR="00633B6D">
          <w:rPr>
            <w:noProof/>
            <w:webHidden/>
          </w:rPr>
          <w:fldChar w:fldCharType="end"/>
        </w:r>
      </w:hyperlink>
    </w:p>
    <w:p w14:paraId="10888D4C" w14:textId="7A06FD92" w:rsidR="00633B6D" w:rsidRDefault="002B723A"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t>.1 Retrieval of Chl-a from Landsat 8 OLI Optical Spectral Bands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760143">
          <w:rPr>
            <w:noProof/>
            <w:webHidden/>
          </w:rPr>
          <w:t>- 11 -</w:t>
        </w:r>
        <w:r w:rsidR="00633B6D">
          <w:rPr>
            <w:noProof/>
            <w:webHidden/>
          </w:rPr>
          <w:fldChar w:fldCharType="end"/>
        </w:r>
      </w:hyperlink>
    </w:p>
    <w:p w14:paraId="61A14AB0" w14:textId="60FA2C6C" w:rsidR="00633B6D" w:rsidRDefault="002B723A" w:rsidP="00633B6D">
      <w:pPr>
        <w:pStyle w:val="TOC2"/>
        <w:tabs>
          <w:tab w:val="left" w:pos="880"/>
          <w:tab w:val="right" w:leader="dot" w:pos="9350"/>
        </w:tabs>
        <w:rPr>
          <w:noProof/>
        </w:rPr>
      </w:pPr>
      <w:hyperlink w:anchor="_Toc78718111" w:history="1">
        <w:r w:rsidR="00633B6D">
          <w:rPr>
            <w:rStyle w:val="Hyperlink"/>
            <w:noProof/>
            <w:lang w:bidi="he-IL"/>
          </w:rPr>
          <w:t>2</w:t>
        </w:r>
        <w:r w:rsidR="00633B6D" w:rsidRPr="00220382">
          <w:rPr>
            <w:rStyle w:val="Hyperlink"/>
            <w:noProof/>
            <w:lang w:bidi="he-IL"/>
          </w:rPr>
          <w:t>.3</w:t>
        </w:r>
        <w:r w:rsidR="00633B6D">
          <w:rPr>
            <w:rStyle w:val="Hyperlink"/>
            <w:noProof/>
            <w:lang w:bidi="he-IL"/>
          </w:rPr>
          <w:t xml:space="preserve"> </w:t>
        </w:r>
        <w:r w:rsidR="00633B6D">
          <w:t>Capabilities of Space-based observations in the Monitoring of Lake Surface Air Temperature (LSAT) as an indicator of HAB event</w:t>
        </w:r>
        <w:r w:rsidR="00155472">
          <w:t>……</w:t>
        </w:r>
        <w:r w:rsidR="002B3A86">
          <w:t>………</w:t>
        </w:r>
        <w:r w:rsidR="00633B6D">
          <w:rPr>
            <w:noProof/>
            <w:webHidden/>
          </w:rPr>
          <w:tab/>
        </w:r>
        <w:r w:rsidR="002B3A86">
          <w:rPr>
            <w:noProof/>
            <w:webHidden/>
          </w:rPr>
          <w:t>…. .</w:t>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760143">
          <w:rPr>
            <w:noProof/>
            <w:webHidden/>
          </w:rPr>
          <w:t>- 11 -</w:t>
        </w:r>
        <w:r w:rsidR="00633B6D">
          <w:rPr>
            <w:noProof/>
            <w:webHidden/>
          </w:rPr>
          <w:fldChar w:fldCharType="end"/>
        </w:r>
      </w:hyperlink>
    </w:p>
    <w:p w14:paraId="3BAA9F74" w14:textId="70DA248D" w:rsidR="00633B6D" w:rsidRPr="00633B6D" w:rsidRDefault="00633B6D" w:rsidP="00633B6D">
      <w:pPr>
        <w:ind w:left="270"/>
      </w:pPr>
      <w:r>
        <w:t>2.4 Review of the Potential of IoT in Location-based Water quality monitoring</w:t>
      </w:r>
      <w:r w:rsidR="001F77A2">
        <w:t xml:space="preserve"> </w:t>
      </w:r>
      <w:r w:rsidRPr="00633B6D">
        <w:rPr>
          <w:webHidden/>
        </w:rPr>
        <w:fldChar w:fldCharType="begin"/>
      </w:r>
      <w:r w:rsidRPr="00633B6D">
        <w:rPr>
          <w:webHidden/>
        </w:rPr>
        <w:instrText xml:space="preserve"> PAGEREF _Toc78718111 \h </w:instrText>
      </w:r>
      <w:r w:rsidRPr="00633B6D">
        <w:rPr>
          <w:webHidden/>
        </w:rPr>
      </w:r>
      <w:r w:rsidRPr="00633B6D">
        <w:rPr>
          <w:webHidden/>
        </w:rPr>
        <w:fldChar w:fldCharType="separate"/>
      </w:r>
      <w:r w:rsidR="00760143">
        <w:rPr>
          <w:noProof/>
          <w:webHidden/>
        </w:rPr>
        <w:t>- 11 -</w:t>
      </w:r>
      <w:r w:rsidRPr="00633B6D">
        <w:rPr>
          <w:webHidden/>
        </w:rPr>
        <w:fldChar w:fldCharType="end"/>
      </w:r>
    </w:p>
    <w:p w14:paraId="1B1FBF98" w14:textId="0A7FF124" w:rsidR="00F572BC" w:rsidRDefault="00A23796" w:rsidP="005B5714">
      <w:pPr>
        <w:pStyle w:val="TOC1"/>
        <w:rPr>
          <w:rFonts w:asciiTheme="minorHAnsi" w:eastAsiaTheme="minorEastAsia" w:hAnsiTheme="minorHAnsi"/>
        </w:rPr>
      </w:pPr>
      <w:r w:rsidRPr="00D86686">
        <w:rPr>
          <w:rStyle w:val="Hyperlink"/>
          <w:color w:val="000000" w:themeColor="text1"/>
          <w:u w:val="none"/>
        </w:rPr>
        <w:t>3.</w:t>
      </w:r>
      <w:r w:rsidR="001F77A2">
        <w:rPr>
          <w:rStyle w:val="Hyperlink"/>
          <w:color w:val="000000" w:themeColor="text1"/>
          <w:u w:val="none"/>
        </w:rPr>
        <w:t>0</w:t>
      </w:r>
      <w:r w:rsidRPr="00D86686">
        <w:rPr>
          <w:rStyle w:val="Hyperlink"/>
          <w:color w:val="000000" w:themeColor="text1"/>
          <w:u w:val="none"/>
        </w:rPr>
        <w:t xml:space="preserve"> </w:t>
      </w:r>
      <w:hyperlink w:anchor="_Toc78718116" w:history="1">
        <w:r w:rsidR="00F572BC" w:rsidRPr="00220382">
          <w:rPr>
            <w:rStyle w:val="Hyperlink"/>
          </w:rPr>
          <w:t>Materials and methods</w:t>
        </w:r>
        <w:r w:rsidR="00F572BC">
          <w:rPr>
            <w:webHidden/>
          </w:rPr>
          <w:tab/>
        </w:r>
        <w:r w:rsidR="00F572BC">
          <w:rPr>
            <w:webHidden/>
          </w:rPr>
          <w:fldChar w:fldCharType="begin"/>
        </w:r>
        <w:r w:rsidR="00F572BC">
          <w:rPr>
            <w:webHidden/>
          </w:rPr>
          <w:instrText xml:space="preserve"> PAGEREF _Toc78718116 \h </w:instrText>
        </w:r>
        <w:r w:rsidR="00F572BC">
          <w:rPr>
            <w:webHidden/>
          </w:rPr>
        </w:r>
        <w:r w:rsidR="00F572BC">
          <w:rPr>
            <w:webHidden/>
          </w:rPr>
          <w:fldChar w:fldCharType="separate"/>
        </w:r>
        <w:r w:rsidR="00760143">
          <w:rPr>
            <w:webHidden/>
          </w:rPr>
          <w:t>- 18 -</w:t>
        </w:r>
        <w:r w:rsidR="00F572BC">
          <w:rPr>
            <w:webHidden/>
          </w:rPr>
          <w:fldChar w:fldCharType="end"/>
        </w:r>
      </w:hyperlink>
    </w:p>
    <w:p w14:paraId="2C05DDC5" w14:textId="25636AB4" w:rsidR="00F572BC" w:rsidRDefault="002B723A">
      <w:pPr>
        <w:pStyle w:val="TOC2"/>
        <w:tabs>
          <w:tab w:val="left" w:pos="880"/>
          <w:tab w:val="right" w:leader="dot" w:pos="9350"/>
        </w:tabs>
        <w:rPr>
          <w:noProof/>
        </w:rPr>
      </w:pPr>
      <w:hyperlink w:anchor="_Toc78718117" w:history="1">
        <w:r w:rsidR="00A23796">
          <w:rPr>
            <w:rStyle w:val="Hyperlink"/>
            <w:noProof/>
            <w:lang w:val="en-GB" w:bidi="he-IL"/>
          </w:rPr>
          <w:t>3.1</w:t>
        </w:r>
        <w:r w:rsidR="00F572BC">
          <w:rPr>
            <w:rFonts w:asciiTheme="minorHAnsi" w:eastAsiaTheme="minorEastAsia" w:hAnsiTheme="minorHAnsi"/>
            <w:noProof/>
          </w:rPr>
          <w:tab/>
        </w:r>
        <w:r w:rsidR="00F572BC" w:rsidRPr="00220382">
          <w:rPr>
            <w:rStyle w:val="Hyperlink"/>
            <w:noProof/>
            <w:lang w:val="en-GB" w:bidi="he-IL"/>
          </w:rPr>
          <w:t xml:space="preserve">Study area </w:t>
        </w:r>
        <w:r w:rsidR="00F572BC">
          <w:rPr>
            <w:noProof/>
            <w:webHidden/>
          </w:rPr>
          <w:tab/>
        </w:r>
        <w:r w:rsidR="00F572BC">
          <w:rPr>
            <w:noProof/>
            <w:webHidden/>
          </w:rPr>
          <w:fldChar w:fldCharType="begin"/>
        </w:r>
        <w:r w:rsidR="00F572BC">
          <w:rPr>
            <w:noProof/>
            <w:webHidden/>
          </w:rPr>
          <w:instrText xml:space="preserve"> PAGEREF _Toc78718117 \h </w:instrText>
        </w:r>
        <w:r w:rsidR="00F572BC">
          <w:rPr>
            <w:noProof/>
            <w:webHidden/>
          </w:rPr>
        </w:r>
        <w:r w:rsidR="00F572BC">
          <w:rPr>
            <w:noProof/>
            <w:webHidden/>
          </w:rPr>
          <w:fldChar w:fldCharType="separate"/>
        </w:r>
        <w:r w:rsidR="00760143">
          <w:rPr>
            <w:noProof/>
            <w:webHidden/>
          </w:rPr>
          <w:t>- 18 -</w:t>
        </w:r>
        <w:r w:rsidR="00F572BC">
          <w:rPr>
            <w:noProof/>
            <w:webHidden/>
          </w:rPr>
          <w:fldChar w:fldCharType="end"/>
        </w:r>
      </w:hyperlink>
    </w:p>
    <w:p w14:paraId="71755FA5" w14:textId="36E7D8D9" w:rsidR="001F77A2" w:rsidRDefault="001F77A2" w:rsidP="001F77A2">
      <w:pPr>
        <w:pStyle w:val="TOC2"/>
        <w:tabs>
          <w:tab w:val="left" w:pos="880"/>
          <w:tab w:val="right" w:leader="dot" w:pos="9350"/>
        </w:tabs>
        <w:rPr>
          <w:rFonts w:asciiTheme="minorHAnsi" w:eastAsiaTheme="minorEastAsia" w:hAnsiTheme="minorHAnsi"/>
          <w:noProof/>
        </w:rPr>
      </w:pPr>
      <w:hyperlink w:anchor="_Toc78718117" w:history="1">
        <w:r>
          <w:rPr>
            <w:rStyle w:val="Hyperlink"/>
            <w:noProof/>
            <w:lang w:val="en-GB" w:bidi="he-IL"/>
          </w:rPr>
          <w:t>3.1</w:t>
        </w:r>
        <w:r>
          <w:rPr>
            <w:rFonts w:asciiTheme="minorHAnsi" w:eastAsiaTheme="minorEastAsia" w:hAnsiTheme="minorHAnsi"/>
            <w:noProof/>
          </w:rPr>
          <w:tab/>
        </w:r>
        <w:r w:rsidRPr="00220382">
          <w:rPr>
            <w:rStyle w:val="Hyperlink"/>
            <w:noProof/>
            <w:lang w:val="en-GB" w:bidi="he-IL"/>
          </w:rPr>
          <w:t xml:space="preserve">Study area </w:t>
        </w:r>
        <w:r>
          <w:rPr>
            <w:rStyle w:val="Hyperlink"/>
            <w:noProof/>
            <w:lang w:val="en-GB" w:bidi="he-IL"/>
          </w:rPr>
          <w:t>Map</w:t>
        </w:r>
        <w:r>
          <w:rPr>
            <w:noProof/>
            <w:webHidden/>
          </w:rPr>
          <w:tab/>
        </w:r>
        <w:r>
          <w:rPr>
            <w:noProof/>
            <w:webHidden/>
          </w:rPr>
          <w:fldChar w:fldCharType="begin"/>
        </w:r>
        <w:r>
          <w:rPr>
            <w:noProof/>
            <w:webHidden/>
          </w:rPr>
          <w:instrText xml:space="preserve"> PAGEREF _Toc78718117 \h </w:instrText>
        </w:r>
        <w:r>
          <w:rPr>
            <w:noProof/>
            <w:webHidden/>
          </w:rPr>
        </w:r>
        <w:r>
          <w:rPr>
            <w:noProof/>
            <w:webHidden/>
          </w:rPr>
          <w:fldChar w:fldCharType="separate"/>
        </w:r>
        <w:r w:rsidR="00760143">
          <w:rPr>
            <w:noProof/>
            <w:webHidden/>
          </w:rPr>
          <w:t>- 18 -</w:t>
        </w:r>
        <w:r>
          <w:rPr>
            <w:noProof/>
            <w:webHidden/>
          </w:rPr>
          <w:fldChar w:fldCharType="end"/>
        </w:r>
      </w:hyperlink>
    </w:p>
    <w:p w14:paraId="45FFC30C" w14:textId="266F46A4" w:rsidR="002826B8" w:rsidRPr="002826B8" w:rsidRDefault="002B723A" w:rsidP="002826B8">
      <w:pPr>
        <w:pStyle w:val="TOC2"/>
        <w:tabs>
          <w:tab w:val="left" w:pos="880"/>
          <w:tab w:val="right" w:leader="dot" w:pos="9350"/>
        </w:tabs>
        <w:rPr>
          <w:noProof/>
        </w:rPr>
      </w:pPr>
      <w:hyperlink w:anchor="_Toc78718118" w:history="1">
        <w:r w:rsidR="00A23796">
          <w:rPr>
            <w:rStyle w:val="Hyperlink"/>
            <w:noProof/>
            <w:lang w:val="en-GB" w:bidi="he-IL"/>
          </w:rPr>
          <w:t>3.2</w:t>
        </w:r>
        <w:r w:rsidR="00F572BC" w:rsidRPr="00220382">
          <w:rPr>
            <w:rStyle w:val="Hyperlink"/>
            <w:noProof/>
            <w:lang w:val="en-GB" w:bidi="he-IL"/>
          </w:rPr>
          <w:t xml:space="preserve"> </w:t>
        </w:r>
        <w:r w:rsidR="00A23796">
          <w:rPr>
            <w:rStyle w:val="Hyperlink"/>
            <w:noProof/>
            <w:lang w:val="en-GB" w:bidi="he-IL"/>
          </w:rPr>
          <w:tab/>
        </w:r>
        <w:r w:rsidR="00F572BC" w:rsidRPr="00220382">
          <w:rPr>
            <w:rStyle w:val="Hyperlink"/>
            <w:noProof/>
            <w:lang w:val="en-GB" w:bidi="he-IL"/>
          </w:rPr>
          <w:t>Data</w:t>
        </w:r>
        <w:r w:rsidR="00F572BC">
          <w:rPr>
            <w:noProof/>
            <w:webHidden/>
          </w:rPr>
          <w:tab/>
        </w:r>
        <w:r w:rsidR="00F572BC">
          <w:rPr>
            <w:noProof/>
            <w:webHidden/>
          </w:rPr>
          <w:fldChar w:fldCharType="begin"/>
        </w:r>
        <w:r w:rsidR="00F572BC">
          <w:rPr>
            <w:noProof/>
            <w:webHidden/>
          </w:rPr>
          <w:instrText xml:space="preserve"> PAGEREF _Toc78718118 \h </w:instrText>
        </w:r>
        <w:r w:rsidR="00F572BC">
          <w:rPr>
            <w:noProof/>
            <w:webHidden/>
          </w:rPr>
        </w:r>
        <w:r w:rsidR="00F572BC">
          <w:rPr>
            <w:noProof/>
            <w:webHidden/>
          </w:rPr>
          <w:fldChar w:fldCharType="separate"/>
        </w:r>
        <w:r w:rsidR="00760143">
          <w:rPr>
            <w:noProof/>
            <w:webHidden/>
          </w:rPr>
          <w:t>- 20 -</w:t>
        </w:r>
        <w:r w:rsidR="00F572BC">
          <w:rPr>
            <w:noProof/>
            <w:webHidden/>
          </w:rPr>
          <w:fldChar w:fldCharType="end"/>
        </w:r>
      </w:hyperlink>
    </w:p>
    <w:p w14:paraId="7EB28C3F" w14:textId="0EC52509" w:rsidR="002826B8" w:rsidRDefault="002B723A" w:rsidP="002826B8">
      <w:pPr>
        <w:pStyle w:val="TOC2"/>
        <w:tabs>
          <w:tab w:val="left" w:pos="880"/>
          <w:tab w:val="right" w:leader="dot" w:pos="9350"/>
        </w:tabs>
        <w:rPr>
          <w:noProof/>
        </w:rPr>
      </w:pPr>
      <w:hyperlink w:anchor="_Toc78718119" w:history="1">
        <w:r w:rsidR="00A23796">
          <w:rPr>
            <w:rStyle w:val="Hyperlink"/>
            <w:noProof/>
            <w:lang w:val="en-GB" w:bidi="he-IL"/>
          </w:rPr>
          <w:t>3</w:t>
        </w:r>
        <w:r w:rsidR="00F572BC" w:rsidRPr="00220382">
          <w:rPr>
            <w:rStyle w:val="Hyperlink"/>
            <w:noProof/>
            <w:lang w:val="en-GB" w:bidi="he-IL"/>
          </w:rPr>
          <w:t>.</w:t>
        </w:r>
        <w:r w:rsidR="00A23796">
          <w:rPr>
            <w:rStyle w:val="Hyperlink"/>
            <w:noProof/>
            <w:lang w:val="en-GB" w:bidi="he-IL"/>
          </w:rPr>
          <w:t>3</w:t>
        </w:r>
        <w:r w:rsidR="00A23796">
          <w:rPr>
            <w:rStyle w:val="Hyperlink"/>
            <w:noProof/>
            <w:lang w:val="en-GB" w:bidi="he-IL"/>
          </w:rPr>
          <w:tab/>
        </w:r>
        <w:r w:rsidR="00F572BC" w:rsidRPr="00220382">
          <w:rPr>
            <w:rStyle w:val="Hyperlink"/>
            <w:noProof/>
            <w:lang w:val="en-GB" w:bidi="he-IL"/>
          </w:rPr>
          <w:t>Methodology</w:t>
        </w:r>
        <w:r w:rsidR="00F572BC">
          <w:rPr>
            <w:noProof/>
            <w:webHidden/>
          </w:rPr>
          <w:tab/>
        </w:r>
        <w:r w:rsidR="00F572BC">
          <w:rPr>
            <w:noProof/>
            <w:webHidden/>
          </w:rPr>
          <w:fldChar w:fldCharType="begin"/>
        </w:r>
        <w:r w:rsidR="00F572BC">
          <w:rPr>
            <w:noProof/>
            <w:webHidden/>
          </w:rPr>
          <w:instrText xml:space="preserve"> PAGEREF _Toc78718119 \h </w:instrText>
        </w:r>
        <w:r w:rsidR="00F572BC">
          <w:rPr>
            <w:noProof/>
            <w:webHidden/>
          </w:rPr>
        </w:r>
        <w:r w:rsidR="00F572BC">
          <w:rPr>
            <w:noProof/>
            <w:webHidden/>
          </w:rPr>
          <w:fldChar w:fldCharType="separate"/>
        </w:r>
        <w:r w:rsidR="00760143">
          <w:rPr>
            <w:noProof/>
            <w:webHidden/>
          </w:rPr>
          <w:t>- 22 -</w:t>
        </w:r>
        <w:r w:rsidR="00F572BC">
          <w:rPr>
            <w:noProof/>
            <w:webHidden/>
          </w:rPr>
          <w:fldChar w:fldCharType="end"/>
        </w:r>
      </w:hyperlink>
    </w:p>
    <w:p w14:paraId="4BE04383" w14:textId="63269FE9" w:rsidR="002826B8" w:rsidRDefault="002826B8" w:rsidP="002826B8">
      <w:pPr>
        <w:ind w:left="270" w:hanging="90"/>
      </w:pPr>
      <w:r>
        <w:t xml:space="preserve">3.3.1 Chl-a Estimation from Landsat 8 OLI……………………………………………………….- </w:t>
      </w:r>
      <w:r w:rsidR="001F77A2">
        <w:t>2</w:t>
      </w:r>
      <w:r w:rsidR="00C95F06">
        <w:t>2</w:t>
      </w:r>
      <w:r>
        <w:t xml:space="preserve"> -</w:t>
      </w:r>
    </w:p>
    <w:p w14:paraId="509058F2" w14:textId="59772172" w:rsidR="002826B8" w:rsidRDefault="002826B8" w:rsidP="002826B8">
      <w:pPr>
        <w:ind w:left="270" w:hanging="90"/>
      </w:pPr>
      <w:r>
        <w:t xml:space="preserve">3.3.1.1 Relevance of Landsat-8 in Cl-a estimation.…………………….……….………….- </w:t>
      </w:r>
      <w:r w:rsidR="00C95F06">
        <w:t>22</w:t>
      </w:r>
      <w:r>
        <w:t xml:space="preserve"> -</w:t>
      </w:r>
    </w:p>
    <w:p w14:paraId="10DE4B0B" w14:textId="38789E39" w:rsidR="002826B8" w:rsidRDefault="002826B8" w:rsidP="002826B8">
      <w:pPr>
        <w:ind w:left="270" w:hanging="90"/>
      </w:pPr>
      <w:r>
        <w:t xml:space="preserve">3.3.1.2 Satellite Data Preprocessing.……………………….………………….………..………….- </w:t>
      </w:r>
      <w:r w:rsidR="00C95F06">
        <w:t>2</w:t>
      </w:r>
      <w:r w:rsidR="00A667E0">
        <w:t>2</w:t>
      </w:r>
      <w:r>
        <w:t xml:space="preserve"> -</w:t>
      </w:r>
    </w:p>
    <w:p w14:paraId="623C9D92" w14:textId="4FBECEBB" w:rsidR="002826B8" w:rsidRDefault="002826B8" w:rsidP="002826B8">
      <w:pPr>
        <w:ind w:left="270" w:hanging="90"/>
      </w:pPr>
      <w:r>
        <w:t xml:space="preserve">3.3.1.3 Estimating Chl-a Concentration ………………….………………….………..………….- </w:t>
      </w:r>
      <w:r w:rsidR="00C95F06">
        <w:t>24</w:t>
      </w:r>
      <w:r>
        <w:t xml:space="preserve"> -</w:t>
      </w:r>
    </w:p>
    <w:p w14:paraId="464522F3" w14:textId="3959F3CF" w:rsidR="00617647" w:rsidRDefault="00617647" w:rsidP="00617647">
      <w:pPr>
        <w:ind w:left="270" w:hanging="90"/>
      </w:pPr>
      <w:r>
        <w:t xml:space="preserve">3.3.1.4 Accuracy Assessment …………….……………………..……………….………..………….- </w:t>
      </w:r>
      <w:r w:rsidR="000E5752">
        <w:t>25</w:t>
      </w:r>
      <w:r>
        <w:t xml:space="preserve"> -</w:t>
      </w:r>
    </w:p>
    <w:p w14:paraId="743FF02C" w14:textId="40A9F41F" w:rsidR="00E4207B" w:rsidRDefault="00E4207B" w:rsidP="00E4207B">
      <w:pPr>
        <w:ind w:left="270" w:hanging="90"/>
      </w:pPr>
      <w:r>
        <w:t>3.3.2. Lake Surface Air Temperature Estimation from Landsat 8 OLI……………</w:t>
      </w:r>
      <w:r w:rsidR="00693589">
        <w:t>.</w:t>
      </w:r>
      <w:r w:rsidR="000E5752">
        <w:t>.</w:t>
      </w:r>
      <w:r>
        <w:t>-</w:t>
      </w:r>
      <w:r w:rsidR="000E5752">
        <w:t xml:space="preserve"> 26 </w:t>
      </w:r>
      <w:r>
        <w:t xml:space="preserve">-  </w:t>
      </w:r>
    </w:p>
    <w:p w14:paraId="1835F43C" w14:textId="5B4BBD8F" w:rsidR="00617647" w:rsidRDefault="00617647" w:rsidP="00617647">
      <w:pPr>
        <w:ind w:left="270" w:hanging="90"/>
      </w:pPr>
      <w:r>
        <w:t xml:space="preserve">3.3.2.1 Relevance of Landsat-8 in retrieval of LSAT ..……………….………..………….- </w:t>
      </w:r>
      <w:r w:rsidR="000E5752">
        <w:t>26</w:t>
      </w:r>
      <w:r>
        <w:t xml:space="preserve"> -</w:t>
      </w:r>
    </w:p>
    <w:p w14:paraId="14988C16" w14:textId="42ED8C8B" w:rsidR="00DD353D" w:rsidRDefault="00DD353D" w:rsidP="00DD353D">
      <w:pPr>
        <w:ind w:left="270" w:hanging="90"/>
      </w:pPr>
      <w:r>
        <w:t>3.3.2.2 Retrieval of Lake Surface Air Temperature ..……………….………..…………</w:t>
      </w:r>
      <w:r w:rsidR="006B3220">
        <w:t>..</w:t>
      </w:r>
      <w:r>
        <w:t xml:space="preserve">.- </w:t>
      </w:r>
      <w:r w:rsidR="000E5752">
        <w:t>27</w:t>
      </w:r>
      <w:r>
        <w:t xml:space="preserve"> -</w:t>
      </w:r>
    </w:p>
    <w:p w14:paraId="4B27224E" w14:textId="6734494F" w:rsidR="00BA2A64" w:rsidRDefault="00BA2A64" w:rsidP="00F351C1">
      <w:r>
        <w:t>3.3.2.2.6 Accuracy Assessment ………………………………………….…….………………….…</w:t>
      </w:r>
      <w:r w:rsidR="00F351C1">
        <w:t>….</w:t>
      </w:r>
      <w:r>
        <w:t xml:space="preserve">.- </w:t>
      </w:r>
      <w:r w:rsidR="002E2BDC">
        <w:t>29</w:t>
      </w:r>
      <w:r>
        <w:t xml:space="preserve"> -</w:t>
      </w:r>
    </w:p>
    <w:p w14:paraId="65BF8091" w14:textId="579717FA" w:rsidR="00F511FA" w:rsidRDefault="00F511FA" w:rsidP="00F511FA">
      <w:pPr>
        <w:ind w:left="270" w:hanging="90"/>
      </w:pPr>
      <w:r>
        <w:t>3.3.3 Automated In-situ Internet of Things System …………………………………….</w:t>
      </w:r>
      <w:r w:rsidR="003E4AF3">
        <w:t>.</w:t>
      </w:r>
      <w:r>
        <w:t xml:space="preserve">….- </w:t>
      </w:r>
      <w:r w:rsidR="002E2BDC">
        <w:t>30</w:t>
      </w:r>
      <w:r>
        <w:t xml:space="preserve"> -</w:t>
      </w:r>
    </w:p>
    <w:p w14:paraId="5DD73BC4" w14:textId="4C2A7C26" w:rsidR="00E4207B" w:rsidRPr="00285403" w:rsidRDefault="00E4207B" w:rsidP="00F351C1">
      <w:pPr>
        <w:rPr>
          <w:b/>
          <w:bCs/>
        </w:rPr>
      </w:pPr>
      <w:r w:rsidRPr="00285403">
        <w:rPr>
          <w:b/>
          <w:bCs/>
        </w:rPr>
        <w:t>4.0 Results</w:t>
      </w:r>
      <w:r w:rsidR="00B50269" w:rsidRPr="00285403">
        <w:rPr>
          <w:b/>
          <w:bCs/>
        </w:rPr>
        <w:t xml:space="preserve"> ……………………………………………………………………</w:t>
      </w:r>
      <w:r w:rsidR="00C23F1B" w:rsidRPr="00285403">
        <w:rPr>
          <w:b/>
          <w:bCs/>
        </w:rPr>
        <w:t>.</w:t>
      </w:r>
      <w:r w:rsidR="00B50269" w:rsidRPr="00285403">
        <w:rPr>
          <w:b/>
          <w:bCs/>
        </w:rPr>
        <w:t>……</w:t>
      </w:r>
      <w:r w:rsidR="00693589" w:rsidRPr="00285403">
        <w:rPr>
          <w:b/>
          <w:bCs/>
        </w:rPr>
        <w:t>…</w:t>
      </w:r>
      <w:r w:rsidR="003E4AF3" w:rsidRPr="00285403">
        <w:rPr>
          <w:b/>
          <w:bCs/>
        </w:rPr>
        <w:t>…</w:t>
      </w:r>
      <w:r w:rsidR="00B50269" w:rsidRPr="00285403">
        <w:rPr>
          <w:b/>
          <w:bCs/>
        </w:rPr>
        <w:t xml:space="preserve">….- </w:t>
      </w:r>
      <w:r w:rsidR="002E2BDC" w:rsidRPr="00285403">
        <w:rPr>
          <w:b/>
          <w:bCs/>
        </w:rPr>
        <w:t>36</w:t>
      </w:r>
      <w:r w:rsidR="00B50269" w:rsidRPr="00285403">
        <w:rPr>
          <w:b/>
          <w:bCs/>
        </w:rPr>
        <w:t xml:space="preserve"> -</w:t>
      </w:r>
    </w:p>
    <w:p w14:paraId="3D957B65" w14:textId="17A8785B" w:rsidR="00854B5A" w:rsidRDefault="00854B5A" w:rsidP="00854B5A">
      <w:pPr>
        <w:ind w:left="270" w:hanging="90"/>
      </w:pPr>
      <w:r>
        <w:t xml:space="preserve">4.1 Chl-a </w:t>
      </w:r>
      <w:r w:rsidR="00F21B74">
        <w:t>Concentration</w:t>
      </w:r>
      <w:r>
        <w:t xml:space="preserve"> Maps ……</w:t>
      </w:r>
      <w:r w:rsidR="009A53FA">
        <w:t>.</w:t>
      </w:r>
      <w:r>
        <w:t>……………………………….…….…………….………….</w:t>
      </w:r>
      <w:r w:rsidR="003E4AF3">
        <w:t>.</w:t>
      </w:r>
      <w:r>
        <w:t xml:space="preserve">….- </w:t>
      </w:r>
      <w:r w:rsidR="00286A5E">
        <w:t>36</w:t>
      </w:r>
      <w:r>
        <w:t xml:space="preserve"> -</w:t>
      </w:r>
    </w:p>
    <w:p w14:paraId="53CF4FED" w14:textId="44FF2616" w:rsidR="00286A5E" w:rsidRDefault="00286A5E" w:rsidP="00286A5E">
      <w:pPr>
        <w:ind w:left="270" w:hanging="90"/>
      </w:pPr>
      <w:r>
        <w:t xml:space="preserve">4.1.2 </w:t>
      </w:r>
      <w:r>
        <w:t>Accuracy assessment of the Chl-a Estimates</w:t>
      </w:r>
      <w:r>
        <w:t xml:space="preserve"> </w:t>
      </w:r>
      <w:r>
        <w:t>…….…….…………….………….</w:t>
      </w:r>
      <w:r w:rsidR="003E4AF3">
        <w:t>.</w:t>
      </w:r>
      <w:r>
        <w:t>….- 3</w:t>
      </w:r>
      <w:r>
        <w:t>9</w:t>
      </w:r>
      <w:r>
        <w:t xml:space="preserve"> -</w:t>
      </w:r>
    </w:p>
    <w:p w14:paraId="52CA858B" w14:textId="60941481" w:rsidR="00F351C1" w:rsidRDefault="00F351C1" w:rsidP="00854B5A">
      <w:pPr>
        <w:ind w:left="270" w:hanging="90"/>
      </w:pPr>
      <w:r>
        <w:t>4.2 Lake Surface Air Temperature Maps ………………………………………………………</w:t>
      </w:r>
      <w:r w:rsidR="00693589">
        <w:t>….</w:t>
      </w:r>
      <w:r>
        <w:t>…</w:t>
      </w:r>
      <w:r w:rsidR="000B4C61">
        <w:t>- 42 -</w:t>
      </w:r>
    </w:p>
    <w:p w14:paraId="3CEC5303" w14:textId="5D313113" w:rsidR="00286A5E" w:rsidRDefault="00286A5E" w:rsidP="00286A5E">
      <w:pPr>
        <w:ind w:left="270" w:hanging="90"/>
      </w:pPr>
      <w:r>
        <w:t>4.</w:t>
      </w:r>
      <w:r>
        <w:t>2</w:t>
      </w:r>
      <w:r>
        <w:t xml:space="preserve">.2 Accuracy assessment of the Chl-a Estimates …….…….…………….………….….- </w:t>
      </w:r>
      <w:r w:rsidR="000B4C61">
        <w:t>45</w:t>
      </w:r>
      <w:r>
        <w:t xml:space="preserve"> -</w:t>
      </w:r>
    </w:p>
    <w:p w14:paraId="5F49BA2A" w14:textId="125E7B13" w:rsidR="00F351C1" w:rsidRPr="00606474" w:rsidRDefault="002B723A" w:rsidP="005B5714">
      <w:pPr>
        <w:pStyle w:val="TOC1"/>
        <w:rPr>
          <w:rFonts w:asciiTheme="minorHAnsi" w:eastAsiaTheme="minorEastAsia" w:hAnsiTheme="minorHAnsi"/>
          <w:lang w:val="en-GB" w:eastAsia="en-GB"/>
        </w:rPr>
      </w:pPr>
      <w:hyperlink w:anchor="_Toc524687844" w:history="1">
        <w:r w:rsidR="00F351C1" w:rsidRPr="00606474">
          <w:rPr>
            <w:rStyle w:val="Hyperlink"/>
          </w:rPr>
          <w:t>5</w:t>
        </w:r>
        <w:r w:rsidR="00CD7A94" w:rsidRPr="00606474">
          <w:rPr>
            <w:rStyle w:val="Hyperlink"/>
          </w:rPr>
          <w:t xml:space="preserve">.0 </w:t>
        </w:r>
        <w:r w:rsidR="00F351C1" w:rsidRPr="00606474">
          <w:rPr>
            <w:rStyle w:val="Hyperlink"/>
          </w:rPr>
          <w:t>Discussion</w:t>
        </w:r>
        <w:r w:rsidR="00F351C1" w:rsidRPr="00606474">
          <w:rPr>
            <w:webHidden/>
          </w:rPr>
          <w:tab/>
        </w:r>
      </w:hyperlink>
      <w:r w:rsidR="00F359A9">
        <w:t>-51-</w:t>
      </w:r>
    </w:p>
    <w:p w14:paraId="2A77C675" w14:textId="67055FC3" w:rsidR="00F351C1" w:rsidRPr="005B5714" w:rsidRDefault="002B723A" w:rsidP="005B5714">
      <w:pPr>
        <w:pStyle w:val="TOC1"/>
      </w:pPr>
      <w:hyperlink w:anchor="_Toc524687845" w:history="1">
        <w:r w:rsidR="00F351C1" w:rsidRPr="005B5714">
          <w:rPr>
            <w:rStyle w:val="Hyperlink"/>
          </w:rPr>
          <w:t>6</w:t>
        </w:r>
        <w:r w:rsidR="00CD7A94" w:rsidRPr="005B5714">
          <w:rPr>
            <w:rStyle w:val="Hyperlink"/>
          </w:rPr>
          <w:t xml:space="preserve">.0 </w:t>
        </w:r>
        <w:r w:rsidR="00F351C1" w:rsidRPr="005B5714">
          <w:rPr>
            <w:rStyle w:val="Hyperlink"/>
          </w:rPr>
          <w:t>Conclusion and outlook</w:t>
        </w:r>
        <w:r w:rsidR="00F351C1" w:rsidRPr="005B5714">
          <w:rPr>
            <w:webHidden/>
          </w:rPr>
          <w:tab/>
        </w:r>
      </w:hyperlink>
      <w:r w:rsidR="00295983" w:rsidRPr="005B5714">
        <w:t>- 53 -</w:t>
      </w:r>
    </w:p>
    <w:p w14:paraId="54379B86" w14:textId="4776FF6B" w:rsidR="00295983" w:rsidRPr="005B5714" w:rsidRDefault="00295983" w:rsidP="005B5714">
      <w:pPr>
        <w:pStyle w:val="TOC1"/>
      </w:pPr>
      <w:hyperlink w:anchor="_Toc78718120" w:history="1">
        <w:r w:rsidRPr="005B5714">
          <w:rPr>
            <w:rStyle w:val="Hyperlink"/>
          </w:rPr>
          <w:t>Re</w:t>
        </w:r>
        <w:r w:rsidRPr="005B5714">
          <w:rPr>
            <w:rStyle w:val="Hyperlink"/>
          </w:rPr>
          <w:t>commendations</w:t>
        </w:r>
        <w:r w:rsidRPr="005B5714">
          <w:rPr>
            <w:webHidden/>
          </w:rPr>
          <w:tab/>
        </w:r>
        <w:r w:rsidRPr="005B5714">
          <w:rPr>
            <w:webHidden/>
          </w:rPr>
          <w:fldChar w:fldCharType="begin"/>
        </w:r>
        <w:r w:rsidRPr="005B5714">
          <w:rPr>
            <w:webHidden/>
          </w:rPr>
          <w:instrText xml:space="preserve"> PAGEREF _Toc78718120 \h </w:instrText>
        </w:r>
        <w:r w:rsidRPr="005B5714">
          <w:rPr>
            <w:webHidden/>
          </w:rPr>
        </w:r>
        <w:r w:rsidRPr="005B5714">
          <w:rPr>
            <w:webHidden/>
          </w:rPr>
          <w:fldChar w:fldCharType="separate"/>
        </w:r>
        <w:r w:rsidR="00760143">
          <w:rPr>
            <w:webHidden/>
          </w:rPr>
          <w:t>- 55 -</w:t>
        </w:r>
        <w:r w:rsidRPr="005B5714">
          <w:rPr>
            <w:webHidden/>
          </w:rPr>
          <w:fldChar w:fldCharType="end"/>
        </w:r>
      </w:hyperlink>
    </w:p>
    <w:p w14:paraId="5C7FF06E" w14:textId="75147219" w:rsidR="00F572BC" w:rsidRPr="00295983" w:rsidRDefault="002B723A" w:rsidP="005B5714">
      <w:pPr>
        <w:pStyle w:val="TOC1"/>
      </w:pPr>
      <w:hyperlink w:anchor="_Toc78718120" w:history="1">
        <w:r w:rsidR="00F572BC" w:rsidRPr="005B5714">
          <w:rPr>
            <w:rStyle w:val="Hyperlink"/>
          </w:rPr>
          <w:t>References</w:t>
        </w:r>
        <w:r w:rsidR="00F572BC" w:rsidRPr="005B5714">
          <w:rPr>
            <w:webHidden/>
          </w:rPr>
          <w:tab/>
        </w:r>
        <w:r w:rsidR="00F572BC" w:rsidRPr="005B5714">
          <w:rPr>
            <w:webHidden/>
          </w:rPr>
          <w:fldChar w:fldCharType="begin"/>
        </w:r>
        <w:r w:rsidR="00F572BC" w:rsidRPr="005B5714">
          <w:rPr>
            <w:webHidden/>
          </w:rPr>
          <w:instrText xml:space="preserve"> PAGEREF _Toc78718120 \h </w:instrText>
        </w:r>
        <w:r w:rsidR="00F572BC" w:rsidRPr="005B5714">
          <w:rPr>
            <w:webHidden/>
          </w:rPr>
        </w:r>
        <w:r w:rsidR="00F572BC" w:rsidRPr="005B5714">
          <w:rPr>
            <w:webHidden/>
          </w:rPr>
          <w:fldChar w:fldCharType="separate"/>
        </w:r>
        <w:r w:rsidR="00760143">
          <w:rPr>
            <w:webHidden/>
          </w:rPr>
          <w:t>- 55 -</w:t>
        </w:r>
        <w:r w:rsidR="00F572BC" w:rsidRPr="005B5714">
          <w:rPr>
            <w:webHidden/>
          </w:rPr>
          <w:fldChar w:fldCharType="end"/>
        </w:r>
      </w:hyperlink>
    </w:p>
    <w:p w14:paraId="33378221" w14:textId="7E2679A1" w:rsidR="00F572BC" w:rsidRPr="005B5714" w:rsidRDefault="002B723A" w:rsidP="005B5714">
      <w:pPr>
        <w:pStyle w:val="TOC1"/>
        <w:rPr>
          <w:rFonts w:asciiTheme="minorHAnsi" w:eastAsiaTheme="minorEastAsia" w:hAnsiTheme="minorHAnsi"/>
        </w:rPr>
      </w:pPr>
      <w:hyperlink w:anchor="_Toc78718121" w:history="1">
        <w:r w:rsidR="00F572BC" w:rsidRPr="005B5714">
          <w:rPr>
            <w:rStyle w:val="Hyperlink"/>
          </w:rPr>
          <w:t>Appe</w:t>
        </w:r>
        <w:r w:rsidR="00F572BC" w:rsidRPr="005B5714">
          <w:rPr>
            <w:rStyle w:val="Hyperlink"/>
          </w:rPr>
          <w:t>n</w:t>
        </w:r>
        <w:r w:rsidR="00F572BC" w:rsidRPr="005B5714">
          <w:rPr>
            <w:rStyle w:val="Hyperlink"/>
          </w:rPr>
          <w:t>dix</w:t>
        </w:r>
        <w:r w:rsidR="00F572BC" w:rsidRPr="005B5714">
          <w:rPr>
            <w:webHidden/>
          </w:rPr>
          <w:tab/>
        </w:r>
        <w:r w:rsidR="00F572BC" w:rsidRPr="005B5714">
          <w:rPr>
            <w:webHidden/>
          </w:rPr>
          <w:fldChar w:fldCharType="begin"/>
        </w:r>
        <w:r w:rsidR="00F572BC" w:rsidRPr="005B5714">
          <w:rPr>
            <w:webHidden/>
          </w:rPr>
          <w:instrText xml:space="preserve"> PAGEREF _Toc78718121 \h </w:instrText>
        </w:r>
        <w:r w:rsidR="00F572BC" w:rsidRPr="005B5714">
          <w:rPr>
            <w:webHidden/>
          </w:rPr>
        </w:r>
        <w:r w:rsidR="00F572BC" w:rsidRPr="005B5714">
          <w:rPr>
            <w:webHidden/>
          </w:rPr>
          <w:fldChar w:fldCharType="separate"/>
        </w:r>
        <w:r w:rsidR="00760143">
          <w:rPr>
            <w:webHidden/>
          </w:rPr>
          <w:t>- 64 -</w:t>
        </w:r>
        <w:r w:rsidR="00F572BC" w:rsidRPr="005B5714">
          <w:rPr>
            <w:webHidden/>
          </w:rPr>
          <w:fldChar w:fldCharType="end"/>
        </w:r>
      </w:hyperlink>
    </w:p>
    <w:p w14:paraId="4B1C14B8" w14:textId="7388017B" w:rsidR="00865A26" w:rsidRDefault="009B0C8C" w:rsidP="00D03BD9">
      <w:pPr>
        <w:spacing w:line="259" w:lineRule="auto"/>
        <w:rPr>
          <w:lang w:bidi="he-IL"/>
        </w:rPr>
        <w:sectPr w:rsidR="00865A26" w:rsidSect="000628E4">
          <w:type w:val="oddPage"/>
          <w:pgSz w:w="12240" w:h="15840"/>
          <w:pgMar w:top="1440" w:right="1440" w:bottom="1440" w:left="1350" w:header="720" w:footer="720" w:gutter="0"/>
          <w:pgNumType w:fmt="upperRoman" w:start="1"/>
          <w:cols w:space="720"/>
          <w:docGrid w:linePitch="360"/>
        </w:sectPr>
      </w:pPr>
      <w:r>
        <w:rPr>
          <w:lang w:bidi="he-IL"/>
        </w:rPr>
        <w:fldChar w:fldCharType="end"/>
      </w:r>
    </w:p>
    <w:bookmarkStart w:id="9" w:name="_Toc485037817"/>
    <w:bookmarkStart w:id="10" w:name="_Toc78718105"/>
    <w:p w14:paraId="180462E1" w14:textId="77777777" w:rsidR="003225F1" w:rsidRPr="00DB3E87" w:rsidRDefault="002B723A" w:rsidP="00C00925">
      <w:pPr>
        <w:pStyle w:val="Heading1"/>
      </w:pPr>
      <w:sdt>
        <w:sdtPr>
          <w:id w:val="1353464320"/>
          <w:placeholder>
            <w:docPart w:val="23B7249CF7774CAFBAD35AB9C4B120FB"/>
          </w:placeholder>
        </w:sdtPr>
        <w:sdtEndPr/>
        <w:sdtContent>
          <w:sdt>
            <w:sdtPr>
              <w:id w:val="71790381"/>
              <w:placeholder>
                <w:docPart w:val="23B7249CF7774CAFBAD35AB9C4B120FB"/>
              </w:placeholder>
            </w:sdtPr>
            <w:sdtEndPr/>
            <w:sdtContent>
              <w:r w:rsidR="00EE337D" w:rsidRPr="00DB3E87">
                <w:t>List of figures</w:t>
              </w:r>
            </w:sdtContent>
          </w:sdt>
        </w:sdtContent>
      </w:sdt>
      <w:bookmarkEnd w:id="9"/>
      <w:bookmarkEnd w:id="10"/>
    </w:p>
    <w:p w14:paraId="6D88C711" w14:textId="1B0F0F7A" w:rsidR="007256B3" w:rsidRPr="007256B3" w:rsidRDefault="005F0E57" w:rsidP="007256B3">
      <w:r>
        <w:rPr>
          <w:lang w:bidi="he-IL"/>
        </w:rPr>
        <w:fldChar w:fldCharType="begin"/>
      </w:r>
      <w:r>
        <w:rPr>
          <w:lang w:bidi="he-IL"/>
        </w:rPr>
        <w:instrText xml:space="preserve"> TOC \h \z \c "Figure" </w:instrText>
      </w:r>
      <w:r>
        <w:rPr>
          <w:lang w:bidi="he-IL"/>
        </w:rPr>
        <w:fldChar w:fldCharType="separate"/>
      </w:r>
      <w:r w:rsidR="007256B3" w:rsidRPr="007256B3">
        <w:t>Fig 1: KTN reports HABs causing Mass Fish stocks in Kisumu region………………</w:t>
      </w:r>
      <w:r w:rsidR="00432ADE">
        <w:t>…</w:t>
      </w:r>
      <w:r w:rsidR="00392DC6">
        <w:t>…</w:t>
      </w:r>
      <w:r w:rsidR="003A214F">
        <w:t xml:space="preserve"> -</w:t>
      </w:r>
      <w:r w:rsidR="00D840AD">
        <w:t>7</w:t>
      </w:r>
      <w:r w:rsidR="003A214F">
        <w:t>-</w:t>
      </w:r>
    </w:p>
    <w:p w14:paraId="2994118F" w14:textId="1EF89E3D" w:rsidR="007256B3" w:rsidRDefault="007256B3" w:rsidP="007256B3">
      <w:r w:rsidRPr="007256B3">
        <w:t>Fig 2: Mass fish stock in Lake Victoria Shores impacted by the HABs ……………</w:t>
      </w:r>
      <w:r w:rsidR="003A214F">
        <w:t>…</w:t>
      </w:r>
      <w:r w:rsidR="00432ADE">
        <w:t>…</w:t>
      </w:r>
      <w:r w:rsidR="00392DC6">
        <w:t>.</w:t>
      </w:r>
      <w:r w:rsidR="003A214F">
        <w:t xml:space="preserve"> -</w:t>
      </w:r>
      <w:r w:rsidR="00D840AD">
        <w:t>8</w:t>
      </w:r>
      <w:r w:rsidR="003A214F">
        <w:t>-</w:t>
      </w:r>
    </w:p>
    <w:p w14:paraId="0F06FC31" w14:textId="707680C5" w:rsidR="007256B3" w:rsidRDefault="007256B3" w:rsidP="007256B3">
      <w:pPr>
        <w:rPr>
          <w:lang w:bidi="he-IL"/>
        </w:rPr>
      </w:pPr>
      <w:r w:rsidRPr="007256B3">
        <w:rPr>
          <w:lang w:bidi="he-IL"/>
        </w:rPr>
        <w:t>Fig 3: High valued Fish lost to HAB in Lake Victoria Shores ……………………………</w:t>
      </w:r>
      <w:r w:rsidR="00432ADE">
        <w:rPr>
          <w:lang w:bidi="he-IL"/>
        </w:rPr>
        <w:t>...</w:t>
      </w:r>
      <w:r w:rsidR="00392DC6">
        <w:rPr>
          <w:lang w:bidi="he-IL"/>
        </w:rPr>
        <w:t>..</w:t>
      </w:r>
      <w:r w:rsidRPr="007256B3">
        <w:rPr>
          <w:lang w:bidi="he-IL"/>
        </w:rPr>
        <w:t xml:space="preserve"> </w:t>
      </w:r>
      <w:r w:rsidR="008D4813">
        <w:rPr>
          <w:lang w:bidi="he-IL"/>
        </w:rPr>
        <w:t xml:space="preserve"> -</w:t>
      </w:r>
      <w:r w:rsidR="00D840AD">
        <w:rPr>
          <w:lang w:bidi="he-IL"/>
        </w:rPr>
        <w:t>8</w:t>
      </w:r>
      <w:r w:rsidR="008D4813">
        <w:rPr>
          <w:lang w:bidi="he-IL"/>
        </w:rPr>
        <w:t>-</w:t>
      </w:r>
    </w:p>
    <w:p w14:paraId="2A5C2CF4" w14:textId="135B02F0" w:rsidR="00131C7D" w:rsidRPr="0087165F" w:rsidRDefault="00131C7D" w:rsidP="00131C7D">
      <w:pPr>
        <w:rPr>
          <w:lang w:bidi="he-IL"/>
        </w:rPr>
      </w:pPr>
      <w:r w:rsidRPr="0087165F">
        <w:rPr>
          <w:lang w:bidi="he-IL"/>
        </w:rPr>
        <w:t>Fig 4: HABs scare away Tourism …………………………………………………………………</w:t>
      </w:r>
      <w:r w:rsidR="005D3626" w:rsidRPr="0087165F">
        <w:rPr>
          <w:lang w:bidi="he-IL"/>
        </w:rPr>
        <w:t>…...</w:t>
      </w:r>
      <w:r w:rsidR="001E3CE9">
        <w:rPr>
          <w:lang w:bidi="he-IL"/>
        </w:rPr>
        <w:t>..</w:t>
      </w:r>
      <w:r w:rsidR="00432ADE">
        <w:rPr>
          <w:lang w:bidi="he-IL"/>
        </w:rPr>
        <w:t>..</w:t>
      </w:r>
      <w:r w:rsidRPr="0087165F">
        <w:rPr>
          <w:lang w:bidi="he-IL"/>
        </w:rPr>
        <w:t xml:space="preserve"> </w:t>
      </w:r>
      <w:r w:rsidR="001E3CE9">
        <w:rPr>
          <w:lang w:bidi="he-IL"/>
        </w:rPr>
        <w:t>-</w:t>
      </w:r>
      <w:r w:rsidR="00D840AD">
        <w:rPr>
          <w:lang w:bidi="he-IL"/>
        </w:rPr>
        <w:t>9</w:t>
      </w:r>
      <w:r w:rsidR="001E3CE9">
        <w:rPr>
          <w:lang w:bidi="he-IL"/>
        </w:rPr>
        <w:t>-</w:t>
      </w:r>
    </w:p>
    <w:p w14:paraId="33AEFD24" w14:textId="195A18C4" w:rsidR="005D3626" w:rsidRPr="0087165F" w:rsidRDefault="005D3626" w:rsidP="0088721F">
      <w:pPr>
        <w:spacing w:after="0" w:line="480" w:lineRule="auto"/>
        <w:jc w:val="left"/>
        <w:rPr>
          <w:rFonts w:eastAsia="Times New Roman" w:cs="Arial"/>
        </w:rPr>
      </w:pPr>
      <w:r w:rsidRPr="0087165F">
        <w:rPr>
          <w:rFonts w:eastAsia="Times New Roman" w:cs="Arial"/>
        </w:rPr>
        <w:t>Fig 5</w:t>
      </w:r>
      <w:r w:rsidR="00F76B13">
        <w:rPr>
          <w:rFonts w:eastAsia="Times New Roman" w:cs="Arial"/>
        </w:rPr>
        <w:t>:</w:t>
      </w:r>
      <w:r w:rsidRPr="0087165F">
        <w:rPr>
          <w:rFonts w:eastAsia="Times New Roman" w:cs="Arial"/>
        </w:rPr>
        <w:t xml:space="preserve"> Study area map show Winam (Kisumu Gulf) prone to HAB</w:t>
      </w:r>
      <w:r w:rsidR="0088721F" w:rsidRPr="0087165F">
        <w:rPr>
          <w:rFonts w:eastAsia="Times New Roman" w:cs="Arial"/>
        </w:rPr>
        <w:t>………</w:t>
      </w:r>
      <w:r w:rsidR="00F13B30">
        <w:rPr>
          <w:rFonts w:eastAsia="Times New Roman" w:cs="Arial"/>
        </w:rPr>
        <w:t>.</w:t>
      </w:r>
      <w:r w:rsidR="0087165F">
        <w:rPr>
          <w:rFonts w:eastAsia="Times New Roman" w:cs="Arial"/>
        </w:rPr>
        <w:t>..</w:t>
      </w:r>
      <w:r w:rsidR="0088721F" w:rsidRPr="0087165F">
        <w:rPr>
          <w:rFonts w:eastAsia="Times New Roman" w:cs="Arial"/>
        </w:rPr>
        <w:t>……</w:t>
      </w:r>
      <w:r w:rsidR="00974F0F">
        <w:rPr>
          <w:rFonts w:eastAsia="Times New Roman" w:cs="Arial"/>
        </w:rPr>
        <w:t>……</w:t>
      </w:r>
      <w:r w:rsidR="00392DC6">
        <w:rPr>
          <w:rFonts w:eastAsia="Times New Roman" w:cs="Arial"/>
        </w:rPr>
        <w:t>.</w:t>
      </w:r>
      <w:r w:rsidR="00974F0F">
        <w:rPr>
          <w:rFonts w:eastAsia="Times New Roman" w:cs="Arial"/>
        </w:rPr>
        <w:t xml:space="preserve"> -</w:t>
      </w:r>
      <w:r w:rsidR="0088721F" w:rsidRPr="0087165F">
        <w:rPr>
          <w:rFonts w:eastAsia="Times New Roman" w:cs="Arial"/>
        </w:rPr>
        <w:t>1</w:t>
      </w:r>
      <w:r w:rsidR="00D840AD">
        <w:rPr>
          <w:rFonts w:eastAsia="Times New Roman" w:cs="Arial"/>
        </w:rPr>
        <w:t>9</w:t>
      </w:r>
      <w:r w:rsidR="00974F0F">
        <w:rPr>
          <w:rFonts w:eastAsia="Times New Roman" w:cs="Arial"/>
        </w:rPr>
        <w:t>-</w:t>
      </w:r>
    </w:p>
    <w:p w14:paraId="6377B1B2" w14:textId="0ACFAF8D" w:rsidR="0088721F" w:rsidRDefault="0088721F" w:rsidP="0088721F">
      <w:pPr>
        <w:tabs>
          <w:tab w:val="left" w:pos="3600"/>
        </w:tabs>
        <w:spacing w:line="480" w:lineRule="auto"/>
        <w:rPr>
          <w:lang w:val="en-GB" w:bidi="he-IL"/>
        </w:rPr>
      </w:pPr>
      <w:r w:rsidRPr="0087165F">
        <w:rPr>
          <w:lang w:val="en-GB" w:bidi="he-IL"/>
        </w:rPr>
        <w:t>Fig 6: Overall Methodology Workflow for Objectives 1 and 2……………………….…</w:t>
      </w:r>
      <w:r w:rsidR="00ED6F9F">
        <w:rPr>
          <w:lang w:val="en-GB" w:bidi="he-IL"/>
        </w:rPr>
        <w:t>…</w:t>
      </w:r>
      <w:r w:rsidR="00392DC6">
        <w:rPr>
          <w:lang w:val="en-GB" w:bidi="he-IL"/>
        </w:rPr>
        <w:t>..</w:t>
      </w:r>
      <w:r w:rsidR="00ED6F9F">
        <w:rPr>
          <w:lang w:val="en-GB" w:bidi="he-IL"/>
        </w:rPr>
        <w:t>. -</w:t>
      </w:r>
      <w:r w:rsidR="00D840AD">
        <w:rPr>
          <w:lang w:val="en-GB" w:bidi="he-IL"/>
        </w:rPr>
        <w:t>2</w:t>
      </w:r>
      <w:r w:rsidRPr="0087165F">
        <w:rPr>
          <w:lang w:val="en-GB" w:bidi="he-IL"/>
        </w:rPr>
        <w:t>3</w:t>
      </w:r>
      <w:r w:rsidR="00ED6F9F">
        <w:rPr>
          <w:lang w:val="en-GB" w:bidi="he-IL"/>
        </w:rPr>
        <w:t>-</w:t>
      </w:r>
    </w:p>
    <w:p w14:paraId="600A32F9" w14:textId="0CA9D5D0" w:rsidR="00F93F04" w:rsidRDefault="00F93F04" w:rsidP="0088721F">
      <w:pPr>
        <w:tabs>
          <w:tab w:val="left" w:pos="3600"/>
        </w:tabs>
        <w:spacing w:line="480" w:lineRule="auto"/>
        <w:rPr>
          <w:lang w:val="en-GB" w:bidi="he-IL"/>
        </w:rPr>
      </w:pPr>
      <w:r w:rsidRPr="00F93F04">
        <w:rPr>
          <w:lang w:val="en-GB" w:bidi="he-IL"/>
        </w:rPr>
        <w:t xml:space="preserve">Fig 7: </w:t>
      </w:r>
      <w:r w:rsidR="00D840AD">
        <w:rPr>
          <w:lang w:val="en-GB" w:bidi="he-IL"/>
        </w:rPr>
        <w:t>Raspberry Pi Model 3B+ MCU</w:t>
      </w:r>
      <w:r w:rsidRPr="00F93F04">
        <w:rPr>
          <w:lang w:val="en-GB" w:bidi="he-IL"/>
        </w:rPr>
        <w:t>………………………………………</w:t>
      </w:r>
      <w:r w:rsidR="00EB26F7">
        <w:rPr>
          <w:lang w:val="en-GB" w:bidi="he-IL"/>
        </w:rPr>
        <w:t>……</w:t>
      </w:r>
      <w:r w:rsidR="00D840AD">
        <w:rPr>
          <w:lang w:val="en-GB" w:bidi="he-IL"/>
        </w:rPr>
        <w:t>……………………….</w:t>
      </w:r>
      <w:r w:rsidR="00EB26F7">
        <w:rPr>
          <w:lang w:val="en-GB" w:bidi="he-IL"/>
        </w:rPr>
        <w:t xml:space="preserve">- </w:t>
      </w:r>
      <w:r w:rsidR="00D840AD">
        <w:rPr>
          <w:lang w:val="en-GB" w:bidi="he-IL"/>
        </w:rPr>
        <w:t xml:space="preserve">31 </w:t>
      </w:r>
      <w:r w:rsidR="00EB26F7">
        <w:rPr>
          <w:lang w:val="en-GB" w:bidi="he-IL"/>
        </w:rPr>
        <w:t>-</w:t>
      </w:r>
    </w:p>
    <w:p w14:paraId="4CD2ADDF" w14:textId="645B7A87" w:rsidR="00D75F3A" w:rsidRDefault="00D75F3A" w:rsidP="00D75F3A">
      <w:pPr>
        <w:tabs>
          <w:tab w:val="left" w:pos="3600"/>
        </w:tabs>
        <w:spacing w:line="480" w:lineRule="auto"/>
        <w:rPr>
          <w:lang w:val="en-GB" w:bidi="he-IL"/>
        </w:rPr>
      </w:pPr>
      <w:r w:rsidRPr="00F93F04">
        <w:rPr>
          <w:lang w:val="en-GB" w:bidi="he-IL"/>
        </w:rPr>
        <w:t xml:space="preserve">Fig </w:t>
      </w:r>
      <w:r w:rsidR="00B22A02">
        <w:rPr>
          <w:lang w:val="en-GB" w:bidi="he-IL"/>
        </w:rPr>
        <w:t>8</w:t>
      </w:r>
      <w:r w:rsidRPr="00F93F04">
        <w:rPr>
          <w:lang w:val="en-GB" w:bidi="he-IL"/>
        </w:rPr>
        <w:t xml:space="preserve">: </w:t>
      </w:r>
      <w:r w:rsidR="00B22A02">
        <w:rPr>
          <w:lang w:val="en-GB" w:bidi="he-IL"/>
        </w:rPr>
        <w:t>DHT11 LSAT Sensor</w:t>
      </w:r>
      <w:r w:rsidRPr="00F93F04">
        <w:rPr>
          <w:lang w:val="en-GB" w:bidi="he-IL"/>
        </w:rPr>
        <w:t>………………………………………</w:t>
      </w:r>
      <w:r>
        <w:rPr>
          <w:lang w:val="en-GB" w:bidi="he-IL"/>
        </w:rPr>
        <w:t>……</w:t>
      </w:r>
      <w:r w:rsidR="00B22A02">
        <w:rPr>
          <w:lang w:val="en-GB" w:bidi="he-IL"/>
        </w:rPr>
        <w:t>…………………………………..</w:t>
      </w:r>
      <w:r>
        <w:rPr>
          <w:lang w:val="en-GB" w:bidi="he-IL"/>
        </w:rPr>
        <w:t>.</w:t>
      </w:r>
      <w:r w:rsidRPr="00F93F04">
        <w:rPr>
          <w:lang w:val="en-GB" w:bidi="he-IL"/>
        </w:rPr>
        <w:t xml:space="preserve"> </w:t>
      </w:r>
      <w:r>
        <w:rPr>
          <w:lang w:val="en-GB" w:bidi="he-IL"/>
        </w:rPr>
        <w:t xml:space="preserve">- </w:t>
      </w:r>
      <w:r w:rsidR="00B22A02">
        <w:rPr>
          <w:lang w:val="en-GB" w:bidi="he-IL"/>
        </w:rPr>
        <w:t xml:space="preserve">33 </w:t>
      </w:r>
      <w:r>
        <w:rPr>
          <w:lang w:val="en-GB" w:bidi="he-IL"/>
        </w:rPr>
        <w:t>-</w:t>
      </w:r>
    </w:p>
    <w:p w14:paraId="4965232C" w14:textId="75E51296" w:rsidR="00D75F3A" w:rsidRDefault="00D75F3A" w:rsidP="00D75F3A">
      <w:pPr>
        <w:tabs>
          <w:tab w:val="left" w:pos="3600"/>
        </w:tabs>
        <w:spacing w:line="480" w:lineRule="auto"/>
        <w:rPr>
          <w:lang w:val="en-GB" w:bidi="he-IL"/>
        </w:rPr>
      </w:pPr>
      <w:r w:rsidRPr="00F93F04">
        <w:rPr>
          <w:lang w:val="en-GB" w:bidi="he-IL"/>
        </w:rPr>
        <w:t xml:space="preserve">Fig </w:t>
      </w:r>
      <w:r w:rsidR="00B22A02">
        <w:rPr>
          <w:lang w:val="en-GB" w:bidi="he-IL"/>
        </w:rPr>
        <w:t>9</w:t>
      </w:r>
      <w:r w:rsidRPr="00F93F04">
        <w:rPr>
          <w:lang w:val="en-GB" w:bidi="he-IL"/>
        </w:rPr>
        <w:t xml:space="preserve">: </w:t>
      </w:r>
      <w:r w:rsidR="00B22A02">
        <w:t>The Neo-6M GPS Sensor Module</w:t>
      </w:r>
      <w:r w:rsidRPr="00F93F04">
        <w:rPr>
          <w:lang w:val="en-GB" w:bidi="he-IL"/>
        </w:rPr>
        <w:t>………………………………………</w:t>
      </w:r>
      <w:r w:rsidR="00B22A02">
        <w:rPr>
          <w:lang w:val="en-GB" w:bidi="he-IL"/>
        </w:rPr>
        <w:t>………………..</w:t>
      </w:r>
      <w:r>
        <w:rPr>
          <w:lang w:val="en-GB" w:bidi="he-IL"/>
        </w:rPr>
        <w:t>…….</w:t>
      </w:r>
      <w:r w:rsidRPr="00F93F04">
        <w:rPr>
          <w:lang w:val="en-GB" w:bidi="he-IL"/>
        </w:rPr>
        <w:t xml:space="preserve"> </w:t>
      </w:r>
      <w:r>
        <w:rPr>
          <w:lang w:val="en-GB" w:bidi="he-IL"/>
        </w:rPr>
        <w:t xml:space="preserve">- </w:t>
      </w:r>
      <w:r w:rsidR="00B22A02">
        <w:rPr>
          <w:lang w:val="en-GB" w:bidi="he-IL"/>
        </w:rPr>
        <w:t>3</w:t>
      </w:r>
      <w:r w:rsidRPr="00F93F04">
        <w:rPr>
          <w:lang w:val="en-GB" w:bidi="he-IL"/>
        </w:rPr>
        <w:t>4</w:t>
      </w:r>
      <w:r>
        <w:rPr>
          <w:lang w:val="en-GB" w:bidi="he-IL"/>
        </w:rPr>
        <w:t>-</w:t>
      </w:r>
    </w:p>
    <w:p w14:paraId="48031CAF" w14:textId="4DEB7139" w:rsidR="00D75F3A" w:rsidRDefault="00D75F3A" w:rsidP="00D75F3A">
      <w:pPr>
        <w:tabs>
          <w:tab w:val="left" w:pos="3600"/>
        </w:tabs>
        <w:spacing w:line="480" w:lineRule="auto"/>
        <w:rPr>
          <w:lang w:val="en-GB" w:bidi="he-IL"/>
        </w:rPr>
      </w:pPr>
      <w:r w:rsidRPr="00F93F04">
        <w:rPr>
          <w:lang w:val="en-GB" w:bidi="he-IL"/>
        </w:rPr>
        <w:t xml:space="preserve">Fig </w:t>
      </w:r>
      <w:r w:rsidR="00B22A02">
        <w:rPr>
          <w:lang w:val="en-GB" w:bidi="he-IL"/>
        </w:rPr>
        <w:t>1</w:t>
      </w:r>
      <w:r w:rsidR="00CD0EE5">
        <w:rPr>
          <w:lang w:val="en-GB" w:bidi="he-IL"/>
        </w:rPr>
        <w:t>0</w:t>
      </w:r>
      <w:r w:rsidRPr="00F93F04">
        <w:rPr>
          <w:lang w:val="en-GB" w:bidi="he-IL"/>
        </w:rPr>
        <w:t xml:space="preserve">: Overall Methodology Workflow for </w:t>
      </w:r>
      <w:r w:rsidR="00B22A02">
        <w:rPr>
          <w:lang w:val="en-GB" w:bidi="he-IL"/>
        </w:rPr>
        <w:t>IoT System</w:t>
      </w:r>
      <w:r w:rsidRPr="00F93F04">
        <w:rPr>
          <w:lang w:val="en-GB" w:bidi="he-IL"/>
        </w:rPr>
        <w:t>………………………………</w:t>
      </w:r>
      <w:r>
        <w:rPr>
          <w:lang w:val="en-GB" w:bidi="he-IL"/>
        </w:rPr>
        <w:t>……</w:t>
      </w:r>
      <w:r w:rsidR="00B22A02">
        <w:rPr>
          <w:lang w:val="en-GB" w:bidi="he-IL"/>
        </w:rPr>
        <w:t>.</w:t>
      </w:r>
      <w:r>
        <w:rPr>
          <w:lang w:val="en-GB" w:bidi="he-IL"/>
        </w:rPr>
        <w:t>.</w:t>
      </w:r>
      <w:r w:rsidRPr="00F93F04">
        <w:rPr>
          <w:lang w:val="en-GB" w:bidi="he-IL"/>
        </w:rPr>
        <w:t xml:space="preserve"> </w:t>
      </w:r>
      <w:r>
        <w:rPr>
          <w:lang w:val="en-GB" w:bidi="he-IL"/>
        </w:rPr>
        <w:t xml:space="preserve">- </w:t>
      </w:r>
      <w:r w:rsidR="00B22A02">
        <w:rPr>
          <w:lang w:val="en-GB" w:bidi="he-IL"/>
        </w:rPr>
        <w:t xml:space="preserve">35 </w:t>
      </w:r>
      <w:r>
        <w:rPr>
          <w:lang w:val="en-GB" w:bidi="he-IL"/>
        </w:rPr>
        <w:t>-</w:t>
      </w:r>
    </w:p>
    <w:p w14:paraId="3A704D47" w14:textId="05F83B67" w:rsidR="00D75F3A" w:rsidRDefault="00D75F3A" w:rsidP="00D75F3A">
      <w:pPr>
        <w:tabs>
          <w:tab w:val="left" w:pos="3600"/>
        </w:tabs>
        <w:spacing w:line="480" w:lineRule="auto"/>
        <w:rPr>
          <w:lang w:val="en-GB" w:bidi="he-IL"/>
        </w:rPr>
      </w:pPr>
      <w:r w:rsidRPr="00F93F04">
        <w:rPr>
          <w:lang w:val="en-GB" w:bidi="he-IL"/>
        </w:rPr>
        <w:t xml:space="preserve">Fig </w:t>
      </w:r>
      <w:r w:rsidR="00CD0EE5">
        <w:rPr>
          <w:lang w:val="en-GB" w:bidi="he-IL"/>
        </w:rPr>
        <w:t>11 &amp; 12</w:t>
      </w:r>
      <w:r w:rsidRPr="00F93F04">
        <w:rPr>
          <w:lang w:val="en-GB" w:bidi="he-IL"/>
        </w:rPr>
        <w:t xml:space="preserve">: </w:t>
      </w:r>
      <w:r w:rsidR="00CD0EE5">
        <w:t>HAB concentration, 2015</w:t>
      </w:r>
      <w:r w:rsidR="00CD0EE5" w:rsidRPr="00F93F04">
        <w:rPr>
          <w:lang w:val="en-GB" w:bidi="he-IL"/>
        </w:rPr>
        <w:t xml:space="preserve"> </w:t>
      </w:r>
      <w:r w:rsidR="00CD0EE5">
        <w:rPr>
          <w:lang w:val="en-GB" w:bidi="he-IL"/>
        </w:rPr>
        <w:t>&amp; 2016</w:t>
      </w:r>
      <w:r w:rsidRPr="00F93F04">
        <w:rPr>
          <w:lang w:val="en-GB" w:bidi="he-IL"/>
        </w:rPr>
        <w:t>………………………………………</w:t>
      </w:r>
      <w:r w:rsidR="00CD0EE5">
        <w:rPr>
          <w:lang w:val="en-GB" w:bidi="he-IL"/>
        </w:rPr>
        <w:t>……..</w:t>
      </w:r>
      <w:r>
        <w:rPr>
          <w:lang w:val="en-GB" w:bidi="he-IL"/>
        </w:rPr>
        <w:t>…….</w:t>
      </w:r>
      <w:r w:rsidRPr="00F93F04">
        <w:rPr>
          <w:lang w:val="en-GB" w:bidi="he-IL"/>
        </w:rPr>
        <w:t xml:space="preserve"> </w:t>
      </w:r>
      <w:r>
        <w:rPr>
          <w:lang w:val="en-GB" w:bidi="he-IL"/>
        </w:rPr>
        <w:t xml:space="preserve">- </w:t>
      </w:r>
      <w:r w:rsidR="00CD0EE5">
        <w:rPr>
          <w:lang w:val="en-GB" w:bidi="he-IL"/>
        </w:rPr>
        <w:t>36</w:t>
      </w:r>
      <w:r>
        <w:rPr>
          <w:lang w:val="en-GB" w:bidi="he-IL"/>
        </w:rPr>
        <w:t>-</w:t>
      </w:r>
    </w:p>
    <w:p w14:paraId="01515F42" w14:textId="0BF53583" w:rsidR="00D75F3A" w:rsidRDefault="00747227" w:rsidP="00D75F3A">
      <w:pPr>
        <w:tabs>
          <w:tab w:val="left" w:pos="3600"/>
        </w:tabs>
        <w:spacing w:line="480" w:lineRule="auto"/>
        <w:rPr>
          <w:lang w:val="en-GB" w:bidi="he-IL"/>
        </w:rPr>
      </w:pPr>
      <w:r w:rsidRPr="00F93F04">
        <w:rPr>
          <w:lang w:val="en-GB" w:bidi="he-IL"/>
        </w:rPr>
        <w:t xml:space="preserve">Fig </w:t>
      </w:r>
      <w:r>
        <w:rPr>
          <w:lang w:val="en-GB" w:bidi="he-IL"/>
        </w:rPr>
        <w:t>1</w:t>
      </w:r>
      <w:r w:rsidR="004B34B5">
        <w:rPr>
          <w:lang w:val="en-GB" w:bidi="he-IL"/>
        </w:rPr>
        <w:t>3</w:t>
      </w:r>
      <w:r>
        <w:rPr>
          <w:lang w:val="en-GB" w:bidi="he-IL"/>
        </w:rPr>
        <w:t xml:space="preserve"> &amp; 1</w:t>
      </w:r>
      <w:r w:rsidR="004B34B5">
        <w:rPr>
          <w:lang w:val="en-GB" w:bidi="he-IL"/>
        </w:rPr>
        <w:t>4</w:t>
      </w:r>
      <w:r w:rsidRPr="00F93F04">
        <w:rPr>
          <w:lang w:val="en-GB" w:bidi="he-IL"/>
        </w:rPr>
        <w:t xml:space="preserve">: </w:t>
      </w:r>
      <w:r>
        <w:t>HAB concentration, 201</w:t>
      </w:r>
      <w:r w:rsidR="004B34B5">
        <w:t>7</w:t>
      </w:r>
      <w:r w:rsidRPr="00F93F04">
        <w:rPr>
          <w:lang w:val="en-GB" w:bidi="he-IL"/>
        </w:rPr>
        <w:t xml:space="preserve"> </w:t>
      </w:r>
      <w:r>
        <w:rPr>
          <w:lang w:val="en-GB" w:bidi="he-IL"/>
        </w:rPr>
        <w:t>&amp; 201</w:t>
      </w:r>
      <w:r w:rsidR="004B34B5">
        <w:rPr>
          <w:lang w:val="en-GB" w:bidi="he-IL"/>
        </w:rPr>
        <w:t>8</w:t>
      </w:r>
      <w:r w:rsidRPr="00F93F04">
        <w:rPr>
          <w:lang w:val="en-GB" w:bidi="he-IL"/>
        </w:rPr>
        <w:t>………………………………………</w:t>
      </w:r>
      <w:r>
        <w:rPr>
          <w:lang w:val="en-GB" w:bidi="he-IL"/>
        </w:rPr>
        <w:t>……..…….</w:t>
      </w:r>
      <w:r w:rsidRPr="00F93F04">
        <w:rPr>
          <w:lang w:val="en-GB" w:bidi="he-IL"/>
        </w:rPr>
        <w:t xml:space="preserve"> </w:t>
      </w:r>
      <w:r>
        <w:rPr>
          <w:lang w:val="en-GB" w:bidi="he-IL"/>
        </w:rPr>
        <w:t>- 3</w:t>
      </w:r>
      <w:r w:rsidR="004B34B5">
        <w:rPr>
          <w:lang w:val="en-GB" w:bidi="he-IL"/>
        </w:rPr>
        <w:t>7</w:t>
      </w:r>
      <w:r>
        <w:rPr>
          <w:lang w:val="en-GB" w:bidi="he-IL"/>
        </w:rPr>
        <w:t>-</w:t>
      </w:r>
    </w:p>
    <w:p w14:paraId="3BC5BCCF" w14:textId="11D0E27B" w:rsidR="004B34B5" w:rsidRDefault="004B34B5" w:rsidP="004B34B5">
      <w:pPr>
        <w:tabs>
          <w:tab w:val="left" w:pos="3600"/>
        </w:tabs>
        <w:spacing w:line="480" w:lineRule="auto"/>
        <w:rPr>
          <w:lang w:val="en-GB" w:bidi="he-IL"/>
        </w:rPr>
      </w:pPr>
      <w:r w:rsidRPr="00F93F04">
        <w:rPr>
          <w:lang w:val="en-GB" w:bidi="he-IL"/>
        </w:rPr>
        <w:t xml:space="preserve">Fig </w:t>
      </w:r>
      <w:r>
        <w:rPr>
          <w:lang w:val="en-GB" w:bidi="he-IL"/>
        </w:rPr>
        <w:t>1</w:t>
      </w:r>
      <w:r>
        <w:rPr>
          <w:lang w:val="en-GB" w:bidi="he-IL"/>
        </w:rPr>
        <w:t>5</w:t>
      </w:r>
      <w:r>
        <w:rPr>
          <w:lang w:val="en-GB" w:bidi="he-IL"/>
        </w:rPr>
        <w:t xml:space="preserve"> &amp; 1</w:t>
      </w:r>
      <w:r>
        <w:rPr>
          <w:lang w:val="en-GB" w:bidi="he-IL"/>
        </w:rPr>
        <w:t>6</w:t>
      </w:r>
      <w:r w:rsidRPr="00F93F04">
        <w:rPr>
          <w:lang w:val="en-GB" w:bidi="he-IL"/>
        </w:rPr>
        <w:t xml:space="preserve">: </w:t>
      </w:r>
      <w:r>
        <w:t>HAB concentration, 201</w:t>
      </w:r>
      <w:r>
        <w:t>9</w:t>
      </w:r>
      <w:r w:rsidRPr="00F93F04">
        <w:rPr>
          <w:lang w:val="en-GB" w:bidi="he-IL"/>
        </w:rPr>
        <w:t xml:space="preserve"> </w:t>
      </w:r>
      <w:r>
        <w:rPr>
          <w:lang w:val="en-GB" w:bidi="he-IL"/>
        </w:rPr>
        <w:t>&amp; 20</w:t>
      </w:r>
      <w:r>
        <w:rPr>
          <w:lang w:val="en-GB" w:bidi="he-IL"/>
        </w:rPr>
        <w:t>20</w:t>
      </w:r>
      <w:r w:rsidRPr="00F93F04">
        <w:rPr>
          <w:lang w:val="en-GB" w:bidi="he-IL"/>
        </w:rPr>
        <w:t>………………………………………</w:t>
      </w:r>
      <w:r>
        <w:rPr>
          <w:lang w:val="en-GB" w:bidi="he-IL"/>
        </w:rPr>
        <w:t>……..…….</w:t>
      </w:r>
      <w:r w:rsidRPr="00F93F04">
        <w:rPr>
          <w:lang w:val="en-GB" w:bidi="he-IL"/>
        </w:rPr>
        <w:t xml:space="preserve"> </w:t>
      </w:r>
      <w:r>
        <w:rPr>
          <w:lang w:val="en-GB" w:bidi="he-IL"/>
        </w:rPr>
        <w:t>- 36-</w:t>
      </w:r>
    </w:p>
    <w:p w14:paraId="2BE932FB" w14:textId="30E76AC7" w:rsidR="004B34B5" w:rsidRDefault="004B34B5" w:rsidP="004B34B5">
      <w:pPr>
        <w:tabs>
          <w:tab w:val="left" w:pos="3600"/>
        </w:tabs>
        <w:spacing w:line="480" w:lineRule="auto"/>
        <w:rPr>
          <w:lang w:val="en-GB" w:bidi="he-IL"/>
        </w:rPr>
      </w:pPr>
      <w:r w:rsidRPr="00F93F04">
        <w:rPr>
          <w:lang w:val="en-GB" w:bidi="he-IL"/>
        </w:rPr>
        <w:t xml:space="preserve">Fig </w:t>
      </w:r>
      <w:r>
        <w:rPr>
          <w:lang w:val="en-GB" w:bidi="he-IL"/>
        </w:rPr>
        <w:t>1</w:t>
      </w:r>
      <w:r w:rsidR="00D758C7">
        <w:rPr>
          <w:lang w:val="en-GB" w:bidi="he-IL"/>
        </w:rPr>
        <w:t>7</w:t>
      </w:r>
      <w:r>
        <w:rPr>
          <w:lang w:val="en-GB" w:bidi="he-IL"/>
        </w:rPr>
        <w:t xml:space="preserve"> &amp; 1</w:t>
      </w:r>
      <w:r w:rsidR="00D758C7">
        <w:rPr>
          <w:lang w:val="en-GB" w:bidi="he-IL"/>
        </w:rPr>
        <w:t>8</w:t>
      </w:r>
      <w:r w:rsidRPr="00F93F04">
        <w:rPr>
          <w:lang w:val="en-GB" w:bidi="he-IL"/>
        </w:rPr>
        <w:t xml:space="preserve">: </w:t>
      </w:r>
      <w:r w:rsidR="001A4449">
        <w:t xml:space="preserve">Scatter plots of correlation of </w:t>
      </w:r>
      <w:r w:rsidR="00AB5A96">
        <w:t>2</w:t>
      </w:r>
      <w:r w:rsidR="001A4449">
        <w:t>015 and 2016.</w:t>
      </w:r>
      <w:r w:rsidRPr="00F93F04">
        <w:rPr>
          <w:lang w:val="en-GB" w:bidi="he-IL"/>
        </w:rPr>
        <w:t>………………………</w:t>
      </w:r>
      <w:r w:rsidR="00AB5A96">
        <w:rPr>
          <w:lang w:val="en-GB" w:bidi="he-IL"/>
        </w:rPr>
        <w:t>.</w:t>
      </w:r>
      <w:r w:rsidRPr="00F93F04">
        <w:rPr>
          <w:lang w:val="en-GB" w:bidi="he-IL"/>
        </w:rPr>
        <w:t>……</w:t>
      </w:r>
      <w:r>
        <w:rPr>
          <w:lang w:val="en-GB" w:bidi="he-IL"/>
        </w:rPr>
        <w:t>.</w:t>
      </w:r>
      <w:r w:rsidRPr="00F93F04">
        <w:rPr>
          <w:lang w:val="en-GB" w:bidi="he-IL"/>
        </w:rPr>
        <w:t xml:space="preserve"> </w:t>
      </w:r>
      <w:r>
        <w:rPr>
          <w:lang w:val="en-GB" w:bidi="he-IL"/>
        </w:rPr>
        <w:t>- 3</w:t>
      </w:r>
      <w:r w:rsidR="00453146">
        <w:rPr>
          <w:lang w:val="en-GB" w:bidi="he-IL"/>
        </w:rPr>
        <w:t xml:space="preserve">9 </w:t>
      </w:r>
      <w:r>
        <w:rPr>
          <w:lang w:val="en-GB" w:bidi="he-IL"/>
        </w:rPr>
        <w:t>-</w:t>
      </w:r>
    </w:p>
    <w:p w14:paraId="1FDE7044" w14:textId="6D770417" w:rsidR="00453146" w:rsidRDefault="00453146" w:rsidP="00453146">
      <w:pPr>
        <w:tabs>
          <w:tab w:val="left" w:pos="3600"/>
        </w:tabs>
        <w:spacing w:line="480" w:lineRule="auto"/>
        <w:rPr>
          <w:lang w:val="en-GB" w:bidi="he-IL"/>
        </w:rPr>
      </w:pPr>
      <w:r w:rsidRPr="00F93F04">
        <w:rPr>
          <w:lang w:val="en-GB" w:bidi="he-IL"/>
        </w:rPr>
        <w:t xml:space="preserve">Fig </w:t>
      </w:r>
      <w:r>
        <w:rPr>
          <w:lang w:val="en-GB" w:bidi="he-IL"/>
        </w:rPr>
        <w:t>1</w:t>
      </w:r>
      <w:r>
        <w:rPr>
          <w:lang w:val="en-GB" w:bidi="he-IL"/>
        </w:rPr>
        <w:t>9</w:t>
      </w:r>
      <w:r>
        <w:rPr>
          <w:lang w:val="en-GB" w:bidi="he-IL"/>
        </w:rPr>
        <w:t xml:space="preserve"> &amp; </w:t>
      </w:r>
      <w:r>
        <w:rPr>
          <w:lang w:val="en-GB" w:bidi="he-IL"/>
        </w:rPr>
        <w:t>20</w:t>
      </w:r>
      <w:r w:rsidRPr="00F93F04">
        <w:rPr>
          <w:lang w:val="en-GB" w:bidi="he-IL"/>
        </w:rPr>
        <w:t xml:space="preserve">: </w:t>
      </w:r>
      <w:r>
        <w:t>Scatter plots of correlation of 201</w:t>
      </w:r>
      <w:r>
        <w:t>7</w:t>
      </w:r>
      <w:r>
        <w:t xml:space="preserve"> and 201</w:t>
      </w:r>
      <w:r>
        <w:t>8</w:t>
      </w:r>
      <w:r>
        <w:t>.</w:t>
      </w:r>
      <w:r w:rsidRPr="00F93F04">
        <w:rPr>
          <w:lang w:val="en-GB" w:bidi="he-IL"/>
        </w:rPr>
        <w:t>………………………</w:t>
      </w:r>
      <w:r>
        <w:rPr>
          <w:lang w:val="en-GB" w:bidi="he-IL"/>
        </w:rPr>
        <w:t>.</w:t>
      </w:r>
      <w:r w:rsidRPr="00F93F04">
        <w:rPr>
          <w:lang w:val="en-GB" w:bidi="he-IL"/>
        </w:rPr>
        <w:t>……</w:t>
      </w:r>
      <w:r>
        <w:rPr>
          <w:lang w:val="en-GB" w:bidi="he-IL"/>
        </w:rPr>
        <w:t>.</w:t>
      </w:r>
      <w:r w:rsidRPr="00F93F04">
        <w:rPr>
          <w:lang w:val="en-GB" w:bidi="he-IL"/>
        </w:rPr>
        <w:t xml:space="preserve"> </w:t>
      </w:r>
      <w:r>
        <w:rPr>
          <w:lang w:val="en-GB" w:bidi="he-IL"/>
        </w:rPr>
        <w:t xml:space="preserve">- </w:t>
      </w:r>
      <w:r>
        <w:rPr>
          <w:lang w:val="en-GB" w:bidi="he-IL"/>
        </w:rPr>
        <w:t>40</w:t>
      </w:r>
      <w:r>
        <w:rPr>
          <w:lang w:val="en-GB" w:bidi="he-IL"/>
        </w:rPr>
        <w:t xml:space="preserve"> -</w:t>
      </w:r>
    </w:p>
    <w:p w14:paraId="3385965A" w14:textId="0CD927B0" w:rsidR="00453146" w:rsidRDefault="00453146" w:rsidP="00453146">
      <w:pPr>
        <w:tabs>
          <w:tab w:val="left" w:pos="3600"/>
        </w:tabs>
        <w:spacing w:line="480" w:lineRule="auto"/>
        <w:rPr>
          <w:lang w:val="en-GB" w:bidi="he-IL"/>
        </w:rPr>
      </w:pPr>
      <w:r w:rsidRPr="00F93F04">
        <w:rPr>
          <w:lang w:val="en-GB" w:bidi="he-IL"/>
        </w:rPr>
        <w:t xml:space="preserve">Fig </w:t>
      </w:r>
      <w:r>
        <w:rPr>
          <w:lang w:val="en-GB" w:bidi="he-IL"/>
        </w:rPr>
        <w:t>21</w:t>
      </w:r>
      <w:r>
        <w:rPr>
          <w:lang w:val="en-GB" w:bidi="he-IL"/>
        </w:rPr>
        <w:t xml:space="preserve"> &amp; </w:t>
      </w:r>
      <w:r>
        <w:rPr>
          <w:lang w:val="en-GB" w:bidi="he-IL"/>
        </w:rPr>
        <w:t>22</w:t>
      </w:r>
      <w:r w:rsidRPr="00F93F04">
        <w:rPr>
          <w:lang w:val="en-GB" w:bidi="he-IL"/>
        </w:rPr>
        <w:t xml:space="preserve">: </w:t>
      </w:r>
      <w:r>
        <w:t>Scatter plots of correlation of 20</w:t>
      </w:r>
      <w:r>
        <w:t>19</w:t>
      </w:r>
      <w:r>
        <w:t xml:space="preserve"> and 20</w:t>
      </w:r>
      <w:r>
        <w:t>20</w:t>
      </w:r>
      <w:r>
        <w:t>.</w:t>
      </w:r>
      <w:r w:rsidRPr="00F93F04">
        <w:rPr>
          <w:lang w:val="en-GB" w:bidi="he-IL"/>
        </w:rPr>
        <w:t>………………………</w:t>
      </w:r>
      <w:r>
        <w:rPr>
          <w:lang w:val="en-GB" w:bidi="he-IL"/>
        </w:rPr>
        <w:t>.</w:t>
      </w:r>
      <w:r w:rsidRPr="00F93F04">
        <w:rPr>
          <w:lang w:val="en-GB" w:bidi="he-IL"/>
        </w:rPr>
        <w:t>……</w:t>
      </w:r>
      <w:r>
        <w:rPr>
          <w:lang w:val="en-GB" w:bidi="he-IL"/>
        </w:rPr>
        <w:t>.</w:t>
      </w:r>
      <w:r w:rsidRPr="00F93F04">
        <w:rPr>
          <w:lang w:val="en-GB" w:bidi="he-IL"/>
        </w:rPr>
        <w:t xml:space="preserve"> </w:t>
      </w:r>
      <w:r>
        <w:rPr>
          <w:lang w:val="en-GB" w:bidi="he-IL"/>
        </w:rPr>
        <w:t xml:space="preserve">- </w:t>
      </w:r>
      <w:r>
        <w:rPr>
          <w:lang w:val="en-GB" w:bidi="he-IL"/>
        </w:rPr>
        <w:t>41</w:t>
      </w:r>
      <w:r>
        <w:rPr>
          <w:lang w:val="en-GB" w:bidi="he-IL"/>
        </w:rPr>
        <w:t xml:space="preserve"> -</w:t>
      </w:r>
    </w:p>
    <w:p w14:paraId="5C10B129" w14:textId="5A940593" w:rsidR="00453146" w:rsidRDefault="00453146" w:rsidP="00453146">
      <w:pPr>
        <w:tabs>
          <w:tab w:val="left" w:pos="3600"/>
        </w:tabs>
        <w:spacing w:line="480" w:lineRule="auto"/>
        <w:rPr>
          <w:lang w:val="en-GB" w:bidi="he-IL"/>
        </w:rPr>
      </w:pPr>
      <w:r w:rsidRPr="00F93F04">
        <w:rPr>
          <w:lang w:val="en-GB" w:bidi="he-IL"/>
        </w:rPr>
        <w:t xml:space="preserve">Fig </w:t>
      </w:r>
      <w:r w:rsidR="0048767E">
        <w:rPr>
          <w:lang w:val="en-GB" w:bidi="he-IL"/>
        </w:rPr>
        <w:t>23</w:t>
      </w:r>
      <w:r>
        <w:rPr>
          <w:lang w:val="en-GB" w:bidi="he-IL"/>
        </w:rPr>
        <w:t xml:space="preserve"> &amp; </w:t>
      </w:r>
      <w:r w:rsidR="0048767E">
        <w:rPr>
          <w:lang w:val="en-GB" w:bidi="he-IL"/>
        </w:rPr>
        <w:t>24</w:t>
      </w:r>
      <w:r w:rsidRPr="00F93F04">
        <w:rPr>
          <w:lang w:val="en-GB" w:bidi="he-IL"/>
        </w:rPr>
        <w:t xml:space="preserve">: </w:t>
      </w:r>
      <w:r>
        <w:t>LSAT</w:t>
      </w:r>
      <w:r>
        <w:t xml:space="preserve"> concentration, 2015</w:t>
      </w:r>
      <w:r w:rsidRPr="00F93F04">
        <w:rPr>
          <w:lang w:val="en-GB" w:bidi="he-IL"/>
        </w:rPr>
        <w:t xml:space="preserve"> </w:t>
      </w:r>
      <w:r>
        <w:rPr>
          <w:lang w:val="en-GB" w:bidi="he-IL"/>
        </w:rPr>
        <w:t>&amp; 2016</w:t>
      </w:r>
      <w:r w:rsidRPr="00F93F04">
        <w:rPr>
          <w:lang w:val="en-GB" w:bidi="he-IL"/>
        </w:rPr>
        <w:t>……………………………………</w:t>
      </w:r>
      <w:r>
        <w:rPr>
          <w:lang w:val="en-GB" w:bidi="he-IL"/>
        </w:rPr>
        <w:t>……..…….</w:t>
      </w:r>
      <w:r w:rsidRPr="00F93F04">
        <w:rPr>
          <w:lang w:val="en-GB" w:bidi="he-IL"/>
        </w:rPr>
        <w:t xml:space="preserve"> </w:t>
      </w:r>
      <w:r>
        <w:rPr>
          <w:lang w:val="en-GB" w:bidi="he-IL"/>
        </w:rPr>
        <w:t xml:space="preserve">- </w:t>
      </w:r>
      <w:r>
        <w:rPr>
          <w:lang w:val="en-GB" w:bidi="he-IL"/>
        </w:rPr>
        <w:t xml:space="preserve">42 </w:t>
      </w:r>
      <w:r>
        <w:rPr>
          <w:lang w:val="en-GB" w:bidi="he-IL"/>
        </w:rPr>
        <w:t>-</w:t>
      </w:r>
    </w:p>
    <w:p w14:paraId="07696A3C" w14:textId="0B4330CA" w:rsidR="00453146" w:rsidRDefault="00453146" w:rsidP="00453146">
      <w:pPr>
        <w:tabs>
          <w:tab w:val="left" w:pos="3600"/>
        </w:tabs>
        <w:spacing w:line="480" w:lineRule="auto"/>
        <w:rPr>
          <w:lang w:val="en-GB" w:bidi="he-IL"/>
        </w:rPr>
      </w:pPr>
      <w:r w:rsidRPr="00F93F04">
        <w:rPr>
          <w:lang w:val="en-GB" w:bidi="he-IL"/>
        </w:rPr>
        <w:t xml:space="preserve">Fig </w:t>
      </w:r>
      <w:r w:rsidR="0048767E">
        <w:rPr>
          <w:lang w:val="en-GB" w:bidi="he-IL"/>
        </w:rPr>
        <w:t>25</w:t>
      </w:r>
      <w:r>
        <w:rPr>
          <w:lang w:val="en-GB" w:bidi="he-IL"/>
        </w:rPr>
        <w:t xml:space="preserve"> &amp; </w:t>
      </w:r>
      <w:r w:rsidR="0048767E">
        <w:rPr>
          <w:lang w:val="en-GB" w:bidi="he-IL"/>
        </w:rPr>
        <w:t>26</w:t>
      </w:r>
      <w:r w:rsidRPr="00F93F04">
        <w:rPr>
          <w:lang w:val="en-GB" w:bidi="he-IL"/>
        </w:rPr>
        <w:t xml:space="preserve">: </w:t>
      </w:r>
      <w:r>
        <w:t>LSAT</w:t>
      </w:r>
      <w:r>
        <w:t xml:space="preserve"> concentration, 2017</w:t>
      </w:r>
      <w:r w:rsidRPr="00F93F04">
        <w:rPr>
          <w:lang w:val="en-GB" w:bidi="he-IL"/>
        </w:rPr>
        <w:t xml:space="preserve"> </w:t>
      </w:r>
      <w:r>
        <w:rPr>
          <w:lang w:val="en-GB" w:bidi="he-IL"/>
        </w:rPr>
        <w:t>&amp; 2018</w:t>
      </w:r>
      <w:r w:rsidRPr="00F93F04">
        <w:rPr>
          <w:lang w:val="en-GB" w:bidi="he-IL"/>
        </w:rPr>
        <w:t>………………………………………</w:t>
      </w:r>
      <w:r>
        <w:rPr>
          <w:lang w:val="en-GB" w:bidi="he-IL"/>
        </w:rPr>
        <w:t>……..…</w:t>
      </w:r>
      <w:r w:rsidRPr="00F93F04">
        <w:rPr>
          <w:lang w:val="en-GB" w:bidi="he-IL"/>
        </w:rPr>
        <w:t xml:space="preserve"> </w:t>
      </w:r>
      <w:r>
        <w:rPr>
          <w:lang w:val="en-GB" w:bidi="he-IL"/>
        </w:rPr>
        <w:t xml:space="preserve">- </w:t>
      </w:r>
      <w:r w:rsidR="0084602A">
        <w:rPr>
          <w:lang w:val="en-GB" w:bidi="he-IL"/>
        </w:rPr>
        <w:t xml:space="preserve">43 </w:t>
      </w:r>
      <w:r>
        <w:rPr>
          <w:lang w:val="en-GB" w:bidi="he-IL"/>
        </w:rPr>
        <w:t>-</w:t>
      </w:r>
    </w:p>
    <w:p w14:paraId="721D2855" w14:textId="4C3D92D8" w:rsidR="00453146" w:rsidRDefault="00453146" w:rsidP="00453146">
      <w:pPr>
        <w:tabs>
          <w:tab w:val="left" w:pos="3600"/>
        </w:tabs>
        <w:spacing w:line="480" w:lineRule="auto"/>
        <w:rPr>
          <w:lang w:val="en-GB" w:bidi="he-IL"/>
        </w:rPr>
      </w:pPr>
      <w:r w:rsidRPr="00F93F04">
        <w:rPr>
          <w:lang w:val="en-GB" w:bidi="he-IL"/>
        </w:rPr>
        <w:t xml:space="preserve">Fig </w:t>
      </w:r>
      <w:r w:rsidR="0048767E">
        <w:rPr>
          <w:lang w:val="en-GB" w:bidi="he-IL"/>
        </w:rPr>
        <w:t>27</w:t>
      </w:r>
      <w:r>
        <w:rPr>
          <w:lang w:val="en-GB" w:bidi="he-IL"/>
        </w:rPr>
        <w:t xml:space="preserve"> &amp; </w:t>
      </w:r>
      <w:r w:rsidR="0048767E">
        <w:rPr>
          <w:lang w:val="en-GB" w:bidi="he-IL"/>
        </w:rPr>
        <w:t>28</w:t>
      </w:r>
      <w:r w:rsidRPr="00F93F04">
        <w:rPr>
          <w:lang w:val="en-GB" w:bidi="he-IL"/>
        </w:rPr>
        <w:t xml:space="preserve">: </w:t>
      </w:r>
      <w:r>
        <w:t>LSAT</w:t>
      </w:r>
      <w:r>
        <w:t xml:space="preserve"> concentration, 2019</w:t>
      </w:r>
      <w:r w:rsidRPr="00F93F04">
        <w:rPr>
          <w:lang w:val="en-GB" w:bidi="he-IL"/>
        </w:rPr>
        <w:t xml:space="preserve"> </w:t>
      </w:r>
      <w:r>
        <w:rPr>
          <w:lang w:val="en-GB" w:bidi="he-IL"/>
        </w:rPr>
        <w:t>&amp; 2020</w:t>
      </w:r>
      <w:r w:rsidRPr="00F93F04">
        <w:rPr>
          <w:lang w:val="en-GB" w:bidi="he-IL"/>
        </w:rPr>
        <w:t>………………………………………</w:t>
      </w:r>
      <w:r>
        <w:rPr>
          <w:lang w:val="en-GB" w:bidi="he-IL"/>
        </w:rPr>
        <w:t>……..…</w:t>
      </w:r>
      <w:r w:rsidRPr="00F93F04">
        <w:rPr>
          <w:lang w:val="en-GB" w:bidi="he-IL"/>
        </w:rPr>
        <w:t xml:space="preserve"> </w:t>
      </w:r>
      <w:r>
        <w:rPr>
          <w:lang w:val="en-GB" w:bidi="he-IL"/>
        </w:rPr>
        <w:t xml:space="preserve">- </w:t>
      </w:r>
      <w:r w:rsidR="0048767E">
        <w:rPr>
          <w:lang w:val="en-GB" w:bidi="he-IL"/>
        </w:rPr>
        <w:t xml:space="preserve">44 </w:t>
      </w:r>
      <w:r>
        <w:rPr>
          <w:lang w:val="en-GB" w:bidi="he-IL"/>
        </w:rPr>
        <w:t>-</w:t>
      </w:r>
    </w:p>
    <w:p w14:paraId="63A128FB" w14:textId="70FB8373" w:rsidR="00453146" w:rsidRDefault="00453146" w:rsidP="00453146">
      <w:pPr>
        <w:tabs>
          <w:tab w:val="left" w:pos="3600"/>
        </w:tabs>
        <w:spacing w:line="480" w:lineRule="auto"/>
        <w:rPr>
          <w:lang w:val="en-GB" w:bidi="he-IL"/>
        </w:rPr>
      </w:pPr>
      <w:r w:rsidRPr="00F93F04">
        <w:rPr>
          <w:lang w:val="en-GB" w:bidi="he-IL"/>
        </w:rPr>
        <w:lastRenderedPageBreak/>
        <w:t xml:space="preserve">Fig </w:t>
      </w:r>
      <w:r w:rsidR="0048767E">
        <w:rPr>
          <w:lang w:val="en-GB" w:bidi="he-IL"/>
        </w:rPr>
        <w:t>29</w:t>
      </w:r>
      <w:r>
        <w:rPr>
          <w:lang w:val="en-GB" w:bidi="he-IL"/>
        </w:rPr>
        <w:t xml:space="preserve"> &amp; </w:t>
      </w:r>
      <w:r w:rsidR="0048767E">
        <w:rPr>
          <w:lang w:val="en-GB" w:bidi="he-IL"/>
        </w:rPr>
        <w:t>30</w:t>
      </w:r>
      <w:r w:rsidRPr="00F93F04">
        <w:rPr>
          <w:lang w:val="en-GB" w:bidi="he-IL"/>
        </w:rPr>
        <w:t xml:space="preserve">: </w:t>
      </w:r>
      <w:r>
        <w:t>Scatter plots of correlation of 2015 and 2016.</w:t>
      </w:r>
      <w:r w:rsidRPr="00F93F04">
        <w:rPr>
          <w:lang w:val="en-GB" w:bidi="he-IL"/>
        </w:rPr>
        <w:t>………………………</w:t>
      </w:r>
      <w:r>
        <w:rPr>
          <w:lang w:val="en-GB" w:bidi="he-IL"/>
        </w:rPr>
        <w:t>.</w:t>
      </w:r>
      <w:r w:rsidRPr="00F93F04">
        <w:rPr>
          <w:lang w:val="en-GB" w:bidi="he-IL"/>
        </w:rPr>
        <w:t>……</w:t>
      </w:r>
      <w:r>
        <w:rPr>
          <w:lang w:val="en-GB" w:bidi="he-IL"/>
        </w:rPr>
        <w:t>.</w:t>
      </w:r>
      <w:r w:rsidRPr="00F93F04">
        <w:rPr>
          <w:lang w:val="en-GB" w:bidi="he-IL"/>
        </w:rPr>
        <w:t xml:space="preserve"> </w:t>
      </w:r>
      <w:r>
        <w:rPr>
          <w:lang w:val="en-GB" w:bidi="he-IL"/>
        </w:rPr>
        <w:t xml:space="preserve">- </w:t>
      </w:r>
      <w:r w:rsidR="0048767E">
        <w:rPr>
          <w:lang w:val="en-GB" w:bidi="he-IL"/>
        </w:rPr>
        <w:t>45</w:t>
      </w:r>
      <w:r>
        <w:rPr>
          <w:lang w:val="en-GB" w:bidi="he-IL"/>
        </w:rPr>
        <w:t xml:space="preserve"> -</w:t>
      </w:r>
    </w:p>
    <w:p w14:paraId="38AE18CC" w14:textId="51BA7E20" w:rsidR="00453146" w:rsidRDefault="00453146" w:rsidP="00453146">
      <w:pPr>
        <w:tabs>
          <w:tab w:val="left" w:pos="3600"/>
        </w:tabs>
        <w:spacing w:line="480" w:lineRule="auto"/>
        <w:rPr>
          <w:lang w:val="en-GB" w:bidi="he-IL"/>
        </w:rPr>
      </w:pPr>
      <w:r w:rsidRPr="00F93F04">
        <w:rPr>
          <w:lang w:val="en-GB" w:bidi="he-IL"/>
        </w:rPr>
        <w:t xml:space="preserve">Fig </w:t>
      </w:r>
      <w:r w:rsidR="0048767E">
        <w:rPr>
          <w:lang w:val="en-GB" w:bidi="he-IL"/>
        </w:rPr>
        <w:t>3</w:t>
      </w:r>
      <w:r>
        <w:rPr>
          <w:lang w:val="en-GB" w:bidi="he-IL"/>
        </w:rPr>
        <w:t xml:space="preserve">1 &amp; </w:t>
      </w:r>
      <w:r w:rsidR="0048767E">
        <w:rPr>
          <w:lang w:val="en-GB" w:bidi="he-IL"/>
        </w:rPr>
        <w:t>32</w:t>
      </w:r>
      <w:r w:rsidRPr="00F93F04">
        <w:rPr>
          <w:lang w:val="en-GB" w:bidi="he-IL"/>
        </w:rPr>
        <w:t xml:space="preserve">: </w:t>
      </w:r>
      <w:r>
        <w:t>Scatter plots of correlation of 2017 and 2018.</w:t>
      </w:r>
      <w:r w:rsidRPr="00F93F04">
        <w:rPr>
          <w:lang w:val="en-GB" w:bidi="he-IL"/>
        </w:rPr>
        <w:t>………………………</w:t>
      </w:r>
      <w:r>
        <w:rPr>
          <w:lang w:val="en-GB" w:bidi="he-IL"/>
        </w:rPr>
        <w:t>.</w:t>
      </w:r>
      <w:r w:rsidRPr="00F93F04">
        <w:rPr>
          <w:lang w:val="en-GB" w:bidi="he-IL"/>
        </w:rPr>
        <w:t>……</w:t>
      </w:r>
      <w:r>
        <w:rPr>
          <w:lang w:val="en-GB" w:bidi="he-IL"/>
        </w:rPr>
        <w:t>.</w:t>
      </w:r>
      <w:r w:rsidRPr="00F93F04">
        <w:rPr>
          <w:lang w:val="en-GB" w:bidi="he-IL"/>
        </w:rPr>
        <w:t xml:space="preserve"> </w:t>
      </w:r>
      <w:r>
        <w:rPr>
          <w:lang w:val="en-GB" w:bidi="he-IL"/>
        </w:rPr>
        <w:t xml:space="preserve">- </w:t>
      </w:r>
      <w:r w:rsidR="0048767E">
        <w:rPr>
          <w:lang w:val="en-GB" w:bidi="he-IL"/>
        </w:rPr>
        <w:t>46</w:t>
      </w:r>
      <w:r>
        <w:rPr>
          <w:lang w:val="en-GB" w:bidi="he-IL"/>
        </w:rPr>
        <w:t xml:space="preserve"> -</w:t>
      </w:r>
    </w:p>
    <w:p w14:paraId="09FA2E5E" w14:textId="027F6F54" w:rsidR="00453146" w:rsidRDefault="00453146" w:rsidP="00453146">
      <w:pPr>
        <w:tabs>
          <w:tab w:val="left" w:pos="3600"/>
        </w:tabs>
        <w:spacing w:line="480" w:lineRule="auto"/>
        <w:rPr>
          <w:lang w:val="en-GB" w:bidi="he-IL"/>
        </w:rPr>
      </w:pPr>
      <w:r w:rsidRPr="00F93F04">
        <w:rPr>
          <w:lang w:val="en-GB" w:bidi="he-IL"/>
        </w:rPr>
        <w:t xml:space="preserve">Fig </w:t>
      </w:r>
      <w:r w:rsidR="0048767E">
        <w:rPr>
          <w:lang w:val="en-GB" w:bidi="he-IL"/>
        </w:rPr>
        <w:t>33</w:t>
      </w:r>
      <w:r>
        <w:rPr>
          <w:lang w:val="en-GB" w:bidi="he-IL"/>
        </w:rPr>
        <w:t xml:space="preserve"> &amp; </w:t>
      </w:r>
      <w:r w:rsidR="0048767E">
        <w:rPr>
          <w:lang w:val="en-GB" w:bidi="he-IL"/>
        </w:rPr>
        <w:t>34</w:t>
      </w:r>
      <w:r w:rsidRPr="00F93F04">
        <w:rPr>
          <w:lang w:val="en-GB" w:bidi="he-IL"/>
        </w:rPr>
        <w:t xml:space="preserve">: </w:t>
      </w:r>
      <w:r>
        <w:t>Scatter plots of correlation of 2019 and 2020.</w:t>
      </w:r>
      <w:r w:rsidRPr="00F93F04">
        <w:rPr>
          <w:lang w:val="en-GB" w:bidi="he-IL"/>
        </w:rPr>
        <w:t>………………………</w:t>
      </w:r>
      <w:r>
        <w:rPr>
          <w:lang w:val="en-GB" w:bidi="he-IL"/>
        </w:rPr>
        <w:t>.</w:t>
      </w:r>
      <w:r w:rsidRPr="00F93F04">
        <w:rPr>
          <w:lang w:val="en-GB" w:bidi="he-IL"/>
        </w:rPr>
        <w:t>……</w:t>
      </w:r>
      <w:r>
        <w:rPr>
          <w:lang w:val="en-GB" w:bidi="he-IL"/>
        </w:rPr>
        <w:t>.</w:t>
      </w:r>
      <w:r w:rsidRPr="00F93F04">
        <w:rPr>
          <w:lang w:val="en-GB" w:bidi="he-IL"/>
        </w:rPr>
        <w:t xml:space="preserve"> </w:t>
      </w:r>
      <w:r>
        <w:rPr>
          <w:lang w:val="en-GB" w:bidi="he-IL"/>
        </w:rPr>
        <w:t>- 4</w:t>
      </w:r>
      <w:r w:rsidR="0048767E">
        <w:rPr>
          <w:lang w:val="en-GB" w:bidi="he-IL"/>
        </w:rPr>
        <w:t>7</w:t>
      </w:r>
      <w:r>
        <w:rPr>
          <w:lang w:val="en-GB" w:bidi="he-IL"/>
        </w:rPr>
        <w:t xml:space="preserve"> -</w:t>
      </w:r>
    </w:p>
    <w:p w14:paraId="47B893B2" w14:textId="512F3DA1" w:rsidR="007256B3" w:rsidRDefault="0048767E" w:rsidP="007256B3">
      <w:r>
        <w:t>Figure 35, 36 and 37 The text message UI when received by client/user</w:t>
      </w:r>
      <w:r>
        <w:t>………….- 49 -</w:t>
      </w:r>
    </w:p>
    <w:p w14:paraId="5D2ADE4D" w14:textId="6C1430A5" w:rsidR="00D105D5" w:rsidRDefault="0048767E" w:rsidP="0048767E">
      <w:r>
        <w:t>Figure 3</w:t>
      </w:r>
      <w:r w:rsidR="00D105D5">
        <w:t>8</w:t>
      </w:r>
      <w:r>
        <w:t>, 3</w:t>
      </w:r>
      <w:r w:rsidR="00D105D5">
        <w:t>9</w:t>
      </w:r>
      <w:r>
        <w:t xml:space="preserve"> and </w:t>
      </w:r>
      <w:r w:rsidR="00D105D5">
        <w:t>40:</w:t>
      </w:r>
      <w:r>
        <w:t xml:space="preserve"> </w:t>
      </w:r>
      <w:r w:rsidR="00D105D5">
        <w:t>Client/User viewing sensor</w:t>
      </w:r>
      <w:r w:rsidR="00D105D5">
        <w:t xml:space="preserve"> </w:t>
      </w:r>
      <w:r w:rsidR="00D105D5">
        <w:t>via Google Maps API</w:t>
      </w:r>
      <w:r w:rsidR="00D105D5">
        <w:t xml:space="preserve"> …………. - 50 - </w:t>
      </w:r>
    </w:p>
    <w:p w14:paraId="3F978E82" w14:textId="77777777" w:rsidR="007256B3" w:rsidRPr="007256B3" w:rsidRDefault="007256B3" w:rsidP="007256B3"/>
    <w:p w14:paraId="0C19F29A" w14:textId="77777777" w:rsidR="007256B3" w:rsidRPr="00BE1A2D" w:rsidRDefault="007256B3" w:rsidP="007256B3">
      <w:pPr>
        <w:rPr>
          <w:i/>
          <w:iCs/>
        </w:rPr>
      </w:pPr>
    </w:p>
    <w:p w14:paraId="3EEE4B94" w14:textId="3349DB0D" w:rsidR="009C35F2" w:rsidRPr="009C35F2" w:rsidRDefault="009C35F2" w:rsidP="007256B3">
      <w:pPr>
        <w:jc w:val="left"/>
        <w:rPr>
          <w:webHidden/>
        </w:rPr>
      </w:pPr>
      <w:r w:rsidRPr="009C35F2">
        <w:rPr>
          <w:webHidden/>
        </w:rPr>
        <w:br w:type="page"/>
      </w:r>
    </w:p>
    <w:p w14:paraId="46A1F927" w14:textId="421F5BD8" w:rsidR="000B7043" w:rsidRDefault="005F0E57" w:rsidP="00C00925">
      <w:pPr>
        <w:pStyle w:val="Heading1"/>
        <w:rPr>
          <w:rFonts w:eastAsiaTheme="minorHAnsi" w:cstheme="minorBidi"/>
          <w:lang w:val="en-US" w:bidi="ar-SA"/>
        </w:rPr>
      </w:pPr>
      <w:r>
        <w:lastRenderedPageBreak/>
        <w:fldChar w:fldCharType="end"/>
      </w:r>
      <w:r w:rsidR="000B7043" w:rsidRPr="000B7043">
        <w:t xml:space="preserve"> </w:t>
      </w:r>
      <w:sdt>
        <w:sdtPr>
          <w:id w:val="-598404303"/>
          <w:placeholder>
            <w:docPart w:val="F17ED2B4E7234C169BBFBA485E300B83"/>
          </w:placeholder>
        </w:sdtPr>
        <w:sdtEndPr/>
        <w:sdtContent>
          <w:r w:rsidR="000B7043">
            <w:t>List of tables</w:t>
          </w:r>
        </w:sdtContent>
      </w:sdt>
    </w:p>
    <w:p w14:paraId="04832281" w14:textId="2EC3FF82" w:rsidR="005F0E57" w:rsidRDefault="005F0E57" w:rsidP="003A214F">
      <w:pPr>
        <w:rPr>
          <w:noProof/>
        </w:rPr>
      </w:pPr>
      <w:r>
        <w:rPr>
          <w:lang w:bidi="he-IL"/>
        </w:rPr>
        <w:fldChar w:fldCharType="begin"/>
      </w:r>
      <w:r>
        <w:rPr>
          <w:lang w:bidi="he-IL"/>
        </w:rPr>
        <w:instrText xml:space="preserve"> TOC \h \z \c "Table" </w:instrText>
      </w:r>
      <w:r>
        <w:rPr>
          <w:lang w:bidi="he-IL"/>
        </w:rPr>
        <w:fldChar w:fldCharType="separate"/>
      </w:r>
      <w:hyperlink w:anchor="_Toc485042094" w:history="1">
        <w:r w:rsidRPr="008E64FD">
          <w:rPr>
            <w:rStyle w:val="Hyperlink"/>
            <w:noProof/>
          </w:rPr>
          <w:t xml:space="preserve">Table 1: </w:t>
        </w:r>
        <w:r w:rsidR="003A214F" w:rsidRPr="008E64FD">
          <w:rPr>
            <w:lang w:val="en-GB" w:bidi="he-IL"/>
          </w:rPr>
          <w:t>Data Sources and their roles ……………………………..…</w:t>
        </w:r>
        <w:r w:rsidR="00022C2F">
          <w:rPr>
            <w:lang w:val="en-GB" w:bidi="he-IL"/>
          </w:rPr>
          <w:t>…………………………….</w:t>
        </w:r>
      </w:hyperlink>
      <w:r w:rsidR="00B44041">
        <w:rPr>
          <w:noProof/>
        </w:rPr>
        <w:t>. -</w:t>
      </w:r>
      <w:r w:rsidR="007408BF">
        <w:rPr>
          <w:noProof/>
        </w:rPr>
        <w:t>20</w:t>
      </w:r>
      <w:r w:rsidR="00B44041">
        <w:rPr>
          <w:noProof/>
        </w:rPr>
        <w:t xml:space="preserve">- </w:t>
      </w:r>
    </w:p>
    <w:p w14:paraId="2043B510" w14:textId="360A4C17" w:rsidR="00022C2F" w:rsidRDefault="00022C2F" w:rsidP="00022C2F">
      <w:pPr>
        <w:rPr>
          <w:lang w:val="en-GB" w:bidi="he-IL"/>
        </w:rPr>
      </w:pPr>
      <w:r>
        <w:rPr>
          <w:lang w:val="en-GB" w:bidi="he-IL"/>
        </w:rPr>
        <w:t>Table 2: Tools and Materials used in the study…………………………………………………… -</w:t>
      </w:r>
      <w:r w:rsidR="007408BF">
        <w:rPr>
          <w:lang w:val="en-GB" w:bidi="he-IL"/>
        </w:rPr>
        <w:t>21</w:t>
      </w:r>
      <w:r>
        <w:rPr>
          <w:lang w:val="en-GB" w:bidi="he-IL"/>
        </w:rPr>
        <w:t>-</w:t>
      </w:r>
    </w:p>
    <w:p w14:paraId="4FC9C23A" w14:textId="697F2D83" w:rsidR="00A667E0" w:rsidRPr="00A667E0" w:rsidRDefault="00A667E0" w:rsidP="00A667E0">
      <w:pPr>
        <w:rPr>
          <w:color w:val="000000" w:themeColor="text1"/>
          <w:lang w:val="en-GB" w:bidi="he-IL"/>
        </w:rPr>
      </w:pPr>
      <w:r w:rsidRPr="00A667E0">
        <w:rPr>
          <w:color w:val="000000" w:themeColor="text1"/>
          <w:lang w:val="en-GB" w:bidi="he-IL"/>
        </w:rPr>
        <w:t xml:space="preserve">Table 3: HABs </w:t>
      </w:r>
      <w:r w:rsidR="00A87E81">
        <w:rPr>
          <w:color w:val="000000" w:themeColor="text1"/>
          <w:lang w:val="en-GB" w:bidi="he-IL"/>
        </w:rPr>
        <w:t xml:space="preserve">cases </w:t>
      </w:r>
      <w:r w:rsidRPr="00A667E0">
        <w:rPr>
          <w:color w:val="000000" w:themeColor="text1"/>
          <w:lang w:val="en-GB" w:bidi="he-IL"/>
        </w:rPr>
        <w:t xml:space="preserve">reported in Lake Victoria </w:t>
      </w:r>
      <w:r w:rsidR="00A87E81">
        <w:rPr>
          <w:color w:val="000000" w:themeColor="text1"/>
          <w:lang w:val="en-GB" w:bidi="he-IL"/>
        </w:rPr>
        <w:t>……</w:t>
      </w:r>
      <w:r w:rsidR="00E10A25">
        <w:rPr>
          <w:color w:val="000000" w:themeColor="text1"/>
          <w:lang w:val="en-GB" w:bidi="he-IL"/>
        </w:rPr>
        <w:t>.</w:t>
      </w:r>
      <w:r w:rsidR="00A87E81">
        <w:rPr>
          <w:color w:val="000000" w:themeColor="text1"/>
          <w:lang w:val="en-GB" w:bidi="he-IL"/>
        </w:rPr>
        <w:t>…………………………………………</w:t>
      </w:r>
      <w:r w:rsidR="000436FD">
        <w:rPr>
          <w:color w:val="000000" w:themeColor="text1"/>
          <w:lang w:val="en-GB" w:bidi="he-IL"/>
        </w:rPr>
        <w:t>…. -</w:t>
      </w:r>
      <w:r w:rsidR="007408BF">
        <w:rPr>
          <w:color w:val="000000" w:themeColor="text1"/>
          <w:lang w:val="en-GB" w:bidi="he-IL"/>
        </w:rPr>
        <w:t>25</w:t>
      </w:r>
      <w:r w:rsidR="00943668">
        <w:rPr>
          <w:color w:val="000000" w:themeColor="text1"/>
          <w:lang w:val="en-GB" w:bidi="he-IL"/>
        </w:rPr>
        <w:t>-</w:t>
      </w:r>
    </w:p>
    <w:p w14:paraId="650D718B" w14:textId="77777777" w:rsidR="00A667E0" w:rsidRDefault="00A667E0" w:rsidP="00022C2F">
      <w:pPr>
        <w:rPr>
          <w:lang w:val="en-GB" w:bidi="he-IL"/>
        </w:rPr>
      </w:pPr>
    </w:p>
    <w:p w14:paraId="641CD367" w14:textId="77777777" w:rsidR="00022C2F" w:rsidRPr="008E64FD" w:rsidRDefault="00022C2F" w:rsidP="003A214F">
      <w:pPr>
        <w:rPr>
          <w:noProof/>
        </w:rPr>
      </w:pPr>
    </w:p>
    <w:p w14:paraId="35CF6BEE" w14:textId="076AE5CD" w:rsidR="00267DC8" w:rsidRDefault="00267DC8" w:rsidP="00D03BD9"/>
    <w:p w14:paraId="2AFE8CB1" w14:textId="3D05B388" w:rsidR="00BA01F7" w:rsidRDefault="00BA01F7" w:rsidP="00D03BD9"/>
    <w:p w14:paraId="1EC52F84" w14:textId="0DBC9CE5" w:rsidR="00BA01F7" w:rsidRDefault="00BA01F7" w:rsidP="00D03BD9"/>
    <w:p w14:paraId="17DBAAAD" w14:textId="612F6C23" w:rsidR="00BA01F7" w:rsidRDefault="00BA01F7" w:rsidP="00D03BD9"/>
    <w:p w14:paraId="73546AE1" w14:textId="089536B9" w:rsidR="00BA01F7" w:rsidRDefault="00BA01F7" w:rsidP="00D03BD9"/>
    <w:p w14:paraId="5F6109C8" w14:textId="28C12ECD" w:rsidR="00BA01F7" w:rsidRDefault="00BA01F7" w:rsidP="00D03BD9"/>
    <w:p w14:paraId="162D2C97" w14:textId="5E146695" w:rsidR="00BA01F7" w:rsidRDefault="00BA01F7" w:rsidP="00D03BD9"/>
    <w:p w14:paraId="4FB05824" w14:textId="3B323A24" w:rsidR="00BA01F7" w:rsidRDefault="00BA01F7" w:rsidP="00D03BD9"/>
    <w:p w14:paraId="10ED417C" w14:textId="78F5F3AE" w:rsidR="00BA01F7" w:rsidRDefault="00BA01F7" w:rsidP="00D03BD9"/>
    <w:p w14:paraId="0E925EEA" w14:textId="204FDE7F" w:rsidR="00BA01F7" w:rsidRDefault="00BA01F7" w:rsidP="00D03BD9"/>
    <w:p w14:paraId="33177D69" w14:textId="273305BB" w:rsidR="00BA01F7" w:rsidRDefault="00BA01F7" w:rsidP="00D03BD9"/>
    <w:p w14:paraId="6B6F8F94" w14:textId="31E406E5" w:rsidR="00BA01F7" w:rsidRDefault="00BA01F7" w:rsidP="00D03BD9"/>
    <w:p w14:paraId="13E948D9" w14:textId="779C7582" w:rsidR="00BA01F7" w:rsidRDefault="00BA01F7" w:rsidP="00D03BD9"/>
    <w:p w14:paraId="485503C6" w14:textId="007E8D0A" w:rsidR="00BA01F7" w:rsidRDefault="00BA01F7" w:rsidP="00D03BD9"/>
    <w:p w14:paraId="11F55E66" w14:textId="0D333784" w:rsidR="00BA01F7" w:rsidRDefault="00BA01F7" w:rsidP="00D03BD9"/>
    <w:p w14:paraId="00E5745F" w14:textId="7DAE1F30" w:rsidR="00BA01F7" w:rsidRDefault="00BA01F7" w:rsidP="00D03BD9"/>
    <w:p w14:paraId="1BEF5F40" w14:textId="4925E9C0" w:rsidR="00BA01F7" w:rsidRDefault="00BA01F7" w:rsidP="00D03BD9"/>
    <w:p w14:paraId="6660F02F" w14:textId="2D017202" w:rsidR="005E334B" w:rsidRDefault="005F0E57" w:rsidP="00C00925">
      <w:pPr>
        <w:pStyle w:val="Heading1"/>
      </w:pPr>
      <w:r>
        <w:lastRenderedPageBreak/>
        <w:fldChar w:fldCharType="end"/>
      </w:r>
      <w:bookmarkStart w:id="11" w:name="_Toc78718107"/>
      <w:r w:rsidR="005E334B">
        <w:t>Acronyms and abbreviations</w:t>
      </w:r>
      <w:bookmarkEnd w:id="11"/>
    </w:p>
    <w:p w14:paraId="30C41ECD" w14:textId="588099E3" w:rsidR="00DD622D" w:rsidRDefault="00DD622D" w:rsidP="00DC6CE2">
      <w:pPr>
        <w:pStyle w:val="ListParagraph"/>
        <w:numPr>
          <w:ilvl w:val="0"/>
          <w:numId w:val="7"/>
        </w:numPr>
        <w:rPr>
          <w:lang w:bidi="he-IL"/>
        </w:rPr>
      </w:pPr>
      <w:r w:rsidRPr="00B614C4">
        <w:t xml:space="preserve">DO </w:t>
      </w:r>
      <w:r>
        <w:tab/>
      </w:r>
      <w:r>
        <w:tab/>
        <w:t>D</w:t>
      </w:r>
      <w:r w:rsidRPr="00B614C4">
        <w:t xml:space="preserve">issolved </w:t>
      </w:r>
      <w:r>
        <w:t>O</w:t>
      </w:r>
      <w:r w:rsidRPr="00B614C4">
        <w:t>xygen</w:t>
      </w:r>
    </w:p>
    <w:p w14:paraId="589C6C1C" w14:textId="00A3C3DF" w:rsidR="00990E96" w:rsidRPr="00990E96" w:rsidRDefault="00990E96" w:rsidP="00DC6CE2">
      <w:pPr>
        <w:pStyle w:val="ListParagraph"/>
        <w:numPr>
          <w:ilvl w:val="0"/>
          <w:numId w:val="7"/>
        </w:numPr>
        <w:rPr>
          <w:color w:val="000000" w:themeColor="text1"/>
          <w:lang w:bidi="he-IL"/>
        </w:rPr>
      </w:pPr>
      <w:r w:rsidRPr="00990E96">
        <w:rPr>
          <w:color w:val="000000" w:themeColor="text1"/>
        </w:rPr>
        <w:t>DN</w:t>
      </w:r>
      <w:r>
        <w:rPr>
          <w:color w:val="000000" w:themeColor="text1"/>
        </w:rPr>
        <w:tab/>
      </w:r>
      <w:r>
        <w:rPr>
          <w:color w:val="000000" w:themeColor="text1"/>
        </w:rPr>
        <w:tab/>
        <w:t>Digital Numbers</w:t>
      </w:r>
    </w:p>
    <w:p w14:paraId="2BB59BED" w14:textId="34CF8BAC" w:rsidR="00DC6CE2" w:rsidRDefault="00DC6CE2" w:rsidP="00DC6CE2">
      <w:pPr>
        <w:pStyle w:val="ListParagraph"/>
        <w:numPr>
          <w:ilvl w:val="0"/>
          <w:numId w:val="7"/>
        </w:numPr>
        <w:rPr>
          <w:lang w:bidi="he-IL"/>
        </w:rPr>
      </w:pPr>
      <w:r>
        <w:rPr>
          <w:lang w:bidi="he-IL"/>
        </w:rPr>
        <w:t>GDP</w:t>
      </w:r>
      <w:r>
        <w:rPr>
          <w:lang w:bidi="he-IL"/>
        </w:rPr>
        <w:tab/>
      </w:r>
      <w:r>
        <w:rPr>
          <w:lang w:bidi="he-IL"/>
        </w:rPr>
        <w:tab/>
        <w:t>Gross Domestic Product</w:t>
      </w:r>
    </w:p>
    <w:p w14:paraId="192E1A4E" w14:textId="256FF09D" w:rsidR="003E7D30" w:rsidRDefault="003E7D30" w:rsidP="00DC6CE2">
      <w:pPr>
        <w:pStyle w:val="ListParagraph"/>
        <w:numPr>
          <w:ilvl w:val="0"/>
          <w:numId w:val="7"/>
        </w:numPr>
        <w:rPr>
          <w:lang w:bidi="he-IL"/>
        </w:rPr>
      </w:pPr>
      <w:r>
        <w:rPr>
          <w:lang w:bidi="he-IL"/>
        </w:rPr>
        <w:t xml:space="preserve">GEGIS </w:t>
      </w:r>
      <w:r>
        <w:rPr>
          <w:lang w:bidi="he-IL"/>
        </w:rPr>
        <w:tab/>
        <w:t>Geomatic Engineering and Geospatial Information Systems</w:t>
      </w:r>
    </w:p>
    <w:p w14:paraId="2FEB3954" w14:textId="7C6283EF" w:rsidR="005E334B" w:rsidRDefault="003C0AB3" w:rsidP="003C0AB3">
      <w:pPr>
        <w:pStyle w:val="ListParagraph"/>
        <w:numPr>
          <w:ilvl w:val="0"/>
          <w:numId w:val="7"/>
        </w:numPr>
        <w:rPr>
          <w:lang w:bidi="he-IL"/>
        </w:rPr>
      </w:pPr>
      <w:r>
        <w:rPr>
          <w:lang w:bidi="he-IL"/>
        </w:rPr>
        <w:t>HAB</w:t>
      </w:r>
      <w:r w:rsidR="00F877A1">
        <w:rPr>
          <w:lang w:bidi="he-IL"/>
        </w:rPr>
        <w:tab/>
      </w:r>
      <w:r w:rsidR="00F877A1">
        <w:rPr>
          <w:lang w:bidi="he-IL"/>
        </w:rPr>
        <w:tab/>
      </w:r>
      <w:r>
        <w:rPr>
          <w:lang w:bidi="he-IL"/>
        </w:rPr>
        <w:t>Harmful Algal Bloom</w:t>
      </w:r>
    </w:p>
    <w:p w14:paraId="6A6C5E6F" w14:textId="4E86B98B" w:rsidR="006E7684" w:rsidRDefault="006E7684" w:rsidP="00303C8B">
      <w:pPr>
        <w:pStyle w:val="ListParagraph"/>
        <w:numPr>
          <w:ilvl w:val="0"/>
          <w:numId w:val="7"/>
        </w:numPr>
        <w:rPr>
          <w:lang w:bidi="he-IL"/>
        </w:rPr>
      </w:pPr>
      <w:r>
        <w:t>FAI</w:t>
      </w:r>
      <w:r w:rsidR="00456929">
        <w:tab/>
      </w:r>
      <w:r w:rsidR="00456929">
        <w:tab/>
        <w:t>Floating Algae Index</w:t>
      </w:r>
    </w:p>
    <w:p w14:paraId="0F8FD3E2" w14:textId="7FE97DDB" w:rsidR="006E7684" w:rsidRDefault="006E7684" w:rsidP="00303C8B">
      <w:pPr>
        <w:pStyle w:val="ListParagraph"/>
        <w:numPr>
          <w:ilvl w:val="0"/>
          <w:numId w:val="7"/>
        </w:numPr>
        <w:rPr>
          <w:lang w:bidi="he-IL"/>
        </w:rPr>
      </w:pPr>
      <w:r>
        <w:t xml:space="preserve">FLH </w:t>
      </w:r>
      <w:r w:rsidR="00456929">
        <w:tab/>
      </w:r>
      <w:r w:rsidR="00456929">
        <w:tab/>
        <w:t>Fluorescence Line Height</w:t>
      </w:r>
    </w:p>
    <w:p w14:paraId="57F9D7B4" w14:textId="05C29826" w:rsidR="003C0AB3" w:rsidRDefault="003C0AB3" w:rsidP="003C0AB3">
      <w:pPr>
        <w:pStyle w:val="ListParagraph"/>
        <w:numPr>
          <w:ilvl w:val="0"/>
          <w:numId w:val="7"/>
        </w:numPr>
        <w:rPr>
          <w:lang w:bidi="he-IL"/>
        </w:rPr>
      </w:pPr>
      <w:r>
        <w:rPr>
          <w:lang w:bidi="he-IL"/>
        </w:rPr>
        <w:t xml:space="preserve">IoT </w:t>
      </w:r>
      <w:r w:rsidR="00F877A1">
        <w:rPr>
          <w:lang w:bidi="he-IL"/>
        </w:rPr>
        <w:tab/>
      </w:r>
      <w:r w:rsidR="00F877A1">
        <w:rPr>
          <w:lang w:bidi="he-IL"/>
        </w:rPr>
        <w:tab/>
      </w:r>
      <w:r>
        <w:rPr>
          <w:lang w:bidi="he-IL"/>
        </w:rPr>
        <w:t>Internet of Things</w:t>
      </w:r>
    </w:p>
    <w:p w14:paraId="45974FE1" w14:textId="77777777" w:rsidR="00DC6CE2" w:rsidRDefault="00DC6CE2" w:rsidP="00DC6CE2">
      <w:pPr>
        <w:pStyle w:val="ListParagraph"/>
        <w:numPr>
          <w:ilvl w:val="0"/>
          <w:numId w:val="7"/>
        </w:numPr>
        <w:rPr>
          <w:lang w:bidi="he-IL"/>
        </w:rPr>
      </w:pPr>
      <w:r>
        <w:rPr>
          <w:lang w:bidi="he-IL"/>
        </w:rPr>
        <w:t xml:space="preserve">KMFRI </w:t>
      </w:r>
      <w:r>
        <w:rPr>
          <w:lang w:bidi="he-IL"/>
        </w:rPr>
        <w:tab/>
        <w:t>Kenya Marine and Fisheries Research Institute</w:t>
      </w:r>
    </w:p>
    <w:p w14:paraId="55E44E30" w14:textId="1340B9DC" w:rsidR="00524B27" w:rsidRDefault="00524B27" w:rsidP="003C0AB3">
      <w:pPr>
        <w:pStyle w:val="ListParagraph"/>
        <w:numPr>
          <w:ilvl w:val="0"/>
          <w:numId w:val="7"/>
        </w:numPr>
        <w:rPr>
          <w:lang w:bidi="he-IL"/>
        </w:rPr>
      </w:pPr>
      <w:r w:rsidRPr="00524B27">
        <w:t>KTN</w:t>
      </w:r>
      <w:r w:rsidR="0089046E">
        <w:tab/>
      </w:r>
      <w:r>
        <w:tab/>
        <w:t>Kenya Television News</w:t>
      </w:r>
    </w:p>
    <w:p w14:paraId="0AC05DC3" w14:textId="77777777" w:rsidR="00DC6CE2" w:rsidRDefault="00DC6CE2" w:rsidP="00DC6CE2">
      <w:pPr>
        <w:pStyle w:val="ListParagraph"/>
        <w:numPr>
          <w:ilvl w:val="0"/>
          <w:numId w:val="7"/>
        </w:numPr>
        <w:rPr>
          <w:lang w:bidi="he-IL"/>
        </w:rPr>
      </w:pPr>
      <w:r w:rsidRPr="00B614C4">
        <w:t>LS</w:t>
      </w:r>
      <w:r>
        <w:t>A</w:t>
      </w:r>
      <w:r w:rsidRPr="00B614C4">
        <w:t>T</w:t>
      </w:r>
      <w:r>
        <w:t xml:space="preserve"> </w:t>
      </w:r>
      <w:r>
        <w:tab/>
      </w:r>
      <w:r>
        <w:tab/>
      </w:r>
      <w:r w:rsidRPr="00B614C4">
        <w:t>Lake Surface Air Temperature</w:t>
      </w:r>
    </w:p>
    <w:p w14:paraId="10D9B458" w14:textId="3E0B73F5" w:rsidR="00DC6CE2" w:rsidRDefault="00DC6CE2" w:rsidP="00DC6CE2">
      <w:pPr>
        <w:pStyle w:val="ListParagraph"/>
        <w:numPr>
          <w:ilvl w:val="0"/>
          <w:numId w:val="7"/>
        </w:numPr>
        <w:rPr>
          <w:lang w:bidi="he-IL"/>
        </w:rPr>
      </w:pPr>
      <w:r w:rsidRPr="00B614C4">
        <w:t>LSWT</w:t>
      </w:r>
      <w:r>
        <w:tab/>
      </w:r>
      <w:r>
        <w:tab/>
      </w:r>
      <w:r w:rsidRPr="00B614C4">
        <w:t xml:space="preserve">Lake Surface Water Temperature </w:t>
      </w:r>
    </w:p>
    <w:p w14:paraId="586C6687" w14:textId="2924F846" w:rsidR="003C1686" w:rsidRDefault="003C1686" w:rsidP="00DC6CE2">
      <w:pPr>
        <w:pStyle w:val="ListParagraph"/>
        <w:numPr>
          <w:ilvl w:val="0"/>
          <w:numId w:val="7"/>
        </w:numPr>
        <w:rPr>
          <w:lang w:bidi="he-IL"/>
        </w:rPr>
      </w:pPr>
      <w:r>
        <w:t>MCI</w:t>
      </w:r>
      <w:r w:rsidR="00456929">
        <w:tab/>
      </w:r>
      <w:r w:rsidR="00456929">
        <w:tab/>
        <w:t>Maximum Chlorophyll Index</w:t>
      </w:r>
    </w:p>
    <w:p w14:paraId="57826367" w14:textId="7B50DD3B" w:rsidR="0077157C" w:rsidRDefault="0077157C" w:rsidP="0077157C">
      <w:pPr>
        <w:pStyle w:val="ListParagraph"/>
        <w:numPr>
          <w:ilvl w:val="0"/>
          <w:numId w:val="7"/>
        </w:numPr>
        <w:rPr>
          <w:lang w:bidi="he-IL"/>
        </w:rPr>
      </w:pPr>
      <w:r w:rsidRPr="00B614C4">
        <w:t>MERIS</w:t>
      </w:r>
      <w:r>
        <w:tab/>
        <w:t xml:space="preserve">MEdium Resolution Imaging </w:t>
      </w:r>
      <w:r w:rsidR="00940D26">
        <w:t>Spectroradiometer</w:t>
      </w:r>
    </w:p>
    <w:p w14:paraId="68441A31" w14:textId="41AAD458" w:rsidR="00A03CFA" w:rsidRDefault="00A03CFA" w:rsidP="0077157C">
      <w:pPr>
        <w:pStyle w:val="ListParagraph"/>
        <w:numPr>
          <w:ilvl w:val="0"/>
          <w:numId w:val="7"/>
        </w:numPr>
        <w:rPr>
          <w:lang w:bidi="he-IL"/>
        </w:rPr>
      </w:pPr>
      <w:r>
        <w:t>ML</w:t>
      </w:r>
      <w:r>
        <w:tab/>
      </w:r>
      <w:r>
        <w:tab/>
        <w:t xml:space="preserve">Machine Learning </w:t>
      </w:r>
    </w:p>
    <w:p w14:paraId="4C5E4600" w14:textId="58F48651" w:rsidR="0077157C" w:rsidRDefault="0077157C" w:rsidP="00DC6CE2">
      <w:pPr>
        <w:pStyle w:val="ListParagraph"/>
        <w:numPr>
          <w:ilvl w:val="0"/>
          <w:numId w:val="7"/>
        </w:numPr>
        <w:rPr>
          <w:lang w:bidi="he-IL"/>
        </w:rPr>
      </w:pPr>
      <w:r w:rsidRPr="00B614C4">
        <w:t xml:space="preserve">MODIS </w:t>
      </w:r>
      <w:r>
        <w:tab/>
        <w:t xml:space="preserve">MODerate Resolution Imaging </w:t>
      </w:r>
      <w:r w:rsidR="0027733A">
        <w:t>Spectrometer</w:t>
      </w:r>
    </w:p>
    <w:p w14:paraId="37D1B72E" w14:textId="0EEC4E4A" w:rsidR="00BE3A76" w:rsidRDefault="00BE3A76" w:rsidP="00DC6CE2">
      <w:pPr>
        <w:pStyle w:val="ListParagraph"/>
        <w:numPr>
          <w:ilvl w:val="0"/>
          <w:numId w:val="7"/>
        </w:numPr>
        <w:rPr>
          <w:lang w:bidi="he-IL"/>
        </w:rPr>
      </w:pPr>
      <w:r>
        <w:rPr>
          <w:rFonts w:cs="Segoe UI"/>
        </w:rPr>
        <w:t xml:space="preserve">NASA </w:t>
      </w:r>
      <w:r>
        <w:rPr>
          <w:rFonts w:cs="Segoe UI"/>
        </w:rPr>
        <w:tab/>
      </w:r>
      <w:r>
        <w:rPr>
          <w:rFonts w:cs="Segoe UI"/>
        </w:rPr>
        <w:tab/>
        <w:t xml:space="preserve">National Aeronautics and Space Administration </w:t>
      </w:r>
    </w:p>
    <w:p w14:paraId="02EBC782" w14:textId="25DB5099" w:rsidR="00DC6CE2" w:rsidRDefault="00DC6CE2" w:rsidP="00DC6CE2">
      <w:pPr>
        <w:pStyle w:val="ListParagraph"/>
        <w:numPr>
          <w:ilvl w:val="0"/>
          <w:numId w:val="7"/>
        </w:numPr>
        <w:rPr>
          <w:lang w:bidi="he-IL"/>
        </w:rPr>
      </w:pPr>
      <w:r>
        <w:rPr>
          <w:lang w:bidi="he-IL"/>
        </w:rPr>
        <w:t xml:space="preserve">OLI </w:t>
      </w:r>
      <w:r>
        <w:rPr>
          <w:lang w:bidi="he-IL"/>
        </w:rPr>
        <w:tab/>
      </w:r>
      <w:r>
        <w:rPr>
          <w:lang w:bidi="he-IL"/>
        </w:rPr>
        <w:tab/>
        <w:t>Operational Land Imager</w:t>
      </w:r>
    </w:p>
    <w:p w14:paraId="69AFB3FA" w14:textId="5FEEC60D" w:rsidR="00915D1D" w:rsidRDefault="00915D1D" w:rsidP="00DC6CE2">
      <w:pPr>
        <w:pStyle w:val="ListParagraph"/>
        <w:numPr>
          <w:ilvl w:val="0"/>
          <w:numId w:val="7"/>
        </w:numPr>
        <w:rPr>
          <w:lang w:bidi="he-IL"/>
        </w:rPr>
      </w:pPr>
      <w:r>
        <w:t>OC</w:t>
      </w:r>
      <w:r>
        <w:tab/>
      </w:r>
      <w:r>
        <w:tab/>
        <w:t xml:space="preserve">Ocean </w:t>
      </w:r>
      <w:r w:rsidR="00571115">
        <w:t>Color</w:t>
      </w:r>
    </w:p>
    <w:p w14:paraId="3F10CD92" w14:textId="1E08AF0E" w:rsidR="00B80394" w:rsidRDefault="00B80394" w:rsidP="00B80394">
      <w:pPr>
        <w:pStyle w:val="ListParagraph"/>
        <w:numPr>
          <w:ilvl w:val="0"/>
          <w:numId w:val="7"/>
        </w:numPr>
        <w:rPr>
          <w:lang w:bidi="he-IL"/>
        </w:rPr>
      </w:pPr>
      <w:r>
        <w:t>Quick-SCAT</w:t>
      </w:r>
      <w:r w:rsidR="004F2254">
        <w:t xml:space="preserve"> </w:t>
      </w:r>
      <w:r w:rsidR="00526644">
        <w:t xml:space="preserve"> </w:t>
      </w:r>
      <w:r w:rsidR="004F2254">
        <w:t>Quick Scatterometer</w:t>
      </w:r>
    </w:p>
    <w:p w14:paraId="70FFBADB" w14:textId="4E3062B5" w:rsidR="00EF2D20" w:rsidRDefault="00EF2D20" w:rsidP="00B80394">
      <w:pPr>
        <w:pStyle w:val="ListParagraph"/>
        <w:numPr>
          <w:ilvl w:val="0"/>
          <w:numId w:val="7"/>
        </w:numPr>
        <w:rPr>
          <w:lang w:bidi="he-IL"/>
        </w:rPr>
      </w:pPr>
      <w:r>
        <w:t>SDGs           Sustainable Development Goals</w:t>
      </w:r>
    </w:p>
    <w:p w14:paraId="4786AA62" w14:textId="0159FC3E" w:rsidR="0077157C" w:rsidRDefault="0077157C" w:rsidP="00DC6CE2">
      <w:pPr>
        <w:pStyle w:val="ListParagraph"/>
        <w:numPr>
          <w:ilvl w:val="0"/>
          <w:numId w:val="7"/>
        </w:numPr>
        <w:rPr>
          <w:lang w:bidi="he-IL"/>
        </w:rPr>
      </w:pPr>
      <w:r w:rsidRPr="00B614C4">
        <w:t>SeaWiFS</w:t>
      </w:r>
      <w:r w:rsidR="00CF5C65">
        <w:tab/>
        <w:t>Sea</w:t>
      </w:r>
      <w:r w:rsidR="000C4BF8">
        <w:t>-v</w:t>
      </w:r>
      <w:r w:rsidR="00757FBE">
        <w:t>iewing Wide</w:t>
      </w:r>
      <w:r w:rsidR="00103F24">
        <w:t>-</w:t>
      </w:r>
      <w:r w:rsidR="00757FBE">
        <w:t>Field</w:t>
      </w:r>
      <w:r w:rsidR="00103F24">
        <w:t>-</w:t>
      </w:r>
      <w:r w:rsidR="00757FBE">
        <w:t xml:space="preserve"> of</w:t>
      </w:r>
      <w:r w:rsidR="00103F24">
        <w:t>-</w:t>
      </w:r>
      <w:r w:rsidR="00757FBE">
        <w:t>View Sensor</w:t>
      </w:r>
    </w:p>
    <w:p w14:paraId="6E0327D3" w14:textId="3376624D" w:rsidR="005E334B" w:rsidRDefault="003B746F" w:rsidP="00D05B3D">
      <w:pPr>
        <w:pStyle w:val="ListParagraph"/>
        <w:numPr>
          <w:ilvl w:val="0"/>
          <w:numId w:val="7"/>
        </w:numPr>
        <w:rPr>
          <w:lang w:bidi="he-IL"/>
        </w:rPr>
      </w:pPr>
      <w:r w:rsidRPr="00B614C4">
        <w:t xml:space="preserve">SST </w:t>
      </w:r>
      <w:r>
        <w:tab/>
      </w:r>
      <w:r>
        <w:tab/>
      </w:r>
      <w:r w:rsidRPr="00B614C4">
        <w:t>Sea Surface Temperature</w:t>
      </w:r>
    </w:p>
    <w:p w14:paraId="5FA5ED7A" w14:textId="7F653E65" w:rsidR="00CF30A7" w:rsidRDefault="00CF30A7" w:rsidP="00D05B3D">
      <w:pPr>
        <w:pStyle w:val="ListParagraph"/>
        <w:numPr>
          <w:ilvl w:val="0"/>
          <w:numId w:val="7"/>
        </w:numPr>
        <w:rPr>
          <w:lang w:bidi="he-IL"/>
        </w:rPr>
      </w:pPr>
      <w:r w:rsidRPr="00157BE6">
        <w:rPr>
          <w:rFonts w:eastAsia="Times New Roman" w:cs="Times New Roman"/>
          <w:color w:val="000000"/>
          <w:lang w:val="en-GB"/>
        </w:rPr>
        <w:t>TIRS</w:t>
      </w:r>
      <w:r>
        <w:rPr>
          <w:rFonts w:eastAsia="Times New Roman" w:cs="Times New Roman"/>
          <w:color w:val="000000"/>
          <w:lang w:val="en-GB"/>
        </w:rPr>
        <w:tab/>
      </w:r>
      <w:r>
        <w:rPr>
          <w:rFonts w:eastAsia="Times New Roman" w:cs="Times New Roman"/>
          <w:color w:val="000000"/>
          <w:lang w:val="en-GB"/>
        </w:rPr>
        <w:tab/>
        <w:t xml:space="preserve">Thermal </w:t>
      </w:r>
      <w:r w:rsidR="00196285">
        <w:rPr>
          <w:rFonts w:eastAsia="Times New Roman" w:cs="Times New Roman"/>
          <w:color w:val="000000"/>
          <w:lang w:val="en-GB"/>
        </w:rPr>
        <w:t>InfraRed</w:t>
      </w:r>
      <w:r>
        <w:rPr>
          <w:rFonts w:eastAsia="Times New Roman" w:cs="Times New Roman"/>
          <w:color w:val="000000"/>
          <w:lang w:val="en-GB"/>
        </w:rPr>
        <w:t xml:space="preserve"> Sensor</w:t>
      </w:r>
    </w:p>
    <w:p w14:paraId="046E34A4" w14:textId="76A5500D" w:rsidR="00DC6CE2" w:rsidRDefault="00DC6CE2" w:rsidP="00DC6CE2">
      <w:pPr>
        <w:pStyle w:val="ListParagraph"/>
        <w:numPr>
          <w:ilvl w:val="0"/>
          <w:numId w:val="7"/>
        </w:numPr>
        <w:rPr>
          <w:lang w:bidi="he-IL"/>
        </w:rPr>
      </w:pPr>
      <w:r>
        <w:rPr>
          <w:lang w:bidi="he-IL"/>
        </w:rPr>
        <w:t>USGS</w:t>
      </w:r>
      <w:r>
        <w:rPr>
          <w:lang w:bidi="he-IL"/>
        </w:rPr>
        <w:tab/>
      </w:r>
      <w:r>
        <w:rPr>
          <w:lang w:bidi="he-IL"/>
        </w:rPr>
        <w:tab/>
        <w:t>United States Geological Survey</w:t>
      </w:r>
    </w:p>
    <w:p w14:paraId="45113274" w14:textId="052C01B1" w:rsidR="005E334B" w:rsidRDefault="005E334B" w:rsidP="00D03BD9">
      <w:pPr>
        <w:rPr>
          <w:lang w:bidi="he-IL"/>
        </w:rPr>
      </w:pPr>
    </w:p>
    <w:p w14:paraId="0449853F" w14:textId="34FF8734" w:rsidR="005650A6" w:rsidRDefault="005650A6" w:rsidP="00D03BD9">
      <w:pPr>
        <w:rPr>
          <w:lang w:bidi="he-IL"/>
        </w:rPr>
      </w:pPr>
    </w:p>
    <w:p w14:paraId="70D0E703" w14:textId="7ABBACD4" w:rsidR="005650A6" w:rsidRDefault="005650A6" w:rsidP="00D03BD9">
      <w:pPr>
        <w:rPr>
          <w:lang w:bidi="he-IL"/>
        </w:rPr>
      </w:pPr>
    </w:p>
    <w:p w14:paraId="0CE22799" w14:textId="77777777" w:rsidR="00024530" w:rsidRDefault="00024530" w:rsidP="00D03BD9">
      <w:pPr>
        <w:rPr>
          <w:lang w:bidi="he-IL"/>
        </w:rPr>
      </w:pPr>
    </w:p>
    <w:bookmarkStart w:id="12" w:name="_Toc485037819" w:displacedByCustomXml="next"/>
    <w:bookmarkStart w:id="13" w:name="_Toc78718108" w:displacedByCustomXml="next"/>
    <w:sdt>
      <w:sdtPr>
        <w:id w:val="-611517291"/>
        <w:placeholder>
          <w:docPart w:val="23B7249CF7774CAFBAD35AB9C4B120FB"/>
        </w:placeholder>
      </w:sdtPr>
      <w:sdtEndPr/>
      <w:sdtContent>
        <w:p w14:paraId="65D9B6CA" w14:textId="13581E54" w:rsidR="00EE337D" w:rsidRDefault="00D27BF7" w:rsidP="00C00925">
          <w:pPr>
            <w:pStyle w:val="Heading1"/>
            <w:numPr>
              <w:ilvl w:val="0"/>
              <w:numId w:val="2"/>
            </w:numPr>
          </w:pPr>
          <w:r w:rsidRPr="002B20DE">
            <w:t>Introduction</w:t>
          </w:r>
          <w:bookmarkEnd w:id="12"/>
          <w:r>
            <w:t xml:space="preserve"> </w:t>
          </w:r>
        </w:p>
      </w:sdtContent>
    </w:sdt>
    <w:bookmarkEnd w:id="13" w:displacedByCustomXml="prev"/>
    <w:bookmarkStart w:id="14" w:name="_Toc78718109" w:displacedByCustomXml="next"/>
    <w:sdt>
      <w:sdtPr>
        <w:rPr>
          <w:lang w:bidi="he-IL"/>
        </w:rPr>
        <w:id w:val="1207217970"/>
        <w:placeholder>
          <w:docPart w:val="23B7249CF7774CAFBAD35AB9C4B120FB"/>
        </w:placeholder>
      </w:sdtPr>
      <w:sdtEndPr/>
      <w:sdtContent>
        <w:p w14:paraId="6C4644F0" w14:textId="4850E3B5" w:rsidR="005E334B" w:rsidRDefault="00F051B2" w:rsidP="00DC50BE">
          <w:pPr>
            <w:pStyle w:val="Heading2"/>
            <w:rPr>
              <w:lang w:bidi="he-IL"/>
            </w:rPr>
          </w:pPr>
          <w:r>
            <w:rPr>
              <w:lang w:bidi="he-IL"/>
            </w:rPr>
            <w:t xml:space="preserve">1.1 </w:t>
          </w:r>
          <w:r w:rsidR="005E334B">
            <w:rPr>
              <w:lang w:bidi="he-IL"/>
            </w:rPr>
            <w:t>Background</w:t>
          </w:r>
        </w:p>
      </w:sdtContent>
    </w:sdt>
    <w:bookmarkEnd w:id="14" w:displacedByCustomXml="prev"/>
    <w:p w14:paraId="456B28D9" w14:textId="47308E7E" w:rsidR="00FD7B89" w:rsidRDefault="00887E9C" w:rsidP="00FD7B89">
      <w:bookmarkStart w:id="15" w:name="_Toc78718110"/>
      <w:r>
        <w:t xml:space="preserve">Richardson K. (1997) defined </w:t>
      </w:r>
      <w:r w:rsidR="00ED407E" w:rsidRPr="00B614C4">
        <w:t>Algal bloom as “the rapid growth of one or more species which leads to an increase in biomass of the species</w:t>
      </w:r>
      <w:r w:rsidRPr="00B614C4">
        <w:t>”. This</w:t>
      </w:r>
      <w:r w:rsidR="00ED407E" w:rsidRPr="00B614C4">
        <w:t xml:space="preserve"> is normally associated with high concentrations of </w:t>
      </w:r>
      <w:r w:rsidR="00BD7482" w:rsidRPr="00B614C4">
        <w:t>phytoplankton</w:t>
      </w:r>
      <w:r w:rsidR="00ED407E" w:rsidRPr="00B614C4">
        <w:t xml:space="preserve"> (algae). If the rapid growth is related to a </w:t>
      </w:r>
      <w:r w:rsidRPr="00B614C4">
        <w:t xml:space="preserve">toxic </w:t>
      </w:r>
      <w:r>
        <w:t xml:space="preserve">or </w:t>
      </w:r>
      <w:r w:rsidR="00ED407E" w:rsidRPr="00B614C4">
        <w:t>harmful species, th</w:t>
      </w:r>
      <w:r>
        <w:t xml:space="preserve">en the phenomenon can be termed as </w:t>
      </w:r>
      <w:r w:rsidR="00ED407E" w:rsidRPr="00B614C4">
        <w:t>Harmful Algal Bloom (HAB). A species can be harmful due to the release of toxic substances e.g.,</w:t>
      </w:r>
      <w:r w:rsidR="00ED407E" w:rsidRPr="00B614C4">
        <w:rPr>
          <w:rFonts w:cs="Times New Roman"/>
        </w:rPr>
        <w:t xml:space="preserve"> </w:t>
      </w:r>
      <w:r w:rsidR="00ED407E" w:rsidRPr="007721C9">
        <w:rPr>
          <w:rFonts w:cs="Times New Roman"/>
          <w:i/>
          <w:iCs/>
        </w:rPr>
        <w:t>Cyanotoxins spp</w:t>
      </w:r>
      <w:r w:rsidR="00ED407E" w:rsidRPr="00B614C4">
        <w:rPr>
          <w:rFonts w:cs="Times New Roman"/>
        </w:rPr>
        <w:t>.</w:t>
      </w:r>
      <w:r w:rsidR="00ED407E" w:rsidRPr="00B614C4">
        <w:rPr>
          <w:rFonts w:cs="Arial"/>
          <w:shd w:val="clear" w:color="auto" w:fill="FFFFFF"/>
        </w:rPr>
        <w:t xml:space="preserve"> </w:t>
      </w:r>
      <w:r w:rsidR="00ED407E" w:rsidRPr="00B614C4">
        <w:rPr>
          <w:color w:val="000000" w:themeColor="text1"/>
        </w:rPr>
        <w:t xml:space="preserve">which are </w:t>
      </w:r>
      <w:r w:rsidR="00226364">
        <w:rPr>
          <w:color w:val="000000" w:themeColor="text1"/>
        </w:rPr>
        <w:t xml:space="preserve">the </w:t>
      </w:r>
      <w:r w:rsidR="00ED407E" w:rsidRPr="00B614C4">
        <w:rPr>
          <w:color w:val="000000" w:themeColor="text1"/>
        </w:rPr>
        <w:t>most frequent in the Lake Victoria region (Okello et al., 2011). Often</w:t>
      </w:r>
      <w:r w:rsidR="00ED407E" w:rsidRPr="00B614C4">
        <w:t xml:space="preserve"> termed</w:t>
      </w:r>
      <w:r w:rsidR="00230207">
        <w:t xml:space="preserve"> as</w:t>
      </w:r>
      <w:r w:rsidR="00ED407E" w:rsidRPr="00B614C4">
        <w:t xml:space="preserve"> </w:t>
      </w:r>
      <w:r w:rsidR="00A36DCF">
        <w:t>“</w:t>
      </w:r>
      <w:r w:rsidR="00ED407E" w:rsidRPr="00B614C4">
        <w:t xml:space="preserve">Red Tides”, HABs have attracted a significant world-wide attention in research over the last two decades </w:t>
      </w:r>
      <w:bookmarkStart w:id="16" w:name="_Hlk79484233"/>
      <w:r w:rsidR="00FD7B89">
        <w:t>(</w:t>
      </w:r>
      <w:r w:rsidR="00FD7B89" w:rsidRPr="00B614C4">
        <w:t>W. Song et al.,2015</w:t>
      </w:r>
      <w:r w:rsidR="00FD7B89">
        <w:t xml:space="preserve">; </w:t>
      </w:r>
      <w:r w:rsidR="00FD7B89" w:rsidRPr="006A09F9">
        <w:t>Manuel et al., 2020</w:t>
      </w:r>
      <w:r w:rsidR="00FD7B89">
        <w:t>)</w:t>
      </w:r>
      <w:r w:rsidR="00FD7B89" w:rsidRPr="006A09F9">
        <w:t xml:space="preserve">. </w:t>
      </w:r>
    </w:p>
    <w:p w14:paraId="5F27597F" w14:textId="07BDC446" w:rsidR="00ED407E" w:rsidRPr="00B614C4" w:rsidRDefault="00ED407E" w:rsidP="00ED407E">
      <w:pPr>
        <w:rPr>
          <w:color w:val="000000" w:themeColor="text1"/>
        </w:rPr>
      </w:pPr>
      <w:r w:rsidRPr="00B614C4">
        <w:t>Development, stability, and density of the phenomenon are related to some environmental factors such as wind velocity</w:t>
      </w:r>
      <w:r w:rsidR="00DC53E9">
        <w:t xml:space="preserve"> and direction</w:t>
      </w:r>
      <w:r w:rsidRPr="00B614C4">
        <w:t>,</w:t>
      </w:r>
      <w:r w:rsidR="008D1667">
        <w:t xml:space="preserve"> </w:t>
      </w:r>
      <w:r w:rsidRPr="00B614C4">
        <w:t>Lake Surface Air Temperature (LSAT), Sea Surface Temperature (SST), currents, adequate nutrient concentration, enough sunlight, warm temperatures (Tang et al, 2006</w:t>
      </w:r>
      <w:r w:rsidR="00CD3D84" w:rsidRPr="00B614C4">
        <w:t>)</w:t>
      </w:r>
      <w:r w:rsidR="00CD3D84">
        <w:t xml:space="preserve"> for</w:t>
      </w:r>
      <w:r w:rsidR="008D1667">
        <w:t xml:space="preserve"> them</w:t>
      </w:r>
      <w:r w:rsidRPr="00B614C4">
        <w:t xml:space="preserve"> </w:t>
      </w:r>
      <w:bookmarkEnd w:id="16"/>
      <w:r w:rsidRPr="00B614C4">
        <w:t xml:space="preserve">to be transported </w:t>
      </w:r>
      <w:r w:rsidR="008D1667">
        <w:t xml:space="preserve">and distributed </w:t>
      </w:r>
      <w:r w:rsidRPr="00B614C4">
        <w:t xml:space="preserve">over </w:t>
      </w:r>
      <w:r w:rsidR="00D207D0" w:rsidRPr="00B614C4">
        <w:t>a</w:t>
      </w:r>
      <w:r w:rsidR="00D207D0">
        <w:t xml:space="preserve"> water body e.g., </w:t>
      </w:r>
      <w:r w:rsidRPr="00B614C4">
        <w:t xml:space="preserve">Kisumu Bay especially in large aggregates called </w:t>
      </w:r>
      <w:r w:rsidRPr="00D207D0">
        <w:rPr>
          <w:i/>
          <w:iCs/>
        </w:rPr>
        <w:t>col</w:t>
      </w:r>
      <w:r w:rsidRPr="00D207D0">
        <w:rPr>
          <w:i/>
          <w:iCs/>
          <w:color w:val="000000" w:themeColor="text1"/>
        </w:rPr>
        <w:t>onies</w:t>
      </w:r>
      <w:r w:rsidRPr="00B614C4">
        <w:t xml:space="preserve"> (Okello &amp; Kurmayer, 2011)</w:t>
      </w:r>
      <w:r w:rsidRPr="00B614C4">
        <w:rPr>
          <w:color w:val="000000" w:themeColor="text1"/>
        </w:rPr>
        <w:t xml:space="preserve">. </w:t>
      </w:r>
    </w:p>
    <w:p w14:paraId="4CDEA4F9" w14:textId="5C409845" w:rsidR="00ED407E" w:rsidRDefault="00ED407E" w:rsidP="00ED407E">
      <w:bookmarkStart w:id="17" w:name="_Hlk81340434"/>
      <w:r w:rsidRPr="00B614C4">
        <w:t>A lot of scholars in the geosciences have put forward a bunch of approaches to detect and monitor HABs in both inland and ocean waters</w:t>
      </w:r>
      <w:r w:rsidR="00424C87">
        <w:t xml:space="preserve"> including g</w:t>
      </w:r>
      <w:r w:rsidRPr="00B614C4">
        <w:t>enerating indices from spectral band ratio algorithms</w:t>
      </w:r>
      <w:r w:rsidR="00CD3D84">
        <w:t>. For example,</w:t>
      </w:r>
      <w:r w:rsidRPr="00B614C4">
        <w:t xml:space="preserve"> </w:t>
      </w:r>
      <w:r w:rsidR="00E919E1">
        <w:t>E</w:t>
      </w:r>
      <w:r w:rsidRPr="00B614C4">
        <w:t>mpirical visible-NIR band ratios (Matthews et al, 2012</w:t>
      </w:r>
      <w:r w:rsidR="00B04711">
        <w:t xml:space="preserve">; </w:t>
      </w:r>
      <w:r w:rsidR="00B04711" w:rsidRPr="009001E3">
        <w:t>Allan</w:t>
      </w:r>
      <w:r w:rsidR="00B04711">
        <w:t xml:space="preserve"> et al, 2015)</w:t>
      </w:r>
      <w:r w:rsidRPr="00B614C4">
        <w:t>, blue-green band ratios (O’Reilly et al., 1998), red-edge (RE) region (6</w:t>
      </w:r>
      <w:r w:rsidR="00887E9C">
        <w:t>85</w:t>
      </w:r>
      <w:r w:rsidRPr="00B614C4">
        <w:t>–7</w:t>
      </w:r>
      <w:r w:rsidR="00887E9C">
        <w:t>20</w:t>
      </w:r>
      <w:r w:rsidRPr="00B614C4">
        <w:t xml:space="preserve"> nm) band ratios (Mittenzwey et al., 1992)</w:t>
      </w:r>
      <w:r w:rsidR="00640770">
        <w:t xml:space="preserve">, thermal </w:t>
      </w:r>
      <w:r w:rsidR="00CD3D84">
        <w:t>band-based</w:t>
      </w:r>
      <w:r w:rsidR="00640770">
        <w:t xml:space="preserve"> assessment</w:t>
      </w:r>
      <w:r w:rsidR="00887E9C">
        <w:t xml:space="preserve"> </w:t>
      </w:r>
      <w:r w:rsidR="00640770">
        <w:t>(Tang et al.,2006)</w:t>
      </w:r>
      <w:r w:rsidRPr="00B614C4">
        <w:t xml:space="preserve"> </w:t>
      </w:r>
      <w:r w:rsidR="00CD3D84">
        <w:t xml:space="preserve">reportedly </w:t>
      </w:r>
      <w:r w:rsidRPr="00B614C4">
        <w:t xml:space="preserve">can be </w:t>
      </w:r>
      <w:r w:rsidR="00887E9C">
        <w:t>exploited</w:t>
      </w:r>
      <w:r w:rsidRPr="00B614C4">
        <w:t xml:space="preserve"> to detect and monitor </w:t>
      </w:r>
      <w:bookmarkEnd w:id="17"/>
      <w:r w:rsidR="00887E9C">
        <w:t>occurrence of a variety of HABs.</w:t>
      </w:r>
    </w:p>
    <w:p w14:paraId="41AA0B5F" w14:textId="185D234A" w:rsidR="00A37CCE" w:rsidRPr="00B614C4" w:rsidRDefault="00E919E1" w:rsidP="00ED407E">
      <w:r>
        <w:t xml:space="preserve">Currently, </w:t>
      </w:r>
      <w:r w:rsidR="00A37CCE" w:rsidRPr="00B614C4">
        <w:t xml:space="preserve">remote </w:t>
      </w:r>
      <w:r w:rsidR="00335DD2">
        <w:t>s</w:t>
      </w:r>
      <w:r w:rsidR="00A37CCE" w:rsidRPr="00B614C4">
        <w:t xml:space="preserve">ensing of HAB </w:t>
      </w:r>
      <w:r w:rsidRPr="00B614C4">
        <w:t>detecti</w:t>
      </w:r>
      <w:r>
        <w:t>on</w:t>
      </w:r>
      <w:r w:rsidR="00A37CCE" w:rsidRPr="00B614C4">
        <w:t xml:space="preserve"> and monitoring methods are </w:t>
      </w:r>
      <w:r w:rsidR="00CC2805">
        <w:t xml:space="preserve">primarily </w:t>
      </w:r>
      <w:r w:rsidR="00A37CCE" w:rsidRPr="00B614C4">
        <w:t>designed for</w:t>
      </w:r>
      <w:r w:rsidR="00DE67FF">
        <w:t xml:space="preserve"> sensors like</w:t>
      </w:r>
      <w:r w:rsidR="00A37CCE" w:rsidRPr="00B614C4">
        <w:t xml:space="preserve"> </w:t>
      </w:r>
      <w:r w:rsidR="00DE67FF" w:rsidRPr="00B614C4">
        <w:t>MODIS</w:t>
      </w:r>
      <w:r w:rsidR="00DE67FF">
        <w:t xml:space="preserve">, </w:t>
      </w:r>
      <w:r w:rsidR="00DE67FF" w:rsidRPr="00B614C4">
        <w:t xml:space="preserve">MERIS </w:t>
      </w:r>
      <w:r w:rsidR="00DE67FF">
        <w:t xml:space="preserve">and </w:t>
      </w:r>
      <w:r w:rsidR="00A37CCE" w:rsidRPr="00B614C4">
        <w:t>SeaWiFS</w:t>
      </w:r>
      <w:r w:rsidR="00DE67FF">
        <w:t>, (</w:t>
      </w:r>
      <w:r w:rsidR="00A37CCE" w:rsidRPr="00B614C4">
        <w:t>Kurekin et al</w:t>
      </w:r>
      <w:r w:rsidR="00AB6540">
        <w:t>.</w:t>
      </w:r>
      <w:r w:rsidR="00A37CCE" w:rsidRPr="00B614C4">
        <w:t xml:space="preserve">, 2014) which </w:t>
      </w:r>
      <w:r w:rsidR="00DE67FF">
        <w:t xml:space="preserve">despite allowing us to </w:t>
      </w:r>
      <w:r w:rsidR="00A37CCE" w:rsidRPr="00B614C4">
        <w:t>continuously monitor the behavior of the phenomenon</w:t>
      </w:r>
      <w:r w:rsidR="00DE67FF">
        <w:t xml:space="preserve"> (due to</w:t>
      </w:r>
      <w:r w:rsidR="00DE67FF" w:rsidRPr="00B614C4">
        <w:t xml:space="preserve"> high temporal resolution (about </w:t>
      </w:r>
      <w:r w:rsidR="00DE67FF">
        <w:t>1</w:t>
      </w:r>
      <w:r w:rsidR="00DE67FF" w:rsidRPr="00B614C4">
        <w:t xml:space="preserve"> day</w:t>
      </w:r>
      <w:r w:rsidR="00DE67FF">
        <w:t xml:space="preserve"> revisit time)</w:t>
      </w:r>
      <w:r w:rsidR="00A37CCE" w:rsidRPr="00B614C4">
        <w:t xml:space="preserve">, limits us </w:t>
      </w:r>
      <w:r w:rsidR="00AB6540">
        <w:t>from</w:t>
      </w:r>
      <w:r w:rsidR="00A37CCE" w:rsidRPr="00B614C4">
        <w:t xml:space="preserve"> a detailed examination of HABs</w:t>
      </w:r>
      <w:r w:rsidR="00DE67FF">
        <w:t xml:space="preserve"> (due to coarse</w:t>
      </w:r>
      <w:r w:rsidR="00DE67FF" w:rsidRPr="00B614C4">
        <w:t xml:space="preserve"> spatial resolution</w:t>
      </w:r>
      <w:r w:rsidR="00DE67FF">
        <w:t>s</w:t>
      </w:r>
      <w:r w:rsidR="00DE67FF" w:rsidRPr="00B614C4">
        <w:t xml:space="preserve"> (250~1130 meters)</w:t>
      </w:r>
      <w:r w:rsidR="00A37CCE" w:rsidRPr="00B614C4">
        <w:t xml:space="preserve"> and only large scale HABs can be monitored by using them (Blondeau, 2014). </w:t>
      </w:r>
    </w:p>
    <w:p w14:paraId="146BB29C" w14:textId="24AB361F" w:rsidR="00ED407E" w:rsidRPr="00B614C4" w:rsidRDefault="00ED407E" w:rsidP="00ED407E">
      <w:r w:rsidRPr="00B614C4">
        <w:lastRenderedPageBreak/>
        <w:t xml:space="preserve">Landsat 8 OLI </w:t>
      </w:r>
      <w:r w:rsidR="00AB6540">
        <w:t xml:space="preserve">being able to discriminate finer details, </w:t>
      </w:r>
      <w:r w:rsidRPr="00B614C4">
        <w:t>therefore possess</w:t>
      </w:r>
      <w:r w:rsidR="00A5242A">
        <w:t xml:space="preserve"> </w:t>
      </w:r>
      <w:r w:rsidRPr="00B614C4">
        <w:t xml:space="preserve">the </w:t>
      </w:r>
      <w:r w:rsidR="00AD6F39">
        <w:t xml:space="preserve">great value </w:t>
      </w:r>
      <w:r w:rsidR="00AB6540">
        <w:t xml:space="preserve">and </w:t>
      </w:r>
      <w:r w:rsidRPr="00B614C4">
        <w:t xml:space="preserve">potential to provide for the retrieval of Chl-a </w:t>
      </w:r>
      <w:r w:rsidR="00AB6540">
        <w:t>at 3</w:t>
      </w:r>
      <w:r w:rsidR="00CF29B8">
        <w:t>0</w:t>
      </w:r>
      <w:r w:rsidR="00AB6540">
        <w:t>m spatial resolution</w:t>
      </w:r>
      <w:r w:rsidRPr="00B614C4">
        <w:t xml:space="preserve"> (Allan et al., 2015; Watanabe et al., 2015; Concha and Schott 2016; Manuel et al., 2020).</w:t>
      </w:r>
    </w:p>
    <w:p w14:paraId="31D56C2D" w14:textId="7CE2DA44" w:rsidR="00F45019" w:rsidRPr="00F45019" w:rsidRDefault="00F45019" w:rsidP="00ED407E">
      <w:pPr>
        <w:rPr>
          <w:lang w:val="en-GB"/>
        </w:rPr>
      </w:pPr>
      <w:r w:rsidRPr="00B614C4">
        <w:rPr>
          <w:lang w:val="en-GB"/>
        </w:rPr>
        <w:t xml:space="preserve">The advent and uptake of Internet of Things (IoT) further provides for quick development of geo-intelligent automated in-situ </w:t>
      </w:r>
      <w:r w:rsidR="00CF29B8">
        <w:rPr>
          <w:lang w:val="en-GB"/>
        </w:rPr>
        <w:t>systems</w:t>
      </w:r>
      <w:r w:rsidRPr="00B614C4">
        <w:rPr>
          <w:lang w:val="en-GB"/>
        </w:rPr>
        <w:t xml:space="preserve"> that collect near real-time water quality data e.g.</w:t>
      </w:r>
      <w:r w:rsidR="00CF29B8">
        <w:rPr>
          <w:lang w:val="en-GB"/>
        </w:rPr>
        <w:t xml:space="preserve">, </w:t>
      </w:r>
      <w:r w:rsidRPr="00B614C4">
        <w:rPr>
          <w:lang w:val="en-GB"/>
        </w:rPr>
        <w:t xml:space="preserve">LSAT which </w:t>
      </w:r>
      <w:r w:rsidR="00CF29B8">
        <w:rPr>
          <w:lang w:val="en-GB"/>
        </w:rPr>
        <w:t>is a</w:t>
      </w:r>
      <w:r w:rsidRPr="00B614C4">
        <w:rPr>
          <w:lang w:val="en-GB"/>
        </w:rPr>
        <w:t xml:space="preserve"> thermal prox</w:t>
      </w:r>
      <w:r w:rsidR="00CF29B8">
        <w:rPr>
          <w:lang w:val="en-GB"/>
        </w:rPr>
        <w:t>y, Lake Salinity</w:t>
      </w:r>
      <w:r w:rsidRPr="00B614C4">
        <w:rPr>
          <w:lang w:val="en-GB"/>
        </w:rPr>
        <w:t xml:space="preserve"> </w:t>
      </w:r>
      <w:r w:rsidR="00CF29B8">
        <w:rPr>
          <w:lang w:val="en-GB"/>
        </w:rPr>
        <w:t xml:space="preserve">as another in-situ </w:t>
      </w:r>
      <w:r w:rsidRPr="00B614C4">
        <w:rPr>
          <w:lang w:val="en-GB"/>
        </w:rPr>
        <w:t>indicator</w:t>
      </w:r>
      <w:r w:rsidR="00CF29B8">
        <w:rPr>
          <w:lang w:val="en-GB"/>
        </w:rPr>
        <w:t xml:space="preserve"> </w:t>
      </w:r>
      <w:r w:rsidRPr="00B614C4">
        <w:rPr>
          <w:lang w:val="en-GB"/>
        </w:rPr>
        <w:t xml:space="preserve">of HAB presence </w:t>
      </w:r>
      <w:r w:rsidR="007A2139">
        <w:rPr>
          <w:lang w:val="en-GB"/>
        </w:rPr>
        <w:t xml:space="preserve">thereby </w:t>
      </w:r>
      <w:r w:rsidRPr="00B614C4">
        <w:rPr>
          <w:lang w:val="en-GB"/>
        </w:rPr>
        <w:t>enabl</w:t>
      </w:r>
      <w:r w:rsidR="007A2139">
        <w:rPr>
          <w:lang w:val="en-GB"/>
        </w:rPr>
        <w:t>ing</w:t>
      </w:r>
      <w:r w:rsidRPr="00B614C4">
        <w:rPr>
          <w:lang w:val="en-GB"/>
        </w:rPr>
        <w:t xml:space="preserve"> a step-change in data availability for HAB monitoring in Lake Victoria.</w:t>
      </w:r>
    </w:p>
    <w:p w14:paraId="343E03C7" w14:textId="73D7C01F" w:rsidR="00A22EBB" w:rsidRDefault="00ED407E" w:rsidP="00ED407E">
      <w:r w:rsidRPr="00B614C4">
        <w:t xml:space="preserve">Therefore, an </w:t>
      </w:r>
      <w:r w:rsidR="009A2812">
        <w:t>approach that utilizes</w:t>
      </w:r>
      <w:r w:rsidRPr="00B614C4">
        <w:t xml:space="preserve"> high spatiotemporal sensor’s capability to detect and monitor HABs coupled by in-situ </w:t>
      </w:r>
      <w:r w:rsidR="00CF29B8">
        <w:t>systems</w:t>
      </w:r>
      <w:r w:rsidRPr="00B614C4">
        <w:t xml:space="preserve"> technically sounds essential. Landsat 8 high spatiotemporal satellite images (</w:t>
      </w:r>
      <w:r w:rsidR="00723762" w:rsidRPr="00B614C4">
        <w:t xml:space="preserve">30 </w:t>
      </w:r>
      <w:r w:rsidR="00723762">
        <w:t xml:space="preserve">&amp; 100 </w:t>
      </w:r>
      <w:r w:rsidR="00723762" w:rsidRPr="00B614C4">
        <w:t xml:space="preserve">meters for spatial resolution </w:t>
      </w:r>
      <w:r w:rsidR="00723762">
        <w:t xml:space="preserve">and </w:t>
      </w:r>
      <w:r w:rsidRPr="00B614C4">
        <w:t>16 days for temporal) have</w:t>
      </w:r>
      <w:r w:rsidR="009A2812">
        <w:t xml:space="preserve"> advanced the space-based</w:t>
      </w:r>
      <w:r w:rsidRPr="00B614C4">
        <w:t xml:space="preserve"> </w:t>
      </w:r>
      <w:r w:rsidR="009A2812">
        <w:t>capabilities in</w:t>
      </w:r>
      <w:r w:rsidRPr="00B614C4">
        <w:t xml:space="preserve"> detect</w:t>
      </w:r>
      <w:r w:rsidR="009A2812">
        <w:t>ion</w:t>
      </w:r>
      <w:r w:rsidRPr="00B614C4">
        <w:t xml:space="preserve"> and monitor</w:t>
      </w:r>
      <w:r w:rsidR="009A2812">
        <w:t>ing of</w:t>
      </w:r>
      <w:r w:rsidRPr="00B614C4">
        <w:t xml:space="preserve"> HABs comparatively more accurately at relatively smaller inland water bodies e.g., Nyanza Gulf of Lake Victoria. </w:t>
      </w:r>
    </w:p>
    <w:p w14:paraId="6DA4A441" w14:textId="7C877B42" w:rsidR="00ED407E" w:rsidRPr="00B614C4" w:rsidRDefault="00ED407E" w:rsidP="00ED407E">
      <w:r w:rsidRPr="00B614C4">
        <w:t xml:space="preserve">On that regard, this study intends to demonstrate the </w:t>
      </w:r>
      <w:r w:rsidR="009A2812">
        <w:t>potential</w:t>
      </w:r>
      <w:r w:rsidRPr="00B614C4">
        <w:t xml:space="preserve"> of </w:t>
      </w:r>
      <w:r w:rsidR="009A2812">
        <w:t>using spectral</w:t>
      </w:r>
      <w:r w:rsidRPr="00B614C4">
        <w:t xml:space="preserve"> band</w:t>
      </w:r>
      <w:r w:rsidR="009A2812">
        <w:t xml:space="preserve">s </w:t>
      </w:r>
      <w:r w:rsidRPr="00B614C4">
        <w:t xml:space="preserve">2, 3, 4, 5 and TIR band 10 of L8 OLI in detecting </w:t>
      </w:r>
      <w:r w:rsidR="009A2812">
        <w:t xml:space="preserve">and monitoring </w:t>
      </w:r>
      <w:r w:rsidRPr="00B614C4">
        <w:t xml:space="preserve">of HABs using empirical statistical methods. </w:t>
      </w:r>
      <w:r w:rsidR="00CF29B8">
        <w:t xml:space="preserve">Further extending these </w:t>
      </w:r>
      <w:r w:rsidR="00C031BF">
        <w:t xml:space="preserve">space-based </w:t>
      </w:r>
      <w:r w:rsidR="00CF29B8">
        <w:t xml:space="preserve">capabilities with </w:t>
      </w:r>
      <w:r w:rsidR="00CF29B8" w:rsidRPr="00C031BF">
        <w:rPr>
          <w:i/>
          <w:iCs/>
        </w:rPr>
        <w:t>in-situ</w:t>
      </w:r>
      <w:r w:rsidR="00CF29B8">
        <w:t xml:space="preserve"> based IoT systems for </w:t>
      </w:r>
      <w:r w:rsidR="00C85B96">
        <w:t>near real</w:t>
      </w:r>
      <w:r w:rsidR="00CF29B8">
        <w:t>-time monitoring of the said proxies.</w:t>
      </w:r>
    </w:p>
    <w:p w14:paraId="27426D37" w14:textId="6A1A4E76" w:rsidR="00617F78" w:rsidRDefault="00617F78" w:rsidP="00ED407E"/>
    <w:p w14:paraId="0E410513" w14:textId="6F6C5535" w:rsidR="00A87BDF" w:rsidRDefault="00A87BDF" w:rsidP="00ED407E"/>
    <w:p w14:paraId="2A0DD202" w14:textId="6F3E6506" w:rsidR="00A87BDF" w:rsidRDefault="00A87BDF" w:rsidP="00ED407E"/>
    <w:p w14:paraId="47B69043" w14:textId="41C9488F" w:rsidR="00A87BDF" w:rsidRDefault="00A87BDF" w:rsidP="00ED407E"/>
    <w:p w14:paraId="7ADE67A6" w14:textId="363A913F" w:rsidR="00A87BDF" w:rsidRDefault="00A87BDF" w:rsidP="00ED407E"/>
    <w:p w14:paraId="7FE2F82C" w14:textId="34BFC405" w:rsidR="00274FE5" w:rsidRDefault="00274FE5" w:rsidP="00ED407E"/>
    <w:p w14:paraId="58676ACC" w14:textId="135890AF" w:rsidR="00E919E1" w:rsidRDefault="00E919E1" w:rsidP="00ED407E"/>
    <w:p w14:paraId="47B33FAC" w14:textId="77777777" w:rsidR="00B52CDB" w:rsidRDefault="00B52CDB" w:rsidP="00ED407E"/>
    <w:sdt>
      <w:sdtPr>
        <w:rPr>
          <w:lang w:bidi="he-IL"/>
        </w:rPr>
        <w:id w:val="865099813"/>
        <w:placeholder>
          <w:docPart w:val="CF0CEDE598774B38B852872D3826010B"/>
        </w:placeholder>
      </w:sdtPr>
      <w:sdtEndPr/>
      <w:sdtContent>
        <w:p w14:paraId="63908739" w14:textId="33E10BB6" w:rsidR="00E77E8C" w:rsidRDefault="00F051B2" w:rsidP="00DC50BE">
          <w:pPr>
            <w:pStyle w:val="Heading2"/>
            <w:rPr>
              <w:rFonts w:eastAsiaTheme="minorHAnsi" w:cstheme="minorBidi"/>
              <w:sz w:val="22"/>
              <w:szCs w:val="22"/>
              <w:lang w:bidi="he-IL"/>
            </w:rPr>
          </w:pPr>
          <w:r>
            <w:rPr>
              <w:lang w:bidi="he-IL"/>
            </w:rPr>
            <w:t xml:space="preserve">1.2 </w:t>
          </w:r>
          <w:r w:rsidR="00E77E8C">
            <w:rPr>
              <w:lang w:bidi="he-IL"/>
            </w:rPr>
            <w:t>Motivation and problem statement</w:t>
          </w:r>
        </w:p>
      </w:sdtContent>
    </w:sdt>
    <w:p w14:paraId="0C85374D" w14:textId="00C77E97" w:rsidR="00136776" w:rsidRPr="00B614C4" w:rsidRDefault="00072704" w:rsidP="00136776">
      <w:r>
        <w:t>H</w:t>
      </w:r>
      <w:r w:rsidR="00437D5F">
        <w:t xml:space="preserve">armful </w:t>
      </w:r>
      <w:r>
        <w:t>A</w:t>
      </w:r>
      <w:r w:rsidR="00437D5F">
        <w:t xml:space="preserve">lgal </w:t>
      </w:r>
      <w:r>
        <w:t>B</w:t>
      </w:r>
      <w:r w:rsidR="00437D5F">
        <w:t>loom</w:t>
      </w:r>
      <w:r>
        <w:t>s</w:t>
      </w:r>
      <w:r w:rsidR="00136776" w:rsidRPr="00B614C4">
        <w:t xml:space="preserve"> </w:t>
      </w:r>
      <w:r w:rsidR="009A2812" w:rsidRPr="009A2812">
        <w:t>continue to be a major source of concern, not only because of their huge environmental and socioeconomic consequences, but also because of a recent dramatic increase in the number of cases documented around the world</w:t>
      </w:r>
      <w:r w:rsidR="009A2812">
        <w:t xml:space="preserve"> </w:t>
      </w:r>
      <w:r w:rsidR="00136776" w:rsidRPr="00B614C4">
        <w:t xml:space="preserve">(Hill et al., 2020). </w:t>
      </w:r>
      <w:r w:rsidR="009A2812" w:rsidRPr="009A2812">
        <w:t xml:space="preserve">HABs have the potential to </w:t>
      </w:r>
      <w:r w:rsidR="004E3E4A">
        <w:t>initiate</w:t>
      </w:r>
      <w:r w:rsidR="009A2812" w:rsidRPr="009A2812">
        <w:t xml:space="preserve"> serious environmental and human health issues, as well as other complications</w:t>
      </w:r>
      <w:r w:rsidR="001277F4">
        <w:t xml:space="preserve"> </w:t>
      </w:r>
      <w:r w:rsidR="004E3E4A">
        <w:t xml:space="preserve">as seen </w:t>
      </w:r>
      <w:r w:rsidR="001277F4">
        <w:t>in</w:t>
      </w:r>
      <w:r w:rsidR="009A2812" w:rsidRPr="009A2812">
        <w:t xml:space="preserve"> </w:t>
      </w:r>
      <w:r w:rsidR="00136776" w:rsidRPr="00B614C4">
        <w:t xml:space="preserve">deterioration </w:t>
      </w:r>
      <w:r w:rsidR="0032661D">
        <w:t>of</w:t>
      </w:r>
      <w:r w:rsidR="00136776" w:rsidRPr="00B614C4">
        <w:t xml:space="preserve"> economic </w:t>
      </w:r>
      <w:r w:rsidR="0032661D">
        <w:t>status</w:t>
      </w:r>
      <w:r w:rsidR="00136776" w:rsidRPr="00B614C4">
        <w:t xml:space="preserve"> thereby </w:t>
      </w:r>
      <w:r w:rsidR="004E3E4A">
        <w:t xml:space="preserve">negatively </w:t>
      </w:r>
      <w:r w:rsidR="00136776" w:rsidRPr="00B614C4">
        <w:t xml:space="preserve">impacting a region’s GDP. Environmental impacts include depletion of dissolved oxygen (DO) in the aquatic habitat causing mass fish stock (Tang et al, </w:t>
      </w:r>
      <w:r w:rsidR="00DE74DE" w:rsidRPr="00B614C4">
        <w:t>2006)</w:t>
      </w:r>
      <w:r w:rsidR="00DE74DE">
        <w:t xml:space="preserve"> (</w:t>
      </w:r>
      <w:r w:rsidR="00A13D5D" w:rsidRPr="0033186B">
        <w:rPr>
          <w:i/>
          <w:iCs/>
        </w:rPr>
        <w:t>Fig 1,2,3 below</w:t>
      </w:r>
      <w:r w:rsidR="00A13D5D">
        <w:t>)</w:t>
      </w:r>
      <w:r w:rsidR="00136776" w:rsidRPr="00B614C4">
        <w:t xml:space="preserve">. </w:t>
      </w:r>
      <w:r w:rsidR="001277F4">
        <w:t>I</w:t>
      </w:r>
      <w:r w:rsidR="00136776" w:rsidRPr="00B614C4">
        <w:t>mpacts</w:t>
      </w:r>
      <w:r w:rsidR="001277F4">
        <w:t xml:space="preserve"> posed to human inhabitants </w:t>
      </w:r>
      <w:r w:rsidR="001277F4" w:rsidRPr="00B614C4">
        <w:t>include</w:t>
      </w:r>
      <w:r w:rsidR="00136776" w:rsidRPr="00B614C4">
        <w:t xml:space="preserve"> toxic reactions to affected seafood and </w:t>
      </w:r>
      <w:r w:rsidR="001277F4">
        <w:t xml:space="preserve">even </w:t>
      </w:r>
      <w:r w:rsidR="00136776" w:rsidRPr="00B614C4">
        <w:t xml:space="preserve">in extreme cases, </w:t>
      </w:r>
      <w:r w:rsidR="00F00335" w:rsidRPr="00B614C4">
        <w:t>fatalities.</w:t>
      </w:r>
      <w:r w:rsidR="00F00335">
        <w:t xml:space="preserve"> Related e</w:t>
      </w:r>
      <w:r w:rsidR="00136776" w:rsidRPr="00B614C4">
        <w:t>conomic impacts include adverse effects on coastal based industries e.g., fishing (Smith et al., 2019)</w:t>
      </w:r>
      <w:r w:rsidR="00DE74DE">
        <w:t xml:space="preserve">, </w:t>
      </w:r>
      <w:r w:rsidR="0033186B">
        <w:t>tourism (</w:t>
      </w:r>
      <w:r w:rsidR="00DE74DE" w:rsidRPr="00040B72">
        <w:rPr>
          <w:i/>
          <w:iCs/>
        </w:rPr>
        <w:t>Fig 4</w:t>
      </w:r>
      <w:r w:rsidR="00DE74DE">
        <w:t>)</w:t>
      </w:r>
      <w:r w:rsidR="00136776" w:rsidRPr="00B614C4">
        <w:t>.</w:t>
      </w:r>
    </w:p>
    <w:p w14:paraId="6DA73BC8" w14:textId="77777777" w:rsidR="00136776" w:rsidRPr="00B614C4" w:rsidRDefault="00136776" w:rsidP="00136776">
      <w:pPr>
        <w:spacing w:after="0" w:line="240" w:lineRule="auto"/>
      </w:pPr>
    </w:p>
    <w:p w14:paraId="43AD4FB2" w14:textId="0050275F" w:rsidR="00136776" w:rsidRDefault="00F00335" w:rsidP="00136776">
      <w:r>
        <w:t>Lately,</w:t>
      </w:r>
      <w:r w:rsidR="00136776" w:rsidRPr="00B614C4">
        <w:t xml:space="preserve"> coastal regions of Lake Victoria </w:t>
      </w:r>
      <w:r>
        <w:t xml:space="preserve">especially around Nyanza </w:t>
      </w:r>
      <w:r w:rsidR="00136776" w:rsidRPr="00B614C4">
        <w:t xml:space="preserve">Gulf (Kisumu Bay) have shown </w:t>
      </w:r>
      <w:r w:rsidR="00136776" w:rsidRPr="00B614C4">
        <w:rPr>
          <w:color w:val="000000" w:themeColor="text1"/>
        </w:rPr>
        <w:t xml:space="preserve">deterioration in its water quality as seen in </w:t>
      </w:r>
      <w:r w:rsidR="00136776" w:rsidRPr="00B614C4">
        <w:t>severe signs of eutrophication with blooms (Simiyu et al., 2018).</w:t>
      </w:r>
      <w:r w:rsidR="00CF5F3A" w:rsidRPr="00CF5F3A">
        <w:t xml:space="preserve">HABs can be caused by a variety of circumstances, but they are most commonly </w:t>
      </w:r>
      <w:r w:rsidR="00FD23C6">
        <w:t>associated with</w:t>
      </w:r>
      <w:r w:rsidR="00CF5F3A" w:rsidRPr="00CF5F3A">
        <w:t xml:space="preserve"> favorable environmental conditions, such as increased nutrient levels</w:t>
      </w:r>
      <w:r w:rsidR="00136776" w:rsidRPr="00B614C4">
        <w:t>-eutrophication (Santoleri et al., 2003),</w:t>
      </w:r>
      <w:r w:rsidR="00136776" w:rsidRPr="00B614C4">
        <w:rPr>
          <w:color w:val="000000" w:themeColor="text1"/>
        </w:rPr>
        <w:t xml:space="preserve"> which </w:t>
      </w:r>
      <w:r w:rsidR="001C4110">
        <w:rPr>
          <w:color w:val="000000" w:themeColor="text1"/>
        </w:rPr>
        <w:t>are generally driven by</w:t>
      </w:r>
      <w:r w:rsidR="00136776" w:rsidRPr="00B614C4">
        <w:rPr>
          <w:color w:val="000000" w:themeColor="text1"/>
        </w:rPr>
        <w:t xml:space="preserve"> urbanization,</w:t>
      </w:r>
      <w:r w:rsidR="00FD23C6">
        <w:rPr>
          <w:color w:val="000000" w:themeColor="text1"/>
        </w:rPr>
        <w:t xml:space="preserve"> </w:t>
      </w:r>
      <w:r w:rsidR="00136776" w:rsidRPr="00B614C4">
        <w:rPr>
          <w:color w:val="000000" w:themeColor="text1"/>
        </w:rPr>
        <w:t>deforestation</w:t>
      </w:r>
      <w:r w:rsidR="00FD23C6">
        <w:rPr>
          <w:color w:val="000000" w:themeColor="text1"/>
        </w:rPr>
        <w:t xml:space="preserve"> and poor agricultural </w:t>
      </w:r>
      <w:r w:rsidR="00FD23C6" w:rsidRPr="00B614C4">
        <w:rPr>
          <w:color w:val="000000" w:themeColor="text1"/>
        </w:rPr>
        <w:t xml:space="preserve">practices </w:t>
      </w:r>
      <w:r w:rsidR="00136776" w:rsidRPr="00B614C4">
        <w:t>(</w:t>
      </w:r>
      <w:r w:rsidR="00FD23C6" w:rsidRPr="00B614C4">
        <w:t>Gohin F. et al., 2006</w:t>
      </w:r>
      <w:r w:rsidR="00FD23C6">
        <w:t xml:space="preserve">; </w:t>
      </w:r>
      <w:r w:rsidR="00136776" w:rsidRPr="00B614C4">
        <w:t>Hecky et al., 2010).</w:t>
      </w:r>
    </w:p>
    <w:p w14:paraId="1E032A0D" w14:textId="6EC083C2" w:rsidR="004E3E4A" w:rsidRDefault="004E3E4A" w:rsidP="00136776">
      <w:r>
        <w:t>A</w:t>
      </w:r>
      <w:r w:rsidR="00F1453F">
        <w:t>nother significant</w:t>
      </w:r>
      <w:r>
        <w:t xml:space="preserve"> problem of interest lies from the fact that despite all the above highlighted health, economic and environmental threats, upon occurrence of the phenomena, there exist a notable challenge in</w:t>
      </w:r>
      <w:r w:rsidR="006A47A7">
        <w:t xml:space="preserve"> timely-notifying the higher authority of the same. The </w:t>
      </w:r>
      <w:r w:rsidR="00F1453F">
        <w:t xml:space="preserve">local </w:t>
      </w:r>
      <w:r w:rsidR="006A47A7">
        <w:t>maritime authorities need to take immediate respons</w:t>
      </w:r>
      <w:r w:rsidR="00F1453F">
        <w:t>ive</w:t>
      </w:r>
      <w:r w:rsidR="006A47A7">
        <w:t xml:space="preserve"> action to advice the locals on </w:t>
      </w:r>
      <w:r w:rsidR="00F1453F">
        <w:t>h</w:t>
      </w:r>
      <w:r w:rsidR="006A47A7">
        <w:t xml:space="preserve">ow to </w:t>
      </w:r>
      <w:r w:rsidR="00F1453F">
        <w:t xml:space="preserve">cautiously carry out their activities with minimum contact with the HAB and if any, </w:t>
      </w:r>
      <w:r w:rsidR="006A47A7">
        <w:t>avert</w:t>
      </w:r>
      <w:r w:rsidR="00F1453F">
        <w:t xml:space="preserve"> further</w:t>
      </w:r>
      <w:r w:rsidR="00A922A6">
        <w:t xml:space="preserve"> impacts. The status quo in the study area currently only provides for the authorities e.g.,</w:t>
      </w:r>
      <w:r w:rsidR="006A47A7">
        <w:t xml:space="preserve"> KMFRI</w:t>
      </w:r>
      <w:r w:rsidR="00A922A6">
        <w:t xml:space="preserve"> and other Lake Victoria sanitations bodies to solely rely on information about the </w:t>
      </w:r>
      <w:r w:rsidR="00EB46DA">
        <w:t>occurrence</w:t>
      </w:r>
      <w:r w:rsidR="00A922A6">
        <w:t xml:space="preserve"> to be relayed to them by the local citizens and this is normally after the </w:t>
      </w:r>
      <w:r w:rsidR="001C17A8">
        <w:t>situation</w:t>
      </w:r>
      <w:r w:rsidR="00A922A6">
        <w:t xml:space="preserve"> is a great </w:t>
      </w:r>
      <w:r w:rsidR="00D3710D">
        <w:t>mess. (</w:t>
      </w:r>
      <w:r w:rsidR="00D3710D" w:rsidRPr="00047FAE">
        <w:rPr>
          <w:rFonts w:eastAsia="Times New Roman" w:cs="Times New Roman"/>
          <w:color w:val="000000" w:themeColor="text1"/>
        </w:rPr>
        <w:t>Roegner</w:t>
      </w:r>
      <w:r w:rsidR="00D3710D">
        <w:rPr>
          <w:rFonts w:eastAsia="Times New Roman" w:cs="Times New Roman"/>
          <w:color w:val="000000" w:themeColor="text1"/>
        </w:rPr>
        <w:t xml:space="preserve"> et al. 2020</w:t>
      </w:r>
      <w:r w:rsidR="00D3710D">
        <w:t>)</w:t>
      </w:r>
      <w:r w:rsidR="00EB46DA">
        <w:t>. The study therefore seeks to address on the gaps.</w:t>
      </w:r>
    </w:p>
    <w:p w14:paraId="449FC50E" w14:textId="405776E3" w:rsidR="00435D1F" w:rsidRDefault="00435D1F" w:rsidP="00136776"/>
    <w:p w14:paraId="36152FEA" w14:textId="781918B2" w:rsidR="00494878" w:rsidRPr="0024382F" w:rsidRDefault="00494878" w:rsidP="00494878">
      <w:pPr>
        <w:jc w:val="center"/>
        <w:rPr>
          <w:b/>
          <w:bCs/>
          <w:color w:val="000000" w:themeColor="text1"/>
          <w:sz w:val="28"/>
          <w:szCs w:val="28"/>
        </w:rPr>
      </w:pPr>
      <w:r w:rsidRPr="0024382F">
        <w:rPr>
          <w:b/>
          <w:bCs/>
          <w:sz w:val="28"/>
          <w:szCs w:val="28"/>
          <w:lang w:bidi="he-IL"/>
        </w:rPr>
        <w:lastRenderedPageBreak/>
        <w:t>1.3 Justification</w:t>
      </w:r>
    </w:p>
    <w:p w14:paraId="5120B850" w14:textId="179CE8FC" w:rsidR="00265DC6" w:rsidRDefault="00587034" w:rsidP="00265DC6">
      <w:pPr>
        <w:rPr>
          <w:color w:val="000000" w:themeColor="text1"/>
        </w:rPr>
      </w:pPr>
      <w:r w:rsidRPr="00587034">
        <w:rPr>
          <w:color w:val="000000" w:themeColor="text1"/>
        </w:rPr>
        <w:t xml:space="preserve">One of the bays of Lake Victoria </w:t>
      </w:r>
      <w:r w:rsidR="00C42B9C">
        <w:rPr>
          <w:color w:val="000000" w:themeColor="text1"/>
        </w:rPr>
        <w:t xml:space="preserve">that is </w:t>
      </w:r>
      <w:r w:rsidRPr="00587034">
        <w:rPr>
          <w:color w:val="000000" w:themeColor="text1"/>
        </w:rPr>
        <w:t>most</w:t>
      </w:r>
      <w:r w:rsidR="00C42B9C">
        <w:rPr>
          <w:color w:val="000000" w:themeColor="text1"/>
        </w:rPr>
        <w:t>ly</w:t>
      </w:r>
      <w:r w:rsidRPr="00587034">
        <w:rPr>
          <w:color w:val="000000" w:themeColor="text1"/>
        </w:rPr>
        <w:t xml:space="preserve"> affected by nutrient enrichment is Nyanza Gulf</w:t>
      </w:r>
      <w:r>
        <w:rPr>
          <w:color w:val="000000" w:themeColor="text1"/>
        </w:rPr>
        <w:t xml:space="preserve"> </w:t>
      </w:r>
      <w:r w:rsidR="00265DC6" w:rsidRPr="00B614C4">
        <w:rPr>
          <w:color w:val="000000" w:themeColor="text1"/>
        </w:rPr>
        <w:t>(</w:t>
      </w:r>
      <w:r w:rsidR="00265DC6" w:rsidRPr="00B614C4">
        <w:t>Gikuma-Njuru, P. 2013</w:t>
      </w:r>
      <w:r w:rsidR="00265DC6" w:rsidRPr="00B614C4">
        <w:rPr>
          <w:color w:val="000000" w:themeColor="text1"/>
        </w:rPr>
        <w:t xml:space="preserve">) which is </w:t>
      </w:r>
      <w:r>
        <w:rPr>
          <w:color w:val="000000" w:themeColor="text1"/>
        </w:rPr>
        <w:t>discharged</w:t>
      </w:r>
      <w:r w:rsidR="00265DC6" w:rsidRPr="00B614C4">
        <w:rPr>
          <w:color w:val="000000" w:themeColor="text1"/>
        </w:rPr>
        <w:t xml:space="preserve"> from the </w:t>
      </w:r>
      <w:r w:rsidR="00C42B9C">
        <w:rPr>
          <w:color w:val="000000" w:themeColor="text1"/>
        </w:rPr>
        <w:t>densely</w:t>
      </w:r>
      <w:r w:rsidR="00265DC6" w:rsidRPr="00B614C4">
        <w:rPr>
          <w:color w:val="000000" w:themeColor="text1"/>
        </w:rPr>
        <w:t xml:space="preserve"> populated catchment with mostly subsistence agriculture (</w:t>
      </w:r>
      <w:r w:rsidR="00265DC6" w:rsidRPr="00B614C4">
        <w:t>Calamari, D. 1995; Hecky, R.E. 2010</w:t>
      </w:r>
      <w:r w:rsidR="00265DC6" w:rsidRPr="00B614C4">
        <w:rPr>
          <w:color w:val="000000" w:themeColor="text1"/>
        </w:rPr>
        <w:t>). This has led to regular occurrence of bloom-forming cyanobacteria which has been associated with mass fish kills</w:t>
      </w:r>
      <w:r w:rsidR="00D45739">
        <w:rPr>
          <w:color w:val="000000" w:themeColor="text1"/>
        </w:rPr>
        <w:t xml:space="preserve"> </w:t>
      </w:r>
      <w:r w:rsidR="00D45739" w:rsidRPr="00D45739">
        <w:rPr>
          <w:i/>
          <w:iCs/>
          <w:color w:val="000000" w:themeColor="text1"/>
        </w:rPr>
        <w:t>(Fig</w:t>
      </w:r>
      <w:r w:rsidR="00C758F0">
        <w:rPr>
          <w:i/>
          <w:iCs/>
          <w:color w:val="000000" w:themeColor="text1"/>
        </w:rPr>
        <w:t>ures</w:t>
      </w:r>
      <w:r w:rsidR="00D45739" w:rsidRPr="00D45739">
        <w:rPr>
          <w:i/>
          <w:iCs/>
          <w:color w:val="000000" w:themeColor="text1"/>
        </w:rPr>
        <w:t xml:space="preserve"> 1</w:t>
      </w:r>
      <w:r w:rsidR="00494878">
        <w:rPr>
          <w:i/>
          <w:iCs/>
          <w:color w:val="000000" w:themeColor="text1"/>
        </w:rPr>
        <w:t>, 2 &amp; 3 below</w:t>
      </w:r>
      <w:r w:rsidR="00D45739" w:rsidRPr="00D45739">
        <w:rPr>
          <w:i/>
          <w:iCs/>
          <w:color w:val="000000" w:themeColor="text1"/>
        </w:rPr>
        <w:t>)</w:t>
      </w:r>
      <w:r w:rsidR="00265DC6" w:rsidRPr="00B614C4">
        <w:rPr>
          <w:color w:val="000000" w:themeColor="text1"/>
        </w:rPr>
        <w:t xml:space="preserve"> </w:t>
      </w:r>
      <w:r w:rsidR="00494878">
        <w:rPr>
          <w:color w:val="000000" w:themeColor="text1"/>
        </w:rPr>
        <w:t xml:space="preserve">due to </w:t>
      </w:r>
      <w:r w:rsidR="00494878" w:rsidRPr="00B614C4">
        <w:t>depletion of dissolved oxygen (DO) in the aquatic</w:t>
      </w:r>
      <w:r w:rsidR="00494878" w:rsidRPr="00B614C4">
        <w:rPr>
          <w:color w:val="000000" w:themeColor="text1"/>
        </w:rPr>
        <w:t xml:space="preserve"> </w:t>
      </w:r>
      <w:r w:rsidR="00494878">
        <w:rPr>
          <w:color w:val="000000" w:themeColor="text1"/>
        </w:rPr>
        <w:t xml:space="preserve">habitats </w:t>
      </w:r>
      <w:r w:rsidR="00265DC6" w:rsidRPr="00B614C4">
        <w:rPr>
          <w:color w:val="000000" w:themeColor="text1"/>
        </w:rPr>
        <w:t xml:space="preserve">and </w:t>
      </w:r>
      <w:r w:rsidR="00494878">
        <w:rPr>
          <w:color w:val="000000" w:themeColor="text1"/>
        </w:rPr>
        <w:t xml:space="preserve">to some extremes, </w:t>
      </w:r>
      <w:r w:rsidR="00265DC6" w:rsidRPr="00B614C4">
        <w:rPr>
          <w:color w:val="000000" w:themeColor="text1"/>
        </w:rPr>
        <w:t xml:space="preserve">temporary shutdown of drinking water supply, i.e., from January to March 2004 (Sitoki et al., </w:t>
      </w:r>
      <w:r w:rsidR="00265DC6" w:rsidRPr="00B614C4">
        <w:t>2012</w:t>
      </w:r>
      <w:r w:rsidR="00265DC6" w:rsidRPr="00B614C4">
        <w:rPr>
          <w:color w:val="000000" w:themeColor="text1"/>
        </w:rPr>
        <w:t xml:space="preserve">). </w:t>
      </w:r>
    </w:p>
    <w:p w14:paraId="6F4BC2FB" w14:textId="3D9D67C1" w:rsidR="00265DC6" w:rsidRDefault="00265DC6" w:rsidP="00265DC6">
      <w:r w:rsidRPr="00B614C4">
        <w:t xml:space="preserve">For this purpose, a number of Landsat 8 images acquired in a bloom condition will be </w:t>
      </w:r>
      <w:r w:rsidR="00E92983">
        <w:t>quantitatively</w:t>
      </w:r>
      <w:r w:rsidRPr="00B614C4">
        <w:t xml:space="preserve"> analyzed</w:t>
      </w:r>
      <w:r w:rsidR="00E8577D">
        <w:t xml:space="preserve"> for investigation of the capabilities of L8 being capable of detection and extraction of the Chl-a pigments and the rising LSAT values in the affected regions.</w:t>
      </w:r>
    </w:p>
    <w:p w14:paraId="198CABC2" w14:textId="12EE2F4D" w:rsidR="001D1EC9" w:rsidRDefault="001D1EC9" w:rsidP="00265DC6"/>
    <w:bookmarkEnd w:id="15"/>
    <w:p w14:paraId="04EC655A" w14:textId="1175C93B" w:rsidR="00ED06AC" w:rsidRDefault="00556B8B" w:rsidP="005416AC">
      <w:r w:rsidRPr="00ED06AC">
        <w:rPr>
          <w:noProof/>
        </w:rPr>
        <w:drawing>
          <wp:anchor distT="0" distB="0" distL="114300" distR="114300" simplePos="0" relativeHeight="251687936" behindDoc="0" locked="0" layoutInCell="1" allowOverlap="1" wp14:anchorId="6EB59E71" wp14:editId="722807B1">
            <wp:simplePos x="0" y="0"/>
            <wp:positionH relativeFrom="margin">
              <wp:align>right</wp:align>
            </wp:positionH>
            <wp:positionV relativeFrom="paragraph">
              <wp:posOffset>-161925</wp:posOffset>
            </wp:positionV>
            <wp:extent cx="5934075" cy="3571875"/>
            <wp:effectExtent l="0" t="0" r="9525" b="9525"/>
            <wp:wrapNone/>
            <wp:docPr id="19" name="Picture 5">
              <a:extLst xmlns:a="http://schemas.openxmlformats.org/drawingml/2006/main">
                <a:ext uri="{FF2B5EF4-FFF2-40B4-BE49-F238E27FC236}">
                  <a16:creationId xmlns:a16="http://schemas.microsoft.com/office/drawing/2014/main" id="{3CDBE6E8-EB86-443D-9046-5EE993C79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DBE6E8-EB86-443D-9046-5EE993C79BB7}"/>
                        </a:ext>
                      </a:extLst>
                    </pic:cNvPr>
                    <pic:cNvPicPr>
                      <a:picLocks noChangeAspect="1"/>
                    </pic:cNvPicPr>
                  </pic:nvPicPr>
                  <pic:blipFill>
                    <a:blip r:embed="rId13"/>
                    <a:stretch>
                      <a:fillRect/>
                    </a:stretch>
                  </pic:blipFill>
                  <pic:spPr>
                    <a:xfrm>
                      <a:off x="0" y="0"/>
                      <a:ext cx="5934075" cy="3571875"/>
                    </a:xfrm>
                    <a:prstGeom prst="rect">
                      <a:avLst/>
                    </a:prstGeom>
                  </pic:spPr>
                </pic:pic>
              </a:graphicData>
            </a:graphic>
            <wp14:sizeRelH relativeFrom="margin">
              <wp14:pctWidth>0</wp14:pctWidth>
            </wp14:sizeRelH>
            <wp14:sizeRelV relativeFrom="margin">
              <wp14:pctHeight>0</wp14:pctHeight>
            </wp14:sizeRelV>
          </wp:anchor>
        </w:drawing>
      </w:r>
    </w:p>
    <w:p w14:paraId="5E6F2DD9" w14:textId="513342B2" w:rsidR="00556B8B" w:rsidRDefault="0051560E" w:rsidP="005416AC">
      <w:r>
        <w:rPr>
          <w:noProof/>
        </w:rPr>
        <mc:AlternateContent>
          <mc:Choice Requires="wps">
            <w:drawing>
              <wp:anchor distT="0" distB="0" distL="114300" distR="114300" simplePos="0" relativeHeight="251691008" behindDoc="0" locked="0" layoutInCell="1" allowOverlap="1" wp14:anchorId="40F4CBB8" wp14:editId="29F27C09">
                <wp:simplePos x="0" y="0"/>
                <wp:positionH relativeFrom="column">
                  <wp:posOffset>3581400</wp:posOffset>
                </wp:positionH>
                <wp:positionV relativeFrom="paragraph">
                  <wp:posOffset>81915</wp:posOffset>
                </wp:positionV>
                <wp:extent cx="1895475" cy="2000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8954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F7976" id="Rectangle 21" o:spid="_x0000_s1026" style="position:absolute;margin-left:282pt;margin-top:6.45pt;width:149.2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" filled="f" strokecolor="red" strokeweight="2.25pt"/>
            </w:pict>
          </mc:Fallback>
        </mc:AlternateContent>
      </w:r>
    </w:p>
    <w:p w14:paraId="643B0CAD" w14:textId="134298FB" w:rsidR="00556B8B" w:rsidRDefault="00556B8B" w:rsidP="005416AC"/>
    <w:p w14:paraId="78D6803A" w14:textId="12CA630B" w:rsidR="00556B8B" w:rsidRDefault="00556B8B" w:rsidP="005416AC"/>
    <w:p w14:paraId="647CFAF4" w14:textId="508118C7" w:rsidR="00556B8B" w:rsidRDefault="00556B8B" w:rsidP="005416AC"/>
    <w:p w14:paraId="06BCBB9A" w14:textId="4C551C57" w:rsidR="00556B8B" w:rsidRDefault="00556B8B" w:rsidP="005416AC"/>
    <w:p w14:paraId="1EE23AF5" w14:textId="306E895A" w:rsidR="00ED06AC" w:rsidRDefault="00ED06AC" w:rsidP="005416AC"/>
    <w:p w14:paraId="5D34A15C" w14:textId="36928D77" w:rsidR="00ED06AC" w:rsidRDefault="00CA480B" w:rsidP="005416AC">
      <w:r>
        <w:rPr>
          <w:noProof/>
        </w:rPr>
        <mc:AlternateContent>
          <mc:Choice Requires="wps">
            <w:drawing>
              <wp:anchor distT="0" distB="0" distL="114300" distR="114300" simplePos="0" relativeHeight="251701248" behindDoc="0" locked="0" layoutInCell="1" allowOverlap="1" wp14:anchorId="1E4C4C8B" wp14:editId="5C2E85BB">
                <wp:simplePos x="0" y="0"/>
                <wp:positionH relativeFrom="column">
                  <wp:posOffset>2219325</wp:posOffset>
                </wp:positionH>
                <wp:positionV relativeFrom="paragraph">
                  <wp:posOffset>163830</wp:posOffset>
                </wp:positionV>
                <wp:extent cx="2771775" cy="400050"/>
                <wp:effectExtent l="19050" t="19050" r="28575" b="19050"/>
                <wp:wrapNone/>
                <wp:docPr id="29" name="Rectangle 29"/>
                <wp:cNvGraphicFramePr/>
                <a:graphic xmlns:a="http://schemas.openxmlformats.org/drawingml/2006/main">
                  <a:graphicData uri="http://schemas.microsoft.com/office/word/2010/wordprocessingShape">
                    <wps:wsp>
                      <wps:cNvSpPr/>
                      <wps:spPr>
                        <a:xfrm>
                          <a:off x="0" y="0"/>
                          <a:ext cx="27717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D2D5" id="Rectangle 29" o:spid="_x0000_s1026" style="position:absolute;margin-left:174.75pt;margin-top:12.9pt;width:218.2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" filled="f" strokecolor="red" strokeweight="2.25pt"/>
            </w:pict>
          </mc:Fallback>
        </mc:AlternateContent>
      </w:r>
    </w:p>
    <w:p w14:paraId="1513633E" w14:textId="3EC7FCBE" w:rsidR="00ED06AC" w:rsidRDefault="00ED06AC" w:rsidP="005416AC"/>
    <w:p w14:paraId="253D09D1" w14:textId="31AE6DEB" w:rsidR="00B761BF" w:rsidRDefault="00B761BF" w:rsidP="00145439">
      <w:pPr>
        <w:rPr>
          <w:i/>
          <w:iCs/>
        </w:rPr>
      </w:pPr>
    </w:p>
    <w:p w14:paraId="4FC68301" w14:textId="7B70BF2A" w:rsidR="00BB01F2" w:rsidRDefault="00BB01F2" w:rsidP="00145439">
      <w:pPr>
        <w:rPr>
          <w:i/>
          <w:iCs/>
        </w:rPr>
      </w:pPr>
      <w:r w:rsidRPr="00BE1A2D">
        <w:rPr>
          <w:i/>
          <w:iCs/>
        </w:rPr>
        <w:t>Fig</w:t>
      </w:r>
      <w:r w:rsidR="00237829">
        <w:rPr>
          <w:i/>
          <w:iCs/>
        </w:rPr>
        <w:t>ure</w:t>
      </w:r>
      <w:r w:rsidRPr="00BE1A2D">
        <w:rPr>
          <w:i/>
          <w:iCs/>
        </w:rPr>
        <w:t xml:space="preserve"> 1: S</w:t>
      </w:r>
      <w:r w:rsidR="00556B8B">
        <w:rPr>
          <w:i/>
          <w:iCs/>
        </w:rPr>
        <w:t>tandard Media Kenya reports through KTN about HABs causing Mass Fish stocks in</w:t>
      </w:r>
      <w:r w:rsidR="00877D7D">
        <w:rPr>
          <w:i/>
          <w:iCs/>
        </w:rPr>
        <w:t xml:space="preserve"> Dunga Beach Kisumu</w:t>
      </w:r>
      <w:r w:rsidR="00556B8B">
        <w:rPr>
          <w:i/>
          <w:iCs/>
        </w:rPr>
        <w:t xml:space="preserve"> </w:t>
      </w:r>
      <w:r w:rsidR="00877D7D">
        <w:rPr>
          <w:i/>
          <w:iCs/>
        </w:rPr>
        <w:t>r</w:t>
      </w:r>
      <w:r w:rsidR="00556B8B">
        <w:rPr>
          <w:i/>
          <w:iCs/>
        </w:rPr>
        <w:t xml:space="preserve">egion in February </w:t>
      </w:r>
      <w:r w:rsidR="00145439">
        <w:rPr>
          <w:i/>
          <w:iCs/>
        </w:rPr>
        <w:t>2021, (</w:t>
      </w:r>
      <w:r w:rsidR="00556B8B">
        <w:rPr>
          <w:i/>
          <w:iCs/>
        </w:rPr>
        <w:t>Image: Standard Media KE)</w:t>
      </w:r>
    </w:p>
    <w:p w14:paraId="1075FA87" w14:textId="530882B3" w:rsidR="00ED06AC" w:rsidRDefault="00B761BF" w:rsidP="005416AC">
      <w:r w:rsidRPr="00ED06AC">
        <w:rPr>
          <w:noProof/>
        </w:rPr>
        <w:lastRenderedPageBreak/>
        <w:drawing>
          <wp:anchor distT="0" distB="0" distL="114300" distR="114300" simplePos="0" relativeHeight="251683840" behindDoc="0" locked="0" layoutInCell="1" allowOverlap="1" wp14:anchorId="5CDFFC54" wp14:editId="7AD39321">
            <wp:simplePos x="0" y="0"/>
            <wp:positionH relativeFrom="margin">
              <wp:align>left</wp:align>
            </wp:positionH>
            <wp:positionV relativeFrom="paragraph">
              <wp:posOffset>17145</wp:posOffset>
            </wp:positionV>
            <wp:extent cx="6000750" cy="3095625"/>
            <wp:effectExtent l="0" t="0" r="0" b="9525"/>
            <wp:wrapNone/>
            <wp:docPr id="17" name="Picture 17">
              <a:extLst xmlns:a="http://schemas.openxmlformats.org/drawingml/2006/main">
                <a:ext uri="{FF2B5EF4-FFF2-40B4-BE49-F238E27FC236}">
                  <a16:creationId xmlns:a16="http://schemas.microsoft.com/office/drawing/2014/main" id="{0A29E4AC-8FE5-4679-AF84-7D7816272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A29E4AC-8FE5-4679-AF84-7D781627277B}"/>
                        </a:ext>
                      </a:extLst>
                    </pic:cNvPr>
                    <pic:cNvPicPr>
                      <a:picLocks noChangeAspect="1"/>
                    </pic:cNvPicPr>
                  </pic:nvPicPr>
                  <pic:blipFill rotWithShape="1">
                    <a:blip r:embed="rId14">
                      <a:extLst>
                        <a:ext uri="{28A0092B-C50C-407E-A947-70E740481C1C}">
                          <a14:useLocalDpi xmlns:a14="http://schemas.microsoft.com/office/drawing/2010/main" val="0"/>
                        </a:ext>
                      </a:extLst>
                    </a:blip>
                    <a:srcRect b="9689"/>
                    <a:stretch/>
                  </pic:blipFill>
                  <pic:spPr bwMode="auto">
                    <a:xfrm>
                      <a:off x="0" y="0"/>
                      <a:ext cx="600075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72000" w14:textId="30E4C28E" w:rsidR="00ED06AC" w:rsidRDefault="00ED06AC" w:rsidP="005416AC"/>
    <w:p w14:paraId="150010E0" w14:textId="6E24BA8E" w:rsidR="00ED06AC" w:rsidRDefault="00ED06AC" w:rsidP="005416AC"/>
    <w:p w14:paraId="54AE2150" w14:textId="4F1C93B1" w:rsidR="00ED06AC" w:rsidRDefault="00ED06AC" w:rsidP="005416AC"/>
    <w:p w14:paraId="7808F4D9" w14:textId="49E79D05" w:rsidR="00981591" w:rsidRDefault="00981591" w:rsidP="00D03BD9">
      <w:pPr>
        <w:rPr>
          <w:lang w:bidi="he-IL"/>
        </w:rPr>
      </w:pPr>
    </w:p>
    <w:p w14:paraId="432AB510" w14:textId="49CBBCCC" w:rsidR="00D70509" w:rsidRDefault="00D70509" w:rsidP="00D03BD9">
      <w:pPr>
        <w:rPr>
          <w:lang w:bidi="he-IL"/>
        </w:rPr>
      </w:pPr>
    </w:p>
    <w:p w14:paraId="0DBA9B35" w14:textId="19FDBA54" w:rsidR="00D70509" w:rsidRDefault="00D70509" w:rsidP="00D03BD9">
      <w:pPr>
        <w:rPr>
          <w:lang w:bidi="he-IL"/>
        </w:rPr>
      </w:pPr>
    </w:p>
    <w:p w14:paraId="35E1F0D3" w14:textId="77777777" w:rsidR="00145439" w:rsidRDefault="00145439" w:rsidP="00D03BD9">
      <w:pPr>
        <w:rPr>
          <w:lang w:bidi="he-IL"/>
        </w:rPr>
      </w:pPr>
    </w:p>
    <w:p w14:paraId="6DEAAD1E" w14:textId="77777777" w:rsidR="00B761BF" w:rsidRDefault="00B761BF" w:rsidP="00F630A7">
      <w:pPr>
        <w:rPr>
          <w:i/>
          <w:iCs/>
        </w:rPr>
      </w:pPr>
    </w:p>
    <w:p w14:paraId="0022BD58" w14:textId="5710DC80" w:rsidR="00BB01F2" w:rsidRPr="00F630A7" w:rsidRDefault="00237829" w:rsidP="00F630A7">
      <w:pPr>
        <w:rPr>
          <w:i/>
          <w:iCs/>
        </w:rPr>
      </w:pPr>
      <w:r w:rsidRPr="00BE1A2D">
        <w:rPr>
          <w:i/>
          <w:iCs/>
        </w:rPr>
        <w:t>Fig</w:t>
      </w:r>
      <w:r>
        <w:rPr>
          <w:i/>
          <w:iCs/>
        </w:rPr>
        <w:t xml:space="preserve">ure </w:t>
      </w:r>
      <w:r w:rsidR="007256B3">
        <w:rPr>
          <w:i/>
          <w:iCs/>
        </w:rPr>
        <w:t>2</w:t>
      </w:r>
      <w:r w:rsidR="00F630A7" w:rsidRPr="00F630A7">
        <w:rPr>
          <w:i/>
          <w:iCs/>
        </w:rPr>
        <w:t>: Mass</w:t>
      </w:r>
      <w:r w:rsidR="003A5298" w:rsidRPr="00F630A7">
        <w:rPr>
          <w:i/>
          <w:iCs/>
        </w:rPr>
        <w:t xml:space="preserve"> fish stock in</w:t>
      </w:r>
      <w:r w:rsidR="00BB01F2" w:rsidRPr="00F630A7">
        <w:rPr>
          <w:i/>
          <w:iCs/>
        </w:rPr>
        <w:t xml:space="preserve"> Lake Victoria Shores impacted by the </w:t>
      </w:r>
      <w:r w:rsidR="00F630A7" w:rsidRPr="00F630A7">
        <w:rPr>
          <w:i/>
          <w:iCs/>
        </w:rPr>
        <w:t>HABs (</w:t>
      </w:r>
      <w:r w:rsidR="003A5298" w:rsidRPr="00F630A7">
        <w:rPr>
          <w:i/>
          <w:iCs/>
        </w:rPr>
        <w:t>Image: Standard Media KE)</w:t>
      </w:r>
    </w:p>
    <w:p w14:paraId="3493EBDB" w14:textId="14421993" w:rsidR="00D70509" w:rsidRDefault="00D70509" w:rsidP="00D03BD9">
      <w:pPr>
        <w:rPr>
          <w:lang w:bidi="he-IL"/>
        </w:rPr>
      </w:pPr>
    </w:p>
    <w:p w14:paraId="14D5742E" w14:textId="065D4360" w:rsidR="008E68BE" w:rsidRDefault="00C2654F" w:rsidP="00D03BD9">
      <w:r w:rsidRPr="00ED06AC">
        <w:rPr>
          <w:noProof/>
        </w:rPr>
        <w:drawing>
          <wp:anchor distT="0" distB="0" distL="114300" distR="114300" simplePos="0" relativeHeight="251682816" behindDoc="0" locked="0" layoutInCell="1" allowOverlap="1" wp14:anchorId="6DDFDDCC" wp14:editId="42EE7AEA">
            <wp:simplePos x="0" y="0"/>
            <wp:positionH relativeFrom="margin">
              <wp:align>right</wp:align>
            </wp:positionH>
            <wp:positionV relativeFrom="paragraph">
              <wp:posOffset>13335</wp:posOffset>
            </wp:positionV>
            <wp:extent cx="5943600" cy="3220085"/>
            <wp:effectExtent l="0" t="0" r="0" b="0"/>
            <wp:wrapNone/>
            <wp:docPr id="12" name="Picture 15">
              <a:extLst xmlns:a="http://schemas.openxmlformats.org/drawingml/2006/main">
                <a:ext uri="{FF2B5EF4-FFF2-40B4-BE49-F238E27FC236}">
                  <a16:creationId xmlns:a16="http://schemas.microsoft.com/office/drawing/2014/main" id="{F65F7D2B-EA04-4EA7-A32B-21D15E26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65F7D2B-EA04-4EA7-A32B-21D15E26BC3D}"/>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14:sizeRelH relativeFrom="margin">
              <wp14:pctWidth>0</wp14:pctWidth>
            </wp14:sizeRelH>
            <wp14:sizeRelV relativeFrom="margin">
              <wp14:pctHeight>0</wp14:pctHeight>
            </wp14:sizeRelV>
          </wp:anchor>
        </w:drawing>
      </w:r>
    </w:p>
    <w:p w14:paraId="105683A8" w14:textId="4D1A55E0" w:rsidR="00D70509" w:rsidRDefault="00D70509" w:rsidP="00D03BD9">
      <w:pPr>
        <w:rPr>
          <w:lang w:bidi="he-IL"/>
        </w:rPr>
      </w:pPr>
    </w:p>
    <w:p w14:paraId="08A0D290" w14:textId="1FAE776D" w:rsidR="00D70509" w:rsidRDefault="00D70509" w:rsidP="00D03BD9">
      <w:pPr>
        <w:rPr>
          <w:lang w:bidi="he-IL"/>
        </w:rPr>
      </w:pPr>
    </w:p>
    <w:p w14:paraId="3DFBD299" w14:textId="77777777" w:rsidR="00D70509" w:rsidRDefault="00D70509" w:rsidP="00D03BD9">
      <w:pPr>
        <w:rPr>
          <w:lang w:bidi="he-IL"/>
        </w:rPr>
      </w:pPr>
    </w:p>
    <w:p w14:paraId="7F7577E4" w14:textId="3DABF312" w:rsidR="00D70509" w:rsidRDefault="00D70509" w:rsidP="00D03BD9">
      <w:pPr>
        <w:rPr>
          <w:lang w:bidi="he-IL"/>
        </w:rPr>
      </w:pPr>
    </w:p>
    <w:p w14:paraId="0898CA64" w14:textId="307431F8" w:rsidR="00D70509" w:rsidRDefault="00D70509" w:rsidP="00D03BD9">
      <w:pPr>
        <w:rPr>
          <w:lang w:bidi="he-IL"/>
        </w:rPr>
      </w:pPr>
    </w:p>
    <w:p w14:paraId="341A7F96" w14:textId="05C82504" w:rsidR="003B2C20" w:rsidRDefault="003B2C20" w:rsidP="00D03BD9">
      <w:pPr>
        <w:rPr>
          <w:lang w:bidi="he-IL"/>
        </w:rPr>
      </w:pPr>
    </w:p>
    <w:p w14:paraId="6A40AE57" w14:textId="797435CD" w:rsidR="003B2C20" w:rsidRDefault="003B2C20" w:rsidP="00D03BD9">
      <w:pPr>
        <w:rPr>
          <w:lang w:bidi="he-IL"/>
        </w:rPr>
      </w:pPr>
    </w:p>
    <w:p w14:paraId="7A40EB5C" w14:textId="6DD62312" w:rsidR="003B2C20" w:rsidRDefault="003B2C20" w:rsidP="00D03BD9">
      <w:pPr>
        <w:rPr>
          <w:lang w:bidi="he-IL"/>
        </w:rPr>
      </w:pPr>
    </w:p>
    <w:p w14:paraId="39B2B8C0" w14:textId="77777777" w:rsidR="00C2654F" w:rsidRDefault="00C2654F" w:rsidP="008E68BE">
      <w:pPr>
        <w:rPr>
          <w:lang w:bidi="he-IL"/>
        </w:rPr>
      </w:pPr>
    </w:p>
    <w:p w14:paraId="56102DB4" w14:textId="4BC65B8A" w:rsidR="003B2C20" w:rsidRPr="00C447F5" w:rsidRDefault="00C447F5" w:rsidP="008E68BE">
      <w:pPr>
        <w:rPr>
          <w:i/>
          <w:iCs/>
          <w:lang w:bidi="he-IL"/>
        </w:rPr>
      </w:pPr>
      <w:r>
        <w:rPr>
          <w:lang w:bidi="he-IL"/>
        </w:rPr>
        <w:t xml:space="preserve"> </w:t>
      </w:r>
      <w:r w:rsidR="00237829" w:rsidRPr="00BE1A2D">
        <w:rPr>
          <w:i/>
          <w:iCs/>
        </w:rPr>
        <w:t>Fig</w:t>
      </w:r>
      <w:r w:rsidR="00237829">
        <w:rPr>
          <w:i/>
          <w:iCs/>
        </w:rPr>
        <w:t>ure</w:t>
      </w:r>
      <w:r w:rsidR="00237829" w:rsidRPr="00C447F5">
        <w:rPr>
          <w:i/>
          <w:iCs/>
          <w:lang w:bidi="he-IL"/>
        </w:rPr>
        <w:t xml:space="preserve"> </w:t>
      </w:r>
      <w:r w:rsidR="003B2C20" w:rsidRPr="00C447F5">
        <w:rPr>
          <w:i/>
          <w:iCs/>
          <w:lang w:bidi="he-IL"/>
        </w:rPr>
        <w:t xml:space="preserve">3: High valued Fish lost to HAB in Lake Victoria </w:t>
      </w:r>
      <w:r w:rsidRPr="00C447F5">
        <w:rPr>
          <w:i/>
          <w:iCs/>
          <w:lang w:bidi="he-IL"/>
        </w:rPr>
        <w:t>Shores (</w:t>
      </w:r>
      <w:r w:rsidR="001405D4" w:rsidRPr="00C447F5">
        <w:rPr>
          <w:i/>
          <w:iCs/>
          <w:lang w:bidi="he-IL"/>
        </w:rPr>
        <w:t>Image Source: KMFRI)</w:t>
      </w:r>
    </w:p>
    <w:p w14:paraId="398C74CF" w14:textId="415F5B96" w:rsidR="003B2C20" w:rsidRDefault="003E1764" w:rsidP="00D03BD9">
      <w:r w:rsidRPr="00ED06AC">
        <w:rPr>
          <w:noProof/>
        </w:rPr>
        <w:lastRenderedPageBreak/>
        <w:drawing>
          <wp:anchor distT="0" distB="0" distL="114300" distR="114300" simplePos="0" relativeHeight="251689984" behindDoc="0" locked="0" layoutInCell="1" allowOverlap="1" wp14:anchorId="024959F8" wp14:editId="530D35B7">
            <wp:simplePos x="0" y="0"/>
            <wp:positionH relativeFrom="page">
              <wp:posOffset>914400</wp:posOffset>
            </wp:positionH>
            <wp:positionV relativeFrom="paragraph">
              <wp:posOffset>-635</wp:posOffset>
            </wp:positionV>
            <wp:extent cx="5762625" cy="3104515"/>
            <wp:effectExtent l="0" t="0" r="9525" b="635"/>
            <wp:wrapNone/>
            <wp:docPr id="20" name="Picture 6">
              <a:extLst xmlns:a="http://schemas.openxmlformats.org/drawingml/2006/main">
                <a:ext uri="{FF2B5EF4-FFF2-40B4-BE49-F238E27FC236}">
                  <a16:creationId xmlns:a16="http://schemas.microsoft.com/office/drawing/2014/main" id="{5EF8870B-68B6-4088-8724-C91CAC4F2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F8870B-68B6-4088-8724-C91CAC4F213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303" cy="3104880"/>
                    </a:xfrm>
                    <a:prstGeom prst="rect">
                      <a:avLst/>
                    </a:prstGeom>
                  </pic:spPr>
                </pic:pic>
              </a:graphicData>
            </a:graphic>
            <wp14:sizeRelH relativeFrom="margin">
              <wp14:pctWidth>0</wp14:pctWidth>
            </wp14:sizeRelH>
            <wp14:sizeRelV relativeFrom="margin">
              <wp14:pctHeight>0</wp14:pctHeight>
            </wp14:sizeRelV>
          </wp:anchor>
        </w:drawing>
      </w:r>
    </w:p>
    <w:p w14:paraId="14AE4882" w14:textId="3F795227" w:rsidR="003E1764" w:rsidRDefault="003E1764" w:rsidP="00D03BD9"/>
    <w:p w14:paraId="2C516767" w14:textId="49F8ADF6" w:rsidR="003E1764" w:rsidRDefault="003E1764" w:rsidP="00D03BD9"/>
    <w:p w14:paraId="6436A483" w14:textId="1F520FE1" w:rsidR="003E1764" w:rsidRDefault="003E1764" w:rsidP="00D03BD9"/>
    <w:p w14:paraId="2A37FFDC" w14:textId="77777777" w:rsidR="003E1764" w:rsidRDefault="003E1764" w:rsidP="00D03BD9">
      <w:pPr>
        <w:rPr>
          <w:lang w:bidi="he-IL"/>
        </w:rPr>
      </w:pPr>
    </w:p>
    <w:p w14:paraId="752A7E0A" w14:textId="1F990A0C" w:rsidR="003B2C20" w:rsidRDefault="003B2C20" w:rsidP="00D03BD9">
      <w:pPr>
        <w:rPr>
          <w:lang w:bidi="he-IL"/>
        </w:rPr>
      </w:pPr>
    </w:p>
    <w:p w14:paraId="6081046F" w14:textId="6BB9EF6D" w:rsidR="003B2C20" w:rsidRDefault="003B2C20" w:rsidP="00D03BD9">
      <w:pPr>
        <w:rPr>
          <w:lang w:bidi="he-IL"/>
        </w:rPr>
      </w:pPr>
    </w:p>
    <w:p w14:paraId="61629FC1" w14:textId="0CAFF1E6" w:rsidR="003B2C20" w:rsidRDefault="003B2C20" w:rsidP="00D03BD9">
      <w:pPr>
        <w:rPr>
          <w:lang w:bidi="he-IL"/>
        </w:rPr>
      </w:pPr>
    </w:p>
    <w:p w14:paraId="54DFB6AE" w14:textId="41DE8018" w:rsidR="003B2C20" w:rsidRDefault="003B2C20" w:rsidP="00D03BD9">
      <w:pPr>
        <w:rPr>
          <w:lang w:bidi="he-IL"/>
        </w:rPr>
      </w:pPr>
    </w:p>
    <w:p w14:paraId="0FE4FE40" w14:textId="66183F21" w:rsidR="003B2C20" w:rsidRDefault="00237829" w:rsidP="00B45624">
      <w:pPr>
        <w:jc w:val="center"/>
        <w:rPr>
          <w:lang w:bidi="he-IL"/>
        </w:rPr>
      </w:pPr>
      <w:r w:rsidRPr="00BE1A2D">
        <w:rPr>
          <w:i/>
          <w:iCs/>
        </w:rPr>
        <w:t>Fig</w:t>
      </w:r>
      <w:r>
        <w:rPr>
          <w:i/>
          <w:iCs/>
        </w:rPr>
        <w:t>ure</w:t>
      </w:r>
      <w:r>
        <w:rPr>
          <w:i/>
          <w:iCs/>
          <w:lang w:bidi="he-IL"/>
        </w:rPr>
        <w:t xml:space="preserve"> </w:t>
      </w:r>
      <w:r w:rsidR="003E1764">
        <w:rPr>
          <w:i/>
          <w:iCs/>
          <w:lang w:bidi="he-IL"/>
        </w:rPr>
        <w:t>4</w:t>
      </w:r>
      <w:r w:rsidR="003E1764" w:rsidRPr="00C447F5">
        <w:rPr>
          <w:i/>
          <w:iCs/>
          <w:lang w:bidi="he-IL"/>
        </w:rPr>
        <w:t xml:space="preserve">: </w:t>
      </w:r>
      <w:r w:rsidR="003E1764">
        <w:rPr>
          <w:i/>
          <w:iCs/>
          <w:lang w:bidi="he-IL"/>
        </w:rPr>
        <w:t>Tourism and therefore Income halted to HABs</w:t>
      </w:r>
    </w:p>
    <w:p w14:paraId="3733004E" w14:textId="2B780BB0" w:rsidR="003B2C20" w:rsidRDefault="003B2C20" w:rsidP="00D03BD9">
      <w:pPr>
        <w:rPr>
          <w:lang w:bidi="he-IL"/>
        </w:rPr>
      </w:pPr>
    </w:p>
    <w:p w14:paraId="3765266C" w14:textId="6620C241" w:rsidR="003B2C20" w:rsidRDefault="003B2C20" w:rsidP="00D03BD9">
      <w:pPr>
        <w:rPr>
          <w:lang w:bidi="he-IL"/>
        </w:rPr>
      </w:pPr>
    </w:p>
    <w:p w14:paraId="11C9162D" w14:textId="6A6478AA" w:rsidR="00DB4D08" w:rsidRDefault="00DB4D08" w:rsidP="00D03BD9">
      <w:pPr>
        <w:rPr>
          <w:lang w:bidi="he-IL"/>
        </w:rPr>
      </w:pPr>
    </w:p>
    <w:p w14:paraId="2B75F411" w14:textId="22AFD5F3" w:rsidR="00DB4D08" w:rsidRDefault="00DB4D08" w:rsidP="00D03BD9">
      <w:pPr>
        <w:rPr>
          <w:lang w:bidi="he-IL"/>
        </w:rPr>
      </w:pPr>
    </w:p>
    <w:p w14:paraId="4EAF9588" w14:textId="38877D3D" w:rsidR="00DB4D08" w:rsidRDefault="00DB4D08" w:rsidP="00D03BD9">
      <w:pPr>
        <w:rPr>
          <w:lang w:bidi="he-IL"/>
        </w:rPr>
      </w:pPr>
    </w:p>
    <w:p w14:paraId="40DC680C" w14:textId="3CA2F8B2" w:rsidR="00DB4D08" w:rsidRDefault="00DB4D08" w:rsidP="00D03BD9">
      <w:pPr>
        <w:rPr>
          <w:lang w:bidi="he-IL"/>
        </w:rPr>
      </w:pPr>
    </w:p>
    <w:p w14:paraId="532B9968" w14:textId="26A8A8CB" w:rsidR="00DB4D08" w:rsidRDefault="00DB4D08" w:rsidP="00D03BD9">
      <w:pPr>
        <w:rPr>
          <w:lang w:bidi="he-IL"/>
        </w:rPr>
      </w:pPr>
    </w:p>
    <w:p w14:paraId="2F60487E" w14:textId="09482B3D" w:rsidR="00DB4D08" w:rsidRDefault="00DB4D08" w:rsidP="00D03BD9">
      <w:pPr>
        <w:rPr>
          <w:lang w:bidi="he-IL"/>
        </w:rPr>
      </w:pPr>
    </w:p>
    <w:p w14:paraId="30AF7164" w14:textId="04C03276" w:rsidR="00DB4D08" w:rsidRDefault="00DB4D08" w:rsidP="00D03BD9">
      <w:pPr>
        <w:rPr>
          <w:lang w:bidi="he-IL"/>
        </w:rPr>
      </w:pPr>
    </w:p>
    <w:p w14:paraId="5C5C835A" w14:textId="21FB25B4" w:rsidR="00DB4D08" w:rsidRDefault="00DB4D08" w:rsidP="00D03BD9">
      <w:pPr>
        <w:rPr>
          <w:lang w:bidi="he-IL"/>
        </w:rPr>
      </w:pPr>
    </w:p>
    <w:p w14:paraId="3AE22A4E" w14:textId="0BD40600" w:rsidR="00DB4D08" w:rsidRDefault="00DB4D08" w:rsidP="00D03BD9">
      <w:pPr>
        <w:rPr>
          <w:lang w:bidi="he-IL"/>
        </w:rPr>
      </w:pPr>
    </w:p>
    <w:p w14:paraId="5FF6EC90" w14:textId="77777777" w:rsidR="00DB4D08" w:rsidRDefault="00DB4D08" w:rsidP="00D03BD9">
      <w:pPr>
        <w:rPr>
          <w:lang w:bidi="he-IL"/>
        </w:rPr>
      </w:pPr>
    </w:p>
    <w:bookmarkStart w:id="18" w:name="_Toc78718111" w:displacedByCustomXml="next"/>
    <w:sdt>
      <w:sdtPr>
        <w:rPr>
          <w:lang w:bidi="he-IL"/>
        </w:rPr>
        <w:id w:val="1866780190"/>
        <w:placeholder>
          <w:docPart w:val="23B7249CF7774CAFBAD35AB9C4B120FB"/>
        </w:placeholder>
      </w:sdtPr>
      <w:sdtEndPr/>
      <w:sdtContent>
        <w:p w14:paraId="0AA60F43" w14:textId="33ADBE6B" w:rsidR="00D1080A" w:rsidRDefault="00F051B2" w:rsidP="00DC50BE">
          <w:pPr>
            <w:pStyle w:val="Heading2"/>
            <w:rPr>
              <w:lang w:bidi="he-IL"/>
            </w:rPr>
          </w:pPr>
          <w:r>
            <w:rPr>
              <w:lang w:bidi="he-IL"/>
            </w:rPr>
            <w:t>1.</w:t>
          </w:r>
          <w:r w:rsidR="00633B6D">
            <w:rPr>
              <w:lang w:bidi="he-IL"/>
            </w:rPr>
            <w:t>4</w:t>
          </w:r>
          <w:r>
            <w:rPr>
              <w:lang w:bidi="he-IL"/>
            </w:rPr>
            <w:t xml:space="preserve"> </w:t>
          </w:r>
          <w:r w:rsidR="002745D5" w:rsidRPr="002745D5">
            <w:rPr>
              <w:lang w:bidi="he-IL"/>
            </w:rPr>
            <w:t>Research identification</w:t>
          </w:r>
          <w:r w:rsidR="00CC287F">
            <w:rPr>
              <w:lang w:bidi="he-IL"/>
            </w:rPr>
            <w:t xml:space="preserve"> and Objectives</w:t>
          </w:r>
        </w:p>
      </w:sdtContent>
    </w:sdt>
    <w:bookmarkEnd w:id="18" w:displacedByCustomXml="prev"/>
    <w:p w14:paraId="2EA33B87" w14:textId="47B3B71F" w:rsidR="005416AC" w:rsidRPr="006B7214" w:rsidRDefault="005416AC" w:rsidP="005416AC">
      <w:r>
        <w:t xml:space="preserve">The main </w:t>
      </w:r>
      <w:r w:rsidR="00CC287F">
        <w:t>objective</w:t>
      </w:r>
      <w:r>
        <w:t xml:space="preserve"> of this research is </w:t>
      </w:r>
      <w:r w:rsidR="002A0C99">
        <w:t xml:space="preserve">to </w:t>
      </w:r>
      <w:r w:rsidR="0094288A" w:rsidRPr="0094288A">
        <w:rPr>
          <w:lang w:val="en-GB"/>
        </w:rPr>
        <w:t xml:space="preserve">detect, monitor and report </w:t>
      </w:r>
      <w:r>
        <w:rPr>
          <w:lang w:val="en-GB"/>
        </w:rPr>
        <w:t xml:space="preserve">the occurrence of </w:t>
      </w:r>
      <w:r w:rsidRPr="00CE4849">
        <w:rPr>
          <w:lang w:val="en-GB"/>
        </w:rPr>
        <w:t>Harmful Algal Blooms (HABs) and Cyanobacteria</w:t>
      </w:r>
      <w:r>
        <w:rPr>
          <w:lang w:val="en-GB"/>
        </w:rPr>
        <w:t xml:space="preserve"> in Lake Victoria. </w:t>
      </w:r>
      <w:r>
        <w:t>This is achievable through the following specific objectives:</w:t>
      </w:r>
    </w:p>
    <w:sdt>
      <w:sdtPr>
        <w:id w:val="-1107042476"/>
        <w:placeholder>
          <w:docPart w:val="23B7249CF7774CAFBAD35AB9C4B120FB"/>
        </w:placeholder>
      </w:sdtPr>
      <w:sdtEndPr/>
      <w:sdtContent>
        <w:bookmarkStart w:id="19" w:name="_Toc78718112" w:displacedByCustomXml="prev"/>
        <w:p w14:paraId="7AB1FF6B" w14:textId="55840696" w:rsidR="007B36F7" w:rsidRDefault="00F051B2" w:rsidP="000A3B42">
          <w:pPr>
            <w:pStyle w:val="Heading3"/>
          </w:pPr>
          <w:r>
            <w:t>1.</w:t>
          </w:r>
          <w:r w:rsidR="00633B6D">
            <w:t>4</w:t>
          </w:r>
          <w:r>
            <w:t xml:space="preserve">.1 </w:t>
          </w:r>
          <w:r w:rsidR="007B36F7" w:rsidRPr="007B36F7">
            <w:t>Research objectives</w:t>
          </w:r>
        </w:p>
      </w:sdtContent>
    </w:sdt>
    <w:bookmarkEnd w:id="19" w:displacedByCustomXml="prev"/>
    <w:p w14:paraId="4E91EBB9" w14:textId="3410F9D6" w:rsidR="005416AC" w:rsidRPr="00A25645" w:rsidRDefault="005416AC" w:rsidP="004D5A6C">
      <w:pPr>
        <w:pStyle w:val="ListParagraph"/>
        <w:numPr>
          <w:ilvl w:val="0"/>
          <w:numId w:val="15"/>
        </w:numPr>
      </w:pPr>
      <w:r w:rsidRPr="004D5A6C">
        <w:rPr>
          <w:lang w:val="en-GB"/>
        </w:rPr>
        <w:t xml:space="preserve">To monitor </w:t>
      </w:r>
      <w:r w:rsidR="00C42B9C">
        <w:rPr>
          <w:lang w:val="en-GB"/>
        </w:rPr>
        <w:t xml:space="preserve">the </w:t>
      </w:r>
      <w:r w:rsidR="009A53FA">
        <w:rPr>
          <w:lang w:val="en-GB"/>
        </w:rPr>
        <w:t>concentration</w:t>
      </w:r>
      <w:r w:rsidR="00C42B9C">
        <w:rPr>
          <w:lang w:val="en-GB"/>
        </w:rPr>
        <w:t xml:space="preserve"> of </w:t>
      </w:r>
      <w:r w:rsidRPr="004D5A6C">
        <w:rPr>
          <w:lang w:val="en-GB"/>
        </w:rPr>
        <w:t>chlorophyl-a(</w:t>
      </w:r>
      <w:r w:rsidR="00EE17A9" w:rsidRPr="004D5A6C">
        <w:rPr>
          <w:lang w:val="en-GB"/>
        </w:rPr>
        <w:t>C</w:t>
      </w:r>
      <w:r w:rsidRPr="004D5A6C">
        <w:rPr>
          <w:lang w:val="en-GB"/>
        </w:rPr>
        <w:t>hl-a) concentration</w:t>
      </w:r>
      <w:r w:rsidR="00C42B9C">
        <w:rPr>
          <w:lang w:val="en-GB"/>
        </w:rPr>
        <w:t xml:space="preserve">s </w:t>
      </w:r>
      <w:r w:rsidRPr="004D5A6C">
        <w:rPr>
          <w:lang w:val="en-GB"/>
        </w:rPr>
        <w:t xml:space="preserve">from L8 OLI data as HAB </w:t>
      </w:r>
      <w:r w:rsidR="00422137" w:rsidRPr="004D5A6C">
        <w:rPr>
          <w:lang w:val="en-GB"/>
        </w:rPr>
        <w:t>proxies</w:t>
      </w:r>
      <w:r w:rsidRPr="004D5A6C">
        <w:rPr>
          <w:lang w:val="en-GB"/>
        </w:rPr>
        <w:t xml:space="preserve"> in L. Victoria</w:t>
      </w:r>
      <w:r w:rsidR="0050452E" w:rsidRPr="004D5A6C">
        <w:rPr>
          <w:lang w:val="en-GB"/>
        </w:rPr>
        <w:t xml:space="preserve"> from 2015 to 2021</w:t>
      </w:r>
      <w:r w:rsidRPr="004D5A6C">
        <w:rPr>
          <w:lang w:val="en-GB"/>
        </w:rPr>
        <w:t>.</w:t>
      </w:r>
    </w:p>
    <w:p w14:paraId="4F0CF80A" w14:textId="1A06AD8B" w:rsidR="005416AC" w:rsidRPr="0035271F" w:rsidRDefault="005416AC" w:rsidP="004D5A6C">
      <w:pPr>
        <w:pStyle w:val="ListParagraph"/>
        <w:numPr>
          <w:ilvl w:val="0"/>
          <w:numId w:val="15"/>
        </w:numPr>
      </w:pPr>
      <w:r w:rsidRPr="004D5A6C">
        <w:rPr>
          <w:lang w:val="en-GB"/>
        </w:rPr>
        <w:t xml:space="preserve">To monitor </w:t>
      </w:r>
      <w:r w:rsidR="00C42B9C" w:rsidRPr="004D5A6C">
        <w:rPr>
          <w:lang w:val="en-GB"/>
        </w:rPr>
        <w:t xml:space="preserve">Lake Surface </w:t>
      </w:r>
      <w:r w:rsidR="00C42B9C">
        <w:rPr>
          <w:lang w:val="en-GB"/>
        </w:rPr>
        <w:t>Air</w:t>
      </w:r>
      <w:r w:rsidR="00C42B9C" w:rsidRPr="004D5A6C">
        <w:rPr>
          <w:lang w:val="en-GB"/>
        </w:rPr>
        <w:t xml:space="preserve"> Temperature (LS</w:t>
      </w:r>
      <w:r w:rsidR="00C42B9C">
        <w:rPr>
          <w:lang w:val="en-GB"/>
        </w:rPr>
        <w:t>A</w:t>
      </w:r>
      <w:r w:rsidR="00C42B9C" w:rsidRPr="004D5A6C">
        <w:rPr>
          <w:lang w:val="en-GB"/>
        </w:rPr>
        <w:t xml:space="preserve">T) </w:t>
      </w:r>
      <w:r w:rsidRPr="004D5A6C">
        <w:rPr>
          <w:lang w:val="en-GB"/>
        </w:rPr>
        <w:t>from L8 TIRS images as another HAB indicator in L. Victoria.</w:t>
      </w:r>
    </w:p>
    <w:p w14:paraId="3F947DAF" w14:textId="71ED16A4" w:rsidR="005416AC" w:rsidRPr="005416AC" w:rsidRDefault="005416AC" w:rsidP="004D5A6C">
      <w:pPr>
        <w:pStyle w:val="ListParagraph"/>
        <w:numPr>
          <w:ilvl w:val="0"/>
          <w:numId w:val="15"/>
        </w:numPr>
      </w:pPr>
      <w:r w:rsidRPr="004D5A6C">
        <w:rPr>
          <w:lang w:val="en-GB"/>
        </w:rPr>
        <w:t xml:space="preserve">To develop automated Internet of Things (IoT) </w:t>
      </w:r>
      <w:r w:rsidRPr="004D5A6C">
        <w:rPr>
          <w:i/>
          <w:iCs/>
          <w:lang w:val="en-GB"/>
        </w:rPr>
        <w:t>in situ</w:t>
      </w:r>
      <w:r w:rsidRPr="004D5A6C">
        <w:rPr>
          <w:lang w:val="en-GB"/>
        </w:rPr>
        <w:t xml:space="preserve"> </w:t>
      </w:r>
      <w:r w:rsidR="00237671">
        <w:rPr>
          <w:lang w:val="en-GB"/>
        </w:rPr>
        <w:t>system</w:t>
      </w:r>
      <w:r w:rsidRPr="004D5A6C">
        <w:rPr>
          <w:lang w:val="en-GB"/>
        </w:rPr>
        <w:t xml:space="preserve">, </w:t>
      </w:r>
      <w:r w:rsidR="001B4453" w:rsidRPr="004D5A6C">
        <w:rPr>
          <w:lang w:val="en-GB"/>
        </w:rPr>
        <w:t>a</w:t>
      </w:r>
      <w:r w:rsidRPr="004D5A6C">
        <w:rPr>
          <w:lang w:val="en-GB"/>
        </w:rPr>
        <w:t xml:space="preserve">pplicable in near real-time to monitor and report geo-tagged Water quality </w:t>
      </w:r>
      <w:r w:rsidR="00B67E63" w:rsidRPr="004D5A6C">
        <w:rPr>
          <w:lang w:val="en-GB"/>
        </w:rPr>
        <w:t>data (e.g., LS</w:t>
      </w:r>
      <w:r w:rsidR="00237671">
        <w:rPr>
          <w:lang w:val="en-GB"/>
        </w:rPr>
        <w:t>A</w:t>
      </w:r>
      <w:r w:rsidR="00B67E63" w:rsidRPr="004D5A6C">
        <w:rPr>
          <w:lang w:val="en-GB"/>
        </w:rPr>
        <w:t>T)</w:t>
      </w:r>
      <w:r w:rsidR="00CA3E9A" w:rsidRPr="004D5A6C">
        <w:rPr>
          <w:lang w:val="en-GB"/>
        </w:rPr>
        <w:t xml:space="preserve"> from 2021 onwards</w:t>
      </w:r>
      <w:r w:rsidR="00121980" w:rsidRPr="004D5A6C">
        <w:rPr>
          <w:lang w:val="en-GB"/>
        </w:rPr>
        <w:t>.</w:t>
      </w:r>
    </w:p>
    <w:p w14:paraId="21B28EF8" w14:textId="77777777" w:rsidR="005416AC" w:rsidRPr="0035271F" w:rsidRDefault="005416AC" w:rsidP="005416AC">
      <w:pPr>
        <w:pStyle w:val="ListParagraph"/>
        <w:spacing w:before="200" w:after="0" w:line="240" w:lineRule="auto"/>
        <w:jc w:val="left"/>
        <w:textAlignment w:val="baseline"/>
        <w:rPr>
          <w:rFonts w:eastAsia="Times New Roman" w:cs="Times New Roman"/>
          <w:color w:val="000000"/>
        </w:rPr>
      </w:pPr>
    </w:p>
    <w:sdt>
      <w:sdtPr>
        <w:id w:val="-144285608"/>
        <w:placeholder>
          <w:docPart w:val="23B7249CF7774CAFBAD35AB9C4B120FB"/>
        </w:placeholder>
      </w:sdtPr>
      <w:sdtEndPr/>
      <w:sdtContent>
        <w:bookmarkStart w:id="20" w:name="_Toc78718113" w:displacedByCustomXml="prev"/>
        <w:p w14:paraId="29AA5DC3" w14:textId="572AE061" w:rsidR="007B36F7" w:rsidRDefault="007B36F7" w:rsidP="000A3B42">
          <w:pPr>
            <w:pStyle w:val="Heading3"/>
            <w:numPr>
              <w:ilvl w:val="2"/>
              <w:numId w:val="16"/>
            </w:numPr>
          </w:pPr>
          <w:r>
            <w:t xml:space="preserve"> </w:t>
          </w:r>
          <w:r w:rsidRPr="007B36F7">
            <w:t>Research questions</w:t>
          </w:r>
        </w:p>
      </w:sdtContent>
    </w:sdt>
    <w:bookmarkEnd w:id="20" w:displacedByCustomXml="prev"/>
    <w:p w14:paraId="07DBD1CB" w14:textId="77777777" w:rsidR="00A94CC0" w:rsidRDefault="00A94CC0" w:rsidP="00D03BD9">
      <w:r>
        <w:t>The following questions are formulated with respect to aforementioned objectives:</w:t>
      </w:r>
    </w:p>
    <w:p w14:paraId="170C04F5" w14:textId="08A01866" w:rsidR="00A94CC0" w:rsidRDefault="0091665F" w:rsidP="00D03BD9">
      <w:pPr>
        <w:pStyle w:val="ListParagraph"/>
        <w:numPr>
          <w:ilvl w:val="0"/>
          <w:numId w:val="4"/>
        </w:numPr>
      </w:pPr>
      <w:r>
        <w:t>Can space based observation</w:t>
      </w:r>
      <w:r w:rsidR="00673B63">
        <w:t xml:space="preserve"> systems </w:t>
      </w:r>
      <w:r>
        <w:t xml:space="preserve">be used to detect and monitor HABs in Lake Victoria Inland water </w:t>
      </w:r>
      <w:r w:rsidR="00673B63">
        <w:t>body</w:t>
      </w:r>
      <w:r w:rsidR="00400CF2">
        <w:t>?</w:t>
      </w:r>
    </w:p>
    <w:p w14:paraId="4326E4EC" w14:textId="71E566A7" w:rsidR="00A94CC0" w:rsidRDefault="00400CF2" w:rsidP="00D03BD9">
      <w:pPr>
        <w:pStyle w:val="ListParagraph"/>
        <w:numPr>
          <w:ilvl w:val="0"/>
          <w:numId w:val="4"/>
        </w:numPr>
      </w:pPr>
      <w:r>
        <w:t xml:space="preserve">Does HAB occurrence have a direct impact on the </w:t>
      </w:r>
      <w:r w:rsidR="00CD2756">
        <w:t xml:space="preserve">LSAT and </w:t>
      </w:r>
      <w:r>
        <w:t xml:space="preserve">LSWT </w:t>
      </w:r>
      <w:r w:rsidR="00B0433C">
        <w:t xml:space="preserve">at their point of </w:t>
      </w:r>
      <w:r w:rsidR="00054C74">
        <w:t>influence</w:t>
      </w:r>
      <w:r w:rsidR="00B0433C">
        <w:t>?</w:t>
      </w:r>
    </w:p>
    <w:p w14:paraId="5EEEAF11" w14:textId="5C62176F" w:rsidR="00054C74" w:rsidRDefault="00212656" w:rsidP="00D03BD9">
      <w:pPr>
        <w:pStyle w:val="ListParagraph"/>
        <w:numPr>
          <w:ilvl w:val="0"/>
          <w:numId w:val="4"/>
        </w:numPr>
      </w:pPr>
      <w:r>
        <w:t>Can IoT be utilized to monitor HAB occurrences inland water Lakes</w:t>
      </w:r>
      <w:r w:rsidR="00C00925">
        <w:t xml:space="preserve"> in near real-time</w:t>
      </w:r>
      <w:r>
        <w:t xml:space="preserve">? </w:t>
      </w:r>
    </w:p>
    <w:bookmarkStart w:id="21" w:name="_Toc78718114" w:displacedByCustomXml="next"/>
    <w:sdt>
      <w:sdtPr>
        <w:id w:val="1962300834"/>
        <w:placeholder>
          <w:docPart w:val="23B7249CF7774CAFBAD35AB9C4B120FB"/>
        </w:placeholder>
      </w:sdtPr>
      <w:sdtEndPr/>
      <w:sdtContent>
        <w:p w14:paraId="46291B3C" w14:textId="41903381" w:rsidR="00A94CC0" w:rsidRDefault="00F051B2" w:rsidP="00DC50BE">
          <w:pPr>
            <w:pStyle w:val="Heading2"/>
          </w:pPr>
          <w:r>
            <w:t>1.</w:t>
          </w:r>
          <w:r w:rsidR="00633B6D">
            <w:t xml:space="preserve">5 </w:t>
          </w:r>
          <w:r w:rsidR="00B7477B">
            <w:t>Study outline</w:t>
          </w:r>
        </w:p>
      </w:sdtContent>
    </w:sdt>
    <w:bookmarkEnd w:id="21" w:displacedByCustomXml="prev"/>
    <w:p w14:paraId="622CAA64" w14:textId="51C7B321" w:rsidR="005E354B" w:rsidRDefault="005E354B" w:rsidP="00D03BD9">
      <w:pPr>
        <w:sectPr w:rsidR="005E354B" w:rsidSect="00B21B81">
          <w:type w:val="oddPage"/>
          <w:pgSz w:w="12240" w:h="15840"/>
          <w:pgMar w:top="1440" w:right="1440" w:bottom="1440" w:left="1440" w:header="720" w:footer="720" w:gutter="0"/>
          <w:pgNumType w:fmt="numberInDash" w:start="1"/>
          <w:cols w:space="720"/>
          <w:docGrid w:linePitch="360"/>
        </w:sectPr>
      </w:pPr>
      <w:r>
        <w:t xml:space="preserve">This research study is divided into 6 chapters whereby the first chapter introduces the study by detailing into the background, motivation and problem </w:t>
      </w:r>
      <w:r w:rsidR="002F3F53">
        <w:t>statement, justifying the problem,</w:t>
      </w:r>
      <w:r>
        <w:t xml:space="preserve"> objectives and research questions; Chapter 2 contain</w:t>
      </w:r>
      <w:r w:rsidR="00523802">
        <w:t>s</w:t>
      </w:r>
      <w:r>
        <w:t xml:space="preserve"> the reviewed literature</w:t>
      </w:r>
      <w:r w:rsidR="002F3F53">
        <w:t xml:space="preserve"> which relate to this thesis</w:t>
      </w:r>
      <w:r>
        <w:t>. Further, Chapter 3 show</w:t>
      </w:r>
      <w:r w:rsidR="00640874">
        <w:t>s</w:t>
      </w:r>
      <w:r>
        <w:t xml:space="preserve"> the data and methods used in the study with Chapter 4 highlighting the results for the findings from the methods. Chapter 5 </w:t>
      </w:r>
      <w:r w:rsidR="00F93F04">
        <w:t>discuss</w:t>
      </w:r>
      <w:r w:rsidR="00640874">
        <w:t>ed</w:t>
      </w:r>
      <w:r>
        <w:t xml:space="preserve"> on the findings and finally, Chapter 6 conclude</w:t>
      </w:r>
      <w:r w:rsidR="00640874">
        <w:t>s</w:t>
      </w:r>
      <w:r>
        <w:t xml:space="preserve"> and recommend</w:t>
      </w:r>
      <w:r w:rsidR="00640874">
        <w:t>s</w:t>
      </w:r>
      <w:r>
        <w:t xml:space="preserve"> for future research</w:t>
      </w:r>
      <w:r w:rsidR="0005416D">
        <w:t xml:space="preserve"> that might not be addressed at this level of geoscientific </w:t>
      </w:r>
      <w:r w:rsidR="00640874">
        <w:t>exploration and exp</w:t>
      </w:r>
      <w:r w:rsidR="0005416D">
        <w:t>ertise</w:t>
      </w:r>
      <w:r>
        <w:t>.</w:t>
      </w:r>
    </w:p>
    <w:p w14:paraId="6691AF9F" w14:textId="4157AB77" w:rsidR="008C1CC3" w:rsidRPr="00D35FCB" w:rsidRDefault="00A23796" w:rsidP="00C00925">
      <w:pPr>
        <w:pStyle w:val="Heading1"/>
      </w:pPr>
      <w:bookmarkStart w:id="22" w:name="_Toc78718115"/>
      <w:r w:rsidRPr="00D35FCB">
        <w:lastRenderedPageBreak/>
        <w:t>2</w:t>
      </w:r>
      <w:r w:rsidR="00640B47" w:rsidRPr="00D35FCB">
        <w:t>.</w:t>
      </w:r>
      <w:r w:rsidRPr="00D35FCB">
        <w:t xml:space="preserve"> </w:t>
      </w:r>
      <w:r w:rsidR="008C1CC3" w:rsidRPr="00D35FCB">
        <w:t xml:space="preserve">Literature </w:t>
      </w:r>
      <w:bookmarkEnd w:id="22"/>
      <w:r w:rsidR="0034748F" w:rsidRPr="00D35FCB">
        <w:t>review</w:t>
      </w:r>
    </w:p>
    <w:p w14:paraId="77B47C31" w14:textId="46D23746" w:rsidR="00BF1745" w:rsidRPr="00BF1745" w:rsidRDefault="00BF1745" w:rsidP="004228FF">
      <w:pPr>
        <w:rPr>
          <w:b/>
          <w:bCs/>
          <w:sz w:val="24"/>
          <w:szCs w:val="24"/>
        </w:rPr>
      </w:pPr>
      <w:r w:rsidRPr="00BF1745">
        <w:rPr>
          <w:b/>
          <w:bCs/>
          <w:sz w:val="24"/>
          <w:szCs w:val="24"/>
        </w:rPr>
        <w:t xml:space="preserve">2.1 A Synthesis on the </w:t>
      </w:r>
      <w:r w:rsidR="00465767">
        <w:rPr>
          <w:b/>
          <w:bCs/>
          <w:sz w:val="24"/>
          <w:szCs w:val="24"/>
        </w:rPr>
        <w:t>Occurrence</w:t>
      </w:r>
      <w:r w:rsidR="007A7EE4">
        <w:rPr>
          <w:b/>
          <w:bCs/>
          <w:sz w:val="24"/>
          <w:szCs w:val="24"/>
        </w:rPr>
        <w:t xml:space="preserve"> </w:t>
      </w:r>
      <w:r w:rsidRPr="00BF1745">
        <w:rPr>
          <w:b/>
          <w:bCs/>
          <w:sz w:val="24"/>
          <w:szCs w:val="24"/>
        </w:rPr>
        <w:t xml:space="preserve">and Negative Impacts </w:t>
      </w:r>
      <w:r w:rsidR="007573C8">
        <w:rPr>
          <w:b/>
          <w:bCs/>
          <w:sz w:val="24"/>
          <w:szCs w:val="24"/>
        </w:rPr>
        <w:t>of</w:t>
      </w:r>
      <w:r w:rsidRPr="00BF1745">
        <w:rPr>
          <w:b/>
          <w:bCs/>
          <w:sz w:val="24"/>
          <w:szCs w:val="24"/>
        </w:rPr>
        <w:t xml:space="preserve"> HABs </w:t>
      </w:r>
    </w:p>
    <w:p w14:paraId="0309418D" w14:textId="0D8ED889" w:rsidR="004228FF" w:rsidRPr="00031129" w:rsidRDefault="00455F38" w:rsidP="004228FF">
      <w:r w:rsidRPr="0001252D">
        <w:t xml:space="preserve">During the last </w:t>
      </w:r>
      <w:r>
        <w:t xml:space="preserve">few </w:t>
      </w:r>
      <w:r w:rsidRPr="0001252D">
        <w:t>decades</w:t>
      </w:r>
      <w:r>
        <w:t xml:space="preserve"> (especially the last two decades),</w:t>
      </w:r>
      <w:r w:rsidRPr="0001252D">
        <w:t xml:space="preserve"> </w:t>
      </w:r>
      <w:r w:rsidRPr="00D56A63">
        <w:t xml:space="preserve">eutrophication </w:t>
      </w:r>
      <w:r>
        <w:t xml:space="preserve">of </w:t>
      </w:r>
      <w:r w:rsidRPr="00D56A63">
        <w:t xml:space="preserve">lakes </w:t>
      </w:r>
      <w:r w:rsidR="004228FF">
        <w:t xml:space="preserve">as a result of HABs </w:t>
      </w:r>
      <w:r>
        <w:t>has been</w:t>
      </w:r>
      <w:r w:rsidRPr="00D56A63">
        <w:t xml:space="preserve"> a common environmental problem </w:t>
      </w:r>
      <w:r w:rsidR="00E15AD8">
        <w:t>observed in</w:t>
      </w:r>
      <w:r w:rsidRPr="00D56A63">
        <w:t xml:space="preserve"> both freshwater (Jiang et al. 2015; Luo et al. 2016) and salty water bodies</w:t>
      </w:r>
      <w:r w:rsidR="00F72E1A" w:rsidRPr="00F72E1A">
        <w:t xml:space="preserve"> </w:t>
      </w:r>
      <w:r w:rsidR="00F72E1A">
        <w:t>(Blondeau-Patissier et al., 2014)</w:t>
      </w:r>
      <w:r>
        <w:t>, raising a global</w:t>
      </w:r>
      <w:r w:rsidRPr="0001252D">
        <w:t xml:space="preserve"> </w:t>
      </w:r>
      <w:r>
        <w:t xml:space="preserve">concern </w:t>
      </w:r>
      <w:r w:rsidRPr="0001252D">
        <w:t>due to their ability to</w:t>
      </w:r>
      <w:r w:rsidR="00C327E1">
        <w:t xml:space="preserve"> rapidly</w:t>
      </w:r>
      <w:r w:rsidRPr="0001252D">
        <w:t xml:space="preserve"> produce various hepatotoxic and neurotoxic substances</w:t>
      </w:r>
      <w:r w:rsidR="004228FF" w:rsidRPr="00D56A63">
        <w:t xml:space="preserve"> (W. Song et al.,2015).</w:t>
      </w:r>
      <w:r w:rsidR="00FC6E36">
        <w:t>This has been the case even at local water bodies like Lake Victoria</w:t>
      </w:r>
      <w:r w:rsidR="00031129">
        <w:t xml:space="preserve"> in East Africa which showed </w:t>
      </w:r>
      <w:r w:rsidR="008157AF">
        <w:t>a</w:t>
      </w:r>
      <w:r w:rsidR="00031129">
        <w:t xml:space="preserve"> potential significance of algal blooms reported as early </w:t>
      </w:r>
      <w:r w:rsidR="00C327E1">
        <w:t xml:space="preserve">as </w:t>
      </w:r>
      <w:r w:rsidR="00031129">
        <w:t>1980’s (Ochumba, 1984)</w:t>
      </w:r>
      <w:r w:rsidR="00C327E1">
        <w:t>.</w:t>
      </w:r>
    </w:p>
    <w:p w14:paraId="087BCABC" w14:textId="51024FAC" w:rsidR="0070185D" w:rsidRDefault="00736483" w:rsidP="00D03BD9">
      <w:r>
        <w:t>P</w:t>
      </w:r>
      <w:r w:rsidRPr="00D56A63">
        <w:t>roliferat</w:t>
      </w:r>
      <w:r>
        <w:t>ion of</w:t>
      </w:r>
      <w:r w:rsidRPr="00D56A63">
        <w:t xml:space="preserve"> </w:t>
      </w:r>
      <w:r>
        <w:t>algae causes</w:t>
      </w:r>
      <w:r w:rsidRPr="00D56A63">
        <w:t xml:space="preserve"> eutrophication</w:t>
      </w:r>
      <w:r>
        <w:t xml:space="preserve"> of</w:t>
      </w:r>
      <w:r w:rsidRPr="00D56A63">
        <w:t xml:space="preserve"> freshwater lakes under certain environmental conditions and float on the water surface to cause abnormal watercolor</w:t>
      </w:r>
      <w:r>
        <w:t xml:space="preserve"> amongst a variety of </w:t>
      </w:r>
      <w:r w:rsidR="00C836CF">
        <w:t xml:space="preserve">aquatic-related </w:t>
      </w:r>
      <w:r>
        <w:t>threats</w:t>
      </w:r>
      <w:r w:rsidRPr="00D56A63">
        <w:t xml:space="preserve"> (Huisman et al. 2005; Liu and Yang 2012; Qin et al. 2016).</w:t>
      </w:r>
      <w:r w:rsidR="00B43C05" w:rsidRPr="00B43C05">
        <w:t xml:space="preserve"> </w:t>
      </w:r>
      <w:r w:rsidR="00B43C05">
        <w:t xml:space="preserve">These phenomena have been observed to be </w:t>
      </w:r>
      <w:r w:rsidR="00B43C05" w:rsidRPr="00D56A63">
        <w:t>severe</w:t>
      </w:r>
      <w:r w:rsidR="00B43C05">
        <w:t>ly detrimental to</w:t>
      </w:r>
      <w:r w:rsidR="00B43C05" w:rsidRPr="00D56A63">
        <w:t xml:space="preserve"> </w:t>
      </w:r>
      <w:r w:rsidR="00B43C05">
        <w:t>aquatic</w:t>
      </w:r>
      <w:r w:rsidR="00B43C05" w:rsidRPr="00D56A63">
        <w:t xml:space="preserve"> environment</w:t>
      </w:r>
      <w:r w:rsidR="00B43C05">
        <w:t xml:space="preserve"> in</w:t>
      </w:r>
      <w:r w:rsidR="00B43C05" w:rsidRPr="00D56A63">
        <w:t xml:space="preserve"> global inland water bodies </w:t>
      </w:r>
      <w:r w:rsidR="00B43C05">
        <w:t xml:space="preserve">which </w:t>
      </w:r>
      <w:r w:rsidR="00856C36">
        <w:t>generally</w:t>
      </w:r>
      <w:r w:rsidR="00B43C05">
        <w:t xml:space="preserve"> follows</w:t>
      </w:r>
      <w:r w:rsidR="00B43C05" w:rsidRPr="00D56A63">
        <w:t xml:space="preserve"> to the growing discharge of domestic or industrial wastewater as well as agriculture and fertilizer runoff (Glibert et al., 2005</w:t>
      </w:r>
      <w:r w:rsidR="003B17A4">
        <w:t xml:space="preserve">; </w:t>
      </w:r>
      <w:r w:rsidR="003B17A4" w:rsidRPr="00B614C4">
        <w:t>Tang et al, 2006</w:t>
      </w:r>
      <w:r w:rsidR="00B43C05" w:rsidRPr="00D56A63">
        <w:t>)</w:t>
      </w:r>
      <w:r w:rsidR="00B43C05">
        <w:t>.</w:t>
      </w:r>
      <w:r>
        <w:t xml:space="preserve"> </w:t>
      </w:r>
    </w:p>
    <w:p w14:paraId="02BFE62E" w14:textId="5801C0B5" w:rsidR="003C05D4" w:rsidRDefault="009B0612" w:rsidP="00D03BD9">
      <w:r>
        <w:t>Notably, t</w:t>
      </w:r>
      <w:r w:rsidR="00CB71C9">
        <w:t>h</w:t>
      </w:r>
      <w:r w:rsidR="00736483">
        <w:t xml:space="preserve">e </w:t>
      </w:r>
      <w:r w:rsidR="00FC6E36" w:rsidRPr="00D56A63">
        <w:t xml:space="preserve">ecological phenomenon </w:t>
      </w:r>
      <w:r w:rsidR="00CB71C9">
        <w:t>has</w:t>
      </w:r>
      <w:r w:rsidR="00736483">
        <w:t xml:space="preserve"> apparently</w:t>
      </w:r>
      <w:r w:rsidR="00CB71C9">
        <w:t xml:space="preserve"> been</w:t>
      </w:r>
      <w:r w:rsidR="00736483">
        <w:t xml:space="preserve"> related to a variety of socioeconomic havocs like widespread occurrence of </w:t>
      </w:r>
      <w:r w:rsidR="0070185D">
        <w:t>mass fish stocks and fish b</w:t>
      </w:r>
      <w:r w:rsidR="00D55E96">
        <w:t>l</w:t>
      </w:r>
      <w:r w:rsidR="00736483">
        <w:t>ooms (Ochumba, 1985, 1987</w:t>
      </w:r>
      <w:r w:rsidR="007D53FB">
        <w:t>; Caballero et al., 2020)</w:t>
      </w:r>
      <w:r w:rsidR="00FC6E36" w:rsidRPr="00D56A63">
        <w:t xml:space="preserve">. </w:t>
      </w:r>
      <w:r w:rsidR="006D65F6">
        <w:t xml:space="preserve">Being actively </w:t>
      </w:r>
      <w:r w:rsidR="00B074C1">
        <w:t>photosynthetic</w:t>
      </w:r>
      <w:r w:rsidR="006D65F6">
        <w:t>, t</w:t>
      </w:r>
      <w:r w:rsidR="00FC6E36" w:rsidRPr="00D56A63">
        <w:t>he blooms</w:t>
      </w:r>
      <w:r w:rsidR="00CB71C9">
        <w:t>,</w:t>
      </w:r>
      <w:r w:rsidR="00FC6E36" w:rsidRPr="00D56A63">
        <w:t xml:space="preserve"> not only deplete the dissolved oxygen</w:t>
      </w:r>
      <w:r w:rsidR="002208AE">
        <w:t xml:space="preserve"> </w:t>
      </w:r>
      <w:r w:rsidR="006D65F6">
        <w:t>(DO)</w:t>
      </w:r>
      <w:r w:rsidR="00FC6E36" w:rsidRPr="00D56A63">
        <w:t xml:space="preserve"> in water</w:t>
      </w:r>
      <w:r w:rsidR="00426B44">
        <w:t xml:space="preserve"> bodies</w:t>
      </w:r>
      <w:r w:rsidR="00FC6E36" w:rsidRPr="00D56A63">
        <w:t xml:space="preserve"> that result in mass death to </w:t>
      </w:r>
      <w:r w:rsidR="00426B44">
        <w:t>aquatic</w:t>
      </w:r>
      <w:r w:rsidR="00FC6E36" w:rsidRPr="00D56A63">
        <w:t xml:space="preserve"> lives but also release toxins, e.g., microcystin, that cause health risks to wildlife, livestock</w:t>
      </w:r>
      <w:r w:rsidR="00D55E96">
        <w:t>,</w:t>
      </w:r>
      <w:r w:rsidR="00FC6E36" w:rsidRPr="00D56A63">
        <w:t xml:space="preserve"> humans </w:t>
      </w:r>
      <w:r w:rsidR="00D55E96">
        <w:t xml:space="preserve">and their companion </w:t>
      </w:r>
      <w:r w:rsidR="00D55E96" w:rsidRPr="00D56A63">
        <w:t xml:space="preserve">pets </w:t>
      </w:r>
      <w:r w:rsidR="00D55E96">
        <w:t xml:space="preserve"> </w:t>
      </w:r>
      <w:r w:rsidR="0070185D">
        <w:t>who get in contact with the HABs</w:t>
      </w:r>
      <w:r w:rsidR="00FC6E36" w:rsidRPr="00D56A63">
        <w:t xml:space="preserve"> (Hallegraeff, 1993)</w:t>
      </w:r>
      <w:r w:rsidR="0041557E">
        <w:t xml:space="preserve">, </w:t>
      </w:r>
      <w:r w:rsidR="00CB71C9" w:rsidRPr="00D56A63">
        <w:t>affect</w:t>
      </w:r>
      <w:r w:rsidR="0041557E">
        <w:t>ing</w:t>
      </w:r>
      <w:r w:rsidR="00CB71C9" w:rsidRPr="00D56A63">
        <w:t xml:space="preserve"> the safety of drinking water supply (Guo 2007; Qin et al. 2010)</w:t>
      </w:r>
      <w:r w:rsidR="0041557E">
        <w:t xml:space="preserve"> </w:t>
      </w:r>
      <w:r w:rsidR="00CB71C9" w:rsidRPr="00D56A63">
        <w:t>lead</w:t>
      </w:r>
      <w:r w:rsidR="0041557E">
        <w:t>ing</w:t>
      </w:r>
      <w:r w:rsidR="00CB71C9" w:rsidRPr="00D56A63">
        <w:t xml:space="preserve"> to the disruption of the water food chain </w:t>
      </w:r>
      <w:r w:rsidR="006D65F6">
        <w:t>as it affects b</w:t>
      </w:r>
      <w:r w:rsidR="0041557E">
        <w:t>o</w:t>
      </w:r>
      <w:r w:rsidR="006D65F6">
        <w:t xml:space="preserve">th trophic levels in the chain </w:t>
      </w:r>
      <w:r w:rsidR="00CB71C9" w:rsidRPr="00D56A63">
        <w:t>(Diaz and Rosenberg 2008)</w:t>
      </w:r>
      <w:r w:rsidR="002474B7">
        <w:t>.</w:t>
      </w:r>
    </w:p>
    <w:p w14:paraId="0095BCD8" w14:textId="16EE21C5" w:rsidR="0070185D" w:rsidRDefault="00FC6E36" w:rsidP="00D03BD9">
      <w:r w:rsidRPr="00D56A63">
        <w:t xml:space="preserve">Furthermore, surface foams or scums formed by CyanoHABs and their odorous compounds foul up water quality and surrounding recreational environment (Anderson et al., 2002). </w:t>
      </w:r>
    </w:p>
    <w:p w14:paraId="769E53AF" w14:textId="6A44DBE4" w:rsidR="00B074C1" w:rsidRPr="0070185D" w:rsidRDefault="0070185D" w:rsidP="00D97AFA">
      <w:pPr>
        <w:rPr>
          <w:b/>
          <w:bCs/>
          <w:sz w:val="24"/>
          <w:szCs w:val="24"/>
        </w:rPr>
      </w:pPr>
      <w:r>
        <w:rPr>
          <w:b/>
          <w:bCs/>
          <w:sz w:val="24"/>
          <w:szCs w:val="24"/>
        </w:rPr>
        <w:lastRenderedPageBreak/>
        <w:t xml:space="preserve">2.2 </w:t>
      </w:r>
      <w:r w:rsidRPr="001B5AC0">
        <w:rPr>
          <w:b/>
          <w:bCs/>
          <w:sz w:val="24"/>
          <w:szCs w:val="24"/>
        </w:rPr>
        <w:t xml:space="preserve">Space-based Optical Remote Sensing in the Monitoring of </w:t>
      </w:r>
      <w:r w:rsidR="000D29A3">
        <w:rPr>
          <w:b/>
          <w:bCs/>
          <w:sz w:val="24"/>
          <w:szCs w:val="24"/>
        </w:rPr>
        <w:t>Chlorophyll-a</w:t>
      </w:r>
      <w:r w:rsidRPr="001B5AC0">
        <w:rPr>
          <w:b/>
          <w:bCs/>
          <w:sz w:val="24"/>
          <w:szCs w:val="24"/>
        </w:rPr>
        <w:t xml:space="preserve"> as an indicator of HAB event.</w:t>
      </w:r>
    </w:p>
    <w:p w14:paraId="4E9619EE" w14:textId="3D11A9DC" w:rsidR="00BF1745" w:rsidRDefault="008F633F" w:rsidP="00D97AFA">
      <w:r>
        <w:t xml:space="preserve">Numerous geoscience scholars have observed that space-based </w:t>
      </w:r>
      <w:r w:rsidR="00426B44">
        <w:t>technologies</w:t>
      </w:r>
      <w:r>
        <w:t xml:space="preserve"> are </w:t>
      </w:r>
      <w:r w:rsidR="00D97AFA">
        <w:t xml:space="preserve">of great significance and importance </w:t>
      </w:r>
      <w:r>
        <w:t>in</w:t>
      </w:r>
      <w:r w:rsidR="00D97AFA" w:rsidRPr="00D56A63">
        <w:t xml:space="preserve"> quantif</w:t>
      </w:r>
      <w:r w:rsidR="00D97AFA">
        <w:t>y</w:t>
      </w:r>
      <w:r>
        <w:t>ing</w:t>
      </w:r>
      <w:r w:rsidR="00D97AFA">
        <w:t xml:space="preserve"> in</w:t>
      </w:r>
      <w:r w:rsidR="00D97AFA" w:rsidRPr="00D56A63">
        <w:t xml:space="preserve"> detailed </w:t>
      </w:r>
      <w:r w:rsidR="00D97AFA">
        <w:t xml:space="preserve">the </w:t>
      </w:r>
      <w:r w:rsidR="00D97AFA" w:rsidRPr="00D56A63">
        <w:t>spati</w:t>
      </w:r>
      <w:r w:rsidR="00076ECA">
        <w:t>o</w:t>
      </w:r>
      <w:r w:rsidR="001D19CF">
        <w:t>temporal</w:t>
      </w:r>
      <w:r w:rsidR="00D97AFA" w:rsidRPr="00D56A63">
        <w:t xml:space="preserve"> </w:t>
      </w:r>
      <w:r w:rsidR="009A53FA">
        <w:rPr>
          <w:lang w:val="en-GB"/>
        </w:rPr>
        <w:t>concentrations</w:t>
      </w:r>
      <w:r w:rsidR="009A53FA" w:rsidRPr="00D56A63">
        <w:t xml:space="preserve"> </w:t>
      </w:r>
      <w:r w:rsidR="00D97AFA" w:rsidRPr="00D56A63">
        <w:t>of HABs in inland water bodies</w:t>
      </w:r>
      <w:r w:rsidR="001D19CF">
        <w:t>.</w:t>
      </w:r>
    </w:p>
    <w:p w14:paraId="113C32E4" w14:textId="72F12C3E" w:rsidR="00825FC6" w:rsidRDefault="001D19CF" w:rsidP="006320F6">
      <w:r>
        <w:t>Surface-level</w:t>
      </w:r>
      <w:r w:rsidR="006320F6" w:rsidRPr="006A09F9">
        <w:t xml:space="preserve"> concentration</w:t>
      </w:r>
      <w:r>
        <w:t>s</w:t>
      </w:r>
      <w:r w:rsidR="006320F6" w:rsidRPr="006A09F9">
        <w:t xml:space="preserve"> of </w:t>
      </w:r>
      <w:r w:rsidR="004C798E">
        <w:t>c</w:t>
      </w:r>
      <w:r w:rsidR="006320F6" w:rsidRPr="006A09F9">
        <w:t>hl</w:t>
      </w:r>
      <w:r>
        <w:t>-a</w:t>
      </w:r>
      <w:r w:rsidR="006320F6" w:rsidRPr="006A09F9">
        <w:t xml:space="preserve">, a proxy for </w:t>
      </w:r>
      <w:r w:rsidR="00106046">
        <w:t>HAB</w:t>
      </w:r>
      <w:r w:rsidR="006320F6" w:rsidRPr="006A09F9">
        <w:t>, has be</w:t>
      </w:r>
      <w:r w:rsidR="0094511A">
        <w:t xml:space="preserve">en quantitatively </w:t>
      </w:r>
      <w:r w:rsidR="006320F6" w:rsidRPr="006A09F9">
        <w:t xml:space="preserve">observed in aquatic ecosystems </w:t>
      </w:r>
      <w:r w:rsidR="0094511A">
        <w:t>via the exploitation of</w:t>
      </w:r>
      <w:r w:rsidR="006320F6" w:rsidRPr="006A09F9">
        <w:t xml:space="preserve"> optical remote sensing for many years (Clarke et al., 1970; Wezernak et al., 1976; Smith and Baker 1982; Gordon et al., 1983; </w:t>
      </w:r>
      <w:r w:rsidR="0094511A" w:rsidRPr="006A09F9">
        <w:t>O’Reilly et al., 1998</w:t>
      </w:r>
      <w:r w:rsidR="0094511A">
        <w:t xml:space="preserve">; </w:t>
      </w:r>
      <w:r w:rsidR="00140673">
        <w:t>Tang</w:t>
      </w:r>
      <w:r w:rsidR="00140673" w:rsidRPr="006A09F9">
        <w:t xml:space="preserve"> et al., </w:t>
      </w:r>
      <w:r w:rsidR="00140673">
        <w:t xml:space="preserve">2006; </w:t>
      </w:r>
      <w:r w:rsidR="00140673" w:rsidRPr="006A09F9">
        <w:t>Gitelson et al., 2007</w:t>
      </w:r>
      <w:r w:rsidR="00ED3959">
        <w:t xml:space="preserve">; </w:t>
      </w:r>
      <w:r w:rsidR="00ED3959" w:rsidRPr="006A09F9">
        <w:t>Allan et al., 2015; Watanabe et al., 2015; Concha and Schott 2016</w:t>
      </w:r>
      <w:r w:rsidR="006320F6" w:rsidRPr="006A09F9">
        <w:t>). This technique has routine</w:t>
      </w:r>
      <w:r w:rsidR="00153A2E">
        <w:t>ly supported</w:t>
      </w:r>
      <w:r w:rsidR="00153A2E" w:rsidRPr="006A09F9">
        <w:t xml:space="preserve"> the</w:t>
      </w:r>
      <w:r w:rsidR="006320F6" w:rsidRPr="006A09F9">
        <w:t xml:space="preserve"> </w:t>
      </w:r>
      <w:r w:rsidR="00153A2E">
        <w:t>generation</w:t>
      </w:r>
      <w:r w:rsidR="006320F6" w:rsidRPr="006A09F9">
        <w:t xml:space="preserve"> of </w:t>
      </w:r>
      <w:r w:rsidR="003D2196">
        <w:t xml:space="preserve">global </w:t>
      </w:r>
      <w:r w:rsidR="004C798E">
        <w:t>c</w:t>
      </w:r>
      <w:r w:rsidR="006320F6" w:rsidRPr="006A09F9">
        <w:t>hl</w:t>
      </w:r>
      <w:r w:rsidR="00D052A8">
        <w:t>-</w:t>
      </w:r>
      <w:r w:rsidR="006320F6" w:rsidRPr="006A09F9">
        <w:t xml:space="preserve">a </w:t>
      </w:r>
      <w:r w:rsidR="009A53FA">
        <w:rPr>
          <w:lang w:val="en-GB"/>
        </w:rPr>
        <w:t>concentration</w:t>
      </w:r>
      <w:r w:rsidR="009A53FA">
        <w:t xml:space="preserve"> </w:t>
      </w:r>
      <w:r w:rsidR="00153A2E">
        <w:t xml:space="preserve">maps </w:t>
      </w:r>
      <w:r w:rsidR="006320F6" w:rsidRPr="006A09F9">
        <w:t>for the oceans for more than two decades</w:t>
      </w:r>
      <w:r w:rsidR="003D2196" w:rsidRPr="003D2196">
        <w:t xml:space="preserve"> </w:t>
      </w:r>
      <w:r w:rsidR="003D2196">
        <w:t>(</w:t>
      </w:r>
      <w:r w:rsidR="00FD7B89" w:rsidRPr="00B614C4">
        <w:t>W. Song et al.,2015</w:t>
      </w:r>
      <w:r w:rsidR="00FD7B89">
        <w:t xml:space="preserve">; </w:t>
      </w:r>
      <w:r w:rsidR="003D2196" w:rsidRPr="006A09F9">
        <w:t>Manuel et al., 2020</w:t>
      </w:r>
      <w:r w:rsidR="003D2196">
        <w:t>)</w:t>
      </w:r>
      <w:r w:rsidR="006320F6" w:rsidRPr="006A09F9">
        <w:t xml:space="preserve">. </w:t>
      </w:r>
    </w:p>
    <w:p w14:paraId="105D0EF8" w14:textId="77B04B16" w:rsidR="000D4762" w:rsidRDefault="002061EE" w:rsidP="00A035C5">
      <w:r>
        <w:t xml:space="preserve">A </w:t>
      </w:r>
      <w:r w:rsidR="00E3468A">
        <w:t xml:space="preserve">wide </w:t>
      </w:r>
      <w:r>
        <w:t>variety of</w:t>
      </w:r>
      <w:r w:rsidR="006320F6" w:rsidRPr="006A09F9">
        <w:t xml:space="preserve"> heritage algorithms have </w:t>
      </w:r>
      <w:r w:rsidR="000964ED">
        <w:t xml:space="preserve">been developed in that regard. For </w:t>
      </w:r>
      <w:r w:rsidR="006F71A7">
        <w:t>example,</w:t>
      </w:r>
      <w:r w:rsidR="000964ED">
        <w:t xml:space="preserve"> the </w:t>
      </w:r>
      <w:r w:rsidR="006320F6" w:rsidRPr="006A09F9">
        <w:t>blue-green band-ratio models</w:t>
      </w:r>
      <w:r w:rsidR="000964ED">
        <w:t xml:space="preserve"> have been used</w:t>
      </w:r>
      <w:r w:rsidR="006320F6" w:rsidRPr="006A09F9">
        <w:t xml:space="preserve"> to </w:t>
      </w:r>
      <w:r w:rsidR="008D18F9">
        <w:t>quantitatively asses</w:t>
      </w:r>
      <w:r w:rsidR="00832CCB">
        <w:t>s c</w:t>
      </w:r>
      <w:r w:rsidR="006320F6" w:rsidRPr="006A09F9">
        <w:t>hl</w:t>
      </w:r>
      <w:r w:rsidR="000964ED">
        <w:t>-</w:t>
      </w:r>
      <w:r w:rsidR="006320F6" w:rsidRPr="006A09F9">
        <w:t xml:space="preserve">a (Gordon et al., 1980; </w:t>
      </w:r>
      <w:r w:rsidR="0094511A" w:rsidRPr="006A09F9">
        <w:t>Bukata et al., 1995</w:t>
      </w:r>
      <w:r w:rsidR="00832CCB" w:rsidRPr="006A09F9">
        <w:t>).</w:t>
      </w:r>
      <w:r w:rsidR="00832CCB">
        <w:t xml:space="preserve"> However</w:t>
      </w:r>
      <w:r w:rsidR="0091612E">
        <w:t>, i</w:t>
      </w:r>
      <w:r w:rsidR="006320F6" w:rsidRPr="006A09F9">
        <w:t xml:space="preserve">n optically </w:t>
      </w:r>
      <w:r w:rsidR="0091612E">
        <w:t xml:space="preserve">more </w:t>
      </w:r>
      <w:r w:rsidR="006320F6" w:rsidRPr="006A09F9">
        <w:t xml:space="preserve">complex inland and coastal waters, the color of water is further </w:t>
      </w:r>
      <w:r w:rsidR="00AC51C3">
        <w:t>modified</w:t>
      </w:r>
      <w:r w:rsidR="006320F6" w:rsidRPr="006A09F9">
        <w:t xml:space="preserve"> by the </w:t>
      </w:r>
      <w:r w:rsidR="00AC51C3">
        <w:t>dominance</w:t>
      </w:r>
      <w:r w:rsidR="006320F6" w:rsidRPr="006A09F9">
        <w:t xml:space="preserve"> of organic and inorganic particles, as well as </w:t>
      </w:r>
      <w:r w:rsidR="00AC51C3">
        <w:t xml:space="preserve">colored </w:t>
      </w:r>
      <w:r w:rsidR="006320F6" w:rsidRPr="006A09F9">
        <w:t xml:space="preserve">dissolved </w:t>
      </w:r>
      <w:r w:rsidR="00AC51C3">
        <w:t xml:space="preserve">organic </w:t>
      </w:r>
      <w:r w:rsidR="006320F6" w:rsidRPr="006A09F9">
        <w:t xml:space="preserve">matter </w:t>
      </w:r>
      <w:r w:rsidR="00AC51C3">
        <w:t xml:space="preserve">(CDOM) </w:t>
      </w:r>
      <w:r w:rsidR="006320F6" w:rsidRPr="006A09F9">
        <w:t>(</w:t>
      </w:r>
      <w:r w:rsidR="004917A3" w:rsidRPr="00D56A63">
        <w:t>Mittenzwey et al., 1992</w:t>
      </w:r>
      <w:r w:rsidR="004917A3">
        <w:t xml:space="preserve">; </w:t>
      </w:r>
      <w:r w:rsidR="006320F6" w:rsidRPr="006A09F9">
        <w:t xml:space="preserve">Han et al., 1994; Harding et al., 1994) that do not generally co-vary with </w:t>
      </w:r>
      <w:r w:rsidR="000064B0">
        <w:t>c</w:t>
      </w:r>
      <w:r w:rsidR="006320F6" w:rsidRPr="006A09F9">
        <w:t>hl</w:t>
      </w:r>
      <w:r w:rsidR="000D4762">
        <w:t>-</w:t>
      </w:r>
      <w:r w:rsidR="006320F6" w:rsidRPr="006A09F9">
        <w:t>a</w:t>
      </w:r>
      <w:r w:rsidR="004917A3">
        <w:t>.</w:t>
      </w:r>
    </w:p>
    <w:p w14:paraId="1A1955F5" w14:textId="3AE12651" w:rsidR="006320F6" w:rsidRDefault="00373633" w:rsidP="00A035C5">
      <w:r>
        <w:t>Consequently, t</w:t>
      </w:r>
      <w:r w:rsidR="006320F6" w:rsidRPr="006A09F9">
        <w:t xml:space="preserve">o improve </w:t>
      </w:r>
      <w:r>
        <w:t xml:space="preserve">the </w:t>
      </w:r>
      <w:r w:rsidRPr="006A09F9">
        <w:t>estimat</w:t>
      </w:r>
      <w:r>
        <w:t xml:space="preserve">ion </w:t>
      </w:r>
      <w:r w:rsidR="006320F6" w:rsidRPr="006A09F9">
        <w:t xml:space="preserve">of </w:t>
      </w:r>
      <w:r w:rsidR="000064B0">
        <w:t>c</w:t>
      </w:r>
      <w:r w:rsidR="006320F6" w:rsidRPr="006A09F9">
        <w:t>hl</w:t>
      </w:r>
      <w:r w:rsidR="000D4762">
        <w:t>-</w:t>
      </w:r>
      <w:r w:rsidR="006320F6" w:rsidRPr="006A09F9">
        <w:t xml:space="preserve">a in these eutrophic </w:t>
      </w:r>
      <w:r w:rsidR="002A1FE5">
        <w:t xml:space="preserve">and turbid </w:t>
      </w:r>
      <w:r w:rsidR="006320F6" w:rsidRPr="006A09F9">
        <w:t xml:space="preserve">environments, </w:t>
      </w:r>
      <w:r w:rsidR="000D4762">
        <w:t xml:space="preserve">more sensitive </w:t>
      </w:r>
      <w:r w:rsidR="006320F6" w:rsidRPr="006A09F9">
        <w:t>method</w:t>
      </w:r>
      <w:r w:rsidR="002A1FE5">
        <w:t>ologie</w:t>
      </w:r>
      <w:r w:rsidR="006320F6" w:rsidRPr="006A09F9">
        <w:t xml:space="preserve">s have been </w:t>
      </w:r>
      <w:r w:rsidR="002A1FE5">
        <w:t>proposed and implemented</w:t>
      </w:r>
      <w:r w:rsidR="006320F6" w:rsidRPr="006A09F9">
        <w:t xml:space="preserve">. For </w:t>
      </w:r>
      <w:r w:rsidR="002A1FE5">
        <w:t>instance</w:t>
      </w:r>
      <w:r w:rsidR="006320F6" w:rsidRPr="006A09F9">
        <w:t xml:space="preserve">, </w:t>
      </w:r>
      <w:r w:rsidR="002A1FE5">
        <w:t xml:space="preserve">sensors that image within the Red Edge </w:t>
      </w:r>
      <w:r w:rsidR="006320F6" w:rsidRPr="006A09F9">
        <w:t>region (690–715 nm)</w:t>
      </w:r>
      <w:r w:rsidR="00A035C5">
        <w:t xml:space="preserve"> of the </w:t>
      </w:r>
      <w:r w:rsidR="001618B2">
        <w:t xml:space="preserve">EM </w:t>
      </w:r>
      <w:r w:rsidR="00A035C5">
        <w:t>spectrum</w:t>
      </w:r>
      <w:r w:rsidR="006320F6" w:rsidRPr="006A09F9">
        <w:t xml:space="preserve"> (Vos et al., 1986; Mittenzwey et al., 1992), </w:t>
      </w:r>
      <w:r w:rsidR="001618B2">
        <w:t xml:space="preserve">when </w:t>
      </w:r>
      <w:r w:rsidR="006320F6" w:rsidRPr="006A09F9">
        <w:t xml:space="preserve">combined with red bands have </w:t>
      </w:r>
      <w:r w:rsidR="000D4762">
        <w:t>manifested at a greater confidence</w:t>
      </w:r>
      <w:r w:rsidR="006320F6" w:rsidRPr="006A09F9">
        <w:t xml:space="preserve"> to correlate well with </w:t>
      </w:r>
      <w:r w:rsidR="000064B0">
        <w:t>c</w:t>
      </w:r>
      <w:r w:rsidR="006320F6" w:rsidRPr="006A09F9">
        <w:t>hl</w:t>
      </w:r>
      <w:r w:rsidR="000D4762">
        <w:t>-</w:t>
      </w:r>
      <w:r w:rsidR="006320F6" w:rsidRPr="006A09F9">
        <w:t xml:space="preserve">a in </w:t>
      </w:r>
      <w:r w:rsidR="001618B2">
        <w:t>eutrophic and</w:t>
      </w:r>
      <w:r w:rsidR="006320F6" w:rsidRPr="006A09F9">
        <w:t xml:space="preserve">/or </w:t>
      </w:r>
      <w:r w:rsidR="001618B2" w:rsidRPr="006A09F9">
        <w:t xml:space="preserve">turbid </w:t>
      </w:r>
      <w:r w:rsidR="006320F6" w:rsidRPr="006A09F9">
        <w:t>waters (Munday and Zubkoff 1981; Gower et al., 1984; Khorram et al., 1987; Gitelson 1992; Rundquist et al., 1996; Gitelson et al., 2007).</w:t>
      </w:r>
    </w:p>
    <w:p w14:paraId="69A34BF6" w14:textId="70E9CBC3" w:rsidR="00507E53" w:rsidRDefault="006320F6" w:rsidP="006320F6">
      <w:r w:rsidRPr="006A09F9">
        <w:t xml:space="preserve">The Operational Land Imager </w:t>
      </w:r>
      <w:r w:rsidR="008565F5">
        <w:t xml:space="preserve">sensor </w:t>
      </w:r>
      <w:r w:rsidRPr="006A09F9">
        <w:t xml:space="preserve">aboard Landsat-8 </w:t>
      </w:r>
      <w:r w:rsidR="0032463A">
        <w:t xml:space="preserve">which </w:t>
      </w:r>
      <w:r w:rsidRPr="006A09F9">
        <w:t xml:space="preserve">was </w:t>
      </w:r>
      <w:r w:rsidR="008565F5">
        <w:t xml:space="preserve">commissioned into orbit in 2013, </w:t>
      </w:r>
      <w:r w:rsidRPr="006A09F9">
        <w:t xml:space="preserve">February </w:t>
      </w:r>
      <w:r w:rsidR="008565F5">
        <w:t xml:space="preserve">to </w:t>
      </w:r>
      <w:r w:rsidRPr="006A09F9">
        <w:t>captur</w:t>
      </w:r>
      <w:r w:rsidR="0032463A">
        <w:t>e</w:t>
      </w:r>
      <w:r w:rsidRPr="006A09F9">
        <w:t xml:space="preserve"> </w:t>
      </w:r>
      <w:r w:rsidR="003B4961">
        <w:t xml:space="preserve">optical </w:t>
      </w:r>
      <w:r w:rsidR="000064B0">
        <w:t xml:space="preserve">thematic </w:t>
      </w:r>
      <w:r w:rsidR="003B4961">
        <w:t>features</w:t>
      </w:r>
      <w:r w:rsidRPr="006A09F9">
        <w:t xml:space="preserve"> at 30m</w:t>
      </w:r>
      <w:r w:rsidR="0032463A">
        <w:t xml:space="preserve"> </w:t>
      </w:r>
      <w:r w:rsidR="0032463A" w:rsidRPr="006A09F9">
        <w:t>spatial resolution</w:t>
      </w:r>
      <w:r w:rsidR="0032463A">
        <w:t xml:space="preserve"> which is relatively high</w:t>
      </w:r>
      <w:r w:rsidRPr="006A09F9">
        <w:t xml:space="preserve"> (Irons et al., 2012)</w:t>
      </w:r>
      <w:r w:rsidR="000064B0">
        <w:t>,</w:t>
      </w:r>
      <w:r w:rsidRPr="006A09F9">
        <w:t xml:space="preserve"> has offered significant</w:t>
      </w:r>
      <w:r w:rsidR="008565F5">
        <w:t xml:space="preserve"> space observatory  </w:t>
      </w:r>
      <w:r w:rsidRPr="006A09F9">
        <w:t xml:space="preserve">improvements in both data quality and quantity (i.e., both spectral and spatial </w:t>
      </w:r>
      <w:r w:rsidRPr="006A09F9">
        <w:lastRenderedPageBreak/>
        <w:t>coverage) over</w:t>
      </w:r>
      <w:r w:rsidR="00F009EF">
        <w:t xml:space="preserve"> other</w:t>
      </w:r>
      <w:r w:rsidRPr="006A09F9">
        <w:t xml:space="preserve"> previous heritage </w:t>
      </w:r>
      <w:r w:rsidR="008565F5">
        <w:t>optical sensors</w:t>
      </w:r>
      <w:r w:rsidRPr="006A09F9">
        <w:t xml:space="preserve"> (Markham et al., 2014; Pahlevan et al., 2014; Markham et al., 2015)</w:t>
      </w:r>
      <w:r w:rsidR="00507E53">
        <w:t xml:space="preserve"> and is relatively capable of monitoring bimonthly HAB dynamics </w:t>
      </w:r>
      <w:r w:rsidR="00F009EF">
        <w:t xml:space="preserve">(Pahlevan et al., 2014; </w:t>
      </w:r>
      <w:r w:rsidR="0094347D" w:rsidRPr="006A09F9">
        <w:t>Allan et al., 2015</w:t>
      </w:r>
      <w:r w:rsidR="00F009EF">
        <w:t>).</w:t>
      </w:r>
    </w:p>
    <w:p w14:paraId="7668D516" w14:textId="738A23EA" w:rsidR="00507E53" w:rsidRDefault="006320F6" w:rsidP="006320F6">
      <w:r w:rsidRPr="006A09F9">
        <w:t xml:space="preserve">Several methods have been developed to retrieve </w:t>
      </w:r>
      <w:r w:rsidR="003B4961">
        <w:t>c</w:t>
      </w:r>
      <w:r w:rsidRPr="006A09F9">
        <w:t>hl</w:t>
      </w:r>
      <w:r w:rsidR="00D971F1">
        <w:t>-</w:t>
      </w:r>
      <w:r w:rsidRPr="006A09F9">
        <w:t>a from the four OLI visible bands (</w:t>
      </w:r>
      <w:r w:rsidR="0094347D">
        <w:t>Markham et al., 2015</w:t>
      </w:r>
      <w:r w:rsidRPr="006A09F9">
        <w:t>; Watanabe et al., 2015; Concha and Schott 2016; Manuel et al., 2020)</w:t>
      </w:r>
      <w:r w:rsidR="0032463A">
        <w:t>.</w:t>
      </w:r>
    </w:p>
    <w:p w14:paraId="62C39633" w14:textId="24BE5741" w:rsidR="00723E55" w:rsidRPr="00A250E5" w:rsidRDefault="00986D80" w:rsidP="006320F6">
      <w:pPr>
        <w:rPr>
          <w:b/>
          <w:bCs/>
          <w:sz w:val="24"/>
          <w:szCs w:val="24"/>
        </w:rPr>
      </w:pPr>
      <w:r w:rsidRPr="00A250E5">
        <w:rPr>
          <w:b/>
          <w:bCs/>
          <w:sz w:val="24"/>
          <w:szCs w:val="24"/>
        </w:rPr>
        <w:t xml:space="preserve">2.2.1 Retrieval of Chl-a from Landsat 8 OLI Optical </w:t>
      </w:r>
      <w:r w:rsidR="00386EBA">
        <w:rPr>
          <w:b/>
          <w:bCs/>
          <w:sz w:val="24"/>
          <w:szCs w:val="24"/>
        </w:rPr>
        <w:t xml:space="preserve">Spectral </w:t>
      </w:r>
      <w:r w:rsidRPr="00A250E5">
        <w:rPr>
          <w:b/>
          <w:bCs/>
          <w:sz w:val="24"/>
          <w:szCs w:val="24"/>
        </w:rPr>
        <w:t>Bands</w:t>
      </w:r>
    </w:p>
    <w:p w14:paraId="165C4AC4" w14:textId="6DF33639" w:rsidR="00E342B5" w:rsidRDefault="00386EBA" w:rsidP="006320F6">
      <w:r>
        <w:t>O’Reilly et al. (1998) observed that f</w:t>
      </w:r>
      <w:r w:rsidR="00723E55">
        <w:t xml:space="preserve">or satellite missions that do not </w:t>
      </w:r>
      <w:r w:rsidR="003368EE">
        <w:t xml:space="preserve">inherently </w:t>
      </w:r>
      <w:r w:rsidR="00723E55">
        <w:t>support measurements in the R</w:t>
      </w:r>
      <w:r w:rsidR="003368EE">
        <w:t xml:space="preserve">ed </w:t>
      </w:r>
      <w:r w:rsidR="00723E55">
        <w:t>E</w:t>
      </w:r>
      <w:r w:rsidR="003368EE">
        <w:t>dge</w:t>
      </w:r>
      <w:r w:rsidR="00A95921">
        <w:t xml:space="preserve"> portion of the EMR Spectrum</w:t>
      </w:r>
      <w:r w:rsidR="00723E55">
        <w:t xml:space="preserve">, </w:t>
      </w:r>
      <w:r w:rsidR="003B4961">
        <w:t>c</w:t>
      </w:r>
      <w:r w:rsidR="00723E55">
        <w:t>hl</w:t>
      </w:r>
      <w:r w:rsidR="00A95921">
        <w:t>-</w:t>
      </w:r>
      <w:r w:rsidR="00723E55">
        <w:t xml:space="preserve">a algorithms tend to </w:t>
      </w:r>
      <w:r w:rsidR="003368EE">
        <w:t xml:space="preserve">alternatively </w:t>
      </w:r>
      <w:r w:rsidR="00723E55">
        <w:t xml:space="preserve">rely on blue-green </w:t>
      </w:r>
      <w:r w:rsidR="00704F0E">
        <w:t xml:space="preserve">band </w:t>
      </w:r>
      <w:r w:rsidR="00723E55">
        <w:t xml:space="preserve">ratio </w:t>
      </w:r>
      <w:r w:rsidR="00163082">
        <w:t>algorithms</w:t>
      </w:r>
      <w:r w:rsidR="00A03CFA">
        <w:t xml:space="preserve"> coupled by some complex ML approaches</w:t>
      </w:r>
      <w:r w:rsidR="00163082">
        <w:t>. This is true even for Landsat-8</w:t>
      </w:r>
      <w:r w:rsidR="00CF23DC">
        <w:t xml:space="preserve"> </w:t>
      </w:r>
      <w:r w:rsidR="00723E55">
        <w:t xml:space="preserve">(Le et al., 2013; </w:t>
      </w:r>
      <w:r w:rsidR="003368EE">
        <w:t xml:space="preserve">Markham et al., 2015; </w:t>
      </w:r>
      <w:r w:rsidR="00723E55">
        <w:t xml:space="preserve">Freitas and Dierssen 2019). </w:t>
      </w:r>
    </w:p>
    <w:p w14:paraId="0FFA350F" w14:textId="4D1CFE42" w:rsidR="00C73A77" w:rsidRDefault="00723E55" w:rsidP="006320F6">
      <w:r>
        <w:t xml:space="preserve">Most research on </w:t>
      </w:r>
      <w:r w:rsidR="003B4961">
        <w:t>c</w:t>
      </w:r>
      <w:r w:rsidR="00677BB1">
        <w:t xml:space="preserve">hl-a retrieval </w:t>
      </w:r>
      <w:r>
        <w:t xml:space="preserve">has </w:t>
      </w:r>
      <w:r w:rsidR="003368EE">
        <w:t>heavily relied</w:t>
      </w:r>
      <w:r>
        <w:t xml:space="preserve"> on </w:t>
      </w:r>
      <w:r w:rsidR="003368EE">
        <w:t>missions</w:t>
      </w:r>
      <w:r>
        <w:t xml:space="preserve"> like the MERIS, </w:t>
      </w:r>
      <w:r w:rsidR="00677BB1">
        <w:t xml:space="preserve">inherently </w:t>
      </w:r>
      <w:r w:rsidR="003368EE">
        <w:t>designed to image in the RE</w:t>
      </w:r>
      <w:r>
        <w:t xml:space="preserve"> </w:t>
      </w:r>
      <w:r w:rsidR="003368EE">
        <w:t>portions</w:t>
      </w:r>
      <w:r>
        <w:t xml:space="preserve"> (Gitelson 1992; Gower et al., 2005; Gitelson et al., 2007);</w:t>
      </w:r>
      <w:r w:rsidR="001F0EE5">
        <w:t xml:space="preserve"> T</w:t>
      </w:r>
      <w:r>
        <w:t xml:space="preserve">hese algorithms </w:t>
      </w:r>
      <w:r w:rsidR="00C73A77">
        <w:t>have</w:t>
      </w:r>
      <w:r w:rsidR="001F0EE5">
        <w:t xml:space="preserve"> however been noted</w:t>
      </w:r>
      <w:r>
        <w:t xml:space="preserve"> not</w:t>
      </w:r>
      <w:r w:rsidR="001F0EE5">
        <w:t xml:space="preserve"> to score well</w:t>
      </w:r>
      <w:r w:rsidR="00FC3750">
        <w:t xml:space="preserve"> </w:t>
      </w:r>
      <w:r>
        <w:t xml:space="preserve">to missions </w:t>
      </w:r>
      <w:r w:rsidR="001F0EE5">
        <w:t>that are limited to</w:t>
      </w:r>
      <w:r>
        <w:t xml:space="preserve"> such </w:t>
      </w:r>
      <w:r w:rsidR="00E90637">
        <w:t>measurements</w:t>
      </w:r>
      <w:r w:rsidR="00FC3750">
        <w:t xml:space="preserve"> (RE)</w:t>
      </w:r>
      <w:r w:rsidR="00E90637">
        <w:t xml:space="preserve"> </w:t>
      </w:r>
      <w:r w:rsidR="0068589C">
        <w:t xml:space="preserve">like MODIS </w:t>
      </w:r>
      <w:r w:rsidR="00E90637">
        <w:t>(</w:t>
      </w:r>
      <w:r>
        <w:t>Esaias et al., 1998), VIIRS (Wang et al., 2014), Geostationary Ocean Color Image (GOCI) (Ryu et al., 2012)</w:t>
      </w:r>
      <w:r w:rsidR="00B57BD0">
        <w:t xml:space="preserve"> and Landsat 8 (</w:t>
      </w:r>
      <w:r w:rsidR="00B57BD0" w:rsidRPr="006A09F9">
        <w:t>Snyder et al., 2017</w:t>
      </w:r>
      <w:r w:rsidR="00B57BD0">
        <w:t>)</w:t>
      </w:r>
      <w:r w:rsidR="003B4961">
        <w:t xml:space="preserve"> which lack the RE spectral bands</w:t>
      </w:r>
      <w:r>
        <w:t xml:space="preserve">. Thus, the </w:t>
      </w:r>
      <w:r w:rsidR="00EE5719">
        <w:t xml:space="preserve">adoption of </w:t>
      </w:r>
      <w:r w:rsidR="00C73A77">
        <w:t xml:space="preserve">Empirical standard algorithms of the Ocean Color (OC) spectral band family for </w:t>
      </w:r>
      <w:r w:rsidR="0041005A">
        <w:t>c</w:t>
      </w:r>
      <w:r>
        <w:t>hl</w:t>
      </w:r>
      <w:r w:rsidR="00204CD9">
        <w:t>-</w:t>
      </w:r>
      <w:r>
        <w:t>a estimation</w:t>
      </w:r>
      <w:r w:rsidR="00C73A77">
        <w:t xml:space="preserve"> </w:t>
      </w:r>
      <w:r>
        <w:t>e.g., OC</w:t>
      </w:r>
      <w:r w:rsidR="00797F7B">
        <w:t>2, OC</w:t>
      </w:r>
      <w:r>
        <w:t>3 (Neil et al., 2019)</w:t>
      </w:r>
      <w:r w:rsidR="004E5465">
        <w:t xml:space="preserve"> which has been proven to improve </w:t>
      </w:r>
      <w:r w:rsidR="0041005A">
        <w:t>c</w:t>
      </w:r>
      <w:r w:rsidR="004E5465">
        <w:t xml:space="preserve">hl-a retrieval from OLI products in highly eutrophic </w:t>
      </w:r>
      <w:r w:rsidR="00C73A77">
        <w:t xml:space="preserve">and even clear </w:t>
      </w:r>
      <w:r w:rsidR="00B14CAC">
        <w:t>aquatic regions</w:t>
      </w:r>
      <w:r w:rsidR="004E5465">
        <w:t xml:space="preserve"> (Cao et al., 2020)</w:t>
      </w:r>
      <w:r w:rsidR="00896BDF">
        <w:t xml:space="preserve"> like Kisumu Bay</w:t>
      </w:r>
      <w:r w:rsidR="00204CD9">
        <w:t>.</w:t>
      </w:r>
    </w:p>
    <w:p w14:paraId="5BC28373" w14:textId="2A4B504F" w:rsidR="00723E55" w:rsidRDefault="008D613F" w:rsidP="006320F6">
      <w:r>
        <w:t>The Ocean Color</w:t>
      </w:r>
      <w:r w:rsidR="00123AAE">
        <w:t xml:space="preserve"> </w:t>
      </w:r>
      <w:r w:rsidR="00797F7B">
        <w:t>2</w:t>
      </w:r>
      <w:r>
        <w:t xml:space="preserve"> regional</w:t>
      </w:r>
      <w:r w:rsidR="00723E55">
        <w:t xml:space="preserve"> algorithms specific to OLI </w:t>
      </w:r>
      <w:r>
        <w:t xml:space="preserve">spectral </w:t>
      </w:r>
      <w:r w:rsidR="00723E55">
        <w:t>imager</w:t>
      </w:r>
      <w:r>
        <w:t xml:space="preserve">ies </w:t>
      </w:r>
      <w:r w:rsidR="00723E55">
        <w:t>have been</w:t>
      </w:r>
      <w:r>
        <w:t xml:space="preserve"> successfully implemented</w:t>
      </w:r>
      <w:r w:rsidR="00723E55">
        <w:t xml:space="preserve"> in lakes and reservoirs (Allan et al., 2015; Watanabe et al., 2015</w:t>
      </w:r>
      <w:r w:rsidR="00277263">
        <w:t xml:space="preserve">; </w:t>
      </w:r>
      <w:r w:rsidR="00277263" w:rsidRPr="006A09F9">
        <w:t>Snyder et al., 2017</w:t>
      </w:r>
      <w:r w:rsidR="00423DA5">
        <w:t>)</w:t>
      </w:r>
      <w:r w:rsidR="00123AAE">
        <w:t xml:space="preserve"> for chl-a retrieval</w:t>
      </w:r>
      <w:r w:rsidR="00797F7B">
        <w:t xml:space="preserve"> and would be significantly ideal for this research study. </w:t>
      </w:r>
    </w:p>
    <w:p w14:paraId="06FDE5C0" w14:textId="5563AC66" w:rsidR="00797F7B" w:rsidRDefault="00797F7B" w:rsidP="006320F6"/>
    <w:p w14:paraId="6BD9A0FD" w14:textId="1702053F" w:rsidR="00797F7B" w:rsidRDefault="00797F7B" w:rsidP="006320F6"/>
    <w:p w14:paraId="438FF4C3" w14:textId="04ADC37F" w:rsidR="00797F7B" w:rsidRDefault="00797F7B" w:rsidP="006320F6"/>
    <w:p w14:paraId="28971EF6" w14:textId="27E25EF3" w:rsidR="00A53CA7" w:rsidRPr="001B5AC0" w:rsidRDefault="001B5AC0" w:rsidP="006320F6">
      <w:pPr>
        <w:rPr>
          <w:b/>
          <w:bCs/>
          <w:sz w:val="24"/>
          <w:szCs w:val="24"/>
        </w:rPr>
      </w:pPr>
      <w:r w:rsidRPr="001B5AC0">
        <w:rPr>
          <w:b/>
          <w:bCs/>
          <w:sz w:val="24"/>
          <w:szCs w:val="24"/>
        </w:rPr>
        <w:lastRenderedPageBreak/>
        <w:t xml:space="preserve">2.3 </w:t>
      </w:r>
      <w:r w:rsidR="00A53CA7" w:rsidRPr="001B5AC0">
        <w:rPr>
          <w:b/>
          <w:bCs/>
          <w:sz w:val="24"/>
          <w:szCs w:val="24"/>
        </w:rPr>
        <w:t xml:space="preserve">Capabilities of Space-based observations in the Monitoring of </w:t>
      </w:r>
      <w:r w:rsidR="001D4CA3" w:rsidRPr="001B5AC0">
        <w:rPr>
          <w:b/>
          <w:bCs/>
          <w:sz w:val="24"/>
          <w:szCs w:val="24"/>
        </w:rPr>
        <w:t xml:space="preserve">Lake Surface Air </w:t>
      </w:r>
      <w:r w:rsidR="00A37877" w:rsidRPr="001B5AC0">
        <w:rPr>
          <w:b/>
          <w:bCs/>
          <w:sz w:val="24"/>
          <w:szCs w:val="24"/>
        </w:rPr>
        <w:t>Temperature</w:t>
      </w:r>
      <w:r w:rsidR="00A37877">
        <w:rPr>
          <w:b/>
          <w:bCs/>
          <w:sz w:val="24"/>
          <w:szCs w:val="24"/>
        </w:rPr>
        <w:t xml:space="preserve"> (</w:t>
      </w:r>
      <w:r w:rsidR="00BC0415">
        <w:rPr>
          <w:b/>
          <w:bCs/>
          <w:sz w:val="24"/>
          <w:szCs w:val="24"/>
        </w:rPr>
        <w:t>LSAT)</w:t>
      </w:r>
      <w:r w:rsidR="001D4CA3" w:rsidRPr="001B5AC0">
        <w:rPr>
          <w:b/>
          <w:bCs/>
          <w:sz w:val="24"/>
          <w:szCs w:val="24"/>
        </w:rPr>
        <w:t xml:space="preserve"> as an indicator of HAB event.</w:t>
      </w:r>
    </w:p>
    <w:p w14:paraId="0314B453" w14:textId="1A4664B2" w:rsidR="008979C0" w:rsidRPr="00620065" w:rsidRDefault="00DF2CB5" w:rsidP="006320F6">
      <w:r>
        <w:t>With the advent of thermal imaging remote sensing, it h</w:t>
      </w:r>
      <w:r w:rsidR="008979C0">
        <w:t xml:space="preserve">as </w:t>
      </w:r>
      <w:r>
        <w:t xml:space="preserve">been </w:t>
      </w:r>
      <w:r w:rsidR="008979C0">
        <w:t xml:space="preserve">observed </w:t>
      </w:r>
      <w:r>
        <w:t>that</w:t>
      </w:r>
      <w:r w:rsidR="00663FAE">
        <w:t xml:space="preserve"> </w:t>
      </w:r>
      <w:r w:rsidR="00A37877">
        <w:t xml:space="preserve">Sea Surface Temperature (SST) observations derived from space borne sensors like the Advanced very high-resolution radiometer (AVHRR) </w:t>
      </w:r>
      <w:r w:rsidR="00CC1F55">
        <w:t xml:space="preserve">in conjunction with </w:t>
      </w:r>
      <w:r w:rsidR="00663FAE">
        <w:t xml:space="preserve">optically </w:t>
      </w:r>
      <w:r w:rsidR="008979C0">
        <w:t xml:space="preserve">derived </w:t>
      </w:r>
      <w:r w:rsidR="0041005A">
        <w:t>c</w:t>
      </w:r>
      <w:r w:rsidR="008979C0">
        <w:t xml:space="preserve">hl-a data </w:t>
      </w:r>
      <w:r w:rsidR="00663FAE">
        <w:t>have</w:t>
      </w:r>
      <w:r w:rsidR="005B191E">
        <w:t xml:space="preserve"> </w:t>
      </w:r>
      <w:r w:rsidR="00D70A38">
        <w:t>great</w:t>
      </w:r>
      <w:r w:rsidR="00663FAE">
        <w:t xml:space="preserve"> potential to</w:t>
      </w:r>
      <w:r w:rsidR="008979C0">
        <w:t xml:space="preserve"> </w:t>
      </w:r>
      <w:r w:rsidR="00CC1F55">
        <w:t xml:space="preserve">detect and </w:t>
      </w:r>
      <w:r w:rsidR="008979C0">
        <w:t xml:space="preserve">monitor </w:t>
      </w:r>
      <w:r w:rsidR="00CC1F55">
        <w:t xml:space="preserve">HAB at an </w:t>
      </w:r>
      <w:r w:rsidR="004F0EB0">
        <w:t>improved</w:t>
      </w:r>
      <w:r w:rsidR="00CC1F55">
        <w:t xml:space="preserve"> accuracy </w:t>
      </w:r>
      <w:r w:rsidR="008979C0">
        <w:t>(Tang et al., 2003a</w:t>
      </w:r>
      <w:r w:rsidR="004F0EB0">
        <w:t>; Thomas et al., 2012</w:t>
      </w:r>
      <w:r w:rsidR="008979C0">
        <w:t>)</w:t>
      </w:r>
      <w:r w:rsidR="00620065">
        <w:t>.</w:t>
      </w:r>
    </w:p>
    <w:p w14:paraId="7497BB07" w14:textId="54928C69" w:rsidR="00D85835" w:rsidRDefault="00D85835" w:rsidP="006320F6">
      <w:pPr>
        <w:rPr>
          <w:b/>
          <w:bCs/>
          <w:u w:val="single"/>
        </w:rPr>
      </w:pPr>
      <w:r>
        <w:t xml:space="preserve">Thermal infrared bands are </w:t>
      </w:r>
      <w:r w:rsidR="008D613F">
        <w:t>potentially capable</w:t>
      </w:r>
      <w:r>
        <w:t xml:space="preserve"> </w:t>
      </w:r>
      <w:r w:rsidR="008D613F">
        <w:t>of quantifying the</w:t>
      </w:r>
      <w:r>
        <w:t xml:space="preserve"> amount of infrared radiant heat emitted from </w:t>
      </w:r>
      <w:r w:rsidR="008D613F">
        <w:t>aquatic</w:t>
      </w:r>
      <w:r>
        <w:t xml:space="preserve"> surfaces that have environmental and economic import</w:t>
      </w:r>
      <w:r w:rsidR="00A66796">
        <w:t xml:space="preserve"> </w:t>
      </w:r>
      <w:r w:rsidR="00D81C89">
        <w:t>(</w:t>
      </w:r>
      <w:r w:rsidR="00090C81">
        <w:t xml:space="preserve">Anderson, J. et al., 1984; </w:t>
      </w:r>
      <w:r w:rsidR="00D81C89">
        <w:t>Haakstad, M. et al., 1994</w:t>
      </w:r>
      <w:r w:rsidR="002035A6">
        <w:t xml:space="preserve">; </w:t>
      </w:r>
      <w:r w:rsidR="00D81C89">
        <w:t>River S et al., 2004</w:t>
      </w:r>
      <w:r w:rsidR="00BD403D">
        <w:t>)</w:t>
      </w:r>
      <w:r w:rsidR="00AD0110">
        <w:t>.</w:t>
      </w:r>
    </w:p>
    <w:p w14:paraId="307093F8" w14:textId="6FAD22D8" w:rsidR="00404C7C" w:rsidRDefault="00057F33" w:rsidP="006320F6">
      <w:r>
        <w:t xml:space="preserve">It has been noted that </w:t>
      </w:r>
      <w:r w:rsidR="005B191E">
        <w:t>s</w:t>
      </w:r>
      <w:r w:rsidR="001A0269">
        <w:t xml:space="preserve">atellite </w:t>
      </w:r>
      <w:r w:rsidR="006B7F49">
        <w:t xml:space="preserve">derived </w:t>
      </w:r>
      <w:r w:rsidR="001A0269">
        <w:t>Sea Surface Temperature (SST) data are often used in combination with chlorophyll</w:t>
      </w:r>
      <w:r>
        <w:t xml:space="preserve">-a </w:t>
      </w:r>
      <w:r w:rsidR="001A0269">
        <w:t xml:space="preserve">to relate </w:t>
      </w:r>
      <w:r>
        <w:t xml:space="preserve">to </w:t>
      </w:r>
      <w:r w:rsidR="001A0269">
        <w:t>bloom events (Villareal et al., 2012)</w:t>
      </w:r>
      <w:r w:rsidR="00DB72BF">
        <w:t xml:space="preserve"> at a higher accuracy</w:t>
      </w:r>
      <w:r>
        <w:t>. This has also been observed in inland water bodies where Lake Surface Air Temperatures (LSAT) are taken in</w:t>
      </w:r>
      <w:r w:rsidR="006B7F49">
        <w:t>to</w:t>
      </w:r>
      <w:r>
        <w:t xml:space="preserve"> considerations </w:t>
      </w:r>
      <w:r w:rsidR="001A0269">
        <w:t>(Thomas et al., 2012; Shi and Wang, 2007). Peñaflor et al. 2007</w:t>
      </w:r>
      <w:r>
        <w:t xml:space="preserve"> also</w:t>
      </w:r>
      <w:r w:rsidR="001A0269">
        <w:t xml:space="preserve"> examined </w:t>
      </w:r>
      <w:r>
        <w:t xml:space="preserve">the correlation of seasonal </w:t>
      </w:r>
      <w:r w:rsidR="001A0269">
        <w:t>phytoplankton bloom in the Luzon Strait off the Philippines</w:t>
      </w:r>
      <w:r>
        <w:t xml:space="preserve"> u</w:t>
      </w:r>
      <w:r w:rsidR="001A0269">
        <w:t xml:space="preserve">sing MODIS </w:t>
      </w:r>
      <w:r w:rsidR="00074AE7">
        <w:t>c</w:t>
      </w:r>
      <w:r w:rsidR="001A0269">
        <w:t>hl</w:t>
      </w:r>
      <w:r w:rsidR="00074AE7">
        <w:t>-a</w:t>
      </w:r>
      <w:r w:rsidR="001A0269">
        <w:t xml:space="preserve"> and SST, in addition to Quick</w:t>
      </w:r>
      <w:r>
        <w:t>-</w:t>
      </w:r>
      <w:r w:rsidR="001A0269">
        <w:t>SCAT wind data</w:t>
      </w:r>
      <w:r w:rsidR="003C1686">
        <w:t>. Similar</w:t>
      </w:r>
      <w:r w:rsidR="003E0C4B">
        <w:t xml:space="preserve"> findings were also documented by Binding et al., 2012, 2013 by using </w:t>
      </w:r>
      <w:r w:rsidR="00404C7C">
        <w:t xml:space="preserve">MERIS MCI in particular </w:t>
      </w:r>
      <w:r w:rsidR="003E0C4B">
        <w:t xml:space="preserve">by focusing in </w:t>
      </w:r>
      <w:r w:rsidR="00404C7C">
        <w:t xml:space="preserve">the FLH and FAI, as well as other indices, used in conjunction with satellite estimates of Chl-a and SST to improve our image analysis in a very </w:t>
      </w:r>
      <w:r w:rsidR="00074AE7">
        <w:t>confident</w:t>
      </w:r>
      <w:r w:rsidR="00404C7C">
        <w:t xml:space="preserve"> way</w:t>
      </w:r>
      <w:r w:rsidR="005A496A">
        <w:t>.</w:t>
      </w:r>
    </w:p>
    <w:p w14:paraId="24FCF15B" w14:textId="6A2F7C15" w:rsidR="00F542CE" w:rsidRDefault="005A496A" w:rsidP="006320F6">
      <w:r>
        <w:t xml:space="preserve">Blooms of blue-green algae are </w:t>
      </w:r>
      <w:r w:rsidR="002725E6">
        <w:t xml:space="preserve">reportedly </w:t>
      </w:r>
      <w:r>
        <w:t xml:space="preserve">often associated with </w:t>
      </w:r>
      <w:r w:rsidR="00610785">
        <w:t>increase in</w:t>
      </w:r>
      <w:r>
        <w:t xml:space="preserve"> water temperatures (Hutchinson, 1967). </w:t>
      </w:r>
      <w:r w:rsidR="002725E6">
        <w:t>During a bloom observed in</w:t>
      </w:r>
      <w:r w:rsidR="00BF412F">
        <w:t xml:space="preserve"> </w:t>
      </w:r>
      <w:r w:rsidR="002725E6">
        <w:t>Lake Victoria, t</w:t>
      </w:r>
      <w:r>
        <w:t xml:space="preserve">he </w:t>
      </w:r>
      <w:r w:rsidR="008F1C63">
        <w:t xml:space="preserve">average </w:t>
      </w:r>
      <w:r w:rsidR="002F1750">
        <w:t>Lake S</w:t>
      </w:r>
      <w:r>
        <w:t xml:space="preserve">urface </w:t>
      </w:r>
      <w:r w:rsidR="0061605F">
        <w:t>Air</w:t>
      </w:r>
      <w:r>
        <w:t xml:space="preserve"> temperature of the open waters </w:t>
      </w:r>
      <w:r w:rsidR="002725E6">
        <w:t xml:space="preserve">rose </w:t>
      </w:r>
      <w:r w:rsidR="008F1C63">
        <w:t>from</w:t>
      </w:r>
      <w:r w:rsidR="002725E6">
        <w:t xml:space="preserve"> </w:t>
      </w:r>
      <w:r>
        <w:t>(2</w:t>
      </w:r>
      <w:r w:rsidR="002725E6">
        <w:t>3</w:t>
      </w:r>
      <w:r>
        <w:t>.9-2</w:t>
      </w:r>
      <w:r w:rsidR="002725E6">
        <w:t>4.8</w:t>
      </w:r>
      <w:r>
        <w:t xml:space="preserve">°C) </w:t>
      </w:r>
      <w:r w:rsidR="002725E6">
        <w:t>to (26.9–</w:t>
      </w:r>
      <w:r w:rsidR="0061605F">
        <w:t>31</w:t>
      </w:r>
      <w:r w:rsidR="002725E6">
        <w:t>.5°C)</w:t>
      </w:r>
      <w:r w:rsidR="00BF412F">
        <w:t xml:space="preserve"> in</w:t>
      </w:r>
      <w:r w:rsidR="002725E6">
        <w:t xml:space="preserve"> May </w:t>
      </w:r>
      <w:r w:rsidR="00BF412F">
        <w:t xml:space="preserve">of </w:t>
      </w:r>
      <w:r w:rsidR="002725E6">
        <w:t>1986</w:t>
      </w:r>
      <w:r w:rsidR="00BF412F">
        <w:t xml:space="preserve"> within </w:t>
      </w:r>
      <w:r w:rsidR="002F1750">
        <w:t xml:space="preserve">two weeks of </w:t>
      </w:r>
      <w:r w:rsidR="00BF412F">
        <w:t>the bloom period</w:t>
      </w:r>
      <w:r w:rsidR="002725E6">
        <w:t xml:space="preserve"> (Kilham, 1991; Gasse, Talling &amp; Kilham, 1994)</w:t>
      </w:r>
      <w:r>
        <w:t xml:space="preserve">. </w:t>
      </w:r>
    </w:p>
    <w:p w14:paraId="24B45342" w14:textId="6BA054B0" w:rsidR="00986D80" w:rsidRDefault="00986D80" w:rsidP="006320F6"/>
    <w:p w14:paraId="00DDD8C1" w14:textId="15218D7C" w:rsidR="00986D80" w:rsidRDefault="00986D80" w:rsidP="006320F6"/>
    <w:p w14:paraId="433D92C2" w14:textId="77777777" w:rsidR="008D613F" w:rsidRDefault="008D613F" w:rsidP="006320F6"/>
    <w:p w14:paraId="468B41A1" w14:textId="77777777" w:rsidR="00986D80" w:rsidRDefault="00986D80" w:rsidP="006320F6"/>
    <w:p w14:paraId="57F6553D" w14:textId="02B6B530" w:rsidR="00433840" w:rsidRPr="00AB0B1A" w:rsidRDefault="00AB0B1A" w:rsidP="00433840">
      <w:pPr>
        <w:rPr>
          <w:b/>
          <w:bCs/>
          <w:sz w:val="24"/>
          <w:szCs w:val="24"/>
        </w:rPr>
      </w:pPr>
      <w:r w:rsidRPr="00AB0B1A">
        <w:rPr>
          <w:b/>
          <w:bCs/>
          <w:sz w:val="24"/>
          <w:szCs w:val="24"/>
        </w:rPr>
        <w:lastRenderedPageBreak/>
        <w:t>2.4</w:t>
      </w:r>
      <w:r w:rsidR="004A312F">
        <w:rPr>
          <w:b/>
          <w:bCs/>
          <w:sz w:val="24"/>
          <w:szCs w:val="24"/>
        </w:rPr>
        <w:t>.1</w:t>
      </w:r>
      <w:r w:rsidRPr="00AB0B1A">
        <w:rPr>
          <w:b/>
          <w:bCs/>
          <w:sz w:val="24"/>
          <w:szCs w:val="24"/>
        </w:rPr>
        <w:t xml:space="preserve"> </w:t>
      </w:r>
      <w:r w:rsidR="00F542CE" w:rsidRPr="00AB0B1A">
        <w:rPr>
          <w:b/>
          <w:bCs/>
          <w:sz w:val="24"/>
          <w:szCs w:val="24"/>
        </w:rPr>
        <w:t>A Review of the Potential of Smart IoT Solutions in Location-based Water quality monitoring.</w:t>
      </w:r>
    </w:p>
    <w:p w14:paraId="4C24953C" w14:textId="0E67FCE3" w:rsidR="00433840" w:rsidRDefault="00433840" w:rsidP="00433840">
      <w:r>
        <w:t>The advent of s</w:t>
      </w:r>
      <w:r w:rsidRPr="00306089">
        <w:t xml:space="preserve">mart solutions </w:t>
      </w:r>
      <w:r>
        <w:t>and Internet of Things (IoT) ha</w:t>
      </w:r>
      <w:r w:rsidRPr="00306089">
        <w:t>s</w:t>
      </w:r>
      <w:r>
        <w:t xml:space="preserve"> lately</w:t>
      </w:r>
      <w:r w:rsidRPr="00306089">
        <w:t xml:space="preserve"> </w:t>
      </w:r>
      <w:r>
        <w:t>shown an escalating curve in their great capability to monitor w</w:t>
      </w:r>
      <w:r w:rsidRPr="00306089">
        <w:t xml:space="preserve">ater quality </w:t>
      </w:r>
      <w:r>
        <w:t>particularly</w:t>
      </w:r>
      <w:r w:rsidRPr="00306089">
        <w:t xml:space="preserve"> with advancement in communication technology</w:t>
      </w:r>
      <w:r w:rsidR="004F0EB0">
        <w:t xml:space="preserve"> (Jan et al., 2021</w:t>
      </w:r>
      <w:r>
        <w:t>)</w:t>
      </w:r>
      <w:r w:rsidRPr="00306089">
        <w:t>.</w:t>
      </w:r>
      <w:r>
        <w:t xml:space="preserve"> </w:t>
      </w:r>
      <w:r w:rsidR="009C7915">
        <w:t xml:space="preserve">This has greatly improved the capabilities to </w:t>
      </w:r>
      <w:r>
        <w:t xml:space="preserve">remotely gather and </w:t>
      </w:r>
      <w:r w:rsidR="0061605F">
        <w:t xml:space="preserve">further </w:t>
      </w:r>
      <w:r>
        <w:t>disseminate the in-situ water parameters</w:t>
      </w:r>
      <w:r w:rsidR="009C7915">
        <w:t xml:space="preserve"> </w:t>
      </w:r>
      <w:r>
        <w:t xml:space="preserve">e.g., Lake Surface Air Temperature (LSAT) </w:t>
      </w:r>
      <w:r w:rsidR="009C7915">
        <w:t xml:space="preserve">(Cloete et al., 2016), </w:t>
      </w:r>
      <w:r>
        <w:t>which are correlated with an algal bloom event in inland water bodies.</w:t>
      </w:r>
    </w:p>
    <w:p w14:paraId="327DF950" w14:textId="07565C93" w:rsidR="00433840" w:rsidRDefault="00433840" w:rsidP="00433840">
      <w:r w:rsidRPr="00306089">
        <w:t xml:space="preserve">In this regard, legislations have been passed through the relevant government and non-governmental agencies for example the </w:t>
      </w:r>
      <w:r>
        <w:t>Kenya Marine and Fisheries Research Institute (KMFRI)</w:t>
      </w:r>
      <w:r w:rsidR="00F57723">
        <w:t xml:space="preserve"> and</w:t>
      </w:r>
      <w:r>
        <w:t xml:space="preserve"> African Great Lakes</w:t>
      </w:r>
      <w:r w:rsidRPr="00306089">
        <w:t xml:space="preserve"> to set </w:t>
      </w:r>
      <w:r>
        <w:t xml:space="preserve">thresholding </w:t>
      </w:r>
      <w:r w:rsidRPr="00306089">
        <w:t>standards in water quality parameters</w:t>
      </w:r>
      <w:r>
        <w:t xml:space="preserve"> that relate to HAB events</w:t>
      </w:r>
      <w:r w:rsidRPr="00306089">
        <w:t xml:space="preserve">. These parameters include </w:t>
      </w:r>
      <w:r>
        <w:t>Lake Victoria Surface Air</w:t>
      </w:r>
      <w:r w:rsidRPr="00306089">
        <w:t xml:space="preserve"> </w:t>
      </w:r>
      <w:r>
        <w:t xml:space="preserve">Temperature which is set to vary with the proximity </w:t>
      </w:r>
      <w:r w:rsidR="00DD073E">
        <w:t>from</w:t>
      </w:r>
      <w:r>
        <w:t xml:space="preserve"> the shore,</w:t>
      </w:r>
      <w:r w:rsidRPr="00306089">
        <w:t xml:space="preserve"> (</w:t>
      </w:r>
      <w:r w:rsidR="00DD073E">
        <w:t xml:space="preserve">25.5 +/- </w:t>
      </w:r>
      <w:r w:rsidR="00DD073E" w:rsidRPr="00D35FCB">
        <w:t>5</w:t>
      </w:r>
      <w:r w:rsidR="00DD073E" w:rsidRPr="00D35FCB">
        <w:rPr>
          <w:rFonts w:cs="Arial"/>
          <w:b/>
          <w:bCs/>
          <w:color w:val="202124"/>
          <w:shd w:val="clear" w:color="auto" w:fill="FFFFFF"/>
        </w:rPr>
        <w:t>°</w:t>
      </w:r>
      <w:r w:rsidR="00DD073E" w:rsidRPr="00D35FCB">
        <w:rPr>
          <w:rFonts w:cs="Arial"/>
          <w:color w:val="202124"/>
          <w:shd w:val="clear" w:color="auto" w:fill="FFFFFF"/>
        </w:rPr>
        <w:t>C</w:t>
      </w:r>
      <w:r w:rsidRPr="00306089">
        <w:t>), Suspended solids (30 mg/L), Pathogens and bacteria (Nil/100ml), Fluoride (1.5mg/L), Total dissolved solids (1200mg/L), Ammonia (0.5 mg/L), Nitrates (10mg/L)</w:t>
      </w:r>
      <w:r w:rsidR="00DD073E">
        <w:t xml:space="preserve"> (</w:t>
      </w:r>
      <w:r w:rsidR="00442579">
        <w:t xml:space="preserve">Budyko, M. I. 1974; </w:t>
      </w:r>
      <w:r w:rsidR="00DD073E">
        <w:t>Yin &amp; Nicholson, n.d.)</w:t>
      </w:r>
      <w:r w:rsidRPr="00306089">
        <w:t>, a</w:t>
      </w:r>
      <w:r>
        <w:t>mong</w:t>
      </w:r>
      <w:r w:rsidRPr="00306089">
        <w:t xml:space="preserve"> many other water quality parameters.</w:t>
      </w:r>
    </w:p>
    <w:p w14:paraId="25D235BA" w14:textId="3C9A4AF8" w:rsidR="00433840" w:rsidRDefault="00433840" w:rsidP="00433840">
      <w:r>
        <w:t xml:space="preserve">In-situ </w:t>
      </w:r>
      <w:r w:rsidRPr="00306089">
        <w:t xml:space="preserve">Water quality monitoring is defined as the collection of information at set locations and at regular intervals in order to provide data which may be used to </w:t>
      </w:r>
      <w:r w:rsidR="008D613F">
        <w:t>assess</w:t>
      </w:r>
      <w:r w:rsidRPr="00306089">
        <w:t xml:space="preserve"> current conditions</w:t>
      </w:r>
      <w:r w:rsidR="008D613F">
        <w:t xml:space="preserve"> and even </w:t>
      </w:r>
      <w:r w:rsidRPr="00306089">
        <w:t>establish trends etc. (</w:t>
      </w:r>
      <w:r w:rsidR="00EF4D7A">
        <w:t>Yang et al., 2011</w:t>
      </w:r>
      <w:r w:rsidRPr="00306089">
        <w:t xml:space="preserve">; </w:t>
      </w:r>
      <w:r w:rsidR="000527A1">
        <w:t>Encinas et al., 2017</w:t>
      </w:r>
      <w:r w:rsidRPr="00306089">
        <w:t xml:space="preserve">). </w:t>
      </w:r>
      <w:r>
        <w:t xml:space="preserve">This can be used to ascertain the abnormalities in the pre-set standards or </w:t>
      </w:r>
      <w:r w:rsidRPr="00306089">
        <w:t>provide early warning identification</w:t>
      </w:r>
      <w:r>
        <w:t xml:space="preserve"> </w:t>
      </w:r>
      <w:r w:rsidRPr="00306089">
        <w:t>of hazards</w:t>
      </w:r>
      <w:r w:rsidR="00372DBB">
        <w:t xml:space="preserve"> (Raju et al., 2017)</w:t>
      </w:r>
    </w:p>
    <w:p w14:paraId="0C63D4E0" w14:textId="556B6891" w:rsidR="00433840" w:rsidRDefault="00433840" w:rsidP="00433840">
      <w:r>
        <w:t>Th</w:t>
      </w:r>
      <w:r w:rsidRPr="00306089">
        <w:t xml:space="preserve">e </w:t>
      </w:r>
      <w:r>
        <w:t xml:space="preserve">proposed power efficient, simple solution </w:t>
      </w:r>
      <w:r w:rsidRPr="00B211D3">
        <w:rPr>
          <w:i/>
          <w:iCs/>
        </w:rPr>
        <w:t>in-situ</w:t>
      </w:r>
      <w:r>
        <w:t xml:space="preserve"> </w:t>
      </w:r>
      <w:r w:rsidRPr="00306089">
        <w:t xml:space="preserve">monitoring </w:t>
      </w:r>
      <w:r w:rsidR="006F1143">
        <w:t>system</w:t>
      </w:r>
      <w:r w:rsidRPr="00306089">
        <w:t xml:space="preserve"> </w:t>
      </w:r>
      <w:r w:rsidR="008A73FF">
        <w:t xml:space="preserve">works to </w:t>
      </w:r>
      <w:r w:rsidRPr="00306089">
        <w:t>provide</w:t>
      </w:r>
      <w:r w:rsidR="008A73FF">
        <w:t xml:space="preserve"> </w:t>
      </w:r>
      <w:r>
        <w:t xml:space="preserve">near </w:t>
      </w:r>
      <w:r w:rsidRPr="00306089">
        <w:t>real</w:t>
      </w:r>
      <w:r w:rsidR="00E232C2">
        <w:t>-</w:t>
      </w:r>
      <w:r w:rsidRPr="00306089">
        <w:t>time analysis</w:t>
      </w:r>
      <w:r>
        <w:t xml:space="preserve"> and dissemination </w:t>
      </w:r>
      <w:r w:rsidRPr="00306089">
        <w:t xml:space="preserve">of </w:t>
      </w:r>
      <w:r>
        <w:t>LSAT c</w:t>
      </w:r>
      <w:r w:rsidRPr="00306089">
        <w:t>ollecte</w:t>
      </w:r>
      <w:r>
        <w:t>d.</w:t>
      </w:r>
      <w:r w:rsidRPr="00306089">
        <w:t xml:space="preserve"> The system </w:t>
      </w:r>
      <w:r w:rsidR="00AD05CC">
        <w:t xml:space="preserve">is </w:t>
      </w:r>
      <w:r w:rsidRPr="00306089">
        <w:t xml:space="preserve">also </w:t>
      </w:r>
      <w:r w:rsidR="000C52F1">
        <w:t>designed to connect to a remote user and provide them with a</w:t>
      </w:r>
      <w:r w:rsidRPr="00306089">
        <w:t xml:space="preserve">n alert </w:t>
      </w:r>
      <w:r w:rsidR="000C52F1">
        <w:t>based on the pre-configured thresholds</w:t>
      </w:r>
      <w:r w:rsidR="00676992">
        <w:t>. E</w:t>
      </w:r>
      <w:r>
        <w:t>.g., Lake Water Authorities who are remotely located in the offices</w:t>
      </w:r>
      <w:r w:rsidRPr="00306089">
        <w:t xml:space="preserve"> when there is a </w:t>
      </w:r>
      <w:r>
        <w:t xml:space="preserve">significant </w:t>
      </w:r>
      <w:r w:rsidRPr="00306089">
        <w:t xml:space="preserve">deviation of </w:t>
      </w:r>
      <w:r w:rsidR="00AD05CC">
        <w:t>LSAT</w:t>
      </w:r>
      <w:r w:rsidR="00DD691B">
        <w:t xml:space="preserve"> </w:t>
      </w:r>
      <w:r w:rsidRPr="00306089">
        <w:t>from the pre-defined set of standard values</w:t>
      </w:r>
      <w:r>
        <w:t xml:space="preserve"> which is associated with a bloom</w:t>
      </w:r>
      <w:r w:rsidRPr="00306089">
        <w:t xml:space="preserve">. </w:t>
      </w:r>
    </w:p>
    <w:p w14:paraId="6CEA409B" w14:textId="75436A18" w:rsidR="00433840" w:rsidRDefault="00433840" w:rsidP="00433840">
      <w:r w:rsidRPr="00306089">
        <w:t xml:space="preserve">Integration of various methodologies such as the Risk Quotient Approach to show color coded hazards and each hazard level for each parameter assessed at each </w:t>
      </w:r>
      <w:r w:rsidRPr="00306089">
        <w:lastRenderedPageBreak/>
        <w:t>location e.g.</w:t>
      </w:r>
      <w:r>
        <w:t>,</w:t>
      </w:r>
      <w:r w:rsidRPr="00306089">
        <w:t xml:space="preserve"> </w:t>
      </w:r>
      <w:r>
        <w:t>Surface temperature at a given location</w:t>
      </w:r>
      <w:r w:rsidRPr="00306089">
        <w:t xml:space="preserve"> mapped using Geographical Information Systems (</w:t>
      </w:r>
      <w:r w:rsidR="00A15E3B">
        <w:t>Wan M.</w:t>
      </w:r>
      <w:r w:rsidRPr="00306089">
        <w:t xml:space="preserve"> et al, 2019)</w:t>
      </w:r>
      <w:r w:rsidR="00DD3DF1">
        <w:t xml:space="preserve"> further cuts-off visualization and interpretation efforts</w:t>
      </w:r>
      <w:r w:rsidRPr="00306089">
        <w:t>.</w:t>
      </w:r>
    </w:p>
    <w:p w14:paraId="71BD7317" w14:textId="597B3E30" w:rsidR="00433840" w:rsidRDefault="00433840" w:rsidP="00433840">
      <w:r>
        <w:t xml:space="preserve">Location-based </w:t>
      </w:r>
      <w:r w:rsidRPr="00306089">
        <w:t xml:space="preserve">approach in assessing lake and water resource pollution has been </w:t>
      </w:r>
      <w:r>
        <w:t xml:space="preserve">implemented by </w:t>
      </w:r>
      <w:r w:rsidRPr="00C47CE4">
        <w:t>Waspmote</w:t>
      </w:r>
      <w:r>
        <w:t xml:space="preserve"> in </w:t>
      </w:r>
      <w:r w:rsidR="009D40CC">
        <w:t>Georgia, USA</w:t>
      </w:r>
      <w:r w:rsidR="009A58DD">
        <w:t xml:space="preserve"> (Waspmote)</w:t>
      </w:r>
      <w:r w:rsidRPr="00306089">
        <w:t>. Sample points were established using field survey, lab</w:t>
      </w:r>
      <w:r w:rsidR="00A33B0C">
        <w:t>oratory</w:t>
      </w:r>
      <w:r w:rsidRPr="00306089">
        <w:t xml:space="preserve"> analyses and geospatial techniques to monitor the various water quality parameters. The results were tables, graphs and maps showing the concentrations of the parameters. </w:t>
      </w:r>
    </w:p>
    <w:p w14:paraId="0BF53212" w14:textId="098A64EA" w:rsidR="00433840" w:rsidRPr="00A15E3B" w:rsidRDefault="00433840" w:rsidP="00433840">
      <w:pPr>
        <w:rPr>
          <w:vertAlign w:val="subscript"/>
        </w:rPr>
      </w:pPr>
      <w:r w:rsidRPr="00534DBF">
        <w:t xml:space="preserve">Boddula et al. </w:t>
      </w:r>
      <w:r w:rsidR="00A07804">
        <w:t>(</w:t>
      </w:r>
      <w:r w:rsidRPr="00534DBF">
        <w:t>2017</w:t>
      </w:r>
      <w:r w:rsidR="00A07804">
        <w:t>)</w:t>
      </w:r>
      <w:r w:rsidRPr="00534DBF">
        <w:t xml:space="preserve"> proposed a wireless sensor system, CyanoSense, which provided a low footprint, low power and low-cost solution for the monitoring algal bloom remotely in Lake Oconee, Georgia, USA</w:t>
      </w:r>
      <w:r>
        <w:t>.</w:t>
      </w:r>
    </w:p>
    <w:p w14:paraId="588E81A1" w14:textId="77777777" w:rsidR="00433840" w:rsidRPr="00701418" w:rsidRDefault="00433840" w:rsidP="00433840">
      <w:pPr>
        <w:shd w:val="clear" w:color="auto" w:fill="FFFFFF"/>
        <w:spacing w:after="0" w:line="240" w:lineRule="auto"/>
        <w:outlineLvl w:val="0"/>
        <w:rPr>
          <w:rFonts w:eastAsia="Times New Roman" w:cs="Times New Roman"/>
          <w:color w:val="111111"/>
          <w:kern w:val="36"/>
        </w:rPr>
      </w:pPr>
      <w:r w:rsidRPr="00701418">
        <w:rPr>
          <w:rFonts w:eastAsia="Times New Roman" w:cs="Times New Roman"/>
          <w:color w:val="111111"/>
          <w:kern w:val="36"/>
        </w:rPr>
        <w:t>A</w:t>
      </w:r>
      <w:r>
        <w:rPr>
          <w:rFonts w:eastAsia="Times New Roman" w:cs="Times New Roman"/>
          <w:color w:val="111111"/>
          <w:kern w:val="36"/>
        </w:rPr>
        <w:t xml:space="preserve"> Smart</w:t>
      </w:r>
      <w:r w:rsidRPr="00701418">
        <w:rPr>
          <w:rFonts w:eastAsia="Times New Roman" w:cs="Times New Roman"/>
          <w:color w:val="111111"/>
          <w:kern w:val="36"/>
        </w:rPr>
        <w:t xml:space="preserve"> GIS-based </w:t>
      </w:r>
      <w:r>
        <w:rPr>
          <w:rFonts w:eastAsia="Times New Roman" w:cs="Times New Roman"/>
          <w:color w:val="111111"/>
          <w:kern w:val="36"/>
        </w:rPr>
        <w:t xml:space="preserve">in-situ </w:t>
      </w:r>
      <w:r w:rsidRPr="00701418">
        <w:rPr>
          <w:rFonts w:eastAsia="Times New Roman" w:cs="Times New Roman"/>
          <w:color w:val="111111"/>
          <w:kern w:val="36"/>
        </w:rPr>
        <w:t>model for assessing aquifer vulnerability</w:t>
      </w:r>
      <w:r>
        <w:rPr>
          <w:rFonts w:eastAsia="Times New Roman" w:cs="Times New Roman"/>
          <w:color w:val="111111"/>
          <w:kern w:val="36"/>
        </w:rPr>
        <w:t xml:space="preserve"> was implemented</w:t>
      </w:r>
      <w:r w:rsidRPr="00701418">
        <w:rPr>
          <w:rFonts w:eastAsia="Times New Roman" w:cs="Times New Roman"/>
          <w:color w:val="111111"/>
          <w:kern w:val="36"/>
        </w:rPr>
        <w:t xml:space="preserve"> in Kakamigahara Heights, Gifu Prefecture, central Japan (</w:t>
      </w:r>
      <w:r w:rsidRPr="00701418">
        <w:t>Babiker et al. 2010</w:t>
      </w:r>
      <w:r w:rsidRPr="00701418">
        <w:rPr>
          <w:rFonts w:eastAsia="Times New Roman" w:cs="Times New Roman"/>
          <w:color w:val="111111"/>
          <w:kern w:val="36"/>
        </w:rPr>
        <w:t>)</w:t>
      </w:r>
    </w:p>
    <w:p w14:paraId="6E0FD3F4" w14:textId="77777777" w:rsidR="00433840" w:rsidRDefault="00433840" w:rsidP="00433840"/>
    <w:p w14:paraId="2283175D" w14:textId="2CE88319" w:rsidR="00D35FCB" w:rsidRDefault="00433840" w:rsidP="00433840">
      <w:r w:rsidRPr="00306089">
        <w:t xml:space="preserve">A GIS-based emergency response system for sudden water pollution was developed in China. (Ma, Xu, and Wang 2014; Zhang 2014). It uses GIS technology and a hydraulic water quality model to represent the levels and extents of pollution. Maps showing the spatial distribution of the sample points are generated. </w:t>
      </w:r>
    </w:p>
    <w:p w14:paraId="6EFA2B7F" w14:textId="0E63AA0A" w:rsidR="00F96066" w:rsidRDefault="00F96066" w:rsidP="00433840"/>
    <w:p w14:paraId="207F01B3" w14:textId="4370EF1E" w:rsidR="00F96066" w:rsidRDefault="00F96066" w:rsidP="00433840"/>
    <w:p w14:paraId="5E92297D" w14:textId="2BDE5763" w:rsidR="00F96066" w:rsidRDefault="00F96066" w:rsidP="00433840"/>
    <w:p w14:paraId="0BCB444A" w14:textId="10077DC3" w:rsidR="00F96066" w:rsidRDefault="00F96066" w:rsidP="00433840"/>
    <w:p w14:paraId="0A706222" w14:textId="14715FFC" w:rsidR="00F96066" w:rsidRDefault="00F96066" w:rsidP="00433840"/>
    <w:p w14:paraId="5C7C11C6" w14:textId="5CD6B9C5" w:rsidR="00F96066" w:rsidRDefault="00F96066" w:rsidP="00433840"/>
    <w:p w14:paraId="34A1AF15" w14:textId="77777777" w:rsidR="00E232C2" w:rsidRDefault="00E232C2" w:rsidP="00433840"/>
    <w:p w14:paraId="67A6048C" w14:textId="77777777" w:rsidR="00F96066" w:rsidRDefault="00F96066" w:rsidP="00433840"/>
    <w:p w14:paraId="7E48A44D" w14:textId="62B93F6D" w:rsidR="00D35FCB" w:rsidRPr="00835A61" w:rsidRDefault="004A312F" w:rsidP="000A3B42">
      <w:pPr>
        <w:pStyle w:val="Heading3"/>
      </w:pPr>
      <w:r w:rsidRPr="00AB0B1A">
        <w:lastRenderedPageBreak/>
        <w:t>2.4</w:t>
      </w:r>
      <w:r w:rsidRPr="004A312F">
        <w:t xml:space="preserve">.2 </w:t>
      </w:r>
      <w:r w:rsidR="00D35FCB" w:rsidRPr="00835A61">
        <w:t>Importance of IoT concept in this Scope</w:t>
      </w:r>
    </w:p>
    <w:p w14:paraId="43D40B85" w14:textId="6D947907" w:rsidR="00D35FCB" w:rsidRPr="00835A61" w:rsidRDefault="00D35FCB" w:rsidP="005E5CB1">
      <w:pPr>
        <w:pStyle w:val="NormalWeb"/>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Beyond providing ground truth data especially for validation of the remotely </w:t>
      </w:r>
      <w:r w:rsidR="00B62E74">
        <w:rPr>
          <w:rFonts w:ascii="Verdana" w:hAnsi="Verdana" w:cs="Arial"/>
          <w:color w:val="000000" w:themeColor="text1"/>
          <w:sz w:val="22"/>
          <w:szCs w:val="22"/>
        </w:rPr>
        <w:t>s</w:t>
      </w:r>
      <w:r w:rsidRPr="00835A61">
        <w:rPr>
          <w:rFonts w:ascii="Verdana" w:hAnsi="Verdana" w:cs="Arial"/>
          <w:color w:val="000000" w:themeColor="text1"/>
          <w:sz w:val="22"/>
          <w:szCs w:val="22"/>
        </w:rPr>
        <w:t>ensed data</w:t>
      </w:r>
      <w:r w:rsidR="00B62E74">
        <w:rPr>
          <w:rFonts w:ascii="Verdana" w:hAnsi="Verdana" w:cs="Arial"/>
          <w:color w:val="000000" w:themeColor="text1"/>
          <w:sz w:val="22"/>
          <w:szCs w:val="22"/>
        </w:rPr>
        <w:t xml:space="preserve"> (LSAT in this regard)</w:t>
      </w:r>
      <w:r w:rsidRPr="00835A61">
        <w:rPr>
          <w:rFonts w:ascii="Verdana" w:hAnsi="Verdana" w:cs="Arial"/>
          <w:color w:val="000000" w:themeColor="text1"/>
          <w:sz w:val="22"/>
          <w:szCs w:val="22"/>
        </w:rPr>
        <w:t>, the internet of things</w:t>
      </w:r>
      <w:r w:rsidR="0035267E">
        <w:rPr>
          <w:rFonts w:ascii="Verdana" w:hAnsi="Verdana" w:cs="Arial"/>
          <w:color w:val="000000" w:themeColor="text1"/>
          <w:sz w:val="22"/>
          <w:szCs w:val="22"/>
        </w:rPr>
        <w:t>:</w:t>
      </w:r>
    </w:p>
    <w:p w14:paraId="38CAB65F" w14:textId="77777777" w:rsidR="00D35FCB" w:rsidRPr="00835A61" w:rsidRDefault="00D35FCB" w:rsidP="005E5CB1">
      <w:pPr>
        <w:pStyle w:val="NormalWeb"/>
        <w:numPr>
          <w:ilvl w:val="0"/>
          <w:numId w:val="41"/>
        </w:numPr>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Helps the geoscientific world to work and generally live smarter at large.</w:t>
      </w:r>
    </w:p>
    <w:p w14:paraId="53C3382C" w14:textId="0F9322AD" w:rsidR="00D35FCB" w:rsidRPr="00835A61" w:rsidRDefault="00D35FCB" w:rsidP="005E5CB1">
      <w:pPr>
        <w:pStyle w:val="NormalWeb"/>
        <w:numPr>
          <w:ilvl w:val="0"/>
          <w:numId w:val="41"/>
        </w:numPr>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On the same note, the </w:t>
      </w:r>
      <w:r w:rsidR="007C05EF">
        <w:rPr>
          <w:rFonts w:ascii="Verdana" w:hAnsi="Verdana" w:cs="Arial"/>
          <w:color w:val="000000" w:themeColor="text1"/>
          <w:sz w:val="22"/>
          <w:szCs w:val="22"/>
        </w:rPr>
        <w:t xml:space="preserve">automated </w:t>
      </w:r>
      <w:r w:rsidRPr="00835A61">
        <w:rPr>
          <w:rFonts w:ascii="Verdana" w:hAnsi="Verdana" w:cs="Arial"/>
          <w:color w:val="000000" w:themeColor="text1"/>
          <w:sz w:val="22"/>
          <w:szCs w:val="22"/>
        </w:rPr>
        <w:t xml:space="preserve">IoT system provides the GIS and Remote sensing researcher with complete control over the entire monitoring </w:t>
      </w:r>
      <w:r w:rsidR="007C05EF">
        <w:rPr>
          <w:rFonts w:ascii="Verdana" w:hAnsi="Verdana" w:cs="Arial"/>
          <w:color w:val="000000" w:themeColor="text1"/>
          <w:sz w:val="22"/>
          <w:szCs w:val="22"/>
        </w:rPr>
        <w:t>with little to no human-t</w:t>
      </w:r>
      <w:r w:rsidR="005E5CB1">
        <w:rPr>
          <w:rFonts w:ascii="Verdana" w:hAnsi="Verdana" w:cs="Arial"/>
          <w:color w:val="000000" w:themeColor="text1"/>
          <w:sz w:val="22"/>
          <w:szCs w:val="22"/>
        </w:rPr>
        <w:t>o</w:t>
      </w:r>
      <w:r w:rsidR="007C05EF">
        <w:rPr>
          <w:rFonts w:ascii="Verdana" w:hAnsi="Verdana" w:cs="Arial"/>
          <w:color w:val="000000" w:themeColor="text1"/>
          <w:sz w:val="22"/>
          <w:szCs w:val="22"/>
        </w:rPr>
        <w:t xml:space="preserve">-man or human-to-machine interaction </w:t>
      </w:r>
      <w:r w:rsidRPr="00835A61">
        <w:rPr>
          <w:rFonts w:ascii="Verdana" w:hAnsi="Verdana" w:cs="Arial"/>
          <w:color w:val="000000" w:themeColor="text1"/>
          <w:sz w:val="22"/>
          <w:szCs w:val="22"/>
        </w:rPr>
        <w:t>and to some extent, even prediction.</w:t>
      </w:r>
    </w:p>
    <w:p w14:paraId="034ECBC7" w14:textId="7CFF44D0" w:rsidR="00D35FCB" w:rsidRPr="00835A61" w:rsidRDefault="00D35FCB" w:rsidP="005E5CB1">
      <w:pPr>
        <w:pStyle w:val="NormalWeb"/>
        <w:numPr>
          <w:ilvl w:val="0"/>
          <w:numId w:val="41"/>
        </w:numPr>
        <w:shd w:val="clear" w:color="auto" w:fill="FFFFFF"/>
        <w:spacing w:before="360"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In addition to automating the whole process, IoT essentially comes in by providing a near real-time monitoring of how the entire system operates. By sending the near real time GPS position of the entire system and housekeeping data, this saves us </w:t>
      </w:r>
      <w:r w:rsidR="00737DA9">
        <w:rPr>
          <w:rFonts w:ascii="Verdana" w:hAnsi="Verdana" w:cs="Arial"/>
          <w:color w:val="000000" w:themeColor="text1"/>
          <w:sz w:val="22"/>
          <w:szCs w:val="22"/>
        </w:rPr>
        <w:t xml:space="preserve">the anguish </w:t>
      </w:r>
      <w:r w:rsidR="00B32C3B">
        <w:rPr>
          <w:rFonts w:ascii="Verdana" w:hAnsi="Verdana" w:cs="Arial"/>
          <w:color w:val="000000" w:themeColor="text1"/>
          <w:sz w:val="22"/>
          <w:szCs w:val="22"/>
        </w:rPr>
        <w:t>arising from</w:t>
      </w:r>
      <w:r w:rsidR="00737DA9">
        <w:rPr>
          <w:rFonts w:ascii="Verdana" w:hAnsi="Verdana" w:cs="Arial"/>
          <w:color w:val="000000" w:themeColor="text1"/>
          <w:sz w:val="22"/>
          <w:szCs w:val="22"/>
        </w:rPr>
        <w:t xml:space="preserve"> </w:t>
      </w:r>
      <w:r w:rsidRPr="00835A61">
        <w:rPr>
          <w:rFonts w:ascii="Verdana" w:hAnsi="Verdana" w:cs="Arial"/>
          <w:color w:val="000000" w:themeColor="text1"/>
          <w:sz w:val="22"/>
          <w:szCs w:val="22"/>
        </w:rPr>
        <w:t>unknown state of affairs.</w:t>
      </w:r>
    </w:p>
    <w:p w14:paraId="00EC31F7" w14:textId="3380CD7A" w:rsidR="00D35FCB" w:rsidRPr="00835A61" w:rsidRDefault="00D35FCB" w:rsidP="00ED1F5D">
      <w:pPr>
        <w:pStyle w:val="NormalWeb"/>
        <w:numPr>
          <w:ilvl w:val="0"/>
          <w:numId w:val="41"/>
        </w:numPr>
        <w:shd w:val="clear" w:color="auto" w:fill="FFFFFF"/>
        <w:spacing w:before="360" w:beforeAutospacing="0" w:after="0" w:afterAutospacing="0" w:line="240" w:lineRule="atLeast"/>
        <w:jc w:val="both"/>
        <w:rPr>
          <w:rFonts w:ascii="Verdana" w:hAnsi="Verdana"/>
          <w:b/>
          <w:bCs/>
          <w:color w:val="000000" w:themeColor="text1"/>
          <w:sz w:val="22"/>
          <w:szCs w:val="22"/>
        </w:rPr>
      </w:pPr>
      <w:r w:rsidRPr="00835A61">
        <w:rPr>
          <w:rFonts w:ascii="Verdana" w:hAnsi="Verdana" w:cs="Arial"/>
          <w:color w:val="000000" w:themeColor="text1"/>
          <w:sz w:val="22"/>
          <w:szCs w:val="22"/>
        </w:rPr>
        <w:t xml:space="preserve">Consumption of IoT inherently reduces the manual processes involved, thereby cutting down labour costs to be incurred. The amount, in form of money, time and labour that would otherwise be set aside </w:t>
      </w:r>
      <w:r w:rsidR="00B32C3B">
        <w:rPr>
          <w:rFonts w:ascii="Verdana" w:hAnsi="Verdana" w:cs="Arial"/>
          <w:color w:val="000000" w:themeColor="text1"/>
          <w:sz w:val="22"/>
          <w:szCs w:val="22"/>
        </w:rPr>
        <w:t xml:space="preserve">by the authority e.g., the Kenya Marine and Fisheries Institute – KMFRI </w:t>
      </w:r>
      <w:r w:rsidRPr="00835A61">
        <w:rPr>
          <w:rFonts w:ascii="Verdana" w:hAnsi="Verdana" w:cs="Arial"/>
          <w:color w:val="000000" w:themeColor="text1"/>
          <w:sz w:val="22"/>
          <w:szCs w:val="22"/>
        </w:rPr>
        <w:t>for physical field collection of that Ground Truthing and validation data is saved on.</w:t>
      </w:r>
    </w:p>
    <w:p w14:paraId="673F8C6B" w14:textId="2F88F765" w:rsidR="00723E55" w:rsidRDefault="00D35FCB" w:rsidP="005E5CB1">
      <w:pPr>
        <w:pStyle w:val="NormalWeb"/>
        <w:numPr>
          <w:ilvl w:val="0"/>
          <w:numId w:val="41"/>
        </w:numPr>
        <w:shd w:val="clear" w:color="auto" w:fill="FFFFFF"/>
        <w:spacing w:before="360" w:beforeAutospacing="0" w:after="0" w:afterAutospacing="0"/>
        <w:jc w:val="both"/>
        <w:rPr>
          <w:rFonts w:ascii="Verdana" w:hAnsi="Verdana" w:cs="Arial"/>
          <w:color w:val="000000" w:themeColor="text1"/>
          <w:sz w:val="22"/>
          <w:szCs w:val="22"/>
        </w:rPr>
      </w:pPr>
      <w:r w:rsidRPr="00835A61">
        <w:rPr>
          <w:rFonts w:ascii="Verdana" w:hAnsi="Verdana" w:cs="Arial"/>
          <w:color w:val="000000" w:themeColor="text1"/>
          <w:sz w:val="22"/>
          <w:szCs w:val="22"/>
        </w:rPr>
        <w:t>All said and done, IoT stands out as a few of the chief principal technologies of everyday GIS and Remote sensing research life</w:t>
      </w:r>
      <w:r w:rsidR="00ED1F5D">
        <w:rPr>
          <w:rFonts w:ascii="Verdana" w:hAnsi="Verdana" w:cs="Arial"/>
          <w:color w:val="000000" w:themeColor="text1"/>
          <w:sz w:val="22"/>
          <w:szCs w:val="22"/>
        </w:rPr>
        <w:t xml:space="preserve"> especially where live and running data is a requirement</w:t>
      </w:r>
      <w:r w:rsidRPr="00835A61">
        <w:rPr>
          <w:rFonts w:ascii="Verdana" w:hAnsi="Verdana" w:cs="Arial"/>
          <w:color w:val="000000" w:themeColor="text1"/>
          <w:sz w:val="22"/>
          <w:szCs w:val="22"/>
        </w:rPr>
        <w:t xml:space="preserve">. </w:t>
      </w:r>
    </w:p>
    <w:p w14:paraId="5CEE6006" w14:textId="3FE6A650"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0E8726A1" w14:textId="71E1A09D"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77DB94BA" w14:textId="3DE5A0C7"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D55B9DA" w14:textId="1AA60BDC"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6F21B58F" w14:textId="7B3F2974" w:rsidR="005E5CB1" w:rsidRDefault="005E5CB1"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400619B7" w14:textId="5C944A88" w:rsidR="005E5CB1" w:rsidRDefault="005E5CB1" w:rsidP="00F62027">
      <w:pPr>
        <w:pStyle w:val="NormalWeb"/>
        <w:shd w:val="clear" w:color="auto" w:fill="FFFFFF"/>
        <w:spacing w:before="360" w:beforeAutospacing="0" w:after="0" w:afterAutospacing="0"/>
        <w:rPr>
          <w:rFonts w:ascii="Verdana" w:hAnsi="Verdana" w:cs="Arial"/>
          <w:color w:val="000000" w:themeColor="text1"/>
          <w:sz w:val="22"/>
          <w:szCs w:val="22"/>
        </w:rPr>
      </w:pPr>
    </w:p>
    <w:bookmarkStart w:id="23" w:name="_Toc78718116" w:displacedByCustomXml="next"/>
    <w:bookmarkStart w:id="24" w:name="_Hlk79017117" w:displacedByCustomXml="next"/>
    <w:sdt>
      <w:sdtPr>
        <w:id w:val="2109383955"/>
        <w:placeholder>
          <w:docPart w:val="23B7249CF7774CAFBAD35AB9C4B120FB"/>
        </w:placeholder>
      </w:sdtPr>
      <w:sdtEndPr/>
      <w:sdtContent>
        <w:p w14:paraId="1104A1CE" w14:textId="6F11A184" w:rsidR="008C1CC3" w:rsidRDefault="00A23796" w:rsidP="00C00925">
          <w:pPr>
            <w:pStyle w:val="Heading1"/>
          </w:pPr>
          <w:r>
            <w:t xml:space="preserve">3. </w:t>
          </w:r>
          <w:r w:rsidR="008C1CC3">
            <w:t>Materials</w:t>
          </w:r>
          <w:r w:rsidR="0003301F">
            <w:t xml:space="preserve"> and methods</w:t>
          </w:r>
        </w:p>
      </w:sdtContent>
    </w:sdt>
    <w:bookmarkEnd w:id="23" w:displacedByCustomXml="prev"/>
    <w:bookmarkStart w:id="25" w:name="_Toc78718117" w:displacedByCustomXml="next"/>
    <w:sdt>
      <w:sdtPr>
        <w:rPr>
          <w:lang w:val="en-GB" w:bidi="he-IL"/>
        </w:rPr>
        <w:id w:val="1026218221"/>
        <w:placeholder>
          <w:docPart w:val="23B7249CF7774CAFBAD35AB9C4B120FB"/>
        </w:placeholder>
      </w:sdtPr>
      <w:sdtEndPr/>
      <w:sdtContent>
        <w:p w14:paraId="79C0183A" w14:textId="508EBF70" w:rsidR="008C1CC3" w:rsidRDefault="002B723A" w:rsidP="00DC50BE">
          <w:pPr>
            <w:pStyle w:val="Heading2"/>
            <w:rPr>
              <w:lang w:val="en-GB" w:bidi="he-IL"/>
            </w:rPr>
          </w:pPr>
          <w:sdt>
            <w:sdtPr>
              <w:rPr>
                <w:lang w:val="en-GB" w:bidi="he-IL"/>
              </w:rPr>
              <w:id w:val="-387194980"/>
              <w:placeholder>
                <w:docPart w:val="23B7249CF7774CAFBAD35AB9C4B120FB"/>
              </w:placeholder>
            </w:sdtPr>
            <w:sdtEndPr/>
            <w:sdtContent>
              <w:r w:rsidR="00A23796">
                <w:rPr>
                  <w:lang w:val="en-GB" w:bidi="he-IL"/>
                </w:rPr>
                <w:t xml:space="preserve">3.1 </w:t>
              </w:r>
              <w:r w:rsidR="008C1CC3" w:rsidRPr="00A23796">
                <w:rPr>
                  <w:lang w:val="en-GB" w:bidi="he-IL"/>
                </w:rPr>
                <w:t>Study area</w:t>
              </w:r>
            </w:sdtContent>
          </w:sdt>
          <w:r w:rsidR="008C1CC3" w:rsidRPr="00A23796">
            <w:rPr>
              <w:lang w:val="en-GB" w:bidi="he-IL"/>
            </w:rPr>
            <w:t xml:space="preserve"> </w:t>
          </w:r>
        </w:p>
      </w:sdtContent>
    </w:sdt>
    <w:bookmarkEnd w:id="25" w:displacedByCustomXml="prev"/>
    <w:p w14:paraId="039AFCAD" w14:textId="3A0243F7"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Lake Victoria, with a</w:t>
      </w:r>
      <w:r w:rsidR="00D563D3">
        <w:rPr>
          <w:rFonts w:eastAsia="Times New Roman" w:cs="Times New Roman"/>
          <w:lang w:val="en-GB"/>
        </w:rPr>
        <w:t>n extensive</w:t>
      </w:r>
      <w:r w:rsidRPr="00A908AE">
        <w:rPr>
          <w:rFonts w:eastAsia="Times New Roman" w:cs="Times New Roman"/>
          <w:lang w:val="en-GB"/>
        </w:rPr>
        <w:t xml:space="preserve"> surface area of about 68,800 KM</w:t>
      </w:r>
      <w:r w:rsidRPr="00A908AE">
        <w:rPr>
          <w:rFonts w:eastAsia="Times New Roman" w:cs="Times New Roman"/>
          <w:vertAlign w:val="superscript"/>
          <w:lang w:val="en-GB"/>
        </w:rPr>
        <w:t>2</w:t>
      </w:r>
      <w:r w:rsidRPr="00A908AE">
        <w:rPr>
          <w:rFonts w:eastAsia="Times New Roman" w:cs="Times New Roman"/>
          <w:lang w:val="en-GB"/>
        </w:rPr>
        <w:t xml:space="preserve"> and a</w:t>
      </w:r>
      <w:r>
        <w:rPr>
          <w:rFonts w:eastAsia="Times New Roman" w:cs="Times New Roman"/>
          <w:lang w:val="en-GB"/>
        </w:rPr>
        <w:t xml:space="preserve">n average </w:t>
      </w:r>
      <w:r w:rsidRPr="00A908AE">
        <w:rPr>
          <w:rFonts w:eastAsia="Times New Roman" w:cs="Times New Roman"/>
          <w:lang w:val="en-GB"/>
        </w:rPr>
        <w:t xml:space="preserve">depth of 40m at a maximum depth of 79m ranks the second largest fresh water lake in the world after Lake Superior and the </w:t>
      </w:r>
      <w:r w:rsidR="007C0448">
        <w:rPr>
          <w:rFonts w:eastAsia="Times New Roman" w:cs="Times New Roman"/>
          <w:lang w:val="en-GB"/>
        </w:rPr>
        <w:t>l</w:t>
      </w:r>
      <w:r w:rsidRPr="00A908AE">
        <w:rPr>
          <w:rFonts w:eastAsia="Times New Roman" w:cs="Times New Roman"/>
          <w:lang w:val="en-GB"/>
        </w:rPr>
        <w:t>argest in Africa. Lying between 3</w:t>
      </w:r>
      <w:r w:rsidRPr="00A908AE">
        <w:rPr>
          <w:rFonts w:eastAsia="Times New Roman" w:cs="Times New Roman"/>
          <w:vertAlign w:val="superscript"/>
          <w:lang w:val="en-GB"/>
        </w:rPr>
        <w:t xml:space="preserve">o </w:t>
      </w:r>
      <w:r w:rsidRPr="00A908AE">
        <w:rPr>
          <w:rFonts w:eastAsia="Times New Roman" w:cs="Times New Roman"/>
          <w:lang w:val="en-GB"/>
        </w:rPr>
        <w:t>S to 0</w:t>
      </w:r>
      <w:r w:rsidRPr="00A908AE">
        <w:rPr>
          <w:rFonts w:eastAsia="Times New Roman" w:cs="Times New Roman"/>
          <w:vertAlign w:val="superscript"/>
          <w:lang w:val="en-GB"/>
        </w:rPr>
        <w:t xml:space="preserve">o </w:t>
      </w:r>
      <w:r w:rsidRPr="00A908AE">
        <w:rPr>
          <w:rFonts w:eastAsia="Times New Roman" w:cs="Times New Roman"/>
          <w:lang w:val="en-GB"/>
        </w:rPr>
        <w:t>30`N latitude and 31</w:t>
      </w:r>
      <w:r w:rsidRPr="00A908AE">
        <w:rPr>
          <w:rFonts w:eastAsia="Times New Roman" w:cs="Times New Roman"/>
          <w:vertAlign w:val="superscript"/>
          <w:lang w:val="en-GB"/>
        </w:rPr>
        <w:t xml:space="preserve">o </w:t>
      </w:r>
      <w:r w:rsidRPr="00A908AE">
        <w:rPr>
          <w:rFonts w:eastAsia="Times New Roman" w:cs="Times New Roman"/>
          <w:lang w:val="en-GB"/>
        </w:rPr>
        <w:t>40`E to 34</w:t>
      </w:r>
      <w:r w:rsidRPr="00A908AE">
        <w:rPr>
          <w:rFonts w:eastAsia="Times New Roman" w:cs="Times New Roman"/>
          <w:vertAlign w:val="superscript"/>
          <w:lang w:val="en-GB"/>
        </w:rPr>
        <w:t xml:space="preserve">o </w:t>
      </w:r>
      <w:r w:rsidRPr="00A908AE">
        <w:rPr>
          <w:rFonts w:eastAsia="Times New Roman" w:cs="Times New Roman"/>
          <w:lang w:val="en-GB"/>
        </w:rPr>
        <w:t xml:space="preserve">50`E </w:t>
      </w:r>
      <w:r w:rsidR="007C0448">
        <w:rPr>
          <w:rFonts w:eastAsia="Times New Roman" w:cs="Times New Roman"/>
          <w:lang w:val="en-GB"/>
        </w:rPr>
        <w:t xml:space="preserve">longitude </w:t>
      </w:r>
      <w:r w:rsidRPr="00A908AE">
        <w:rPr>
          <w:rFonts w:eastAsia="Times New Roman" w:cs="Times New Roman"/>
          <w:lang w:val="en-GB"/>
        </w:rPr>
        <w:t>is distributed among these three East African countries viz Tanzania 51%, Uganda 43% and Kenya the remaining   6% (africangreatlakes.org).</w:t>
      </w:r>
    </w:p>
    <w:p w14:paraId="6BDC3636" w14:textId="77777777" w:rsidR="00C95D45" w:rsidRPr="00A908AE" w:rsidRDefault="00C95D45" w:rsidP="0013132F">
      <w:pPr>
        <w:shd w:val="clear" w:color="auto" w:fill="FFFFFF"/>
        <w:spacing w:after="0"/>
        <w:rPr>
          <w:rFonts w:eastAsia="Times New Roman" w:cs="Times New Roman"/>
          <w:lang w:val="en-GB"/>
        </w:rPr>
      </w:pPr>
    </w:p>
    <w:p w14:paraId="7A18ACC0" w14:textId="2A72DDEC"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That in place, the lake is privileged to serve as economical home of about 40 million residents (</w:t>
      </w:r>
      <w:r w:rsidR="00076057" w:rsidRPr="00B614C4">
        <w:t>Calamari</w:t>
      </w:r>
      <w:r w:rsidR="00076057">
        <w:t xml:space="preserve"> et al.,</w:t>
      </w:r>
      <w:r w:rsidR="00076057" w:rsidRPr="00B614C4">
        <w:t>1995</w:t>
      </w:r>
      <w:r w:rsidR="000C4251">
        <w:t xml:space="preserve">, </w:t>
      </w:r>
      <w:hyperlink r:id="rId17" w:history="1">
        <w:r w:rsidR="000C4251" w:rsidRPr="000C4251">
          <w:rPr>
            <w:rStyle w:val="Hyperlink"/>
            <w:rFonts w:eastAsia="Times New Roman" w:cs="Times New Roman"/>
            <w:lang w:val="en-GB"/>
          </w:rPr>
          <w:t>africangreatlakes.org</w:t>
        </w:r>
      </w:hyperlink>
      <w:r w:rsidRPr="00A908AE">
        <w:rPr>
          <w:rFonts w:eastAsia="Times New Roman" w:cs="Times New Roman"/>
          <w:lang w:val="en-GB"/>
        </w:rPr>
        <w:t>) in those riparian reserves.</w:t>
      </w:r>
      <w:r w:rsidRPr="00A908AE">
        <w:rPr>
          <w:rFonts w:cs="Arial"/>
          <w:shd w:val="clear" w:color="auto" w:fill="FFFFFF"/>
        </w:rPr>
        <w:t xml:space="preserve"> These millions of individuals solely bank on the lake for all aspects of their daily economic livelihood ranging from, fishing, agriculture, and industrial applications just to barely highlight but a few. </w:t>
      </w:r>
      <w:r w:rsidR="009F278B">
        <w:rPr>
          <w:rFonts w:cs="Arial"/>
          <w:shd w:val="clear" w:color="auto" w:fill="FFFFFF"/>
        </w:rPr>
        <w:t>On that regard</w:t>
      </w:r>
      <w:r w:rsidRPr="00A908AE">
        <w:rPr>
          <w:rFonts w:eastAsia="Times New Roman" w:cs="Times New Roman"/>
          <w:lang w:val="en-GB"/>
        </w:rPr>
        <w:t>, it’s ecological monitoring should be of great geoscientific interest.</w:t>
      </w:r>
    </w:p>
    <w:p w14:paraId="1FA83AC3" w14:textId="77777777" w:rsidR="00C95D45" w:rsidRPr="00A908AE" w:rsidRDefault="00C95D45" w:rsidP="0013132F">
      <w:pPr>
        <w:shd w:val="clear" w:color="auto" w:fill="FFFFFF"/>
        <w:spacing w:after="0"/>
        <w:rPr>
          <w:rFonts w:eastAsia="Times New Roman" w:cs="Times New Roman"/>
          <w:lang w:val="en-GB"/>
        </w:rPr>
      </w:pPr>
    </w:p>
    <w:p w14:paraId="13E30BCE" w14:textId="2460A4A9" w:rsidR="00C95D45" w:rsidRDefault="00C95D45" w:rsidP="0013132F">
      <w:pPr>
        <w:shd w:val="clear" w:color="auto" w:fill="FFFFFF"/>
        <w:spacing w:after="0"/>
        <w:rPr>
          <w:rFonts w:cs="Arial"/>
          <w:spacing w:val="11"/>
        </w:rPr>
      </w:pPr>
      <w:r w:rsidRPr="00A908AE">
        <w:rPr>
          <w:rFonts w:eastAsia="Times New Roman" w:cs="Times New Roman"/>
          <w:lang w:val="en-GB"/>
        </w:rPr>
        <w:t>Being located in Equatorial regions</w:t>
      </w:r>
      <w:r>
        <w:rPr>
          <w:rFonts w:eastAsia="Times New Roman" w:cs="Times New Roman"/>
          <w:lang w:val="en-GB"/>
        </w:rPr>
        <w:t xml:space="preserve"> of the globe</w:t>
      </w:r>
      <w:r w:rsidRPr="00A908AE">
        <w:rPr>
          <w:rFonts w:eastAsia="Times New Roman" w:cs="Times New Roman"/>
          <w:lang w:val="en-GB"/>
        </w:rPr>
        <w:t xml:space="preserve">, </w:t>
      </w:r>
      <w:r>
        <w:rPr>
          <w:rFonts w:eastAsia="Times New Roman" w:cs="Times New Roman"/>
          <w:lang w:val="en-GB"/>
        </w:rPr>
        <w:t>the lake</w:t>
      </w:r>
      <w:r w:rsidRPr="00A908AE">
        <w:rPr>
          <w:rFonts w:eastAsia="Times New Roman" w:cs="Times New Roman"/>
          <w:lang w:val="en-GB"/>
        </w:rPr>
        <w:t xml:space="preserve"> </w:t>
      </w:r>
      <w:r>
        <w:rPr>
          <w:rFonts w:eastAsia="Times New Roman" w:cs="Times New Roman"/>
          <w:lang w:val="en-GB"/>
        </w:rPr>
        <w:t>has an alternating</w:t>
      </w:r>
      <w:r w:rsidRPr="00A908AE">
        <w:rPr>
          <w:rFonts w:eastAsia="Times New Roman" w:cs="Times New Roman"/>
          <w:lang w:val="en-GB"/>
        </w:rPr>
        <w:t xml:space="preserve"> climat</w:t>
      </w:r>
      <w:r>
        <w:rPr>
          <w:rFonts w:eastAsia="Times New Roman" w:cs="Times New Roman"/>
          <w:lang w:val="en-GB"/>
        </w:rPr>
        <w:t>ic condition</w:t>
      </w:r>
      <w:r w:rsidRPr="00A908AE">
        <w:rPr>
          <w:rFonts w:cs="Arial"/>
          <w:spacing w:val="11"/>
        </w:rPr>
        <w:t xml:space="preserve"> varying from tropical rain forest with rainfall over the lake for </w:t>
      </w:r>
      <w:r>
        <w:rPr>
          <w:rFonts w:cs="Arial"/>
          <w:spacing w:val="11"/>
        </w:rPr>
        <w:t>a better portion of the year</w:t>
      </w:r>
      <w:r w:rsidRPr="00A908AE">
        <w:rPr>
          <w:rFonts w:cs="Arial"/>
          <w:spacing w:val="11"/>
        </w:rPr>
        <w:t xml:space="preserve"> to a semi</w:t>
      </w:r>
      <w:r w:rsidR="000C4251">
        <w:rPr>
          <w:rFonts w:cs="Arial"/>
          <w:spacing w:val="11"/>
        </w:rPr>
        <w:t>-</w:t>
      </w:r>
      <w:r w:rsidRPr="00A908AE">
        <w:rPr>
          <w:rFonts w:cs="Arial"/>
          <w:spacing w:val="11"/>
        </w:rPr>
        <w:t xml:space="preserve">dry climate with </w:t>
      </w:r>
      <w:r>
        <w:rPr>
          <w:rFonts w:cs="Arial"/>
          <w:spacing w:val="11"/>
        </w:rPr>
        <w:t>sporadically discontinuous</w:t>
      </w:r>
      <w:r w:rsidRPr="00A908AE">
        <w:rPr>
          <w:rFonts w:cs="Arial"/>
          <w:spacing w:val="11"/>
        </w:rPr>
        <w:t xml:space="preserve"> droughts over some </w:t>
      </w:r>
      <w:r>
        <w:rPr>
          <w:rFonts w:cs="Arial"/>
          <w:spacing w:val="11"/>
        </w:rPr>
        <w:t>locations.</w:t>
      </w:r>
    </w:p>
    <w:p w14:paraId="7CCAA2B1" w14:textId="77777777" w:rsidR="002D5ADD" w:rsidRDefault="002D5ADD" w:rsidP="0013132F">
      <w:pPr>
        <w:shd w:val="clear" w:color="auto" w:fill="FFFFFF"/>
        <w:spacing w:after="0"/>
        <w:rPr>
          <w:rFonts w:cs="Arial"/>
          <w:spacing w:val="11"/>
        </w:rPr>
      </w:pPr>
    </w:p>
    <w:p w14:paraId="0848A3D3" w14:textId="05E2DDA1" w:rsidR="00C95D45" w:rsidRPr="00A908AE" w:rsidRDefault="00C95D45" w:rsidP="0013132F">
      <w:pPr>
        <w:shd w:val="clear" w:color="auto" w:fill="FFFFFF"/>
        <w:spacing w:after="0"/>
        <w:rPr>
          <w:rFonts w:eastAsia="Times New Roman" w:cs="Times New Roman"/>
          <w:lang w:val="en-GB"/>
        </w:rPr>
      </w:pPr>
      <w:r>
        <w:rPr>
          <w:rFonts w:cs="Arial"/>
          <w:spacing w:val="11"/>
        </w:rPr>
        <w:t xml:space="preserve">This </w:t>
      </w:r>
      <w:r w:rsidRPr="00A908AE">
        <w:rPr>
          <w:rFonts w:cs="Arial"/>
          <w:spacing w:val="11"/>
        </w:rPr>
        <w:t xml:space="preserve">provides ambient temperatures varying between </w:t>
      </w:r>
      <w:r w:rsidR="000C4251">
        <w:rPr>
          <w:rFonts w:cs="Arial"/>
          <w:spacing w:val="11"/>
        </w:rPr>
        <w:t>18</w:t>
      </w:r>
      <w:r w:rsidRPr="00A908AE">
        <w:rPr>
          <w:rFonts w:cs="Arial"/>
          <w:spacing w:val="11"/>
        </w:rPr>
        <w:t xml:space="preserve">-26°C </w:t>
      </w:r>
      <w:r w:rsidR="002D5ADD">
        <w:rPr>
          <w:rFonts w:cs="Arial"/>
          <w:spacing w:val="11"/>
        </w:rPr>
        <w:t>which</w:t>
      </w:r>
      <w:r w:rsidRPr="00A908AE">
        <w:rPr>
          <w:rFonts w:cs="Arial"/>
          <w:spacing w:val="11"/>
        </w:rPr>
        <w:t xml:space="preserve"> therefore provide</w:t>
      </w:r>
      <w:r w:rsidR="002D5ADD">
        <w:rPr>
          <w:rFonts w:cs="Arial"/>
          <w:spacing w:val="11"/>
        </w:rPr>
        <w:t>s an</w:t>
      </w:r>
      <w:r w:rsidRPr="00A908AE">
        <w:rPr>
          <w:rFonts w:cs="Arial"/>
          <w:spacing w:val="11"/>
        </w:rPr>
        <w:t xml:space="preserve"> </w:t>
      </w:r>
      <w:r w:rsidR="009C2FE4">
        <w:rPr>
          <w:rFonts w:cs="Arial"/>
          <w:spacing w:val="11"/>
        </w:rPr>
        <w:t>optimum</w:t>
      </w:r>
      <w:r w:rsidR="009C2FE4" w:rsidRPr="00A908AE">
        <w:rPr>
          <w:rFonts w:cs="Arial"/>
          <w:spacing w:val="11"/>
        </w:rPr>
        <w:t xml:space="preserve"> host condition</w:t>
      </w:r>
      <w:r w:rsidRPr="00A908AE">
        <w:rPr>
          <w:rFonts w:cs="Arial"/>
          <w:spacing w:val="11"/>
        </w:rPr>
        <w:t xml:space="preserve"> for the growth and development of the </w:t>
      </w:r>
      <w:r w:rsidRPr="002D5ADD">
        <w:rPr>
          <w:rFonts w:cs="Arial"/>
          <w:i/>
          <w:iCs/>
          <w:spacing w:val="11"/>
        </w:rPr>
        <w:t>Cyanobacteria</w:t>
      </w:r>
      <w:r w:rsidR="002D5ADD" w:rsidRPr="002D5ADD">
        <w:rPr>
          <w:rFonts w:cs="Arial"/>
          <w:i/>
          <w:iCs/>
          <w:spacing w:val="11"/>
        </w:rPr>
        <w:t xml:space="preserve"> spp</w:t>
      </w:r>
      <w:r w:rsidR="009C2FE4">
        <w:rPr>
          <w:rFonts w:cs="Arial"/>
          <w:i/>
          <w:iCs/>
          <w:spacing w:val="11"/>
        </w:rPr>
        <w:t>.</w:t>
      </w:r>
      <w:r w:rsidRPr="00A908AE">
        <w:rPr>
          <w:rFonts w:cs="Arial"/>
          <w:spacing w:val="11"/>
        </w:rPr>
        <w:t xml:space="preserve"> in this </w:t>
      </w:r>
      <w:r>
        <w:rPr>
          <w:rFonts w:cs="Arial"/>
          <w:spacing w:val="11"/>
        </w:rPr>
        <w:t>scope</w:t>
      </w:r>
      <w:r w:rsidR="009C2FE4" w:rsidRPr="009C2FE4">
        <w:rPr>
          <w:color w:val="000000" w:themeColor="text1"/>
        </w:rPr>
        <w:t xml:space="preserve"> </w:t>
      </w:r>
      <w:r w:rsidR="009C2FE4">
        <w:rPr>
          <w:color w:val="000000" w:themeColor="text1"/>
        </w:rPr>
        <w:t>(</w:t>
      </w:r>
      <w:r w:rsidR="009C2FE4" w:rsidRPr="00B614C4">
        <w:rPr>
          <w:color w:val="000000" w:themeColor="text1"/>
        </w:rPr>
        <w:t>Okello et al., 2011).</w:t>
      </w:r>
    </w:p>
    <w:p w14:paraId="65C17BCA" w14:textId="77777777" w:rsidR="00C95D45" w:rsidRPr="00A908AE" w:rsidRDefault="00C95D45" w:rsidP="0013132F">
      <w:pPr>
        <w:shd w:val="clear" w:color="auto" w:fill="FFFFFF"/>
        <w:spacing w:after="0"/>
        <w:rPr>
          <w:rFonts w:eastAsia="Times New Roman" w:cs="Times New Roman"/>
          <w:lang w:val="en-GB"/>
        </w:rPr>
      </w:pPr>
    </w:p>
    <w:p w14:paraId="4AB6DFAE" w14:textId="641F7B23" w:rsidR="00C95D45" w:rsidRPr="00A908AE" w:rsidRDefault="00C95D45" w:rsidP="0013132F">
      <w:pPr>
        <w:shd w:val="clear" w:color="auto" w:fill="FFFFFF"/>
        <w:spacing w:after="0"/>
      </w:pPr>
      <w:r w:rsidRPr="00A908AE">
        <w:t xml:space="preserve">Figure </w:t>
      </w:r>
      <w:r w:rsidR="005150CE">
        <w:t>5</w:t>
      </w:r>
      <w:r w:rsidRPr="00A908AE">
        <w:t xml:space="preserve"> shows the location and extent of the </w:t>
      </w:r>
      <w:r w:rsidR="004D1ECF">
        <w:t xml:space="preserve">extract of the </w:t>
      </w:r>
      <w:r w:rsidRPr="00A908AE">
        <w:t xml:space="preserve">study area </w:t>
      </w:r>
      <w:r w:rsidR="00BA68D4">
        <w:t>particularly relevant to this study</w:t>
      </w:r>
      <w:r w:rsidRPr="00A908AE">
        <w:t>.</w:t>
      </w:r>
    </w:p>
    <w:p w14:paraId="0A2F1DF0" w14:textId="77777777" w:rsidR="00FE47CC" w:rsidRDefault="00FE47CC" w:rsidP="00C95D45">
      <w:pPr>
        <w:jc w:val="center"/>
        <w:rPr>
          <w:b/>
          <w:bCs/>
        </w:rPr>
      </w:pPr>
    </w:p>
    <w:p w14:paraId="225F50F0" w14:textId="38607B33" w:rsidR="00FE47CC" w:rsidRDefault="00FE47CC" w:rsidP="00C95D45">
      <w:pPr>
        <w:jc w:val="center"/>
        <w:rPr>
          <w:b/>
          <w:bCs/>
        </w:rPr>
      </w:pPr>
    </w:p>
    <w:p w14:paraId="68632F76" w14:textId="0461541E" w:rsidR="00A9744E" w:rsidRDefault="00A9744E" w:rsidP="00C95D45">
      <w:pPr>
        <w:jc w:val="center"/>
        <w:rPr>
          <w:b/>
          <w:bCs/>
        </w:rPr>
      </w:pPr>
    </w:p>
    <w:p w14:paraId="596E5258" w14:textId="22C3448D" w:rsidR="008C1CC3" w:rsidRDefault="009359D4" w:rsidP="00C95D45">
      <w:pPr>
        <w:jc w:val="center"/>
        <w:rPr>
          <w:b/>
          <w:bCs/>
        </w:rPr>
      </w:pPr>
      <w:r w:rsidRPr="000E5657">
        <w:rPr>
          <w:b/>
          <w:bCs/>
          <w:noProof/>
        </w:rPr>
        <w:lastRenderedPageBreak/>
        <w:drawing>
          <wp:anchor distT="0" distB="0" distL="114300" distR="114300" simplePos="0" relativeHeight="251693056" behindDoc="0" locked="0" layoutInCell="1" allowOverlap="1" wp14:anchorId="479F23BE" wp14:editId="75DAF7DA">
            <wp:simplePos x="0" y="0"/>
            <wp:positionH relativeFrom="margin">
              <wp:posOffset>9525</wp:posOffset>
            </wp:positionH>
            <wp:positionV relativeFrom="paragraph">
              <wp:posOffset>236220</wp:posOffset>
            </wp:positionV>
            <wp:extent cx="5943600" cy="4180205"/>
            <wp:effectExtent l="0" t="0" r="0" b="0"/>
            <wp:wrapNone/>
            <wp:docPr id="125" name="Picture 124">
              <a:extLst xmlns:a="http://schemas.openxmlformats.org/drawingml/2006/main">
                <a:ext uri="{FF2B5EF4-FFF2-40B4-BE49-F238E27FC236}">
                  <a16:creationId xmlns:a16="http://schemas.microsoft.com/office/drawing/2014/main" id="{61FE3E37-BFE3-4835-A324-1BC61B8A6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61FE3E37-BFE3-4835-A324-1BC61B8A67E3}"/>
                        </a:ext>
                      </a:extLst>
                    </pic:cNvPr>
                    <pic:cNvPicPr>
                      <a:picLocks noChangeAspect="1"/>
                    </pic:cNvPicPr>
                  </pic:nvPicPr>
                  <pic:blipFill>
                    <a:blip r:embed="rId18"/>
                    <a:stretch>
                      <a:fillRect/>
                    </a:stretch>
                  </pic:blipFill>
                  <pic:spPr>
                    <a:xfrm>
                      <a:off x="0" y="0"/>
                      <a:ext cx="5943600" cy="4180205"/>
                    </a:xfrm>
                    <a:prstGeom prst="rect">
                      <a:avLst/>
                    </a:prstGeom>
                  </pic:spPr>
                </pic:pic>
              </a:graphicData>
            </a:graphic>
          </wp:anchor>
        </w:drawing>
      </w:r>
      <w:r w:rsidR="00823C38" w:rsidRPr="00C95D45">
        <w:rPr>
          <w:b/>
          <w:bCs/>
          <w:noProof/>
          <w:lang w:val="en-GB" w:bidi="he-IL"/>
        </w:rPr>
        <w:drawing>
          <wp:anchor distT="0" distB="0" distL="114300" distR="114300" simplePos="0" relativeHeight="251677696" behindDoc="0" locked="0" layoutInCell="1" allowOverlap="1" wp14:anchorId="20999259" wp14:editId="7FFE8DA8">
            <wp:simplePos x="0" y="0"/>
            <wp:positionH relativeFrom="column">
              <wp:posOffset>4714875</wp:posOffset>
            </wp:positionH>
            <wp:positionV relativeFrom="paragraph">
              <wp:posOffset>487045</wp:posOffset>
            </wp:positionV>
            <wp:extent cx="161925" cy="200025"/>
            <wp:effectExtent l="0" t="0" r="9525" b="9525"/>
            <wp:wrapThrough wrapText="bothSides">
              <wp:wrapPolygon edited="0">
                <wp:start x="0" y="0"/>
                <wp:lineTo x="0" y="20571"/>
                <wp:lineTo x="20329" y="20571"/>
                <wp:lineTo x="203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cstate="print">
                      <a:extLst>
                        <a:ext uri="{28A0092B-C50C-407E-A947-70E740481C1C}">
                          <a14:useLocalDpi xmlns:a14="http://schemas.microsoft.com/office/drawing/2010/main" val="0"/>
                        </a:ext>
                      </a:extLst>
                    </a:blip>
                    <a:srcRect l="-1" r="-986"/>
                    <a:stretch/>
                  </pic:blipFill>
                  <pic:spPr bwMode="auto">
                    <a:xfrm>
                      <a:off x="0" y="0"/>
                      <a:ext cx="161925" cy="20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D45" w:rsidRPr="00C95D45">
        <w:rPr>
          <w:b/>
          <w:bCs/>
        </w:rPr>
        <w:t>LAKE VICTORIA</w:t>
      </w:r>
    </w:p>
    <w:p w14:paraId="2F7F1DA0" w14:textId="1DB2BD38" w:rsidR="000E5657" w:rsidRDefault="00BC24D1" w:rsidP="00C95D45">
      <w:pPr>
        <w:jc w:val="center"/>
        <w:rPr>
          <w:b/>
          <w:bCs/>
        </w:rPr>
      </w:pPr>
      <w:r w:rsidRPr="000E5657">
        <w:rPr>
          <w:b/>
          <w:bCs/>
          <w:noProof/>
        </w:rPr>
        <w:drawing>
          <wp:anchor distT="0" distB="0" distL="114300" distR="114300" simplePos="0" relativeHeight="251694080" behindDoc="0" locked="0" layoutInCell="1" allowOverlap="1" wp14:anchorId="6F6B88DF" wp14:editId="552CD01B">
            <wp:simplePos x="0" y="0"/>
            <wp:positionH relativeFrom="column">
              <wp:posOffset>209550</wp:posOffset>
            </wp:positionH>
            <wp:positionV relativeFrom="paragraph">
              <wp:posOffset>53340</wp:posOffset>
            </wp:positionV>
            <wp:extent cx="1190625" cy="1037824"/>
            <wp:effectExtent l="0" t="0" r="0" b="0"/>
            <wp:wrapNone/>
            <wp:docPr id="27" name="Picture 5">
              <a:extLst xmlns:a="http://schemas.openxmlformats.org/drawingml/2006/main">
                <a:ext uri="{FF2B5EF4-FFF2-40B4-BE49-F238E27FC236}">
                  <a16:creationId xmlns:a16="http://schemas.microsoft.com/office/drawing/2014/main" id="{4E73CC12-6930-4CA9-8234-B23432DEF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73CC12-6930-4CA9-8234-B23432DEF4B4}"/>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21166" t="14300" r="24847" b="24801"/>
                    <a:stretch/>
                  </pic:blipFill>
                  <pic:spPr>
                    <a:xfrm>
                      <a:off x="0" y="0"/>
                      <a:ext cx="1200320" cy="1046275"/>
                    </a:xfrm>
                    <a:prstGeom prst="rect">
                      <a:avLst/>
                    </a:prstGeom>
                  </pic:spPr>
                </pic:pic>
              </a:graphicData>
            </a:graphic>
            <wp14:sizeRelH relativeFrom="margin">
              <wp14:pctWidth>0</wp14:pctWidth>
            </wp14:sizeRelH>
            <wp14:sizeRelV relativeFrom="margin">
              <wp14:pctHeight>0</wp14:pctHeight>
            </wp14:sizeRelV>
          </wp:anchor>
        </w:drawing>
      </w:r>
      <w:r w:rsidR="000E5657" w:rsidRPr="000E5657">
        <w:rPr>
          <w:b/>
          <w:bCs/>
          <w:noProof/>
        </w:rPr>
        <mc:AlternateContent>
          <mc:Choice Requires="wps">
            <w:drawing>
              <wp:anchor distT="0" distB="0" distL="114300" distR="114300" simplePos="0" relativeHeight="251697152" behindDoc="0" locked="0" layoutInCell="1" allowOverlap="1" wp14:anchorId="033600C0" wp14:editId="73059125">
                <wp:simplePos x="0" y="0"/>
                <wp:positionH relativeFrom="column">
                  <wp:posOffset>4601845</wp:posOffset>
                </wp:positionH>
                <wp:positionV relativeFrom="paragraph">
                  <wp:posOffset>128271</wp:posOffset>
                </wp:positionV>
                <wp:extent cx="131631" cy="140397"/>
                <wp:effectExtent l="19050" t="19050" r="20955" b="50165"/>
                <wp:wrapNone/>
                <wp:docPr id="11" name="Teardrop 10">
                  <a:extLst xmlns:a="http://schemas.openxmlformats.org/drawingml/2006/main">
                    <a:ext uri="{FF2B5EF4-FFF2-40B4-BE49-F238E27FC236}">
                      <a16:creationId xmlns:a16="http://schemas.microsoft.com/office/drawing/2014/main" id="{08F23F71-9B1F-40CC-BDA2-A7199878AA72}"/>
                    </a:ext>
                  </a:extLst>
                </wp:docPr>
                <wp:cNvGraphicFramePr/>
                <a:graphic xmlns:a="http://schemas.openxmlformats.org/drawingml/2006/main">
                  <a:graphicData uri="http://schemas.microsoft.com/office/word/2010/wordprocessingShape">
                    <wps:wsp>
                      <wps:cNvSpPr/>
                      <wps:spPr bwMode="auto">
                        <a:xfrm rot="8547518">
                          <a:off x="0" y="0"/>
                          <a:ext cx="131631" cy="140397"/>
                        </a:xfrm>
                        <a:prstGeom prst="teardrop">
                          <a:avLst/>
                        </a:prstGeom>
                        <a:solidFill>
                          <a:srgbClr val="FF0000"/>
                        </a:solidFill>
                        <a:ln w="9525"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 w14:anchorId="17A81526" id="Teardrop 10" o:spid="_x0000_s1026" style="position:absolute;margin-left:362.35pt;margin-top:10.1pt;width:10.35pt;height:11.05pt;rotation:9336169fd;z-index:251697152;visibility:visible;mso-wrap-style:none;mso-wrap-distance-left:9pt;mso-wrap-distance-top:0;mso-wrap-distance-right:9pt;mso-wrap-distance-bottom:0;mso-position-horizontal:absolute;mso-position-horizontal-relative:text;mso-position-vertical:absolute;mso-position-vertical-relative:text;v-text-anchor:middle" coordsize="131631,140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" path="m,70199c,31429,29467,,65816,r65815,l131631,70199v,38770,-29467,70199,-65816,70199c29466,140398,-1,108969,-1,70199r1,xe" fillcolor="red" strokecolor="black [3213]">
                <v:path arrowok="t" o:connecttype="custom" o:connectlocs="0,70199;65816,0;131631,0;131631,70199;65815,140398;-1,70199;0,70199" o:connectangles="0,0,0,0,0,0,0"/>
              </v:shape>
            </w:pict>
          </mc:Fallback>
        </mc:AlternateContent>
      </w:r>
    </w:p>
    <w:p w14:paraId="32E2A813" w14:textId="73A22993" w:rsidR="000E5657" w:rsidRDefault="000E5657" w:rsidP="00C95D45">
      <w:pPr>
        <w:jc w:val="center"/>
        <w:rPr>
          <w:b/>
          <w:bCs/>
        </w:rPr>
      </w:pPr>
    </w:p>
    <w:p w14:paraId="662A1DFD" w14:textId="5D715340" w:rsidR="000E5657" w:rsidRDefault="000E5657" w:rsidP="00C95D45">
      <w:pPr>
        <w:jc w:val="center"/>
        <w:rPr>
          <w:b/>
          <w:bCs/>
        </w:rPr>
      </w:pPr>
    </w:p>
    <w:p w14:paraId="77622F48" w14:textId="2BB5F5E0" w:rsidR="000E5657" w:rsidRDefault="000E5657" w:rsidP="00C95D45">
      <w:pPr>
        <w:jc w:val="center"/>
        <w:rPr>
          <w:b/>
          <w:bCs/>
        </w:rPr>
      </w:pPr>
    </w:p>
    <w:p w14:paraId="41F581A8" w14:textId="0D457250" w:rsidR="000E5657" w:rsidRPr="00C95D45" w:rsidRDefault="000E5657" w:rsidP="00C95D45">
      <w:pPr>
        <w:jc w:val="center"/>
        <w:rPr>
          <w:b/>
          <w:bCs/>
        </w:rPr>
      </w:pPr>
      <w:r w:rsidRPr="000E5657">
        <w:rPr>
          <w:b/>
          <w:bCs/>
          <w:noProof/>
        </w:rPr>
        <mc:AlternateContent>
          <mc:Choice Requires="wps">
            <w:drawing>
              <wp:anchor distT="0" distB="0" distL="114300" distR="114300" simplePos="0" relativeHeight="251695104" behindDoc="0" locked="0" layoutInCell="1" allowOverlap="1" wp14:anchorId="32F7D5C4" wp14:editId="1F994994">
                <wp:simplePos x="0" y="0"/>
                <wp:positionH relativeFrom="column">
                  <wp:posOffset>2298065</wp:posOffset>
                </wp:positionH>
                <wp:positionV relativeFrom="paragraph">
                  <wp:posOffset>5080</wp:posOffset>
                </wp:positionV>
                <wp:extent cx="2808312" cy="349968"/>
                <wp:effectExtent l="0" t="0" r="0" b="0"/>
                <wp:wrapNone/>
                <wp:docPr id="24" name="TextBox 6"/>
                <wp:cNvGraphicFramePr/>
                <a:graphic xmlns:a="http://schemas.openxmlformats.org/drawingml/2006/main">
                  <a:graphicData uri="http://schemas.microsoft.com/office/word/2010/wordprocessingShape">
                    <wps:wsp>
                      <wps:cNvSpPr txBox="1"/>
                      <wps:spPr>
                        <a:xfrm>
                          <a:off x="0" y="0"/>
                          <a:ext cx="2808312" cy="349968"/>
                        </a:xfrm>
                        <a:prstGeom prst="rect">
                          <a:avLst/>
                        </a:prstGeom>
                        <a:noFill/>
                      </wps:spPr>
                      <wps:txbx>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wps:txbx>
                      <wps:bodyPr wrap="square" rtlCol="0">
                        <a:spAutoFit/>
                      </wps:bodyPr>
                    </wps:wsp>
                  </a:graphicData>
                </a:graphic>
              </wp:anchor>
            </w:drawing>
          </mc:Choice>
          <mc:Fallback>
            <w:pict>
              <v:shape w14:anchorId="32F7D5C4" id="TextBox 6" o:spid="_x0000_s1030" type="#_x0000_t202" style="position:absolute;left:0;text-align:left;margin-left:180.95pt;margin-top:.4pt;width:221.15pt;height:27.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" filled="f" stroked="f">
                <v:textbox style="mso-fit-shape-to-text:t">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v:textbox>
              </v:shape>
            </w:pict>
          </mc:Fallback>
        </mc:AlternateContent>
      </w:r>
    </w:p>
    <w:p w14:paraId="53CA2EF2" w14:textId="609F99F6" w:rsidR="00823C38" w:rsidRPr="00823C38" w:rsidRDefault="00823C38" w:rsidP="00823C38"/>
    <w:p w14:paraId="27C3D09D" w14:textId="548DF594" w:rsidR="00823C38" w:rsidRDefault="00823C38" w:rsidP="00823C38"/>
    <w:p w14:paraId="52870600" w14:textId="62B358FE" w:rsidR="00823C38" w:rsidRDefault="00823C38" w:rsidP="00823C38"/>
    <w:p w14:paraId="4E4B8016" w14:textId="7F5303DF" w:rsidR="00823C38" w:rsidRDefault="00823C38" w:rsidP="00823C38"/>
    <w:p w14:paraId="0B2A7B3F" w14:textId="57329224" w:rsidR="00823C38" w:rsidRDefault="005D3626" w:rsidP="00823C38">
      <w:r w:rsidRPr="000E5657">
        <w:rPr>
          <w:b/>
          <w:bCs/>
          <w:noProof/>
        </w:rPr>
        <mc:AlternateContent>
          <mc:Choice Requires="wps">
            <w:drawing>
              <wp:anchor distT="0" distB="0" distL="114300" distR="114300" simplePos="0" relativeHeight="251696128" behindDoc="0" locked="0" layoutInCell="1" allowOverlap="1" wp14:anchorId="256A8CE7" wp14:editId="4B635B3E">
                <wp:simplePos x="0" y="0"/>
                <wp:positionH relativeFrom="margin">
                  <wp:posOffset>2393950</wp:posOffset>
                </wp:positionH>
                <wp:positionV relativeFrom="paragraph">
                  <wp:posOffset>267335</wp:posOffset>
                </wp:positionV>
                <wp:extent cx="1079500" cy="249555"/>
                <wp:effectExtent l="0" t="0" r="0" b="0"/>
                <wp:wrapNone/>
                <wp:docPr id="26" name="TextBox 11"/>
                <wp:cNvGraphicFramePr/>
                <a:graphic xmlns:a="http://schemas.openxmlformats.org/drawingml/2006/main">
                  <a:graphicData uri="http://schemas.microsoft.com/office/word/2010/wordprocessingShape">
                    <wps:wsp>
                      <wps:cNvSpPr txBox="1"/>
                      <wps:spPr>
                        <a:xfrm>
                          <a:off x="0" y="0"/>
                          <a:ext cx="1079500" cy="249555"/>
                        </a:xfrm>
                        <a:prstGeom prst="rect">
                          <a:avLst/>
                        </a:prstGeom>
                        <a:noFill/>
                      </wps:spPr>
                      <wps:txbx>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wps:txbx>
                      <wps:bodyPr wrap="square" rtlCol="0">
                        <a:spAutoFit/>
                      </wps:bodyPr>
                    </wps:wsp>
                  </a:graphicData>
                </a:graphic>
              </wp:anchor>
            </w:drawing>
          </mc:Choice>
          <mc:Fallback>
            <w:pict>
              <v:shape w14:anchorId="256A8CE7" id="TextBox 11" o:spid="_x0000_s1031" type="#_x0000_t202" style="position:absolute;left:0;text-align:left;margin-left:188.5pt;margin-top:21.05pt;width:85pt;height:19.6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" filled="f" stroked="f">
                <v:textbox style="mso-fit-shape-to-text:t">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v:textbox>
                <w10:wrap anchorx="margin"/>
              </v:shape>
            </w:pict>
          </mc:Fallback>
        </mc:AlternateContent>
      </w:r>
      <w:r w:rsidRPr="000C1B5B">
        <w:rPr>
          <w:b/>
          <w:bCs/>
          <w:noProof/>
        </w:rPr>
        <mc:AlternateContent>
          <mc:Choice Requires="wps">
            <w:drawing>
              <wp:anchor distT="0" distB="0" distL="114300" distR="114300" simplePos="0" relativeHeight="251699200" behindDoc="0" locked="0" layoutInCell="1" allowOverlap="1" wp14:anchorId="64ED1EA7" wp14:editId="14E90B4E">
                <wp:simplePos x="0" y="0"/>
                <wp:positionH relativeFrom="column">
                  <wp:posOffset>2457450</wp:posOffset>
                </wp:positionH>
                <wp:positionV relativeFrom="paragraph">
                  <wp:posOffset>337820</wp:posOffset>
                </wp:positionV>
                <wp:extent cx="72008" cy="72008"/>
                <wp:effectExtent l="0" t="0" r="23495" b="23495"/>
                <wp:wrapNone/>
                <wp:docPr id="28" name="Flowchart: Connector 8"/>
                <wp:cNvGraphicFramePr/>
                <a:graphic xmlns:a="http://schemas.openxmlformats.org/drawingml/2006/main">
                  <a:graphicData uri="http://schemas.microsoft.com/office/word/2010/wordprocessingShape">
                    <wps:wsp>
                      <wps:cNvSpPr/>
                      <wps:spPr bwMode="auto">
                        <a:xfrm>
                          <a:off x="0" y="0"/>
                          <a:ext cx="72008" cy="72008"/>
                        </a:xfrm>
                        <a:prstGeom prst="flowChartConnector">
                          <a:avLst/>
                        </a:prstGeom>
                        <a:solidFill>
                          <a:schemeClr val="bg1">
                            <a:lumMod val="85000"/>
                          </a:schemeClr>
                        </a:solidFill>
                        <a:ln w="19050"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type w14:anchorId="2E05C73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 o:spid="_x0000_s1026" type="#_x0000_t120" style="position:absolute;margin-left:193.5pt;margin-top:26.6pt;width:5.65pt;height:5.65pt;z-index:2516992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" fillcolor="#d8d8d8 [2732]" strokecolor="black [3213]" strokeweight="1.5pt"/>
            </w:pict>
          </mc:Fallback>
        </mc:AlternateContent>
      </w:r>
    </w:p>
    <w:p w14:paraId="2156EC15" w14:textId="354122EF" w:rsidR="00823C38" w:rsidRDefault="00823C38" w:rsidP="00823C38"/>
    <w:p w14:paraId="3376D803" w14:textId="77777777" w:rsidR="00AB21BB" w:rsidRDefault="00AB21BB" w:rsidP="00AB21BB">
      <w:pPr>
        <w:spacing w:after="0" w:line="240" w:lineRule="auto"/>
        <w:jc w:val="left"/>
        <w:rPr>
          <w:rFonts w:eastAsia="Times New Roman" w:cs="Arial"/>
          <w:i/>
          <w:iCs/>
        </w:rPr>
      </w:pPr>
    </w:p>
    <w:p w14:paraId="3AC0FEBD" w14:textId="29DDF850" w:rsidR="00AB21BB" w:rsidRPr="00823C38" w:rsidRDefault="00237829" w:rsidP="00237829">
      <w:pPr>
        <w:spacing w:after="0" w:line="240" w:lineRule="auto"/>
        <w:jc w:val="center"/>
        <w:rPr>
          <w:rFonts w:eastAsia="Times New Roman" w:cs="Arial"/>
          <w:i/>
          <w:iCs/>
        </w:rPr>
      </w:pPr>
      <w:r w:rsidRPr="00BE1A2D">
        <w:rPr>
          <w:i/>
          <w:iCs/>
        </w:rPr>
        <w:t>Fig</w:t>
      </w:r>
      <w:r>
        <w:rPr>
          <w:i/>
          <w:iCs/>
        </w:rPr>
        <w:t>ure</w:t>
      </w:r>
      <w:r w:rsidR="00AB21BB" w:rsidRPr="00823C38">
        <w:rPr>
          <w:rFonts w:eastAsia="Times New Roman" w:cs="Arial"/>
          <w:i/>
          <w:iCs/>
        </w:rPr>
        <w:t xml:space="preserve">. </w:t>
      </w:r>
      <w:r w:rsidR="00AB21BB">
        <w:rPr>
          <w:rFonts w:eastAsia="Times New Roman" w:cs="Arial"/>
          <w:i/>
          <w:iCs/>
        </w:rPr>
        <w:t>5</w:t>
      </w:r>
      <w:r w:rsidR="00AB21BB" w:rsidRPr="00823C38">
        <w:rPr>
          <w:rFonts w:eastAsia="Times New Roman" w:cs="Arial"/>
          <w:i/>
          <w:iCs/>
        </w:rPr>
        <w:t xml:space="preserve"> </w:t>
      </w:r>
      <w:r w:rsidR="00886B21">
        <w:rPr>
          <w:rFonts w:eastAsia="Times New Roman" w:cs="Arial"/>
          <w:i/>
          <w:iCs/>
        </w:rPr>
        <w:t>M</w:t>
      </w:r>
      <w:r w:rsidR="00AB21BB" w:rsidRPr="00823C38">
        <w:rPr>
          <w:rFonts w:eastAsia="Times New Roman" w:cs="Times New Roman"/>
          <w:i/>
          <w:iCs/>
        </w:rPr>
        <w:t>ap of Winam Gulf with study sites.</w:t>
      </w:r>
    </w:p>
    <w:p w14:paraId="12176ADC" w14:textId="51CECD1C" w:rsidR="00C95D45" w:rsidRDefault="00C95D45" w:rsidP="00823C38"/>
    <w:p w14:paraId="059F8BC2" w14:textId="54C14A1F" w:rsidR="00DD5ADE" w:rsidRDefault="00DD5ADE" w:rsidP="00823C38"/>
    <w:p w14:paraId="16456D64" w14:textId="00825EE9" w:rsidR="00DD5ADE" w:rsidRDefault="00DD5ADE" w:rsidP="00823C38"/>
    <w:p w14:paraId="247FD25C" w14:textId="56B5D25D" w:rsidR="00DD5ADE" w:rsidRDefault="00DD5ADE" w:rsidP="00823C38"/>
    <w:p w14:paraId="18540EF2" w14:textId="6BCE0AEA" w:rsidR="00DD5ADE" w:rsidRDefault="00DD5ADE" w:rsidP="00823C38"/>
    <w:p w14:paraId="5A85AB44" w14:textId="55083E12" w:rsidR="00DD5ADE" w:rsidRDefault="00DD5ADE" w:rsidP="00823C38"/>
    <w:p w14:paraId="384227BC" w14:textId="5CFB200D" w:rsidR="00DD5ADE" w:rsidRDefault="00DD5ADE" w:rsidP="00823C38"/>
    <w:p w14:paraId="29097AE0" w14:textId="6BBBA948" w:rsidR="00DD5ADE" w:rsidRDefault="00DD5ADE" w:rsidP="00823C38"/>
    <w:p w14:paraId="195A1B0E" w14:textId="77777777" w:rsidR="00DD5ADE" w:rsidRPr="00823C38" w:rsidRDefault="00DD5ADE" w:rsidP="00823C38"/>
    <w:sdt>
      <w:sdtPr>
        <w:rPr>
          <w:lang w:val="en-GB" w:bidi="he-IL"/>
        </w:rPr>
        <w:id w:val="1262649542"/>
        <w:placeholder>
          <w:docPart w:val="23B7249CF7774CAFBAD35AB9C4B120FB"/>
        </w:placeholder>
      </w:sdtPr>
      <w:sdtEndPr/>
      <w:sdtContent>
        <w:bookmarkStart w:id="26" w:name="_Toc78718118" w:displacedByCustomXml="prev"/>
        <w:p w14:paraId="2A50302A" w14:textId="397A324E" w:rsidR="0056180E" w:rsidRDefault="00C95D45" w:rsidP="00DC50BE">
          <w:pPr>
            <w:pStyle w:val="Heading2"/>
            <w:rPr>
              <w:lang w:val="en-GB" w:bidi="he-IL"/>
            </w:rPr>
          </w:pPr>
          <w:r>
            <w:rPr>
              <w:lang w:val="en-GB" w:bidi="he-IL"/>
            </w:rPr>
            <w:t>3.2 Data</w:t>
          </w:r>
        </w:p>
      </w:sdtContent>
    </w:sdt>
    <w:bookmarkEnd w:id="26" w:displacedByCustomXml="prev"/>
    <w:p w14:paraId="2B623156" w14:textId="5C629F58" w:rsidR="00852F95" w:rsidRDefault="00852F95" w:rsidP="00852F95">
      <w:r>
        <w:t>Five (5) data</w:t>
      </w:r>
      <w:r w:rsidR="005B5588">
        <w:t>sets</w:t>
      </w:r>
      <w:r>
        <w:t xml:space="preserve"> are exploited in this study as displayed in table 1 below.</w:t>
      </w:r>
    </w:p>
    <w:p w14:paraId="379AC7A9" w14:textId="3E8096ED" w:rsidR="00E0558D" w:rsidRDefault="00E0558D" w:rsidP="00E0558D">
      <w:pPr>
        <w:pStyle w:val="ListParagraph"/>
        <w:numPr>
          <w:ilvl w:val="0"/>
          <w:numId w:val="17"/>
        </w:numPr>
        <w:ind w:left="270" w:hanging="270"/>
      </w:pPr>
      <w:r>
        <w:t xml:space="preserve">Landsat 8 Operational Land Imager Sensor from where </w:t>
      </w:r>
      <w:r w:rsidR="00972592">
        <w:t xml:space="preserve">spectral </w:t>
      </w:r>
      <w:r>
        <w:t xml:space="preserve">bands </w:t>
      </w:r>
      <w:r w:rsidR="00924C11">
        <w:t>2</w:t>
      </w:r>
      <w:r>
        <w:t xml:space="preserve"> to 5 </w:t>
      </w:r>
      <w:r w:rsidR="00972592">
        <w:t xml:space="preserve">centered on </w:t>
      </w:r>
      <w:r w:rsidR="008E0C1E">
        <w:t>Blue</w:t>
      </w:r>
      <w:r w:rsidR="008E0C1E">
        <w:rPr>
          <w:vertAlign w:val="subscript"/>
        </w:rPr>
        <w:t xml:space="preserve"> (</w:t>
      </w:r>
      <w:r w:rsidR="007472E7">
        <w:rPr>
          <w:vertAlign w:val="subscript"/>
        </w:rPr>
        <w:t>4</w:t>
      </w:r>
      <w:r w:rsidR="00972592" w:rsidRPr="007472E7">
        <w:rPr>
          <w:vertAlign w:val="subscript"/>
        </w:rPr>
        <w:t>80</w:t>
      </w:r>
      <w:r w:rsidR="00972592">
        <w:t xml:space="preserve"> </w:t>
      </w:r>
      <w:r w:rsidR="00972592" w:rsidRPr="007472E7">
        <w:rPr>
          <w:vertAlign w:val="subscript"/>
        </w:rPr>
        <w:t>nm</w:t>
      </w:r>
      <w:r w:rsidR="007472E7">
        <w:rPr>
          <w:vertAlign w:val="subscript"/>
        </w:rPr>
        <w:t>)</w:t>
      </w:r>
      <w:r w:rsidR="00972592">
        <w:t xml:space="preserve">, </w:t>
      </w:r>
      <w:r w:rsidR="007472E7">
        <w:t>Green</w:t>
      </w:r>
      <w:r w:rsidR="007472E7">
        <w:rPr>
          <w:vertAlign w:val="subscript"/>
        </w:rPr>
        <w:t>(5</w:t>
      </w:r>
      <w:r w:rsidR="00972592" w:rsidRPr="007472E7">
        <w:rPr>
          <w:vertAlign w:val="subscript"/>
        </w:rPr>
        <w:t>60nm</w:t>
      </w:r>
      <w:r w:rsidR="007472E7">
        <w:rPr>
          <w:vertAlign w:val="subscript"/>
        </w:rPr>
        <w:t>)</w:t>
      </w:r>
      <w:r w:rsidR="00972592">
        <w:t xml:space="preserve">, </w:t>
      </w:r>
      <w:r w:rsidR="008E0C1E">
        <w:t>Red</w:t>
      </w:r>
      <w:r w:rsidR="008E0C1E">
        <w:rPr>
          <w:vertAlign w:val="subscript"/>
        </w:rPr>
        <w:t xml:space="preserve"> (</w:t>
      </w:r>
      <w:r w:rsidR="000E3121">
        <w:rPr>
          <w:vertAlign w:val="subscript"/>
        </w:rPr>
        <w:t>6</w:t>
      </w:r>
      <w:r w:rsidR="00972592" w:rsidRPr="000E3121">
        <w:rPr>
          <w:vertAlign w:val="subscript"/>
        </w:rPr>
        <w:t>55</w:t>
      </w:r>
      <w:r w:rsidR="00972592">
        <w:t xml:space="preserve"> </w:t>
      </w:r>
      <w:r w:rsidR="00972592" w:rsidRPr="000E3121">
        <w:rPr>
          <w:vertAlign w:val="subscript"/>
        </w:rPr>
        <w:t>nm</w:t>
      </w:r>
      <w:r w:rsidR="000E3121">
        <w:rPr>
          <w:vertAlign w:val="subscript"/>
        </w:rPr>
        <w:t>)</w:t>
      </w:r>
      <w:r w:rsidR="00972592">
        <w:t xml:space="preserve"> and </w:t>
      </w:r>
      <w:r w:rsidR="000E3121">
        <w:t xml:space="preserve">NIR </w:t>
      </w:r>
      <w:r w:rsidR="000E3121">
        <w:rPr>
          <w:vertAlign w:val="subscript"/>
        </w:rPr>
        <w:t>(8</w:t>
      </w:r>
      <w:r w:rsidR="00972592" w:rsidRPr="000E3121">
        <w:rPr>
          <w:vertAlign w:val="subscript"/>
        </w:rPr>
        <w:t>65</w:t>
      </w:r>
      <w:r w:rsidR="00972592">
        <w:t xml:space="preserve"> </w:t>
      </w:r>
      <w:r w:rsidR="00972592" w:rsidRPr="000E3121">
        <w:rPr>
          <w:vertAlign w:val="subscript"/>
        </w:rPr>
        <w:t>nm</w:t>
      </w:r>
      <w:r w:rsidR="000E3121">
        <w:rPr>
          <w:vertAlign w:val="subscript"/>
        </w:rPr>
        <w:t>)</w:t>
      </w:r>
      <w:r w:rsidR="00972592">
        <w:t xml:space="preserve"> </w:t>
      </w:r>
      <w:r w:rsidR="009161FA">
        <w:t>was</w:t>
      </w:r>
      <w:r>
        <w:t xml:space="preserve"> used in the extraction of Chl-a.</w:t>
      </w:r>
    </w:p>
    <w:p w14:paraId="4F319E7E" w14:textId="5447858C" w:rsidR="00E0558D" w:rsidRDefault="00E0558D" w:rsidP="00E0558D">
      <w:pPr>
        <w:pStyle w:val="ListParagraph"/>
        <w:numPr>
          <w:ilvl w:val="0"/>
          <w:numId w:val="17"/>
        </w:numPr>
        <w:ind w:left="270" w:hanging="270"/>
      </w:pPr>
      <w:r>
        <w:t>Thermal data</w:t>
      </w:r>
      <w:r w:rsidR="00852F95">
        <w:t xml:space="preserve"> </w:t>
      </w:r>
      <w:r>
        <w:t>extracted from the L8 TI</w:t>
      </w:r>
      <w:r w:rsidR="00080A5D">
        <w:t>R</w:t>
      </w:r>
      <w:r>
        <w:t xml:space="preserve"> sensor from which </w:t>
      </w:r>
      <w:r w:rsidR="008E0C1E">
        <w:t>TIR1</w:t>
      </w:r>
      <w:r w:rsidR="008E0C1E">
        <w:rPr>
          <w:vertAlign w:val="subscript"/>
        </w:rPr>
        <w:t>(10,895nm)</w:t>
      </w:r>
      <w:r w:rsidR="008E0C1E">
        <w:t xml:space="preserve"> band</w:t>
      </w:r>
      <w:r>
        <w:t xml:space="preserve">10 </w:t>
      </w:r>
      <w:r w:rsidR="009161FA">
        <w:t>was used</w:t>
      </w:r>
      <w:r>
        <w:t xml:space="preserve"> for the extraction of LSAT</w:t>
      </w:r>
      <w:r w:rsidR="00080A5D">
        <w:t>.</w:t>
      </w:r>
    </w:p>
    <w:p w14:paraId="0CE69C91" w14:textId="741048CE" w:rsidR="00852F95" w:rsidRDefault="00E227FE" w:rsidP="00E0558D">
      <w:pPr>
        <w:pStyle w:val="ListParagraph"/>
        <w:numPr>
          <w:ilvl w:val="0"/>
          <w:numId w:val="17"/>
        </w:numPr>
        <w:ind w:left="270" w:hanging="270"/>
      </w:pPr>
      <w:r>
        <w:t>In-situ field data form the KMFRI department aid</w:t>
      </w:r>
      <w:r w:rsidR="009161FA">
        <w:t>ed</w:t>
      </w:r>
      <w:r w:rsidR="005214DE">
        <w:t xml:space="preserve"> in</w:t>
      </w:r>
      <w:r>
        <w:t xml:space="preserve"> validate the remote sensing process</w:t>
      </w:r>
      <w:r w:rsidR="00FE5DA7">
        <w:t>es</w:t>
      </w:r>
      <w:r w:rsidR="005214DE">
        <w:t xml:space="preserve"> by providing the dates which blooms occurred</w:t>
      </w:r>
      <w:r w:rsidR="00FE5DA7">
        <w:t>.</w:t>
      </w:r>
    </w:p>
    <w:p w14:paraId="605BE9B7" w14:textId="56F1A0A9" w:rsidR="00FE5DA7" w:rsidRDefault="00FE5DA7" w:rsidP="00E0558D">
      <w:pPr>
        <w:pStyle w:val="ListParagraph"/>
        <w:numPr>
          <w:ilvl w:val="0"/>
          <w:numId w:val="17"/>
        </w:numPr>
        <w:ind w:left="270" w:hanging="270"/>
      </w:pPr>
      <w:r>
        <w:t xml:space="preserve">ESRI GIS Shapefiles </w:t>
      </w:r>
      <w:r w:rsidR="00FB3375">
        <w:t xml:space="preserve">were used </w:t>
      </w:r>
      <w:r>
        <w:t>for delineation of study areas</w:t>
      </w:r>
    </w:p>
    <w:p w14:paraId="0575CFFC" w14:textId="72B1CF87" w:rsidR="000339B5" w:rsidRDefault="00F93C17" w:rsidP="00E0558D">
      <w:pPr>
        <w:pStyle w:val="ListParagraph"/>
        <w:numPr>
          <w:ilvl w:val="0"/>
          <w:numId w:val="17"/>
        </w:numPr>
        <w:ind w:left="270" w:hanging="270"/>
      </w:pPr>
      <w:r>
        <w:t>In-situ data from the locally deployable autonomous IoT sensors.</w:t>
      </w:r>
    </w:p>
    <w:p w14:paraId="2A735871" w14:textId="77777777" w:rsidR="00CC1117" w:rsidRDefault="00CC1117" w:rsidP="00CC1117">
      <w:pPr>
        <w:pStyle w:val="ListParagraph"/>
        <w:ind w:left="270"/>
      </w:pPr>
    </w:p>
    <w:tbl>
      <w:tblPr>
        <w:tblpPr w:leftFromText="180" w:rightFromText="180" w:vertAnchor="text" w:horzAnchor="margin" w:tblpY="-54"/>
        <w:tblW w:w="10273" w:type="dxa"/>
        <w:tblCellMar>
          <w:left w:w="0" w:type="dxa"/>
          <w:right w:w="0" w:type="dxa"/>
        </w:tblCellMar>
        <w:tblLook w:val="0420" w:firstRow="1" w:lastRow="0" w:firstColumn="0" w:lastColumn="0" w:noHBand="0" w:noVBand="1"/>
      </w:tblPr>
      <w:tblGrid>
        <w:gridCol w:w="2268"/>
        <w:gridCol w:w="4297"/>
        <w:gridCol w:w="3708"/>
      </w:tblGrid>
      <w:tr w:rsidR="002E2EF6" w:rsidRPr="00CB284A" w14:paraId="7C7B00BD" w14:textId="77777777" w:rsidTr="002E2EF6">
        <w:trPr>
          <w:trHeight w:val="282"/>
        </w:trPr>
        <w:tc>
          <w:tcPr>
            <w:tcW w:w="2268"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5109B36D" w14:textId="77777777" w:rsidR="002E2EF6" w:rsidRPr="00CB284A" w:rsidRDefault="002E2EF6" w:rsidP="002E2EF6">
            <w:pPr>
              <w:rPr>
                <w:color w:val="FFFFFF" w:themeColor="background1"/>
                <w:lang w:bidi="he-IL"/>
              </w:rPr>
            </w:pPr>
            <w:r w:rsidRPr="00CB284A">
              <w:rPr>
                <w:color w:val="FFFFFF" w:themeColor="background1"/>
                <w:lang w:bidi="he-IL"/>
              </w:rPr>
              <w:t>Data Type</w:t>
            </w:r>
          </w:p>
        </w:tc>
        <w:tc>
          <w:tcPr>
            <w:tcW w:w="4297"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7C352B92" w14:textId="77777777" w:rsidR="002E2EF6" w:rsidRPr="00CB284A" w:rsidRDefault="002E2EF6" w:rsidP="002E2EF6">
            <w:pPr>
              <w:rPr>
                <w:color w:val="FFFFFF" w:themeColor="background1"/>
                <w:lang w:bidi="he-IL"/>
              </w:rPr>
            </w:pPr>
            <w:r w:rsidRPr="00CB284A">
              <w:rPr>
                <w:color w:val="FFFFFF" w:themeColor="background1"/>
                <w:lang w:bidi="he-IL"/>
              </w:rPr>
              <w:t xml:space="preserve">Source </w:t>
            </w:r>
          </w:p>
        </w:tc>
        <w:tc>
          <w:tcPr>
            <w:tcW w:w="3708"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1ED56B1D" w14:textId="77777777" w:rsidR="002E2EF6" w:rsidRPr="00CB284A" w:rsidRDefault="002E2EF6" w:rsidP="002E2EF6">
            <w:pPr>
              <w:rPr>
                <w:color w:val="FFFFFF" w:themeColor="background1"/>
                <w:lang w:bidi="he-IL"/>
              </w:rPr>
            </w:pPr>
            <w:r w:rsidRPr="00CB284A">
              <w:rPr>
                <w:color w:val="FFFFFF" w:themeColor="background1"/>
                <w:lang w:bidi="he-IL"/>
              </w:rPr>
              <w:t>Role/Use</w:t>
            </w:r>
          </w:p>
        </w:tc>
      </w:tr>
      <w:tr w:rsidR="002E2EF6" w:rsidRPr="00CB284A" w14:paraId="1CD71855" w14:textId="77777777" w:rsidTr="002E2EF6">
        <w:trPr>
          <w:trHeight w:val="452"/>
        </w:trPr>
        <w:tc>
          <w:tcPr>
            <w:tcW w:w="2268"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5D83E43" w14:textId="77777777" w:rsidR="002E2EF6" w:rsidRPr="00CB284A" w:rsidRDefault="002E2EF6" w:rsidP="002E2EF6">
            <w:pPr>
              <w:rPr>
                <w:lang w:bidi="he-IL"/>
              </w:rPr>
            </w:pPr>
            <w:r w:rsidRPr="00CB284A">
              <w:rPr>
                <w:lang w:bidi="he-IL"/>
              </w:rPr>
              <w:t>Landsat 8 OLI</w:t>
            </w:r>
          </w:p>
          <w:p w14:paraId="23D93D86" w14:textId="77777777" w:rsidR="002E2EF6" w:rsidRPr="00CB284A" w:rsidRDefault="002E2EF6" w:rsidP="002E2EF6">
            <w:pPr>
              <w:rPr>
                <w:lang w:bidi="he-IL"/>
              </w:rPr>
            </w:pPr>
            <w:r w:rsidRPr="00CB284A">
              <w:rPr>
                <w:lang w:bidi="he-IL"/>
              </w:rPr>
              <w:t>(30m, 16 days)</w:t>
            </w:r>
          </w:p>
        </w:tc>
        <w:tc>
          <w:tcPr>
            <w:tcW w:w="4297"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303CD51" w14:textId="77777777" w:rsidR="00FB3375" w:rsidRDefault="00FB3375" w:rsidP="002E2EF6">
            <w:pPr>
              <w:rPr>
                <w:lang w:bidi="he-IL"/>
              </w:rPr>
            </w:pPr>
            <w:r>
              <w:rPr>
                <w:lang w:bidi="he-IL"/>
              </w:rPr>
              <w:t>United States Geological Survey</w:t>
            </w:r>
          </w:p>
          <w:p w14:paraId="61505A27" w14:textId="7C59D3F1" w:rsidR="002E2EF6" w:rsidRPr="00CB284A" w:rsidRDefault="00FB3375" w:rsidP="002E2EF6">
            <w:pPr>
              <w:rPr>
                <w:lang w:bidi="he-IL"/>
              </w:rPr>
            </w:pPr>
            <w:r>
              <w:rPr>
                <w:lang w:bidi="he-IL"/>
              </w:rPr>
              <w:t xml:space="preserve">USGS </w:t>
            </w:r>
            <w:r w:rsidRPr="00CB284A">
              <w:rPr>
                <w:lang w:bidi="he-IL"/>
              </w:rPr>
              <w:t>(</w:t>
            </w:r>
            <w:r>
              <w:rPr>
                <w:lang w:bidi="he-IL"/>
              </w:rPr>
              <w:t xml:space="preserve">from </w:t>
            </w:r>
            <w:r w:rsidRPr="00CB284A">
              <w:rPr>
                <w:lang w:bidi="he-IL"/>
              </w:rPr>
              <w:t>2015-202</w:t>
            </w:r>
            <w:r>
              <w:rPr>
                <w:lang w:bidi="he-IL"/>
              </w:rPr>
              <w:t>1</w:t>
            </w:r>
            <w:r w:rsidRPr="00CB284A">
              <w:rPr>
                <w:lang w:bidi="he-IL"/>
              </w:rPr>
              <w:t>)</w:t>
            </w:r>
          </w:p>
        </w:tc>
        <w:tc>
          <w:tcPr>
            <w:tcW w:w="3708"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29F85A6" w14:textId="77777777" w:rsidR="002E2EF6" w:rsidRPr="00CB284A" w:rsidRDefault="002E2EF6" w:rsidP="002E2EF6">
            <w:pPr>
              <w:rPr>
                <w:lang w:bidi="he-IL"/>
              </w:rPr>
            </w:pPr>
            <w:r w:rsidRPr="00CB284A">
              <w:rPr>
                <w:lang w:bidi="he-IL"/>
              </w:rPr>
              <w:t>Spatiotemporal HAB Monitoring</w:t>
            </w:r>
          </w:p>
        </w:tc>
      </w:tr>
      <w:tr w:rsidR="002E2EF6" w:rsidRPr="00CB284A" w14:paraId="58CF467A" w14:textId="77777777" w:rsidTr="002E2EF6">
        <w:trPr>
          <w:trHeight w:val="452"/>
        </w:trPr>
        <w:tc>
          <w:tcPr>
            <w:tcW w:w="226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02CD455B" w14:textId="77777777" w:rsidR="002E2EF6" w:rsidRPr="00CB284A" w:rsidRDefault="002E2EF6" w:rsidP="002E2EF6">
            <w:pPr>
              <w:rPr>
                <w:lang w:bidi="he-IL"/>
              </w:rPr>
            </w:pPr>
            <w:r w:rsidRPr="00CB284A">
              <w:rPr>
                <w:lang w:bidi="he-IL"/>
              </w:rPr>
              <w:t>Landsat 8 TIR</w:t>
            </w:r>
          </w:p>
          <w:p w14:paraId="17EA6AAF" w14:textId="77777777" w:rsidR="002E2EF6" w:rsidRPr="00CB284A" w:rsidRDefault="002E2EF6" w:rsidP="002E2EF6">
            <w:pPr>
              <w:rPr>
                <w:lang w:bidi="he-IL"/>
              </w:rPr>
            </w:pPr>
            <w:r w:rsidRPr="00CB284A">
              <w:rPr>
                <w:lang w:bidi="he-IL"/>
              </w:rPr>
              <w:t>(100m, 16 days)</w:t>
            </w:r>
          </w:p>
        </w:tc>
        <w:tc>
          <w:tcPr>
            <w:tcW w:w="429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4E3C8150" w14:textId="77777777" w:rsidR="00FB3375" w:rsidRDefault="00FB3375" w:rsidP="00FB3375">
            <w:pPr>
              <w:rPr>
                <w:lang w:bidi="he-IL"/>
              </w:rPr>
            </w:pPr>
            <w:r>
              <w:rPr>
                <w:lang w:bidi="he-IL"/>
              </w:rPr>
              <w:t>United States Geological Survey</w:t>
            </w:r>
          </w:p>
          <w:p w14:paraId="2F1472DA" w14:textId="0239C37E" w:rsidR="002E2EF6" w:rsidRPr="00CB284A" w:rsidRDefault="00FB3375" w:rsidP="00FB3375">
            <w:pPr>
              <w:rPr>
                <w:lang w:bidi="he-IL"/>
              </w:rPr>
            </w:pPr>
            <w:r>
              <w:rPr>
                <w:lang w:bidi="he-IL"/>
              </w:rPr>
              <w:t xml:space="preserve">USGS </w:t>
            </w:r>
            <w:r w:rsidRPr="00CB284A">
              <w:rPr>
                <w:lang w:bidi="he-IL"/>
              </w:rPr>
              <w:t>(</w:t>
            </w:r>
            <w:r>
              <w:rPr>
                <w:lang w:bidi="he-IL"/>
              </w:rPr>
              <w:t xml:space="preserve">from </w:t>
            </w:r>
            <w:r w:rsidRPr="00CB284A">
              <w:rPr>
                <w:lang w:bidi="he-IL"/>
              </w:rPr>
              <w:t>2015-202</w:t>
            </w:r>
            <w:r>
              <w:rPr>
                <w:lang w:bidi="he-IL"/>
              </w:rPr>
              <w:t>1</w:t>
            </w:r>
            <w:r w:rsidRPr="00CB284A">
              <w:rPr>
                <w:lang w:bidi="he-IL"/>
              </w:rPr>
              <w:t>)</w:t>
            </w:r>
          </w:p>
        </w:tc>
        <w:tc>
          <w:tcPr>
            <w:tcW w:w="370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E86EA17" w14:textId="77777777" w:rsidR="002E2EF6" w:rsidRPr="00CB284A" w:rsidRDefault="002E2EF6" w:rsidP="002E2EF6">
            <w:pPr>
              <w:rPr>
                <w:lang w:bidi="he-IL"/>
              </w:rPr>
            </w:pPr>
            <w:r w:rsidRPr="00CB284A">
              <w:rPr>
                <w:lang w:bidi="he-IL"/>
              </w:rPr>
              <w:t xml:space="preserve">Lake Surface </w:t>
            </w:r>
            <w:r>
              <w:rPr>
                <w:lang w:bidi="he-IL"/>
              </w:rPr>
              <w:t>Air</w:t>
            </w:r>
            <w:r w:rsidRPr="00CB284A">
              <w:rPr>
                <w:lang w:bidi="he-IL"/>
              </w:rPr>
              <w:t xml:space="preserve"> Temperature Monitoring (LS</w:t>
            </w:r>
            <w:r>
              <w:rPr>
                <w:lang w:bidi="he-IL"/>
              </w:rPr>
              <w:t>A</w:t>
            </w:r>
            <w:r w:rsidRPr="00CB284A">
              <w:rPr>
                <w:lang w:bidi="he-IL"/>
              </w:rPr>
              <w:t>T)</w:t>
            </w:r>
          </w:p>
        </w:tc>
      </w:tr>
      <w:tr w:rsidR="002E2EF6" w:rsidRPr="00CB284A" w14:paraId="098B25EF" w14:textId="77777777" w:rsidTr="002E2EF6">
        <w:trPr>
          <w:trHeight w:val="452"/>
        </w:trPr>
        <w:tc>
          <w:tcPr>
            <w:tcW w:w="226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22CF9329" w14:textId="77777777" w:rsidR="002E2EF6" w:rsidRPr="00CB284A" w:rsidRDefault="002E2EF6" w:rsidP="002E2EF6">
            <w:pPr>
              <w:rPr>
                <w:lang w:bidi="he-IL"/>
              </w:rPr>
            </w:pPr>
            <w:r w:rsidRPr="00CB284A">
              <w:rPr>
                <w:lang w:bidi="he-IL"/>
              </w:rPr>
              <w:t>Meteorological Data</w:t>
            </w:r>
          </w:p>
        </w:tc>
        <w:tc>
          <w:tcPr>
            <w:tcW w:w="429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04D4166" w14:textId="77777777" w:rsidR="002E2EF6" w:rsidRPr="00CB284A" w:rsidRDefault="002E2EF6" w:rsidP="002E2EF6">
            <w:pPr>
              <w:rPr>
                <w:lang w:bidi="he-IL"/>
              </w:rPr>
            </w:pPr>
            <w:r w:rsidRPr="00CB284A">
              <w:rPr>
                <w:lang w:bidi="he-IL"/>
              </w:rPr>
              <w:t>Kenya Marine &amp; Fisheries Research Institute-KMFRI (2015-202</w:t>
            </w:r>
            <w:r>
              <w:rPr>
                <w:lang w:bidi="he-IL"/>
              </w:rPr>
              <w:t>1</w:t>
            </w:r>
            <w:r w:rsidRPr="00CB284A">
              <w:rPr>
                <w:lang w:bidi="he-IL"/>
              </w:rPr>
              <w:t>)</w:t>
            </w:r>
          </w:p>
        </w:tc>
        <w:tc>
          <w:tcPr>
            <w:tcW w:w="370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ED28DB0" w14:textId="77777777" w:rsidR="002E2EF6" w:rsidRPr="00CB284A" w:rsidRDefault="002E2EF6" w:rsidP="002E2EF6">
            <w:pPr>
              <w:rPr>
                <w:lang w:bidi="he-IL"/>
              </w:rPr>
            </w:pPr>
            <w:r w:rsidRPr="00CB284A">
              <w:rPr>
                <w:lang w:bidi="he-IL"/>
              </w:rPr>
              <w:t> </w:t>
            </w:r>
          </w:p>
          <w:p w14:paraId="6E929C82" w14:textId="77777777" w:rsidR="002E2EF6" w:rsidRPr="00CB284A" w:rsidRDefault="002E2EF6" w:rsidP="002E2EF6">
            <w:pPr>
              <w:rPr>
                <w:lang w:bidi="he-IL"/>
              </w:rPr>
            </w:pPr>
            <w:r w:rsidRPr="00CB284A">
              <w:rPr>
                <w:lang w:bidi="he-IL"/>
              </w:rPr>
              <w:t>Water Quality assessment</w:t>
            </w:r>
          </w:p>
        </w:tc>
      </w:tr>
      <w:tr w:rsidR="002E2EF6" w:rsidRPr="00CB284A" w14:paraId="5B483E53" w14:textId="77777777" w:rsidTr="002E2EF6">
        <w:trPr>
          <w:trHeight w:val="324"/>
        </w:trPr>
        <w:tc>
          <w:tcPr>
            <w:tcW w:w="226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A3AFB4B" w14:textId="77777777" w:rsidR="002E2EF6" w:rsidRPr="00CB284A" w:rsidRDefault="002E2EF6" w:rsidP="002E2EF6">
            <w:pPr>
              <w:rPr>
                <w:lang w:bidi="he-IL"/>
              </w:rPr>
            </w:pPr>
            <w:r w:rsidRPr="00CB284A">
              <w:rPr>
                <w:lang w:bidi="he-IL"/>
              </w:rPr>
              <w:t xml:space="preserve">Shapefiles </w:t>
            </w:r>
          </w:p>
        </w:tc>
        <w:tc>
          <w:tcPr>
            <w:tcW w:w="429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03C7524D" w14:textId="77777777" w:rsidR="002E2EF6" w:rsidRPr="00CB284A" w:rsidRDefault="002E2EF6" w:rsidP="002E2EF6">
            <w:pPr>
              <w:rPr>
                <w:lang w:bidi="he-IL"/>
              </w:rPr>
            </w:pPr>
            <w:r w:rsidRPr="00CB284A">
              <w:rPr>
                <w:lang w:bidi="he-IL"/>
              </w:rPr>
              <w:t>Geodatabase of Global Administrative areas- GADM</w:t>
            </w:r>
          </w:p>
        </w:tc>
        <w:tc>
          <w:tcPr>
            <w:tcW w:w="370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0AD1696" w14:textId="77777777" w:rsidR="002E2EF6" w:rsidRPr="00CB284A" w:rsidRDefault="002E2EF6" w:rsidP="002E2EF6">
            <w:pPr>
              <w:rPr>
                <w:lang w:bidi="he-IL"/>
              </w:rPr>
            </w:pPr>
            <w:r w:rsidRPr="00CB284A">
              <w:rPr>
                <w:lang w:bidi="he-IL"/>
              </w:rPr>
              <w:t> Delineate the Study area</w:t>
            </w:r>
          </w:p>
        </w:tc>
      </w:tr>
      <w:tr w:rsidR="002E2EF6" w:rsidRPr="00CB284A" w14:paraId="42E4D963" w14:textId="77777777" w:rsidTr="002E2EF6">
        <w:trPr>
          <w:trHeight w:val="392"/>
        </w:trPr>
        <w:tc>
          <w:tcPr>
            <w:tcW w:w="226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D8BDB14" w14:textId="77777777" w:rsidR="002E2EF6" w:rsidRPr="00CB284A" w:rsidRDefault="002E2EF6" w:rsidP="002E2EF6">
            <w:pPr>
              <w:rPr>
                <w:lang w:bidi="he-IL"/>
              </w:rPr>
            </w:pPr>
            <w:r w:rsidRPr="00CB284A">
              <w:rPr>
                <w:lang w:bidi="he-IL"/>
              </w:rPr>
              <w:t>In-Situ Data</w:t>
            </w:r>
          </w:p>
        </w:tc>
        <w:tc>
          <w:tcPr>
            <w:tcW w:w="429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96081CD" w14:textId="77777777" w:rsidR="002E2EF6" w:rsidRPr="00CB284A" w:rsidRDefault="002E2EF6" w:rsidP="002E2EF6">
            <w:pPr>
              <w:rPr>
                <w:lang w:bidi="he-IL"/>
              </w:rPr>
            </w:pPr>
            <w:r w:rsidRPr="00CB284A">
              <w:rPr>
                <w:lang w:bidi="he-IL"/>
              </w:rPr>
              <w:t>In-situ Sensors 2021 Onwards</w:t>
            </w:r>
          </w:p>
        </w:tc>
        <w:tc>
          <w:tcPr>
            <w:tcW w:w="370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609946" w14:textId="77777777" w:rsidR="002E2EF6" w:rsidRPr="00CB284A" w:rsidRDefault="002E2EF6" w:rsidP="002E2EF6">
            <w:pPr>
              <w:rPr>
                <w:lang w:bidi="he-IL"/>
              </w:rPr>
            </w:pPr>
            <w:r w:rsidRPr="00CB284A">
              <w:rPr>
                <w:lang w:bidi="he-IL"/>
              </w:rPr>
              <w:t>Continued In-Situ Algal Monitoring</w:t>
            </w:r>
          </w:p>
        </w:tc>
      </w:tr>
    </w:tbl>
    <w:p w14:paraId="38FCD41D" w14:textId="77777777" w:rsidR="002E2EF6" w:rsidRDefault="002E2EF6" w:rsidP="00CC1117">
      <w:pPr>
        <w:ind w:left="360"/>
        <w:rPr>
          <w:i/>
          <w:iCs/>
          <w:lang w:val="en-GB" w:bidi="he-IL"/>
        </w:rPr>
      </w:pPr>
    </w:p>
    <w:p w14:paraId="46631A9B" w14:textId="0D98C651" w:rsidR="00CC1117" w:rsidRPr="00CC1117" w:rsidRDefault="00CC1117" w:rsidP="002E2EF6">
      <w:pPr>
        <w:ind w:left="360"/>
        <w:jc w:val="center"/>
        <w:rPr>
          <w:i/>
          <w:iCs/>
          <w:lang w:val="en-GB" w:bidi="he-IL"/>
        </w:rPr>
      </w:pPr>
      <w:r w:rsidRPr="00CC1117">
        <w:rPr>
          <w:i/>
          <w:iCs/>
          <w:lang w:val="en-GB" w:bidi="he-IL"/>
        </w:rPr>
        <w:t>Table 1: Data Sources and their roles</w:t>
      </w:r>
    </w:p>
    <w:tbl>
      <w:tblPr>
        <w:tblpPr w:leftFromText="180" w:rightFromText="180" w:vertAnchor="text" w:horzAnchor="margin" w:tblpY="106"/>
        <w:tblW w:w="10190" w:type="dxa"/>
        <w:shd w:val="clear" w:color="auto" w:fill="E2EFD9" w:themeFill="accent6" w:themeFillTint="33"/>
        <w:tblCellMar>
          <w:left w:w="0" w:type="dxa"/>
          <w:right w:w="0" w:type="dxa"/>
        </w:tblCellMar>
        <w:tblLook w:val="0420" w:firstRow="1" w:lastRow="0" w:firstColumn="0" w:lastColumn="0" w:noHBand="0" w:noVBand="1"/>
      </w:tblPr>
      <w:tblGrid>
        <w:gridCol w:w="2262"/>
        <w:gridCol w:w="4717"/>
        <w:gridCol w:w="3211"/>
      </w:tblGrid>
      <w:tr w:rsidR="00194C6D" w:rsidRPr="00CB284A" w14:paraId="7C4BCD8D" w14:textId="77777777" w:rsidTr="00194C6D">
        <w:trPr>
          <w:trHeight w:val="197"/>
        </w:trPr>
        <w:tc>
          <w:tcPr>
            <w:tcW w:w="2262"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23285DFC" w14:textId="77777777" w:rsidR="00194C6D" w:rsidRPr="00CB284A" w:rsidRDefault="00194C6D" w:rsidP="00194C6D">
            <w:pPr>
              <w:rPr>
                <w:lang w:bidi="he-IL"/>
              </w:rPr>
            </w:pPr>
            <w:r w:rsidRPr="00CB284A">
              <w:rPr>
                <w:b/>
                <w:bCs/>
                <w:lang w:bidi="he-IL"/>
              </w:rPr>
              <w:lastRenderedPageBreak/>
              <w:t>Tool/Material</w:t>
            </w:r>
          </w:p>
        </w:tc>
        <w:tc>
          <w:tcPr>
            <w:tcW w:w="4717"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5EAA3EAC" w14:textId="77777777" w:rsidR="00194C6D" w:rsidRPr="00CB284A" w:rsidRDefault="00194C6D" w:rsidP="00194C6D">
            <w:pPr>
              <w:rPr>
                <w:lang w:bidi="he-IL"/>
              </w:rPr>
            </w:pPr>
            <w:r w:rsidRPr="00CB284A">
              <w:rPr>
                <w:b/>
                <w:bCs/>
                <w:lang w:bidi="he-IL"/>
              </w:rPr>
              <w:t>Role</w:t>
            </w:r>
          </w:p>
        </w:tc>
        <w:tc>
          <w:tcPr>
            <w:tcW w:w="3211"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44333A2E" w14:textId="77777777" w:rsidR="00194C6D" w:rsidRPr="00CB284A" w:rsidRDefault="00194C6D" w:rsidP="00194C6D">
            <w:pPr>
              <w:rPr>
                <w:lang w:bidi="he-IL"/>
              </w:rPr>
            </w:pPr>
            <w:r w:rsidRPr="00CB284A">
              <w:rPr>
                <w:b/>
                <w:bCs/>
                <w:lang w:bidi="he-IL"/>
              </w:rPr>
              <w:t>Availability</w:t>
            </w:r>
          </w:p>
        </w:tc>
      </w:tr>
      <w:tr w:rsidR="00194C6D" w:rsidRPr="00CB284A" w14:paraId="7EAD90D3" w14:textId="77777777" w:rsidTr="00194C6D">
        <w:trPr>
          <w:trHeight w:val="336"/>
        </w:trPr>
        <w:tc>
          <w:tcPr>
            <w:tcW w:w="2262"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03198812" w14:textId="77777777" w:rsidR="00194C6D" w:rsidRPr="00FB3375" w:rsidRDefault="00194C6D" w:rsidP="00194C6D">
            <w:pPr>
              <w:rPr>
                <w:lang w:bidi="he-IL"/>
              </w:rPr>
            </w:pPr>
            <w:r w:rsidRPr="00FB3375">
              <w:rPr>
                <w:lang w:bidi="he-IL"/>
              </w:rPr>
              <w:t>Google Earth Engine (GEE)</w:t>
            </w:r>
          </w:p>
        </w:tc>
        <w:tc>
          <w:tcPr>
            <w:tcW w:w="4717"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0585D91C" w14:textId="77777777" w:rsidR="00194C6D" w:rsidRPr="00FB3375" w:rsidRDefault="00194C6D" w:rsidP="00194C6D">
            <w:pPr>
              <w:rPr>
                <w:lang w:bidi="he-IL"/>
              </w:rPr>
            </w:pPr>
            <w:r w:rsidRPr="00FB3375">
              <w:rPr>
                <w:lang w:bidi="he-IL"/>
              </w:rPr>
              <w:t>Download and Processing</w:t>
            </w:r>
          </w:p>
        </w:tc>
        <w:tc>
          <w:tcPr>
            <w:tcW w:w="3211"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AE6ADFC" w14:textId="77777777" w:rsidR="00194C6D" w:rsidRPr="00FB3375" w:rsidRDefault="00194C6D" w:rsidP="00194C6D">
            <w:pPr>
              <w:rPr>
                <w:lang w:bidi="he-IL"/>
              </w:rPr>
            </w:pPr>
            <w:r w:rsidRPr="00FB3375">
              <w:rPr>
                <w:lang w:bidi="he-IL"/>
              </w:rPr>
              <w:t>Freely Available</w:t>
            </w:r>
          </w:p>
        </w:tc>
      </w:tr>
      <w:tr w:rsidR="00194C6D" w:rsidRPr="00CB284A" w14:paraId="630B1513" w14:textId="77777777" w:rsidTr="00194C6D">
        <w:trPr>
          <w:trHeight w:val="197"/>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399DC1F" w14:textId="7E8C461F" w:rsidR="00194C6D" w:rsidRPr="00FB3375" w:rsidRDefault="00194C6D" w:rsidP="00194C6D">
            <w:pPr>
              <w:rPr>
                <w:lang w:bidi="he-IL"/>
              </w:rPr>
            </w:pPr>
            <w:r w:rsidRPr="00FB3375">
              <w:rPr>
                <w:lang w:bidi="he-IL"/>
              </w:rPr>
              <w:t>QGIS, R</w:t>
            </w:r>
            <w:r w:rsidR="00726C90">
              <w:rPr>
                <w:lang w:bidi="he-IL"/>
              </w:rPr>
              <w:t>, Python</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209E79A4" w14:textId="77777777" w:rsidR="00194C6D" w:rsidRPr="00FB3375" w:rsidRDefault="00194C6D" w:rsidP="00194C6D">
            <w:pPr>
              <w:rPr>
                <w:lang w:bidi="he-IL"/>
              </w:rPr>
            </w:pPr>
            <w:r w:rsidRPr="00FB3375">
              <w:rPr>
                <w:lang w:bidi="he-IL"/>
              </w:rPr>
              <w:t>Further Analysis &amp; Maps</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AAD3D06" w14:textId="77777777" w:rsidR="00194C6D" w:rsidRPr="00FB3375" w:rsidRDefault="00194C6D" w:rsidP="00194C6D">
            <w:pPr>
              <w:rPr>
                <w:lang w:bidi="he-IL"/>
              </w:rPr>
            </w:pPr>
            <w:r w:rsidRPr="00FB3375">
              <w:rPr>
                <w:lang w:bidi="he-IL"/>
              </w:rPr>
              <w:t>Free</w:t>
            </w:r>
          </w:p>
        </w:tc>
      </w:tr>
      <w:tr w:rsidR="00194C6D" w:rsidRPr="00CB284A" w14:paraId="37D88BF4" w14:textId="77777777" w:rsidTr="00194C6D">
        <w:trPr>
          <w:trHeight w:val="353"/>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3B346A85" w14:textId="77777777" w:rsidR="00194C6D" w:rsidRPr="00FB3375" w:rsidRDefault="00194C6D" w:rsidP="00194C6D">
            <w:pPr>
              <w:rPr>
                <w:lang w:bidi="he-IL"/>
              </w:rPr>
            </w:pPr>
            <w:r w:rsidRPr="00FB3375">
              <w:rPr>
                <w:lang w:bidi="he-IL"/>
              </w:rPr>
              <w:t>Microcontroller &amp; Sensors</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4E74A61" w14:textId="77777777" w:rsidR="00194C6D" w:rsidRPr="00FB3375" w:rsidRDefault="00194C6D" w:rsidP="00194C6D">
            <w:pPr>
              <w:rPr>
                <w:lang w:bidi="he-IL"/>
              </w:rPr>
            </w:pPr>
            <w:r w:rsidRPr="00FB3375">
              <w:rPr>
                <w:lang w:bidi="he-IL"/>
              </w:rPr>
              <w:t>In-Situ data Monitoring</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181D51D1" w14:textId="77777777" w:rsidR="00194C6D" w:rsidRPr="00FB3375" w:rsidRDefault="00194C6D" w:rsidP="00194C6D">
            <w:pPr>
              <w:rPr>
                <w:lang w:bidi="he-IL"/>
              </w:rPr>
            </w:pPr>
            <w:r w:rsidRPr="00FB3375">
              <w:rPr>
                <w:lang w:bidi="he-IL"/>
              </w:rPr>
              <w:t>Local Purchase</w:t>
            </w:r>
          </w:p>
        </w:tc>
      </w:tr>
    </w:tbl>
    <w:p w14:paraId="43E4F1A3" w14:textId="4BA67CAE" w:rsidR="00CB284A" w:rsidRDefault="009B0256" w:rsidP="009B0256">
      <w:pPr>
        <w:jc w:val="center"/>
        <w:rPr>
          <w:lang w:val="en-GB" w:bidi="he-IL"/>
        </w:rPr>
      </w:pPr>
      <w:r w:rsidRPr="00FB45FC">
        <w:rPr>
          <w:i/>
          <w:iCs/>
          <w:lang w:val="en-GB" w:bidi="he-IL"/>
        </w:rPr>
        <w:t>Table 2: Tools and Materials used in the study</w:t>
      </w:r>
    </w:p>
    <w:p w14:paraId="33FD460C" w14:textId="77777777" w:rsidR="00990E96" w:rsidRPr="00CB284A" w:rsidRDefault="00990E96" w:rsidP="00C95D45">
      <w:pPr>
        <w:rPr>
          <w:lang w:val="en-GB" w:bidi="he-IL"/>
        </w:rPr>
      </w:pPr>
    </w:p>
    <w:p w14:paraId="5BAB751E" w14:textId="6CB3BC1E" w:rsidR="00FA2D0C" w:rsidRDefault="00FA2D0C" w:rsidP="00DC50BE">
      <w:pPr>
        <w:pStyle w:val="Heading2"/>
        <w:rPr>
          <w:lang w:val="en-GB" w:bidi="he-IL"/>
        </w:rPr>
      </w:pPr>
    </w:p>
    <w:p w14:paraId="4644C555" w14:textId="57532039" w:rsidR="00FA2D0C" w:rsidRDefault="00FA2D0C" w:rsidP="00FA2D0C">
      <w:pPr>
        <w:rPr>
          <w:lang w:val="en-GB" w:bidi="he-IL"/>
        </w:rPr>
      </w:pPr>
    </w:p>
    <w:p w14:paraId="2B081C73" w14:textId="71383746" w:rsidR="00FA2D0C" w:rsidRDefault="00FA2D0C" w:rsidP="00FA2D0C">
      <w:pPr>
        <w:rPr>
          <w:lang w:val="en-GB" w:bidi="he-IL"/>
        </w:rPr>
      </w:pPr>
    </w:p>
    <w:p w14:paraId="14AD6DEC" w14:textId="5C5EA304" w:rsidR="00FA2D0C" w:rsidRDefault="00FA2D0C" w:rsidP="00FA2D0C">
      <w:pPr>
        <w:rPr>
          <w:lang w:val="en-GB" w:bidi="he-IL"/>
        </w:rPr>
      </w:pPr>
    </w:p>
    <w:p w14:paraId="35A0B7B5" w14:textId="71B459C4" w:rsidR="00FA2D0C" w:rsidRDefault="00FA2D0C" w:rsidP="00FA2D0C">
      <w:pPr>
        <w:rPr>
          <w:lang w:val="en-GB" w:bidi="he-IL"/>
        </w:rPr>
      </w:pPr>
    </w:p>
    <w:p w14:paraId="2EE4AB31" w14:textId="15883B5D" w:rsidR="00FA2D0C" w:rsidRDefault="00FA2D0C" w:rsidP="00FA2D0C">
      <w:pPr>
        <w:rPr>
          <w:lang w:val="en-GB" w:bidi="he-IL"/>
        </w:rPr>
      </w:pPr>
    </w:p>
    <w:p w14:paraId="265A19FB" w14:textId="77777777" w:rsidR="00FA2D0C" w:rsidRPr="00FA2D0C" w:rsidRDefault="00FA2D0C" w:rsidP="00FA2D0C">
      <w:pPr>
        <w:rPr>
          <w:lang w:val="en-GB" w:bidi="he-IL"/>
        </w:rPr>
      </w:pPr>
    </w:p>
    <w:p w14:paraId="0C2000AC" w14:textId="77777777" w:rsidR="00FA2D0C" w:rsidRDefault="00FA2D0C" w:rsidP="00DC50BE">
      <w:pPr>
        <w:pStyle w:val="Heading2"/>
        <w:rPr>
          <w:lang w:val="en-GB" w:bidi="he-IL"/>
        </w:rPr>
      </w:pPr>
    </w:p>
    <w:p w14:paraId="5494D4C7" w14:textId="16750A29" w:rsidR="00FA2D0C" w:rsidRDefault="00FA2D0C" w:rsidP="00DC50BE">
      <w:pPr>
        <w:pStyle w:val="Heading2"/>
        <w:rPr>
          <w:lang w:val="en-GB" w:bidi="he-IL"/>
        </w:rPr>
      </w:pPr>
    </w:p>
    <w:p w14:paraId="23138B88" w14:textId="77777777" w:rsidR="00990E96" w:rsidRPr="00990E96" w:rsidRDefault="00990E96" w:rsidP="00990E96">
      <w:pPr>
        <w:rPr>
          <w:lang w:val="en-GB" w:bidi="he-IL"/>
        </w:rPr>
      </w:pPr>
    </w:p>
    <w:p w14:paraId="6A3473A0" w14:textId="7944BC74" w:rsidR="00FA2D0C" w:rsidRDefault="00FA2D0C" w:rsidP="00FA2D0C">
      <w:pPr>
        <w:rPr>
          <w:lang w:val="en-GB" w:bidi="he-IL"/>
        </w:rPr>
      </w:pPr>
    </w:p>
    <w:p w14:paraId="5CFEAD98" w14:textId="31567903" w:rsidR="00FA2D0C" w:rsidRDefault="00FA2D0C" w:rsidP="00FA2D0C">
      <w:pPr>
        <w:rPr>
          <w:lang w:val="en-GB" w:bidi="he-IL"/>
        </w:rPr>
      </w:pPr>
    </w:p>
    <w:p w14:paraId="5D6D24EE" w14:textId="523ED0A9" w:rsidR="00FA2D0C" w:rsidRDefault="00FA2D0C" w:rsidP="00FA2D0C">
      <w:pPr>
        <w:rPr>
          <w:lang w:val="en-GB" w:bidi="he-IL"/>
        </w:rPr>
      </w:pPr>
    </w:p>
    <w:p w14:paraId="4ED7D762" w14:textId="77777777" w:rsidR="00B52CDB" w:rsidRPr="00FA2D0C" w:rsidRDefault="00B52CDB" w:rsidP="00FA2D0C">
      <w:pPr>
        <w:rPr>
          <w:lang w:val="en-GB" w:bidi="he-IL"/>
        </w:rPr>
      </w:pPr>
    </w:p>
    <w:bookmarkStart w:id="27" w:name="_Toc78718119"/>
    <w:p w14:paraId="029E4C24" w14:textId="5EA00BA8" w:rsidR="00CD34CB" w:rsidRPr="008C4A3C" w:rsidRDefault="002B723A" w:rsidP="00DC50BE">
      <w:pPr>
        <w:pStyle w:val="Heading2"/>
        <w:numPr>
          <w:ilvl w:val="1"/>
          <w:numId w:val="15"/>
        </w:numPr>
        <w:rPr>
          <w:lang w:val="en-GB" w:bidi="he-IL"/>
        </w:rPr>
      </w:pPr>
      <w:sdt>
        <w:sdtPr>
          <w:rPr>
            <w:lang w:val="en-GB" w:bidi="he-IL"/>
          </w:rPr>
          <w:id w:val="2029136702"/>
          <w:placeholder>
            <w:docPart w:val="23B7249CF7774CAFBAD35AB9C4B120FB"/>
          </w:placeholder>
        </w:sdtPr>
        <w:sdtEndPr/>
        <w:sdtContent>
          <w:r w:rsidR="008F5E52" w:rsidRPr="008C4A3C">
            <w:rPr>
              <w:lang w:val="en-GB" w:bidi="he-IL"/>
            </w:rPr>
            <w:t>Methodology</w:t>
          </w:r>
        </w:sdtContent>
      </w:sdt>
      <w:bookmarkEnd w:id="27"/>
    </w:p>
    <w:p w14:paraId="6D063C79" w14:textId="39EBC062" w:rsidR="00852C2C" w:rsidRDefault="00343E37" w:rsidP="00343E37">
      <w:pPr>
        <w:rPr>
          <w:b/>
          <w:bCs/>
          <w:color w:val="000000" w:themeColor="text1"/>
          <w:sz w:val="24"/>
          <w:szCs w:val="24"/>
          <w:lang w:val="en-GB" w:bidi="he-IL"/>
        </w:rPr>
      </w:pPr>
      <w:r w:rsidRPr="008C4A3C">
        <w:rPr>
          <w:b/>
          <w:bCs/>
          <w:color w:val="000000" w:themeColor="text1"/>
          <w:sz w:val="24"/>
          <w:szCs w:val="24"/>
          <w:lang w:val="en-GB" w:bidi="he-IL"/>
        </w:rPr>
        <w:t xml:space="preserve">3.3.1 </w:t>
      </w:r>
      <w:r w:rsidR="00852C2C">
        <w:rPr>
          <w:b/>
          <w:bCs/>
          <w:color w:val="000000" w:themeColor="text1"/>
          <w:sz w:val="24"/>
          <w:szCs w:val="24"/>
          <w:lang w:val="en-GB" w:bidi="he-IL"/>
        </w:rPr>
        <w:t xml:space="preserve">Chl-a </w:t>
      </w:r>
      <w:r w:rsidR="00524A1B">
        <w:rPr>
          <w:b/>
          <w:bCs/>
          <w:color w:val="000000" w:themeColor="text1"/>
          <w:sz w:val="24"/>
          <w:szCs w:val="24"/>
          <w:lang w:val="en-GB" w:bidi="he-IL"/>
        </w:rPr>
        <w:t xml:space="preserve">Estimation </w:t>
      </w:r>
      <w:r w:rsidR="00852C2C">
        <w:rPr>
          <w:b/>
          <w:bCs/>
          <w:color w:val="000000" w:themeColor="text1"/>
          <w:sz w:val="24"/>
          <w:szCs w:val="24"/>
          <w:lang w:val="en-GB" w:bidi="he-IL"/>
        </w:rPr>
        <w:t>from Landsat 8 OLI</w:t>
      </w:r>
    </w:p>
    <w:p w14:paraId="50E31659" w14:textId="1DFB349F" w:rsidR="00343E37" w:rsidRPr="008C4A3C" w:rsidRDefault="00852C2C" w:rsidP="00343E37">
      <w:pPr>
        <w:rPr>
          <w:b/>
          <w:bCs/>
          <w:color w:val="000000" w:themeColor="text1"/>
          <w:sz w:val="24"/>
          <w:szCs w:val="24"/>
          <w:lang w:val="en-GB" w:bidi="he-IL"/>
        </w:rPr>
      </w:pPr>
      <w:r>
        <w:rPr>
          <w:b/>
          <w:bCs/>
          <w:color w:val="000000" w:themeColor="text1"/>
          <w:sz w:val="24"/>
          <w:szCs w:val="24"/>
          <w:lang w:val="en-GB" w:bidi="he-IL"/>
        </w:rPr>
        <w:t xml:space="preserve">3.3.1.1 </w:t>
      </w:r>
      <w:r w:rsidR="001E3041" w:rsidRPr="008C4A3C">
        <w:rPr>
          <w:b/>
          <w:bCs/>
          <w:color w:val="000000" w:themeColor="text1"/>
          <w:sz w:val="24"/>
          <w:szCs w:val="24"/>
          <w:lang w:val="en-GB" w:bidi="he-IL"/>
        </w:rPr>
        <w:t>Relevance of</w:t>
      </w:r>
      <w:r w:rsidR="00343E37" w:rsidRPr="008C4A3C">
        <w:rPr>
          <w:b/>
          <w:bCs/>
          <w:color w:val="000000" w:themeColor="text1"/>
          <w:sz w:val="24"/>
          <w:szCs w:val="24"/>
          <w:lang w:val="en-GB" w:bidi="he-IL"/>
        </w:rPr>
        <w:t xml:space="preserve"> Landsat-8 </w:t>
      </w:r>
      <w:r w:rsidR="00ED4DD0" w:rsidRPr="008C4A3C">
        <w:rPr>
          <w:b/>
          <w:bCs/>
          <w:color w:val="000000" w:themeColor="text1"/>
          <w:sz w:val="24"/>
          <w:szCs w:val="24"/>
          <w:lang w:val="en-GB" w:bidi="he-IL"/>
        </w:rPr>
        <w:t>in</w:t>
      </w:r>
      <w:r w:rsidR="001E3041" w:rsidRPr="008C4A3C">
        <w:rPr>
          <w:b/>
          <w:bCs/>
          <w:color w:val="000000" w:themeColor="text1"/>
          <w:sz w:val="24"/>
          <w:szCs w:val="24"/>
          <w:lang w:val="en-GB" w:bidi="he-IL"/>
        </w:rPr>
        <w:t xml:space="preserve"> C</w:t>
      </w:r>
      <w:r w:rsidR="00155472">
        <w:rPr>
          <w:b/>
          <w:bCs/>
          <w:color w:val="000000" w:themeColor="text1"/>
          <w:sz w:val="24"/>
          <w:szCs w:val="24"/>
          <w:lang w:val="en-GB" w:bidi="he-IL"/>
        </w:rPr>
        <w:t>h</w:t>
      </w:r>
      <w:r w:rsidR="001E3041" w:rsidRPr="008C4A3C">
        <w:rPr>
          <w:b/>
          <w:bCs/>
          <w:color w:val="000000" w:themeColor="text1"/>
          <w:sz w:val="24"/>
          <w:szCs w:val="24"/>
          <w:lang w:val="en-GB" w:bidi="he-IL"/>
        </w:rPr>
        <w:t>l-a estimation</w:t>
      </w:r>
    </w:p>
    <w:p w14:paraId="760A60EB" w14:textId="483F2EA4" w:rsidR="00E56CAC" w:rsidRPr="008C4A3C" w:rsidRDefault="00E56CAC" w:rsidP="00E56CAC">
      <w:pPr>
        <w:rPr>
          <w:color w:val="000000" w:themeColor="text1"/>
        </w:rPr>
      </w:pPr>
      <w:r w:rsidRPr="008C4A3C">
        <w:rPr>
          <w:color w:val="000000" w:themeColor="text1"/>
        </w:rPr>
        <w:t xml:space="preserve">The L8 satellite supplies multispectral images comprising of 11 </w:t>
      </w:r>
      <w:r w:rsidR="00B4413D" w:rsidRPr="008C4A3C">
        <w:rPr>
          <w:color w:val="000000" w:themeColor="text1"/>
        </w:rPr>
        <w:t xml:space="preserve">spectral </w:t>
      </w:r>
      <w:r w:rsidRPr="008C4A3C">
        <w:rPr>
          <w:color w:val="000000" w:themeColor="text1"/>
        </w:rPr>
        <w:t>bands</w:t>
      </w:r>
      <w:r w:rsidR="0026098B" w:rsidRPr="008C4A3C">
        <w:rPr>
          <w:color w:val="000000" w:themeColor="text1"/>
        </w:rPr>
        <w:t xml:space="preserve">, 9 in the </w:t>
      </w:r>
      <w:r w:rsidR="00647B16">
        <w:rPr>
          <w:color w:val="000000" w:themeColor="text1"/>
        </w:rPr>
        <w:t>o</w:t>
      </w:r>
      <w:r w:rsidR="0026098B" w:rsidRPr="008C4A3C">
        <w:rPr>
          <w:color w:val="000000" w:themeColor="text1"/>
        </w:rPr>
        <w:t xml:space="preserve">ptical imaging region and 2 in the </w:t>
      </w:r>
      <w:r w:rsidR="00647B16">
        <w:rPr>
          <w:color w:val="000000" w:themeColor="text1"/>
        </w:rPr>
        <w:t>t</w:t>
      </w:r>
      <w:r w:rsidR="0026098B" w:rsidRPr="008C4A3C">
        <w:rPr>
          <w:color w:val="000000" w:themeColor="text1"/>
        </w:rPr>
        <w:t>hermal region</w:t>
      </w:r>
      <w:r w:rsidR="00805D2C">
        <w:rPr>
          <w:color w:val="000000" w:themeColor="text1"/>
        </w:rPr>
        <w:t xml:space="preserve"> (USGS)</w:t>
      </w:r>
      <w:r w:rsidR="00B4413D" w:rsidRPr="008C4A3C">
        <w:rPr>
          <w:color w:val="000000" w:themeColor="text1"/>
        </w:rPr>
        <w:t xml:space="preserve">. Chl-a is known to have </w:t>
      </w:r>
      <w:r w:rsidR="00A20437">
        <w:rPr>
          <w:color w:val="000000" w:themeColor="text1"/>
        </w:rPr>
        <w:t xml:space="preserve">distinctly </w:t>
      </w:r>
      <w:r w:rsidR="00B4413D" w:rsidRPr="008C4A3C">
        <w:rPr>
          <w:color w:val="000000" w:themeColor="text1"/>
        </w:rPr>
        <w:t xml:space="preserve">prominent absorption </w:t>
      </w:r>
      <w:r w:rsidR="00A20437">
        <w:rPr>
          <w:color w:val="000000" w:themeColor="text1"/>
        </w:rPr>
        <w:t>behavioral patterns</w:t>
      </w:r>
      <w:r w:rsidR="00B4413D" w:rsidRPr="008C4A3C">
        <w:rPr>
          <w:color w:val="000000" w:themeColor="text1"/>
        </w:rPr>
        <w:t xml:space="preserve"> between certain wavelengths</w:t>
      </w:r>
      <w:r w:rsidR="0026098B" w:rsidRPr="008C4A3C">
        <w:rPr>
          <w:color w:val="000000" w:themeColor="text1"/>
        </w:rPr>
        <w:t xml:space="preserve"> of the visible portion of the EM spectrum</w:t>
      </w:r>
      <w:r w:rsidR="00B4413D" w:rsidRPr="008C4A3C">
        <w:rPr>
          <w:color w:val="000000" w:themeColor="text1"/>
        </w:rPr>
        <w:t xml:space="preserve"> within which this space vehicle image</w:t>
      </w:r>
      <w:r w:rsidR="00647B16">
        <w:rPr>
          <w:color w:val="000000" w:themeColor="text1"/>
        </w:rPr>
        <w:t>s</w:t>
      </w:r>
      <w:r w:rsidR="00B4413D" w:rsidRPr="008C4A3C">
        <w:rPr>
          <w:color w:val="000000" w:themeColor="text1"/>
        </w:rPr>
        <w:t xml:space="preserve">. </w:t>
      </w:r>
      <w:r w:rsidR="00AC443B" w:rsidRPr="008C4A3C">
        <w:rPr>
          <w:color w:val="000000" w:themeColor="text1"/>
        </w:rPr>
        <w:t>Notably</w:t>
      </w:r>
      <w:r w:rsidR="00B4413D" w:rsidRPr="008C4A3C">
        <w:rPr>
          <w:color w:val="000000" w:themeColor="text1"/>
        </w:rPr>
        <w:t>, around the blue (450 - 475 nm) and red (650-675nm) regions</w:t>
      </w:r>
      <w:r w:rsidR="001636CA" w:rsidRPr="008C4A3C">
        <w:rPr>
          <w:color w:val="000000" w:themeColor="text1"/>
        </w:rPr>
        <w:t xml:space="preserve">, </w:t>
      </w:r>
      <w:r w:rsidR="00647B16">
        <w:rPr>
          <w:color w:val="000000" w:themeColor="text1"/>
        </w:rPr>
        <w:t>c</w:t>
      </w:r>
      <w:r w:rsidR="00B4413D" w:rsidRPr="008C4A3C">
        <w:rPr>
          <w:color w:val="000000" w:themeColor="text1"/>
        </w:rPr>
        <w:t>hl-a exhibits high absorption tendency</w:t>
      </w:r>
      <w:r w:rsidR="001636CA" w:rsidRPr="008C4A3C">
        <w:rPr>
          <w:color w:val="000000" w:themeColor="text1"/>
        </w:rPr>
        <w:t>. Further, a</w:t>
      </w:r>
      <w:r w:rsidR="00B4413D" w:rsidRPr="008C4A3C">
        <w:rPr>
          <w:color w:val="000000" w:themeColor="text1"/>
        </w:rPr>
        <w:t>t the green and NIR regions of the EM spectrum, Chl-a exhibits high reflectance values that could reach 500 and 700 nm, respectively</w:t>
      </w:r>
      <w:r w:rsidR="00963B9F" w:rsidRPr="008C4A3C">
        <w:rPr>
          <w:color w:val="000000" w:themeColor="text1"/>
        </w:rPr>
        <w:t xml:space="preserve"> (Beck et al., 2016; Tuuli et al., 2020)</w:t>
      </w:r>
      <w:r w:rsidR="00B4413D" w:rsidRPr="008C4A3C">
        <w:rPr>
          <w:color w:val="000000" w:themeColor="text1"/>
        </w:rPr>
        <w:t xml:space="preserve">. This information has been </w:t>
      </w:r>
      <w:r w:rsidR="00471591" w:rsidRPr="008C4A3C">
        <w:rPr>
          <w:color w:val="000000" w:themeColor="text1"/>
        </w:rPr>
        <w:t xml:space="preserve">widely exploited </w:t>
      </w:r>
      <w:r w:rsidR="00B4413D" w:rsidRPr="008C4A3C">
        <w:rPr>
          <w:color w:val="000000" w:themeColor="text1"/>
        </w:rPr>
        <w:t xml:space="preserve">by researchers to develop </w:t>
      </w:r>
      <w:r w:rsidR="00647B16">
        <w:rPr>
          <w:color w:val="000000" w:themeColor="text1"/>
        </w:rPr>
        <w:t>c</w:t>
      </w:r>
      <w:r w:rsidR="00B4413D" w:rsidRPr="008C4A3C">
        <w:rPr>
          <w:color w:val="000000" w:themeColor="text1"/>
        </w:rPr>
        <w:t>hl-a quantification algorithm</w:t>
      </w:r>
      <w:r w:rsidR="00647B16">
        <w:rPr>
          <w:color w:val="000000" w:themeColor="text1"/>
        </w:rPr>
        <w:t>s</w:t>
      </w:r>
      <w:r w:rsidR="00B4413D" w:rsidRPr="008C4A3C">
        <w:rPr>
          <w:color w:val="000000" w:themeColor="text1"/>
        </w:rPr>
        <w:t xml:space="preserve">, </w:t>
      </w:r>
      <w:r w:rsidR="008623BE" w:rsidRPr="008C4A3C">
        <w:rPr>
          <w:color w:val="000000" w:themeColor="text1"/>
        </w:rPr>
        <w:t xml:space="preserve">(Richard et al., 2018) </w:t>
      </w:r>
      <w:r w:rsidR="00B4413D" w:rsidRPr="008C4A3C">
        <w:rPr>
          <w:color w:val="000000" w:themeColor="text1"/>
        </w:rPr>
        <w:t xml:space="preserve">and this study is not an </w:t>
      </w:r>
      <w:r w:rsidR="00B726F6" w:rsidRPr="008C4A3C">
        <w:rPr>
          <w:color w:val="000000" w:themeColor="text1"/>
        </w:rPr>
        <w:t xml:space="preserve">exception. </w:t>
      </w:r>
      <w:r w:rsidRPr="008C4A3C">
        <w:rPr>
          <w:color w:val="000000" w:themeColor="text1"/>
        </w:rPr>
        <w:t>The</w:t>
      </w:r>
      <w:r w:rsidR="00CD6FBC" w:rsidRPr="008C4A3C">
        <w:rPr>
          <w:color w:val="000000" w:themeColor="text1"/>
        </w:rPr>
        <w:t xml:space="preserve"> presence of narrower bandwidths </w:t>
      </w:r>
      <w:r w:rsidR="00FA3FEF" w:rsidRPr="008C4A3C">
        <w:rPr>
          <w:color w:val="000000" w:themeColor="text1"/>
        </w:rPr>
        <w:t>and at a finer spatial resolution of 30m</w:t>
      </w:r>
      <w:r w:rsidR="00CD6FBC" w:rsidRPr="008C4A3C">
        <w:rPr>
          <w:color w:val="000000" w:themeColor="text1"/>
        </w:rPr>
        <w:t xml:space="preserve"> </w:t>
      </w:r>
      <w:r w:rsidRPr="008C4A3C">
        <w:rPr>
          <w:color w:val="000000" w:themeColor="text1"/>
        </w:rPr>
        <w:t>improve</w:t>
      </w:r>
      <w:r w:rsidR="00CD6FBC" w:rsidRPr="008C4A3C">
        <w:rPr>
          <w:color w:val="000000" w:themeColor="text1"/>
        </w:rPr>
        <w:t>s</w:t>
      </w:r>
      <w:r w:rsidRPr="008C4A3C">
        <w:rPr>
          <w:color w:val="000000" w:themeColor="text1"/>
        </w:rPr>
        <w:t xml:space="preserve"> L8’s pigment discrimination ability</w:t>
      </w:r>
      <w:r w:rsidR="00CD6FBC" w:rsidRPr="008C4A3C">
        <w:rPr>
          <w:color w:val="000000" w:themeColor="text1"/>
        </w:rPr>
        <w:t xml:space="preserve"> even in </w:t>
      </w:r>
      <w:r w:rsidR="00C06BEF" w:rsidRPr="008C4A3C">
        <w:rPr>
          <w:color w:val="000000" w:themeColor="text1"/>
        </w:rPr>
        <w:t>water bodies</w:t>
      </w:r>
      <w:r w:rsidR="00CD6FBC" w:rsidRPr="008C4A3C">
        <w:rPr>
          <w:color w:val="000000" w:themeColor="text1"/>
        </w:rPr>
        <w:t xml:space="preserve"> </w:t>
      </w:r>
      <w:r w:rsidR="00AC73A4" w:rsidRPr="008C4A3C">
        <w:rPr>
          <w:color w:val="000000" w:themeColor="text1"/>
        </w:rPr>
        <w:t xml:space="preserve">despite the fact that </w:t>
      </w:r>
      <w:r w:rsidR="00CD6FBC" w:rsidRPr="008C4A3C">
        <w:rPr>
          <w:color w:val="000000" w:themeColor="text1"/>
        </w:rPr>
        <w:t xml:space="preserve">it was </w:t>
      </w:r>
      <w:r w:rsidR="00B30906" w:rsidRPr="008C4A3C">
        <w:rPr>
          <w:color w:val="000000" w:themeColor="text1"/>
        </w:rPr>
        <w:t>purposely</w:t>
      </w:r>
      <w:r w:rsidR="00AC73A4" w:rsidRPr="008C4A3C">
        <w:rPr>
          <w:color w:val="000000" w:themeColor="text1"/>
        </w:rPr>
        <w:t xml:space="preserve"> </w:t>
      </w:r>
      <w:r w:rsidR="00CD6FBC" w:rsidRPr="008C4A3C">
        <w:rPr>
          <w:color w:val="000000" w:themeColor="text1"/>
        </w:rPr>
        <w:t>designed</w:t>
      </w:r>
      <w:r w:rsidRPr="008C4A3C">
        <w:rPr>
          <w:color w:val="000000" w:themeColor="text1"/>
        </w:rPr>
        <w:t xml:space="preserve"> for terrestrial applications</w:t>
      </w:r>
      <w:r w:rsidR="007656F3" w:rsidRPr="008C4A3C">
        <w:rPr>
          <w:color w:val="000000" w:themeColor="text1"/>
        </w:rPr>
        <w:t xml:space="preserve"> (Pahlevan et al., 2014)</w:t>
      </w:r>
      <w:r w:rsidR="00F94790" w:rsidRPr="008C4A3C">
        <w:rPr>
          <w:color w:val="000000" w:themeColor="text1"/>
        </w:rPr>
        <w:t xml:space="preserve">. Further, the second Thermal </w:t>
      </w:r>
      <w:r w:rsidR="00D94279" w:rsidRPr="008C4A3C">
        <w:rPr>
          <w:color w:val="000000" w:themeColor="text1"/>
        </w:rPr>
        <w:t>InfraRed (</w:t>
      </w:r>
      <w:r w:rsidR="00F94790" w:rsidRPr="008C4A3C">
        <w:rPr>
          <w:color w:val="000000" w:themeColor="text1"/>
        </w:rPr>
        <w:t>TIR)</w:t>
      </w:r>
      <w:r w:rsidR="00AB4906" w:rsidRPr="008C4A3C">
        <w:rPr>
          <w:color w:val="000000" w:themeColor="text1"/>
        </w:rPr>
        <w:t xml:space="preserve"> sensor on board L8 provides for the measuring of the Lake Surface Air Temperature which </w:t>
      </w:r>
      <w:r w:rsidR="00D94279" w:rsidRPr="008C4A3C">
        <w:rPr>
          <w:color w:val="000000" w:themeColor="text1"/>
        </w:rPr>
        <w:t>is another</w:t>
      </w:r>
      <w:r w:rsidR="00425CCE" w:rsidRPr="008C4A3C">
        <w:rPr>
          <w:color w:val="000000" w:themeColor="text1"/>
        </w:rPr>
        <w:t xml:space="preserve"> significant </w:t>
      </w:r>
      <w:r w:rsidR="00AB4906" w:rsidRPr="008C4A3C">
        <w:rPr>
          <w:color w:val="000000" w:themeColor="text1"/>
        </w:rPr>
        <w:t xml:space="preserve">proxy for HABs </w:t>
      </w:r>
      <w:r w:rsidR="00897691">
        <w:rPr>
          <w:color w:val="000000" w:themeColor="text1"/>
        </w:rPr>
        <w:t xml:space="preserve">that is investigated </w:t>
      </w:r>
      <w:r w:rsidR="00AB4906" w:rsidRPr="008C4A3C">
        <w:rPr>
          <w:color w:val="000000" w:themeColor="text1"/>
        </w:rPr>
        <w:t>in this study.</w:t>
      </w:r>
    </w:p>
    <w:p w14:paraId="36D052CE" w14:textId="3C98BC32" w:rsidR="007A651B" w:rsidRPr="008C4A3C" w:rsidRDefault="007A651B" w:rsidP="007A651B">
      <w:pPr>
        <w:rPr>
          <w:b/>
          <w:bCs/>
          <w:color w:val="000000" w:themeColor="text1"/>
        </w:rPr>
      </w:pPr>
      <w:r w:rsidRPr="008C4A3C">
        <w:rPr>
          <w:b/>
          <w:bCs/>
          <w:color w:val="000000" w:themeColor="text1"/>
        </w:rPr>
        <w:t>3.3.1.</w:t>
      </w:r>
      <w:r w:rsidR="005E3103">
        <w:rPr>
          <w:b/>
          <w:bCs/>
          <w:color w:val="000000" w:themeColor="text1"/>
        </w:rPr>
        <w:t>2</w:t>
      </w:r>
      <w:r w:rsidRPr="008C4A3C">
        <w:rPr>
          <w:b/>
          <w:bCs/>
          <w:color w:val="000000" w:themeColor="text1"/>
        </w:rPr>
        <w:t xml:space="preserve"> Satellite Data Preprocessing</w:t>
      </w:r>
    </w:p>
    <w:p w14:paraId="678AFFE8" w14:textId="35F0577E" w:rsidR="002D31D0" w:rsidRPr="008C4A3C" w:rsidRDefault="002D31D0" w:rsidP="002D31D0">
      <w:pPr>
        <w:rPr>
          <w:color w:val="000000" w:themeColor="text1"/>
        </w:rPr>
      </w:pPr>
      <w:r w:rsidRPr="008C4A3C">
        <w:rPr>
          <w:color w:val="000000" w:themeColor="text1"/>
        </w:rPr>
        <w:t>Landsat-8 OLI level-1</w:t>
      </w:r>
      <w:r w:rsidR="00B30906" w:rsidRPr="008C4A3C">
        <w:rPr>
          <w:color w:val="000000" w:themeColor="text1"/>
        </w:rPr>
        <w:t xml:space="preserve"> collection-1</w:t>
      </w:r>
      <w:r w:rsidRPr="008C4A3C">
        <w:rPr>
          <w:color w:val="000000" w:themeColor="text1"/>
        </w:rPr>
        <w:t xml:space="preserve"> data product consists of quantized and calibrated scaled DN values. Retrieval of </w:t>
      </w:r>
      <w:r w:rsidR="00647B16">
        <w:rPr>
          <w:color w:val="000000" w:themeColor="text1"/>
        </w:rPr>
        <w:t>c</w:t>
      </w:r>
      <w:r w:rsidRPr="008C4A3C">
        <w:rPr>
          <w:color w:val="000000" w:themeColor="text1"/>
        </w:rPr>
        <w:t>hl-a from Landsat-8 sensor over the study region involve</w:t>
      </w:r>
      <w:r w:rsidR="007F231A" w:rsidRPr="008C4A3C">
        <w:rPr>
          <w:color w:val="000000" w:themeColor="text1"/>
        </w:rPr>
        <w:t>d the following</w:t>
      </w:r>
      <w:r w:rsidRPr="008C4A3C">
        <w:rPr>
          <w:color w:val="000000" w:themeColor="text1"/>
        </w:rPr>
        <w:t xml:space="preserve"> </w:t>
      </w:r>
      <w:r w:rsidR="00741D08" w:rsidRPr="008C4A3C">
        <w:rPr>
          <w:color w:val="000000" w:themeColor="text1"/>
        </w:rPr>
        <w:t>three</w:t>
      </w:r>
      <w:r w:rsidRPr="008C4A3C">
        <w:rPr>
          <w:color w:val="000000" w:themeColor="text1"/>
        </w:rPr>
        <w:t xml:space="preserve"> steps, </w:t>
      </w:r>
    </w:p>
    <w:p w14:paraId="5A886562" w14:textId="57002E09" w:rsidR="002D31D0" w:rsidRPr="008C4A3C" w:rsidRDefault="002D31D0" w:rsidP="002D31D0">
      <w:pPr>
        <w:pStyle w:val="ListParagraph"/>
        <w:numPr>
          <w:ilvl w:val="0"/>
          <w:numId w:val="18"/>
        </w:numPr>
        <w:rPr>
          <w:color w:val="000000" w:themeColor="text1"/>
        </w:rPr>
      </w:pPr>
      <w:r w:rsidRPr="008C4A3C">
        <w:rPr>
          <w:color w:val="000000" w:themeColor="text1"/>
        </w:rPr>
        <w:t xml:space="preserve">Obtaining absolute scaled DN values for all the required </w:t>
      </w:r>
      <w:r w:rsidR="007A02AB" w:rsidRPr="008C4A3C">
        <w:rPr>
          <w:color w:val="000000" w:themeColor="text1"/>
        </w:rPr>
        <w:t>bands (</w:t>
      </w:r>
      <w:r w:rsidR="00741D08" w:rsidRPr="008C4A3C">
        <w:rPr>
          <w:color w:val="000000" w:themeColor="text1"/>
        </w:rPr>
        <w:t>B2</w:t>
      </w:r>
      <w:r w:rsidR="009119CB">
        <w:rPr>
          <w:color w:val="000000" w:themeColor="text1"/>
        </w:rPr>
        <w:t>,</w:t>
      </w:r>
      <w:r w:rsidR="00741D08" w:rsidRPr="008C4A3C">
        <w:rPr>
          <w:color w:val="000000" w:themeColor="text1"/>
        </w:rPr>
        <w:t xml:space="preserve"> B3, B4 and B5)</w:t>
      </w:r>
      <w:r w:rsidR="006232D2" w:rsidRPr="008C4A3C">
        <w:rPr>
          <w:color w:val="000000" w:themeColor="text1"/>
        </w:rPr>
        <w:t>.</w:t>
      </w:r>
    </w:p>
    <w:p w14:paraId="3DA65557" w14:textId="1F279315" w:rsidR="002D31D0" w:rsidRPr="008C4A3C" w:rsidRDefault="007A02AB" w:rsidP="002D31D0">
      <w:pPr>
        <w:pStyle w:val="ListParagraph"/>
        <w:numPr>
          <w:ilvl w:val="0"/>
          <w:numId w:val="18"/>
        </w:numPr>
        <w:rPr>
          <w:color w:val="000000" w:themeColor="text1"/>
        </w:rPr>
      </w:pPr>
      <w:r w:rsidRPr="008C4A3C">
        <w:rPr>
          <w:color w:val="000000" w:themeColor="text1"/>
        </w:rPr>
        <w:t xml:space="preserve">The images were then subjected </w:t>
      </w:r>
      <w:r w:rsidR="00647B16">
        <w:rPr>
          <w:color w:val="000000" w:themeColor="text1"/>
        </w:rPr>
        <w:t>to</w:t>
      </w:r>
      <w:r w:rsidRPr="008C4A3C">
        <w:rPr>
          <w:color w:val="000000" w:themeColor="text1"/>
        </w:rPr>
        <w:t xml:space="preserve"> atmospheric correction to minimize the </w:t>
      </w:r>
      <w:r w:rsidR="00AA1A04">
        <w:rPr>
          <w:color w:val="000000" w:themeColor="text1"/>
        </w:rPr>
        <w:t>a</w:t>
      </w:r>
      <w:r w:rsidRPr="008C4A3C">
        <w:rPr>
          <w:color w:val="000000" w:themeColor="text1"/>
        </w:rPr>
        <w:t>tmospheric attenuation effects in the quite humid Lake Victoria regions</w:t>
      </w:r>
      <w:r w:rsidR="00B12BFA" w:rsidRPr="008C4A3C">
        <w:rPr>
          <w:color w:val="000000" w:themeColor="text1"/>
        </w:rPr>
        <w:t>.</w:t>
      </w:r>
    </w:p>
    <w:p w14:paraId="56A2807A" w14:textId="384A6A0E" w:rsidR="009C3F21" w:rsidRPr="008C4A3C" w:rsidRDefault="007A02AB" w:rsidP="007A651B">
      <w:pPr>
        <w:pStyle w:val="ListParagraph"/>
        <w:numPr>
          <w:ilvl w:val="0"/>
          <w:numId w:val="18"/>
        </w:numPr>
        <w:rPr>
          <w:color w:val="000000" w:themeColor="text1"/>
        </w:rPr>
      </w:pPr>
      <w:r w:rsidRPr="008C4A3C">
        <w:rPr>
          <w:color w:val="000000" w:themeColor="text1"/>
        </w:rPr>
        <w:t>Then finally</w:t>
      </w:r>
      <w:r w:rsidR="00647B16">
        <w:rPr>
          <w:color w:val="000000" w:themeColor="text1"/>
        </w:rPr>
        <w:t>, c</w:t>
      </w:r>
      <w:r w:rsidR="002D31D0" w:rsidRPr="008C4A3C">
        <w:rPr>
          <w:color w:val="000000" w:themeColor="text1"/>
        </w:rPr>
        <w:t>hl-a</w:t>
      </w:r>
      <w:r w:rsidRPr="008C4A3C">
        <w:rPr>
          <w:color w:val="000000" w:themeColor="text1"/>
        </w:rPr>
        <w:t xml:space="preserve"> were retrieved</w:t>
      </w:r>
      <w:r w:rsidR="002D31D0" w:rsidRPr="008C4A3C">
        <w:rPr>
          <w:color w:val="000000" w:themeColor="text1"/>
        </w:rPr>
        <w:t xml:space="preserve"> </w:t>
      </w:r>
      <w:r w:rsidRPr="008C4A3C">
        <w:rPr>
          <w:color w:val="000000" w:themeColor="text1"/>
        </w:rPr>
        <w:t xml:space="preserve">by </w:t>
      </w:r>
      <w:r w:rsidR="002D31D0" w:rsidRPr="008C4A3C">
        <w:rPr>
          <w:color w:val="000000" w:themeColor="text1"/>
        </w:rPr>
        <w:t>utilizing Ocean Chlorophyll (OC) algorithms (OC-</w:t>
      </w:r>
      <w:r w:rsidR="00025FE6" w:rsidRPr="008C4A3C">
        <w:rPr>
          <w:color w:val="000000" w:themeColor="text1"/>
        </w:rPr>
        <w:t>2</w:t>
      </w:r>
      <w:r w:rsidR="00E543EF" w:rsidRPr="008C4A3C">
        <w:rPr>
          <w:color w:val="000000" w:themeColor="text1"/>
        </w:rPr>
        <w:t xml:space="preserve"> shown in equation </w:t>
      </w:r>
      <w:r w:rsidR="00924C11">
        <w:rPr>
          <w:color w:val="000000" w:themeColor="text1"/>
        </w:rPr>
        <w:t>1</w:t>
      </w:r>
      <w:r w:rsidR="00E543EF" w:rsidRPr="008C4A3C">
        <w:rPr>
          <w:color w:val="000000" w:themeColor="text1"/>
        </w:rPr>
        <w:t xml:space="preserve"> below</w:t>
      </w:r>
      <w:r w:rsidR="002D31D0" w:rsidRPr="008C4A3C">
        <w:rPr>
          <w:color w:val="000000" w:themeColor="text1"/>
        </w:rPr>
        <w:t xml:space="preserve">). </w:t>
      </w:r>
    </w:p>
    <w:p w14:paraId="18E2EC43" w14:textId="3069BF9F" w:rsidR="00FF55C5" w:rsidRDefault="005B7893" w:rsidP="00647B16">
      <w:pPr>
        <w:jc w:val="center"/>
        <w:rPr>
          <w:i/>
          <w:iCs/>
          <w:lang w:val="en-GB" w:bidi="he-IL"/>
        </w:rPr>
      </w:pPr>
      <w:r>
        <w:rPr>
          <w:i/>
          <w:iCs/>
          <w:noProof/>
          <w:lang w:val="en-GB" w:bidi="he-IL"/>
        </w:rPr>
        <w:lastRenderedPageBreak/>
        <w:drawing>
          <wp:anchor distT="0" distB="0" distL="114300" distR="114300" simplePos="0" relativeHeight="251974656" behindDoc="0" locked="0" layoutInCell="1" allowOverlap="1" wp14:anchorId="3D3F6D0B" wp14:editId="1F10A727">
            <wp:simplePos x="0" y="0"/>
            <wp:positionH relativeFrom="column">
              <wp:posOffset>-215265</wp:posOffset>
            </wp:positionH>
            <wp:positionV relativeFrom="paragraph">
              <wp:posOffset>0</wp:posOffset>
            </wp:positionV>
            <wp:extent cx="6471920" cy="4773295"/>
            <wp:effectExtent l="0" t="0" r="5080" b="8255"/>
            <wp:wrapThrough wrapText="bothSides">
              <wp:wrapPolygon edited="0">
                <wp:start x="0" y="0"/>
                <wp:lineTo x="0" y="21551"/>
                <wp:lineTo x="21553" y="21551"/>
                <wp:lineTo x="2155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1">
                      <a:extLst>
                        <a:ext uri="{28A0092B-C50C-407E-A947-70E740481C1C}">
                          <a14:useLocalDpi xmlns:a14="http://schemas.microsoft.com/office/drawing/2010/main" val="0"/>
                        </a:ext>
                      </a:extLst>
                    </a:blip>
                    <a:srcRect l="12627" r="12627"/>
                    <a:stretch/>
                  </pic:blipFill>
                  <pic:spPr bwMode="auto">
                    <a:xfrm>
                      <a:off x="0" y="0"/>
                      <a:ext cx="6471920" cy="477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7829" w:rsidRPr="00BE1A2D">
        <w:rPr>
          <w:i/>
          <w:iCs/>
        </w:rPr>
        <w:t>Fig</w:t>
      </w:r>
      <w:r w:rsidR="00237829">
        <w:rPr>
          <w:i/>
          <w:iCs/>
        </w:rPr>
        <w:t>ure</w:t>
      </w:r>
      <w:r w:rsidR="00237829" w:rsidRPr="003265FB">
        <w:rPr>
          <w:i/>
          <w:iCs/>
          <w:lang w:val="en-GB" w:bidi="he-IL"/>
        </w:rPr>
        <w:t xml:space="preserve"> </w:t>
      </w:r>
      <w:r w:rsidR="00FF55C5" w:rsidRPr="003265FB">
        <w:rPr>
          <w:i/>
          <w:iCs/>
          <w:lang w:val="en-GB" w:bidi="he-IL"/>
        </w:rPr>
        <w:t>6: Overall Methodology Workflow for Objectives 1 and 2</w:t>
      </w:r>
    </w:p>
    <w:p w14:paraId="537E5402" w14:textId="6019CAFE" w:rsidR="00647B16" w:rsidRDefault="00647B16" w:rsidP="00647B16">
      <w:pPr>
        <w:rPr>
          <w:i/>
          <w:iCs/>
          <w:lang w:val="en-GB" w:bidi="he-IL"/>
        </w:rPr>
      </w:pPr>
    </w:p>
    <w:p w14:paraId="588D5C72" w14:textId="42206A04" w:rsidR="00B11DC3" w:rsidRDefault="00B11DC3" w:rsidP="00647B16">
      <w:pPr>
        <w:rPr>
          <w:i/>
          <w:iCs/>
          <w:lang w:val="en-GB" w:bidi="he-IL"/>
        </w:rPr>
      </w:pPr>
    </w:p>
    <w:p w14:paraId="708FE4CE" w14:textId="5B49AC5E" w:rsidR="00B11DC3" w:rsidRDefault="00B11DC3" w:rsidP="00647B16">
      <w:pPr>
        <w:rPr>
          <w:i/>
          <w:iCs/>
          <w:lang w:val="en-GB" w:bidi="he-IL"/>
        </w:rPr>
      </w:pPr>
    </w:p>
    <w:p w14:paraId="346683F7" w14:textId="5BE17132" w:rsidR="00B11DC3" w:rsidRDefault="00B11DC3" w:rsidP="00647B16">
      <w:pPr>
        <w:rPr>
          <w:i/>
          <w:iCs/>
          <w:lang w:val="en-GB" w:bidi="he-IL"/>
        </w:rPr>
      </w:pPr>
    </w:p>
    <w:p w14:paraId="72C07C87" w14:textId="5D76406D" w:rsidR="00B11DC3" w:rsidRDefault="00B11DC3" w:rsidP="00647B16">
      <w:pPr>
        <w:rPr>
          <w:i/>
          <w:iCs/>
          <w:lang w:val="en-GB" w:bidi="he-IL"/>
        </w:rPr>
      </w:pPr>
    </w:p>
    <w:p w14:paraId="1C927954" w14:textId="3A455C4A" w:rsidR="00B11DC3" w:rsidRDefault="00B11DC3" w:rsidP="00647B16">
      <w:pPr>
        <w:rPr>
          <w:i/>
          <w:iCs/>
          <w:lang w:val="en-GB" w:bidi="he-IL"/>
        </w:rPr>
      </w:pPr>
    </w:p>
    <w:p w14:paraId="11F25562" w14:textId="18C2438E" w:rsidR="00B11DC3" w:rsidRDefault="00B11DC3" w:rsidP="00647B16">
      <w:pPr>
        <w:rPr>
          <w:i/>
          <w:iCs/>
          <w:lang w:val="en-GB" w:bidi="he-IL"/>
        </w:rPr>
      </w:pPr>
    </w:p>
    <w:p w14:paraId="6FA665D7" w14:textId="77777777" w:rsidR="00B11DC3" w:rsidRPr="003265FB" w:rsidRDefault="00B11DC3" w:rsidP="00647B16">
      <w:pPr>
        <w:rPr>
          <w:i/>
          <w:iCs/>
          <w:lang w:val="en-GB" w:bidi="he-IL"/>
        </w:rPr>
      </w:pPr>
    </w:p>
    <w:p w14:paraId="632889DD" w14:textId="75F5570F" w:rsidR="00B60D2A" w:rsidRPr="008C4A3C" w:rsidRDefault="00B60D2A" w:rsidP="007A651B">
      <w:pPr>
        <w:rPr>
          <w:b/>
          <w:bCs/>
          <w:color w:val="000000" w:themeColor="text1"/>
        </w:rPr>
      </w:pPr>
      <w:r w:rsidRPr="008C4A3C">
        <w:rPr>
          <w:b/>
          <w:bCs/>
          <w:color w:val="000000" w:themeColor="text1"/>
        </w:rPr>
        <w:lastRenderedPageBreak/>
        <w:t>3.3.1.</w:t>
      </w:r>
      <w:r w:rsidR="005E3103">
        <w:rPr>
          <w:b/>
          <w:bCs/>
          <w:color w:val="000000" w:themeColor="text1"/>
        </w:rPr>
        <w:t>3</w:t>
      </w:r>
      <w:r w:rsidRPr="008C4A3C">
        <w:rPr>
          <w:b/>
          <w:bCs/>
          <w:color w:val="000000" w:themeColor="text1"/>
        </w:rPr>
        <w:t xml:space="preserve"> Estimating Chl</w:t>
      </w:r>
      <w:r w:rsidR="00617475" w:rsidRPr="008C4A3C">
        <w:rPr>
          <w:b/>
          <w:bCs/>
          <w:color w:val="000000" w:themeColor="text1"/>
        </w:rPr>
        <w:t>-</w:t>
      </w:r>
      <w:r w:rsidRPr="008C4A3C">
        <w:rPr>
          <w:b/>
          <w:bCs/>
          <w:color w:val="000000" w:themeColor="text1"/>
        </w:rPr>
        <w:t>a Concentration</w:t>
      </w:r>
      <w:r w:rsidR="00B11DC3">
        <w:rPr>
          <w:b/>
          <w:bCs/>
          <w:color w:val="000000" w:themeColor="text1"/>
        </w:rPr>
        <w:t>s.</w:t>
      </w:r>
    </w:p>
    <w:p w14:paraId="2A6800C5" w14:textId="66DEB23A" w:rsidR="00AC0D1F" w:rsidRPr="008C4A3C" w:rsidRDefault="00AC0D1F" w:rsidP="00A6616A">
      <w:pPr>
        <w:rPr>
          <w:color w:val="000000" w:themeColor="text1"/>
        </w:rPr>
      </w:pPr>
      <w:r w:rsidRPr="008C4A3C">
        <w:rPr>
          <w:color w:val="000000" w:themeColor="text1"/>
        </w:rPr>
        <w:t xml:space="preserve">Based on band positioning in the OLI sensor and previous good performance in retrieval of chl-a in inland waters </w:t>
      </w:r>
      <w:r w:rsidR="000B06F4" w:rsidRPr="008C4A3C">
        <w:rPr>
          <w:color w:val="000000" w:themeColor="text1"/>
        </w:rPr>
        <w:t>(Augusto-Silva et al.,</w:t>
      </w:r>
      <w:r w:rsidR="00B11DC3">
        <w:rPr>
          <w:color w:val="000000" w:themeColor="text1"/>
        </w:rPr>
        <w:t xml:space="preserve"> 2014</w:t>
      </w:r>
      <w:r w:rsidR="000B06F4" w:rsidRPr="008C4A3C">
        <w:rPr>
          <w:color w:val="000000" w:themeColor="text1"/>
        </w:rPr>
        <w:t>)</w:t>
      </w:r>
      <w:r w:rsidRPr="008C4A3C">
        <w:rPr>
          <w:color w:val="000000" w:themeColor="text1"/>
        </w:rPr>
        <w:t xml:space="preserve"> </w:t>
      </w:r>
      <w:r w:rsidR="00A750C4" w:rsidRPr="008C4A3C">
        <w:rPr>
          <w:color w:val="000000" w:themeColor="text1"/>
        </w:rPr>
        <w:t>Ocean Color 2 (OC2)</w:t>
      </w:r>
      <w:r w:rsidRPr="008C4A3C">
        <w:rPr>
          <w:color w:val="000000" w:themeColor="text1"/>
        </w:rPr>
        <w:t xml:space="preserve"> algorithm</w:t>
      </w:r>
      <w:r w:rsidR="00DA53A6" w:rsidRPr="008C4A3C">
        <w:rPr>
          <w:color w:val="000000" w:themeColor="text1"/>
        </w:rPr>
        <w:t xml:space="preserve"> was settled upon for this retrieval purpose.</w:t>
      </w:r>
    </w:p>
    <w:p w14:paraId="73CC980A" w14:textId="27738F35" w:rsidR="00F30599" w:rsidRDefault="00F30599" w:rsidP="00A6616A">
      <w:pPr>
        <w:rPr>
          <w:color w:val="000000" w:themeColor="text1"/>
        </w:rPr>
      </w:pPr>
      <w:r w:rsidRPr="008C4A3C">
        <w:rPr>
          <w:color w:val="000000" w:themeColor="text1"/>
        </w:rPr>
        <w:t xml:space="preserve">OC-2 is a modified </w:t>
      </w:r>
      <w:r w:rsidR="00025FE6" w:rsidRPr="008C4A3C">
        <w:rPr>
          <w:color w:val="000000" w:themeColor="text1"/>
        </w:rPr>
        <w:t>fourth order</w:t>
      </w:r>
      <w:r w:rsidRPr="008C4A3C">
        <w:rPr>
          <w:color w:val="000000" w:themeColor="text1"/>
        </w:rPr>
        <w:t xml:space="preserve"> polynomial algorithm which was originally developed for the SeaWiFS</w:t>
      </w:r>
      <w:r w:rsidR="00057DA1">
        <w:rPr>
          <w:color w:val="000000" w:themeColor="text1"/>
        </w:rPr>
        <w:t xml:space="preserve"> </w:t>
      </w:r>
      <w:r w:rsidRPr="008C4A3C">
        <w:rPr>
          <w:color w:val="000000" w:themeColor="text1"/>
        </w:rPr>
        <w:t>data (O’Reilly et al., 1998)</w:t>
      </w:r>
      <w:r w:rsidR="00C86366" w:rsidRPr="008C4A3C">
        <w:rPr>
          <w:color w:val="000000" w:themeColor="text1"/>
        </w:rPr>
        <w:t xml:space="preserve"> but can be tuned to perform relatively well with Landsat 8</w:t>
      </w:r>
      <w:r w:rsidR="005C77D1" w:rsidRPr="008C4A3C">
        <w:rPr>
          <w:color w:val="000000" w:themeColor="text1"/>
        </w:rPr>
        <w:t xml:space="preserve"> (</w:t>
      </w:r>
      <w:r w:rsidR="00C42DCE" w:rsidRPr="008C4A3C">
        <w:rPr>
          <w:color w:val="000000" w:themeColor="text1"/>
        </w:rPr>
        <w:t>Watanabe et al., 2017</w:t>
      </w:r>
      <w:r w:rsidR="005C77D1" w:rsidRPr="008C4A3C">
        <w:rPr>
          <w:color w:val="000000" w:themeColor="text1"/>
        </w:rPr>
        <w:t>; Richard et al., 2018)</w:t>
      </w:r>
    </w:p>
    <w:p w14:paraId="42D94AB5" w14:textId="5146B78B" w:rsidR="009210E9" w:rsidRPr="008C4A3C" w:rsidRDefault="00492429" w:rsidP="009210E9">
      <w:pPr>
        <w:rPr>
          <w:color w:val="000000" w:themeColor="text1"/>
          <w:lang w:val="en-GB" w:bidi="he-IL"/>
        </w:rPr>
      </w:pPr>
      <w:r>
        <w:rPr>
          <w:color w:val="000000" w:themeColor="text1"/>
          <w:lang w:val="en-GB" w:bidi="he-IL"/>
        </w:rPr>
        <w:t xml:space="preserve">Mathematically, </w:t>
      </w:r>
      <w:r w:rsidR="009210E9" w:rsidRPr="008C4A3C">
        <w:rPr>
          <w:color w:val="000000" w:themeColor="text1"/>
          <w:lang w:val="en-GB" w:bidi="he-IL"/>
        </w:rPr>
        <w:t>OC</w:t>
      </w:r>
      <w:r>
        <w:rPr>
          <w:color w:val="000000" w:themeColor="text1"/>
          <w:lang w:val="en-GB" w:bidi="he-IL"/>
        </w:rPr>
        <w:t>-</w:t>
      </w:r>
      <w:r w:rsidR="009210E9" w:rsidRPr="008C4A3C">
        <w:rPr>
          <w:color w:val="000000" w:themeColor="text1"/>
          <w:lang w:val="en-GB" w:bidi="he-IL"/>
        </w:rPr>
        <w:t xml:space="preserve">2 </w:t>
      </w:r>
      <w:r w:rsidR="00AE5901" w:rsidRPr="008C4A3C">
        <w:rPr>
          <w:color w:val="000000" w:themeColor="text1"/>
          <w:lang w:val="en-GB" w:bidi="he-IL"/>
        </w:rPr>
        <w:t>is an empirical</w:t>
      </w:r>
      <w:r w:rsidR="009210E9" w:rsidRPr="008C4A3C">
        <w:rPr>
          <w:color w:val="000000" w:themeColor="text1"/>
          <w:lang w:val="en-GB" w:bidi="he-IL"/>
        </w:rPr>
        <w:t xml:space="preserve"> two-band ratio </w:t>
      </w:r>
      <w:r>
        <w:rPr>
          <w:color w:val="000000" w:themeColor="text1"/>
          <w:lang w:val="en-GB" w:bidi="he-IL"/>
        </w:rPr>
        <w:t xml:space="preserve">algorithm </w:t>
      </w:r>
      <w:r w:rsidR="009210E9" w:rsidRPr="008C4A3C">
        <w:rPr>
          <w:color w:val="000000" w:themeColor="text1"/>
          <w:lang w:val="en-GB" w:bidi="he-IL"/>
        </w:rPr>
        <w:t>(NASA 201</w:t>
      </w:r>
      <w:r w:rsidR="00AE5901" w:rsidRPr="008C4A3C">
        <w:rPr>
          <w:color w:val="000000" w:themeColor="text1"/>
          <w:lang w:val="en-GB" w:bidi="he-IL"/>
        </w:rPr>
        <w:t>1</w:t>
      </w:r>
      <w:r w:rsidR="009210E9" w:rsidRPr="008C4A3C">
        <w:rPr>
          <w:color w:val="000000" w:themeColor="text1"/>
          <w:lang w:val="en-GB" w:bidi="he-IL"/>
        </w:rPr>
        <w:t xml:space="preserve">) </w:t>
      </w:r>
      <w:r>
        <w:rPr>
          <w:color w:val="000000" w:themeColor="text1"/>
          <w:lang w:val="en-GB" w:bidi="he-IL"/>
        </w:rPr>
        <w:t xml:space="preserve">for the quantitative estimation of chl-a and is </w:t>
      </w:r>
      <w:r w:rsidR="009210E9" w:rsidRPr="008C4A3C">
        <w:rPr>
          <w:color w:val="000000" w:themeColor="text1"/>
          <w:lang w:val="en-GB" w:bidi="he-IL"/>
        </w:rPr>
        <w:t>given by:</w:t>
      </w:r>
    </w:p>
    <w:p w14:paraId="2513CE55" w14:textId="1E7C8E5F" w:rsidR="009210E9" w:rsidRPr="008C4A3C" w:rsidRDefault="00E4578C" w:rsidP="009210E9">
      <w:pPr>
        <w:rPr>
          <w:color w:val="000000" w:themeColor="text1"/>
          <w:sz w:val="26"/>
          <w:szCs w:val="26"/>
          <w:lang w:val="en-GB" w:bidi="he-IL"/>
        </w:rPr>
      </w:pPr>
      <m:oMath>
        <m:r>
          <w:rPr>
            <w:rFonts w:ascii="Cambria Math" w:eastAsiaTheme="minorEastAsia" w:hAnsi="Cambria Math"/>
            <w:color w:val="000000" w:themeColor="text1"/>
            <w:sz w:val="26"/>
            <w:szCs w:val="26"/>
            <w:lang w:val="en-GB" w:bidi="he-IL"/>
          </w:rPr>
          <m:t>Ch-a</m:t>
        </m:r>
        <m:r>
          <m:rPr>
            <m:sty m:val="p"/>
          </m:rPr>
          <w:rPr>
            <w:rFonts w:ascii="Cambria Math" w:hAnsi="Cambria Math"/>
            <w:color w:val="000000" w:themeColor="text1"/>
            <w:sz w:val="26"/>
            <w:szCs w:val="26"/>
            <w:lang w:val="en-GB" w:bidi="he-IL"/>
          </w:rPr>
          <m:t>=</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10</m:t>
            </m:r>
          </m:e>
          <m:sup>
            <m:r>
              <m:rPr>
                <m:sty m:val="p"/>
              </m:rPr>
              <w:rPr>
                <w:rFonts w:ascii="Cambria Math" w:hAnsi="Cambria Math"/>
                <w:color w:val="000000" w:themeColor="text1"/>
                <w:sz w:val="26"/>
                <w:szCs w:val="26"/>
                <w:lang w:val="en-GB" w:bidi="he-IL"/>
              </w:rPr>
              <m:t>(0.2511-2.0853R+1.5035</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2</m:t>
                </m:r>
              </m:sup>
            </m:sSup>
            <m:r>
              <m:rPr>
                <m:sty m:val="p"/>
              </m:rPr>
              <w:rPr>
                <w:rFonts w:ascii="Cambria Math" w:hAnsi="Cambria Math"/>
                <w:color w:val="000000" w:themeColor="text1"/>
                <w:sz w:val="26"/>
                <w:szCs w:val="26"/>
                <w:lang w:val="en-GB" w:bidi="he-IL"/>
              </w:rPr>
              <m:t>-3.1747</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3</m:t>
                </m:r>
              </m:sup>
            </m:sSup>
            <m:r>
              <m:rPr>
                <m:sty m:val="p"/>
              </m:rPr>
              <w:rPr>
                <w:rFonts w:ascii="Cambria Math" w:hAnsi="Cambria Math"/>
                <w:color w:val="000000" w:themeColor="text1"/>
                <w:sz w:val="26"/>
                <w:szCs w:val="26"/>
                <w:lang w:val="en-GB" w:bidi="he-IL"/>
              </w:rPr>
              <m:t>+0.3383</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4</m:t>
                </m:r>
              </m:sup>
            </m:sSup>
            <m:r>
              <m:rPr>
                <m:sty m:val="p"/>
              </m:rPr>
              <w:rPr>
                <w:rFonts w:ascii="Cambria Math" w:hAnsi="Cambria Math"/>
                <w:color w:val="000000" w:themeColor="text1"/>
                <w:sz w:val="26"/>
                <w:szCs w:val="26"/>
                <w:lang w:val="en-GB" w:bidi="he-IL"/>
              </w:rPr>
              <m:t>)</m:t>
            </m:r>
          </m:sup>
        </m:sSup>
      </m:oMath>
      <w:r w:rsidR="00924C11">
        <w:rPr>
          <w:rFonts w:eastAsiaTheme="minorEastAsia"/>
          <w:color w:val="000000" w:themeColor="text1"/>
          <w:sz w:val="26"/>
          <w:szCs w:val="26"/>
          <w:lang w:val="en-GB" w:bidi="he-IL"/>
        </w:rPr>
        <w:t xml:space="preserve"> ………………………. (eq. 1)</w:t>
      </w:r>
    </w:p>
    <w:p w14:paraId="03DF5EC9" w14:textId="7F5C6F99" w:rsidR="009210E9" w:rsidRDefault="009210E9" w:rsidP="009210E9">
      <w:pPr>
        <w:rPr>
          <w:rFonts w:eastAsiaTheme="minorEastAsia"/>
          <w:color w:val="000000" w:themeColor="text1"/>
          <w:sz w:val="26"/>
          <w:szCs w:val="26"/>
          <w:lang w:val="en-GB" w:bidi="he-IL"/>
        </w:rPr>
      </w:pPr>
      <w:r w:rsidRPr="008C4A3C">
        <w:rPr>
          <w:color w:val="000000" w:themeColor="text1"/>
          <w:sz w:val="24"/>
          <w:szCs w:val="24"/>
          <w:lang w:val="en-GB" w:bidi="he-IL"/>
        </w:rPr>
        <w:t xml:space="preserve">Where </w:t>
      </w:r>
      <m:oMath>
        <m:r>
          <m:rPr>
            <m:sty m:val="p"/>
          </m:rPr>
          <w:rPr>
            <w:rFonts w:ascii="Cambria Math" w:eastAsiaTheme="minorEastAsia" w:hAnsi="Cambria Math"/>
            <w:color w:val="000000" w:themeColor="text1"/>
            <w:sz w:val="24"/>
            <w:szCs w:val="24"/>
            <w:lang w:val="en-GB" w:bidi="he-IL"/>
          </w:rPr>
          <m:t>R=</m:t>
        </m:r>
        <m:func>
          <m:funcPr>
            <m:ctrlPr>
              <w:rPr>
                <w:rFonts w:ascii="Cambria Math" w:eastAsiaTheme="minorEastAsia" w:hAnsi="Cambria Math"/>
                <w:color w:val="000000" w:themeColor="text1"/>
                <w:sz w:val="24"/>
                <w:szCs w:val="24"/>
                <w:lang w:val="en-GB" w:bidi="he-IL"/>
              </w:rPr>
            </m:ctrlPr>
          </m:funcPr>
          <m:fName>
            <m:sSub>
              <m:sSubPr>
                <m:ctrlPr>
                  <w:rPr>
                    <w:rFonts w:ascii="Cambria Math" w:eastAsiaTheme="minorEastAsia" w:hAnsi="Cambria Math"/>
                    <w:color w:val="000000" w:themeColor="text1"/>
                    <w:sz w:val="24"/>
                    <w:szCs w:val="24"/>
                    <w:lang w:val="en-GB" w:bidi="he-IL"/>
                  </w:rPr>
                </m:ctrlPr>
              </m:sSubPr>
              <m:e>
                <m:r>
                  <m:rPr>
                    <m:sty m:val="p"/>
                  </m:rPr>
                  <w:rPr>
                    <w:rFonts w:ascii="Cambria Math" w:hAnsi="Cambria Math"/>
                    <w:color w:val="000000" w:themeColor="text1"/>
                    <w:sz w:val="24"/>
                    <w:szCs w:val="24"/>
                    <w:lang w:val="en-GB" w:bidi="he-IL"/>
                  </w:rPr>
                  <m:t>log</m:t>
                </m:r>
              </m:e>
              <m:sub>
                <m:r>
                  <m:rPr>
                    <m:sty m:val="p"/>
                  </m:rPr>
                  <w:rPr>
                    <w:rFonts w:ascii="Cambria Math" w:eastAsiaTheme="minorEastAsia" w:hAnsi="Cambria Math"/>
                    <w:color w:val="000000" w:themeColor="text1"/>
                    <w:sz w:val="24"/>
                    <w:szCs w:val="24"/>
                    <w:lang w:val="en-GB" w:bidi="he-IL"/>
                  </w:rPr>
                  <m:t>10</m:t>
                </m:r>
              </m:sub>
            </m:sSub>
          </m:fName>
          <m:e>
            <m:f>
              <m:fPr>
                <m:type m:val="skw"/>
                <m:ctrlPr>
                  <w:rPr>
                    <w:rFonts w:ascii="Cambria Math" w:eastAsiaTheme="minorEastAsia" w:hAnsi="Cambria Math"/>
                    <w:color w:val="000000" w:themeColor="text1"/>
                    <w:sz w:val="24"/>
                    <w:szCs w:val="24"/>
                    <w:lang w:val="en-GB" w:bidi="he-IL"/>
                  </w:rPr>
                </m:ctrlPr>
              </m:fPr>
              <m:num>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490</m:t>
                    </m:r>
                  </m:e>
                </m:d>
              </m:num>
              <m:den>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555</m:t>
                    </m:r>
                  </m:e>
                </m:d>
              </m:den>
            </m:f>
          </m:e>
        </m:func>
      </m:oMath>
      <w:r w:rsidR="00924C11">
        <w:rPr>
          <w:rFonts w:eastAsiaTheme="minorEastAsia"/>
          <w:color w:val="000000" w:themeColor="text1"/>
          <w:sz w:val="24"/>
          <w:szCs w:val="24"/>
          <w:lang w:val="en-GB" w:bidi="he-IL"/>
        </w:rPr>
        <w:tab/>
        <w:t>…………</w:t>
      </w:r>
      <w:r w:rsidR="00924C11">
        <w:rPr>
          <w:rFonts w:eastAsiaTheme="minorEastAsia"/>
          <w:color w:val="000000" w:themeColor="text1"/>
          <w:sz w:val="26"/>
          <w:szCs w:val="26"/>
          <w:lang w:val="en-GB" w:bidi="he-IL"/>
        </w:rPr>
        <w:t>………………………………. (eq. 2)</w:t>
      </w:r>
    </w:p>
    <w:p w14:paraId="18323566" w14:textId="5753AFBD" w:rsidR="005901DB" w:rsidRDefault="005901DB" w:rsidP="009210E9">
      <w:pPr>
        <w:rPr>
          <w:rFonts w:eastAsiaTheme="minorEastAsia"/>
          <w:color w:val="000000" w:themeColor="text1"/>
          <w:sz w:val="26"/>
          <w:szCs w:val="26"/>
          <w:lang w:val="en-GB" w:bidi="he-IL"/>
        </w:rPr>
      </w:pPr>
      <w:r>
        <w:rPr>
          <w:rFonts w:eastAsiaTheme="minorEastAsia"/>
          <w:color w:val="000000" w:themeColor="text1"/>
          <w:sz w:val="26"/>
          <w:szCs w:val="26"/>
          <w:lang w:val="en-GB" w:bidi="he-IL"/>
        </w:rPr>
        <w:t>Where:</w:t>
      </w:r>
    </w:p>
    <w:p w14:paraId="4089CEC9" w14:textId="71D1ACFC" w:rsidR="005901DB" w:rsidRDefault="005901DB" w:rsidP="007716FD">
      <w:pPr>
        <w:spacing w:line="240" w:lineRule="auto"/>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Ch-a</w:t>
      </w:r>
      <w:r>
        <w:rPr>
          <w:rFonts w:eastAsiaTheme="minorEastAsia"/>
          <w:color w:val="000000" w:themeColor="text1"/>
          <w:sz w:val="26"/>
          <w:szCs w:val="26"/>
          <w:lang w:val="en-GB" w:bidi="he-IL"/>
        </w:rPr>
        <w:t xml:space="preserve"> is the </w:t>
      </w:r>
      <w:r w:rsidR="00C64C33">
        <w:rPr>
          <w:rFonts w:eastAsiaTheme="minorEastAsia"/>
          <w:color w:val="000000" w:themeColor="text1"/>
          <w:sz w:val="26"/>
          <w:szCs w:val="26"/>
          <w:lang w:val="en-GB" w:bidi="he-IL"/>
        </w:rPr>
        <w:t xml:space="preserve">estimated </w:t>
      </w:r>
      <w:r>
        <w:rPr>
          <w:rFonts w:eastAsiaTheme="minorEastAsia"/>
          <w:color w:val="000000" w:themeColor="text1"/>
          <w:sz w:val="26"/>
          <w:szCs w:val="26"/>
          <w:lang w:val="en-GB" w:bidi="he-IL"/>
        </w:rPr>
        <w:t xml:space="preserve">quantified value of </w:t>
      </w:r>
      <w:r w:rsidR="000346F3">
        <w:rPr>
          <w:rFonts w:eastAsiaTheme="minorEastAsia"/>
          <w:color w:val="000000" w:themeColor="text1"/>
          <w:sz w:val="26"/>
          <w:szCs w:val="26"/>
          <w:lang w:val="en-GB" w:bidi="he-IL"/>
        </w:rPr>
        <w:t>c</w:t>
      </w:r>
      <w:r>
        <w:rPr>
          <w:rFonts w:eastAsiaTheme="minorEastAsia"/>
          <w:color w:val="000000" w:themeColor="text1"/>
          <w:sz w:val="26"/>
          <w:szCs w:val="26"/>
          <w:lang w:val="en-GB" w:bidi="he-IL"/>
        </w:rPr>
        <w:t xml:space="preserve">hlorophyll-a </w:t>
      </w:r>
    </w:p>
    <w:p w14:paraId="293C7408" w14:textId="6DBE0624" w:rsidR="005901DB" w:rsidRDefault="005901DB" w:rsidP="007716FD">
      <w:pPr>
        <w:spacing w:line="240" w:lineRule="auto"/>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R</w:t>
      </w:r>
      <w:r>
        <w:rPr>
          <w:rFonts w:eastAsiaTheme="minorEastAsia"/>
          <w:color w:val="000000" w:themeColor="text1"/>
          <w:sz w:val="26"/>
          <w:szCs w:val="26"/>
          <w:lang w:val="en-GB" w:bidi="he-IL"/>
        </w:rPr>
        <w:t xml:space="preserve"> is the quantifying </w:t>
      </w:r>
      <w:r w:rsidR="00F54FA0">
        <w:rPr>
          <w:rFonts w:eastAsiaTheme="minorEastAsia"/>
          <w:color w:val="000000" w:themeColor="text1"/>
          <w:sz w:val="26"/>
          <w:szCs w:val="26"/>
          <w:lang w:val="en-GB" w:bidi="he-IL"/>
        </w:rPr>
        <w:t>coefficient derived from the spectral bands</w:t>
      </w:r>
    </w:p>
    <w:p w14:paraId="50CAEC81" w14:textId="387D8264" w:rsidR="00F54FA0" w:rsidRDefault="00F54FA0" w:rsidP="007716FD">
      <w:pPr>
        <w:spacing w:line="240" w:lineRule="auto"/>
        <w:rPr>
          <w:rFonts w:eastAsiaTheme="minorEastAsia"/>
          <w:color w:val="000000" w:themeColor="text1"/>
          <w:sz w:val="26"/>
          <w:szCs w:val="26"/>
          <w:lang w:val="en-GB" w:bidi="he-IL"/>
        </w:rPr>
      </w:pPr>
      <w:r w:rsidRPr="00F54FA0">
        <w:rPr>
          <w:rFonts w:eastAsiaTheme="minorEastAsia"/>
          <w:i/>
          <w:iCs/>
          <w:color w:val="000000" w:themeColor="text1"/>
          <w:sz w:val="26"/>
          <w:szCs w:val="26"/>
          <w:lang w:val="en-GB" w:bidi="he-IL"/>
        </w:rPr>
        <w:t>Rrs</w:t>
      </w:r>
      <w:r w:rsidR="00933110">
        <w:rPr>
          <w:rFonts w:eastAsiaTheme="minorEastAsia"/>
          <w:i/>
          <w:iCs/>
          <w:color w:val="000000" w:themeColor="text1"/>
          <w:sz w:val="26"/>
          <w:szCs w:val="26"/>
          <w:lang w:val="en-GB" w:bidi="he-IL"/>
        </w:rPr>
        <w:t xml:space="preserve"> </w:t>
      </w:r>
      <w:r w:rsidR="00933110" w:rsidRPr="00933110">
        <w:rPr>
          <w:rFonts w:eastAsiaTheme="minorEastAsia"/>
          <w:color w:val="000000" w:themeColor="text1"/>
          <w:sz w:val="26"/>
          <w:szCs w:val="26"/>
          <w:lang w:val="en-GB" w:bidi="he-IL"/>
        </w:rPr>
        <w:t>is</w:t>
      </w:r>
      <w:r w:rsidR="00933110">
        <w:rPr>
          <w:rFonts w:eastAsiaTheme="minorEastAsia"/>
          <w:i/>
          <w:iCs/>
          <w:color w:val="000000" w:themeColor="text1"/>
          <w:sz w:val="26"/>
          <w:szCs w:val="26"/>
          <w:lang w:val="en-GB" w:bidi="he-IL"/>
        </w:rPr>
        <w:t xml:space="preserve"> </w:t>
      </w:r>
      <w:r w:rsidR="00933110">
        <w:rPr>
          <w:rFonts w:eastAsiaTheme="minorEastAsia"/>
          <w:color w:val="000000" w:themeColor="text1"/>
          <w:sz w:val="26"/>
          <w:szCs w:val="26"/>
          <w:lang w:val="en-GB" w:bidi="he-IL"/>
        </w:rPr>
        <w:t xml:space="preserve">Reflectance in the </w:t>
      </w:r>
      <w:r w:rsidR="00217CB5">
        <w:rPr>
          <w:rFonts w:eastAsiaTheme="minorEastAsia"/>
          <w:color w:val="000000" w:themeColor="text1"/>
          <w:sz w:val="26"/>
          <w:szCs w:val="26"/>
          <w:lang w:val="en-GB" w:bidi="he-IL"/>
        </w:rPr>
        <w:t>specified wavelength region</w:t>
      </w:r>
      <w:r w:rsidR="00933110">
        <w:rPr>
          <w:rFonts w:eastAsiaTheme="minorEastAsia"/>
          <w:color w:val="000000" w:themeColor="text1"/>
          <w:sz w:val="26"/>
          <w:szCs w:val="26"/>
          <w:lang w:val="en-GB" w:bidi="he-IL"/>
        </w:rPr>
        <w:t xml:space="preserve"> </w:t>
      </w:r>
    </w:p>
    <w:p w14:paraId="41FFF5CB" w14:textId="77777777" w:rsidR="00FD686F" w:rsidRPr="00933110" w:rsidRDefault="00FD686F" w:rsidP="007716FD">
      <w:pPr>
        <w:spacing w:line="240" w:lineRule="auto"/>
        <w:rPr>
          <w:color w:val="000000" w:themeColor="text1"/>
          <w:sz w:val="26"/>
          <w:szCs w:val="26"/>
          <w:lang w:val="en-GB" w:bidi="he-IL"/>
        </w:rPr>
      </w:pPr>
    </w:p>
    <w:p w14:paraId="15903DA5" w14:textId="22D2BFB3" w:rsidR="00641626" w:rsidRDefault="00641626" w:rsidP="007716FD">
      <w:pPr>
        <w:spacing w:line="276" w:lineRule="auto"/>
        <w:rPr>
          <w:color w:val="000000" w:themeColor="text1"/>
        </w:rPr>
      </w:pPr>
      <w:r w:rsidRPr="008C4A3C">
        <w:rPr>
          <w:color w:val="000000" w:themeColor="text1"/>
        </w:rPr>
        <w:t>For OC-2, ratio of Rrs at</w:t>
      </w:r>
      <w:r w:rsidR="00D16B84" w:rsidRPr="008C4A3C">
        <w:rPr>
          <w:color w:val="000000" w:themeColor="text1"/>
        </w:rPr>
        <w:t xml:space="preserve"> Blue band </w:t>
      </w:r>
      <w:r w:rsidR="0020399E" w:rsidRPr="008C4A3C">
        <w:rPr>
          <w:color w:val="000000" w:themeColor="text1"/>
        </w:rPr>
        <w:t>at</w:t>
      </w:r>
      <w:r w:rsidR="00D16B84" w:rsidRPr="008C4A3C">
        <w:rPr>
          <w:color w:val="000000" w:themeColor="text1"/>
        </w:rPr>
        <w:t xml:space="preserve"> wavelength </w:t>
      </w:r>
      <w:r w:rsidR="0020399E" w:rsidRPr="008C4A3C">
        <w:rPr>
          <w:color w:val="000000" w:themeColor="text1"/>
        </w:rPr>
        <w:t xml:space="preserve">490nm </w:t>
      </w:r>
      <w:r w:rsidRPr="008C4A3C">
        <w:rPr>
          <w:color w:val="000000" w:themeColor="text1"/>
        </w:rPr>
        <w:t xml:space="preserve">and </w:t>
      </w:r>
      <w:r w:rsidR="0020399E" w:rsidRPr="008C4A3C">
        <w:rPr>
          <w:color w:val="000000" w:themeColor="text1"/>
        </w:rPr>
        <w:t xml:space="preserve">Rrs Green band at </w:t>
      </w:r>
      <w:r w:rsidRPr="008C4A3C">
        <w:rPr>
          <w:color w:val="000000" w:themeColor="text1"/>
        </w:rPr>
        <w:t>555nm are used</w:t>
      </w:r>
      <w:r w:rsidR="006E369E">
        <w:rPr>
          <w:color w:val="000000" w:themeColor="text1"/>
        </w:rPr>
        <w:t xml:space="preserve"> to estimate the chl-a as reported in the following dates</w:t>
      </w:r>
      <w:r w:rsidR="009119CB">
        <w:rPr>
          <w:color w:val="000000" w:themeColor="text1"/>
        </w:rPr>
        <w:t>.</w:t>
      </w:r>
    </w:p>
    <w:p w14:paraId="0A10EF93" w14:textId="46C3A10F" w:rsidR="007716FD" w:rsidRDefault="007716FD" w:rsidP="00641626">
      <w:pPr>
        <w:rPr>
          <w:color w:val="000000" w:themeColor="text1"/>
        </w:rPr>
      </w:pPr>
    </w:p>
    <w:p w14:paraId="5A06A14D" w14:textId="4B66F38B" w:rsidR="007716FD" w:rsidRDefault="007716FD" w:rsidP="00641626">
      <w:pPr>
        <w:rPr>
          <w:color w:val="000000" w:themeColor="text1"/>
        </w:rPr>
      </w:pPr>
    </w:p>
    <w:p w14:paraId="4799FCE7" w14:textId="798808D9" w:rsidR="007716FD" w:rsidRDefault="007716FD" w:rsidP="00641626">
      <w:pPr>
        <w:rPr>
          <w:color w:val="000000" w:themeColor="text1"/>
        </w:rPr>
      </w:pPr>
    </w:p>
    <w:p w14:paraId="72C8725A" w14:textId="0ED7DAEA" w:rsidR="007716FD" w:rsidRDefault="007716FD" w:rsidP="00641626">
      <w:pPr>
        <w:rPr>
          <w:color w:val="000000" w:themeColor="text1"/>
        </w:rPr>
      </w:pPr>
    </w:p>
    <w:p w14:paraId="09F5EBFF" w14:textId="3A6B56D3" w:rsidR="007716FD" w:rsidRDefault="007716FD" w:rsidP="00641626">
      <w:pPr>
        <w:rPr>
          <w:color w:val="000000" w:themeColor="text1"/>
        </w:rPr>
      </w:pPr>
    </w:p>
    <w:p w14:paraId="42EEB78A" w14:textId="5B040FA2" w:rsidR="007716FD" w:rsidRDefault="007716FD" w:rsidP="00641626">
      <w:pPr>
        <w:rPr>
          <w:color w:val="000000" w:themeColor="text1"/>
        </w:rPr>
      </w:pPr>
    </w:p>
    <w:p w14:paraId="45D8A646" w14:textId="77777777" w:rsidR="007716FD" w:rsidRDefault="007716FD" w:rsidP="00641626">
      <w:pPr>
        <w:rPr>
          <w:color w:val="000000" w:themeColor="text1"/>
        </w:rPr>
      </w:pPr>
    </w:p>
    <w:tbl>
      <w:tblPr>
        <w:tblStyle w:val="TableGrid"/>
        <w:tblW w:w="10180" w:type="dxa"/>
        <w:tblLook w:val="04A0" w:firstRow="1" w:lastRow="0" w:firstColumn="1" w:lastColumn="0" w:noHBand="0" w:noVBand="1"/>
      </w:tblPr>
      <w:tblGrid>
        <w:gridCol w:w="1927"/>
        <w:gridCol w:w="4232"/>
        <w:gridCol w:w="4021"/>
      </w:tblGrid>
      <w:tr w:rsidR="00486806" w14:paraId="5D88B5E2" w14:textId="77777777" w:rsidTr="00DB0FBE">
        <w:trPr>
          <w:trHeight w:val="249"/>
        </w:trPr>
        <w:tc>
          <w:tcPr>
            <w:tcW w:w="1927" w:type="dxa"/>
          </w:tcPr>
          <w:p w14:paraId="5F560A21" w14:textId="19F83E38" w:rsidR="00486806" w:rsidRDefault="00486806" w:rsidP="00641626">
            <w:pPr>
              <w:rPr>
                <w:b/>
                <w:bCs/>
                <w:color w:val="000000" w:themeColor="text1"/>
                <w:lang w:val="en-GB" w:bidi="he-IL"/>
              </w:rPr>
            </w:pPr>
            <w:r>
              <w:rPr>
                <w:b/>
                <w:bCs/>
                <w:color w:val="000000" w:themeColor="text1"/>
                <w:lang w:val="en-GB" w:bidi="he-IL"/>
              </w:rPr>
              <w:lastRenderedPageBreak/>
              <w:t xml:space="preserve">Year </w:t>
            </w:r>
          </w:p>
        </w:tc>
        <w:tc>
          <w:tcPr>
            <w:tcW w:w="4232" w:type="dxa"/>
          </w:tcPr>
          <w:p w14:paraId="4AB4A01F" w14:textId="35A3F645" w:rsidR="00486806" w:rsidRDefault="00486806" w:rsidP="00641626">
            <w:pPr>
              <w:rPr>
                <w:b/>
                <w:bCs/>
                <w:color w:val="000000" w:themeColor="text1"/>
                <w:lang w:val="en-GB" w:bidi="he-IL"/>
              </w:rPr>
            </w:pPr>
            <w:r>
              <w:rPr>
                <w:b/>
                <w:bCs/>
                <w:color w:val="000000" w:themeColor="text1"/>
                <w:lang w:val="en-GB" w:bidi="he-IL"/>
              </w:rPr>
              <w:t>Date and Month</w:t>
            </w:r>
          </w:p>
        </w:tc>
        <w:tc>
          <w:tcPr>
            <w:tcW w:w="4021" w:type="dxa"/>
          </w:tcPr>
          <w:p w14:paraId="6F07DDE5" w14:textId="1072EC9D" w:rsidR="00486806" w:rsidRDefault="00486806" w:rsidP="00641626">
            <w:pPr>
              <w:rPr>
                <w:b/>
                <w:bCs/>
                <w:color w:val="000000" w:themeColor="text1"/>
                <w:lang w:val="en-GB" w:bidi="he-IL"/>
              </w:rPr>
            </w:pPr>
            <w:r>
              <w:rPr>
                <w:b/>
                <w:bCs/>
                <w:color w:val="000000" w:themeColor="text1"/>
                <w:lang w:val="en-GB" w:bidi="he-IL"/>
              </w:rPr>
              <w:t>Reporting body</w:t>
            </w:r>
          </w:p>
        </w:tc>
      </w:tr>
      <w:tr w:rsidR="00486806" w:rsidRPr="00B73A69" w14:paraId="509BCE19" w14:textId="77777777" w:rsidTr="00DB0FBE">
        <w:trPr>
          <w:trHeight w:val="408"/>
        </w:trPr>
        <w:tc>
          <w:tcPr>
            <w:tcW w:w="1927" w:type="dxa"/>
          </w:tcPr>
          <w:p w14:paraId="60B68201" w14:textId="63584437" w:rsidR="00486806" w:rsidRPr="00B73A69" w:rsidRDefault="00486806" w:rsidP="00641626">
            <w:pPr>
              <w:rPr>
                <w:color w:val="000000" w:themeColor="text1"/>
                <w:lang w:val="en-GB" w:bidi="he-IL"/>
              </w:rPr>
            </w:pPr>
            <w:r w:rsidRPr="00B73A69">
              <w:rPr>
                <w:color w:val="000000" w:themeColor="text1"/>
                <w:lang w:val="en-GB" w:bidi="he-IL"/>
              </w:rPr>
              <w:t>2015</w:t>
            </w:r>
          </w:p>
        </w:tc>
        <w:tc>
          <w:tcPr>
            <w:tcW w:w="4232" w:type="dxa"/>
          </w:tcPr>
          <w:p w14:paraId="69FE2836" w14:textId="1A4893C1" w:rsidR="00486806" w:rsidRPr="00B73A69" w:rsidRDefault="00486806" w:rsidP="00641626">
            <w:pPr>
              <w:rPr>
                <w:color w:val="000000" w:themeColor="text1"/>
                <w:lang w:val="en-GB" w:bidi="he-IL"/>
              </w:rPr>
            </w:pPr>
            <w:r w:rsidRPr="00B73A69">
              <w:rPr>
                <w:color w:val="000000" w:themeColor="text1"/>
                <w:lang w:val="en-GB" w:bidi="he-IL"/>
              </w:rPr>
              <w:t>12</w:t>
            </w:r>
            <w:r w:rsidRPr="00B73A69">
              <w:rPr>
                <w:color w:val="000000" w:themeColor="text1"/>
                <w:vertAlign w:val="superscript"/>
                <w:lang w:val="en-GB" w:bidi="he-IL"/>
              </w:rPr>
              <w:t>th</w:t>
            </w:r>
            <w:r w:rsidRPr="00B73A69">
              <w:rPr>
                <w:color w:val="000000" w:themeColor="text1"/>
                <w:lang w:val="en-GB" w:bidi="he-IL"/>
              </w:rPr>
              <w:t xml:space="preserve"> January</w:t>
            </w:r>
            <w:r w:rsidR="009E2435">
              <w:rPr>
                <w:color w:val="000000" w:themeColor="text1"/>
                <w:lang w:val="en-GB" w:bidi="he-IL"/>
              </w:rPr>
              <w:t>, 22</w:t>
            </w:r>
            <w:r w:rsidR="009E2435" w:rsidRPr="009E2435">
              <w:rPr>
                <w:color w:val="000000" w:themeColor="text1"/>
                <w:vertAlign w:val="superscript"/>
                <w:lang w:val="en-GB" w:bidi="he-IL"/>
              </w:rPr>
              <w:t>nd</w:t>
            </w:r>
            <w:r w:rsidR="009E2435">
              <w:rPr>
                <w:color w:val="000000" w:themeColor="text1"/>
                <w:lang w:val="en-GB" w:bidi="he-IL"/>
              </w:rPr>
              <w:t xml:space="preserve"> Feb</w:t>
            </w:r>
            <w:r w:rsidR="00151960">
              <w:rPr>
                <w:color w:val="000000" w:themeColor="text1"/>
                <w:lang w:val="en-GB" w:bidi="he-IL"/>
              </w:rPr>
              <w:t>ruary</w:t>
            </w:r>
          </w:p>
        </w:tc>
        <w:tc>
          <w:tcPr>
            <w:tcW w:w="4021" w:type="dxa"/>
          </w:tcPr>
          <w:p w14:paraId="0C7A7BDF" w14:textId="5BB628DB" w:rsidR="00486806" w:rsidRPr="00B73A69" w:rsidRDefault="00486806" w:rsidP="00641626">
            <w:pPr>
              <w:rPr>
                <w:color w:val="000000" w:themeColor="text1"/>
                <w:lang w:val="en-GB" w:bidi="he-IL"/>
              </w:rPr>
            </w:pPr>
            <w:r>
              <w:rPr>
                <w:color w:val="000000" w:themeColor="text1"/>
                <w:lang w:val="en-GB" w:bidi="he-IL"/>
              </w:rPr>
              <w:t>Nasa Earth data</w:t>
            </w:r>
            <w:r w:rsidR="009E2435">
              <w:rPr>
                <w:color w:val="000000" w:themeColor="text1"/>
                <w:lang w:val="en-GB" w:bidi="he-IL"/>
              </w:rPr>
              <w:t>, KMFRI</w:t>
            </w:r>
          </w:p>
        </w:tc>
      </w:tr>
      <w:tr w:rsidR="00486806" w:rsidRPr="00B73A69" w14:paraId="4207FFBF" w14:textId="77777777" w:rsidTr="00DB0FBE">
        <w:trPr>
          <w:trHeight w:val="441"/>
        </w:trPr>
        <w:tc>
          <w:tcPr>
            <w:tcW w:w="1927" w:type="dxa"/>
          </w:tcPr>
          <w:p w14:paraId="043E87CD" w14:textId="5CBF2CE5" w:rsidR="00486806" w:rsidRPr="00B73A69" w:rsidRDefault="00486806" w:rsidP="00641626">
            <w:pPr>
              <w:rPr>
                <w:color w:val="000000" w:themeColor="text1"/>
                <w:lang w:val="en-GB" w:bidi="he-IL"/>
              </w:rPr>
            </w:pPr>
            <w:r w:rsidRPr="00B73A69">
              <w:rPr>
                <w:color w:val="000000" w:themeColor="text1"/>
                <w:lang w:val="en-GB" w:bidi="he-IL"/>
              </w:rPr>
              <w:t>2016</w:t>
            </w:r>
          </w:p>
        </w:tc>
        <w:tc>
          <w:tcPr>
            <w:tcW w:w="4232" w:type="dxa"/>
          </w:tcPr>
          <w:p w14:paraId="45978102" w14:textId="7E6500B3" w:rsidR="00CD748B" w:rsidRPr="00B73A69" w:rsidRDefault="00486806" w:rsidP="00641626">
            <w:pPr>
              <w:rPr>
                <w:color w:val="000000" w:themeColor="text1"/>
                <w:lang w:val="en-GB" w:bidi="he-IL"/>
              </w:rPr>
            </w:pPr>
            <w:r w:rsidRPr="00B73A69">
              <w:rPr>
                <w:color w:val="000000" w:themeColor="text1"/>
                <w:lang w:val="en-GB" w:bidi="he-IL"/>
              </w:rPr>
              <w:t>23</w:t>
            </w:r>
            <w:r w:rsidRPr="00B73A69">
              <w:rPr>
                <w:color w:val="000000" w:themeColor="text1"/>
                <w:vertAlign w:val="superscript"/>
                <w:lang w:val="en-GB" w:bidi="he-IL"/>
              </w:rPr>
              <w:t>rd</w:t>
            </w:r>
            <w:r w:rsidRPr="00B73A69">
              <w:rPr>
                <w:color w:val="000000" w:themeColor="text1"/>
                <w:lang w:val="en-GB" w:bidi="he-IL"/>
              </w:rPr>
              <w:t xml:space="preserve"> </w:t>
            </w:r>
            <w:r w:rsidR="00CD748B">
              <w:rPr>
                <w:color w:val="000000" w:themeColor="text1"/>
                <w:lang w:val="en-GB" w:bidi="he-IL"/>
              </w:rPr>
              <w:t>Feb</w:t>
            </w:r>
            <w:r w:rsidR="00275EF3">
              <w:rPr>
                <w:color w:val="000000" w:themeColor="text1"/>
                <w:lang w:val="en-GB" w:bidi="he-IL"/>
              </w:rPr>
              <w:t>ruary</w:t>
            </w:r>
          </w:p>
        </w:tc>
        <w:tc>
          <w:tcPr>
            <w:tcW w:w="4021" w:type="dxa"/>
          </w:tcPr>
          <w:p w14:paraId="242333DF" w14:textId="74492D60"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4FBC8BE6" w14:textId="77777777" w:rsidTr="00DB0FBE">
        <w:trPr>
          <w:trHeight w:val="376"/>
        </w:trPr>
        <w:tc>
          <w:tcPr>
            <w:tcW w:w="1927" w:type="dxa"/>
          </w:tcPr>
          <w:p w14:paraId="47EB2451" w14:textId="6157D8BF" w:rsidR="00486806" w:rsidRPr="00B73A69" w:rsidRDefault="00486806" w:rsidP="00641626">
            <w:pPr>
              <w:rPr>
                <w:color w:val="000000" w:themeColor="text1"/>
                <w:lang w:val="en-GB" w:bidi="he-IL"/>
              </w:rPr>
            </w:pPr>
            <w:r w:rsidRPr="00B73A69">
              <w:rPr>
                <w:color w:val="000000" w:themeColor="text1"/>
                <w:lang w:val="en-GB" w:bidi="he-IL"/>
              </w:rPr>
              <w:t>2017</w:t>
            </w:r>
          </w:p>
        </w:tc>
        <w:tc>
          <w:tcPr>
            <w:tcW w:w="4232" w:type="dxa"/>
          </w:tcPr>
          <w:p w14:paraId="1DAADB46" w14:textId="0B17B4BF" w:rsidR="00486806" w:rsidRPr="00B73A69" w:rsidRDefault="00486806" w:rsidP="00641626">
            <w:pPr>
              <w:rPr>
                <w:color w:val="000000" w:themeColor="text1"/>
                <w:lang w:val="en-GB" w:bidi="he-IL"/>
              </w:rPr>
            </w:pPr>
            <w:r w:rsidRPr="00B73A69">
              <w:rPr>
                <w:color w:val="000000" w:themeColor="text1"/>
                <w:lang w:val="en-GB" w:bidi="he-IL"/>
              </w:rPr>
              <w:t>04</w:t>
            </w:r>
            <w:r w:rsidRPr="00B73A69">
              <w:rPr>
                <w:color w:val="000000" w:themeColor="text1"/>
                <w:vertAlign w:val="superscript"/>
                <w:lang w:val="en-GB" w:bidi="he-IL"/>
              </w:rPr>
              <w:t>th</w:t>
            </w:r>
            <w:r w:rsidRPr="00B73A69">
              <w:rPr>
                <w:color w:val="000000" w:themeColor="text1"/>
                <w:lang w:val="en-GB" w:bidi="he-IL"/>
              </w:rPr>
              <w:t xml:space="preserve"> </w:t>
            </w:r>
            <w:r w:rsidR="00CD748B">
              <w:rPr>
                <w:color w:val="000000" w:themeColor="text1"/>
                <w:lang w:val="en-GB" w:bidi="he-IL"/>
              </w:rPr>
              <w:t>September</w:t>
            </w:r>
          </w:p>
        </w:tc>
        <w:tc>
          <w:tcPr>
            <w:tcW w:w="4021" w:type="dxa"/>
          </w:tcPr>
          <w:p w14:paraId="183F349B" w14:textId="7052EA6B" w:rsidR="00486806" w:rsidRPr="00B73A69" w:rsidRDefault="00580D76" w:rsidP="00641626">
            <w:pPr>
              <w:rPr>
                <w:color w:val="000000" w:themeColor="text1"/>
                <w:lang w:val="en-GB" w:bidi="he-IL"/>
              </w:rPr>
            </w:pPr>
            <w:r>
              <w:rPr>
                <w:color w:val="000000" w:themeColor="text1"/>
                <w:lang w:val="en-GB" w:bidi="he-IL"/>
              </w:rPr>
              <w:t>Africa great Lakes</w:t>
            </w:r>
          </w:p>
        </w:tc>
      </w:tr>
      <w:tr w:rsidR="00486806" w:rsidRPr="00B73A69" w14:paraId="5165D057" w14:textId="77777777" w:rsidTr="00DB0FBE">
        <w:trPr>
          <w:trHeight w:val="441"/>
        </w:trPr>
        <w:tc>
          <w:tcPr>
            <w:tcW w:w="1927" w:type="dxa"/>
          </w:tcPr>
          <w:p w14:paraId="0F4FE899" w14:textId="4C3A6FDA" w:rsidR="00486806" w:rsidRPr="00B73A69" w:rsidRDefault="00486806" w:rsidP="00641626">
            <w:pPr>
              <w:rPr>
                <w:color w:val="000000" w:themeColor="text1"/>
                <w:lang w:val="en-GB" w:bidi="he-IL"/>
              </w:rPr>
            </w:pPr>
            <w:r w:rsidRPr="00B73A69">
              <w:rPr>
                <w:color w:val="000000" w:themeColor="text1"/>
                <w:lang w:val="en-GB" w:bidi="he-IL"/>
              </w:rPr>
              <w:t>2018</w:t>
            </w:r>
          </w:p>
        </w:tc>
        <w:tc>
          <w:tcPr>
            <w:tcW w:w="4232" w:type="dxa"/>
          </w:tcPr>
          <w:p w14:paraId="3C849FEC" w14:textId="136C9EFD" w:rsidR="00486806" w:rsidRPr="00B73A69" w:rsidRDefault="00486806" w:rsidP="00641626">
            <w:pPr>
              <w:rPr>
                <w:color w:val="000000" w:themeColor="text1"/>
                <w:lang w:val="en-GB" w:bidi="he-IL"/>
              </w:rPr>
            </w:pPr>
            <w:r w:rsidRPr="00B73A69">
              <w:rPr>
                <w:color w:val="000000" w:themeColor="text1"/>
                <w:lang w:val="en-GB" w:bidi="he-IL"/>
              </w:rPr>
              <w:t>27</w:t>
            </w:r>
            <w:r w:rsidRPr="00B73A69">
              <w:rPr>
                <w:color w:val="000000" w:themeColor="text1"/>
                <w:vertAlign w:val="superscript"/>
                <w:lang w:val="en-GB" w:bidi="he-IL"/>
              </w:rPr>
              <w:t>th</w:t>
            </w:r>
            <w:r w:rsidRPr="00B73A69">
              <w:rPr>
                <w:color w:val="000000" w:themeColor="text1"/>
                <w:lang w:val="en-GB" w:bidi="he-IL"/>
              </w:rPr>
              <w:t xml:space="preserve"> January</w:t>
            </w:r>
          </w:p>
        </w:tc>
        <w:tc>
          <w:tcPr>
            <w:tcW w:w="4021" w:type="dxa"/>
          </w:tcPr>
          <w:p w14:paraId="5F8C57DB" w14:textId="27A3776F" w:rsidR="00486806" w:rsidRPr="00B73A69" w:rsidRDefault="00580D76" w:rsidP="00641626">
            <w:pPr>
              <w:rPr>
                <w:color w:val="000000" w:themeColor="text1"/>
                <w:lang w:val="en-GB" w:bidi="he-IL"/>
              </w:rPr>
            </w:pPr>
            <w:r>
              <w:rPr>
                <w:color w:val="000000" w:themeColor="text1"/>
                <w:lang w:val="en-GB" w:bidi="he-IL"/>
              </w:rPr>
              <w:t>KMFRI, Nasa Earth Data</w:t>
            </w:r>
          </w:p>
        </w:tc>
      </w:tr>
      <w:tr w:rsidR="00486806" w:rsidRPr="00B73A69" w14:paraId="073D0B8E" w14:textId="77777777" w:rsidTr="00DB0FBE">
        <w:trPr>
          <w:trHeight w:val="504"/>
        </w:trPr>
        <w:tc>
          <w:tcPr>
            <w:tcW w:w="1927" w:type="dxa"/>
          </w:tcPr>
          <w:p w14:paraId="49F6794A" w14:textId="3A45F44B" w:rsidR="00486806" w:rsidRPr="00B73A69" w:rsidRDefault="00486806" w:rsidP="00641626">
            <w:pPr>
              <w:rPr>
                <w:color w:val="000000" w:themeColor="text1"/>
                <w:lang w:val="en-GB" w:bidi="he-IL"/>
              </w:rPr>
            </w:pPr>
            <w:r w:rsidRPr="00B73A69">
              <w:rPr>
                <w:color w:val="000000" w:themeColor="text1"/>
                <w:lang w:val="en-GB" w:bidi="he-IL"/>
              </w:rPr>
              <w:t>2019</w:t>
            </w:r>
          </w:p>
        </w:tc>
        <w:tc>
          <w:tcPr>
            <w:tcW w:w="4232" w:type="dxa"/>
          </w:tcPr>
          <w:p w14:paraId="301E648D" w14:textId="002B8BFC" w:rsidR="00486806" w:rsidRPr="00B73A69" w:rsidRDefault="00486806" w:rsidP="00641626">
            <w:pPr>
              <w:rPr>
                <w:color w:val="000000" w:themeColor="text1"/>
                <w:lang w:val="en-GB" w:bidi="he-IL"/>
              </w:rPr>
            </w:pPr>
            <w:r w:rsidRPr="00B73A69">
              <w:rPr>
                <w:color w:val="000000" w:themeColor="text1"/>
                <w:lang w:val="en-GB" w:bidi="he-IL"/>
              </w:rPr>
              <w:t>18</w:t>
            </w:r>
            <w:r w:rsidRPr="00B73A69">
              <w:rPr>
                <w:color w:val="000000" w:themeColor="text1"/>
                <w:vertAlign w:val="superscript"/>
                <w:lang w:val="en-GB" w:bidi="he-IL"/>
              </w:rPr>
              <w:t>th</w:t>
            </w:r>
            <w:r w:rsidRPr="00B73A69">
              <w:rPr>
                <w:color w:val="000000" w:themeColor="text1"/>
                <w:lang w:val="en-GB" w:bidi="he-IL"/>
              </w:rPr>
              <w:t xml:space="preserve"> August</w:t>
            </w:r>
          </w:p>
        </w:tc>
        <w:tc>
          <w:tcPr>
            <w:tcW w:w="4021" w:type="dxa"/>
          </w:tcPr>
          <w:p w14:paraId="51129EDA" w14:textId="6BAF45FF" w:rsidR="00486806" w:rsidRPr="00B73A69" w:rsidRDefault="0062589B" w:rsidP="00641626">
            <w:pPr>
              <w:rPr>
                <w:color w:val="000000" w:themeColor="text1"/>
                <w:lang w:val="en-GB" w:bidi="he-IL"/>
              </w:rPr>
            </w:pPr>
            <w:r>
              <w:rPr>
                <w:color w:val="000000" w:themeColor="text1"/>
                <w:lang w:val="en-GB" w:bidi="he-IL"/>
              </w:rPr>
              <w:t>KMFRI</w:t>
            </w:r>
          </w:p>
        </w:tc>
      </w:tr>
      <w:tr w:rsidR="00486806" w:rsidRPr="00B73A69" w14:paraId="6A2DA481" w14:textId="77777777" w:rsidTr="00DB0FBE">
        <w:trPr>
          <w:trHeight w:val="504"/>
        </w:trPr>
        <w:tc>
          <w:tcPr>
            <w:tcW w:w="1927" w:type="dxa"/>
          </w:tcPr>
          <w:p w14:paraId="1243C376" w14:textId="1C2BF5E9" w:rsidR="00486806" w:rsidRPr="00B73A69" w:rsidRDefault="00486806" w:rsidP="00641626">
            <w:pPr>
              <w:rPr>
                <w:color w:val="000000" w:themeColor="text1"/>
                <w:lang w:val="en-GB" w:bidi="he-IL"/>
              </w:rPr>
            </w:pPr>
            <w:r w:rsidRPr="00B73A69">
              <w:rPr>
                <w:color w:val="000000" w:themeColor="text1"/>
                <w:lang w:val="en-GB" w:bidi="he-IL"/>
              </w:rPr>
              <w:t>2020</w:t>
            </w:r>
          </w:p>
        </w:tc>
        <w:tc>
          <w:tcPr>
            <w:tcW w:w="4232" w:type="dxa"/>
          </w:tcPr>
          <w:p w14:paraId="56374086" w14:textId="3AC6C6FF" w:rsidR="00486806" w:rsidRPr="00B73A69" w:rsidRDefault="00486806" w:rsidP="00641626">
            <w:pPr>
              <w:rPr>
                <w:color w:val="000000" w:themeColor="text1"/>
                <w:lang w:val="en-GB" w:bidi="he-IL"/>
              </w:rPr>
            </w:pPr>
            <w:r w:rsidRPr="00B73A69">
              <w:rPr>
                <w:color w:val="000000" w:themeColor="text1"/>
                <w:lang w:val="en-GB" w:bidi="he-IL"/>
              </w:rPr>
              <w:t>29</w:t>
            </w:r>
            <w:r w:rsidRPr="00B73A69">
              <w:rPr>
                <w:color w:val="000000" w:themeColor="text1"/>
                <w:vertAlign w:val="superscript"/>
                <w:lang w:val="en-GB" w:bidi="he-IL"/>
              </w:rPr>
              <w:t>th</w:t>
            </w:r>
            <w:r w:rsidRPr="00B73A69">
              <w:rPr>
                <w:color w:val="000000" w:themeColor="text1"/>
                <w:lang w:val="en-GB" w:bidi="he-IL"/>
              </w:rPr>
              <w:t xml:space="preserve"> August</w:t>
            </w:r>
            <w:r w:rsidR="0097796F">
              <w:rPr>
                <w:color w:val="000000" w:themeColor="text1"/>
                <w:lang w:val="en-GB" w:bidi="he-IL"/>
              </w:rPr>
              <w:t xml:space="preserve">, </w:t>
            </w:r>
          </w:p>
        </w:tc>
        <w:tc>
          <w:tcPr>
            <w:tcW w:w="4021" w:type="dxa"/>
          </w:tcPr>
          <w:p w14:paraId="55925758" w14:textId="1625D603"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2D64FF59" w14:textId="77777777" w:rsidTr="00DB0FBE">
        <w:trPr>
          <w:trHeight w:val="504"/>
        </w:trPr>
        <w:tc>
          <w:tcPr>
            <w:tcW w:w="1927" w:type="dxa"/>
          </w:tcPr>
          <w:p w14:paraId="60434181" w14:textId="60B7E2A7" w:rsidR="00486806" w:rsidRPr="00B73A69" w:rsidRDefault="00486806" w:rsidP="00641626">
            <w:pPr>
              <w:rPr>
                <w:color w:val="000000" w:themeColor="text1"/>
                <w:lang w:val="en-GB" w:bidi="he-IL"/>
              </w:rPr>
            </w:pPr>
            <w:r w:rsidRPr="00B73A69">
              <w:rPr>
                <w:color w:val="000000" w:themeColor="text1"/>
                <w:lang w:val="en-GB" w:bidi="he-IL"/>
              </w:rPr>
              <w:t>2021</w:t>
            </w:r>
          </w:p>
        </w:tc>
        <w:tc>
          <w:tcPr>
            <w:tcW w:w="4232" w:type="dxa"/>
          </w:tcPr>
          <w:p w14:paraId="192B6687" w14:textId="0DD52F41" w:rsidR="00486806" w:rsidRPr="00B73A69" w:rsidRDefault="00486806" w:rsidP="00641626">
            <w:pPr>
              <w:rPr>
                <w:color w:val="000000" w:themeColor="text1"/>
                <w:lang w:val="en-GB" w:bidi="he-IL"/>
              </w:rPr>
            </w:pPr>
            <w:r>
              <w:rPr>
                <w:color w:val="000000" w:themeColor="text1"/>
                <w:lang w:val="en-GB" w:bidi="he-IL"/>
              </w:rPr>
              <w:t>No Data</w:t>
            </w:r>
          </w:p>
        </w:tc>
        <w:tc>
          <w:tcPr>
            <w:tcW w:w="4021" w:type="dxa"/>
          </w:tcPr>
          <w:p w14:paraId="7C964F16" w14:textId="7D65ECD5" w:rsidR="00486806" w:rsidRPr="00B73A69" w:rsidRDefault="002B1466" w:rsidP="00641626">
            <w:pPr>
              <w:rPr>
                <w:color w:val="000000" w:themeColor="text1"/>
                <w:lang w:val="en-GB" w:bidi="he-IL"/>
              </w:rPr>
            </w:pPr>
            <w:r>
              <w:rPr>
                <w:color w:val="000000" w:themeColor="text1"/>
                <w:lang w:val="en-GB" w:bidi="he-IL"/>
              </w:rPr>
              <w:t>None Reported</w:t>
            </w:r>
          </w:p>
        </w:tc>
      </w:tr>
    </w:tbl>
    <w:p w14:paraId="7BACAE89" w14:textId="77777777" w:rsidR="00A9282C" w:rsidRDefault="00A9282C" w:rsidP="00641626">
      <w:pPr>
        <w:rPr>
          <w:i/>
          <w:iCs/>
          <w:color w:val="000000" w:themeColor="text1"/>
          <w:lang w:val="en-GB" w:bidi="he-IL"/>
        </w:rPr>
      </w:pPr>
    </w:p>
    <w:p w14:paraId="76E7E693" w14:textId="03D8DCF9" w:rsidR="00861A82" w:rsidRPr="00B42F98" w:rsidRDefault="002B06FA" w:rsidP="00641626">
      <w:pPr>
        <w:rPr>
          <w:i/>
          <w:iCs/>
          <w:color w:val="000000" w:themeColor="text1"/>
          <w:lang w:val="en-GB" w:bidi="he-IL"/>
        </w:rPr>
      </w:pPr>
      <w:r w:rsidRPr="00B42F98">
        <w:rPr>
          <w:i/>
          <w:iCs/>
          <w:color w:val="000000" w:themeColor="text1"/>
          <w:lang w:val="en-GB" w:bidi="he-IL"/>
        </w:rPr>
        <w:t>Table</w:t>
      </w:r>
      <w:r w:rsidR="00A667E0">
        <w:rPr>
          <w:i/>
          <w:iCs/>
          <w:color w:val="000000" w:themeColor="text1"/>
          <w:lang w:val="en-GB" w:bidi="he-IL"/>
        </w:rPr>
        <w:t xml:space="preserve"> 3</w:t>
      </w:r>
      <w:r w:rsidRPr="00B42F98">
        <w:rPr>
          <w:i/>
          <w:iCs/>
          <w:color w:val="000000" w:themeColor="text1"/>
          <w:lang w:val="en-GB" w:bidi="he-IL"/>
        </w:rPr>
        <w:t>: HABs reported in Lake Victoria, (KMFRI,</w:t>
      </w:r>
      <w:r w:rsidR="00B42F98">
        <w:rPr>
          <w:i/>
          <w:iCs/>
          <w:color w:val="000000" w:themeColor="text1"/>
          <w:lang w:val="en-GB" w:bidi="he-IL"/>
        </w:rPr>
        <w:t xml:space="preserve"> </w:t>
      </w:r>
      <w:r w:rsidRPr="00B42F98">
        <w:rPr>
          <w:i/>
          <w:iCs/>
          <w:color w:val="000000" w:themeColor="text1"/>
          <w:lang w:val="en-GB" w:bidi="he-IL"/>
        </w:rPr>
        <w:t>RCMRD</w:t>
      </w:r>
      <w:r w:rsidR="00275EF3">
        <w:rPr>
          <w:i/>
          <w:iCs/>
          <w:color w:val="000000" w:themeColor="text1"/>
          <w:lang w:val="en-GB" w:bidi="he-IL"/>
        </w:rPr>
        <w:t>,</w:t>
      </w:r>
      <w:r w:rsidRPr="00B42F98">
        <w:rPr>
          <w:i/>
          <w:iCs/>
          <w:color w:val="000000" w:themeColor="text1"/>
          <w:lang w:val="en-GB" w:bidi="he-IL"/>
        </w:rPr>
        <w:t xml:space="preserve"> NASA Earth Data</w:t>
      </w:r>
      <w:r w:rsidR="008F748B">
        <w:rPr>
          <w:i/>
          <w:iCs/>
          <w:color w:val="000000" w:themeColor="text1"/>
          <w:lang w:val="en-GB" w:bidi="he-IL"/>
        </w:rPr>
        <w:t>)</w:t>
      </w:r>
    </w:p>
    <w:p w14:paraId="2B797F3F" w14:textId="312F7625" w:rsidR="003C0808" w:rsidRPr="008C4A3C" w:rsidRDefault="008312DC" w:rsidP="007A651B">
      <w:pPr>
        <w:rPr>
          <w:color w:val="000000" w:themeColor="text1"/>
        </w:rPr>
      </w:pPr>
      <w:r w:rsidRPr="008C4A3C">
        <w:rPr>
          <w:color w:val="000000" w:themeColor="text1"/>
        </w:rPr>
        <w:t xml:space="preserve">The results </w:t>
      </w:r>
      <w:r w:rsidR="008C178B" w:rsidRPr="008C4A3C">
        <w:rPr>
          <w:color w:val="000000" w:themeColor="text1"/>
        </w:rPr>
        <w:t>from the chl-a estimations</w:t>
      </w:r>
      <w:r w:rsidR="00AD04C0" w:rsidRPr="008C4A3C">
        <w:rPr>
          <w:color w:val="000000" w:themeColor="text1"/>
        </w:rPr>
        <w:t xml:space="preserve"> from this algorithm </w:t>
      </w:r>
      <w:r w:rsidR="00275EF3">
        <w:rPr>
          <w:color w:val="000000" w:themeColor="text1"/>
        </w:rPr>
        <w:t xml:space="preserve">are </w:t>
      </w:r>
      <w:r w:rsidR="00DB0FBE">
        <w:rPr>
          <w:color w:val="000000" w:themeColor="text1"/>
        </w:rPr>
        <w:t xml:space="preserve">as </w:t>
      </w:r>
      <w:r w:rsidR="00AD04C0" w:rsidRPr="008C4A3C">
        <w:rPr>
          <w:color w:val="000000" w:themeColor="text1"/>
        </w:rPr>
        <w:t xml:space="preserve">presented </w:t>
      </w:r>
      <w:r w:rsidR="00275EF3">
        <w:rPr>
          <w:color w:val="000000" w:themeColor="text1"/>
        </w:rPr>
        <w:t xml:space="preserve">in </w:t>
      </w:r>
      <w:r w:rsidR="008C178B" w:rsidRPr="008C4A3C">
        <w:rPr>
          <w:color w:val="000000" w:themeColor="text1"/>
        </w:rPr>
        <w:t>section 4</w:t>
      </w:r>
      <w:r w:rsidR="0062589B">
        <w:rPr>
          <w:color w:val="000000" w:themeColor="text1"/>
        </w:rPr>
        <w:t xml:space="preserve"> of this write-up.</w:t>
      </w:r>
    </w:p>
    <w:p w14:paraId="1B3FCF88" w14:textId="6DE74B02" w:rsidR="007A651B" w:rsidRPr="008C4A3C" w:rsidRDefault="00C767C0" w:rsidP="007A651B">
      <w:pPr>
        <w:rPr>
          <w:b/>
          <w:bCs/>
          <w:color w:val="000000" w:themeColor="text1"/>
          <w:lang w:val="en-GB" w:bidi="he-IL"/>
        </w:rPr>
      </w:pPr>
      <w:r w:rsidRPr="008C4A3C">
        <w:rPr>
          <w:b/>
          <w:bCs/>
          <w:color w:val="000000" w:themeColor="text1"/>
        </w:rPr>
        <w:t>3.3.</w:t>
      </w:r>
      <w:r w:rsidR="004302EA" w:rsidRPr="008C4A3C">
        <w:rPr>
          <w:b/>
          <w:bCs/>
          <w:color w:val="000000" w:themeColor="text1"/>
        </w:rPr>
        <w:t>1</w:t>
      </w:r>
      <w:r w:rsidRPr="008C4A3C">
        <w:rPr>
          <w:b/>
          <w:bCs/>
          <w:color w:val="000000" w:themeColor="text1"/>
        </w:rPr>
        <w:t>.</w:t>
      </w:r>
      <w:r w:rsidR="005E3103">
        <w:rPr>
          <w:b/>
          <w:bCs/>
          <w:color w:val="000000" w:themeColor="text1"/>
        </w:rPr>
        <w:t>4</w:t>
      </w:r>
      <w:r w:rsidRPr="008C4A3C">
        <w:rPr>
          <w:b/>
          <w:bCs/>
          <w:color w:val="000000" w:themeColor="text1"/>
        </w:rPr>
        <w:t xml:space="preserve"> Accuracy</w:t>
      </w:r>
      <w:r w:rsidR="00DF2820" w:rsidRPr="008C4A3C">
        <w:rPr>
          <w:b/>
          <w:bCs/>
          <w:color w:val="000000" w:themeColor="text1"/>
        </w:rPr>
        <w:t xml:space="preserve"> </w:t>
      </w:r>
      <w:r w:rsidR="00A6616A" w:rsidRPr="008C4A3C">
        <w:rPr>
          <w:b/>
          <w:bCs/>
          <w:color w:val="000000" w:themeColor="text1"/>
        </w:rPr>
        <w:t>Assessment</w:t>
      </w:r>
    </w:p>
    <w:p w14:paraId="221A9C73" w14:textId="24CE66F1" w:rsidR="007A651B" w:rsidRPr="008C4A3C" w:rsidRDefault="00205483" w:rsidP="007A651B">
      <w:pPr>
        <w:rPr>
          <w:color w:val="000000" w:themeColor="text1"/>
          <w:lang w:val="en-GB" w:bidi="he-IL"/>
        </w:rPr>
      </w:pPr>
      <w:r w:rsidRPr="008C4A3C">
        <w:rPr>
          <w:color w:val="000000" w:themeColor="text1"/>
        </w:rPr>
        <w:t xml:space="preserve">To validate the obtained chl-a values, chl-a validation </w:t>
      </w:r>
      <w:r w:rsidR="006A0DAC">
        <w:rPr>
          <w:color w:val="000000" w:themeColor="text1"/>
        </w:rPr>
        <w:t xml:space="preserve">dates and </w:t>
      </w:r>
      <w:r w:rsidRPr="008C4A3C">
        <w:rPr>
          <w:color w:val="000000" w:themeColor="text1"/>
        </w:rPr>
        <w:t>data</w:t>
      </w:r>
      <w:r w:rsidR="00B3359E" w:rsidRPr="008C4A3C">
        <w:rPr>
          <w:color w:val="000000" w:themeColor="text1"/>
        </w:rPr>
        <w:t xml:space="preserve"> </w:t>
      </w:r>
      <w:r w:rsidR="00D1742B">
        <w:rPr>
          <w:color w:val="000000" w:themeColor="text1"/>
        </w:rPr>
        <w:t>w</w:t>
      </w:r>
      <w:r w:rsidR="006A0DAC">
        <w:rPr>
          <w:color w:val="000000" w:themeColor="text1"/>
        </w:rPr>
        <w:t>ere</w:t>
      </w:r>
      <w:r w:rsidRPr="008C4A3C">
        <w:rPr>
          <w:color w:val="000000" w:themeColor="text1"/>
        </w:rPr>
        <w:t xml:space="preserve"> retrieved from</w:t>
      </w:r>
      <w:r w:rsidR="00BC19D6">
        <w:rPr>
          <w:color w:val="000000" w:themeColor="text1"/>
        </w:rPr>
        <w:t xml:space="preserve"> KMFRI and some from</w:t>
      </w:r>
      <w:r w:rsidRPr="008C4A3C">
        <w:rPr>
          <w:color w:val="000000" w:themeColor="text1"/>
        </w:rPr>
        <w:t xml:space="preserve"> NASA Giovanni Chlorophyll-a portal</w:t>
      </w:r>
      <w:r w:rsidR="00C95FD0" w:rsidRPr="008C4A3C">
        <w:rPr>
          <w:color w:val="000000" w:themeColor="text1"/>
        </w:rPr>
        <w:t>, managed by Nasa Earth Data. This portal has been for so long</w:t>
      </w:r>
      <w:r w:rsidR="00A05DF7" w:rsidRPr="008C4A3C">
        <w:rPr>
          <w:color w:val="000000" w:themeColor="text1"/>
        </w:rPr>
        <w:t xml:space="preserve"> a rich archive for global chl-a</w:t>
      </w:r>
      <w:r w:rsidRPr="008C4A3C">
        <w:rPr>
          <w:color w:val="000000" w:themeColor="text1"/>
        </w:rPr>
        <w:t xml:space="preserve"> generated</w:t>
      </w:r>
      <w:r w:rsidR="00A05DF7" w:rsidRPr="008C4A3C">
        <w:rPr>
          <w:color w:val="000000" w:themeColor="text1"/>
        </w:rPr>
        <w:t xml:space="preserve"> from MODIS, Sentinel-3 OCLI, SeaWiFS just to mention but a few. Chl-</w:t>
      </w:r>
      <w:r w:rsidR="008C4A3C" w:rsidRPr="008C4A3C">
        <w:rPr>
          <w:color w:val="000000" w:themeColor="text1"/>
        </w:rPr>
        <w:t>a for</w:t>
      </w:r>
      <w:r w:rsidRPr="008C4A3C">
        <w:rPr>
          <w:color w:val="000000" w:themeColor="text1"/>
        </w:rPr>
        <w:t xml:space="preserve"> the</w:t>
      </w:r>
      <w:r w:rsidR="00A05DF7" w:rsidRPr="008C4A3C">
        <w:rPr>
          <w:color w:val="000000" w:themeColor="text1"/>
        </w:rPr>
        <w:t xml:space="preserve"> study area for</w:t>
      </w:r>
      <w:r w:rsidRPr="008C4A3C">
        <w:rPr>
          <w:color w:val="000000" w:themeColor="text1"/>
        </w:rPr>
        <w:t xml:space="preserve"> years 2015 through 2021</w:t>
      </w:r>
      <w:r w:rsidR="00A05DF7" w:rsidRPr="008C4A3C">
        <w:rPr>
          <w:color w:val="000000" w:themeColor="text1"/>
        </w:rPr>
        <w:t xml:space="preserve"> </w:t>
      </w:r>
      <w:r w:rsidR="006A0DAC">
        <w:rPr>
          <w:color w:val="000000" w:themeColor="text1"/>
        </w:rPr>
        <w:t>were therefore</w:t>
      </w:r>
      <w:r w:rsidR="00A05DF7" w:rsidRPr="008C4A3C">
        <w:rPr>
          <w:color w:val="000000" w:themeColor="text1"/>
        </w:rPr>
        <w:t xml:space="preserve"> acquired</w:t>
      </w:r>
      <w:r w:rsidR="006A0DAC">
        <w:rPr>
          <w:color w:val="000000" w:themeColor="text1"/>
        </w:rPr>
        <w:t xml:space="preserve"> from the portal through Google Earth Engine</w:t>
      </w:r>
      <w:r w:rsidRPr="008C4A3C">
        <w:rPr>
          <w:color w:val="000000" w:themeColor="text1"/>
        </w:rPr>
        <w:t>.</w:t>
      </w:r>
      <w:r w:rsidR="00A05DF7" w:rsidRPr="008C4A3C">
        <w:rPr>
          <w:color w:val="000000" w:themeColor="text1"/>
        </w:rPr>
        <w:t xml:space="preserve"> </w:t>
      </w:r>
      <w:r w:rsidRPr="008C4A3C">
        <w:rPr>
          <w:color w:val="000000" w:themeColor="text1"/>
        </w:rPr>
        <w:t xml:space="preserve">The spatially enabled data </w:t>
      </w:r>
      <w:r w:rsidR="006A0DAC">
        <w:rPr>
          <w:color w:val="000000" w:themeColor="text1"/>
        </w:rPr>
        <w:t>was then</w:t>
      </w:r>
      <w:r w:rsidR="008C4A3C" w:rsidRPr="008C4A3C">
        <w:rPr>
          <w:color w:val="000000" w:themeColor="text1"/>
        </w:rPr>
        <w:t xml:space="preserve"> </w:t>
      </w:r>
      <w:r w:rsidRPr="008C4A3C">
        <w:rPr>
          <w:color w:val="000000" w:themeColor="text1"/>
        </w:rPr>
        <w:t>used to a</w:t>
      </w:r>
      <w:r w:rsidR="008C4A3C" w:rsidRPr="008C4A3C">
        <w:rPr>
          <w:color w:val="000000" w:themeColor="text1"/>
        </w:rPr>
        <w:t>ss</w:t>
      </w:r>
      <w:r w:rsidRPr="008C4A3C">
        <w:rPr>
          <w:color w:val="000000" w:themeColor="text1"/>
        </w:rPr>
        <w:t xml:space="preserve">ess the accuracy </w:t>
      </w:r>
      <w:r w:rsidR="008C4A3C" w:rsidRPr="008C4A3C">
        <w:rPr>
          <w:color w:val="000000" w:themeColor="text1"/>
        </w:rPr>
        <w:t xml:space="preserve">of the </w:t>
      </w:r>
      <w:r w:rsidR="003D665A" w:rsidRPr="008C4A3C">
        <w:rPr>
          <w:color w:val="000000" w:themeColor="text1"/>
        </w:rPr>
        <w:t xml:space="preserve">estimated </w:t>
      </w:r>
      <w:r w:rsidR="0069344B">
        <w:rPr>
          <w:color w:val="000000" w:themeColor="text1"/>
        </w:rPr>
        <w:t>c</w:t>
      </w:r>
      <w:r w:rsidR="003D665A" w:rsidRPr="008C4A3C">
        <w:rPr>
          <w:color w:val="000000" w:themeColor="text1"/>
        </w:rPr>
        <w:t>hl-a from Landsat 8 OLI</w:t>
      </w:r>
      <w:r w:rsidR="00EB2984" w:rsidRPr="008C4A3C">
        <w:rPr>
          <w:color w:val="000000" w:themeColor="text1"/>
        </w:rPr>
        <w:t>.</w:t>
      </w:r>
    </w:p>
    <w:p w14:paraId="71727156" w14:textId="02B9BDDD" w:rsidR="00B3359E" w:rsidRPr="000C565B" w:rsidRDefault="00B3359E" w:rsidP="00B3359E">
      <w:r w:rsidRPr="000C565B">
        <w:t xml:space="preserve">The statistical metrics used for validation </w:t>
      </w:r>
      <w:r w:rsidR="005F3165">
        <w:t>was</w:t>
      </w:r>
      <w:r w:rsidR="008C4A3C" w:rsidRPr="000C565B">
        <w:t xml:space="preserve"> </w:t>
      </w:r>
      <w:r w:rsidRPr="000C565B">
        <w:t xml:space="preserve">coefficient </w:t>
      </w:r>
      <w:r w:rsidR="0030454C">
        <w:t xml:space="preserve">of determination </w:t>
      </w:r>
      <w:r w:rsidRPr="000C565B">
        <w:t>(</w:t>
      </w:r>
      <w:r w:rsidR="0030454C">
        <w:t>R</w:t>
      </w:r>
      <w:r w:rsidR="0030454C">
        <w:rPr>
          <w:vertAlign w:val="superscript"/>
        </w:rPr>
        <w:t>2</w:t>
      </w:r>
      <w:r w:rsidRPr="000C565B">
        <w:t>)</w:t>
      </w:r>
      <w:r w:rsidR="00EE54FA">
        <w:t xml:space="preserve"> </w:t>
      </w:r>
      <w:r w:rsidR="005F3165">
        <w:t xml:space="preserve">as </w:t>
      </w:r>
      <w:r w:rsidR="005F4CED" w:rsidRPr="000C565B">
        <w:t xml:space="preserve">given by the equations </w:t>
      </w:r>
      <w:r w:rsidR="009E381A" w:rsidRPr="000C565B">
        <w:t>3</w:t>
      </w:r>
      <w:r w:rsidR="00EE54FA">
        <w:t xml:space="preserve"> </w:t>
      </w:r>
      <w:r w:rsidR="005F4CED" w:rsidRPr="000C565B">
        <w:t>below</w:t>
      </w:r>
      <w:r w:rsidR="005F3165">
        <w:t>.</w:t>
      </w:r>
    </w:p>
    <w:p w14:paraId="70B6B184" w14:textId="2DF69849" w:rsidR="004A475B" w:rsidRPr="00393514" w:rsidRDefault="004A475B" w:rsidP="004A475B">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Chl-a,i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ActChl-a,i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ActChl-a,i</m:t>
                            </m:r>
                          </m:sub>
                        </m:sSub>
                      </m:e>
                    </m:d>
                  </m:e>
                  <m:sup>
                    <m:r>
                      <w:rPr>
                        <w:rFonts w:ascii="Cambria Math" w:hAnsi="Cambria Math"/>
                        <w:sz w:val="32"/>
                        <w:szCs w:val="32"/>
                      </w:rPr>
                      <m:t>2</m:t>
                    </m:r>
                  </m:sup>
                </m:sSup>
              </m:e>
            </m:nary>
          </m:den>
        </m:f>
      </m:oMath>
      <w:r>
        <w:rPr>
          <w:rFonts w:eastAsiaTheme="minorEastAsia"/>
          <w:sz w:val="32"/>
          <w:szCs w:val="32"/>
        </w:rPr>
        <w:t xml:space="preserve"> </w:t>
      </w:r>
      <w:r w:rsidRPr="00C170A5">
        <w:rPr>
          <w:rFonts w:eastAsiaTheme="minorEastAsia"/>
          <w:sz w:val="26"/>
          <w:szCs w:val="26"/>
          <w:lang w:val="en-GB" w:bidi="he-IL"/>
        </w:rPr>
        <w:t>………………………</w:t>
      </w:r>
      <w:r>
        <w:rPr>
          <w:rFonts w:eastAsiaTheme="minorEastAsia"/>
          <w:sz w:val="26"/>
          <w:szCs w:val="26"/>
          <w:lang w:val="en-GB" w:bidi="he-IL"/>
        </w:rPr>
        <w:t>….</w:t>
      </w:r>
      <w:r w:rsidRPr="00C170A5">
        <w:rPr>
          <w:rFonts w:eastAsiaTheme="minorEastAsia"/>
          <w:sz w:val="26"/>
          <w:szCs w:val="26"/>
          <w:lang w:val="en-GB" w:bidi="he-IL"/>
        </w:rPr>
        <w:t xml:space="preserve">. (eq. </w:t>
      </w:r>
      <w:r>
        <w:rPr>
          <w:rFonts w:eastAsiaTheme="minorEastAsia"/>
          <w:sz w:val="26"/>
          <w:szCs w:val="26"/>
          <w:lang w:val="en-GB" w:bidi="he-IL"/>
        </w:rPr>
        <w:t>3</w:t>
      </w:r>
      <w:r w:rsidRPr="00C170A5">
        <w:rPr>
          <w:rFonts w:eastAsiaTheme="minorEastAsia"/>
          <w:sz w:val="26"/>
          <w:szCs w:val="26"/>
          <w:lang w:val="en-GB" w:bidi="he-IL"/>
        </w:rPr>
        <w:t>)</w:t>
      </w:r>
    </w:p>
    <w:p w14:paraId="63445A56" w14:textId="43B3BD75" w:rsidR="008B66F6" w:rsidRPr="008B66F6" w:rsidRDefault="008B66F6" w:rsidP="007A651B">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Chl-a,i</m:t>
            </m:r>
          </m:sub>
        </m:sSub>
      </m:oMath>
      <w:r>
        <w:t xml:space="preserve"> is the estimated </w:t>
      </w:r>
      <w:r w:rsidR="00AE4E16">
        <w:t>Chl-a</w:t>
      </w:r>
      <w:r>
        <w:t xml:space="preserve"> at point</w:t>
      </w:r>
      <w:r w:rsidRPr="00B50F71">
        <w:rPr>
          <w:i/>
          <w:iCs/>
        </w:rPr>
        <w:t xml:space="preserve"> i,</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chl-a,i</m:t>
            </m:r>
          </m:sub>
        </m:sSub>
      </m:oMath>
      <w:r>
        <w:t xml:space="preserve">is the mean of the modeled </w:t>
      </w:r>
      <w:r w:rsidR="00AE4E16">
        <w:t>chl-a</w:t>
      </w:r>
      <w:r>
        <w:t xml:space="preserve"> from Landsat 8 at point </w:t>
      </w:r>
      <w:r w:rsidRPr="00B50F71">
        <w:rPr>
          <w:i/>
          <w:iCs/>
        </w:rPr>
        <w:t>i</w:t>
      </w:r>
      <w:r>
        <w:t xml:space="preserve">, </w:t>
      </w:r>
      <m:oMath>
        <m:sSub>
          <m:sSubPr>
            <m:ctrlPr>
              <w:rPr>
                <w:rFonts w:ascii="Cambria Math" w:hAnsi="Cambria Math"/>
                <w:i/>
              </w:rPr>
            </m:ctrlPr>
          </m:sSubPr>
          <m:e>
            <m:r>
              <w:rPr>
                <w:rFonts w:ascii="Cambria Math" w:hAnsi="Cambria Math"/>
              </w:rPr>
              <m:t>Actual</m:t>
            </m:r>
          </m:e>
          <m:sub>
            <m:r>
              <w:rPr>
                <w:rFonts w:ascii="Cambria Math" w:hAnsi="Cambria Math"/>
              </w:rPr>
              <m:t>ActChl-a,i</m:t>
            </m:r>
          </m:sub>
        </m:sSub>
      </m:oMath>
      <w:r>
        <w:t xml:space="preserve"> represents the reference </w:t>
      </w:r>
      <w:r w:rsidR="00737062">
        <w:t>chl-a</w:t>
      </w:r>
      <w:r>
        <w:t xml:space="preserve"> </w:t>
      </w:r>
      <w:r w:rsidR="00DD2258">
        <w:t xml:space="preserve">from </w:t>
      </w:r>
      <w:r w:rsidR="00DD2258">
        <w:rPr>
          <w:rFonts w:eastAsiaTheme="minorEastAsia"/>
        </w:rPr>
        <w:t xml:space="preserve">Sentinel-3 OLCI </w:t>
      </w:r>
      <w:r>
        <w:t xml:space="preserve">at points </w:t>
      </w:r>
      <w:r w:rsidR="00737062">
        <w:rPr>
          <w:i/>
          <w:iCs/>
        </w:rPr>
        <w:t>i</w:t>
      </w:r>
      <w:r>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ActLChl-a</m:t>
            </m:r>
          </m:sub>
        </m:sSub>
      </m:oMath>
      <w:r>
        <w:rPr>
          <w:rFonts w:eastAsiaTheme="minorEastAsia"/>
        </w:rPr>
        <w:t xml:space="preserve"> is the average of the sampled actual </w:t>
      </w:r>
      <w:r w:rsidR="00AF4581">
        <w:rPr>
          <w:rFonts w:eastAsiaTheme="minorEastAsia"/>
        </w:rPr>
        <w:t>chl-a</w:t>
      </w:r>
      <w:r w:rsidR="00DD2258">
        <w:rPr>
          <w:rFonts w:eastAsiaTheme="minorEastAsia"/>
        </w:rPr>
        <w:t xml:space="preserve"> from Sentinel-3 OLCI sensor</w:t>
      </w:r>
      <w:r>
        <w:rPr>
          <w:rFonts w:eastAsiaTheme="minorEastAsia"/>
        </w:rPr>
        <w:t>.</w:t>
      </w:r>
    </w:p>
    <w:p w14:paraId="46BFBF4C" w14:textId="4ED9147B" w:rsidR="005E3103" w:rsidRPr="000F2507" w:rsidRDefault="000C2E3F" w:rsidP="000F2507">
      <w:pPr>
        <w:pStyle w:val="ListParagraph"/>
        <w:numPr>
          <w:ilvl w:val="2"/>
          <w:numId w:val="15"/>
        </w:numPr>
        <w:rPr>
          <w:b/>
          <w:bCs/>
          <w:color w:val="000000" w:themeColor="text1"/>
          <w:sz w:val="24"/>
          <w:szCs w:val="24"/>
          <w:lang w:val="en-GB" w:bidi="he-IL"/>
        </w:rPr>
      </w:pPr>
      <w:r w:rsidRPr="000F2507">
        <w:rPr>
          <w:b/>
          <w:bCs/>
          <w:color w:val="000000" w:themeColor="text1"/>
          <w:sz w:val="24"/>
          <w:szCs w:val="24"/>
          <w:lang w:val="en-GB" w:bidi="he-IL"/>
        </w:rPr>
        <w:lastRenderedPageBreak/>
        <w:t>Lake Surface Air Temperature</w:t>
      </w:r>
      <w:r w:rsidR="005E3103" w:rsidRPr="000F2507">
        <w:rPr>
          <w:b/>
          <w:bCs/>
          <w:color w:val="000000" w:themeColor="text1"/>
          <w:sz w:val="24"/>
          <w:szCs w:val="24"/>
          <w:lang w:val="en-GB" w:bidi="he-IL"/>
        </w:rPr>
        <w:t xml:space="preserve"> Estimation from Landsat 8 OLI</w:t>
      </w:r>
    </w:p>
    <w:p w14:paraId="6CBAA1AB" w14:textId="418D22E5" w:rsidR="000F2507" w:rsidRDefault="000F2507" w:rsidP="000F2507">
      <w:pPr>
        <w:rPr>
          <w:color w:val="000000" w:themeColor="text1"/>
          <w:sz w:val="24"/>
          <w:szCs w:val="24"/>
          <w:lang w:val="en-GB" w:bidi="he-IL"/>
        </w:rPr>
      </w:pPr>
      <w:r w:rsidRPr="000F2507">
        <w:rPr>
          <w:color w:val="000000" w:themeColor="text1"/>
          <w:sz w:val="24"/>
          <w:szCs w:val="24"/>
          <w:lang w:val="en-GB" w:bidi="he-IL"/>
        </w:rPr>
        <w:t xml:space="preserve">This </w:t>
      </w:r>
      <w:r>
        <w:rPr>
          <w:color w:val="000000" w:themeColor="text1"/>
          <w:sz w:val="24"/>
          <w:szCs w:val="24"/>
          <w:lang w:val="en-GB" w:bidi="he-IL"/>
        </w:rPr>
        <w:t>part of the methodology workflow mainly intends to estimate the LSAT as another proxy of HABs (</w:t>
      </w:r>
      <w:r w:rsidR="00FB3A1C">
        <w:t>Owen M et al., 2017</w:t>
      </w:r>
      <w:r>
        <w:rPr>
          <w:color w:val="000000" w:themeColor="text1"/>
          <w:sz w:val="24"/>
          <w:szCs w:val="24"/>
          <w:lang w:val="en-GB" w:bidi="he-IL"/>
        </w:rPr>
        <w:t>)</w:t>
      </w:r>
    </w:p>
    <w:p w14:paraId="451A95BC" w14:textId="0141939C" w:rsidR="005E3103" w:rsidRPr="008C4A3C" w:rsidRDefault="005E3103" w:rsidP="005E3103">
      <w:pPr>
        <w:rPr>
          <w:b/>
          <w:bCs/>
          <w:color w:val="000000" w:themeColor="text1"/>
          <w:sz w:val="24"/>
          <w:szCs w:val="24"/>
          <w:lang w:val="en-GB" w:bidi="he-IL"/>
        </w:rPr>
      </w:pPr>
      <w:r>
        <w:rPr>
          <w:b/>
          <w:bCs/>
          <w:color w:val="000000" w:themeColor="text1"/>
          <w:sz w:val="24"/>
          <w:szCs w:val="24"/>
          <w:lang w:val="en-GB" w:bidi="he-IL"/>
        </w:rPr>
        <w:t xml:space="preserve">3.3.2.1 </w:t>
      </w:r>
      <w:r w:rsidRPr="008C4A3C">
        <w:rPr>
          <w:b/>
          <w:bCs/>
          <w:color w:val="000000" w:themeColor="text1"/>
          <w:sz w:val="24"/>
          <w:szCs w:val="24"/>
          <w:lang w:val="en-GB" w:bidi="he-IL"/>
        </w:rPr>
        <w:t xml:space="preserve">Relevance of Landsat-8 in </w:t>
      </w:r>
      <w:r w:rsidR="008B63D3">
        <w:rPr>
          <w:b/>
          <w:bCs/>
          <w:color w:val="000000" w:themeColor="text1"/>
          <w:sz w:val="24"/>
          <w:szCs w:val="24"/>
          <w:lang w:val="en-GB" w:bidi="he-IL"/>
        </w:rPr>
        <w:t>retrieval of LSAT</w:t>
      </w:r>
    </w:p>
    <w:p w14:paraId="0203062E" w14:textId="3F1F7894" w:rsidR="002A44AF" w:rsidRDefault="00B31F01" w:rsidP="00D62FA5">
      <w:r>
        <w:t xml:space="preserve">Thomas </w:t>
      </w:r>
      <w:r w:rsidR="002A44AF">
        <w:t>et al. (2012),</w:t>
      </w:r>
      <w:r>
        <w:t xml:space="preserve"> after extensive research in the aquatic environments, observed that certain thermal conditions favor the growth, stability and spread of a wide variety of algal species. Further, after their domination and colonization, </w:t>
      </w:r>
      <w:r w:rsidR="002A44AF">
        <w:t>these microscopic and photosynthetic</w:t>
      </w:r>
      <w:r w:rsidR="002772AD">
        <w:t>ally active</w:t>
      </w:r>
      <w:r w:rsidR="002A44AF">
        <w:t xml:space="preserve"> organisms</w:t>
      </w:r>
      <w:r>
        <w:t xml:space="preserve"> increase the LSAT of the </w:t>
      </w:r>
      <w:r w:rsidR="002A44AF">
        <w:t>region.</w:t>
      </w:r>
    </w:p>
    <w:p w14:paraId="1B6A6246" w14:textId="0B48DF6D" w:rsidR="00971EDA" w:rsidRDefault="00B46127" w:rsidP="00D62FA5">
      <w:r>
        <w:t>L</w:t>
      </w:r>
      <w:r w:rsidR="006F5221">
        <w:t>8</w:t>
      </w:r>
      <w:r>
        <w:t xml:space="preserve"> TIR supplies two thermal </w:t>
      </w:r>
      <w:r w:rsidR="006F5221">
        <w:t>bands (</w:t>
      </w:r>
      <w:r>
        <w:t>1</w:t>
      </w:r>
      <w:r w:rsidR="0072527A">
        <w:t>0</w:t>
      </w:r>
      <w:r>
        <w:t xml:space="preserve"> and 1</w:t>
      </w:r>
      <w:r w:rsidR="0072527A">
        <w:t>1</w:t>
      </w:r>
      <w:r>
        <w:t>)</w:t>
      </w:r>
      <w:r w:rsidR="006F5221">
        <w:t xml:space="preserve"> for the retrieval of LSAT. </w:t>
      </w:r>
      <w:r w:rsidR="00971EDA">
        <w:t xml:space="preserve">Wang et al. (2015) </w:t>
      </w:r>
      <w:r w:rsidR="006F5221">
        <w:t xml:space="preserve">proposed the Mono-Window Algorithm for the retrieval of Land surface Temperature using the Landsat 8 band 10. </w:t>
      </w:r>
      <w:r w:rsidR="0079286C">
        <w:t>Moreover</w:t>
      </w:r>
      <w:r w:rsidR="003F7845">
        <w:t>,</w:t>
      </w:r>
      <w:r w:rsidR="0079286C">
        <w:t xml:space="preserve"> </w:t>
      </w:r>
      <w:r w:rsidR="003F7845">
        <w:t>this algorithm scores equally acceptable when applied in the retrieval of LSAT in inland water bodies, hence the adoption of the same in this study.</w:t>
      </w:r>
      <w:r w:rsidR="00610809">
        <w:t xml:space="preserve"> It should however be noted that </w:t>
      </w:r>
      <w:r w:rsidR="00971EDA">
        <w:t xml:space="preserve">data from the Landsat 8 TIRS Band 11 have large uncertainty and </w:t>
      </w:r>
      <w:r w:rsidR="00610809">
        <w:t xml:space="preserve">Wang et al., (2015) </w:t>
      </w:r>
      <w:r w:rsidR="00971EDA">
        <w:t xml:space="preserve">suggested </w:t>
      </w:r>
      <w:r w:rsidR="00610809">
        <w:t xml:space="preserve">the </w:t>
      </w:r>
      <w:r w:rsidR="00971EDA">
        <w:t>us</w:t>
      </w:r>
      <w:r w:rsidR="00610809">
        <w:t>e of</w:t>
      </w:r>
      <w:r w:rsidR="00971EDA">
        <w:t xml:space="preserve"> TIRS band 10 data as a single spectral band for LS</w:t>
      </w:r>
      <w:r w:rsidR="00610809">
        <w:t>A</w:t>
      </w:r>
      <w:r w:rsidR="00971EDA">
        <w:t>T estimation; for this reason, present work provides the use of L8 band 10</w:t>
      </w:r>
      <w:r w:rsidR="00610809">
        <w:t xml:space="preserve"> alone</w:t>
      </w:r>
      <w:r w:rsidR="00971EDA">
        <w:t>.</w:t>
      </w:r>
    </w:p>
    <w:p w14:paraId="67C894B8" w14:textId="1895D66D" w:rsidR="00971EDA" w:rsidRDefault="00E349CA" w:rsidP="00D62FA5">
      <w:r>
        <w:t xml:space="preserve">The information </w:t>
      </w:r>
      <w:r w:rsidR="00971EDA">
        <w:t>acquired is processed in a multi-software platform, in order to calculate the la</w:t>
      </w:r>
      <w:r w:rsidR="00030E70">
        <w:t>ke</w:t>
      </w:r>
      <w:r w:rsidR="00971EDA">
        <w:t xml:space="preserve"> surface</w:t>
      </w:r>
      <w:r w:rsidR="001A25EE">
        <w:t xml:space="preserve"> air </w:t>
      </w:r>
      <w:r w:rsidR="00971EDA">
        <w:t xml:space="preserve">temperature. For this purpose, </w:t>
      </w:r>
      <w:r>
        <w:t>R programming environment and ArcGIS 10.8 were used.</w:t>
      </w:r>
    </w:p>
    <w:p w14:paraId="2E7D2F10" w14:textId="2775D8EA" w:rsidR="00C04030" w:rsidRDefault="00C04030" w:rsidP="00D62FA5">
      <w:r>
        <w:t>For the successful retrieval of LSAT, the</w:t>
      </w:r>
      <w:r w:rsidR="00971EDA">
        <w:t xml:space="preserve"> study includes the major following steps </w:t>
      </w:r>
      <w:r>
        <w:t xml:space="preserve">as indicated in the workflow presented in (Figure 7). That is: - </w:t>
      </w:r>
    </w:p>
    <w:p w14:paraId="16811E83" w14:textId="0789B21A" w:rsidR="00C04030" w:rsidRDefault="00C04030" w:rsidP="00C04030">
      <w:pPr>
        <w:pStyle w:val="ListParagraph"/>
        <w:numPr>
          <w:ilvl w:val="0"/>
          <w:numId w:val="22"/>
        </w:numPr>
      </w:pPr>
      <w:r>
        <w:t>C</w:t>
      </w:r>
      <w:r w:rsidR="00971EDA">
        <w:t>onversion of</w:t>
      </w:r>
      <w:r>
        <w:t xml:space="preserve"> L8 DN</w:t>
      </w:r>
      <w:r w:rsidR="00971EDA">
        <w:t xml:space="preserve"> pixel values to </w:t>
      </w:r>
      <w:r w:rsidR="00030E70">
        <w:t>a</w:t>
      </w:r>
      <w:r w:rsidR="00971EDA">
        <w:t>t-sensor spectral radiance</w:t>
      </w:r>
      <w:r w:rsidR="00030E70">
        <w:t xml:space="preserve"> </w:t>
      </w:r>
      <w:r w:rsidR="00030E70" w:rsidRPr="00FA6CFF">
        <w:t>(</w:t>
      </w:r>
      <m:oMath>
        <m:r>
          <m:rPr>
            <m:sty m:val="p"/>
          </m:rPr>
          <w:rPr>
            <w:rFonts w:ascii="Cambria Math" w:hAnsi="Cambria Math"/>
          </w:rPr>
          <m:t>Lλ</m:t>
        </m:r>
      </m:oMath>
      <w:r w:rsidR="00030E70" w:rsidRPr="00FA6CFF">
        <w:rPr>
          <w:rFonts w:eastAsiaTheme="minorEastAsia"/>
        </w:rPr>
        <w:t>)</w:t>
      </w:r>
    </w:p>
    <w:p w14:paraId="5917A755" w14:textId="6E49FC30" w:rsidR="00C04030" w:rsidRDefault="00C04030" w:rsidP="00C04030">
      <w:pPr>
        <w:pStyle w:val="ListParagraph"/>
        <w:numPr>
          <w:ilvl w:val="0"/>
          <w:numId w:val="22"/>
        </w:numPr>
      </w:pPr>
      <w:r>
        <w:t>T</w:t>
      </w:r>
      <w:r w:rsidR="00971EDA">
        <w:t>ransform</w:t>
      </w:r>
      <w:r w:rsidR="0017011C">
        <w:t>ation of at-sensor spectral radiance</w:t>
      </w:r>
      <w:r w:rsidR="00971EDA">
        <w:t xml:space="preserve"> to at-sensor brightness temperature </w:t>
      </w:r>
      <w:r w:rsidR="00030E70" w:rsidRPr="00FA6CFF">
        <w:t>(Tb</w:t>
      </w:r>
      <w:r w:rsidR="00030E70" w:rsidRPr="00FA6CFF">
        <w:rPr>
          <w:vertAlign w:val="subscript"/>
        </w:rPr>
        <w:t>10</w:t>
      </w:r>
      <w:r w:rsidR="00030E70" w:rsidRPr="00FA6CFF">
        <w:t>)</w:t>
      </w:r>
    </w:p>
    <w:p w14:paraId="755D20CA" w14:textId="6352962A" w:rsidR="0017011C" w:rsidRDefault="0017011C" w:rsidP="00C04030">
      <w:pPr>
        <w:pStyle w:val="ListParagraph"/>
        <w:numPr>
          <w:ilvl w:val="0"/>
          <w:numId w:val="22"/>
        </w:numPr>
      </w:pPr>
      <w:r>
        <w:t>Estimation of Lake Surface Emissivity</w:t>
      </w:r>
    </w:p>
    <w:p w14:paraId="202513A2" w14:textId="18320C23" w:rsidR="00ED1AF0" w:rsidRDefault="0017011C" w:rsidP="00C521CF">
      <w:pPr>
        <w:pStyle w:val="ListParagraph"/>
        <w:numPr>
          <w:ilvl w:val="0"/>
          <w:numId w:val="22"/>
        </w:numPr>
      </w:pPr>
      <w:r>
        <w:t>Estimation of Lake Surface Air Temperature by</w:t>
      </w:r>
      <w:r w:rsidR="00971EDA">
        <w:t xml:space="preserve"> adopting MW algorithm</w:t>
      </w:r>
      <w:r>
        <w:t xml:space="preserve"> (Wang et at., 2015)</w:t>
      </w:r>
      <w:r w:rsidR="00971EDA">
        <w:t xml:space="preserve">. </w:t>
      </w:r>
    </w:p>
    <w:p w14:paraId="53085F80" w14:textId="77777777" w:rsidR="002619A2" w:rsidRDefault="002619A2" w:rsidP="002619A2"/>
    <w:p w14:paraId="4879FCF2" w14:textId="37DA23DA" w:rsidR="00617647" w:rsidRDefault="00617647" w:rsidP="00D62FA5">
      <w:pPr>
        <w:rPr>
          <w:b/>
          <w:bCs/>
          <w:sz w:val="24"/>
          <w:szCs w:val="24"/>
          <w:lang w:val="en-GB" w:bidi="he-IL"/>
        </w:rPr>
      </w:pPr>
      <w:r w:rsidRPr="00C12A64">
        <w:rPr>
          <w:b/>
          <w:bCs/>
          <w:sz w:val="24"/>
          <w:szCs w:val="24"/>
          <w:lang w:val="en-GB" w:bidi="he-IL"/>
        </w:rPr>
        <w:lastRenderedPageBreak/>
        <w:t>3.3.2.</w:t>
      </w:r>
      <w:r>
        <w:rPr>
          <w:b/>
          <w:bCs/>
          <w:sz w:val="24"/>
          <w:szCs w:val="24"/>
          <w:lang w:val="en-GB" w:bidi="he-IL"/>
        </w:rPr>
        <w:t>2 Retrieval of Lake Surface Air Temperature</w:t>
      </w:r>
    </w:p>
    <w:p w14:paraId="79AD8A06" w14:textId="449CB951" w:rsidR="002C455F" w:rsidRPr="004E315F" w:rsidRDefault="002C455F" w:rsidP="00D62FA5">
      <w:pPr>
        <w:rPr>
          <w:b/>
          <w:bCs/>
        </w:rPr>
      </w:pPr>
      <w:r w:rsidRPr="004E315F">
        <w:rPr>
          <w:b/>
          <w:bCs/>
          <w:sz w:val="24"/>
          <w:szCs w:val="24"/>
          <w:lang w:val="en-GB" w:bidi="he-IL"/>
        </w:rPr>
        <w:t>3.3.2.2</w:t>
      </w:r>
      <w:r w:rsidR="00AB51E4">
        <w:rPr>
          <w:b/>
          <w:bCs/>
          <w:sz w:val="24"/>
          <w:szCs w:val="24"/>
          <w:lang w:val="en-GB" w:bidi="he-IL"/>
        </w:rPr>
        <w:t>.1</w:t>
      </w:r>
      <w:r w:rsidRPr="004E315F">
        <w:rPr>
          <w:b/>
          <w:bCs/>
          <w:sz w:val="24"/>
          <w:szCs w:val="24"/>
          <w:lang w:val="en-GB" w:bidi="he-IL"/>
        </w:rPr>
        <w:t xml:space="preserve"> </w:t>
      </w:r>
      <w:r w:rsidRPr="004E315F">
        <w:rPr>
          <w:b/>
          <w:bCs/>
        </w:rPr>
        <w:t xml:space="preserve">TOA spectral radiance </w:t>
      </w:r>
      <w:r w:rsidR="00D22D3E" w:rsidRPr="004E315F">
        <w:rPr>
          <w:b/>
          <w:bCs/>
        </w:rPr>
        <w:t>(</w:t>
      </w:r>
      <m:oMath>
        <m:r>
          <m:rPr>
            <m:sty m:val="b"/>
          </m:rPr>
          <w:rPr>
            <w:rFonts w:ascii="Cambria Math" w:hAnsi="Cambria Math"/>
          </w:rPr>
          <m:t>Lλ</m:t>
        </m:r>
      </m:oMath>
      <w:r w:rsidR="00D22D3E" w:rsidRPr="004E315F">
        <w:rPr>
          <w:rFonts w:eastAsiaTheme="minorEastAsia"/>
          <w:b/>
          <w:bCs/>
        </w:rPr>
        <w:t>)</w:t>
      </w:r>
    </w:p>
    <w:p w14:paraId="5E5C804B" w14:textId="0221B983" w:rsidR="00D62FA5" w:rsidRPr="004E315F" w:rsidRDefault="00D62FA5" w:rsidP="00D62FA5">
      <w:r w:rsidRPr="004E315F">
        <w:t>The first step is to convert the raw DN (Digital Number) values of band10 to obtain the TOA (top of atmospher</w:t>
      </w:r>
      <w:r w:rsidR="0032414B">
        <w:t>e</w:t>
      </w:r>
      <w:r w:rsidRPr="004E315F">
        <w:t>) spectral radiance (</w:t>
      </w:r>
      <m:oMath>
        <m:r>
          <m:rPr>
            <m:sty m:val="b"/>
          </m:rPr>
          <w:rPr>
            <w:rFonts w:ascii="Cambria Math" w:hAnsi="Cambria Math"/>
          </w:rPr>
          <m:t>Lλ</m:t>
        </m:r>
      </m:oMath>
      <w:r w:rsidRPr="004E315F">
        <w:t xml:space="preserve">) by multiplying </w:t>
      </w:r>
      <w:r w:rsidR="008240C3" w:rsidRPr="004E315F">
        <w:t xml:space="preserve">the </w:t>
      </w:r>
      <w:r w:rsidRPr="004E315F">
        <w:t>multiplicative radiometric rescaling factor (</w:t>
      </w:r>
      <w:r w:rsidRPr="004E315F">
        <w:rPr>
          <w:b/>
          <w:bCs/>
        </w:rPr>
        <w:t>ML</w:t>
      </w:r>
      <w:r w:rsidRPr="004E315F">
        <w:t>) of TIR bands with its corresponding TIR band and adding additive rescaling factor (</w:t>
      </w:r>
      <w:r w:rsidRPr="004E315F">
        <w:rPr>
          <w:rFonts w:eastAsiaTheme="minorEastAsia"/>
          <w:b/>
          <w:bCs/>
        </w:rPr>
        <w:t>A</w:t>
      </w:r>
      <w:r w:rsidRPr="004E315F">
        <w:rPr>
          <w:rFonts w:eastAsiaTheme="minorEastAsia"/>
          <w:b/>
          <w:bCs/>
          <w:vertAlign w:val="subscript"/>
        </w:rPr>
        <w:t>L</w:t>
      </w:r>
      <w:r w:rsidRPr="004E315F">
        <w:t>) using equation</w:t>
      </w:r>
      <w:r w:rsidR="005E71F6">
        <w:t xml:space="preserve"> (</w:t>
      </w:r>
      <w:r w:rsidR="00D94F7B">
        <w:t>4</w:t>
      </w:r>
      <w:r w:rsidR="005E71F6">
        <w:t>) below</w:t>
      </w:r>
    </w:p>
    <w:p w14:paraId="1DB2AB9E" w14:textId="746D4EB6" w:rsidR="00D62FA5" w:rsidRDefault="004E315F" w:rsidP="00D62FA5">
      <w:pPr>
        <w:jc w:val="center"/>
        <w:rPr>
          <w:rFonts w:eastAsiaTheme="minorEastAsia"/>
        </w:rPr>
      </w:pPr>
      <m:oMath>
        <m:r>
          <m:rPr>
            <m:sty m:val="b"/>
          </m:rPr>
          <w:rPr>
            <w:rFonts w:ascii="Cambria Math" w:hAnsi="Cambria Math"/>
          </w:rPr>
          <m:t>Lλ=ML*QCal+</m:t>
        </m:r>
      </m:oMath>
      <w:r w:rsidR="00D62FA5" w:rsidRPr="004E315F">
        <w:rPr>
          <w:rFonts w:eastAsiaTheme="minorEastAsia"/>
          <w:b/>
          <w:bCs/>
        </w:rPr>
        <w:t xml:space="preserve"> A</w:t>
      </w:r>
      <w:r w:rsidR="00D62FA5" w:rsidRPr="004E315F">
        <w:rPr>
          <w:rFonts w:eastAsiaTheme="minorEastAsia"/>
          <w:b/>
          <w:bCs/>
          <w:vertAlign w:val="subscript"/>
        </w:rPr>
        <w:t xml:space="preserve">L </w:t>
      </w:r>
      <w:r w:rsidR="00D62FA5" w:rsidRPr="004E315F">
        <w:rPr>
          <w:rFonts w:eastAsiaTheme="minorEastAsia"/>
        </w:rPr>
        <w:t>------------------------ (</w:t>
      </w:r>
      <w:r w:rsidR="00D94F7B">
        <w:rPr>
          <w:rFonts w:eastAsiaTheme="minorEastAsia"/>
        </w:rPr>
        <w:t>4</w:t>
      </w:r>
      <w:r w:rsidR="00D62FA5" w:rsidRPr="004E315F">
        <w:rPr>
          <w:rFonts w:eastAsiaTheme="minorEastAsia"/>
        </w:rPr>
        <w:t>)</w:t>
      </w:r>
    </w:p>
    <w:p w14:paraId="6A6E953A" w14:textId="77777777" w:rsidR="00D62FA5" w:rsidRPr="004E315F" w:rsidRDefault="00D62FA5" w:rsidP="00D62FA5">
      <w:pPr>
        <w:spacing w:line="240" w:lineRule="auto"/>
        <w:rPr>
          <w:sz w:val="20"/>
          <w:szCs w:val="20"/>
          <w:u w:val="single"/>
        </w:rPr>
      </w:pPr>
      <w:r w:rsidRPr="004E315F">
        <w:rPr>
          <w:sz w:val="20"/>
          <w:szCs w:val="20"/>
          <w:u w:val="single"/>
        </w:rPr>
        <w:t>Where:</w:t>
      </w:r>
    </w:p>
    <w:p w14:paraId="2F5FC131" w14:textId="25137200" w:rsidR="00D62FA5" w:rsidRPr="004E315F" w:rsidRDefault="004E315F" w:rsidP="00D62FA5">
      <w:pPr>
        <w:spacing w:line="240" w:lineRule="auto"/>
        <w:rPr>
          <w:rFonts w:eastAsiaTheme="minorEastAsia"/>
          <w:sz w:val="20"/>
          <w:szCs w:val="20"/>
        </w:rPr>
      </w:pPr>
      <m:oMath>
        <m:r>
          <m:rPr>
            <m:sty m:val="b"/>
          </m:rPr>
          <w:rPr>
            <w:rFonts w:ascii="Cambria Math" w:hAnsi="Cambria Math"/>
            <w:sz w:val="20"/>
            <w:szCs w:val="20"/>
          </w:rPr>
          <m:t>Lλ</m:t>
        </m:r>
      </m:oMath>
      <w:r w:rsidR="00D62FA5" w:rsidRPr="004E315F">
        <w:rPr>
          <w:sz w:val="20"/>
          <w:szCs w:val="20"/>
        </w:rPr>
        <w:t xml:space="preserve"> is the spectral radiance in </w:t>
      </w:r>
      <m:oMath>
        <m:f>
          <m:fPr>
            <m:type m:val="skw"/>
            <m:ctrlPr>
              <w:rPr>
                <w:rFonts w:ascii="Cambria Math" w:hAnsi="Cambria Math"/>
                <w:sz w:val="20"/>
                <w:szCs w:val="20"/>
              </w:rPr>
            </m:ctrlPr>
          </m:fPr>
          <m:num>
            <m:r>
              <m:rPr>
                <m:sty m:val="p"/>
              </m:rPr>
              <w:rPr>
                <w:rFonts w:ascii="Cambria Math" w:hAnsi="Cambria Math"/>
                <w:sz w:val="20"/>
                <w:szCs w:val="20"/>
              </w:rPr>
              <m:t>watts</m:t>
            </m:r>
          </m:num>
          <m:den>
            <m:r>
              <m:rPr>
                <m:sty m:val="p"/>
              </m:rPr>
              <w:rPr>
                <w:rFonts w:ascii="Cambria Math" w:hAnsi="Cambria Math"/>
                <w:sz w:val="20"/>
                <w:szCs w:val="20"/>
              </w:rPr>
              <m:t>(</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 </m:t>
            </m:r>
            <m:sSup>
              <m:sSupPr>
                <m:ctrlPr>
                  <w:rPr>
                    <w:rFonts w:ascii="Cambria Math" w:hAnsi="Cambria Math"/>
                  </w:rPr>
                </m:ctrlPr>
              </m:sSupPr>
              <m:e>
                <m:r>
                  <w:rPr>
                    <w:rFonts w:ascii="Cambria Math" w:hAnsi="Cambria Math"/>
                  </w:rPr>
                  <m:t>srad</m:t>
                </m:r>
              </m:e>
              <m:sup>
                <m:r>
                  <w:rPr>
                    <w:rFonts w:ascii="Cambria Math" w:hAnsi="Cambria Math"/>
                  </w:rPr>
                  <m:t>-1</m:t>
                </m:r>
              </m:sup>
            </m:sSup>
            <m:r>
              <m:rPr>
                <m:sty m:val="p"/>
              </m:rPr>
              <w:rPr>
                <w:rFonts w:ascii="Cambria Math" w:hAnsi="Cambria Math"/>
              </w:rPr>
              <m:t> </m:t>
            </m:r>
            <m:sSup>
              <m:sSupPr>
                <m:ctrlPr>
                  <w:rPr>
                    <w:rFonts w:ascii="Cambria Math" w:hAnsi="Cambria Math"/>
                  </w:rPr>
                </m:ctrlPr>
              </m:sSupPr>
              <m:e>
                <m:r>
                  <w:rPr>
                    <w:rFonts w:ascii="Cambria Math" w:hAnsi="Cambria Math"/>
                  </w:rPr>
                  <m:t>um</m:t>
                </m:r>
              </m:e>
              <m:sup>
                <m:r>
                  <w:rPr>
                    <w:rFonts w:ascii="Cambria Math" w:hAnsi="Cambria Math"/>
                  </w:rPr>
                  <m:t>-1</m:t>
                </m:r>
              </m:sup>
            </m:sSup>
            <m:r>
              <m:rPr>
                <m:sty m:val="p"/>
              </m:rPr>
              <w:rPr>
                <w:rFonts w:ascii="Cambria Math" w:hAnsi="Cambria Math"/>
                <w:sz w:val="20"/>
                <w:szCs w:val="20"/>
              </w:rPr>
              <m:t>)</m:t>
            </m:r>
          </m:den>
        </m:f>
      </m:oMath>
    </w:p>
    <w:p w14:paraId="07833697" w14:textId="47FBF10F" w:rsidR="00D62FA5" w:rsidRPr="004E315F" w:rsidRDefault="00D62FA5" w:rsidP="00D62FA5">
      <w:pPr>
        <w:spacing w:line="240" w:lineRule="auto"/>
        <w:rPr>
          <w:sz w:val="20"/>
          <w:szCs w:val="20"/>
        </w:rPr>
      </w:pPr>
      <w:r w:rsidRPr="004E315F">
        <w:rPr>
          <w:b/>
          <w:bCs/>
          <w:sz w:val="20"/>
          <w:szCs w:val="20"/>
        </w:rPr>
        <w:t>ML</w:t>
      </w:r>
      <w:r w:rsidRPr="004E315F">
        <w:rPr>
          <w:sz w:val="20"/>
          <w:szCs w:val="20"/>
        </w:rPr>
        <w:t xml:space="preserve"> is the Band</w:t>
      </w:r>
      <w:r w:rsidRPr="004E315F">
        <w:rPr>
          <w:sz w:val="20"/>
          <w:szCs w:val="20"/>
          <w:vertAlign w:val="subscript"/>
        </w:rPr>
        <w:t>10</w:t>
      </w:r>
      <w:r w:rsidRPr="004E315F">
        <w:rPr>
          <w:sz w:val="20"/>
          <w:szCs w:val="20"/>
        </w:rPr>
        <w:t xml:space="preserve"> multiplicative rescaling factor obtained from metadata (</w:t>
      </w:r>
      <w:r w:rsidR="005E71F6">
        <w:rPr>
          <w:sz w:val="20"/>
          <w:szCs w:val="20"/>
        </w:rPr>
        <w:t>e.g.,</w:t>
      </w:r>
      <w:r w:rsidRPr="004E315F">
        <w:rPr>
          <w:sz w:val="20"/>
          <w:szCs w:val="20"/>
        </w:rPr>
        <w:t xml:space="preserve">0.0003342); </w:t>
      </w:r>
    </w:p>
    <w:p w14:paraId="4FD204C3" w14:textId="77777777" w:rsidR="00D62FA5" w:rsidRPr="004E315F" w:rsidRDefault="00D62FA5" w:rsidP="00D62FA5">
      <w:pPr>
        <w:spacing w:line="240" w:lineRule="auto"/>
        <w:rPr>
          <w:sz w:val="20"/>
          <w:szCs w:val="20"/>
        </w:rPr>
      </w:pPr>
      <w:r w:rsidRPr="004E315F">
        <w:rPr>
          <w:b/>
          <w:bCs/>
          <w:sz w:val="20"/>
          <w:szCs w:val="20"/>
        </w:rPr>
        <w:t>QCal</w:t>
      </w:r>
      <w:r w:rsidRPr="004E315F">
        <w:rPr>
          <w:sz w:val="20"/>
          <w:szCs w:val="20"/>
        </w:rPr>
        <w:t xml:space="preserve"> is the DN value for the quantized and calibrated standard product pixel of band 10.</w:t>
      </w:r>
    </w:p>
    <w:p w14:paraId="470D98BD" w14:textId="77777777" w:rsidR="00D62FA5" w:rsidRPr="004E315F" w:rsidRDefault="00D62FA5" w:rsidP="00D62FA5">
      <w:pPr>
        <w:spacing w:line="240" w:lineRule="auto"/>
        <w:rPr>
          <w:sz w:val="20"/>
          <w:szCs w:val="20"/>
        </w:rPr>
      </w:pPr>
      <w:r w:rsidRPr="004E315F">
        <w:rPr>
          <w:rFonts w:eastAsiaTheme="minorEastAsia"/>
          <w:b/>
          <w:bCs/>
          <w:sz w:val="20"/>
          <w:szCs w:val="20"/>
        </w:rPr>
        <w:t>A</w:t>
      </w:r>
      <w:r w:rsidRPr="004E315F">
        <w:rPr>
          <w:rFonts w:eastAsiaTheme="minorEastAsia"/>
          <w:b/>
          <w:bCs/>
          <w:sz w:val="20"/>
          <w:szCs w:val="20"/>
          <w:vertAlign w:val="subscript"/>
        </w:rPr>
        <w:t xml:space="preserve">L </w:t>
      </w:r>
      <w:r w:rsidRPr="004E315F">
        <w:rPr>
          <w:sz w:val="20"/>
          <w:szCs w:val="20"/>
        </w:rPr>
        <w:t xml:space="preserve">is the band-specific additive rescaling factor obtained from the metadata (0.1); </w:t>
      </w:r>
    </w:p>
    <w:p w14:paraId="058A88B3" w14:textId="77777777" w:rsidR="00350237" w:rsidRPr="004E315F" w:rsidRDefault="00350237" w:rsidP="00D62FA5">
      <w:pPr>
        <w:rPr>
          <w:b/>
          <w:bCs/>
        </w:rPr>
      </w:pPr>
    </w:p>
    <w:p w14:paraId="50DF3C53" w14:textId="67A305CA" w:rsidR="00D62FA5" w:rsidRPr="00C12A64" w:rsidRDefault="00AB51E4" w:rsidP="00D62FA5">
      <w:pPr>
        <w:rPr>
          <w:b/>
          <w:bCs/>
          <w:noProof/>
        </w:rPr>
      </w:pPr>
      <w:r w:rsidRPr="004E315F">
        <w:rPr>
          <w:b/>
          <w:bCs/>
          <w:sz w:val="24"/>
          <w:szCs w:val="24"/>
          <w:lang w:val="en-GB" w:bidi="he-IL"/>
        </w:rPr>
        <w:t>3.3.2.2</w:t>
      </w:r>
      <w:r>
        <w:rPr>
          <w:b/>
          <w:bCs/>
          <w:sz w:val="24"/>
          <w:szCs w:val="24"/>
          <w:lang w:val="en-GB" w:bidi="he-IL"/>
        </w:rPr>
        <w:t>.2</w:t>
      </w:r>
      <w:r w:rsidR="00350237" w:rsidRPr="00C12A64">
        <w:rPr>
          <w:b/>
          <w:bCs/>
        </w:rPr>
        <w:t xml:space="preserve"> Brightness</w:t>
      </w:r>
      <w:r w:rsidR="00D62FA5" w:rsidRPr="00C12A64">
        <w:rPr>
          <w:b/>
          <w:bCs/>
        </w:rPr>
        <w:t xml:space="preserve"> temperature (Tb</w:t>
      </w:r>
      <w:r w:rsidR="00D62FA5" w:rsidRPr="00C12A64">
        <w:rPr>
          <w:b/>
          <w:bCs/>
          <w:vertAlign w:val="subscript"/>
        </w:rPr>
        <w:t>10</w:t>
      </w:r>
      <w:r w:rsidR="00D62FA5" w:rsidRPr="00C12A64">
        <w:rPr>
          <w:b/>
          <w:bCs/>
        </w:rPr>
        <w:t>) in ˚C</w:t>
      </w:r>
    </w:p>
    <w:p w14:paraId="1F1A14DF" w14:textId="6D974CC9" w:rsidR="00D62FA5" w:rsidRPr="004E315F" w:rsidRDefault="00D62FA5" w:rsidP="00D62FA5">
      <w:r w:rsidRPr="004E315F">
        <w:t xml:space="preserve">As Latif 2014 puts it, brightness temperature is the Electromagnetic </w:t>
      </w:r>
      <w:r w:rsidR="00753DDD" w:rsidRPr="004E315F">
        <w:t>Radiance travelling</w:t>
      </w:r>
      <w:r w:rsidRPr="004E315F">
        <w:t xml:space="preserve"> upward from the top of the Earth’s atmosphere.</w:t>
      </w:r>
      <w:r w:rsidR="00753DDD" w:rsidRPr="004E315F">
        <w:t xml:space="preserve"> Therefore, The Brightness Temperature is not a temperature on the ground rather is the temperature at the satellite</w:t>
      </w:r>
      <w:r w:rsidR="00F52C33" w:rsidRPr="004E315F">
        <w:t xml:space="preserve"> (M Z Dahiru et al., 2020)</w:t>
      </w:r>
      <w:r w:rsidR="00753DDD" w:rsidRPr="004E315F">
        <w:t xml:space="preserve">. </w:t>
      </w:r>
      <w:r w:rsidRPr="004E315F">
        <w:t xml:space="preserve">The spectral radiance value </w:t>
      </w:r>
      <m:oMath>
        <m:r>
          <m:rPr>
            <m:sty m:val="b"/>
          </m:rPr>
          <w:rPr>
            <w:rFonts w:ascii="Cambria Math" w:hAnsi="Cambria Math"/>
          </w:rPr>
          <m:t>Lλ</m:t>
        </m:r>
      </m:oMath>
      <w:r w:rsidRPr="004E315F">
        <w:t xml:space="preserve"> obtained in equation (</w:t>
      </w:r>
      <w:r w:rsidR="00D94F7B">
        <w:t>4</w:t>
      </w:r>
      <w:r w:rsidRPr="004E315F">
        <w:t>) above, was then converted to brightness temperature BT by adopting equation (</w:t>
      </w:r>
      <w:r w:rsidR="00D94F7B">
        <w:t>5</w:t>
      </w:r>
      <w:r w:rsidRPr="004E315F">
        <w:t>) below</w:t>
      </w:r>
    </w:p>
    <w:p w14:paraId="469F64E3" w14:textId="51C1FCBA" w:rsidR="00D62FA5" w:rsidRPr="004E315F" w:rsidRDefault="00D62FA5" w:rsidP="00D62FA5">
      <w:pPr>
        <w:jc w:val="center"/>
        <w:rPr>
          <w:rFonts w:eastAsiaTheme="minorEastAsia"/>
          <w:b/>
          <w:bCs/>
        </w:rPr>
      </w:pPr>
      <w:r w:rsidRPr="004E315F">
        <w:rPr>
          <w:rFonts w:eastAsiaTheme="minorEastAsia"/>
        </w:rPr>
        <w:t xml:space="preserve"> Tb</w:t>
      </w:r>
      <w:r w:rsidRPr="004E315F">
        <w:rPr>
          <w:rFonts w:eastAsiaTheme="minorEastAsia"/>
          <w:vertAlign w:val="subscript"/>
        </w:rPr>
        <w:t xml:space="preserve">10 </w:t>
      </w:r>
      <m:oMath>
        <m:r>
          <m:rPr>
            <m:sty m:val="p"/>
          </m:rPr>
          <w:rPr>
            <w:rFonts w:ascii="Cambria Math" w:eastAsiaTheme="minorEastAsia" w:hAnsi="Cambria Math"/>
            <w:sz w:val="32"/>
            <w:szCs w:val="32"/>
            <w:vertAlign w:val="subscript"/>
          </w:rPr>
          <m:t xml:space="preserve"> </m:t>
        </m:r>
        <m:r>
          <m:rPr>
            <m:sty m:val="p"/>
          </m:rPr>
          <w:rPr>
            <w:rFonts w:ascii="Cambria Math" w:hAnsi="Cambria Math"/>
            <w:sz w:val="32"/>
            <w:szCs w:val="32"/>
          </w:rPr>
          <m:t xml:space="preserve">= </m:t>
        </m:r>
        <m:f>
          <m:fPr>
            <m:ctrlPr>
              <w:rPr>
                <w:rFonts w:ascii="Cambria Math" w:hAnsi="Cambria Math"/>
                <w:sz w:val="32"/>
                <w:szCs w:val="32"/>
              </w:rPr>
            </m:ctrlPr>
          </m:fPr>
          <m:num>
            <m:r>
              <m:rPr>
                <m:sty m:val="p"/>
              </m:rPr>
              <w:rPr>
                <w:rFonts w:ascii="Cambria Math" w:hAnsi="Cambria Math"/>
                <w:sz w:val="32"/>
                <w:szCs w:val="32"/>
              </w:rPr>
              <m:t>K2</m:t>
            </m:r>
          </m:num>
          <m:den>
            <m:r>
              <m:rPr>
                <m:sty m:val="p"/>
              </m:rPr>
              <w:rPr>
                <w:rFonts w:ascii="Cambria Math" w:hAnsi="Cambria Math"/>
                <w:sz w:val="32"/>
                <w:szCs w:val="32"/>
              </w:rPr>
              <m:t>Ln</m:t>
            </m:r>
            <m:d>
              <m:dPr>
                <m:begChr m:val="["/>
                <m:endChr m:val="]"/>
                <m:ctrlPr>
                  <w:rPr>
                    <w:rFonts w:ascii="Cambria Math" w:hAnsi="Cambria Math"/>
                    <w:sz w:val="32"/>
                    <w:szCs w:val="32"/>
                  </w:rPr>
                </m:ctrlPr>
              </m:dPr>
              <m:e>
                <m:d>
                  <m:dPr>
                    <m:ctrlPr>
                      <w:rPr>
                        <w:rFonts w:ascii="Cambria Math" w:hAnsi="Cambria Math"/>
                        <w:sz w:val="32"/>
                        <w:szCs w:val="32"/>
                      </w:rPr>
                    </m:ctrlPr>
                  </m:dPr>
                  <m:e>
                    <m:f>
                      <m:fPr>
                        <m:ctrlPr>
                          <w:rPr>
                            <w:rFonts w:ascii="Cambria Math" w:hAnsi="Cambria Math"/>
                            <w:sz w:val="32"/>
                            <w:szCs w:val="32"/>
                          </w:rPr>
                        </m:ctrlPr>
                      </m:fPr>
                      <m:num>
                        <m:r>
                          <m:rPr>
                            <m:sty m:val="p"/>
                          </m:rPr>
                          <w:rPr>
                            <w:rFonts w:ascii="Cambria Math" w:hAnsi="Cambria Math"/>
                            <w:sz w:val="32"/>
                            <w:szCs w:val="32"/>
                          </w:rPr>
                          <m:t>K1</m:t>
                        </m:r>
                      </m:num>
                      <m:den>
                        <m:r>
                          <m:rPr>
                            <m:sty m:val="p"/>
                          </m:rPr>
                          <w:rPr>
                            <w:rFonts w:ascii="Cambria Math" w:hAnsi="Cambria Math"/>
                            <w:sz w:val="32"/>
                            <w:szCs w:val="32"/>
                          </w:rPr>
                          <m:t>Lλ</m:t>
                        </m:r>
                      </m:den>
                    </m:f>
                  </m:e>
                </m:d>
                <m:r>
                  <m:rPr>
                    <m:sty m:val="p"/>
                  </m:rPr>
                  <w:rPr>
                    <w:rFonts w:ascii="Cambria Math" w:hAnsi="Cambria Math"/>
                    <w:sz w:val="32"/>
                    <w:szCs w:val="32"/>
                  </w:rPr>
                  <m:t>+1</m:t>
                </m:r>
              </m:e>
            </m:d>
          </m:den>
        </m:f>
      </m:oMath>
      <w:r w:rsidRPr="004E315F">
        <w:rPr>
          <w:rFonts w:eastAsiaTheme="minorEastAsia"/>
        </w:rPr>
        <w:t xml:space="preserve">   - 273.15 ------------------------ (</w:t>
      </w:r>
      <w:r w:rsidR="00D94F7B">
        <w:rPr>
          <w:rFonts w:eastAsiaTheme="minorEastAsia"/>
        </w:rPr>
        <w:t>5</w:t>
      </w:r>
      <w:r w:rsidRPr="004E315F">
        <w:rPr>
          <w:rFonts w:eastAsiaTheme="minorEastAsia"/>
        </w:rPr>
        <w:t>)</w:t>
      </w:r>
    </w:p>
    <w:p w14:paraId="6BEE22F1" w14:textId="77777777" w:rsidR="00D62FA5" w:rsidRPr="004E315F" w:rsidRDefault="00D62FA5" w:rsidP="00D62FA5">
      <w:pPr>
        <w:rPr>
          <w:sz w:val="20"/>
          <w:szCs w:val="20"/>
          <w:u w:val="single"/>
        </w:rPr>
      </w:pPr>
      <w:r w:rsidRPr="004E315F">
        <w:rPr>
          <w:sz w:val="20"/>
          <w:szCs w:val="20"/>
          <w:u w:val="single"/>
        </w:rPr>
        <w:t>Where:</w:t>
      </w:r>
    </w:p>
    <w:p w14:paraId="29BF6685" w14:textId="394F9972" w:rsidR="00D62FA5" w:rsidRPr="004E315F" w:rsidRDefault="00D62FA5" w:rsidP="00D62FA5">
      <w:pPr>
        <w:spacing w:line="240" w:lineRule="auto"/>
        <w:rPr>
          <w:sz w:val="20"/>
          <w:szCs w:val="20"/>
        </w:rPr>
      </w:pPr>
      <w:r w:rsidRPr="004E315F">
        <w:rPr>
          <w:rFonts w:eastAsiaTheme="minorEastAsia"/>
        </w:rPr>
        <w:t>Tb</w:t>
      </w:r>
      <w:r w:rsidR="000B4F9E" w:rsidRPr="004E315F">
        <w:rPr>
          <w:rFonts w:eastAsiaTheme="minorEastAsia"/>
          <w:vertAlign w:val="subscript"/>
        </w:rPr>
        <w:t xml:space="preserve">10 </w:t>
      </w:r>
      <w:r w:rsidR="000B4F9E" w:rsidRPr="004E315F">
        <w:rPr>
          <w:sz w:val="20"/>
          <w:szCs w:val="20"/>
        </w:rPr>
        <w:t>is</w:t>
      </w:r>
      <w:r w:rsidRPr="004E315F">
        <w:rPr>
          <w:sz w:val="20"/>
          <w:szCs w:val="20"/>
        </w:rPr>
        <w:t xml:space="preserve"> the brightness temperature;</w:t>
      </w:r>
    </w:p>
    <w:p w14:paraId="2ECCD69B" w14:textId="77777777" w:rsidR="00D62FA5" w:rsidRPr="004E315F" w:rsidRDefault="00D62FA5" w:rsidP="00D62FA5">
      <w:pPr>
        <w:spacing w:line="240" w:lineRule="auto"/>
        <w:rPr>
          <w:sz w:val="20"/>
          <w:szCs w:val="20"/>
        </w:rPr>
      </w:pPr>
      <w:r w:rsidRPr="004E315F">
        <w:rPr>
          <w:sz w:val="20"/>
          <w:szCs w:val="20"/>
        </w:rPr>
        <w:t xml:space="preserve">K1 and K2 are thermal constants, obtained from the metadata file of the L* OLI; </w:t>
      </w:r>
    </w:p>
    <w:p w14:paraId="22FBD238" w14:textId="7C26F4FC" w:rsidR="000B2525" w:rsidRDefault="00D62FA5" w:rsidP="00516AB9">
      <w:pPr>
        <w:spacing w:line="240" w:lineRule="auto"/>
      </w:pPr>
      <w:r w:rsidRPr="004E315F">
        <w:rPr>
          <w:sz w:val="20"/>
          <w:szCs w:val="20"/>
        </w:rPr>
        <w:t>Lλ is top of atmospheric radiance</w:t>
      </w:r>
      <w:r w:rsidRPr="004E315F">
        <w:t xml:space="preserve">. </w:t>
      </w:r>
    </w:p>
    <w:p w14:paraId="7D916B58" w14:textId="77777777" w:rsidR="00516AB9" w:rsidRPr="00516AB9" w:rsidRDefault="00516AB9" w:rsidP="00516AB9">
      <w:pPr>
        <w:spacing w:line="240" w:lineRule="auto"/>
      </w:pPr>
    </w:p>
    <w:p w14:paraId="0B4E81A5" w14:textId="512DA143" w:rsidR="00D62FA5" w:rsidRPr="00C12A64" w:rsidRDefault="00AB51E4" w:rsidP="00D62FA5">
      <w:pPr>
        <w:spacing w:line="240" w:lineRule="auto"/>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3</w:t>
      </w:r>
      <w:r w:rsidR="00D62FA5" w:rsidRPr="00C12A64">
        <w:rPr>
          <w:b/>
          <w:bCs/>
        </w:rPr>
        <w:t>. Normalized Difference Vegetation Index-NDVI</w:t>
      </w:r>
    </w:p>
    <w:p w14:paraId="5DD05967" w14:textId="6E9B10F4" w:rsidR="00D62FA5" w:rsidRPr="004E315F" w:rsidRDefault="00D62FA5" w:rsidP="00D94F7B">
      <w:pPr>
        <w:spacing w:before="100" w:beforeAutospacing="1" w:after="100" w:afterAutospacing="1"/>
      </w:pPr>
      <w:r w:rsidRPr="004E315F">
        <w:t>This mathematical algorithm which ranges between -1.0 to +1.0 is essential to identify different land</w:t>
      </w:r>
      <w:r w:rsidR="00030E70">
        <w:t xml:space="preserve"> surface</w:t>
      </w:r>
      <w:r w:rsidRPr="004E315F">
        <w:t xml:space="preserve"> cover types of the study which is further necessary to calculate proportional vegetation (Pv) and La</w:t>
      </w:r>
      <w:r w:rsidR="00030E70">
        <w:t>ke</w:t>
      </w:r>
      <w:r w:rsidRPr="004E315F">
        <w:t xml:space="preserve"> Surface Emissivity (</w:t>
      </w:r>
      <w:r w:rsidRPr="004E315F">
        <w:rPr>
          <w:rFonts w:ascii="Calibri" w:hAnsi="Calibri" w:cs="Calibri"/>
        </w:rPr>
        <w:t>ԑ</w:t>
      </w:r>
      <w:r w:rsidRPr="004E315F">
        <w:t>)</w:t>
      </w:r>
      <w:r w:rsidR="00F52C33" w:rsidRPr="004E315F">
        <w:t xml:space="preserve"> (M Z Dahiru et al., 2020)</w:t>
      </w:r>
      <w:r w:rsidRPr="004E315F">
        <w:t>. NDVI is calculated on per-pixel basis as the normalized difference between the red band (0.64 - 0.67</w:t>
      </w:r>
      <w:r w:rsidRPr="004E315F">
        <w:sym w:font="Symbol" w:char="F06D"/>
      </w:r>
      <w:r w:rsidRPr="004E315F">
        <w:t>m) and near infrared band (0.85-0.88</w:t>
      </w:r>
      <w:r w:rsidRPr="004E315F">
        <w:sym w:font="Symbol" w:char="F06D"/>
      </w:r>
      <w:r w:rsidRPr="004E315F">
        <w:t>m) of the images using the formula in equation (</w:t>
      </w:r>
      <w:r w:rsidR="00D94F7B">
        <w:t>6</w:t>
      </w:r>
      <w:r w:rsidRPr="004E315F">
        <w:t>) below.</w:t>
      </w:r>
    </w:p>
    <w:p w14:paraId="3540AE8B" w14:textId="74649486" w:rsidR="00D62FA5" w:rsidRPr="004E315F" w:rsidRDefault="00D62FA5" w:rsidP="00B30224">
      <w:pPr>
        <w:jc w:val="center"/>
        <w:rPr>
          <w:rFonts w:eastAsiaTheme="minorEastAsia"/>
        </w:rPr>
      </w:pPr>
      <w:r w:rsidRPr="004E315F">
        <w:rPr>
          <w:rFonts w:eastAsiaTheme="minorEastAsia"/>
        </w:rPr>
        <w:t xml:space="preserve">NDVI = </w:t>
      </w:r>
      <m:oMath>
        <m:f>
          <m:fPr>
            <m:ctrlPr>
              <w:rPr>
                <w:rFonts w:ascii="Cambria Math" w:hAnsi="Cambria Math"/>
                <w:sz w:val="28"/>
                <w:szCs w:val="28"/>
              </w:rPr>
            </m:ctrlPr>
          </m:fPr>
          <m:num>
            <m:r>
              <m:rPr>
                <m:sty m:val="p"/>
              </m:rPr>
              <w:rPr>
                <w:rFonts w:ascii="Cambria Math" w:hAnsi="Cambria Math"/>
                <w:sz w:val="28"/>
                <w:szCs w:val="28"/>
              </w:rPr>
              <m:t>NIR-RED</m:t>
            </m:r>
          </m:num>
          <m:den>
            <m:r>
              <m:rPr>
                <m:sty m:val="p"/>
              </m:rPr>
              <w:rPr>
                <w:rFonts w:ascii="Cambria Math" w:hAnsi="Cambria Math"/>
                <w:sz w:val="28"/>
                <w:szCs w:val="28"/>
              </w:rPr>
              <m:t>NIR+RED</m:t>
            </m:r>
          </m:den>
        </m:f>
      </m:oMath>
      <w:r w:rsidRPr="004E315F">
        <w:rPr>
          <w:rFonts w:eastAsiaTheme="minorEastAsia"/>
          <w:sz w:val="28"/>
          <w:szCs w:val="28"/>
        </w:rPr>
        <w:t xml:space="preserve"> </w:t>
      </w:r>
      <w:r w:rsidRPr="004E315F">
        <w:rPr>
          <w:rFonts w:eastAsiaTheme="minorEastAsia"/>
        </w:rPr>
        <w:t>------------------------ (</w:t>
      </w:r>
      <w:r w:rsidR="00D94F7B">
        <w:rPr>
          <w:rFonts w:eastAsiaTheme="minorEastAsia"/>
        </w:rPr>
        <w:t>6</w:t>
      </w:r>
      <w:r w:rsidRPr="004E315F">
        <w:rPr>
          <w:rFonts w:eastAsiaTheme="minorEastAsia"/>
        </w:rPr>
        <w:t>)</w:t>
      </w:r>
    </w:p>
    <w:p w14:paraId="0D74CDC9" w14:textId="65B31EF3"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4</w:t>
      </w:r>
      <w:r w:rsidR="00617647">
        <w:rPr>
          <w:b/>
          <w:bCs/>
          <w:sz w:val="24"/>
          <w:szCs w:val="24"/>
          <w:lang w:val="en-GB" w:bidi="he-IL"/>
        </w:rPr>
        <w:t xml:space="preserve"> </w:t>
      </w:r>
      <w:r w:rsidR="00D62FA5" w:rsidRPr="00C12A64">
        <w:rPr>
          <w:b/>
          <w:bCs/>
        </w:rPr>
        <w:t>Proportion of Vegetation (Pv)</w:t>
      </w:r>
    </w:p>
    <w:p w14:paraId="55074FD7" w14:textId="1DB59979" w:rsidR="00D62FA5" w:rsidRPr="004E315F" w:rsidRDefault="00D62FA5" w:rsidP="007C230B">
      <w:r w:rsidRPr="004E315F">
        <w:t>The NDVI for the study area derived from equation (</w:t>
      </w:r>
      <w:r w:rsidR="007C230B">
        <w:t>6</w:t>
      </w:r>
      <w:r w:rsidRPr="004E315F">
        <w:t xml:space="preserve">) above </w:t>
      </w:r>
      <w:r w:rsidR="007C230B">
        <w:t>was</w:t>
      </w:r>
      <w:r w:rsidRPr="004E315F">
        <w:t xml:space="preserve"> then used to estimate the </w:t>
      </w:r>
      <w:r w:rsidR="00440428">
        <w:t>thermal emitting target</w:t>
      </w:r>
      <w:r w:rsidRPr="004E315F">
        <w:t xml:space="preserve"> under each la</w:t>
      </w:r>
      <w:r w:rsidR="007C230B">
        <w:t>ke surface</w:t>
      </w:r>
      <w:r w:rsidRPr="004E315F">
        <w:t xml:space="preserve"> cover type denoted as proportional vegetation which is a direct function of NDVI.</w:t>
      </w:r>
    </w:p>
    <w:p w14:paraId="148ED150" w14:textId="77777777" w:rsidR="00D62FA5" w:rsidRPr="004E315F" w:rsidRDefault="00D62FA5" w:rsidP="007C230B">
      <w:r w:rsidRPr="004E315F">
        <w:t xml:space="preserve">The vegetation and bare soil proportions are acquired from the NDVI of pure pixels. </w:t>
      </w:r>
    </w:p>
    <w:p w14:paraId="4600943F" w14:textId="51F14865" w:rsidR="00D62FA5" w:rsidRPr="004E315F" w:rsidRDefault="00D62FA5" w:rsidP="007C230B">
      <w:r w:rsidRPr="004E315F">
        <w:t>Pv was calculated using the equation (</w:t>
      </w:r>
      <w:r w:rsidR="00872290">
        <w:t>7</w:t>
      </w:r>
      <w:r w:rsidRPr="004E315F">
        <w:t xml:space="preserve">) below. </w:t>
      </w:r>
    </w:p>
    <w:p w14:paraId="1F4418D8" w14:textId="4C9243F9" w:rsidR="00D62FA5" w:rsidRPr="004E315F" w:rsidRDefault="00D62FA5" w:rsidP="00D62FA5">
      <w:pPr>
        <w:jc w:val="center"/>
        <w:rPr>
          <w:rFonts w:eastAsiaTheme="minorEastAsia"/>
        </w:rPr>
      </w:pPr>
      <w:r w:rsidRPr="004E315F">
        <w:t xml:space="preserve">Pv = </w:t>
      </w:r>
      <m:oMath>
        <m:sSup>
          <m:sSupPr>
            <m:ctrlPr>
              <w:rPr>
                <w:rFonts w:ascii="Cambria Math" w:eastAsiaTheme="minorEastAsia" w:hAnsi="Cambria Math"/>
                <w:vertAlign w:val="superscript"/>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NDVI – NDVI</m:t>
                    </m:r>
                    <m:r>
                      <m:rPr>
                        <m:sty m:val="p"/>
                      </m:rPr>
                      <w:rPr>
                        <w:rFonts w:ascii="Cambria Math" w:hAnsi="Cambria Math"/>
                        <w:vertAlign w:val="subscript"/>
                      </w:rPr>
                      <m:t xml:space="preserve">min </m:t>
                    </m:r>
                  </m:num>
                  <m:den>
                    <m:r>
                      <m:rPr>
                        <m:sty m:val="p"/>
                      </m:rPr>
                      <w:rPr>
                        <w:rFonts w:ascii="Cambria Math" w:hAnsi="Cambria Math"/>
                      </w:rPr>
                      <m:t>NDVI</m:t>
                    </m:r>
                    <m:r>
                      <m:rPr>
                        <m:sty m:val="p"/>
                      </m:rPr>
                      <w:rPr>
                        <w:rFonts w:ascii="Cambria Math" w:hAnsi="Cambria Math"/>
                        <w:vertAlign w:val="subscript"/>
                      </w:rPr>
                      <m:t>max</m:t>
                    </m:r>
                    <m:r>
                      <m:rPr>
                        <m:sty m:val="p"/>
                      </m:rPr>
                      <w:rPr>
                        <w:rFonts w:ascii="Cambria Math"/>
                        <w:vertAlign w:val="subscript"/>
                      </w:rPr>
                      <m:t>-</m:t>
                    </m:r>
                    <m:r>
                      <m:rPr>
                        <m:sty m:val="p"/>
                      </m:rPr>
                      <w:rPr>
                        <w:rFonts w:ascii="Cambria Math"/>
                        <w:vertAlign w:val="subscript"/>
                      </w:rPr>
                      <m:t xml:space="preserve"> </m:t>
                    </m:r>
                    <m:r>
                      <m:rPr>
                        <m:sty m:val="p"/>
                      </m:rPr>
                      <w:rPr>
                        <w:rFonts w:ascii="Cambria Math" w:hAnsi="Cambria Math"/>
                      </w:rPr>
                      <m:t>NDVI</m:t>
                    </m:r>
                    <m:r>
                      <m:rPr>
                        <m:sty m:val="p"/>
                      </m:rPr>
                      <w:rPr>
                        <w:rFonts w:ascii="Cambria Math" w:hAnsi="Cambria Math"/>
                        <w:vertAlign w:val="subscript"/>
                      </w:rPr>
                      <m:t>min</m:t>
                    </m:r>
                  </m:den>
                </m:f>
              </m:e>
            </m:d>
          </m:e>
          <m:sup>
            <m:r>
              <m:rPr>
                <m:sty m:val="p"/>
              </m:rPr>
              <w:rPr>
                <w:rFonts w:ascii="Cambria Math" w:eastAsiaTheme="minorEastAsia" w:hAnsi="Cambria Math"/>
                <w:vertAlign w:val="superscript"/>
              </w:rPr>
              <m:t>2</m:t>
            </m:r>
          </m:sup>
        </m:sSup>
      </m:oMath>
      <w:r w:rsidRPr="004E315F">
        <w:rPr>
          <w:rFonts w:eastAsiaTheme="minorEastAsia"/>
        </w:rPr>
        <w:t xml:space="preserve"> --------------------- (</w:t>
      </w:r>
      <w:r w:rsidR="00872290">
        <w:rPr>
          <w:rFonts w:eastAsiaTheme="minorEastAsia"/>
        </w:rPr>
        <w:t>7</w:t>
      </w:r>
      <w:r w:rsidRPr="004E315F">
        <w:rPr>
          <w:rFonts w:eastAsiaTheme="minorEastAsia"/>
        </w:rPr>
        <w:t>)</w:t>
      </w:r>
    </w:p>
    <w:p w14:paraId="2BE2BD5E" w14:textId="44EE9189"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5</w:t>
      </w:r>
      <w:r w:rsidR="00D62FA5" w:rsidRPr="00C12A64">
        <w:rPr>
          <w:b/>
          <w:bCs/>
        </w:rPr>
        <w:t>. La</w:t>
      </w:r>
      <w:r w:rsidR="00A94B7D" w:rsidRPr="00C12A64">
        <w:rPr>
          <w:b/>
          <w:bCs/>
        </w:rPr>
        <w:t>ke</w:t>
      </w:r>
      <w:r w:rsidR="00D62FA5" w:rsidRPr="00C12A64">
        <w:rPr>
          <w:b/>
          <w:bCs/>
        </w:rPr>
        <w:t xml:space="preserve"> surface emissivity (</w:t>
      </w:r>
      <w:r w:rsidR="00D62FA5" w:rsidRPr="00C12A64">
        <w:t>ε)</w:t>
      </w:r>
    </w:p>
    <w:p w14:paraId="34877792" w14:textId="1E398F09" w:rsidR="00D62FA5" w:rsidRPr="004E315F" w:rsidRDefault="00D62FA5" w:rsidP="00D62FA5">
      <w:pPr>
        <w:rPr>
          <w:lang w:val="en-GB" w:bidi="he-IL"/>
        </w:rPr>
      </w:pPr>
      <w:r w:rsidRPr="004E315F">
        <w:t xml:space="preserve">This is the radiative properties of </w:t>
      </w:r>
      <w:r w:rsidR="00987203">
        <w:t>lake features/targets</w:t>
      </w:r>
      <w:r w:rsidRPr="004E315F">
        <w:t xml:space="preserve"> which characterizes the ability of a body to emit thermal radiation energy across the </w:t>
      </w:r>
      <w:r w:rsidR="00987203">
        <w:t xml:space="preserve">lake </w:t>
      </w:r>
      <w:r w:rsidRPr="004E315F">
        <w:t xml:space="preserve">surface into the </w:t>
      </w:r>
      <w:r w:rsidR="00BC1B02" w:rsidRPr="004E315F">
        <w:t xml:space="preserve">air </w:t>
      </w:r>
      <w:r w:rsidRPr="004E315F">
        <w:t>atmosphere (Rhinane et al. 2012). The knowledge of la</w:t>
      </w:r>
      <w:r w:rsidR="00BC1B02" w:rsidRPr="004E315F">
        <w:t>ke</w:t>
      </w:r>
      <w:r w:rsidRPr="004E315F">
        <w:t xml:space="preserve"> surface emissivity is </w:t>
      </w:r>
      <w:r w:rsidR="00440428">
        <w:t>further exploited</w:t>
      </w:r>
      <w:r w:rsidRPr="004E315F">
        <w:t xml:space="preserve"> to </w:t>
      </w:r>
      <w:r w:rsidR="00440428">
        <w:t>estimate</w:t>
      </w:r>
      <w:r w:rsidRPr="004E315F">
        <w:t xml:space="preserve"> </w:t>
      </w:r>
      <w:r w:rsidR="00987203">
        <w:t xml:space="preserve">lake </w:t>
      </w:r>
      <w:r w:rsidRPr="004E315F">
        <w:t xml:space="preserve">surface </w:t>
      </w:r>
      <w:r w:rsidR="00987203">
        <w:t xml:space="preserve">air </w:t>
      </w:r>
      <w:r w:rsidRPr="004E315F">
        <w:t>temperature as shown in equation (</w:t>
      </w:r>
      <w:r w:rsidR="00872290">
        <w:t>8</w:t>
      </w:r>
      <w:r w:rsidRPr="004E315F">
        <w:t>) below</w:t>
      </w:r>
    </w:p>
    <w:p w14:paraId="2754F949" w14:textId="25F6CEED" w:rsidR="00D62FA5" w:rsidRDefault="00D62FA5" w:rsidP="00D62FA5">
      <w:pPr>
        <w:jc w:val="center"/>
        <w:rPr>
          <w:rFonts w:eastAsiaTheme="minorEastAsia"/>
        </w:rPr>
      </w:pPr>
      <w:r w:rsidRPr="004E315F">
        <w:t>Ε</w:t>
      </w:r>
      <w:r w:rsidRPr="004E315F">
        <w:rPr>
          <w:lang w:val="en-GB" w:bidi="he-IL"/>
        </w:rPr>
        <w:t xml:space="preserve"> = 0.004 * Pv + 0.986 </w:t>
      </w:r>
      <w:r w:rsidRPr="004E315F">
        <w:rPr>
          <w:rFonts w:eastAsiaTheme="minorEastAsia"/>
        </w:rPr>
        <w:t>---------------- (</w:t>
      </w:r>
      <w:r w:rsidR="00872290">
        <w:rPr>
          <w:rFonts w:eastAsiaTheme="minorEastAsia"/>
        </w:rPr>
        <w:t>8</w:t>
      </w:r>
      <w:r w:rsidRPr="004E315F">
        <w:rPr>
          <w:rFonts w:eastAsiaTheme="minorEastAsia"/>
        </w:rPr>
        <w:t>)</w:t>
      </w:r>
    </w:p>
    <w:p w14:paraId="086D1B71" w14:textId="5CC27127" w:rsidR="0072031A" w:rsidRDefault="0072031A" w:rsidP="00D62FA5">
      <w:pPr>
        <w:jc w:val="center"/>
        <w:rPr>
          <w:rFonts w:eastAsiaTheme="minorEastAsia"/>
        </w:rPr>
      </w:pPr>
    </w:p>
    <w:p w14:paraId="2A7BBA5D" w14:textId="67A9496A" w:rsidR="0072031A" w:rsidRDefault="0072031A" w:rsidP="00D62FA5">
      <w:pPr>
        <w:jc w:val="center"/>
        <w:rPr>
          <w:rFonts w:eastAsiaTheme="minorEastAsia"/>
        </w:rPr>
      </w:pPr>
    </w:p>
    <w:p w14:paraId="0F80E475" w14:textId="5EC90DA8" w:rsidR="0072031A" w:rsidRDefault="0072031A" w:rsidP="00D62FA5">
      <w:pPr>
        <w:jc w:val="center"/>
        <w:rPr>
          <w:rFonts w:eastAsiaTheme="minorEastAsia"/>
        </w:rPr>
      </w:pPr>
    </w:p>
    <w:p w14:paraId="621DC5DD" w14:textId="77777777" w:rsidR="0072031A" w:rsidRPr="004E315F" w:rsidRDefault="0072031A" w:rsidP="00D62FA5">
      <w:pPr>
        <w:jc w:val="center"/>
        <w:rPr>
          <w:rFonts w:eastAsiaTheme="minorEastAsia"/>
        </w:rPr>
      </w:pPr>
    </w:p>
    <w:p w14:paraId="22A8DB12" w14:textId="5AC4FFCF" w:rsidR="00D62FA5" w:rsidRPr="00C12A64" w:rsidRDefault="00AB51E4" w:rsidP="00D62FA5">
      <w:pPr>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6</w:t>
      </w:r>
      <w:r w:rsidR="00D62FA5" w:rsidRPr="00C12A64">
        <w:rPr>
          <w:b/>
          <w:bCs/>
        </w:rPr>
        <w:t>. La</w:t>
      </w:r>
      <w:r w:rsidR="00143801" w:rsidRPr="00C12A64">
        <w:rPr>
          <w:b/>
          <w:bCs/>
        </w:rPr>
        <w:t>ke</w:t>
      </w:r>
      <w:r w:rsidR="00D62FA5" w:rsidRPr="00C12A64">
        <w:rPr>
          <w:b/>
          <w:bCs/>
        </w:rPr>
        <w:t xml:space="preserve"> Surface </w:t>
      </w:r>
      <w:r w:rsidR="00143801" w:rsidRPr="00C12A64">
        <w:rPr>
          <w:b/>
          <w:bCs/>
        </w:rPr>
        <w:t xml:space="preserve">Air </w:t>
      </w:r>
      <w:r w:rsidR="00D62FA5" w:rsidRPr="00C12A64">
        <w:rPr>
          <w:b/>
          <w:bCs/>
        </w:rPr>
        <w:t>Temperature (LS</w:t>
      </w:r>
      <w:r w:rsidR="00143801" w:rsidRPr="00C12A64">
        <w:rPr>
          <w:b/>
          <w:bCs/>
        </w:rPr>
        <w:t>A</w:t>
      </w:r>
      <w:r w:rsidR="00D62FA5" w:rsidRPr="00C12A64">
        <w:rPr>
          <w:b/>
          <w:bCs/>
        </w:rPr>
        <w:t>T)</w:t>
      </w:r>
    </w:p>
    <w:p w14:paraId="42E901C1" w14:textId="36D098E8" w:rsidR="00D62FA5" w:rsidRPr="004E315F" w:rsidRDefault="00D62FA5" w:rsidP="00D62FA5">
      <w:pPr>
        <w:jc w:val="left"/>
      </w:pPr>
      <w:r w:rsidRPr="004E315F">
        <w:t>We finally calculate the</w:t>
      </w:r>
      <w:r w:rsidR="0023271E" w:rsidRPr="004E315F">
        <w:t xml:space="preserve"> retrieval of</w:t>
      </w:r>
      <w:r w:rsidRPr="004E315F">
        <w:t xml:space="preserve"> LS</w:t>
      </w:r>
      <w:r w:rsidR="0023271E" w:rsidRPr="004E315F">
        <w:t>A</w:t>
      </w:r>
      <w:r w:rsidRPr="004E315F">
        <w:t xml:space="preserve">T using brightness temperature (BT) </w:t>
      </w:r>
      <w:r w:rsidR="00440428">
        <w:t xml:space="preserve">obtained from </w:t>
      </w:r>
      <w:r w:rsidRPr="004E315F">
        <w:t>band 10 and L</w:t>
      </w:r>
      <w:r w:rsidR="0023271E" w:rsidRPr="004E315F">
        <w:t xml:space="preserve">ake </w:t>
      </w:r>
      <w:r w:rsidRPr="004E315F">
        <w:t>S</w:t>
      </w:r>
      <w:r w:rsidR="0023271E" w:rsidRPr="004E315F">
        <w:t xml:space="preserve">urface </w:t>
      </w:r>
      <w:r w:rsidRPr="004E315F">
        <w:t>E</w:t>
      </w:r>
      <w:r w:rsidR="0023271E" w:rsidRPr="004E315F">
        <w:t>missivity</w:t>
      </w:r>
      <w:r w:rsidRPr="004E315F">
        <w:t xml:space="preserve"> derived </w:t>
      </w:r>
      <w:r w:rsidR="00972C6E" w:rsidRPr="004E315F">
        <w:t>above.</w:t>
      </w:r>
    </w:p>
    <w:p w14:paraId="7FF51623" w14:textId="71FDBAF7" w:rsidR="00D62FA5" w:rsidRPr="004E315F" w:rsidRDefault="00D62FA5" w:rsidP="00D62FA5">
      <w:pPr>
        <w:jc w:val="left"/>
      </w:pPr>
      <w:r w:rsidRPr="004E315F">
        <w:t>LS</w:t>
      </w:r>
      <w:r w:rsidR="0012304A" w:rsidRPr="004E315F">
        <w:t>A</w:t>
      </w:r>
      <w:r w:rsidRPr="004E315F">
        <w:t>T has a linear relationship with at sensor brightness temperature and La</w:t>
      </w:r>
      <w:r w:rsidR="001915A2" w:rsidRPr="004E315F">
        <w:t>ke</w:t>
      </w:r>
      <w:r w:rsidRPr="004E315F">
        <w:t xml:space="preserve"> Surface Emissivity and can therefore be retrieved using the equation (</w:t>
      </w:r>
      <w:r w:rsidR="00987203">
        <w:t>9</w:t>
      </w:r>
      <w:r w:rsidRPr="004E315F">
        <w:t xml:space="preserve">) below: </w:t>
      </w:r>
    </w:p>
    <w:p w14:paraId="646AD7A3" w14:textId="35810817" w:rsidR="00D62FA5" w:rsidRPr="004E315F" w:rsidRDefault="00D62FA5" w:rsidP="00D62FA5">
      <w:pPr>
        <w:jc w:val="center"/>
        <w:rPr>
          <w:noProof/>
        </w:rPr>
      </w:pPr>
      <w:r w:rsidRPr="004E315F">
        <w:rPr>
          <w:rFonts w:eastAsiaTheme="minorEastAsia"/>
        </w:rPr>
        <w:t>LS</w:t>
      </w:r>
      <w:r w:rsidR="00987203">
        <w:rPr>
          <w:rFonts w:eastAsiaTheme="minorEastAsia"/>
        </w:rPr>
        <w:t>A</w:t>
      </w:r>
      <w:r w:rsidRPr="004E315F">
        <w:rPr>
          <w:rFonts w:eastAsiaTheme="minorEastAsia"/>
        </w:rPr>
        <w:t xml:space="preserve">T = </w:t>
      </w:r>
      <m:oMath>
        <m:f>
          <m:fPr>
            <m:ctrlPr>
              <w:rPr>
                <w:rFonts w:ascii="Cambria Math" w:hAnsi="Cambria Math"/>
                <w:sz w:val="28"/>
                <w:szCs w:val="28"/>
              </w:rPr>
            </m:ctrlPr>
          </m:fPr>
          <m:num>
            <m:r>
              <m:rPr>
                <m:sty m:val="b"/>
              </m:rPr>
              <w:rPr>
                <w:rFonts w:ascii="Cambria Math" w:hAnsi="Cambria Math"/>
                <w:sz w:val="28"/>
                <w:szCs w:val="28"/>
              </w:rPr>
              <m:t>Tb</m:t>
            </m:r>
            <m:r>
              <m:rPr>
                <m:sty m:val="p"/>
              </m:rPr>
              <w:rPr>
                <w:rFonts w:ascii="Cambria Math" w:hAnsi="Cambria Math"/>
                <w:sz w:val="28"/>
                <w:szCs w:val="28"/>
                <w:vertAlign w:val="subscript"/>
              </w:rPr>
              <m:t>10</m:t>
            </m:r>
          </m:num>
          <m:den>
            <m:d>
              <m:dPr>
                <m:begChr m:val="{"/>
                <m:endChr m:val="}"/>
                <m:ctrlPr>
                  <w:rPr>
                    <w:rFonts w:ascii="Cambria Math" w:hAnsi="Cambria Math"/>
                    <w:sz w:val="28"/>
                    <w:szCs w:val="28"/>
                  </w:rPr>
                </m:ctrlPr>
              </m:dPr>
              <m:e>
                <m:r>
                  <m:rPr>
                    <m:sty m:val="p"/>
                  </m:rPr>
                  <w:rPr>
                    <w:rFonts w:ascii="Cambria Math" w:hAnsi="Cambria Math"/>
                    <w:sz w:val="28"/>
                    <w:szCs w:val="28"/>
                  </w:rPr>
                  <m:t>1+</m:t>
                </m:r>
                <m:d>
                  <m:dPr>
                    <m:begChr m:val="["/>
                    <m:endChr m:val="]"/>
                    <m:ctrlPr>
                      <w:rPr>
                        <w:rFonts w:ascii="Cambria Math" w:hAnsi="Cambria Math"/>
                        <w:sz w:val="28"/>
                        <w:szCs w:val="28"/>
                      </w:rPr>
                    </m:ctrlPr>
                  </m:dPr>
                  <m:e>
                    <m:d>
                      <m:dPr>
                        <m:ctrlPr>
                          <w:rPr>
                            <w:rFonts w:ascii="Cambria Math" w:hAnsi="Cambria Math"/>
                            <w:sz w:val="28"/>
                            <w:szCs w:val="28"/>
                          </w:rPr>
                        </m:ctrlPr>
                      </m:dPr>
                      <m:e>
                        <m:r>
                          <m:rPr>
                            <m:sty m:val="b"/>
                          </m:rPr>
                          <w:rPr>
                            <w:rFonts w:ascii="Cambria Math" w:hAnsi="Cambria Math"/>
                            <w:sz w:val="28"/>
                            <w:szCs w:val="28"/>
                          </w:rPr>
                          <m:t>λTb10</m:t>
                        </m:r>
                      </m:e>
                    </m:d>
                  </m:e>
                </m:d>
              </m:e>
              <m:e>
                <m:r>
                  <m:rPr>
                    <m:sty m:val="p"/>
                  </m:rPr>
                  <w:rPr>
                    <w:rFonts w:ascii="Cambria Math" w:hAnsi="Cambria Math"/>
                  </w:rPr>
                  <m:t>ρ</m:t>
                </m:r>
                <m:r>
                  <m:rPr>
                    <m:sty m:val="p"/>
                  </m:rPr>
                  <w:rPr>
                    <w:rFonts w:ascii="Cambria Math" w:hAnsi="Cambria Math"/>
                    <w:sz w:val="28"/>
                    <w:szCs w:val="28"/>
                  </w:rPr>
                  <m:t>*Ln(ε)</m:t>
                </m:r>
              </m:e>
            </m:d>
          </m:den>
        </m:f>
      </m:oMath>
      <w:r w:rsidRPr="004E315F">
        <w:rPr>
          <w:rFonts w:eastAsiaTheme="minorEastAsia"/>
          <w:sz w:val="28"/>
          <w:szCs w:val="28"/>
        </w:rPr>
        <w:t xml:space="preserve"> </w:t>
      </w:r>
      <w:r w:rsidRPr="004E315F">
        <w:rPr>
          <w:rFonts w:eastAsiaTheme="minorEastAsia"/>
        </w:rPr>
        <w:t>--------------- (</w:t>
      </w:r>
      <w:r w:rsidR="00987203">
        <w:rPr>
          <w:rFonts w:eastAsiaTheme="minorEastAsia"/>
        </w:rPr>
        <w:t>9</w:t>
      </w:r>
      <w:r w:rsidRPr="004E315F">
        <w:rPr>
          <w:rFonts w:eastAsiaTheme="minorEastAsia"/>
        </w:rPr>
        <w:t>)</w:t>
      </w:r>
    </w:p>
    <w:p w14:paraId="71DF71A3" w14:textId="77777777" w:rsidR="00D62FA5" w:rsidRPr="004E315F" w:rsidRDefault="00D62FA5" w:rsidP="00D62FA5">
      <w:pPr>
        <w:jc w:val="left"/>
      </w:pPr>
      <w:r w:rsidRPr="004E315F">
        <w:t xml:space="preserve">Were, </w:t>
      </w:r>
    </w:p>
    <w:p w14:paraId="241769DC" w14:textId="670696F8" w:rsidR="00D62FA5" w:rsidRPr="004E315F" w:rsidRDefault="00D62FA5" w:rsidP="00D62FA5">
      <w:pPr>
        <w:spacing w:line="240" w:lineRule="auto"/>
        <w:jc w:val="left"/>
      </w:pPr>
      <w:r w:rsidRPr="004E315F">
        <w:t>LS</w:t>
      </w:r>
      <w:r w:rsidR="00987203">
        <w:t>A</w:t>
      </w:r>
      <w:r w:rsidRPr="004E315F">
        <w:t>T is the LS</w:t>
      </w:r>
      <w:r w:rsidR="009C0F58">
        <w:t>A</w:t>
      </w:r>
      <w:r w:rsidRPr="004E315F">
        <w:t>T in Celsius (</w:t>
      </w:r>
      <w:r w:rsidRPr="004E315F">
        <w:rPr>
          <w:b/>
          <w:bCs/>
        </w:rPr>
        <w:t>˚</w:t>
      </w:r>
      <w:r w:rsidRPr="004E315F">
        <w:t xml:space="preserve">C), </w:t>
      </w:r>
    </w:p>
    <w:p w14:paraId="3144E946" w14:textId="706F9379" w:rsidR="00D62FA5" w:rsidRPr="004E315F" w:rsidRDefault="004E315F" w:rsidP="00D62FA5">
      <w:pPr>
        <w:spacing w:line="240" w:lineRule="auto"/>
        <w:jc w:val="left"/>
      </w:pPr>
      <m:oMath>
        <m:r>
          <m:rPr>
            <m:sty m:val="b"/>
          </m:rPr>
          <w:rPr>
            <w:rFonts w:ascii="Cambria Math" w:hAnsi="Cambria Math"/>
            <w:sz w:val="28"/>
            <w:szCs w:val="28"/>
          </w:rPr>
          <m:t>Tb</m:t>
        </m:r>
        <m:r>
          <m:rPr>
            <m:sty m:val="p"/>
          </m:rPr>
          <w:rPr>
            <w:rFonts w:ascii="Cambria Math" w:hAnsi="Cambria Math"/>
            <w:sz w:val="28"/>
            <w:szCs w:val="28"/>
            <w:vertAlign w:val="subscript"/>
          </w:rPr>
          <m:t>10</m:t>
        </m:r>
      </m:oMath>
      <w:r w:rsidR="00D62FA5" w:rsidRPr="004E315F">
        <w:t xml:space="preserve"> is at- sensor BT (˚C), </w:t>
      </w:r>
    </w:p>
    <w:p w14:paraId="3BB5FFCA" w14:textId="77777777" w:rsidR="00D62FA5" w:rsidRPr="004E315F" w:rsidRDefault="00D62FA5" w:rsidP="00D62FA5">
      <w:pPr>
        <w:spacing w:line="240" w:lineRule="auto"/>
        <w:jc w:val="left"/>
      </w:pPr>
      <w:r w:rsidRPr="004E315F">
        <w:t>λ is the average wavelength of band 10,</w:t>
      </w:r>
    </w:p>
    <w:p w14:paraId="5022CEA9" w14:textId="77777777" w:rsidR="00D62FA5" w:rsidRPr="004E315F" w:rsidRDefault="00D62FA5" w:rsidP="00D62FA5">
      <w:pPr>
        <w:spacing w:line="240" w:lineRule="auto"/>
        <w:jc w:val="left"/>
      </w:pPr>
      <w:r w:rsidRPr="004E315F">
        <w:rPr>
          <w:rFonts w:ascii="Calibri" w:hAnsi="Calibri" w:cs="Calibri"/>
        </w:rPr>
        <w:t xml:space="preserve"> </w:t>
      </w:r>
      <w:r w:rsidRPr="009C0F58">
        <w:rPr>
          <w:rFonts w:ascii="Calibri" w:hAnsi="Calibri" w:cs="Calibri"/>
          <w:sz w:val="32"/>
          <w:szCs w:val="32"/>
        </w:rPr>
        <w:t>ԑ</w:t>
      </w:r>
      <w:r w:rsidRPr="004E315F">
        <w:t xml:space="preserve"> is the emissivity calculated from equation (v) above </w:t>
      </w:r>
    </w:p>
    <w:p w14:paraId="2A8DF54C" w14:textId="7D16A3EB" w:rsidR="00617647" w:rsidRDefault="00C335C0" w:rsidP="00D62FA5">
      <w:pPr>
        <w:rPr>
          <w:lang w:val="en-GB" w:bidi="he-IL"/>
        </w:rPr>
      </w:pPr>
      <w:r w:rsidRPr="00C335C0">
        <w:rPr>
          <w:lang w:val="en-GB" w:bidi="he-IL"/>
        </w:rPr>
        <w:t xml:space="preserve">This </w:t>
      </w:r>
      <w:r w:rsidR="0097447E">
        <w:rPr>
          <w:lang w:val="en-GB" w:bidi="he-IL"/>
        </w:rPr>
        <w:t>methodological workflow</w:t>
      </w:r>
      <w:r>
        <w:rPr>
          <w:lang w:val="en-GB" w:bidi="he-IL"/>
        </w:rPr>
        <w:t xml:space="preserve"> algorithm finally derives Lake Surface Air </w:t>
      </w:r>
      <w:r w:rsidR="0097447E">
        <w:rPr>
          <w:lang w:val="en-GB" w:bidi="he-IL"/>
        </w:rPr>
        <w:t>T</w:t>
      </w:r>
      <w:r>
        <w:rPr>
          <w:lang w:val="en-GB" w:bidi="he-IL"/>
        </w:rPr>
        <w:t>emperature</w:t>
      </w:r>
      <w:r w:rsidR="0097447E">
        <w:rPr>
          <w:lang w:val="en-GB" w:bidi="he-IL"/>
        </w:rPr>
        <w:t xml:space="preserve"> for the region under study and the results </w:t>
      </w:r>
      <w:r w:rsidR="009C0F58">
        <w:rPr>
          <w:lang w:val="en-GB" w:bidi="he-IL"/>
        </w:rPr>
        <w:t>were as</w:t>
      </w:r>
      <w:r w:rsidR="0097447E">
        <w:rPr>
          <w:lang w:val="en-GB" w:bidi="he-IL"/>
        </w:rPr>
        <w:t xml:space="preserve"> presented in section 4 of this write-up</w:t>
      </w:r>
      <w:r w:rsidR="00392F0D">
        <w:rPr>
          <w:lang w:val="en-GB" w:bidi="he-IL"/>
        </w:rPr>
        <w:t>.</w:t>
      </w:r>
    </w:p>
    <w:p w14:paraId="5E45512C" w14:textId="72721207" w:rsidR="00617647" w:rsidRPr="008C4A3C" w:rsidRDefault="00AB51E4" w:rsidP="00617647">
      <w:pPr>
        <w:rPr>
          <w:b/>
          <w:bCs/>
          <w:color w:val="000000" w:themeColor="text1"/>
          <w:lang w:val="en-GB" w:bidi="he-IL"/>
        </w:rPr>
      </w:pPr>
      <w:r w:rsidRPr="004E315F">
        <w:rPr>
          <w:b/>
          <w:bCs/>
          <w:sz w:val="24"/>
          <w:szCs w:val="24"/>
          <w:lang w:val="en-GB" w:bidi="he-IL"/>
        </w:rPr>
        <w:t>3.3.2.2</w:t>
      </w:r>
      <w:r>
        <w:rPr>
          <w:b/>
          <w:bCs/>
          <w:sz w:val="24"/>
          <w:szCs w:val="24"/>
          <w:lang w:val="en-GB" w:bidi="he-IL"/>
        </w:rPr>
        <w:t>.</w:t>
      </w:r>
      <w:r w:rsidR="00996AFB">
        <w:rPr>
          <w:b/>
          <w:bCs/>
          <w:sz w:val="24"/>
          <w:szCs w:val="24"/>
          <w:lang w:val="en-GB" w:bidi="he-IL"/>
        </w:rPr>
        <w:t>7</w:t>
      </w:r>
      <w:r w:rsidR="00617647">
        <w:rPr>
          <w:b/>
          <w:bCs/>
          <w:sz w:val="24"/>
          <w:szCs w:val="24"/>
          <w:lang w:val="en-GB" w:bidi="he-IL"/>
        </w:rPr>
        <w:t xml:space="preserve"> </w:t>
      </w:r>
      <w:r w:rsidR="00617647" w:rsidRPr="008C4A3C">
        <w:rPr>
          <w:b/>
          <w:bCs/>
          <w:color w:val="000000" w:themeColor="text1"/>
        </w:rPr>
        <w:t>Accuracy Assessment</w:t>
      </w:r>
    </w:p>
    <w:p w14:paraId="2447E9C4" w14:textId="6AF61C24" w:rsidR="00617647" w:rsidRPr="00D423AB" w:rsidRDefault="00617647" w:rsidP="00617647">
      <w:pPr>
        <w:rPr>
          <w:color w:val="000000" w:themeColor="text1"/>
        </w:rPr>
      </w:pPr>
      <w:r w:rsidRPr="008C4A3C">
        <w:rPr>
          <w:color w:val="000000" w:themeColor="text1"/>
        </w:rPr>
        <w:t xml:space="preserve">To validate the </w:t>
      </w:r>
      <w:r w:rsidR="00F5667C">
        <w:rPr>
          <w:color w:val="000000" w:themeColor="text1"/>
        </w:rPr>
        <w:t>estimated</w:t>
      </w:r>
      <w:r w:rsidRPr="008C4A3C">
        <w:rPr>
          <w:color w:val="000000" w:themeColor="text1"/>
        </w:rPr>
        <w:t xml:space="preserve"> </w:t>
      </w:r>
      <w:r w:rsidR="00173178">
        <w:rPr>
          <w:color w:val="000000" w:themeColor="text1"/>
        </w:rPr>
        <w:t>LSAT values</w:t>
      </w:r>
      <w:r w:rsidRPr="008C4A3C">
        <w:rPr>
          <w:color w:val="000000" w:themeColor="text1"/>
        </w:rPr>
        <w:t xml:space="preserve">, validation data </w:t>
      </w:r>
      <w:r w:rsidR="00F5667C">
        <w:rPr>
          <w:color w:val="000000" w:themeColor="text1"/>
        </w:rPr>
        <w:t>was</w:t>
      </w:r>
      <w:r w:rsidRPr="008C4A3C">
        <w:rPr>
          <w:color w:val="000000" w:themeColor="text1"/>
        </w:rPr>
        <w:t xml:space="preserve"> retrieved from</w:t>
      </w:r>
      <w:r>
        <w:rPr>
          <w:color w:val="000000" w:themeColor="text1"/>
        </w:rPr>
        <w:t xml:space="preserve"> </w:t>
      </w:r>
      <w:r w:rsidR="00510F02">
        <w:rPr>
          <w:color w:val="000000" w:themeColor="text1"/>
        </w:rPr>
        <w:t>NASA’s MODIS</w:t>
      </w:r>
      <w:r w:rsidR="00D423AB">
        <w:rPr>
          <w:color w:val="000000" w:themeColor="text1"/>
        </w:rPr>
        <w:t xml:space="preserve"> </w:t>
      </w:r>
      <w:r w:rsidR="00173178">
        <w:rPr>
          <w:color w:val="000000" w:themeColor="text1"/>
        </w:rPr>
        <w:t>which collects global Sea Surface Temperature</w:t>
      </w:r>
      <w:r w:rsidR="004E4D4C">
        <w:rPr>
          <w:color w:val="000000" w:themeColor="text1"/>
        </w:rPr>
        <w:t xml:space="preserve"> </w:t>
      </w:r>
      <w:r w:rsidR="008B2218">
        <w:rPr>
          <w:color w:val="000000" w:themeColor="text1"/>
        </w:rPr>
        <w:t xml:space="preserve">on a near-daily basis </w:t>
      </w:r>
      <w:r w:rsidR="004E4D4C">
        <w:rPr>
          <w:color w:val="000000" w:themeColor="text1"/>
        </w:rPr>
        <w:t>as one of its products.</w:t>
      </w:r>
      <w:r w:rsidRPr="008C4A3C">
        <w:rPr>
          <w:color w:val="000000" w:themeColor="text1"/>
        </w:rPr>
        <w:t xml:space="preserve"> </w:t>
      </w:r>
      <w:r w:rsidR="004E4D4C">
        <w:rPr>
          <w:color w:val="000000" w:themeColor="text1"/>
        </w:rPr>
        <w:t>Lake Surface Air Temperature</w:t>
      </w:r>
      <w:r w:rsidRPr="008C4A3C">
        <w:rPr>
          <w:color w:val="000000" w:themeColor="text1"/>
        </w:rPr>
        <w:t xml:space="preserve"> for the study area for years 2015 through 2021 </w:t>
      </w:r>
      <w:r w:rsidR="008B2218">
        <w:rPr>
          <w:color w:val="000000" w:themeColor="text1"/>
        </w:rPr>
        <w:t>were then used</w:t>
      </w:r>
      <w:r w:rsidR="006737D7">
        <w:rPr>
          <w:color w:val="000000" w:themeColor="text1"/>
        </w:rPr>
        <w:t xml:space="preserve"> to assess the accuracy of the derived LSAT.</w:t>
      </w:r>
    </w:p>
    <w:p w14:paraId="75DFC371" w14:textId="6003318D" w:rsidR="00617647" w:rsidRDefault="00617647" w:rsidP="00617647">
      <w:r w:rsidRPr="000C565B">
        <w:t xml:space="preserve">The statistical metrics used for validation </w:t>
      </w:r>
      <w:r w:rsidR="00A97DFB">
        <w:t>was the</w:t>
      </w:r>
      <w:r w:rsidRPr="000C565B">
        <w:t xml:space="preserve"> coefficient</w:t>
      </w:r>
      <w:r w:rsidR="00D127D2">
        <w:t xml:space="preserve"> of determination</w:t>
      </w:r>
      <w:r w:rsidRPr="000C565B">
        <w:t xml:space="preserve"> </w:t>
      </w:r>
      <w:r w:rsidR="00D127D2">
        <w:t>(R</w:t>
      </w:r>
      <w:r w:rsidR="00D127D2">
        <w:rPr>
          <w:vertAlign w:val="superscript"/>
        </w:rPr>
        <w:t>2</w:t>
      </w:r>
      <w:r w:rsidR="00D127D2">
        <w:t>)</w:t>
      </w:r>
      <w:r w:rsidR="00BA7A86">
        <w:t xml:space="preserve"> </w:t>
      </w:r>
      <w:r w:rsidR="00A97DFB">
        <w:t xml:space="preserve">as </w:t>
      </w:r>
      <w:r w:rsidRPr="000C565B">
        <w:t>given by the equations below</w:t>
      </w:r>
    </w:p>
    <w:p w14:paraId="2B697FB5" w14:textId="2CAD3E05" w:rsidR="00D127D2" w:rsidRPr="00393514" w:rsidRDefault="00D127D2" w:rsidP="00617647">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LSAT,i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ActLSAT,i</m:t>
                            </m:r>
                          </m:sub>
                        </m:sSub>
                      </m:e>
                    </m:d>
                  </m:e>
                  <m:sup>
                    <m:r>
                      <w:rPr>
                        <w:rFonts w:ascii="Cambria Math" w:hAnsi="Cambria Math"/>
                        <w:sz w:val="32"/>
                        <w:szCs w:val="32"/>
                      </w:rPr>
                      <m:t>2</m:t>
                    </m:r>
                  </m:sup>
                </m:sSup>
              </m:e>
            </m:nary>
          </m:den>
        </m:f>
      </m:oMath>
      <w:r w:rsidR="00393514">
        <w:rPr>
          <w:rFonts w:eastAsiaTheme="minorEastAsia"/>
          <w:sz w:val="32"/>
          <w:szCs w:val="32"/>
        </w:rPr>
        <w:t xml:space="preserve"> </w:t>
      </w:r>
      <w:r w:rsidR="00393514" w:rsidRPr="00C170A5">
        <w:rPr>
          <w:rFonts w:eastAsiaTheme="minorEastAsia"/>
          <w:sz w:val="26"/>
          <w:szCs w:val="26"/>
          <w:lang w:val="en-GB" w:bidi="he-IL"/>
        </w:rPr>
        <w:t xml:space="preserve">………………………. (eq. </w:t>
      </w:r>
      <w:r w:rsidR="00393514">
        <w:rPr>
          <w:rFonts w:eastAsiaTheme="minorEastAsia"/>
          <w:sz w:val="26"/>
          <w:szCs w:val="26"/>
          <w:lang w:val="en-GB" w:bidi="he-IL"/>
        </w:rPr>
        <w:t>1</w:t>
      </w:r>
      <w:r w:rsidR="00823351">
        <w:rPr>
          <w:rFonts w:eastAsiaTheme="minorEastAsia"/>
          <w:sz w:val="26"/>
          <w:szCs w:val="26"/>
          <w:lang w:val="en-GB" w:bidi="he-IL"/>
        </w:rPr>
        <w:t>0</w:t>
      </w:r>
      <w:r w:rsidR="00393514" w:rsidRPr="00C170A5">
        <w:rPr>
          <w:rFonts w:eastAsiaTheme="minorEastAsia"/>
          <w:sz w:val="26"/>
          <w:szCs w:val="26"/>
          <w:lang w:val="en-GB" w:bidi="he-IL"/>
        </w:rPr>
        <w:t>)</w:t>
      </w:r>
    </w:p>
    <w:p w14:paraId="09C2B403" w14:textId="09553EEA" w:rsidR="00933E75" w:rsidRDefault="00617647" w:rsidP="00617647">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LSAT,i</m:t>
            </m:r>
          </m:sub>
        </m:sSub>
      </m:oMath>
      <w:r>
        <w:t xml:space="preserve"> is the </w:t>
      </w:r>
      <w:r w:rsidR="00AF3768">
        <w:t>estimated</w:t>
      </w:r>
      <w:r>
        <w:t xml:space="preserve"> </w:t>
      </w:r>
      <w:r w:rsidR="00AF3768">
        <w:t>LSAT</w:t>
      </w:r>
      <w:r>
        <w:t xml:space="preserve"> at point</w:t>
      </w:r>
      <w:r w:rsidRPr="00B50F71">
        <w:rPr>
          <w:i/>
          <w:iCs/>
        </w:rPr>
        <w:t xml:space="preserve"> i,</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LSAT,i</m:t>
            </m:r>
          </m:sub>
        </m:sSub>
        <m:r>
          <w:rPr>
            <w:rFonts w:ascii="Cambria Math" w:hAnsi="Cambria Math"/>
          </w:rPr>
          <m:t xml:space="preserve"> </m:t>
        </m:r>
      </m:oMath>
      <w:r>
        <w:t xml:space="preserve">is the </w:t>
      </w:r>
      <w:r w:rsidR="00AF3768">
        <w:t xml:space="preserve">mean of the </w:t>
      </w:r>
      <w:r>
        <w:t xml:space="preserve">modeled </w:t>
      </w:r>
      <w:r w:rsidR="00AF3768">
        <w:t>LSAT</w:t>
      </w:r>
      <w:r>
        <w:t xml:space="preserve"> from Landsat 8 at point </w:t>
      </w:r>
      <w:r w:rsidRPr="00B50F71">
        <w:rPr>
          <w:i/>
          <w:iCs/>
        </w:rPr>
        <w:t>i</w:t>
      </w:r>
      <w:r>
        <w:t xml:space="preserve">, </w:t>
      </w:r>
      <m:oMath>
        <m:sSub>
          <m:sSubPr>
            <m:ctrlPr>
              <w:rPr>
                <w:rFonts w:ascii="Cambria Math" w:hAnsi="Cambria Math"/>
                <w:i/>
              </w:rPr>
            </m:ctrlPr>
          </m:sSubPr>
          <m:e>
            <m:r>
              <w:rPr>
                <w:rFonts w:ascii="Cambria Math" w:hAnsi="Cambria Math"/>
              </w:rPr>
              <m:t>Actual</m:t>
            </m:r>
          </m:e>
          <m:sub>
            <m:r>
              <w:rPr>
                <w:rFonts w:ascii="Cambria Math" w:hAnsi="Cambria Math"/>
              </w:rPr>
              <m:t>LSAT,i</m:t>
            </m:r>
          </m:sub>
        </m:sSub>
      </m:oMath>
      <w:r>
        <w:t xml:space="preserve"> represents the </w:t>
      </w:r>
      <w:r w:rsidR="000C4FBB">
        <w:t xml:space="preserve">reference LSAT at points </w:t>
      </w:r>
      <w:r w:rsidR="00446F35">
        <w:rPr>
          <w:i/>
          <w:iCs/>
        </w:rPr>
        <w:t>I</w:t>
      </w:r>
      <w:r w:rsidR="00446F35">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ActLSAT,i</m:t>
            </m:r>
          </m:sub>
        </m:sSub>
      </m:oMath>
      <w:r w:rsidR="00446F35">
        <w:rPr>
          <w:rFonts w:eastAsiaTheme="minorEastAsia"/>
        </w:rPr>
        <w:t xml:space="preserve"> is the average of the sampled actual LSAT</w:t>
      </w:r>
      <w:r w:rsidR="00183B97">
        <w:rPr>
          <w:rFonts w:eastAsiaTheme="minorEastAsia"/>
        </w:rPr>
        <w:t xml:space="preserve"> from MODIS</w:t>
      </w:r>
      <w:r w:rsidR="00933E75">
        <w:rPr>
          <w:rFonts w:eastAsiaTheme="minorEastAsia"/>
        </w:rPr>
        <w:t>.</w:t>
      </w:r>
    </w:p>
    <w:p w14:paraId="41E0C5EC" w14:textId="29625447" w:rsidR="00077CC7" w:rsidRDefault="00077CC7" w:rsidP="00077CC7">
      <w:pPr>
        <w:pStyle w:val="ListParagraph"/>
        <w:numPr>
          <w:ilvl w:val="2"/>
          <w:numId w:val="15"/>
        </w:numPr>
        <w:rPr>
          <w:b/>
          <w:bCs/>
          <w:color w:val="000000" w:themeColor="text1"/>
          <w:sz w:val="24"/>
          <w:szCs w:val="24"/>
          <w:lang w:val="en-GB" w:bidi="he-IL"/>
        </w:rPr>
      </w:pPr>
      <w:r>
        <w:rPr>
          <w:b/>
          <w:bCs/>
          <w:color w:val="000000" w:themeColor="text1"/>
          <w:sz w:val="24"/>
          <w:szCs w:val="24"/>
          <w:lang w:val="en-GB" w:bidi="he-IL"/>
        </w:rPr>
        <w:lastRenderedPageBreak/>
        <w:t>Automated In-situ Internet of Things System</w:t>
      </w:r>
    </w:p>
    <w:p w14:paraId="57AC15FB" w14:textId="2E87F04C" w:rsidR="008D5F61" w:rsidRPr="008D5F61" w:rsidRDefault="008D5F61" w:rsidP="00246658">
      <w:pPr>
        <w:rPr>
          <w:color w:val="000000" w:themeColor="text1"/>
          <w:lang w:val="en-GB" w:bidi="he-IL"/>
        </w:rPr>
      </w:pPr>
      <w:r w:rsidRPr="008D5F61">
        <w:rPr>
          <w:color w:val="000000" w:themeColor="text1"/>
          <w:lang w:val="en-GB" w:bidi="he-IL"/>
        </w:rPr>
        <w:t xml:space="preserve">The automated </w:t>
      </w:r>
      <w:r w:rsidRPr="008D5F61">
        <w:rPr>
          <w:i/>
          <w:iCs/>
          <w:color w:val="000000" w:themeColor="text1"/>
          <w:lang w:val="en-GB" w:bidi="he-IL"/>
        </w:rPr>
        <w:t>in-situ</w:t>
      </w:r>
      <w:r w:rsidRPr="008D5F61">
        <w:rPr>
          <w:color w:val="000000" w:themeColor="text1"/>
          <w:lang w:val="en-GB" w:bidi="he-IL"/>
        </w:rPr>
        <w:t xml:space="preserve"> system consists of a variety of hardware and software that work in conjunction to collect and disseminate LSAT remotely. </w:t>
      </w:r>
    </w:p>
    <w:p w14:paraId="6AF2604E" w14:textId="6F88E83B" w:rsidR="00B43295" w:rsidRDefault="00B43295" w:rsidP="00246658">
      <w:pPr>
        <w:pStyle w:val="NormalWeb"/>
        <w:shd w:val="clear" w:color="auto" w:fill="FFFFFF"/>
        <w:spacing w:after="360" w:afterAutospacing="0" w:line="401" w:lineRule="atLeast"/>
        <w:jc w:val="both"/>
        <w:rPr>
          <w:rFonts w:ascii="Verdana" w:hAnsi="Verdana" w:cs="Arial"/>
          <w:color w:val="000000" w:themeColor="text1"/>
          <w:sz w:val="22"/>
          <w:szCs w:val="22"/>
        </w:rPr>
      </w:pPr>
      <w:r w:rsidRPr="00F83904">
        <w:rPr>
          <w:rFonts w:ascii="Verdana" w:hAnsi="Verdana" w:cs="Arial"/>
          <w:color w:val="000000" w:themeColor="text1"/>
          <w:sz w:val="22"/>
          <w:szCs w:val="22"/>
        </w:rPr>
        <w:t xml:space="preserve">The internet of things, </w:t>
      </w:r>
      <w:r w:rsidR="00246658">
        <w:rPr>
          <w:rFonts w:ascii="Verdana" w:hAnsi="Verdana" w:cs="Arial"/>
          <w:color w:val="000000" w:themeColor="text1"/>
          <w:sz w:val="22"/>
          <w:szCs w:val="22"/>
        </w:rPr>
        <w:t>conveniently referred to as</w:t>
      </w:r>
      <w:r w:rsidRPr="00F83904">
        <w:rPr>
          <w:rFonts w:ascii="Verdana" w:hAnsi="Verdana" w:cs="Arial"/>
          <w:color w:val="000000" w:themeColor="text1"/>
          <w:sz w:val="22"/>
          <w:szCs w:val="22"/>
        </w:rPr>
        <w:t xml:space="preserve"> IoT, is a network of interconnected computing devices, mechanical and digital machinery or people having unique identifiers (UIDs) and the ability to transfer data without requiring human-to-human or human-to-computer interaction. (2019, Alexander S.)</w:t>
      </w:r>
    </w:p>
    <w:p w14:paraId="384FBB86" w14:textId="77777777" w:rsidR="00E46B92" w:rsidRDefault="00E46B92"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Narrowing down into the specifics of this research project,</w:t>
      </w:r>
      <w:r w:rsidR="00B43295" w:rsidRPr="00211985">
        <w:rPr>
          <w:rFonts w:ascii="Verdana" w:hAnsi="Verdana" w:cs="Arial"/>
          <w:color w:val="000000" w:themeColor="text1"/>
          <w:sz w:val="22"/>
          <w:szCs w:val="22"/>
        </w:rPr>
        <w:t xml:space="preserve"> the word IoT has been used to refer to a man-made system that has been assigned </w:t>
      </w:r>
      <w:r>
        <w:rPr>
          <w:rFonts w:ascii="Verdana" w:hAnsi="Verdana" w:cs="Arial"/>
          <w:color w:val="000000" w:themeColor="text1"/>
          <w:sz w:val="22"/>
          <w:szCs w:val="22"/>
        </w:rPr>
        <w:t>a unique and private</w:t>
      </w:r>
      <w:r w:rsidR="00B43295" w:rsidRPr="00211985">
        <w:rPr>
          <w:rFonts w:ascii="Verdana" w:hAnsi="Verdana" w:cs="Arial"/>
          <w:color w:val="000000" w:themeColor="text1"/>
          <w:sz w:val="22"/>
          <w:szCs w:val="22"/>
        </w:rPr>
        <w:t xml:space="preserve"> Internet Protocol (IP) address, loaded with sensors and is able to transfer data</w:t>
      </w:r>
      <w:r>
        <w:rPr>
          <w:rFonts w:ascii="Verdana" w:hAnsi="Verdana" w:cs="Arial"/>
          <w:color w:val="000000" w:themeColor="text1"/>
          <w:sz w:val="22"/>
          <w:szCs w:val="22"/>
        </w:rPr>
        <w:t xml:space="preserve"> e.g., </w:t>
      </w:r>
    </w:p>
    <w:p w14:paraId="374E4A26" w14:textId="6BAE0421"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Lake Surface Air Temperature</w:t>
      </w:r>
    </w:p>
    <w:p w14:paraId="0DE151E3" w14:textId="29B73562" w:rsidR="00344706" w:rsidRDefault="00344706"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Lake Surface Salinity</w:t>
      </w:r>
    </w:p>
    <w:p w14:paraId="6FD6587C" w14:textId="6F6B76DF"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GPS Location of the system at the time of the collection of such data</w:t>
      </w:r>
    </w:p>
    <w:p w14:paraId="6BFED2EB" w14:textId="364C830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The whole system in-house status including working condition</w:t>
      </w:r>
    </w:p>
    <w:p w14:paraId="195F9B9D" w14:textId="7777777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Unexpected system failure</w:t>
      </w:r>
    </w:p>
    <w:p w14:paraId="79AB1AA5" w14:textId="7777777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 xml:space="preserve">System power level. </w:t>
      </w:r>
    </w:p>
    <w:p w14:paraId="6F6575F0" w14:textId="51AC252B" w:rsidR="00B43295" w:rsidRPr="00E46B92" w:rsidRDefault="00E46B92"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 xml:space="preserve">All these data are packaged </w:t>
      </w:r>
      <w:r w:rsidR="00565081">
        <w:rPr>
          <w:rFonts w:ascii="Verdana" w:hAnsi="Verdana" w:cs="Arial"/>
          <w:color w:val="000000" w:themeColor="text1"/>
          <w:sz w:val="22"/>
          <w:szCs w:val="22"/>
        </w:rPr>
        <w:t>into one socket and transmitted o</w:t>
      </w:r>
      <w:r w:rsidR="00B43295" w:rsidRPr="00E46B92">
        <w:rPr>
          <w:rFonts w:ascii="Verdana" w:hAnsi="Verdana" w:cs="Arial"/>
          <w:color w:val="000000" w:themeColor="text1"/>
          <w:sz w:val="22"/>
          <w:szCs w:val="22"/>
        </w:rPr>
        <w:t xml:space="preserve">ver a </w:t>
      </w:r>
      <w:r w:rsidR="00565081">
        <w:rPr>
          <w:rFonts w:ascii="Verdana" w:hAnsi="Verdana" w:cs="Arial"/>
          <w:color w:val="000000" w:themeColor="text1"/>
          <w:sz w:val="22"/>
          <w:szCs w:val="22"/>
        </w:rPr>
        <w:t xml:space="preserve">wireless </w:t>
      </w:r>
      <w:r w:rsidR="00B43295" w:rsidRPr="00E46B92">
        <w:rPr>
          <w:rFonts w:ascii="Verdana" w:hAnsi="Verdana" w:cs="Arial"/>
          <w:color w:val="000000" w:themeColor="text1"/>
          <w:sz w:val="22"/>
          <w:szCs w:val="22"/>
        </w:rPr>
        <w:t xml:space="preserve">network between the system and a remote </w:t>
      </w:r>
      <w:r w:rsidR="00565081">
        <w:rPr>
          <w:rFonts w:ascii="Verdana" w:hAnsi="Verdana" w:cs="Arial"/>
          <w:color w:val="000000" w:themeColor="text1"/>
          <w:sz w:val="22"/>
          <w:szCs w:val="22"/>
        </w:rPr>
        <w:t xml:space="preserve">monitoring </w:t>
      </w:r>
      <w:r w:rsidR="00B43295" w:rsidRPr="00E46B92">
        <w:rPr>
          <w:rFonts w:ascii="Verdana" w:hAnsi="Verdana" w:cs="Arial"/>
          <w:color w:val="000000" w:themeColor="text1"/>
          <w:sz w:val="22"/>
          <w:szCs w:val="22"/>
        </w:rPr>
        <w:t>computer.</w:t>
      </w:r>
    </w:p>
    <w:p w14:paraId="226A5DB8" w14:textId="6C139176" w:rsidR="00B43295" w:rsidRPr="006E5AB4" w:rsidRDefault="004B4C6A" w:rsidP="00246658">
      <w:pPr>
        <w:pStyle w:val="NormalWeb"/>
        <w:shd w:val="clear" w:color="auto" w:fill="FFFFFF"/>
        <w:spacing w:before="360" w:beforeAutospacing="0" w:after="360" w:afterAutospacing="0" w:line="401" w:lineRule="atLeast"/>
        <w:jc w:val="both"/>
        <w:rPr>
          <w:rFonts w:ascii="Verdana" w:hAnsi="Verdana" w:cs="Arial"/>
          <w:b/>
          <w:bCs/>
          <w:color w:val="000000" w:themeColor="text1"/>
          <w:sz w:val="22"/>
          <w:szCs w:val="22"/>
        </w:rPr>
      </w:pPr>
      <w:r w:rsidRPr="004B4C6A">
        <w:rPr>
          <w:rFonts w:ascii="Verdana" w:hAnsi="Verdana" w:cs="Arial"/>
          <w:b/>
          <w:bCs/>
          <w:color w:val="000000" w:themeColor="text1"/>
          <w:sz w:val="22"/>
          <w:szCs w:val="22"/>
        </w:rPr>
        <w:t xml:space="preserve">3.3.3.1 </w:t>
      </w:r>
      <w:r w:rsidR="00B43295" w:rsidRPr="006E5AB4">
        <w:rPr>
          <w:rFonts w:ascii="Verdana" w:hAnsi="Verdana" w:cs="Arial"/>
          <w:b/>
          <w:bCs/>
          <w:color w:val="000000" w:themeColor="text1"/>
          <w:sz w:val="22"/>
          <w:szCs w:val="22"/>
        </w:rPr>
        <w:t>Devices and Sensors Used</w:t>
      </w:r>
    </w:p>
    <w:p w14:paraId="659A141D" w14:textId="3064DFDE" w:rsidR="00B43295" w:rsidRDefault="00B43295"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sidRPr="00211985">
        <w:rPr>
          <w:rFonts w:ascii="Verdana" w:hAnsi="Verdana" w:cs="Arial"/>
          <w:color w:val="000000" w:themeColor="text1"/>
          <w:sz w:val="22"/>
          <w:szCs w:val="22"/>
        </w:rPr>
        <w:t xml:space="preserve">At least the following components and sensors have been </w:t>
      </w:r>
      <w:r w:rsidR="00DA251B">
        <w:rPr>
          <w:rFonts w:ascii="Verdana" w:hAnsi="Verdana" w:cs="Arial"/>
          <w:color w:val="000000" w:themeColor="text1"/>
          <w:sz w:val="22"/>
          <w:szCs w:val="22"/>
        </w:rPr>
        <w:t>used in the</w:t>
      </w:r>
      <w:r w:rsidRPr="00211985">
        <w:rPr>
          <w:rFonts w:ascii="Verdana" w:hAnsi="Verdana" w:cs="Arial"/>
          <w:color w:val="000000" w:themeColor="text1"/>
          <w:sz w:val="22"/>
          <w:szCs w:val="22"/>
        </w:rPr>
        <w:t xml:space="preserve"> achievability of collection of the In-Situ data:</w:t>
      </w:r>
    </w:p>
    <w:p w14:paraId="28ED0252" w14:textId="277EBFE2" w:rsidR="00995851" w:rsidRDefault="00995851"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p>
    <w:p w14:paraId="44940E81" w14:textId="77777777" w:rsidR="00995851" w:rsidRPr="00211985" w:rsidRDefault="00995851"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p>
    <w:p w14:paraId="6302862F" w14:textId="67B6FD39" w:rsidR="00B43295" w:rsidRPr="00995851" w:rsidRDefault="00B43295" w:rsidP="00995851">
      <w:pPr>
        <w:pStyle w:val="NormalWeb"/>
        <w:numPr>
          <w:ilvl w:val="0"/>
          <w:numId w:val="27"/>
        </w:numPr>
        <w:shd w:val="clear" w:color="auto" w:fill="FFFFFF"/>
        <w:spacing w:before="360" w:beforeAutospacing="0" w:after="360" w:afterAutospacing="0" w:line="401" w:lineRule="atLeast"/>
        <w:jc w:val="both"/>
        <w:rPr>
          <w:rFonts w:ascii="Verdana" w:hAnsi="Verdana" w:cs="Arial"/>
          <w:b/>
          <w:bCs/>
          <w:color w:val="000000" w:themeColor="text1"/>
          <w:sz w:val="22"/>
          <w:szCs w:val="22"/>
        </w:rPr>
      </w:pPr>
      <w:r w:rsidRPr="00995851">
        <w:rPr>
          <w:rFonts w:ascii="Verdana" w:hAnsi="Verdana" w:cs="Arial"/>
          <w:b/>
          <w:bCs/>
          <w:color w:val="000000" w:themeColor="text1"/>
          <w:sz w:val="22"/>
          <w:szCs w:val="22"/>
        </w:rPr>
        <w:lastRenderedPageBreak/>
        <w:t xml:space="preserve">Microcontroller (MCU): </w:t>
      </w:r>
    </w:p>
    <w:p w14:paraId="72E29742" w14:textId="05D90367" w:rsidR="00B43295" w:rsidRPr="00A908AE" w:rsidRDefault="00B43295" w:rsidP="00246658">
      <w:pPr>
        <w:pStyle w:val="NormalWeb"/>
        <w:shd w:val="clear" w:color="auto" w:fill="FFFFFF"/>
        <w:spacing w:before="360" w:beforeAutospacing="0" w:after="360" w:afterAutospacing="0" w:line="401" w:lineRule="atLeast"/>
        <w:jc w:val="both"/>
        <w:rPr>
          <w:rFonts w:ascii="Verdana" w:hAnsi="Verdana" w:cs="Open Sans"/>
          <w:spacing w:val="3"/>
          <w:sz w:val="22"/>
          <w:szCs w:val="22"/>
          <w:shd w:val="clear" w:color="auto" w:fill="FFFFFF"/>
        </w:rPr>
      </w:pPr>
      <w:r w:rsidRPr="00211985">
        <w:rPr>
          <w:rFonts w:ascii="Verdana" w:hAnsi="Verdana" w:cs="Open Sans"/>
          <w:color w:val="000000" w:themeColor="text1"/>
          <w:spacing w:val="3"/>
          <w:sz w:val="22"/>
          <w:szCs w:val="22"/>
          <w:shd w:val="clear" w:color="auto" w:fill="FFFFFF"/>
        </w:rPr>
        <w:t xml:space="preserve">This can be </w:t>
      </w:r>
      <w:r w:rsidR="00DA251B">
        <w:rPr>
          <w:rFonts w:ascii="Verdana" w:hAnsi="Verdana" w:cs="Open Sans"/>
          <w:color w:val="000000" w:themeColor="text1"/>
          <w:spacing w:val="3"/>
          <w:sz w:val="22"/>
          <w:szCs w:val="22"/>
          <w:shd w:val="clear" w:color="auto" w:fill="FFFFFF"/>
        </w:rPr>
        <w:t>loosely</w:t>
      </w:r>
      <w:r w:rsidRPr="00211985">
        <w:rPr>
          <w:rFonts w:ascii="Verdana" w:hAnsi="Verdana" w:cs="Open Sans"/>
          <w:color w:val="000000" w:themeColor="text1"/>
          <w:spacing w:val="3"/>
          <w:sz w:val="22"/>
          <w:szCs w:val="22"/>
          <w:shd w:val="clear" w:color="auto" w:fill="FFFFFF"/>
        </w:rPr>
        <w:t xml:space="preserve"> defined as an </w:t>
      </w:r>
      <w:r w:rsidRPr="00C97560">
        <w:rPr>
          <w:rFonts w:ascii="Verdana" w:eastAsia="Calibri" w:hAnsi="Verdana" w:cs="Open Sans"/>
          <w:color w:val="000000" w:themeColor="text1"/>
          <w:spacing w:val="3"/>
          <w:sz w:val="22"/>
          <w:szCs w:val="22"/>
          <w:bdr w:val="none" w:sz="0" w:space="0" w:color="auto" w:frame="1"/>
          <w:shd w:val="clear" w:color="auto" w:fill="FFFFFF"/>
        </w:rPr>
        <w:t>integrated circuit</w:t>
      </w:r>
      <w:r w:rsidRPr="00211985">
        <w:rPr>
          <w:rFonts w:ascii="Verdana" w:hAnsi="Verdana" w:cs="Open Sans"/>
          <w:color w:val="000000" w:themeColor="text1"/>
          <w:spacing w:val="3"/>
          <w:sz w:val="22"/>
          <w:szCs w:val="22"/>
          <w:shd w:val="clear" w:color="auto" w:fill="FFFFFF"/>
        </w:rPr>
        <w:t> that contains a</w:t>
      </w:r>
      <w:r>
        <w:rPr>
          <w:rFonts w:ascii="Verdana" w:hAnsi="Verdana" w:cs="Open Sans"/>
          <w:color w:val="000000" w:themeColor="text1"/>
          <w:spacing w:val="3"/>
          <w:sz w:val="22"/>
          <w:szCs w:val="22"/>
          <w:shd w:val="clear" w:color="auto" w:fill="FFFFFF"/>
        </w:rPr>
        <w:t xml:space="preserve"> brain or rather the</w:t>
      </w:r>
      <w:r w:rsidRPr="00211985">
        <w:rPr>
          <w:rFonts w:ascii="Verdana" w:hAnsi="Verdana" w:cs="Open Sans"/>
          <w:color w:val="000000" w:themeColor="text1"/>
          <w:spacing w:val="3"/>
          <w:sz w:val="22"/>
          <w:szCs w:val="22"/>
          <w:shd w:val="clear" w:color="auto" w:fill="FFFFFF"/>
        </w:rPr>
        <w:t> </w:t>
      </w:r>
      <w:r w:rsidRPr="00C97560">
        <w:rPr>
          <w:rFonts w:ascii="Verdana" w:eastAsia="Calibri" w:hAnsi="Verdana" w:cs="Open Sans"/>
          <w:color w:val="000000" w:themeColor="text1"/>
          <w:spacing w:val="3"/>
          <w:sz w:val="22"/>
          <w:szCs w:val="22"/>
          <w:bdr w:val="none" w:sz="0" w:space="0" w:color="auto" w:frame="1"/>
          <w:shd w:val="clear" w:color="auto" w:fill="FFFFFF"/>
        </w:rPr>
        <w:t>microprocessor</w:t>
      </w:r>
      <w:r w:rsidRPr="00211985">
        <w:rPr>
          <w:rFonts w:ascii="Verdana" w:hAnsi="Verdana" w:cs="Open Sans"/>
          <w:color w:val="000000" w:themeColor="text1"/>
          <w:spacing w:val="3"/>
          <w:sz w:val="22"/>
          <w:szCs w:val="22"/>
          <w:shd w:val="clear" w:color="auto" w:fill="FFFFFF"/>
        </w:rPr>
        <w:t> </w:t>
      </w:r>
      <w:r>
        <w:rPr>
          <w:rFonts w:ascii="Verdana" w:hAnsi="Verdana" w:cs="Open Sans"/>
          <w:color w:val="000000" w:themeColor="text1"/>
          <w:spacing w:val="3"/>
          <w:sz w:val="22"/>
          <w:szCs w:val="22"/>
          <w:shd w:val="clear" w:color="auto" w:fill="FFFFFF"/>
        </w:rPr>
        <w:t>that has a</w:t>
      </w:r>
      <w:r w:rsidRPr="00211985">
        <w:rPr>
          <w:rFonts w:ascii="Verdana" w:hAnsi="Verdana" w:cs="Open Sans"/>
          <w:color w:val="000000" w:themeColor="text1"/>
          <w:spacing w:val="3"/>
          <w:sz w:val="22"/>
          <w:szCs w:val="22"/>
          <w:shd w:val="clear" w:color="auto" w:fill="FFFFFF"/>
        </w:rPr>
        <w:t xml:space="preserve"> memory and </w:t>
      </w:r>
      <w:r>
        <w:rPr>
          <w:rFonts w:ascii="Verdana" w:hAnsi="Verdana" w:cs="Open Sans"/>
          <w:color w:val="000000" w:themeColor="text1"/>
          <w:spacing w:val="3"/>
          <w:sz w:val="22"/>
          <w:szCs w:val="22"/>
          <w:shd w:val="clear" w:color="auto" w:fill="FFFFFF"/>
        </w:rPr>
        <w:t>integrated</w:t>
      </w:r>
      <w:r w:rsidRPr="00211985">
        <w:rPr>
          <w:rFonts w:ascii="Verdana" w:hAnsi="Verdana" w:cs="Open Sans"/>
          <w:color w:val="000000" w:themeColor="text1"/>
          <w:spacing w:val="3"/>
          <w:sz w:val="22"/>
          <w:szCs w:val="22"/>
          <w:shd w:val="clear" w:color="auto" w:fill="FFFFFF"/>
        </w:rPr>
        <w:t xml:space="preserve"> circuits and that</w:t>
      </w:r>
      <w:r>
        <w:rPr>
          <w:rFonts w:ascii="Verdana" w:hAnsi="Verdana" w:cs="Open Sans"/>
          <w:color w:val="000000" w:themeColor="text1"/>
          <w:spacing w:val="3"/>
          <w:sz w:val="22"/>
          <w:szCs w:val="22"/>
          <w:shd w:val="clear" w:color="auto" w:fill="FFFFFF"/>
        </w:rPr>
        <w:t xml:space="preserve"> has the potential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to control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the</w:t>
      </w:r>
      <w:r w:rsidRPr="00211985">
        <w:rPr>
          <w:rFonts w:ascii="Verdana" w:hAnsi="Verdana" w:cs="Open Sans"/>
          <w:color w:val="000000" w:themeColor="text1"/>
          <w:spacing w:val="3"/>
          <w:sz w:val="22"/>
          <w:szCs w:val="22"/>
          <w:shd w:val="clear" w:color="auto" w:fill="FFFFFF"/>
        </w:rPr>
        <w:t xml:space="preserve"> function</w:t>
      </w:r>
      <w:r>
        <w:rPr>
          <w:rFonts w:ascii="Verdana" w:hAnsi="Verdana" w:cs="Open Sans"/>
          <w:color w:val="000000" w:themeColor="text1"/>
          <w:spacing w:val="3"/>
          <w:sz w:val="22"/>
          <w:szCs w:val="22"/>
          <w:shd w:val="clear" w:color="auto" w:fill="FFFFFF"/>
        </w:rPr>
        <w:t>alities</w:t>
      </w:r>
      <w:r w:rsidRPr="00211985">
        <w:rPr>
          <w:rFonts w:ascii="Verdana" w:hAnsi="Verdana" w:cs="Open Sans"/>
          <w:color w:val="000000" w:themeColor="text1"/>
          <w:spacing w:val="3"/>
          <w:sz w:val="22"/>
          <w:szCs w:val="22"/>
          <w:shd w:val="clear" w:color="auto" w:fill="FFFFFF"/>
        </w:rPr>
        <w:t xml:space="preserve"> of an embedded system</w:t>
      </w:r>
      <w:r>
        <w:rPr>
          <w:rFonts w:ascii="Verdana" w:hAnsi="Verdana" w:cs="Open Sans"/>
          <w:color w:val="000000" w:themeColor="text1"/>
          <w:spacing w:val="3"/>
          <w:sz w:val="22"/>
          <w:szCs w:val="22"/>
          <w:shd w:val="clear" w:color="auto" w:fill="FFFFFF"/>
        </w:rPr>
        <w:t xml:space="preserve"> or </w:t>
      </w:r>
      <w:r w:rsidRPr="00211985">
        <w:rPr>
          <w:rFonts w:ascii="Verdana" w:hAnsi="Verdana" w:cs="Open Sans"/>
          <w:color w:val="000000" w:themeColor="text1"/>
          <w:spacing w:val="3"/>
          <w:sz w:val="22"/>
          <w:szCs w:val="22"/>
          <w:shd w:val="clear" w:color="auto" w:fill="FFFFFF"/>
        </w:rPr>
        <w:t xml:space="preserve">electronic device (such </w:t>
      </w:r>
      <w:r w:rsidRPr="00A908AE">
        <w:rPr>
          <w:rFonts w:ascii="Verdana" w:hAnsi="Verdana" w:cs="Open Sans"/>
          <w:spacing w:val="3"/>
          <w:sz w:val="22"/>
          <w:szCs w:val="22"/>
          <w:shd w:val="clear" w:color="auto" w:fill="FFFFFF"/>
        </w:rPr>
        <w:t>as our Water Quality Monitoring system).</w:t>
      </w:r>
      <w:r w:rsidR="00DA251B">
        <w:rPr>
          <w:rFonts w:ascii="Verdana" w:hAnsi="Verdana" w:cs="Open Sans"/>
          <w:spacing w:val="3"/>
          <w:sz w:val="22"/>
          <w:szCs w:val="22"/>
          <w:shd w:val="clear" w:color="auto" w:fill="FFFFFF"/>
        </w:rPr>
        <w:t xml:space="preserve"> </w:t>
      </w:r>
      <w:r w:rsidRPr="00A908AE">
        <w:rPr>
          <w:rFonts w:ascii="Verdana" w:hAnsi="Verdana" w:cs="Open Sans"/>
          <w:spacing w:val="3"/>
          <w:sz w:val="22"/>
          <w:szCs w:val="22"/>
          <w:shd w:val="clear" w:color="auto" w:fill="FFFFFF"/>
        </w:rPr>
        <w:t>There</w:t>
      </w:r>
      <w:r w:rsidR="00DA251B">
        <w:rPr>
          <w:rFonts w:ascii="Verdana" w:hAnsi="Verdana" w:cs="Open Sans"/>
          <w:spacing w:val="3"/>
          <w:sz w:val="22"/>
          <w:szCs w:val="22"/>
          <w:shd w:val="clear" w:color="auto" w:fill="FFFFFF"/>
        </w:rPr>
        <w:t xml:space="preserve"> do</w:t>
      </w:r>
      <w:r w:rsidRPr="00A908AE">
        <w:rPr>
          <w:rFonts w:ascii="Verdana" w:hAnsi="Verdana" w:cs="Open Sans"/>
          <w:spacing w:val="3"/>
          <w:sz w:val="22"/>
          <w:szCs w:val="22"/>
          <w:shd w:val="clear" w:color="auto" w:fill="FFFFFF"/>
        </w:rPr>
        <w:t xml:space="preserve"> exist a vast variety of Commercial Off The Shelf-(COTS) MCUs </w:t>
      </w:r>
      <w:r w:rsidR="00DA251B" w:rsidRPr="00A908AE">
        <w:rPr>
          <w:rFonts w:ascii="Verdana" w:hAnsi="Verdana" w:cs="Open Sans"/>
          <w:spacing w:val="3"/>
          <w:sz w:val="22"/>
          <w:szCs w:val="22"/>
          <w:shd w:val="clear" w:color="auto" w:fill="FFFFFF"/>
        </w:rPr>
        <w:t>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w:t>
      </w:r>
    </w:p>
    <w:p w14:paraId="79D1A52D" w14:textId="5DE0592D"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ATmega (Arduinos)</w:t>
      </w:r>
    </w:p>
    <w:p w14:paraId="7ABAA641" w14:textId="637FF3B4"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ESP32</w:t>
      </w:r>
    </w:p>
    <w:p w14:paraId="65891601" w14:textId="77777777"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BCM</w:t>
      </w:r>
    </w:p>
    <w:p w14:paraId="571E1115" w14:textId="498326BA"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Single Board Computers (SBC) 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Raspberry Pi</w:t>
      </w:r>
    </w:p>
    <w:p w14:paraId="378241F9" w14:textId="68EABC8C"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Arial"/>
          <w:sz w:val="22"/>
          <w:szCs w:val="22"/>
        </w:rPr>
      </w:pPr>
      <w:r w:rsidRPr="00A908AE">
        <w:rPr>
          <w:rFonts w:ascii="Verdana" w:hAnsi="Verdana" w:cs="Arial"/>
          <w:sz w:val="22"/>
          <w:szCs w:val="22"/>
        </w:rPr>
        <w:t>ARM Cortex e.g</w:t>
      </w:r>
      <w:r w:rsidR="00DA251B">
        <w:rPr>
          <w:rFonts w:ascii="Verdana" w:hAnsi="Verdana" w:cs="Arial"/>
          <w:sz w:val="22"/>
          <w:szCs w:val="22"/>
        </w:rPr>
        <w:t>.,</w:t>
      </w:r>
      <w:r w:rsidRPr="00A908AE">
        <w:rPr>
          <w:rFonts w:ascii="Verdana" w:hAnsi="Verdana" w:cs="Arial"/>
          <w:sz w:val="22"/>
          <w:szCs w:val="22"/>
        </w:rPr>
        <w:t xml:space="preserve"> STM32</w:t>
      </w:r>
    </w:p>
    <w:p w14:paraId="1B29C427" w14:textId="140F2E55" w:rsidR="00B43295" w:rsidRPr="00A908AE" w:rsidRDefault="0089684F" w:rsidP="00B43295">
      <w:pPr>
        <w:pStyle w:val="NormalWeb"/>
        <w:shd w:val="clear" w:color="auto" w:fill="FFFFFF"/>
        <w:spacing w:before="120" w:beforeAutospacing="0" w:after="0" w:afterAutospacing="0"/>
        <w:rPr>
          <w:rFonts w:ascii="Verdana" w:hAnsi="Verdana" w:cs="Arial"/>
          <w:sz w:val="22"/>
          <w:szCs w:val="22"/>
        </w:rPr>
      </w:pPr>
      <w:r>
        <w:rPr>
          <w:rFonts w:ascii="Verdana" w:hAnsi="Verdana" w:cs="Arial"/>
          <w:noProof/>
          <w:sz w:val="22"/>
          <w:szCs w:val="22"/>
        </w:rPr>
        <w:drawing>
          <wp:anchor distT="0" distB="0" distL="114300" distR="114300" simplePos="0" relativeHeight="252023808" behindDoc="0" locked="0" layoutInCell="1" allowOverlap="1" wp14:anchorId="7CD5C3AC" wp14:editId="7E81C91F">
            <wp:simplePos x="0" y="0"/>
            <wp:positionH relativeFrom="column">
              <wp:posOffset>-190997</wp:posOffset>
            </wp:positionH>
            <wp:positionV relativeFrom="paragraph">
              <wp:posOffset>354441</wp:posOffset>
            </wp:positionV>
            <wp:extent cx="3339465" cy="2141220"/>
            <wp:effectExtent l="0" t="0" r="0" b="0"/>
            <wp:wrapThrough wrapText="bothSides">
              <wp:wrapPolygon edited="0">
                <wp:start x="0" y="0"/>
                <wp:lineTo x="0" y="21331"/>
                <wp:lineTo x="21440" y="21331"/>
                <wp:lineTo x="21440"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39465" cy="214122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cs="Arial"/>
          <w:noProof/>
          <w:sz w:val="22"/>
          <w:szCs w:val="22"/>
        </w:rPr>
        <w:drawing>
          <wp:anchor distT="0" distB="0" distL="114300" distR="114300" simplePos="0" relativeHeight="252024832" behindDoc="0" locked="0" layoutInCell="1" allowOverlap="1" wp14:anchorId="4E3961B9" wp14:editId="320A8648">
            <wp:simplePos x="0" y="0"/>
            <wp:positionH relativeFrom="column">
              <wp:posOffset>3481070</wp:posOffset>
            </wp:positionH>
            <wp:positionV relativeFrom="paragraph">
              <wp:posOffset>483235</wp:posOffset>
            </wp:positionV>
            <wp:extent cx="3005455" cy="2011680"/>
            <wp:effectExtent l="0" t="0" r="4445" b="7620"/>
            <wp:wrapThrough wrapText="bothSides">
              <wp:wrapPolygon edited="0">
                <wp:start x="0" y="0"/>
                <wp:lineTo x="0" y="21477"/>
                <wp:lineTo x="21495" y="21477"/>
                <wp:lineTo x="21495"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23" cstate="print">
                      <a:extLst>
                        <a:ext uri="{28A0092B-C50C-407E-A947-70E740481C1C}">
                          <a14:useLocalDpi xmlns:a14="http://schemas.microsoft.com/office/drawing/2010/main" val="0"/>
                        </a:ext>
                      </a:extLst>
                    </a:blip>
                    <a:srcRect t="17462" b="15595"/>
                    <a:stretch/>
                  </pic:blipFill>
                  <pic:spPr bwMode="auto">
                    <a:xfrm>
                      <a:off x="0" y="0"/>
                      <a:ext cx="300545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6C5B7" w14:textId="573B2BE1" w:rsidR="00B43295" w:rsidRPr="00A908AE" w:rsidRDefault="00B43295" w:rsidP="00B43295">
      <w:pPr>
        <w:pStyle w:val="NormalWeb"/>
        <w:shd w:val="clear" w:color="auto" w:fill="FFFFFF"/>
        <w:spacing w:before="120" w:beforeAutospacing="0" w:after="0" w:afterAutospacing="0"/>
        <w:rPr>
          <w:rFonts w:ascii="Verdana" w:hAnsi="Verdana" w:cs="Arial"/>
          <w:sz w:val="22"/>
          <w:szCs w:val="22"/>
        </w:rPr>
      </w:pPr>
    </w:p>
    <w:p w14:paraId="41A787B6" w14:textId="3F8082A7" w:rsidR="00B43295" w:rsidRPr="009E3137" w:rsidRDefault="009E3137" w:rsidP="00D474B9">
      <w:pPr>
        <w:pStyle w:val="NormalWeb"/>
        <w:shd w:val="clear" w:color="auto" w:fill="FFFFFF"/>
        <w:spacing w:before="120" w:beforeAutospacing="0" w:after="0" w:afterAutospacing="0"/>
        <w:jc w:val="center"/>
        <w:rPr>
          <w:rFonts w:ascii="Verdana" w:hAnsi="Verdana" w:cs="Arial"/>
          <w:i/>
          <w:iCs/>
          <w:sz w:val="22"/>
          <w:szCs w:val="22"/>
        </w:rPr>
      </w:pPr>
      <w:r w:rsidRPr="009E3137">
        <w:rPr>
          <w:rFonts w:ascii="Verdana" w:hAnsi="Verdana" w:cs="Arial"/>
          <w:i/>
          <w:iCs/>
          <w:sz w:val="22"/>
          <w:szCs w:val="22"/>
        </w:rPr>
        <w:t>Fig</w:t>
      </w:r>
      <w:r w:rsidR="00261664">
        <w:rPr>
          <w:rFonts w:ascii="Verdana" w:hAnsi="Verdana" w:cs="Arial"/>
          <w:i/>
          <w:iCs/>
          <w:sz w:val="22"/>
          <w:szCs w:val="22"/>
        </w:rPr>
        <w:t>ure</w:t>
      </w:r>
      <w:r w:rsidRPr="009E3137">
        <w:rPr>
          <w:rFonts w:ascii="Verdana" w:hAnsi="Verdana" w:cs="Arial"/>
          <w:i/>
          <w:iCs/>
          <w:sz w:val="22"/>
          <w:szCs w:val="22"/>
        </w:rPr>
        <w:t xml:space="preserve"> 7</w:t>
      </w:r>
      <w:r w:rsidR="00237829">
        <w:rPr>
          <w:rFonts w:ascii="Verdana" w:hAnsi="Verdana" w:cs="Arial"/>
          <w:i/>
          <w:iCs/>
          <w:sz w:val="22"/>
          <w:szCs w:val="22"/>
        </w:rPr>
        <w:t>:</w:t>
      </w:r>
      <w:r w:rsidRPr="009E3137">
        <w:rPr>
          <w:rFonts w:ascii="Verdana" w:hAnsi="Verdana" w:cs="Arial"/>
          <w:i/>
          <w:iCs/>
          <w:sz w:val="22"/>
          <w:szCs w:val="22"/>
        </w:rPr>
        <w:t xml:space="preserve"> </w:t>
      </w:r>
      <w:r w:rsidR="00F80643" w:rsidRPr="009E3137">
        <w:rPr>
          <w:rFonts w:ascii="Verdana" w:hAnsi="Verdana" w:cs="Arial"/>
          <w:i/>
          <w:iCs/>
          <w:sz w:val="22"/>
          <w:szCs w:val="22"/>
        </w:rPr>
        <w:t>Raspberry Pi model 3B+ used in this project</w:t>
      </w:r>
      <w:r w:rsidRPr="009E3137">
        <w:rPr>
          <w:rFonts w:ascii="Verdana" w:hAnsi="Verdana" w:cs="Arial"/>
          <w:i/>
          <w:iCs/>
          <w:sz w:val="22"/>
          <w:szCs w:val="22"/>
        </w:rPr>
        <w:t xml:space="preserve"> Front and Back views</w:t>
      </w:r>
    </w:p>
    <w:p w14:paraId="530E38E4" w14:textId="4EF9584E"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4EBD9A00" w14:textId="2E8156AE" w:rsidR="0089684F" w:rsidRDefault="0089684F" w:rsidP="00B43295">
      <w:pPr>
        <w:pStyle w:val="NormalWeb"/>
        <w:shd w:val="clear" w:color="auto" w:fill="FFFFFF"/>
        <w:spacing w:before="120" w:beforeAutospacing="0" w:after="0" w:afterAutospacing="0"/>
        <w:rPr>
          <w:rFonts w:ascii="Verdana" w:hAnsi="Verdana" w:cs="Arial"/>
          <w:sz w:val="22"/>
          <w:szCs w:val="22"/>
        </w:rPr>
      </w:pPr>
    </w:p>
    <w:p w14:paraId="32E7152C" w14:textId="66240928"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0F802B03" w14:textId="42FEBFA5"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420B0791" w14:textId="3C2E0B5C"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4D769F6A" w14:textId="5ACE7AED"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3E4EB2A2" w14:textId="77777777"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769F17E6" w14:textId="71518AC5" w:rsidR="00B43295" w:rsidRPr="00123B4D" w:rsidRDefault="00123B4D" w:rsidP="00B43295">
      <w:pPr>
        <w:pStyle w:val="NormalWeb"/>
        <w:shd w:val="clear" w:color="auto" w:fill="FFFFFF"/>
        <w:spacing w:before="120" w:beforeAutospacing="0" w:after="0" w:afterAutospacing="0"/>
        <w:rPr>
          <w:rFonts w:ascii="Verdana" w:hAnsi="Verdana" w:cs="Arial"/>
          <w:b/>
          <w:bCs/>
          <w:sz w:val="22"/>
          <w:szCs w:val="22"/>
        </w:rPr>
      </w:pPr>
      <w:r w:rsidRPr="004B4C6A">
        <w:rPr>
          <w:rFonts w:ascii="Verdana" w:hAnsi="Verdana" w:cs="Arial"/>
          <w:b/>
          <w:bCs/>
          <w:color w:val="000000" w:themeColor="text1"/>
          <w:sz w:val="22"/>
          <w:szCs w:val="22"/>
        </w:rPr>
        <w:lastRenderedPageBreak/>
        <w:t>3.3.3.</w:t>
      </w:r>
      <w:r w:rsidR="009F4378">
        <w:rPr>
          <w:rFonts w:ascii="Verdana" w:hAnsi="Verdana" w:cs="Arial"/>
          <w:b/>
          <w:bCs/>
          <w:color w:val="000000" w:themeColor="text1"/>
          <w:sz w:val="22"/>
          <w:szCs w:val="22"/>
        </w:rPr>
        <w:t>1.1</w:t>
      </w:r>
      <w:r>
        <w:rPr>
          <w:rFonts w:ascii="Verdana" w:hAnsi="Verdana" w:cs="Arial"/>
          <w:b/>
          <w:bCs/>
          <w:color w:val="000000" w:themeColor="text1"/>
          <w:sz w:val="22"/>
          <w:szCs w:val="22"/>
        </w:rPr>
        <w:t xml:space="preserve"> </w:t>
      </w:r>
      <w:r w:rsidR="004B4C6A" w:rsidRPr="00123B4D">
        <w:rPr>
          <w:rFonts w:ascii="Verdana" w:hAnsi="Verdana" w:cs="Arial"/>
          <w:b/>
          <w:bCs/>
          <w:sz w:val="22"/>
          <w:szCs w:val="22"/>
        </w:rPr>
        <w:t>Reason for choice of Raspberry Pi in this project</w:t>
      </w:r>
    </w:p>
    <w:p w14:paraId="5064C019" w14:textId="77777777" w:rsidR="00B43295" w:rsidRPr="00A908AE" w:rsidRDefault="00B43295" w:rsidP="00B43295">
      <w:pPr>
        <w:pStyle w:val="rtejustify"/>
        <w:shd w:val="clear" w:color="auto" w:fill="FFFFFF"/>
        <w:spacing w:before="0" w:beforeAutospacing="0" w:after="225" w:afterAutospacing="0"/>
        <w:jc w:val="both"/>
        <w:rPr>
          <w:rStyle w:val="Strong"/>
          <w:rFonts w:ascii="Verdana" w:eastAsiaTheme="majorEastAsia" w:hAnsi="Verdana"/>
          <w:color w:val="555555"/>
          <w:sz w:val="22"/>
          <w:szCs w:val="22"/>
        </w:rPr>
      </w:pPr>
    </w:p>
    <w:p w14:paraId="5366B8E4" w14:textId="77777777" w:rsidR="001538A6" w:rsidRDefault="00B43295" w:rsidP="00703159">
      <w:pPr>
        <w:pStyle w:val="rtejustify"/>
        <w:numPr>
          <w:ilvl w:val="0"/>
          <w:numId w:val="29"/>
        </w:numPr>
        <w:shd w:val="clear" w:color="auto" w:fill="FFFFFF"/>
        <w:spacing w:line="360" w:lineRule="auto"/>
        <w:jc w:val="both"/>
        <w:rPr>
          <w:rStyle w:val="Strong"/>
          <w:rFonts w:ascii="Verdana" w:eastAsiaTheme="majorEastAsia" w:hAnsi="Verdana"/>
          <w:sz w:val="20"/>
          <w:szCs w:val="20"/>
        </w:rPr>
      </w:pPr>
      <w:r w:rsidRPr="005A793B">
        <w:rPr>
          <w:rStyle w:val="Strong"/>
          <w:rFonts w:ascii="Verdana" w:eastAsiaTheme="majorEastAsia" w:hAnsi="Verdana"/>
          <w:sz w:val="22"/>
          <w:szCs w:val="22"/>
        </w:rPr>
        <w:t>Powerfulness</w:t>
      </w:r>
      <w:r w:rsidRPr="001538A6">
        <w:rPr>
          <w:rStyle w:val="Strong"/>
          <w:rFonts w:ascii="Verdana" w:eastAsiaTheme="majorEastAsia" w:hAnsi="Verdana"/>
          <w:sz w:val="20"/>
          <w:szCs w:val="20"/>
        </w:rPr>
        <w:t xml:space="preserve">: </w:t>
      </w:r>
    </w:p>
    <w:p w14:paraId="2205BAAF" w14:textId="3B84D4D8" w:rsidR="00B43295" w:rsidRDefault="000217B2" w:rsidP="00703159">
      <w:pPr>
        <w:pStyle w:val="rtejustify"/>
        <w:shd w:val="clear" w:color="auto" w:fill="FFFFFF"/>
        <w:spacing w:line="360" w:lineRule="auto"/>
        <w:jc w:val="both"/>
        <w:rPr>
          <w:rFonts w:ascii="Verdana" w:hAnsi="Verdana"/>
          <w:sz w:val="22"/>
          <w:szCs w:val="22"/>
        </w:rPr>
      </w:pPr>
      <w:r>
        <w:rPr>
          <w:rFonts w:ascii="Verdana" w:hAnsi="Verdana"/>
          <w:sz w:val="22"/>
          <w:szCs w:val="22"/>
        </w:rPr>
        <w:t xml:space="preserve">Having the capacity to </w:t>
      </w:r>
      <w:r w:rsidR="00B43295" w:rsidRPr="001538A6">
        <w:rPr>
          <w:rFonts w:ascii="Verdana" w:hAnsi="Verdana"/>
          <w:sz w:val="22"/>
          <w:szCs w:val="22"/>
        </w:rPr>
        <w:t>perform</w:t>
      </w:r>
      <w:r>
        <w:rPr>
          <w:rFonts w:ascii="Verdana" w:hAnsi="Verdana"/>
          <w:sz w:val="22"/>
          <w:szCs w:val="22"/>
        </w:rPr>
        <w:t xml:space="preserve"> </w:t>
      </w:r>
      <w:r w:rsidR="00B43295" w:rsidRPr="001538A6">
        <w:rPr>
          <w:rFonts w:ascii="Verdana" w:hAnsi="Verdana"/>
          <w:sz w:val="22"/>
          <w:szCs w:val="22"/>
        </w:rPr>
        <w:t>relatively similar to a full-blown computer</w:t>
      </w:r>
      <w:r>
        <w:rPr>
          <w:rFonts w:ascii="Verdana" w:hAnsi="Verdana"/>
          <w:sz w:val="22"/>
          <w:szCs w:val="22"/>
        </w:rPr>
        <w:t>, it ranks the highest at the time of submission of this thesis</w:t>
      </w:r>
      <w:r w:rsidR="00B43295" w:rsidRPr="001538A6">
        <w:rPr>
          <w:rFonts w:ascii="Verdana" w:hAnsi="Verdana"/>
          <w:sz w:val="22"/>
          <w:szCs w:val="22"/>
        </w:rPr>
        <w:t xml:space="preserve"> by being able to simultaneously run </w:t>
      </w:r>
      <w:r w:rsidR="00B43295" w:rsidRPr="000217B2">
        <w:rPr>
          <w:rStyle w:val="Strong"/>
          <w:rFonts w:ascii="Verdana" w:eastAsiaTheme="majorEastAsia" w:hAnsi="Verdana"/>
          <w:b w:val="0"/>
          <w:bCs w:val="0"/>
          <w:sz w:val="22"/>
          <w:szCs w:val="22"/>
        </w:rPr>
        <w:t>multiple tasks</w:t>
      </w:r>
      <w:r w:rsidR="00B43295" w:rsidRPr="001538A6">
        <w:rPr>
          <w:rFonts w:ascii="Verdana" w:hAnsi="Verdana"/>
          <w:sz w:val="22"/>
          <w:szCs w:val="22"/>
        </w:rPr>
        <w:t> at a</w:t>
      </w:r>
      <w:r w:rsidR="005A793B">
        <w:rPr>
          <w:rFonts w:ascii="Verdana" w:hAnsi="Verdana"/>
          <w:sz w:val="22"/>
          <w:szCs w:val="22"/>
        </w:rPr>
        <w:t xml:space="preserve"> </w:t>
      </w:r>
      <w:r w:rsidR="00B43295" w:rsidRPr="001538A6">
        <w:rPr>
          <w:rFonts w:ascii="Verdana" w:hAnsi="Verdana"/>
          <w:sz w:val="22"/>
          <w:szCs w:val="22"/>
        </w:rPr>
        <w:t>g</w:t>
      </w:r>
      <w:r>
        <w:rPr>
          <w:rFonts w:ascii="Verdana" w:hAnsi="Verdana"/>
          <w:sz w:val="22"/>
          <w:szCs w:val="22"/>
        </w:rPr>
        <w:t xml:space="preserve">o and further </w:t>
      </w:r>
      <w:r w:rsidR="00B43295" w:rsidRPr="001538A6">
        <w:rPr>
          <w:rFonts w:ascii="Verdana" w:hAnsi="Verdana"/>
          <w:sz w:val="22"/>
          <w:szCs w:val="22"/>
        </w:rPr>
        <w:t xml:space="preserve">operate as a </w:t>
      </w:r>
      <w:r>
        <w:rPr>
          <w:rFonts w:ascii="Verdana" w:hAnsi="Verdana"/>
          <w:sz w:val="22"/>
          <w:szCs w:val="22"/>
        </w:rPr>
        <w:t>s</w:t>
      </w:r>
      <w:r w:rsidR="00B43295" w:rsidRPr="001538A6">
        <w:rPr>
          <w:rFonts w:ascii="Verdana" w:hAnsi="Verdana"/>
          <w:sz w:val="22"/>
          <w:szCs w:val="22"/>
        </w:rPr>
        <w:t>erver gives it more potential score and rating.</w:t>
      </w:r>
    </w:p>
    <w:p w14:paraId="6150DC8B" w14:textId="77777777" w:rsidR="00B43295" w:rsidRPr="00A908AE" w:rsidRDefault="00B43295" w:rsidP="00703159">
      <w:pPr>
        <w:pStyle w:val="ListParagraph"/>
        <w:numPr>
          <w:ilvl w:val="0"/>
          <w:numId w:val="29"/>
        </w:numPr>
        <w:shd w:val="clear" w:color="auto" w:fill="FFFFFF"/>
        <w:spacing w:before="100" w:beforeAutospacing="1" w:after="100" w:afterAutospacing="1"/>
        <w:rPr>
          <w:rFonts w:eastAsia="Times New Roman" w:cs="Times New Roman"/>
        </w:rPr>
      </w:pPr>
      <w:r w:rsidRPr="00A908AE">
        <w:rPr>
          <w:rFonts w:eastAsia="Times New Roman" w:cs="Times New Roman"/>
          <w:b/>
          <w:bCs/>
        </w:rPr>
        <w:t>Little to no electronics prerequisites needed</w:t>
      </w:r>
    </w:p>
    <w:p w14:paraId="10ADD994" w14:textId="66A85D11" w:rsidR="00855D96" w:rsidRPr="00855D96" w:rsidRDefault="00B43295" w:rsidP="00703159">
      <w:pPr>
        <w:shd w:val="clear" w:color="auto" w:fill="FFFFFF"/>
        <w:spacing w:before="100" w:beforeAutospacing="1" w:after="100" w:afterAutospacing="1"/>
        <w:rPr>
          <w:rFonts w:eastAsia="Times New Roman" w:cs="Times New Roman"/>
        </w:rPr>
      </w:pPr>
      <w:r w:rsidRPr="00A908AE">
        <w:rPr>
          <w:rFonts w:eastAsia="Times New Roman" w:cs="Times New Roman"/>
        </w:rPr>
        <w:t xml:space="preserve">Little </w:t>
      </w:r>
      <w:r w:rsidR="000217B2">
        <w:rPr>
          <w:rFonts w:eastAsia="Times New Roman" w:cs="Times New Roman"/>
        </w:rPr>
        <w:t xml:space="preserve">prior </w:t>
      </w:r>
      <w:r w:rsidRPr="00A908AE">
        <w:rPr>
          <w:rFonts w:eastAsia="Times New Roman" w:cs="Times New Roman"/>
        </w:rPr>
        <w:t xml:space="preserve">embedded programming languages knowledge and its components is needed here. Unlike for Arduino and other ARM Cortex MCUs, you definitively </w:t>
      </w:r>
      <w:r w:rsidR="005A793B">
        <w:rPr>
          <w:rFonts w:eastAsia="Times New Roman" w:cs="Times New Roman"/>
        </w:rPr>
        <w:t xml:space="preserve">do not </w:t>
      </w:r>
      <w:r w:rsidRPr="00A908AE">
        <w:rPr>
          <w:rFonts w:eastAsia="Times New Roman" w:cs="Times New Roman"/>
        </w:rPr>
        <w:t xml:space="preserve">need a very good and deep electronic background, and </w:t>
      </w:r>
      <w:r w:rsidR="005A793B">
        <w:rPr>
          <w:rFonts w:eastAsia="Times New Roman" w:cs="Times New Roman"/>
        </w:rPr>
        <w:t xml:space="preserve">therefore no </w:t>
      </w:r>
      <w:r w:rsidRPr="00A908AE">
        <w:rPr>
          <w:rFonts w:eastAsia="Times New Roman" w:cs="Times New Roman"/>
        </w:rPr>
        <w:t>need to know about embedded programming languages</w:t>
      </w:r>
      <w:r w:rsidR="000217B2">
        <w:rPr>
          <w:rFonts w:eastAsia="Times New Roman" w:cs="Times New Roman"/>
        </w:rPr>
        <w:t xml:space="preserve"> e.g., Object oriented C++</w:t>
      </w:r>
      <w:r w:rsidRPr="00A908AE">
        <w:rPr>
          <w:rFonts w:eastAsia="Times New Roman" w:cs="Times New Roman"/>
        </w:rPr>
        <w:t>.</w:t>
      </w:r>
    </w:p>
    <w:p w14:paraId="436EA112" w14:textId="77777777" w:rsidR="009F4378" w:rsidRPr="00A908AE" w:rsidRDefault="009F4378" w:rsidP="00B43295">
      <w:pPr>
        <w:pStyle w:val="ListParagraph"/>
        <w:shd w:val="clear" w:color="auto" w:fill="FFFFFF"/>
        <w:spacing w:after="225" w:line="240" w:lineRule="auto"/>
        <w:rPr>
          <w:rFonts w:eastAsia="Times New Roman" w:cs="Times New Roman"/>
        </w:rPr>
      </w:pPr>
    </w:p>
    <w:p w14:paraId="081C6BED" w14:textId="03F32BD4" w:rsidR="00B43295" w:rsidRPr="00AB0252" w:rsidRDefault="00B43295" w:rsidP="005A793B">
      <w:pPr>
        <w:pStyle w:val="ListParagraph"/>
        <w:numPr>
          <w:ilvl w:val="3"/>
          <w:numId w:val="35"/>
        </w:numPr>
        <w:shd w:val="clear" w:color="auto" w:fill="FFFFFF"/>
        <w:spacing w:after="225" w:line="240" w:lineRule="auto"/>
        <w:ind w:left="1350" w:hanging="1350"/>
        <w:rPr>
          <w:rFonts w:eastAsia="Times New Roman" w:cs="Times New Roman"/>
          <w:b/>
          <w:bCs/>
        </w:rPr>
      </w:pPr>
      <w:r w:rsidRPr="00AB0252">
        <w:rPr>
          <w:rFonts w:eastAsia="Times New Roman" w:cs="Times New Roman"/>
          <w:b/>
          <w:bCs/>
        </w:rPr>
        <w:t>Sensors</w:t>
      </w:r>
      <w:r w:rsidR="009F4378" w:rsidRPr="00AB0252">
        <w:rPr>
          <w:rFonts w:eastAsia="Times New Roman" w:cs="Times New Roman"/>
          <w:b/>
          <w:bCs/>
        </w:rPr>
        <w:t xml:space="preserve"> Used</w:t>
      </w:r>
    </w:p>
    <w:p w14:paraId="4565130D" w14:textId="2184ED18"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At least the following sensors have been integrated and used as part of the in-situ data collection system.</w:t>
      </w:r>
    </w:p>
    <w:p w14:paraId="4E6D4150" w14:textId="3B29A433" w:rsidR="00505E2E" w:rsidRPr="005A793B" w:rsidRDefault="00505E2E" w:rsidP="00950705">
      <w:pPr>
        <w:pStyle w:val="ListParagraph"/>
        <w:numPr>
          <w:ilvl w:val="4"/>
          <w:numId w:val="36"/>
        </w:numPr>
        <w:shd w:val="clear" w:color="auto" w:fill="FFFFFF"/>
        <w:spacing w:after="225" w:line="240" w:lineRule="auto"/>
        <w:rPr>
          <w:rFonts w:eastAsia="Times New Roman" w:cs="Times New Roman"/>
          <w:b/>
          <w:bCs/>
        </w:rPr>
      </w:pPr>
      <w:r w:rsidRPr="005A793B">
        <w:rPr>
          <w:rFonts w:eastAsia="Times New Roman" w:cs="Times New Roman"/>
          <w:b/>
          <w:bCs/>
        </w:rPr>
        <w:t>Lake Surface Air Temperature (</w:t>
      </w:r>
      <w:r w:rsidRPr="00A907F3">
        <w:rPr>
          <w:rFonts w:eastAsia="Times New Roman" w:cs="Times New Roman"/>
          <w:b/>
          <w:bCs/>
          <w:i/>
          <w:iCs/>
        </w:rPr>
        <w:t>DHT11 Sensor</w:t>
      </w:r>
      <w:r w:rsidRPr="005A793B">
        <w:rPr>
          <w:rFonts w:eastAsia="Times New Roman" w:cs="Times New Roman"/>
          <w:b/>
          <w:bCs/>
        </w:rPr>
        <w:t>)</w:t>
      </w:r>
    </w:p>
    <w:p w14:paraId="2994BFB2" w14:textId="470CA1E6" w:rsidR="00950705" w:rsidRDefault="00E15A7A" w:rsidP="00546EA8">
      <w:pPr>
        <w:shd w:val="clear" w:color="auto" w:fill="FFFFFF"/>
        <w:spacing w:after="225" w:line="240" w:lineRule="auto"/>
        <w:rPr>
          <w:rFonts w:cs="Arial"/>
          <w:shd w:val="clear" w:color="auto" w:fill="FFFFFF"/>
        </w:rPr>
      </w:pPr>
      <w:r w:rsidRPr="00E15A7A">
        <w:rPr>
          <w:rFonts w:cs="Arial"/>
          <w:shd w:val="clear" w:color="auto" w:fill="FFFFFF"/>
        </w:rPr>
        <w:t>The </w:t>
      </w:r>
      <w:hyperlink r:id="rId24" w:tgtFrame="_blank" w:history="1">
        <w:r w:rsidRPr="00E15A7A">
          <w:rPr>
            <w:rStyle w:val="Hyperlink"/>
            <w:rFonts w:cs="Arial"/>
            <w:color w:val="auto"/>
            <w:u w:val="none"/>
            <w:shd w:val="clear" w:color="auto" w:fill="FFFFFF"/>
          </w:rPr>
          <w:t>DHT11</w:t>
        </w:r>
      </w:hyperlink>
      <w:r w:rsidRPr="00E15A7A">
        <w:rPr>
          <w:rFonts w:cs="Arial"/>
          <w:shd w:val="clear" w:color="auto" w:fill="FFFFFF"/>
        </w:rPr>
        <w:t> is a</w:t>
      </w:r>
      <w:r>
        <w:rPr>
          <w:rFonts w:cs="Arial"/>
          <w:shd w:val="clear" w:color="auto" w:fill="FFFFFF"/>
        </w:rPr>
        <w:t xml:space="preserve"> widely accepted relatively cheap, a digital and easy-to-use</w:t>
      </w:r>
      <w:r w:rsidRPr="00E15A7A">
        <w:rPr>
          <w:rFonts w:cs="Arial"/>
          <w:shd w:val="clear" w:color="auto" w:fill="FFFFFF"/>
        </w:rPr>
        <w:t xml:space="preserve"> </w:t>
      </w:r>
      <w:r>
        <w:rPr>
          <w:rFonts w:cs="Arial"/>
          <w:shd w:val="clear" w:color="auto" w:fill="FFFFFF"/>
        </w:rPr>
        <w:t>air</w:t>
      </w:r>
      <w:r w:rsidRPr="00E15A7A">
        <w:rPr>
          <w:rFonts w:cs="Arial"/>
          <w:shd w:val="clear" w:color="auto" w:fill="FFFFFF"/>
        </w:rPr>
        <w:t xml:space="preserve"> temperature sensor. </w:t>
      </w:r>
    </w:p>
    <w:p w14:paraId="77B9845C" w14:textId="07914EE9" w:rsidR="00950705" w:rsidRPr="00950705" w:rsidRDefault="00950705" w:rsidP="00546EA8">
      <w:pPr>
        <w:shd w:val="clear" w:color="auto" w:fill="FFFFFF"/>
        <w:spacing w:after="225" w:line="240" w:lineRule="auto"/>
        <w:rPr>
          <w:rFonts w:cs="Arial"/>
          <w:b/>
          <w:bCs/>
          <w:shd w:val="clear" w:color="auto" w:fill="FFFFFF"/>
        </w:rPr>
      </w:pPr>
      <w:r>
        <w:rPr>
          <w:rFonts w:cs="Arial"/>
          <w:b/>
          <w:bCs/>
          <w:shd w:val="clear" w:color="auto" w:fill="FFFFFF"/>
        </w:rPr>
        <w:t xml:space="preserve">3.3.3.2.1.1 </w:t>
      </w:r>
      <w:r w:rsidRPr="00950705">
        <w:rPr>
          <w:rFonts w:cs="Arial"/>
          <w:b/>
          <w:bCs/>
          <w:shd w:val="clear" w:color="auto" w:fill="FFFFFF"/>
        </w:rPr>
        <w:t>Features of DHT11 Air Temperature Sensor</w:t>
      </w:r>
    </w:p>
    <w:p w14:paraId="4EE497DB" w14:textId="60FDAF3F" w:rsidR="00950705"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Measures air</w:t>
      </w:r>
      <w:r w:rsidR="00E15A7A" w:rsidRPr="00950705">
        <w:rPr>
          <w:rFonts w:cs="Arial"/>
          <w:shd w:val="clear" w:color="auto" w:fill="FFFFFF"/>
        </w:rPr>
        <w:t xml:space="preserve"> temperature </w:t>
      </w:r>
      <w:r>
        <w:rPr>
          <w:rFonts w:cs="Arial"/>
          <w:shd w:val="clear" w:color="auto" w:fill="FFFFFF"/>
        </w:rPr>
        <w:t>within the ranges</w:t>
      </w:r>
      <w:r w:rsidR="00E15A7A" w:rsidRPr="00950705">
        <w:rPr>
          <w:rFonts w:cs="Arial"/>
          <w:shd w:val="clear" w:color="auto" w:fill="FFFFFF"/>
        </w:rPr>
        <w:t xml:space="preserve"> 0-50°C with an </w:t>
      </w:r>
      <w:r>
        <w:rPr>
          <w:rFonts w:cs="Arial"/>
          <w:shd w:val="clear" w:color="auto" w:fill="FFFFFF"/>
        </w:rPr>
        <w:t xml:space="preserve">accepted </w:t>
      </w:r>
      <w:r w:rsidR="00E15A7A" w:rsidRPr="00950705">
        <w:rPr>
          <w:rFonts w:cs="Arial"/>
          <w:shd w:val="clear" w:color="auto" w:fill="FFFFFF"/>
        </w:rPr>
        <w:t>accuracy of ±2 °C.</w:t>
      </w:r>
    </w:p>
    <w:p w14:paraId="445097B1" w14:textId="3107A2A4" w:rsidR="00546EA8"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The sensor need be interfaced with</w:t>
      </w:r>
      <w:r w:rsidR="00E15A7A" w:rsidRPr="00950705">
        <w:rPr>
          <w:rFonts w:cs="Arial"/>
          <w:shd w:val="clear" w:color="auto" w:fill="FFFFFF"/>
        </w:rPr>
        <w:t xml:space="preserve"> a filtering capacitor and a pull-up resistor </w:t>
      </w:r>
      <w:r>
        <w:rPr>
          <w:rFonts w:cs="Arial"/>
          <w:shd w:val="clear" w:color="auto" w:fill="FFFFFF"/>
        </w:rPr>
        <w:t>of 10KΩ connected in series with the VCC</w:t>
      </w:r>
      <w:r w:rsidR="00E15A7A" w:rsidRPr="00950705">
        <w:rPr>
          <w:rFonts w:cs="Arial"/>
          <w:shd w:val="clear" w:color="auto" w:fill="FFFFFF"/>
        </w:rPr>
        <w:t xml:space="preserve"> output pin of the sensor</w:t>
      </w:r>
    </w:p>
    <w:p w14:paraId="38598473" w14:textId="6811DC1F" w:rsidR="00546EA8" w:rsidRPr="00D0589E" w:rsidRDefault="00950705" w:rsidP="009E1EA5">
      <w:pPr>
        <w:pStyle w:val="ListParagraph"/>
        <w:numPr>
          <w:ilvl w:val="0"/>
          <w:numId w:val="37"/>
        </w:numPr>
        <w:shd w:val="clear" w:color="auto" w:fill="FFFFFF"/>
        <w:spacing w:after="225"/>
        <w:rPr>
          <w:rFonts w:eastAsia="Times New Roman" w:cs="Times New Roman"/>
          <w:i/>
          <w:iCs/>
        </w:rPr>
      </w:pPr>
      <w:r w:rsidRPr="00950705">
        <w:rPr>
          <w:rFonts w:cs="Arial"/>
          <w:shd w:val="clear" w:color="auto" w:fill="FFFFFF"/>
        </w:rPr>
        <w:t>Input voltage is ~3.3 V</w:t>
      </w:r>
      <w:r w:rsidR="004E4582">
        <w:rPr>
          <w:rFonts w:cs="Arial"/>
          <w:shd w:val="clear" w:color="auto" w:fill="FFFFFF"/>
        </w:rPr>
        <w:t xml:space="preserve"> to 5.0V</w:t>
      </w:r>
    </w:p>
    <w:p w14:paraId="2B64CFB8" w14:textId="3A2A8ABA" w:rsidR="00D0589E" w:rsidRPr="00D0589E" w:rsidRDefault="006B022D" w:rsidP="00D0589E">
      <w:pPr>
        <w:shd w:val="clear" w:color="auto" w:fill="FFFFFF"/>
        <w:spacing w:after="225" w:line="240" w:lineRule="auto"/>
        <w:rPr>
          <w:rFonts w:eastAsia="Times New Roman" w:cs="Times New Roman"/>
          <w:i/>
          <w:iCs/>
        </w:rPr>
      </w:pPr>
      <w:r>
        <w:rPr>
          <w:rFonts w:eastAsia="Times New Roman" w:cs="Times New Roman"/>
          <w:i/>
          <w:iCs/>
          <w:noProof/>
        </w:rPr>
        <w:lastRenderedPageBreak/>
        <w:drawing>
          <wp:anchor distT="0" distB="0" distL="114300" distR="114300" simplePos="0" relativeHeight="252025856" behindDoc="0" locked="0" layoutInCell="1" allowOverlap="1" wp14:anchorId="7E5BAC37" wp14:editId="5D22A639">
            <wp:simplePos x="0" y="0"/>
            <wp:positionH relativeFrom="column">
              <wp:posOffset>2854104</wp:posOffset>
            </wp:positionH>
            <wp:positionV relativeFrom="paragraph">
              <wp:posOffset>35340</wp:posOffset>
            </wp:positionV>
            <wp:extent cx="3676650" cy="1598930"/>
            <wp:effectExtent l="0" t="0" r="0" b="1270"/>
            <wp:wrapThrough wrapText="bothSides">
              <wp:wrapPolygon edited="0">
                <wp:start x="0" y="0"/>
                <wp:lineTo x="0" y="21360"/>
                <wp:lineTo x="21488" y="21360"/>
                <wp:lineTo x="2148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5">
                      <a:extLst>
                        <a:ext uri="{28A0092B-C50C-407E-A947-70E740481C1C}">
                          <a14:useLocalDpi xmlns:a14="http://schemas.microsoft.com/office/drawing/2010/main" val="0"/>
                        </a:ext>
                      </a:extLst>
                    </a:blip>
                    <a:stretch>
                      <a:fillRect/>
                    </a:stretch>
                  </pic:blipFill>
                  <pic:spPr>
                    <a:xfrm>
                      <a:off x="0" y="0"/>
                      <a:ext cx="3676650" cy="159893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i/>
          <w:iCs/>
          <w:noProof/>
        </w:rPr>
        <w:drawing>
          <wp:anchor distT="0" distB="0" distL="114300" distR="114300" simplePos="0" relativeHeight="252026880" behindDoc="0" locked="0" layoutInCell="1" allowOverlap="1" wp14:anchorId="7D6E3609" wp14:editId="5F18D5E8">
            <wp:simplePos x="0" y="0"/>
            <wp:positionH relativeFrom="column">
              <wp:posOffset>-95995</wp:posOffset>
            </wp:positionH>
            <wp:positionV relativeFrom="paragraph">
              <wp:posOffset>221615</wp:posOffset>
            </wp:positionV>
            <wp:extent cx="2623820" cy="1901825"/>
            <wp:effectExtent l="0" t="0" r="5080" b="3175"/>
            <wp:wrapThrough wrapText="bothSides">
              <wp:wrapPolygon edited="0">
                <wp:start x="0" y="0"/>
                <wp:lineTo x="0" y="21420"/>
                <wp:lineTo x="21485" y="21420"/>
                <wp:lineTo x="2148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3820" cy="1901825"/>
                    </a:xfrm>
                    <a:prstGeom prst="rect">
                      <a:avLst/>
                    </a:prstGeom>
                  </pic:spPr>
                </pic:pic>
              </a:graphicData>
            </a:graphic>
            <wp14:sizeRelH relativeFrom="page">
              <wp14:pctWidth>0</wp14:pctWidth>
            </wp14:sizeRelH>
            <wp14:sizeRelV relativeFrom="page">
              <wp14:pctHeight>0</wp14:pctHeight>
            </wp14:sizeRelV>
          </wp:anchor>
        </w:drawing>
      </w:r>
    </w:p>
    <w:p w14:paraId="3A7180A7" w14:textId="304FE455" w:rsidR="00546EA8" w:rsidRDefault="00546EA8" w:rsidP="00546EA8">
      <w:pPr>
        <w:shd w:val="clear" w:color="auto" w:fill="FFFFFF"/>
        <w:spacing w:after="225" w:line="240" w:lineRule="auto"/>
        <w:rPr>
          <w:rFonts w:eastAsia="Times New Roman" w:cs="Times New Roman"/>
          <w:i/>
          <w:iCs/>
        </w:rPr>
      </w:pPr>
    </w:p>
    <w:p w14:paraId="03F74AE1" w14:textId="1122A485" w:rsidR="00266815" w:rsidRPr="00546EA8" w:rsidRDefault="00266815" w:rsidP="00546EA8">
      <w:pPr>
        <w:shd w:val="clear" w:color="auto" w:fill="FFFFFF"/>
        <w:spacing w:after="225" w:line="240" w:lineRule="auto"/>
        <w:rPr>
          <w:rFonts w:eastAsia="Times New Roman" w:cs="Times New Roman"/>
          <w:i/>
          <w:iCs/>
        </w:rPr>
      </w:pPr>
    </w:p>
    <w:p w14:paraId="35117D0E" w14:textId="7A876660" w:rsidR="00317195" w:rsidRDefault="005402F1" w:rsidP="00317195">
      <w:pPr>
        <w:shd w:val="clear" w:color="auto" w:fill="FFFFFF"/>
        <w:spacing w:after="225" w:line="240" w:lineRule="auto"/>
        <w:rPr>
          <w:rFonts w:eastAsia="Times New Roman" w:cs="Times New Roman"/>
          <w:i/>
          <w:iCs/>
        </w:rPr>
      </w:pPr>
      <w:r>
        <w:rPr>
          <w:rFonts w:eastAsia="Times New Roman" w:cs="Times New Roman"/>
          <w:i/>
          <w:iCs/>
        </w:rPr>
        <w:t>Fig</w:t>
      </w:r>
      <w:r w:rsidR="00261664">
        <w:rPr>
          <w:rFonts w:eastAsia="Times New Roman" w:cs="Times New Roman"/>
          <w:i/>
          <w:iCs/>
        </w:rPr>
        <w:t>ure</w:t>
      </w:r>
      <w:r>
        <w:rPr>
          <w:rFonts w:eastAsia="Times New Roman" w:cs="Times New Roman"/>
          <w:i/>
          <w:iCs/>
        </w:rPr>
        <w:t xml:space="preserve"> 8. DHT 11 Sensor module and how it hooks up to the Raspberry-pi Microcontroller </w:t>
      </w:r>
    </w:p>
    <w:p w14:paraId="18172753" w14:textId="77777777" w:rsidR="009C70EF" w:rsidRDefault="009C70EF" w:rsidP="00317195">
      <w:pPr>
        <w:shd w:val="clear" w:color="auto" w:fill="FFFFFF"/>
        <w:spacing w:after="225" w:line="240" w:lineRule="auto"/>
        <w:rPr>
          <w:rFonts w:cs="Arial"/>
          <w:b/>
          <w:bCs/>
          <w:shd w:val="clear" w:color="auto" w:fill="FFFFFF"/>
        </w:rPr>
      </w:pPr>
    </w:p>
    <w:p w14:paraId="1B89BA25" w14:textId="4B4C49E8" w:rsidR="000E04F4" w:rsidRPr="000E04F4" w:rsidRDefault="000E04F4" w:rsidP="00317195">
      <w:pPr>
        <w:shd w:val="clear" w:color="auto" w:fill="FFFFFF"/>
        <w:spacing w:after="225" w:line="240" w:lineRule="auto"/>
        <w:rPr>
          <w:rFonts w:cs="Arial"/>
          <w:b/>
          <w:bCs/>
          <w:shd w:val="clear" w:color="auto" w:fill="FFFFFF"/>
        </w:rPr>
      </w:pPr>
      <w:r>
        <w:rPr>
          <w:rFonts w:cs="Arial"/>
          <w:b/>
          <w:bCs/>
          <w:shd w:val="clear" w:color="auto" w:fill="FFFFFF"/>
        </w:rPr>
        <w:t>3.3.3.2.1.2 Mode of operation</w:t>
      </w:r>
      <w:r w:rsidRPr="00950705">
        <w:rPr>
          <w:rFonts w:cs="Arial"/>
          <w:b/>
          <w:bCs/>
          <w:shd w:val="clear" w:color="auto" w:fill="FFFFFF"/>
        </w:rPr>
        <w:t xml:space="preserve"> of DHT11 Air Temperature Sensor</w:t>
      </w:r>
    </w:p>
    <w:p w14:paraId="24F22F8A" w14:textId="164218EA" w:rsidR="00317195" w:rsidRDefault="00560374" w:rsidP="009E1EA5">
      <w:pPr>
        <w:shd w:val="clear" w:color="auto" w:fill="FFFFFF"/>
        <w:spacing w:before="100" w:beforeAutospacing="1" w:after="100" w:afterAutospacing="1"/>
        <w:rPr>
          <w:rFonts w:eastAsia="Times New Roman" w:cs="Times New Roman"/>
        </w:rPr>
      </w:pPr>
      <w:r>
        <w:rPr>
          <w:rFonts w:eastAsia="Times New Roman" w:cs="Times New Roman"/>
        </w:rPr>
        <w:t>The DHT11 basically measures the Air Temperature under the concept that, with increase in the air temperatures, the resistance of the Negative Temperature Co-efficient</w:t>
      </w:r>
      <w:r w:rsidR="00B43AD4">
        <w:rPr>
          <w:rFonts w:eastAsia="Times New Roman" w:cs="Times New Roman"/>
        </w:rPr>
        <w:t>,</w:t>
      </w:r>
      <w:r>
        <w:rPr>
          <w:rFonts w:eastAsia="Times New Roman" w:cs="Times New Roman"/>
        </w:rPr>
        <w:t xml:space="preserve"> NTC thermistor installed in it decreases, hence recoding higher temperature values (</w:t>
      </w:r>
      <w:r w:rsidR="00D10F3A">
        <w:rPr>
          <w:rFonts w:eastAsia="Times New Roman" w:cs="Times New Roman"/>
        </w:rPr>
        <w:t>Electronics Lovers</w:t>
      </w:r>
      <w:r w:rsidR="00397230">
        <w:rPr>
          <w:rFonts w:eastAsia="Times New Roman" w:cs="Times New Roman"/>
        </w:rPr>
        <w:t>, 2020</w:t>
      </w:r>
      <w:r w:rsidR="00D10F3A">
        <w:rPr>
          <w:rFonts w:eastAsia="Times New Roman" w:cs="Times New Roman"/>
        </w:rPr>
        <w:t>)</w:t>
      </w:r>
    </w:p>
    <w:p w14:paraId="5198BD27" w14:textId="0522281F" w:rsidR="00B43295" w:rsidRPr="001D6108" w:rsidRDefault="00D43F21"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 xml:space="preserve">3.3.3.2.2 </w:t>
      </w:r>
      <w:r w:rsidR="00B43295" w:rsidRPr="001D6108">
        <w:rPr>
          <w:rFonts w:eastAsia="Times New Roman" w:cs="Times New Roman"/>
          <w:b/>
          <w:bCs/>
        </w:rPr>
        <w:t>Global Positioning System (GPS) Sensor.</w:t>
      </w:r>
    </w:p>
    <w:p w14:paraId="12142C68" w14:textId="4E187A0A" w:rsidR="008F6020" w:rsidRPr="008F6020" w:rsidRDefault="006860F7" w:rsidP="00176E1E">
      <w:pPr>
        <w:shd w:val="clear" w:color="auto" w:fill="FFFFFF"/>
        <w:spacing w:before="100" w:beforeAutospacing="1" w:after="100" w:afterAutospacing="1"/>
        <w:rPr>
          <w:rFonts w:eastAsia="Times New Roman" w:cs="Times New Roman"/>
        </w:rPr>
      </w:pPr>
      <w:r w:rsidRPr="001263AF">
        <w:rPr>
          <w:rFonts w:eastAsia="Times New Roman" w:cs="Times New Roman"/>
        </w:rPr>
        <w:t>The</w:t>
      </w:r>
      <w:r w:rsidR="00B43295" w:rsidRPr="001263AF">
        <w:rPr>
          <w:rFonts w:eastAsia="Times New Roman" w:cs="Times New Roman"/>
        </w:rPr>
        <w:t xml:space="preserve"> </w:t>
      </w:r>
      <w:r w:rsidR="00B43295" w:rsidRPr="001263AF">
        <w:rPr>
          <w:rFonts w:eastAsia="Times New Roman" w:cs="Times New Roman"/>
          <w:i/>
          <w:iCs/>
        </w:rPr>
        <w:t>Neo-6M- Ublox GPS</w:t>
      </w:r>
      <w:r w:rsidR="00B43295" w:rsidRPr="001263AF">
        <w:rPr>
          <w:rFonts w:eastAsia="Times New Roman" w:cs="Times New Roman"/>
        </w:rPr>
        <w:t xml:space="preserve"> sensor Module</w:t>
      </w:r>
      <w:r w:rsidRPr="001263AF">
        <w:rPr>
          <w:rFonts w:eastAsia="Times New Roman" w:cs="Times New Roman"/>
        </w:rPr>
        <w:t xml:space="preserve"> was settled on</w:t>
      </w:r>
      <w:r w:rsidR="00FB00DA">
        <w:rPr>
          <w:rFonts w:eastAsia="Times New Roman" w:cs="Times New Roman"/>
        </w:rPr>
        <w:t xml:space="preserve"> to </w:t>
      </w:r>
      <w:r w:rsidR="00B43295" w:rsidRPr="00A908AE">
        <w:rPr>
          <w:rFonts w:eastAsia="Times New Roman" w:cs="Times New Roman"/>
        </w:rPr>
        <w:t xml:space="preserve">solely play the role of collection of the (x, y) coordinate location information </w:t>
      </w:r>
      <w:r w:rsidR="00FB00DA">
        <w:rPr>
          <w:rFonts w:eastAsia="Times New Roman" w:cs="Times New Roman"/>
        </w:rPr>
        <w:t xml:space="preserve">where </w:t>
      </w:r>
      <w:r w:rsidR="00B43295" w:rsidRPr="00A908AE">
        <w:rPr>
          <w:rFonts w:eastAsia="Times New Roman" w:cs="Times New Roman"/>
        </w:rPr>
        <w:t xml:space="preserve">the whole system </w:t>
      </w:r>
      <w:r w:rsidR="00B43AD4">
        <w:rPr>
          <w:rFonts w:eastAsia="Times New Roman" w:cs="Times New Roman"/>
        </w:rPr>
        <w:t>is located</w:t>
      </w:r>
      <w:r w:rsidR="00B43295" w:rsidRPr="00A908AE">
        <w:rPr>
          <w:rFonts w:eastAsia="Times New Roman" w:cs="Times New Roman"/>
        </w:rPr>
        <w:t xml:space="preserve"> at any given time</w:t>
      </w:r>
      <w:r w:rsidR="008D1D7A">
        <w:rPr>
          <w:rFonts w:eastAsia="Times New Roman" w:cs="Times New Roman"/>
        </w:rPr>
        <w:t xml:space="preserve"> of collection and dissemination of LSAT</w:t>
      </w:r>
      <w:r w:rsidR="00B43AD4">
        <w:rPr>
          <w:rFonts w:eastAsia="Times New Roman" w:cs="Times New Roman"/>
        </w:rPr>
        <w:t xml:space="preserve"> and other</w:t>
      </w:r>
      <w:r w:rsidR="008D1D7A">
        <w:rPr>
          <w:rFonts w:eastAsia="Times New Roman" w:cs="Times New Roman"/>
        </w:rPr>
        <w:t xml:space="preserve"> data</w:t>
      </w:r>
      <w:r w:rsidR="00B43295" w:rsidRPr="00A908AE">
        <w:rPr>
          <w:rFonts w:eastAsia="Times New Roman" w:cs="Times New Roman"/>
        </w:rPr>
        <w:t>.</w:t>
      </w:r>
    </w:p>
    <w:p w14:paraId="43DFBB28" w14:textId="21C97F21" w:rsidR="00FB00DA" w:rsidRPr="007D20D9" w:rsidRDefault="007D20D9"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3.3.3.2.2</w:t>
      </w:r>
      <w:r w:rsidR="003709B6">
        <w:rPr>
          <w:rFonts w:eastAsia="Times New Roman" w:cs="Times New Roman"/>
          <w:b/>
          <w:bCs/>
        </w:rPr>
        <w:t>.1</w:t>
      </w:r>
      <w:r w:rsidRPr="001D6108">
        <w:rPr>
          <w:rFonts w:eastAsia="Times New Roman" w:cs="Times New Roman"/>
          <w:b/>
          <w:bCs/>
        </w:rPr>
        <w:t xml:space="preserve"> </w:t>
      </w:r>
      <w:r w:rsidR="003709B6">
        <w:rPr>
          <w:rFonts w:eastAsia="Times New Roman" w:cs="Times New Roman"/>
          <w:b/>
          <w:bCs/>
        </w:rPr>
        <w:t>Basic mode of Operation</w:t>
      </w:r>
    </w:p>
    <w:p w14:paraId="0EEFCAF2" w14:textId="04AFC8B4" w:rsidR="00B43295" w:rsidRPr="00A908AE" w:rsidRDefault="00AC16A9" w:rsidP="00176E1E">
      <w:pPr>
        <w:shd w:val="clear" w:color="auto" w:fill="FFFFFF"/>
        <w:spacing w:before="100" w:beforeAutospacing="1" w:after="100" w:afterAutospacing="1"/>
        <w:rPr>
          <w:rFonts w:eastAsia="Times New Roman" w:cs="Times New Roman"/>
        </w:rPr>
      </w:pPr>
      <w:r>
        <w:rPr>
          <w:rFonts w:eastAsia="Times New Roman" w:cs="Times New Roman"/>
        </w:rPr>
        <w:t>A basic GPS signal receiver c</w:t>
      </w:r>
      <w:r w:rsidR="00B43295" w:rsidRPr="00A908AE">
        <w:rPr>
          <w:rFonts w:eastAsia="Times New Roman" w:cs="Times New Roman"/>
        </w:rPr>
        <w:t xml:space="preserve">apable of collecting the GPS </w:t>
      </w:r>
      <w:r>
        <w:rPr>
          <w:rFonts w:eastAsia="Times New Roman" w:cs="Times New Roman"/>
        </w:rPr>
        <w:t xml:space="preserve">pseudo frequency signals </w:t>
      </w:r>
      <w:r w:rsidR="00183F3E">
        <w:rPr>
          <w:rFonts w:eastAsia="Times New Roman" w:cs="Times New Roman"/>
        </w:rPr>
        <w:t xml:space="preserve">broadcast at 1575 MHz from GPS space segments </w:t>
      </w:r>
      <w:r>
        <w:rPr>
          <w:rFonts w:eastAsia="Times New Roman" w:cs="Times New Roman"/>
        </w:rPr>
        <w:t xml:space="preserve">and computationally determine the </w:t>
      </w:r>
      <w:r w:rsidR="00B43295" w:rsidRPr="00A908AE">
        <w:rPr>
          <w:rFonts w:eastAsia="Times New Roman" w:cs="Times New Roman"/>
        </w:rPr>
        <w:t xml:space="preserve">location </w:t>
      </w:r>
      <w:r>
        <w:rPr>
          <w:rFonts w:eastAsia="Times New Roman" w:cs="Times New Roman"/>
        </w:rPr>
        <w:t xml:space="preserve">of </w:t>
      </w:r>
      <w:r w:rsidR="00B43295" w:rsidRPr="00A908AE">
        <w:rPr>
          <w:rFonts w:eastAsia="Times New Roman" w:cs="Times New Roman"/>
        </w:rPr>
        <w:t>any system that it’s embedded to. This will tell us precisely where in Lake Victoria there exists abnormality in temperature rises, calling for an emergency mitigation action.</w:t>
      </w:r>
    </w:p>
    <w:p w14:paraId="20495772" w14:textId="64775CC9" w:rsidR="00B43295" w:rsidRPr="00A908AE" w:rsidRDefault="002A43BC" w:rsidP="00B43295">
      <w:pPr>
        <w:shd w:val="clear" w:color="auto" w:fill="FFFFFF"/>
        <w:spacing w:after="225" w:line="240" w:lineRule="auto"/>
        <w:rPr>
          <w:rFonts w:eastAsia="Times New Roman" w:cs="Times New Roman"/>
          <w:noProof/>
        </w:rPr>
      </w:pPr>
      <w:r>
        <w:rPr>
          <w:rFonts w:cs="Arial"/>
          <w:i/>
          <w:iCs/>
          <w:noProof/>
          <w:color w:val="00B0F0"/>
        </w:rPr>
        <w:lastRenderedPageBreak/>
        <w:drawing>
          <wp:anchor distT="0" distB="0" distL="114300" distR="114300" simplePos="0" relativeHeight="252027904" behindDoc="0" locked="0" layoutInCell="1" allowOverlap="1" wp14:anchorId="34C9EF2C" wp14:editId="59533096">
            <wp:simplePos x="0" y="0"/>
            <wp:positionH relativeFrom="column">
              <wp:posOffset>3855720</wp:posOffset>
            </wp:positionH>
            <wp:positionV relativeFrom="paragraph">
              <wp:posOffset>27940</wp:posOffset>
            </wp:positionV>
            <wp:extent cx="2546350" cy="1327785"/>
            <wp:effectExtent l="0" t="0" r="6350" b="5715"/>
            <wp:wrapThrough wrapText="bothSides">
              <wp:wrapPolygon edited="0">
                <wp:start x="0" y="0"/>
                <wp:lineTo x="0" y="21383"/>
                <wp:lineTo x="21492" y="21383"/>
                <wp:lineTo x="21492"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6350" cy="132778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rPr>
        <w:drawing>
          <wp:anchor distT="0" distB="0" distL="114300" distR="114300" simplePos="0" relativeHeight="252028928" behindDoc="0" locked="0" layoutInCell="1" allowOverlap="1" wp14:anchorId="704A3CBF" wp14:editId="50FB7E64">
            <wp:simplePos x="0" y="0"/>
            <wp:positionH relativeFrom="column">
              <wp:posOffset>0</wp:posOffset>
            </wp:positionH>
            <wp:positionV relativeFrom="paragraph">
              <wp:posOffset>73633</wp:posOffset>
            </wp:positionV>
            <wp:extent cx="2631440" cy="1439545"/>
            <wp:effectExtent l="0" t="0" r="0" b="8255"/>
            <wp:wrapThrough wrapText="bothSides">
              <wp:wrapPolygon edited="0">
                <wp:start x="0" y="0"/>
                <wp:lineTo x="0" y="21438"/>
                <wp:lineTo x="21423" y="21438"/>
                <wp:lineTo x="2142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28">
                      <a:extLst>
                        <a:ext uri="{28A0092B-C50C-407E-A947-70E740481C1C}">
                          <a14:useLocalDpi xmlns:a14="http://schemas.microsoft.com/office/drawing/2010/main" val="0"/>
                        </a:ext>
                      </a:extLst>
                    </a:blip>
                    <a:srcRect t="20099" b="25176"/>
                    <a:stretch/>
                  </pic:blipFill>
                  <pic:spPr bwMode="auto">
                    <a:xfrm>
                      <a:off x="0" y="0"/>
                      <a:ext cx="2631440"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C665D" w14:textId="32DAE944" w:rsidR="00B43295" w:rsidRPr="00A908AE" w:rsidRDefault="00B43295" w:rsidP="00B43295">
      <w:pPr>
        <w:shd w:val="clear" w:color="auto" w:fill="FFFFFF"/>
        <w:spacing w:after="225" w:line="240" w:lineRule="auto"/>
        <w:rPr>
          <w:rFonts w:eastAsia="Times New Roman" w:cs="Times New Roman"/>
        </w:rPr>
      </w:pPr>
    </w:p>
    <w:p w14:paraId="48F965EC" w14:textId="22FC70D7" w:rsidR="002A43BC" w:rsidRDefault="002A43BC" w:rsidP="00B43295">
      <w:pPr>
        <w:shd w:val="clear" w:color="auto" w:fill="FFFFFF"/>
        <w:spacing w:after="225" w:line="240" w:lineRule="auto"/>
        <w:rPr>
          <w:rFonts w:eastAsia="Times New Roman" w:cs="Times New Roman"/>
          <w:noProof/>
        </w:rPr>
      </w:pPr>
    </w:p>
    <w:p w14:paraId="48DFCF3B" w14:textId="0ADB666A"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 xml:space="preserve">  </w:t>
      </w:r>
    </w:p>
    <w:p w14:paraId="4D1DF548" w14:textId="73A4BBC0" w:rsidR="00B43295" w:rsidRPr="00A908AE" w:rsidRDefault="00B43295" w:rsidP="00B43295">
      <w:pPr>
        <w:pStyle w:val="rtejustify"/>
        <w:shd w:val="clear" w:color="auto" w:fill="FFFFFF"/>
        <w:spacing w:before="0" w:beforeAutospacing="0" w:after="225" w:afterAutospacing="0"/>
        <w:jc w:val="both"/>
        <w:rPr>
          <w:rFonts w:ascii="Verdana" w:hAnsi="Verdana"/>
          <w:sz w:val="22"/>
          <w:szCs w:val="22"/>
        </w:rPr>
      </w:pPr>
    </w:p>
    <w:p w14:paraId="0773BFFA"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4A8BF8EE"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5BB2C7D5" w14:textId="0DB10BB2" w:rsidR="00B43295" w:rsidRDefault="00261664" w:rsidP="00183F3E">
      <w:pPr>
        <w:pStyle w:val="rtejustify"/>
        <w:shd w:val="clear" w:color="auto" w:fill="FFFFFF"/>
        <w:spacing w:before="0" w:beforeAutospacing="0" w:after="225" w:afterAutospacing="0"/>
        <w:jc w:val="center"/>
        <w:rPr>
          <w:rFonts w:ascii="Verdana" w:hAnsi="Verdana" w:cs="Arial"/>
          <w:sz w:val="22"/>
          <w:szCs w:val="22"/>
        </w:rPr>
      </w:pPr>
      <w:r w:rsidRPr="00261664">
        <w:rPr>
          <w:rFonts w:ascii="Verdana" w:hAnsi="Verdana"/>
          <w:i/>
          <w:iCs/>
          <w:sz w:val="22"/>
          <w:szCs w:val="22"/>
        </w:rPr>
        <w:t>Figure</w:t>
      </w:r>
      <w:r>
        <w:rPr>
          <w:rFonts w:ascii="Verdana" w:hAnsi="Verdana"/>
          <w:i/>
          <w:iCs/>
          <w:sz w:val="22"/>
          <w:szCs w:val="22"/>
        </w:rPr>
        <w:t xml:space="preserve"> </w:t>
      </w:r>
      <w:r w:rsidR="00AC16A9">
        <w:rPr>
          <w:rFonts w:ascii="Verdana" w:hAnsi="Verdana"/>
          <w:i/>
          <w:iCs/>
          <w:sz w:val="22"/>
          <w:szCs w:val="22"/>
        </w:rPr>
        <w:t>9</w:t>
      </w:r>
      <w:r w:rsidR="00B43295">
        <w:rPr>
          <w:rFonts w:ascii="Verdana" w:hAnsi="Verdana"/>
          <w:i/>
          <w:iCs/>
          <w:sz w:val="22"/>
          <w:szCs w:val="22"/>
        </w:rPr>
        <w:t xml:space="preserve"> </w:t>
      </w:r>
      <w:r w:rsidR="00B43295" w:rsidRPr="00A908AE">
        <w:rPr>
          <w:rFonts w:ascii="Verdana" w:hAnsi="Verdana"/>
          <w:i/>
          <w:iCs/>
          <w:sz w:val="22"/>
          <w:szCs w:val="22"/>
        </w:rPr>
        <w:t>The Neo-6M GPS Sensor Module</w:t>
      </w:r>
    </w:p>
    <w:p w14:paraId="1807C1AE" w14:textId="72E1D591"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67873BC4" w14:textId="6CA58419" w:rsidR="00B43295" w:rsidRPr="000A3B42" w:rsidRDefault="000A7AA5" w:rsidP="000A3B42">
      <w:pPr>
        <w:pStyle w:val="Heading3"/>
      </w:pPr>
      <w:r w:rsidRPr="000A3B42">
        <w:t xml:space="preserve">3.3.3.2 </w:t>
      </w:r>
      <w:r w:rsidR="00B43295" w:rsidRPr="000A3B42">
        <w:t xml:space="preserve">Working and Operation of </w:t>
      </w:r>
      <w:r w:rsidR="00E67909" w:rsidRPr="000A3B42">
        <w:t xml:space="preserve">the Automated </w:t>
      </w:r>
      <w:r w:rsidR="00B43295" w:rsidRPr="000A3B42">
        <w:t>IoT System</w:t>
      </w:r>
      <w:r w:rsidR="00B37BBC" w:rsidRPr="000A3B42">
        <w:t>.</w:t>
      </w:r>
    </w:p>
    <w:p w14:paraId="4A0CCB68" w14:textId="6F431854" w:rsidR="00B43295" w:rsidRPr="002D733B" w:rsidRDefault="00B43295" w:rsidP="00EF3265">
      <w:pPr>
        <w:pStyle w:val="NormalWeb"/>
        <w:shd w:val="clear" w:color="auto" w:fill="FFFFFF"/>
        <w:spacing w:before="75" w:beforeAutospacing="0" w:after="36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IoT ecosystem integrates an array of smart devices that use embedded systems technology, such as: -</w:t>
      </w:r>
    </w:p>
    <w:p w14:paraId="67E442A0" w14:textId="2FEADC51"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In-built processors for example Intel</w:t>
      </w:r>
      <w:r w:rsidR="007329A7">
        <w:rPr>
          <w:rFonts w:ascii="Verdana" w:hAnsi="Verdana" w:cs="Arial"/>
          <w:color w:val="000000" w:themeColor="text1"/>
          <w:sz w:val="22"/>
          <w:szCs w:val="22"/>
        </w:rPr>
        <w:t>, BCM (</w:t>
      </w:r>
      <w:r w:rsidR="00C268EB">
        <w:rPr>
          <w:rFonts w:ascii="Verdana" w:hAnsi="Verdana" w:cs="Arial"/>
          <w:color w:val="000000" w:themeColor="text1"/>
          <w:sz w:val="22"/>
          <w:szCs w:val="22"/>
        </w:rPr>
        <w:t>f</w:t>
      </w:r>
      <w:r w:rsidR="007329A7">
        <w:rPr>
          <w:rFonts w:ascii="Verdana" w:hAnsi="Verdana" w:cs="Arial"/>
          <w:color w:val="000000" w:themeColor="text1"/>
          <w:sz w:val="22"/>
          <w:szCs w:val="22"/>
        </w:rPr>
        <w:t>or our case)</w:t>
      </w:r>
      <w:r w:rsidR="001F567A">
        <w:rPr>
          <w:rFonts w:ascii="Verdana" w:hAnsi="Verdana" w:cs="Arial"/>
          <w:color w:val="000000" w:themeColor="text1"/>
          <w:sz w:val="22"/>
          <w:szCs w:val="22"/>
        </w:rPr>
        <w:t>.</w:t>
      </w:r>
    </w:p>
    <w:p w14:paraId="3ADCD8E7" w14:textId="2EAE8F99"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array of sensors</w:t>
      </w:r>
      <w:r w:rsidR="007329A7">
        <w:rPr>
          <w:rFonts w:ascii="Verdana" w:hAnsi="Verdana" w:cs="Arial"/>
          <w:color w:val="000000" w:themeColor="text1"/>
          <w:sz w:val="22"/>
          <w:szCs w:val="22"/>
        </w:rPr>
        <w:t xml:space="preserve"> (as previously discussed in section 3.3.3.2 above)</w:t>
      </w:r>
      <w:r w:rsidRPr="002D733B">
        <w:rPr>
          <w:rFonts w:ascii="Verdana" w:hAnsi="Verdana" w:cs="Arial"/>
          <w:color w:val="000000" w:themeColor="text1"/>
          <w:sz w:val="22"/>
          <w:szCs w:val="22"/>
        </w:rPr>
        <w:t xml:space="preserve"> that collect and send the data from their point of attachments.</w:t>
      </w:r>
    </w:p>
    <w:p w14:paraId="4579FB85" w14:textId="4DBA27D6"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Communication hardware</w:t>
      </w:r>
      <w:r w:rsidR="00C268EB">
        <w:rPr>
          <w:rFonts w:ascii="Verdana" w:hAnsi="Verdana" w:cs="Arial"/>
          <w:color w:val="000000" w:themeColor="text1"/>
          <w:sz w:val="22"/>
          <w:szCs w:val="22"/>
        </w:rPr>
        <w:t>;</w:t>
      </w:r>
      <w:r w:rsidRPr="002D733B">
        <w:rPr>
          <w:rFonts w:ascii="Verdana" w:hAnsi="Verdana" w:cs="Arial"/>
          <w:color w:val="000000" w:themeColor="text1"/>
          <w:sz w:val="22"/>
          <w:szCs w:val="22"/>
        </w:rPr>
        <w:t xml:space="preserve"> that disseminates the collected data.</w:t>
      </w:r>
    </w:p>
    <w:p w14:paraId="439E53CC" w14:textId="74E796AC" w:rsidR="006011D2" w:rsidRPr="008D5F61" w:rsidRDefault="00506CC3" w:rsidP="00506CC3">
      <w:pPr>
        <w:pStyle w:val="NormalWeb"/>
        <w:shd w:val="clear" w:color="auto" w:fill="FFFFFF"/>
        <w:spacing w:before="75" w:beforeAutospacing="0" w:after="360" w:afterAutospacing="0" w:line="360" w:lineRule="auto"/>
        <w:jc w:val="both"/>
        <w:rPr>
          <w:color w:val="000000" w:themeColor="text1"/>
          <w:lang w:bidi="he-IL"/>
        </w:rPr>
      </w:pPr>
      <w:r>
        <w:rPr>
          <w:noProof/>
          <w:lang w:bidi="he-IL"/>
        </w:rPr>
        <w:lastRenderedPageBreak/>
        <w:drawing>
          <wp:anchor distT="0" distB="0" distL="114300" distR="114300" simplePos="0" relativeHeight="251774976" behindDoc="0" locked="0" layoutInCell="1" allowOverlap="1" wp14:anchorId="744AFF9A" wp14:editId="38F5229A">
            <wp:simplePos x="0" y="0"/>
            <wp:positionH relativeFrom="margin">
              <wp:posOffset>-247015</wp:posOffset>
            </wp:positionH>
            <wp:positionV relativeFrom="paragraph">
              <wp:posOffset>1584546</wp:posOffset>
            </wp:positionV>
            <wp:extent cx="6534150" cy="3845560"/>
            <wp:effectExtent l="0" t="0" r="0" b="2540"/>
            <wp:wrapThrough wrapText="bothSides">
              <wp:wrapPolygon edited="0">
                <wp:start x="0" y="0"/>
                <wp:lineTo x="0" y="21507"/>
                <wp:lineTo x="21537" y="21507"/>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9">
                      <a:extLst>
                        <a:ext uri="{28A0092B-C50C-407E-A947-70E740481C1C}">
                          <a14:useLocalDpi xmlns:a14="http://schemas.microsoft.com/office/drawing/2010/main" val="0"/>
                        </a:ext>
                      </a:extLst>
                    </a:blip>
                    <a:srcRect l="13782" t="21380" r="12981" b="1938"/>
                    <a:stretch/>
                  </pic:blipFill>
                  <pic:spPr bwMode="auto">
                    <a:xfrm>
                      <a:off x="0" y="0"/>
                      <a:ext cx="6534150" cy="384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295" w:rsidRPr="002D733B">
        <w:rPr>
          <w:rFonts w:ascii="Verdana" w:hAnsi="Verdana" w:cs="Arial"/>
          <w:color w:val="000000" w:themeColor="text1"/>
          <w:sz w:val="22"/>
          <w:szCs w:val="22"/>
        </w:rPr>
        <w:t>Upon establish a secure connection with the IoT gateway device, the sensors will be able to share the sensor data they collect where data is either sent to the cloud server</w:t>
      </w:r>
      <w:r w:rsidR="00134472">
        <w:rPr>
          <w:rFonts w:ascii="Verdana" w:hAnsi="Verdana" w:cs="Arial"/>
          <w:color w:val="000000" w:themeColor="text1"/>
          <w:sz w:val="22"/>
          <w:szCs w:val="22"/>
        </w:rPr>
        <w:t xml:space="preserve"> as </w:t>
      </w:r>
      <w:r w:rsidR="00B43295" w:rsidRPr="002D733B">
        <w:rPr>
          <w:rFonts w:ascii="Verdana" w:hAnsi="Verdana" w:cs="Arial"/>
          <w:color w:val="000000" w:themeColor="text1"/>
          <w:sz w:val="22"/>
          <w:szCs w:val="22"/>
        </w:rPr>
        <w:t>common</w:t>
      </w:r>
      <w:r w:rsidR="00134472">
        <w:rPr>
          <w:rFonts w:ascii="Verdana" w:hAnsi="Verdana" w:cs="Arial"/>
          <w:color w:val="000000" w:themeColor="text1"/>
          <w:sz w:val="22"/>
          <w:szCs w:val="22"/>
        </w:rPr>
        <w:t>ly seen i</w:t>
      </w:r>
      <w:r w:rsidR="00B43295" w:rsidRPr="002D733B">
        <w:rPr>
          <w:rFonts w:ascii="Verdana" w:hAnsi="Verdana" w:cs="Arial"/>
          <w:color w:val="000000" w:themeColor="text1"/>
          <w:sz w:val="22"/>
          <w:szCs w:val="22"/>
        </w:rPr>
        <w:t xml:space="preserve">n IoT systems that run on Raspberry Pi (using POST, GET </w:t>
      </w:r>
      <w:r w:rsidR="001B14A1">
        <w:rPr>
          <w:rFonts w:ascii="Verdana" w:hAnsi="Verdana" w:cs="Arial"/>
          <w:color w:val="000000" w:themeColor="text1"/>
          <w:sz w:val="22"/>
          <w:szCs w:val="22"/>
        </w:rPr>
        <w:t>functionalities</w:t>
      </w:r>
      <w:r w:rsidR="00B43295" w:rsidRPr="002D733B">
        <w:rPr>
          <w:rFonts w:ascii="Verdana" w:hAnsi="Verdana" w:cs="Arial"/>
          <w:color w:val="000000" w:themeColor="text1"/>
          <w:sz w:val="22"/>
          <w:szCs w:val="22"/>
        </w:rPr>
        <w:t xml:space="preserve">) for analysis or the sensor data can just be locally analysed. Our IoT system and functionality are </w:t>
      </w:r>
      <w:r w:rsidR="003F52FF">
        <w:rPr>
          <w:rFonts w:ascii="Verdana" w:hAnsi="Verdana" w:cs="Arial"/>
          <w:color w:val="000000" w:themeColor="text1"/>
          <w:sz w:val="22"/>
          <w:szCs w:val="22"/>
        </w:rPr>
        <w:t xml:space="preserve">fully </w:t>
      </w:r>
      <w:r w:rsidR="00B43295" w:rsidRPr="002D733B">
        <w:rPr>
          <w:rFonts w:ascii="Verdana" w:hAnsi="Verdana" w:cs="Arial"/>
          <w:color w:val="000000" w:themeColor="text1"/>
          <w:sz w:val="22"/>
          <w:szCs w:val="22"/>
        </w:rPr>
        <w:t>automated with little to no human intervention</w:t>
      </w:r>
      <w:r w:rsidR="001E0720">
        <w:rPr>
          <w:rFonts w:ascii="Verdana" w:hAnsi="Verdana" w:cs="Arial"/>
          <w:color w:val="000000" w:themeColor="text1"/>
          <w:sz w:val="22"/>
          <w:szCs w:val="22"/>
        </w:rPr>
        <w:t xml:space="preserve"> </w:t>
      </w:r>
      <w:r w:rsidR="003F52FF">
        <w:rPr>
          <w:rFonts w:ascii="Verdana" w:hAnsi="Verdana" w:cs="Arial"/>
          <w:color w:val="000000" w:themeColor="text1"/>
          <w:sz w:val="22"/>
          <w:szCs w:val="22"/>
        </w:rPr>
        <w:t xml:space="preserve">as illustrated in the </w:t>
      </w:r>
      <w:r w:rsidR="003F52FF" w:rsidRPr="008E1AE0">
        <w:rPr>
          <w:rFonts w:ascii="Verdana" w:hAnsi="Verdana" w:cs="Arial"/>
          <w:i/>
          <w:iCs/>
          <w:color w:val="000000" w:themeColor="text1"/>
          <w:sz w:val="22"/>
          <w:szCs w:val="22"/>
        </w:rPr>
        <w:t xml:space="preserve">Fig. </w:t>
      </w:r>
      <w:r w:rsidR="009868C5">
        <w:rPr>
          <w:rFonts w:ascii="Verdana" w:hAnsi="Verdana" w:cs="Arial"/>
          <w:i/>
          <w:iCs/>
          <w:color w:val="000000" w:themeColor="text1"/>
          <w:sz w:val="22"/>
          <w:szCs w:val="22"/>
        </w:rPr>
        <w:t>10</w:t>
      </w:r>
      <w:r w:rsidR="003F52FF">
        <w:rPr>
          <w:rFonts w:ascii="Verdana" w:hAnsi="Verdana" w:cs="Arial"/>
          <w:color w:val="000000" w:themeColor="text1"/>
          <w:sz w:val="22"/>
          <w:szCs w:val="22"/>
        </w:rPr>
        <w:t xml:space="preserve"> below.</w:t>
      </w:r>
      <w:r w:rsidR="006011D2" w:rsidRPr="008D5F61">
        <w:rPr>
          <w:color w:val="000000" w:themeColor="text1"/>
          <w:lang w:bidi="he-IL"/>
        </w:rPr>
        <w:t xml:space="preserve"> </w:t>
      </w:r>
    </w:p>
    <w:p w14:paraId="34B34301" w14:textId="253CC184" w:rsidR="00506CC3" w:rsidRPr="00A35C99" w:rsidRDefault="00261664" w:rsidP="009868C5">
      <w:pPr>
        <w:shd w:val="clear" w:color="auto" w:fill="FFFFFF" w:themeFill="background1"/>
        <w:tabs>
          <w:tab w:val="left" w:pos="3600"/>
        </w:tabs>
        <w:jc w:val="center"/>
        <w:rPr>
          <w:rFonts w:cs="Arial"/>
          <w:i/>
          <w:iCs/>
          <w:color w:val="000000" w:themeColor="text1"/>
        </w:rPr>
      </w:pPr>
      <w:r>
        <w:rPr>
          <w:rFonts w:eastAsia="Times New Roman" w:cs="Times New Roman"/>
          <w:i/>
          <w:iCs/>
        </w:rPr>
        <w:t>Figure</w:t>
      </w:r>
      <w:r>
        <w:rPr>
          <w:rFonts w:cs="Arial"/>
          <w:i/>
          <w:iCs/>
          <w:color w:val="000000" w:themeColor="text1"/>
        </w:rPr>
        <w:t xml:space="preserve"> </w:t>
      </w:r>
      <w:r w:rsidR="00F21B74">
        <w:rPr>
          <w:rFonts w:cs="Arial"/>
          <w:i/>
          <w:iCs/>
          <w:color w:val="000000" w:themeColor="text1"/>
        </w:rPr>
        <w:t>10</w:t>
      </w:r>
      <w:r w:rsidR="00506CC3" w:rsidRPr="00A35C99">
        <w:rPr>
          <w:rFonts w:cs="Arial"/>
          <w:i/>
          <w:iCs/>
          <w:color w:val="000000" w:themeColor="text1"/>
        </w:rPr>
        <w:t xml:space="preserve">: </w:t>
      </w:r>
      <w:r w:rsidR="00506CC3" w:rsidRPr="003265FB">
        <w:rPr>
          <w:i/>
          <w:iCs/>
          <w:lang w:val="en-GB" w:bidi="he-IL"/>
        </w:rPr>
        <w:t xml:space="preserve">Overall Methodology Workflow for </w:t>
      </w:r>
      <w:r w:rsidR="00506CC3">
        <w:rPr>
          <w:rFonts w:cs="Arial"/>
          <w:i/>
          <w:iCs/>
          <w:color w:val="000000" w:themeColor="text1"/>
        </w:rPr>
        <w:t xml:space="preserve">the </w:t>
      </w:r>
      <w:r w:rsidR="00506CC3" w:rsidRPr="00A35C99">
        <w:rPr>
          <w:rFonts w:cs="Arial"/>
          <w:i/>
          <w:iCs/>
          <w:color w:val="000000" w:themeColor="text1"/>
        </w:rPr>
        <w:t>IoT system</w:t>
      </w:r>
      <w:r w:rsidR="00506CC3">
        <w:rPr>
          <w:rFonts w:cs="Arial"/>
          <w:i/>
          <w:iCs/>
          <w:color w:val="000000" w:themeColor="text1"/>
        </w:rPr>
        <w:t>.</w:t>
      </w:r>
    </w:p>
    <w:p w14:paraId="794AAA9A" w14:textId="77777777" w:rsidR="00B97357" w:rsidRDefault="00B97357" w:rsidP="0024382F">
      <w:pPr>
        <w:jc w:val="center"/>
        <w:rPr>
          <w:b/>
          <w:bCs/>
          <w:sz w:val="28"/>
          <w:szCs w:val="28"/>
          <w:lang w:val="en-GB" w:bidi="he-IL"/>
        </w:rPr>
      </w:pPr>
    </w:p>
    <w:p w14:paraId="0280EA8E" w14:textId="77777777" w:rsidR="00B97357" w:rsidRDefault="00B97357" w:rsidP="0024382F">
      <w:pPr>
        <w:jc w:val="center"/>
        <w:rPr>
          <w:b/>
          <w:bCs/>
          <w:sz w:val="28"/>
          <w:szCs w:val="28"/>
          <w:lang w:val="en-GB" w:bidi="he-IL"/>
        </w:rPr>
      </w:pPr>
    </w:p>
    <w:p w14:paraId="3A475023" w14:textId="77777777" w:rsidR="00B97357" w:rsidRDefault="00B97357" w:rsidP="0024382F">
      <w:pPr>
        <w:jc w:val="center"/>
        <w:rPr>
          <w:b/>
          <w:bCs/>
          <w:sz w:val="28"/>
          <w:szCs w:val="28"/>
          <w:lang w:val="en-GB" w:bidi="he-IL"/>
        </w:rPr>
      </w:pPr>
    </w:p>
    <w:p w14:paraId="35F13CAD" w14:textId="77777777" w:rsidR="00B97357" w:rsidRDefault="00B97357" w:rsidP="0024382F">
      <w:pPr>
        <w:jc w:val="center"/>
        <w:rPr>
          <w:b/>
          <w:bCs/>
          <w:sz w:val="28"/>
          <w:szCs w:val="28"/>
          <w:lang w:val="en-GB" w:bidi="he-IL"/>
        </w:rPr>
      </w:pPr>
    </w:p>
    <w:p w14:paraId="6FF68B62" w14:textId="77777777" w:rsidR="00B97357" w:rsidRDefault="00B97357" w:rsidP="0024382F">
      <w:pPr>
        <w:jc w:val="center"/>
        <w:rPr>
          <w:b/>
          <w:bCs/>
          <w:sz w:val="28"/>
          <w:szCs w:val="28"/>
          <w:lang w:val="en-GB" w:bidi="he-IL"/>
        </w:rPr>
      </w:pPr>
    </w:p>
    <w:p w14:paraId="32F0774E" w14:textId="77777777" w:rsidR="00B97357" w:rsidRDefault="00B97357" w:rsidP="0024382F">
      <w:pPr>
        <w:jc w:val="center"/>
        <w:rPr>
          <w:b/>
          <w:bCs/>
          <w:sz w:val="28"/>
          <w:szCs w:val="28"/>
          <w:lang w:val="en-GB" w:bidi="he-IL"/>
        </w:rPr>
      </w:pPr>
    </w:p>
    <w:p w14:paraId="3C689DC8" w14:textId="604E3267" w:rsidR="005D0BD5" w:rsidRPr="0024382F" w:rsidRDefault="005D4169" w:rsidP="0024382F">
      <w:pPr>
        <w:jc w:val="center"/>
        <w:rPr>
          <w:b/>
          <w:bCs/>
          <w:sz w:val="28"/>
          <w:szCs w:val="28"/>
          <w:lang w:val="en-GB" w:bidi="he-IL"/>
        </w:rPr>
      </w:pPr>
      <w:r w:rsidRPr="0024382F">
        <w:rPr>
          <w:b/>
          <w:bCs/>
          <w:sz w:val="28"/>
          <w:szCs w:val="28"/>
          <w:lang w:val="en-GB" w:bidi="he-IL"/>
        </w:rPr>
        <w:lastRenderedPageBreak/>
        <w:t xml:space="preserve">4. </w:t>
      </w:r>
      <w:r w:rsidR="0024382F" w:rsidRPr="0024382F">
        <w:rPr>
          <w:b/>
          <w:bCs/>
          <w:sz w:val="28"/>
          <w:szCs w:val="28"/>
          <w:lang w:val="en-GB" w:bidi="he-IL"/>
        </w:rPr>
        <w:t>Results</w:t>
      </w:r>
    </w:p>
    <w:p w14:paraId="1DBC5A3D" w14:textId="18764B13" w:rsidR="00B62FE9" w:rsidRPr="00E9681B" w:rsidRDefault="00107246" w:rsidP="00D03BD9">
      <w:pPr>
        <w:rPr>
          <w:b/>
          <w:bCs/>
          <w:sz w:val="24"/>
          <w:szCs w:val="24"/>
          <w:lang w:val="en-GB" w:bidi="he-IL"/>
        </w:rPr>
      </w:pPr>
      <w:r w:rsidRPr="00E9681B">
        <w:rPr>
          <w:b/>
          <w:bCs/>
          <w:sz w:val="24"/>
          <w:szCs w:val="24"/>
          <w:lang w:val="en-GB" w:bidi="he-IL"/>
        </w:rPr>
        <w:t>4.1</w:t>
      </w:r>
      <w:r w:rsidR="00424C85">
        <w:rPr>
          <w:b/>
          <w:bCs/>
          <w:sz w:val="24"/>
          <w:szCs w:val="24"/>
          <w:lang w:val="en-GB" w:bidi="he-IL"/>
        </w:rPr>
        <w:t>.1</w:t>
      </w:r>
      <w:r w:rsidRPr="00E9681B">
        <w:rPr>
          <w:b/>
          <w:bCs/>
          <w:sz w:val="24"/>
          <w:szCs w:val="24"/>
          <w:lang w:val="en-GB" w:bidi="he-IL"/>
        </w:rPr>
        <w:t xml:space="preserve"> Chl-a </w:t>
      </w:r>
      <w:r w:rsidR="009A53FA" w:rsidRPr="009A53FA">
        <w:rPr>
          <w:b/>
          <w:bCs/>
          <w:sz w:val="24"/>
          <w:szCs w:val="24"/>
          <w:lang w:val="en-GB"/>
        </w:rPr>
        <w:t>concentration</w:t>
      </w:r>
      <w:r w:rsidR="009A53FA" w:rsidRPr="00E9681B">
        <w:rPr>
          <w:b/>
          <w:bCs/>
          <w:sz w:val="24"/>
          <w:szCs w:val="24"/>
          <w:lang w:val="en-GB" w:bidi="he-IL"/>
        </w:rPr>
        <w:t xml:space="preserve"> </w:t>
      </w:r>
      <w:r w:rsidRPr="00E9681B">
        <w:rPr>
          <w:b/>
          <w:bCs/>
          <w:sz w:val="24"/>
          <w:szCs w:val="24"/>
          <w:lang w:val="en-GB" w:bidi="he-IL"/>
        </w:rPr>
        <w:t>Maps</w:t>
      </w:r>
    </w:p>
    <w:p w14:paraId="3AFB0E17" w14:textId="2EA0D9AF" w:rsidR="00E37A98" w:rsidRDefault="00F21B74" w:rsidP="00D03BD9">
      <w:pPr>
        <w:rPr>
          <w:lang w:val="en-GB" w:bidi="he-IL"/>
        </w:rPr>
      </w:pPr>
      <w:r>
        <w:rPr>
          <w:lang w:val="en-GB" w:bidi="he-IL"/>
        </w:rPr>
        <w:t>OC-2 algorithm was proposed and used to estimate the HAB concentrations as reported. The following displayed results were obtained.</w:t>
      </w:r>
    </w:p>
    <w:p w14:paraId="3D6E0D7B" w14:textId="5344A585" w:rsidR="00EC6B92" w:rsidRDefault="00F464F3" w:rsidP="00D03BD9">
      <w:pPr>
        <w:rPr>
          <w:lang w:val="en-GB" w:bidi="he-IL"/>
        </w:rPr>
      </w:pPr>
      <w:r>
        <w:rPr>
          <w:lang w:val="en-GB" w:bidi="he-IL"/>
        </w:rPr>
        <w:t xml:space="preserve">In </w:t>
      </w:r>
      <w:r w:rsidR="00B24E36">
        <w:rPr>
          <w:lang w:val="en-GB" w:bidi="he-IL"/>
        </w:rPr>
        <w:t>f</w:t>
      </w:r>
      <w:r>
        <w:rPr>
          <w:lang w:val="en-GB" w:bidi="he-IL"/>
        </w:rPr>
        <w:t>igure 1</w:t>
      </w:r>
      <w:r w:rsidR="00B24E36">
        <w:rPr>
          <w:lang w:val="en-GB" w:bidi="he-IL"/>
        </w:rPr>
        <w:t>1</w:t>
      </w:r>
      <w:r>
        <w:rPr>
          <w:lang w:val="en-GB" w:bidi="he-IL"/>
        </w:rPr>
        <w:t xml:space="preserve"> </w:t>
      </w:r>
      <w:r w:rsidR="003A6B08">
        <w:rPr>
          <w:lang w:val="en-GB" w:bidi="he-IL"/>
        </w:rPr>
        <w:t>below, it</w:t>
      </w:r>
      <w:r>
        <w:rPr>
          <w:lang w:val="en-GB" w:bidi="he-IL"/>
        </w:rPr>
        <w:t xml:space="preserve"> is noted that on the event of HAB</w:t>
      </w:r>
      <w:r w:rsidR="003A6B08">
        <w:rPr>
          <w:lang w:val="en-GB" w:bidi="he-IL"/>
        </w:rPr>
        <w:t xml:space="preserve"> as reported, Chl-a values shoot significantly to up to 31.3 Mg/M</w:t>
      </w:r>
      <w:r w:rsidR="003A6B08">
        <w:rPr>
          <w:vertAlign w:val="superscript"/>
          <w:lang w:val="en-GB" w:bidi="he-IL"/>
        </w:rPr>
        <w:t>3</w:t>
      </w:r>
      <w:r w:rsidR="003A6B08">
        <w:rPr>
          <w:lang w:val="en-GB" w:bidi="he-IL"/>
        </w:rPr>
        <w:t xml:space="preserve"> in the affected regions as seen in red patched areas. This was unlike the case in the </w:t>
      </w:r>
      <w:r w:rsidR="003A6B08" w:rsidRPr="003A6B08">
        <w:rPr>
          <w:i/>
          <w:iCs/>
          <w:lang w:val="en-GB" w:bidi="he-IL"/>
        </w:rPr>
        <w:t>blue</w:t>
      </w:r>
      <w:r w:rsidR="003A6B08">
        <w:rPr>
          <w:i/>
          <w:iCs/>
          <w:lang w:val="en-GB" w:bidi="he-IL"/>
        </w:rPr>
        <w:t xml:space="preserve"> </w:t>
      </w:r>
      <w:r w:rsidR="003A6B08">
        <w:rPr>
          <w:lang w:val="en-GB" w:bidi="he-IL"/>
        </w:rPr>
        <w:t>regions in the western parts on the study area as shown below.</w:t>
      </w:r>
      <w:r w:rsidR="005D283A">
        <w:rPr>
          <w:lang w:val="en-GB" w:bidi="he-IL"/>
        </w:rPr>
        <w:t xml:space="preserve"> They</w:t>
      </w:r>
      <w:r w:rsidR="00437662">
        <w:rPr>
          <w:lang w:val="en-GB" w:bidi="he-IL"/>
        </w:rPr>
        <w:t>(the western parts of the study area)</w:t>
      </w:r>
      <w:r w:rsidR="005D283A">
        <w:rPr>
          <w:lang w:val="en-GB" w:bidi="he-IL"/>
        </w:rPr>
        <w:t xml:space="preserve"> </w:t>
      </w:r>
      <w:r w:rsidR="001744C2">
        <w:rPr>
          <w:lang w:val="en-GB" w:bidi="he-IL"/>
        </w:rPr>
        <w:t>reported very</w:t>
      </w:r>
      <w:r w:rsidR="005D283A">
        <w:rPr>
          <w:lang w:val="en-GB" w:bidi="he-IL"/>
        </w:rPr>
        <w:t xml:space="preserve"> low chl-a score around </w:t>
      </w:r>
      <w:r w:rsidR="00765015">
        <w:rPr>
          <w:lang w:val="en-GB" w:bidi="he-IL"/>
        </w:rPr>
        <w:t>1.2 Mg/M</w:t>
      </w:r>
      <w:r w:rsidR="00765015">
        <w:rPr>
          <w:vertAlign w:val="superscript"/>
          <w:lang w:val="en-GB" w:bidi="he-IL"/>
        </w:rPr>
        <w:t xml:space="preserve">3 </w:t>
      </w:r>
      <w:r w:rsidR="001744C2">
        <w:rPr>
          <w:lang w:val="en-GB" w:bidi="he-IL"/>
        </w:rPr>
        <w:t>especially</w:t>
      </w:r>
      <w:r w:rsidR="00765015">
        <w:rPr>
          <w:lang w:val="en-GB" w:bidi="he-IL"/>
        </w:rPr>
        <w:t xml:space="preserve"> for a non-turbid </w:t>
      </w:r>
      <w:r w:rsidR="001F7AE0">
        <w:rPr>
          <w:lang w:val="en-GB" w:bidi="he-IL"/>
        </w:rPr>
        <w:t>water body like</w:t>
      </w:r>
      <w:r w:rsidR="001744C2">
        <w:rPr>
          <w:lang w:val="en-GB" w:bidi="he-IL"/>
        </w:rPr>
        <w:t xml:space="preserve"> </w:t>
      </w:r>
      <w:r w:rsidR="00765015">
        <w:rPr>
          <w:lang w:val="en-GB" w:bidi="he-IL"/>
        </w:rPr>
        <w:t>Lake Victoria.</w:t>
      </w:r>
    </w:p>
    <w:p w14:paraId="48FB5A2B" w14:textId="7D900321" w:rsidR="00EC6B92" w:rsidRPr="00765015" w:rsidRDefault="00EC6B92" w:rsidP="00D03BD9">
      <w:pPr>
        <w:rPr>
          <w:lang w:val="en-GB" w:bidi="he-IL"/>
        </w:rPr>
      </w:pPr>
      <w:r>
        <w:rPr>
          <w:lang w:val="en-GB" w:bidi="he-IL"/>
        </w:rPr>
        <w:t>Figure 1</w:t>
      </w:r>
      <w:r w:rsidR="00437662">
        <w:rPr>
          <w:lang w:val="en-GB" w:bidi="he-IL"/>
        </w:rPr>
        <w:t>2</w:t>
      </w:r>
      <w:r>
        <w:rPr>
          <w:lang w:val="en-GB" w:bidi="he-IL"/>
        </w:rPr>
        <w:t xml:space="preserve"> below as well indicates that HAB that occurred especially on the North-Eastern parts of the study area </w:t>
      </w:r>
      <w:r w:rsidR="00326984">
        <w:rPr>
          <w:lang w:val="en-GB" w:bidi="he-IL"/>
        </w:rPr>
        <w:t>could be well explained by the high chl-a values as reported by the OC-2 algorithm.</w:t>
      </w:r>
    </w:p>
    <w:p w14:paraId="3FEA5216" w14:textId="77777777" w:rsidR="005F3E83" w:rsidRDefault="006561A5" w:rsidP="005F3E83">
      <w:pPr>
        <w:rPr>
          <w:noProof/>
        </w:rPr>
      </w:pPr>
      <w:r>
        <w:rPr>
          <w:noProof/>
        </w:rPr>
        <w:drawing>
          <wp:anchor distT="0" distB="0" distL="114300" distR="114300" simplePos="0" relativeHeight="252000256" behindDoc="0" locked="0" layoutInCell="1" allowOverlap="1" wp14:anchorId="5804F982" wp14:editId="41F5439A">
            <wp:simplePos x="0" y="0"/>
            <wp:positionH relativeFrom="column">
              <wp:posOffset>2942590</wp:posOffset>
            </wp:positionH>
            <wp:positionV relativeFrom="paragraph">
              <wp:posOffset>210185</wp:posOffset>
            </wp:positionV>
            <wp:extent cx="3862705" cy="2984500"/>
            <wp:effectExtent l="0" t="0" r="4445" b="6350"/>
            <wp:wrapThrough wrapText="bothSides">
              <wp:wrapPolygon edited="0">
                <wp:start x="0" y="0"/>
                <wp:lineTo x="0" y="21508"/>
                <wp:lineTo x="21518" y="21508"/>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2705" cy="2984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1280" behindDoc="0" locked="0" layoutInCell="1" allowOverlap="1" wp14:anchorId="368ED541" wp14:editId="6869E7FA">
            <wp:simplePos x="0" y="0"/>
            <wp:positionH relativeFrom="column">
              <wp:posOffset>-914400</wp:posOffset>
            </wp:positionH>
            <wp:positionV relativeFrom="paragraph">
              <wp:posOffset>209550</wp:posOffset>
            </wp:positionV>
            <wp:extent cx="3862070" cy="2984500"/>
            <wp:effectExtent l="0" t="0" r="5080" b="6350"/>
            <wp:wrapThrough wrapText="bothSides">
              <wp:wrapPolygon edited="0">
                <wp:start x="0" y="0"/>
                <wp:lineTo x="0" y="21508"/>
                <wp:lineTo x="21522" y="21508"/>
                <wp:lineTo x="2152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62070" cy="2984500"/>
                    </a:xfrm>
                    <a:prstGeom prst="rect">
                      <a:avLst/>
                    </a:prstGeom>
                  </pic:spPr>
                </pic:pic>
              </a:graphicData>
            </a:graphic>
            <wp14:sizeRelH relativeFrom="page">
              <wp14:pctWidth>0</wp14:pctWidth>
            </wp14:sizeRelH>
            <wp14:sizeRelV relativeFrom="page">
              <wp14:pctHeight>0</wp14:pctHeight>
            </wp14:sizeRelV>
          </wp:anchor>
        </w:drawing>
      </w:r>
    </w:p>
    <w:p w14:paraId="024C5489" w14:textId="1853C483" w:rsidR="00E37A98" w:rsidRPr="00202D38" w:rsidRDefault="00246206" w:rsidP="005F3E83">
      <w:pPr>
        <w:ind w:left="-180" w:right="-540"/>
        <w:rPr>
          <w:noProof/>
        </w:rPr>
      </w:pPr>
      <w:r w:rsidRPr="00BE1A2D">
        <w:rPr>
          <w:i/>
          <w:iCs/>
        </w:rPr>
        <w:t>Fig</w:t>
      </w:r>
      <w:r>
        <w:rPr>
          <w:i/>
          <w:iCs/>
        </w:rPr>
        <w:t>ure</w:t>
      </w:r>
      <w:r w:rsidRPr="00F464F3">
        <w:rPr>
          <w:i/>
          <w:iCs/>
          <w:noProof/>
        </w:rPr>
        <w:t xml:space="preserve"> </w:t>
      </w:r>
      <w:r w:rsidR="00F21B74" w:rsidRPr="00F464F3">
        <w:rPr>
          <w:i/>
          <w:iCs/>
          <w:noProof/>
        </w:rPr>
        <w:t>1</w:t>
      </w:r>
      <w:r w:rsidR="00A10BAA">
        <w:rPr>
          <w:i/>
          <w:iCs/>
          <w:noProof/>
        </w:rPr>
        <w:t>1</w:t>
      </w:r>
      <w:r w:rsidR="00F21B74" w:rsidRPr="00F464F3">
        <w:rPr>
          <w:i/>
          <w:iCs/>
          <w:noProof/>
        </w:rPr>
        <w:t>. HAB</w:t>
      </w:r>
      <w:r w:rsidR="00F464F3" w:rsidRPr="00F464F3">
        <w:rPr>
          <w:i/>
          <w:iCs/>
          <w:noProof/>
        </w:rPr>
        <w:t xml:space="preserve"> concentration, 2015</w:t>
      </w:r>
      <w:r w:rsidR="00F21B74" w:rsidRPr="00F464F3">
        <w:rPr>
          <w:i/>
          <w:iCs/>
          <w:noProof/>
        </w:rPr>
        <w:t xml:space="preserve"> </w:t>
      </w:r>
      <w:r w:rsidR="00F464F3" w:rsidRPr="00F464F3">
        <w:rPr>
          <w:i/>
          <w:iCs/>
          <w:noProof/>
        </w:rPr>
        <w:tab/>
      </w:r>
      <w:r>
        <w:rPr>
          <w:i/>
          <w:iCs/>
          <w:noProof/>
        </w:rPr>
        <w:t xml:space="preserve">          </w:t>
      </w:r>
      <w:r w:rsidR="005F3E83">
        <w:rPr>
          <w:i/>
          <w:iCs/>
          <w:noProof/>
        </w:rPr>
        <w:t xml:space="preserve">         </w:t>
      </w:r>
      <w:r w:rsidR="00F464F3" w:rsidRPr="00F464F3">
        <w:rPr>
          <w:i/>
          <w:iCs/>
          <w:noProof/>
        </w:rPr>
        <w:t>Fig</w:t>
      </w:r>
      <w:r>
        <w:rPr>
          <w:i/>
          <w:iCs/>
          <w:noProof/>
        </w:rPr>
        <w:t>ure</w:t>
      </w:r>
      <w:r w:rsidR="00F464F3" w:rsidRPr="00F464F3">
        <w:rPr>
          <w:i/>
          <w:iCs/>
          <w:noProof/>
        </w:rPr>
        <w:t xml:space="preserve"> 1</w:t>
      </w:r>
      <w:r w:rsidR="00A10BAA">
        <w:rPr>
          <w:i/>
          <w:iCs/>
          <w:noProof/>
        </w:rPr>
        <w:t>2</w:t>
      </w:r>
      <w:r w:rsidR="00F464F3" w:rsidRPr="00F464F3">
        <w:rPr>
          <w:i/>
          <w:iCs/>
          <w:noProof/>
        </w:rPr>
        <w:t>. HAB concentration, 2016</w:t>
      </w:r>
    </w:p>
    <w:p w14:paraId="37BD327F" w14:textId="3C5411C3" w:rsidR="00E37A98" w:rsidRDefault="00E37A98" w:rsidP="00D03BD9">
      <w:pPr>
        <w:rPr>
          <w:noProof/>
        </w:rPr>
      </w:pPr>
    </w:p>
    <w:p w14:paraId="6CC953D9" w14:textId="790902C6" w:rsidR="00E37A98" w:rsidRDefault="00E37A98" w:rsidP="00D03BD9">
      <w:pPr>
        <w:rPr>
          <w:noProof/>
        </w:rPr>
      </w:pPr>
    </w:p>
    <w:p w14:paraId="34BD31E1" w14:textId="45BC752D" w:rsidR="00E37A98" w:rsidRDefault="00E37A98" w:rsidP="00D03BD9">
      <w:pPr>
        <w:rPr>
          <w:noProof/>
        </w:rPr>
      </w:pPr>
    </w:p>
    <w:p w14:paraId="4C8B0DA1" w14:textId="5651576E" w:rsidR="00C82890" w:rsidRDefault="00F03A2E" w:rsidP="00F03A2E">
      <w:pPr>
        <w:rPr>
          <w:lang w:val="en-GB" w:bidi="he-IL"/>
        </w:rPr>
      </w:pPr>
      <w:r>
        <w:rPr>
          <w:lang w:val="en-GB" w:bidi="he-IL"/>
        </w:rPr>
        <w:lastRenderedPageBreak/>
        <w:t>In Figure</w:t>
      </w:r>
      <w:r w:rsidR="001744C2">
        <w:rPr>
          <w:lang w:val="en-GB" w:bidi="he-IL"/>
        </w:rPr>
        <w:t>s</w:t>
      </w:r>
      <w:r>
        <w:rPr>
          <w:lang w:val="en-GB" w:bidi="he-IL"/>
        </w:rPr>
        <w:t xml:space="preserve"> 1</w:t>
      </w:r>
      <w:r w:rsidR="00437662">
        <w:rPr>
          <w:lang w:val="en-GB" w:bidi="he-IL"/>
        </w:rPr>
        <w:t>3</w:t>
      </w:r>
      <w:r w:rsidR="009E700E">
        <w:rPr>
          <w:lang w:val="en-GB" w:bidi="he-IL"/>
        </w:rPr>
        <w:t xml:space="preserve"> and 1</w:t>
      </w:r>
      <w:r w:rsidR="00437662">
        <w:rPr>
          <w:lang w:val="en-GB" w:bidi="he-IL"/>
        </w:rPr>
        <w:t>4</w:t>
      </w:r>
      <w:r>
        <w:rPr>
          <w:lang w:val="en-GB" w:bidi="he-IL"/>
        </w:rPr>
        <w:t xml:space="preserve"> below, it is noted that on the event of </w:t>
      </w:r>
      <w:r w:rsidR="001744C2">
        <w:rPr>
          <w:lang w:val="en-GB" w:bidi="he-IL"/>
        </w:rPr>
        <w:t>HAB,</w:t>
      </w:r>
      <w:r>
        <w:rPr>
          <w:lang w:val="en-GB" w:bidi="he-IL"/>
        </w:rPr>
        <w:t xml:space="preserve"> Chl-a values </w:t>
      </w:r>
      <w:r w:rsidR="001744C2">
        <w:rPr>
          <w:lang w:val="en-GB" w:bidi="he-IL"/>
        </w:rPr>
        <w:t xml:space="preserve">are seen to rise </w:t>
      </w:r>
      <w:r>
        <w:rPr>
          <w:lang w:val="en-GB" w:bidi="he-IL"/>
        </w:rPr>
        <w:t>significantly to up to 3</w:t>
      </w:r>
      <w:r w:rsidR="001744C2">
        <w:rPr>
          <w:lang w:val="en-GB" w:bidi="he-IL"/>
        </w:rPr>
        <w:t>9</w:t>
      </w:r>
      <w:r>
        <w:rPr>
          <w:lang w:val="en-GB" w:bidi="he-IL"/>
        </w:rPr>
        <w:t>.</w:t>
      </w:r>
      <w:r w:rsidR="001744C2">
        <w:rPr>
          <w:lang w:val="en-GB" w:bidi="he-IL"/>
        </w:rPr>
        <w:t>6</w:t>
      </w:r>
      <w:r>
        <w:rPr>
          <w:lang w:val="en-GB" w:bidi="he-IL"/>
        </w:rPr>
        <w:t xml:space="preserve"> Mg/M</w:t>
      </w:r>
      <w:r>
        <w:rPr>
          <w:vertAlign w:val="superscript"/>
          <w:lang w:val="en-GB" w:bidi="he-IL"/>
        </w:rPr>
        <w:t>3</w:t>
      </w:r>
      <w:r>
        <w:rPr>
          <w:lang w:val="en-GB" w:bidi="he-IL"/>
        </w:rPr>
        <w:t xml:space="preserve"> </w:t>
      </w:r>
      <w:r w:rsidR="001744C2">
        <w:rPr>
          <w:lang w:val="en-GB" w:bidi="he-IL"/>
        </w:rPr>
        <w:t>and 25.9 Mg/M</w:t>
      </w:r>
      <w:r w:rsidR="001744C2">
        <w:rPr>
          <w:vertAlign w:val="superscript"/>
          <w:lang w:val="en-GB" w:bidi="he-IL"/>
        </w:rPr>
        <w:t>3</w:t>
      </w:r>
      <w:r w:rsidR="001744C2">
        <w:rPr>
          <w:lang w:val="en-GB" w:bidi="he-IL"/>
        </w:rPr>
        <w:t xml:space="preserve"> </w:t>
      </w:r>
      <w:r>
        <w:rPr>
          <w:lang w:val="en-GB" w:bidi="he-IL"/>
        </w:rPr>
        <w:t xml:space="preserve">in the affected regions </w:t>
      </w:r>
      <w:r w:rsidR="00D347BA">
        <w:rPr>
          <w:lang w:val="en-GB" w:bidi="he-IL"/>
        </w:rPr>
        <w:t>Notably, in 2018, the severity of the bloom was quite low as the highest chl-a values were 25.9 Mg/M</w:t>
      </w:r>
      <w:r w:rsidR="00D347BA">
        <w:rPr>
          <w:vertAlign w:val="superscript"/>
          <w:lang w:val="en-GB" w:bidi="he-IL"/>
        </w:rPr>
        <w:t>3</w:t>
      </w:r>
      <w:r w:rsidR="00C82890">
        <w:rPr>
          <w:lang w:val="en-GB" w:bidi="he-IL"/>
        </w:rPr>
        <w:t>.</w:t>
      </w:r>
    </w:p>
    <w:p w14:paraId="59EFCF5D" w14:textId="67EA01C2" w:rsidR="00F04AD3" w:rsidRDefault="00C82890" w:rsidP="00D03BD9">
      <w:pPr>
        <w:rPr>
          <w:lang w:val="en-GB" w:bidi="he-IL"/>
        </w:rPr>
      </w:pPr>
      <w:r>
        <w:rPr>
          <w:lang w:val="en-GB" w:bidi="he-IL"/>
        </w:rPr>
        <w:t xml:space="preserve">The western regions of the study area still </w:t>
      </w:r>
      <w:r w:rsidR="00F04AD3">
        <w:rPr>
          <w:lang w:val="en-GB" w:bidi="he-IL"/>
        </w:rPr>
        <w:t>maintain</w:t>
      </w:r>
      <w:r>
        <w:rPr>
          <w:lang w:val="en-GB" w:bidi="he-IL"/>
        </w:rPr>
        <w:t xml:space="preserve"> </w:t>
      </w:r>
      <w:r w:rsidR="00F04AD3">
        <w:rPr>
          <w:lang w:val="en-GB" w:bidi="he-IL"/>
        </w:rPr>
        <w:t>comparatively</w:t>
      </w:r>
      <w:r>
        <w:rPr>
          <w:lang w:val="en-GB" w:bidi="he-IL"/>
        </w:rPr>
        <w:t xml:space="preserve"> low chl-a values indicating they were not </w:t>
      </w:r>
      <w:r w:rsidR="00F04AD3">
        <w:rPr>
          <w:lang w:val="en-GB" w:bidi="he-IL"/>
        </w:rPr>
        <w:t>significantly</w:t>
      </w:r>
      <w:r>
        <w:rPr>
          <w:lang w:val="en-GB" w:bidi="he-IL"/>
        </w:rPr>
        <w:t xml:space="preserve"> </w:t>
      </w:r>
      <w:r w:rsidR="00F04AD3">
        <w:rPr>
          <w:lang w:val="en-GB" w:bidi="he-IL"/>
        </w:rPr>
        <w:t>affected.</w:t>
      </w:r>
    </w:p>
    <w:p w14:paraId="67D7E9B3" w14:textId="6A3B08BC" w:rsidR="00435E56" w:rsidRDefault="006561A5" w:rsidP="00D03BD9">
      <w:pPr>
        <w:rPr>
          <w:noProof/>
        </w:rPr>
      </w:pPr>
      <w:r>
        <w:rPr>
          <w:noProof/>
        </w:rPr>
        <w:drawing>
          <wp:anchor distT="0" distB="0" distL="114300" distR="114300" simplePos="0" relativeHeight="252002304" behindDoc="0" locked="0" layoutInCell="1" allowOverlap="1" wp14:anchorId="55FF75F6" wp14:editId="477A4B30">
            <wp:simplePos x="0" y="0"/>
            <wp:positionH relativeFrom="column">
              <wp:posOffset>3028315</wp:posOffset>
            </wp:positionH>
            <wp:positionV relativeFrom="paragraph">
              <wp:posOffset>393065</wp:posOffset>
            </wp:positionV>
            <wp:extent cx="3800475" cy="2936875"/>
            <wp:effectExtent l="0" t="0" r="9525" b="0"/>
            <wp:wrapThrough wrapText="bothSides">
              <wp:wrapPolygon edited="0">
                <wp:start x="0" y="0"/>
                <wp:lineTo x="0" y="21437"/>
                <wp:lineTo x="21546" y="21437"/>
                <wp:lineTo x="21546"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00475" cy="2936875"/>
                    </a:xfrm>
                    <a:prstGeom prst="rect">
                      <a:avLst/>
                    </a:prstGeom>
                  </pic:spPr>
                </pic:pic>
              </a:graphicData>
            </a:graphic>
            <wp14:sizeRelH relativeFrom="page">
              <wp14:pctWidth>0</wp14:pctWidth>
            </wp14:sizeRelH>
            <wp14:sizeRelV relativeFrom="page">
              <wp14:pctHeight>0</wp14:pctHeight>
            </wp14:sizeRelV>
          </wp:anchor>
        </w:drawing>
      </w:r>
      <w:r w:rsidR="00224ADA">
        <w:rPr>
          <w:noProof/>
        </w:rPr>
        <w:drawing>
          <wp:anchor distT="0" distB="0" distL="114300" distR="114300" simplePos="0" relativeHeight="252003328" behindDoc="0" locked="0" layoutInCell="1" allowOverlap="1" wp14:anchorId="1DE516E2" wp14:editId="7560C3F0">
            <wp:simplePos x="0" y="0"/>
            <wp:positionH relativeFrom="column">
              <wp:posOffset>-847725</wp:posOffset>
            </wp:positionH>
            <wp:positionV relativeFrom="paragraph">
              <wp:posOffset>393065</wp:posOffset>
            </wp:positionV>
            <wp:extent cx="3830320" cy="2959735"/>
            <wp:effectExtent l="0" t="0" r="0" b="0"/>
            <wp:wrapThrough wrapText="bothSides">
              <wp:wrapPolygon edited="0">
                <wp:start x="0" y="0"/>
                <wp:lineTo x="0" y="21410"/>
                <wp:lineTo x="21485" y="21410"/>
                <wp:lineTo x="2148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0320" cy="2959735"/>
                    </a:xfrm>
                    <a:prstGeom prst="rect">
                      <a:avLst/>
                    </a:prstGeom>
                  </pic:spPr>
                </pic:pic>
              </a:graphicData>
            </a:graphic>
            <wp14:sizeRelH relativeFrom="page">
              <wp14:pctWidth>0</wp14:pctWidth>
            </wp14:sizeRelH>
            <wp14:sizeRelV relativeFrom="page">
              <wp14:pctHeight>0</wp14:pctHeight>
            </wp14:sizeRelV>
          </wp:anchor>
        </w:drawing>
      </w:r>
    </w:p>
    <w:p w14:paraId="1CAFB1CC" w14:textId="60388C82" w:rsidR="00F03A2E" w:rsidRPr="00F464F3" w:rsidRDefault="005F3E83" w:rsidP="005F3E83">
      <w:pPr>
        <w:ind w:left="-270" w:right="-540"/>
        <w:rPr>
          <w:i/>
          <w:iCs/>
          <w:noProof/>
        </w:rPr>
      </w:pPr>
      <w:r>
        <w:rPr>
          <w:i/>
          <w:iCs/>
        </w:rPr>
        <w:t xml:space="preserve"> </w:t>
      </w:r>
      <w:r w:rsidR="00A10BAA" w:rsidRPr="00BE1A2D">
        <w:rPr>
          <w:i/>
          <w:iCs/>
        </w:rPr>
        <w:t>Fig</w:t>
      </w:r>
      <w:r w:rsidR="00A10BAA">
        <w:rPr>
          <w:i/>
          <w:iCs/>
        </w:rPr>
        <w:t>ure</w:t>
      </w:r>
      <w:r w:rsidR="00A10BAA" w:rsidRPr="00F464F3">
        <w:rPr>
          <w:i/>
          <w:iCs/>
          <w:noProof/>
        </w:rPr>
        <w:t xml:space="preserve"> </w:t>
      </w:r>
      <w:r w:rsidR="00F03A2E" w:rsidRPr="00F464F3">
        <w:rPr>
          <w:i/>
          <w:iCs/>
          <w:noProof/>
        </w:rPr>
        <w:t>1</w:t>
      </w:r>
      <w:r w:rsidR="00A10BAA">
        <w:rPr>
          <w:i/>
          <w:iCs/>
          <w:noProof/>
        </w:rPr>
        <w:t>3</w:t>
      </w:r>
      <w:r w:rsidR="00F03A2E" w:rsidRPr="00F464F3">
        <w:rPr>
          <w:i/>
          <w:iCs/>
          <w:noProof/>
        </w:rPr>
        <w:t>. HAB concentration, 201</w:t>
      </w:r>
      <w:r w:rsidR="00DE3B25">
        <w:rPr>
          <w:i/>
          <w:iCs/>
          <w:noProof/>
        </w:rPr>
        <w:t>7</w:t>
      </w:r>
      <w:r w:rsidR="00F03A2E" w:rsidRPr="00F464F3">
        <w:rPr>
          <w:i/>
          <w:iCs/>
          <w:noProof/>
        </w:rPr>
        <w:t xml:space="preserve"> </w:t>
      </w:r>
      <w:r w:rsidR="00F03A2E" w:rsidRPr="00F464F3">
        <w:rPr>
          <w:i/>
          <w:iCs/>
          <w:noProof/>
        </w:rPr>
        <w:tab/>
      </w:r>
      <w:r w:rsidR="00F03A2E" w:rsidRPr="00F464F3">
        <w:rPr>
          <w:i/>
          <w:iCs/>
          <w:noProof/>
        </w:rPr>
        <w:tab/>
      </w:r>
      <w:r>
        <w:rPr>
          <w:i/>
          <w:iCs/>
          <w:noProof/>
        </w:rPr>
        <w:t xml:space="preserve">            </w:t>
      </w:r>
      <w:r w:rsidR="00A10BAA" w:rsidRPr="00BE1A2D">
        <w:rPr>
          <w:i/>
          <w:iCs/>
        </w:rPr>
        <w:t>Fig</w:t>
      </w:r>
      <w:r w:rsidR="00A10BAA">
        <w:rPr>
          <w:i/>
          <w:iCs/>
        </w:rPr>
        <w:t>ure</w:t>
      </w:r>
      <w:r w:rsidR="00A10BAA" w:rsidRPr="00F464F3">
        <w:rPr>
          <w:i/>
          <w:iCs/>
          <w:noProof/>
        </w:rPr>
        <w:t xml:space="preserve"> </w:t>
      </w:r>
      <w:r w:rsidR="00F03A2E" w:rsidRPr="00F464F3">
        <w:rPr>
          <w:i/>
          <w:iCs/>
          <w:noProof/>
        </w:rPr>
        <w:t>1</w:t>
      </w:r>
      <w:r w:rsidR="00A10BAA">
        <w:rPr>
          <w:i/>
          <w:iCs/>
          <w:noProof/>
        </w:rPr>
        <w:t>4</w:t>
      </w:r>
      <w:r w:rsidR="00F03A2E" w:rsidRPr="00F464F3">
        <w:rPr>
          <w:i/>
          <w:iCs/>
          <w:noProof/>
        </w:rPr>
        <w:t>. HAB concentration, 201</w:t>
      </w:r>
      <w:r w:rsidR="00DE3B25">
        <w:rPr>
          <w:i/>
          <w:iCs/>
          <w:noProof/>
        </w:rPr>
        <w:t>8</w:t>
      </w:r>
    </w:p>
    <w:p w14:paraId="240653AD" w14:textId="39EC086B" w:rsidR="00435E56" w:rsidRDefault="00435E56" w:rsidP="00D03BD9">
      <w:pPr>
        <w:rPr>
          <w:noProof/>
        </w:rPr>
      </w:pPr>
    </w:p>
    <w:p w14:paraId="15112D79" w14:textId="0D3943D8" w:rsidR="00435E56" w:rsidRDefault="00435E56" w:rsidP="00D03BD9">
      <w:pPr>
        <w:rPr>
          <w:noProof/>
        </w:rPr>
      </w:pPr>
    </w:p>
    <w:p w14:paraId="57A96735" w14:textId="51474B97" w:rsidR="00435E56" w:rsidRDefault="00435E56" w:rsidP="00D03BD9">
      <w:pPr>
        <w:rPr>
          <w:noProof/>
        </w:rPr>
      </w:pPr>
    </w:p>
    <w:p w14:paraId="46542250" w14:textId="576108B1" w:rsidR="00435E56" w:rsidRDefault="00435E56" w:rsidP="00D03BD9">
      <w:pPr>
        <w:rPr>
          <w:noProof/>
        </w:rPr>
      </w:pPr>
    </w:p>
    <w:p w14:paraId="55C8C399" w14:textId="34292E63" w:rsidR="00435E56" w:rsidRDefault="00435E56" w:rsidP="00D03BD9">
      <w:pPr>
        <w:rPr>
          <w:noProof/>
        </w:rPr>
      </w:pPr>
    </w:p>
    <w:p w14:paraId="219DF0F2" w14:textId="09B5D370" w:rsidR="00E37A98" w:rsidRDefault="00E37A98" w:rsidP="00D03BD9">
      <w:pPr>
        <w:rPr>
          <w:noProof/>
        </w:rPr>
      </w:pPr>
    </w:p>
    <w:p w14:paraId="782DE940" w14:textId="1043A3BA" w:rsidR="00E37A98" w:rsidRDefault="00E37A98" w:rsidP="00D03BD9">
      <w:pPr>
        <w:rPr>
          <w:noProof/>
        </w:rPr>
      </w:pPr>
    </w:p>
    <w:p w14:paraId="644CA5C8" w14:textId="77777777" w:rsidR="00E37A98" w:rsidRDefault="00E37A98" w:rsidP="00D03BD9">
      <w:pPr>
        <w:rPr>
          <w:noProof/>
        </w:rPr>
      </w:pPr>
    </w:p>
    <w:p w14:paraId="7FE1D9E3" w14:textId="3B78668C" w:rsidR="00C63A2A" w:rsidRDefault="00C15B18" w:rsidP="00C63A2A">
      <w:pPr>
        <w:rPr>
          <w:lang w:val="en-GB" w:bidi="he-IL"/>
        </w:rPr>
      </w:pPr>
      <w:r>
        <w:rPr>
          <w:lang w:val="en-GB" w:bidi="he-IL"/>
        </w:rPr>
        <w:lastRenderedPageBreak/>
        <w:t>Finally fi</w:t>
      </w:r>
      <w:r w:rsidR="00C63A2A">
        <w:rPr>
          <w:lang w:val="en-GB" w:bidi="he-IL"/>
        </w:rPr>
        <w:t>gures 1</w:t>
      </w:r>
      <w:r w:rsidR="00437662">
        <w:rPr>
          <w:lang w:val="en-GB" w:bidi="he-IL"/>
        </w:rPr>
        <w:t>5</w:t>
      </w:r>
      <w:r w:rsidR="00C63A2A">
        <w:rPr>
          <w:lang w:val="en-GB" w:bidi="he-IL"/>
        </w:rPr>
        <w:t xml:space="preserve"> and 1</w:t>
      </w:r>
      <w:r w:rsidR="00437662">
        <w:rPr>
          <w:lang w:val="en-GB" w:bidi="he-IL"/>
        </w:rPr>
        <w:t>6</w:t>
      </w:r>
      <w:r>
        <w:rPr>
          <w:lang w:val="en-GB" w:bidi="he-IL"/>
        </w:rPr>
        <w:t xml:space="preserve"> for 2019 and 2020</w:t>
      </w:r>
      <w:r w:rsidR="00C63A2A">
        <w:rPr>
          <w:lang w:val="en-GB" w:bidi="he-IL"/>
        </w:rPr>
        <w:t xml:space="preserve"> below, </w:t>
      </w:r>
      <w:r>
        <w:rPr>
          <w:lang w:val="en-GB" w:bidi="he-IL"/>
        </w:rPr>
        <w:t xml:space="preserve">show that the severity of the HAB went relatively high. This was realised with the increased eutrophication in the said region as </w:t>
      </w:r>
      <w:r w:rsidRPr="00B614C4">
        <w:t>Simiyu et al., 2018</w:t>
      </w:r>
      <w:r>
        <w:t xml:space="preserve"> </w:t>
      </w:r>
      <w:r w:rsidR="00DD2CEC">
        <w:t>envisioned</w:t>
      </w:r>
      <w:r>
        <w:t xml:space="preserve">. This research therefore agrees with the previously well-documented </w:t>
      </w:r>
      <w:r w:rsidR="004242F6">
        <w:t>studies.</w:t>
      </w:r>
      <w:r w:rsidR="00C63A2A">
        <w:rPr>
          <w:lang w:val="en-GB" w:bidi="he-IL"/>
        </w:rPr>
        <w:t xml:space="preserve"> Chl-a values are seen to rise significantly to up to </w:t>
      </w:r>
      <w:r w:rsidR="00090F7A">
        <w:rPr>
          <w:lang w:val="en-GB" w:bidi="he-IL"/>
        </w:rPr>
        <w:t>49.3</w:t>
      </w:r>
      <w:r w:rsidR="00C63A2A">
        <w:rPr>
          <w:lang w:val="en-GB" w:bidi="he-IL"/>
        </w:rPr>
        <w:t xml:space="preserve"> Mg/M</w:t>
      </w:r>
      <w:r w:rsidR="00C63A2A">
        <w:rPr>
          <w:vertAlign w:val="superscript"/>
          <w:lang w:val="en-GB" w:bidi="he-IL"/>
        </w:rPr>
        <w:t>3</w:t>
      </w:r>
      <w:r w:rsidR="00C63A2A">
        <w:rPr>
          <w:lang w:val="en-GB" w:bidi="he-IL"/>
        </w:rPr>
        <w:t xml:space="preserve"> and </w:t>
      </w:r>
      <w:r w:rsidR="00090F7A">
        <w:rPr>
          <w:lang w:val="en-GB" w:bidi="he-IL"/>
        </w:rPr>
        <w:t>57.1</w:t>
      </w:r>
      <w:r w:rsidR="00C63A2A">
        <w:rPr>
          <w:lang w:val="en-GB" w:bidi="he-IL"/>
        </w:rPr>
        <w:t xml:space="preserve"> Mg/M</w:t>
      </w:r>
      <w:r w:rsidR="00C63A2A">
        <w:rPr>
          <w:vertAlign w:val="superscript"/>
          <w:lang w:val="en-GB" w:bidi="he-IL"/>
        </w:rPr>
        <w:t>3</w:t>
      </w:r>
      <w:r w:rsidR="00C63A2A">
        <w:rPr>
          <w:lang w:val="en-GB" w:bidi="he-IL"/>
        </w:rPr>
        <w:t xml:space="preserve"> in </w:t>
      </w:r>
      <w:r w:rsidR="00090F7A">
        <w:rPr>
          <w:lang w:val="en-GB" w:bidi="he-IL"/>
        </w:rPr>
        <w:t>2019 and 2020.</w:t>
      </w:r>
      <w:r w:rsidR="003152C6">
        <w:rPr>
          <w:lang w:val="en-GB" w:bidi="he-IL"/>
        </w:rPr>
        <w:t xml:space="preserve"> T</w:t>
      </w:r>
      <w:r w:rsidR="00C63A2A">
        <w:rPr>
          <w:lang w:val="en-GB" w:bidi="he-IL"/>
        </w:rPr>
        <w:t xml:space="preserve">he </w:t>
      </w:r>
      <w:r w:rsidR="00D046B0">
        <w:rPr>
          <w:lang w:val="en-GB" w:bidi="he-IL"/>
        </w:rPr>
        <w:t>cases were more severe.</w:t>
      </w:r>
    </w:p>
    <w:p w14:paraId="1670DD31" w14:textId="77777777" w:rsidR="00C63A2A" w:rsidRDefault="00C63A2A" w:rsidP="00C63A2A">
      <w:pPr>
        <w:rPr>
          <w:lang w:val="en-GB" w:bidi="he-IL"/>
        </w:rPr>
      </w:pPr>
      <w:r>
        <w:rPr>
          <w:lang w:val="en-GB" w:bidi="he-IL"/>
        </w:rPr>
        <w:t>The western regions of the study area still maintain comparatively low chl-a values indicating they were not significantly affected.</w:t>
      </w:r>
    </w:p>
    <w:p w14:paraId="46E9C486" w14:textId="713B4577" w:rsidR="00E37A98" w:rsidRDefault="008862E8" w:rsidP="00D03BD9">
      <w:pPr>
        <w:rPr>
          <w:noProof/>
        </w:rPr>
      </w:pPr>
      <w:r>
        <w:rPr>
          <w:noProof/>
        </w:rPr>
        <w:drawing>
          <wp:anchor distT="0" distB="0" distL="114300" distR="114300" simplePos="0" relativeHeight="252010496" behindDoc="0" locked="0" layoutInCell="1" allowOverlap="1" wp14:anchorId="13DFD68A" wp14:editId="51B3D515">
            <wp:simplePos x="0" y="0"/>
            <wp:positionH relativeFrom="column">
              <wp:posOffset>-844495</wp:posOffset>
            </wp:positionH>
            <wp:positionV relativeFrom="paragraph">
              <wp:posOffset>290830</wp:posOffset>
            </wp:positionV>
            <wp:extent cx="3858260" cy="2981325"/>
            <wp:effectExtent l="0" t="0" r="8890" b="9525"/>
            <wp:wrapThrough wrapText="bothSides">
              <wp:wrapPolygon edited="0">
                <wp:start x="0" y="0"/>
                <wp:lineTo x="0" y="21531"/>
                <wp:lineTo x="21543" y="21531"/>
                <wp:lineTo x="21543"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58260" cy="2981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1520" behindDoc="0" locked="0" layoutInCell="1" allowOverlap="1" wp14:anchorId="72A65B7A" wp14:editId="54893973">
            <wp:simplePos x="0" y="0"/>
            <wp:positionH relativeFrom="column">
              <wp:posOffset>3009900</wp:posOffset>
            </wp:positionH>
            <wp:positionV relativeFrom="paragraph">
              <wp:posOffset>299085</wp:posOffset>
            </wp:positionV>
            <wp:extent cx="3847465" cy="2973070"/>
            <wp:effectExtent l="0" t="0" r="635" b="0"/>
            <wp:wrapThrough wrapText="bothSides">
              <wp:wrapPolygon edited="0">
                <wp:start x="0" y="0"/>
                <wp:lineTo x="0" y="21452"/>
                <wp:lineTo x="21497" y="21452"/>
                <wp:lineTo x="21497"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7465" cy="2973070"/>
                    </a:xfrm>
                    <a:prstGeom prst="rect">
                      <a:avLst/>
                    </a:prstGeom>
                  </pic:spPr>
                </pic:pic>
              </a:graphicData>
            </a:graphic>
            <wp14:sizeRelH relativeFrom="page">
              <wp14:pctWidth>0</wp14:pctWidth>
            </wp14:sizeRelH>
            <wp14:sizeRelV relativeFrom="page">
              <wp14:pctHeight>0</wp14:pctHeight>
            </wp14:sizeRelV>
          </wp:anchor>
        </w:drawing>
      </w:r>
    </w:p>
    <w:p w14:paraId="262C5AF7" w14:textId="2ABF959E" w:rsidR="00E40AB6" w:rsidRPr="00F464F3" w:rsidRDefault="004D1766" w:rsidP="005F3E83">
      <w:pPr>
        <w:ind w:left="-180" w:right="-540"/>
        <w:rPr>
          <w:i/>
          <w:iCs/>
          <w:noProof/>
        </w:rPr>
      </w:pPr>
      <w:r w:rsidRPr="00BE1A2D">
        <w:rPr>
          <w:i/>
          <w:iCs/>
        </w:rPr>
        <w:t>Fig</w:t>
      </w:r>
      <w:r>
        <w:rPr>
          <w:i/>
          <w:iCs/>
        </w:rPr>
        <w:t>ure</w:t>
      </w:r>
      <w:r w:rsidRPr="00F464F3">
        <w:rPr>
          <w:i/>
          <w:iCs/>
          <w:noProof/>
        </w:rPr>
        <w:t xml:space="preserve"> </w:t>
      </w:r>
      <w:r w:rsidR="00E40AB6" w:rsidRPr="00F464F3">
        <w:rPr>
          <w:i/>
          <w:iCs/>
          <w:noProof/>
        </w:rPr>
        <w:t>1</w:t>
      </w:r>
      <w:r>
        <w:rPr>
          <w:i/>
          <w:iCs/>
          <w:noProof/>
        </w:rPr>
        <w:t>5</w:t>
      </w:r>
      <w:r w:rsidR="00E40AB6" w:rsidRPr="00F464F3">
        <w:rPr>
          <w:i/>
          <w:iCs/>
          <w:noProof/>
        </w:rPr>
        <w:t>. HAB concentration, 201</w:t>
      </w:r>
      <w:r w:rsidR="00DE3B25">
        <w:rPr>
          <w:i/>
          <w:iCs/>
          <w:noProof/>
        </w:rPr>
        <w:t>9</w:t>
      </w:r>
      <w:r w:rsidR="00E40AB6" w:rsidRPr="00F464F3">
        <w:rPr>
          <w:i/>
          <w:iCs/>
          <w:noProof/>
        </w:rPr>
        <w:t xml:space="preserve"> </w:t>
      </w:r>
      <w:r w:rsidR="00E40AB6" w:rsidRPr="00F464F3">
        <w:rPr>
          <w:i/>
          <w:iCs/>
          <w:noProof/>
        </w:rPr>
        <w:tab/>
      </w:r>
      <w:r w:rsidR="00E40AB6" w:rsidRPr="00F464F3">
        <w:rPr>
          <w:i/>
          <w:iCs/>
          <w:noProof/>
        </w:rPr>
        <w:tab/>
      </w:r>
      <w:r w:rsidR="005F3E83">
        <w:rPr>
          <w:i/>
          <w:iCs/>
          <w:noProof/>
        </w:rPr>
        <w:t xml:space="preserve">            </w:t>
      </w:r>
      <w:r w:rsidRPr="00BE1A2D">
        <w:rPr>
          <w:i/>
          <w:iCs/>
        </w:rPr>
        <w:t>Fig</w:t>
      </w:r>
      <w:r>
        <w:rPr>
          <w:i/>
          <w:iCs/>
        </w:rPr>
        <w:t>ure</w:t>
      </w:r>
      <w:r w:rsidRPr="00F464F3">
        <w:rPr>
          <w:i/>
          <w:iCs/>
          <w:noProof/>
        </w:rPr>
        <w:t xml:space="preserve"> </w:t>
      </w:r>
      <w:r w:rsidR="00E40AB6" w:rsidRPr="00F464F3">
        <w:rPr>
          <w:i/>
          <w:iCs/>
          <w:noProof/>
        </w:rPr>
        <w:t>1</w:t>
      </w:r>
      <w:r>
        <w:rPr>
          <w:i/>
          <w:iCs/>
          <w:noProof/>
        </w:rPr>
        <w:t>6</w:t>
      </w:r>
      <w:r w:rsidR="00E40AB6" w:rsidRPr="00F464F3">
        <w:rPr>
          <w:i/>
          <w:iCs/>
          <w:noProof/>
        </w:rPr>
        <w:t>. HAB concentration, 20</w:t>
      </w:r>
      <w:r w:rsidR="00DE3B25">
        <w:rPr>
          <w:i/>
          <w:iCs/>
          <w:noProof/>
        </w:rPr>
        <w:t>20</w:t>
      </w:r>
    </w:p>
    <w:p w14:paraId="576DE837" w14:textId="57BC43A6" w:rsidR="00E37A98" w:rsidRDefault="00E37A98" w:rsidP="00D03BD9">
      <w:pPr>
        <w:rPr>
          <w:noProof/>
        </w:rPr>
      </w:pPr>
    </w:p>
    <w:p w14:paraId="73B359E4" w14:textId="782B6E7D" w:rsidR="00E37A98" w:rsidRDefault="00E37A98" w:rsidP="00D03BD9">
      <w:pPr>
        <w:rPr>
          <w:noProof/>
        </w:rPr>
      </w:pPr>
    </w:p>
    <w:p w14:paraId="353A9D28" w14:textId="24ABE92A" w:rsidR="00043F70" w:rsidRDefault="00043F70" w:rsidP="00D03BD9">
      <w:pPr>
        <w:rPr>
          <w:noProof/>
        </w:rPr>
      </w:pPr>
    </w:p>
    <w:p w14:paraId="721CBDBB" w14:textId="53A7A817" w:rsidR="00043F70" w:rsidRDefault="00043F70" w:rsidP="00D03BD9">
      <w:pPr>
        <w:rPr>
          <w:noProof/>
        </w:rPr>
      </w:pPr>
    </w:p>
    <w:p w14:paraId="61E86F9E" w14:textId="2D0EE481" w:rsidR="00043F70" w:rsidRDefault="00043F70" w:rsidP="00D03BD9">
      <w:pPr>
        <w:rPr>
          <w:noProof/>
        </w:rPr>
      </w:pPr>
    </w:p>
    <w:p w14:paraId="2F60F61E" w14:textId="35CE9ACA" w:rsidR="00043F70" w:rsidRDefault="00043F70" w:rsidP="00D03BD9">
      <w:pPr>
        <w:rPr>
          <w:noProof/>
        </w:rPr>
      </w:pPr>
    </w:p>
    <w:p w14:paraId="52151292" w14:textId="77777777" w:rsidR="00043F70" w:rsidRDefault="00043F70" w:rsidP="00D03BD9">
      <w:pPr>
        <w:rPr>
          <w:noProof/>
        </w:rPr>
      </w:pPr>
    </w:p>
    <w:p w14:paraId="2DDDCA60" w14:textId="4EA96ECA" w:rsidR="00B31F7D" w:rsidRPr="000B4C61" w:rsidRDefault="00424C85" w:rsidP="000B4C61">
      <w:pPr>
        <w:pStyle w:val="ListParagraph"/>
        <w:numPr>
          <w:ilvl w:val="2"/>
          <w:numId w:val="47"/>
        </w:numPr>
        <w:rPr>
          <w:b/>
          <w:bCs/>
          <w:sz w:val="24"/>
          <w:szCs w:val="24"/>
          <w:lang w:val="en-GB" w:bidi="he-IL"/>
        </w:rPr>
      </w:pPr>
      <w:r w:rsidRPr="000B4C61">
        <w:rPr>
          <w:b/>
          <w:bCs/>
          <w:sz w:val="24"/>
          <w:szCs w:val="24"/>
          <w:lang w:val="en-GB" w:bidi="he-IL"/>
        </w:rPr>
        <w:lastRenderedPageBreak/>
        <w:t>Accuracy assessment of the Chl-a Estimates.</w:t>
      </w:r>
    </w:p>
    <w:p w14:paraId="64781223" w14:textId="5FAAE0BD" w:rsidR="00855D14" w:rsidRDefault="004762A8" w:rsidP="004762A8">
      <w:pPr>
        <w:ind w:left="360"/>
      </w:pPr>
      <w:r>
        <w:t xml:space="preserve">As a general rule of remote sensing and quantitative estimations, the </w:t>
      </w:r>
      <w:r w:rsidR="008238E4">
        <w:t>c</w:t>
      </w:r>
      <w:r w:rsidR="00C77120">
        <w:t xml:space="preserve">hl-a estimates </w:t>
      </w:r>
      <w:r>
        <w:t>had to be validated. In order to validate the</w:t>
      </w:r>
      <w:r w:rsidR="00855D14">
        <w:t xml:space="preserve"> estimated</w:t>
      </w:r>
      <w:r>
        <w:t xml:space="preserve"> results and </w:t>
      </w:r>
      <w:r w:rsidR="00855D14">
        <w:t>analyze</w:t>
      </w:r>
      <w:r>
        <w:t xml:space="preserve"> the relationship between </w:t>
      </w:r>
      <w:r w:rsidR="00855D14">
        <w:t>Sentinel-3 OLCI chl-a</w:t>
      </w:r>
      <w:r>
        <w:t xml:space="preserve"> data and</w:t>
      </w:r>
      <w:r w:rsidR="00855D14">
        <w:t xml:space="preserve"> those</w:t>
      </w:r>
      <w:r>
        <w:t xml:space="preserve"> retrieved from Landsat8 </w:t>
      </w:r>
      <w:r w:rsidR="00855D14">
        <w:t>OLI</w:t>
      </w:r>
      <w:r>
        <w:t xml:space="preserve">, scatter plots and linear fitting were done with the help of </w:t>
      </w:r>
      <w:r w:rsidR="006A13B9">
        <w:t xml:space="preserve">500 </w:t>
      </w:r>
      <w:r w:rsidR="00855D14">
        <w:t>to</w:t>
      </w:r>
      <w:r w:rsidR="006A13B9">
        <w:t xml:space="preserve"> 100</w:t>
      </w:r>
      <w:r w:rsidR="00855D14">
        <w:t xml:space="preserve"> </w:t>
      </w:r>
      <w:r>
        <w:t>samples between</w:t>
      </w:r>
      <w:r w:rsidR="00855D14">
        <w:t xml:space="preserve"> </w:t>
      </w:r>
      <w:r w:rsidR="006A13B9">
        <w:t>c</w:t>
      </w:r>
      <w:r w:rsidR="00855D14">
        <w:t>hl-a values and the corresponding Sentinel-3 values from the product.</w:t>
      </w:r>
    </w:p>
    <w:p w14:paraId="7E19529B" w14:textId="1C2E5F86" w:rsidR="00182D48" w:rsidRDefault="00855D14" w:rsidP="00182D48">
      <w:pPr>
        <w:ind w:left="360"/>
        <w:rPr>
          <w:rFonts w:ascii="Segoe UI" w:eastAsia="Times New Roman" w:hAnsi="Segoe UI" w:cs="Segoe UI"/>
          <w:color w:val="000000" w:themeColor="text1"/>
          <w:sz w:val="18"/>
          <w:szCs w:val="18"/>
        </w:rPr>
      </w:pPr>
      <w:r>
        <w:t xml:space="preserve">Statistical analysis </w:t>
      </w:r>
      <w:r w:rsidR="00240160">
        <w:t>indicated</w:t>
      </w:r>
      <w:r>
        <w:t xml:space="preserve"> (Figures 1</w:t>
      </w:r>
      <w:r w:rsidR="004B6B21">
        <w:t>7</w:t>
      </w:r>
      <w:r w:rsidR="00B37910">
        <w:t xml:space="preserve"> </w:t>
      </w:r>
      <w:r>
        <w:t xml:space="preserve">and </w:t>
      </w:r>
      <w:r w:rsidR="00B37910">
        <w:t>1</w:t>
      </w:r>
      <w:r w:rsidR="004B6B21">
        <w:t>8</w:t>
      </w:r>
      <w:r>
        <w:t xml:space="preserve">) that the </w:t>
      </w:r>
      <w:r w:rsidR="00182D48" w:rsidRPr="000C565B">
        <w:t>coefficient</w:t>
      </w:r>
      <w:r w:rsidR="00182D48">
        <w:t>s of determination (R</w:t>
      </w:r>
      <w:r w:rsidR="00182D48">
        <w:rPr>
          <w:vertAlign w:val="superscript"/>
        </w:rPr>
        <w:t>2</w:t>
      </w:r>
      <w:r w:rsidR="00182D48">
        <w:t>)</w:t>
      </w:r>
      <w:r>
        <w:t xml:space="preserve"> </w:t>
      </w:r>
      <w:r w:rsidR="00182D48">
        <w:t xml:space="preserve">were seen to be </w:t>
      </w:r>
      <w:r>
        <w:t>0.</w:t>
      </w:r>
      <w:r w:rsidR="00182D48" w:rsidRPr="00182D48">
        <w:rPr>
          <w:rFonts w:ascii="Segoe UI" w:eastAsia="Times New Roman" w:hAnsi="Segoe UI" w:cs="Segoe UI"/>
          <w:color w:val="000000" w:themeColor="text1"/>
          <w:sz w:val="16"/>
          <w:szCs w:val="16"/>
        </w:rPr>
        <w:t xml:space="preserve"> </w:t>
      </w:r>
      <w:r w:rsidR="00182D48" w:rsidRPr="00182D48">
        <w:rPr>
          <w:rFonts w:eastAsia="Times New Roman" w:cs="Segoe UI"/>
          <w:color w:val="000000" w:themeColor="text1"/>
        </w:rPr>
        <w:t>836884</w:t>
      </w:r>
      <w:r w:rsidR="00182D48">
        <w:rPr>
          <w:rFonts w:eastAsia="Times New Roman" w:cs="Segoe UI"/>
          <w:color w:val="000000" w:themeColor="text1"/>
        </w:rPr>
        <w:t xml:space="preserve"> (2015)</w:t>
      </w:r>
      <w:r w:rsidR="00182D48">
        <w:t xml:space="preserve"> and</w:t>
      </w:r>
      <w:r>
        <w:t xml:space="preserve"> </w:t>
      </w:r>
      <w:r w:rsidR="00182D48">
        <w:t>0.</w:t>
      </w:r>
      <w:r w:rsidR="00182D48" w:rsidRPr="00182D48">
        <w:rPr>
          <w:rFonts w:eastAsia="Times New Roman" w:cs="Segoe UI"/>
          <w:color w:val="000000" w:themeColor="text1"/>
        </w:rPr>
        <w:t>843381</w:t>
      </w:r>
      <w:r w:rsidR="00182D48">
        <w:rPr>
          <w:rFonts w:eastAsia="Times New Roman" w:cs="Segoe UI"/>
          <w:color w:val="000000" w:themeColor="text1"/>
        </w:rPr>
        <w:t xml:space="preserve"> for</w:t>
      </w:r>
      <w:r w:rsidR="00182D48">
        <w:rPr>
          <w:rFonts w:ascii="Segoe UI" w:eastAsia="Times New Roman" w:hAnsi="Segoe UI" w:cs="Segoe UI"/>
          <w:color w:val="000000" w:themeColor="text1"/>
          <w:sz w:val="18"/>
          <w:szCs w:val="18"/>
        </w:rPr>
        <w:t xml:space="preserve"> </w:t>
      </w:r>
      <w:r w:rsidR="00182D48" w:rsidRPr="00182D48">
        <w:rPr>
          <w:rFonts w:eastAsia="Times New Roman" w:cs="Segoe UI"/>
          <w:color w:val="000000" w:themeColor="text1"/>
        </w:rPr>
        <w:t>2016</w:t>
      </w:r>
      <w:r w:rsidR="00182D48">
        <w:rPr>
          <w:rFonts w:ascii="Segoe UI" w:eastAsia="Times New Roman" w:hAnsi="Segoe UI" w:cs="Segoe UI"/>
          <w:color w:val="000000" w:themeColor="text1"/>
          <w:sz w:val="18"/>
          <w:szCs w:val="18"/>
        </w:rPr>
        <w:t>.</w:t>
      </w:r>
    </w:p>
    <w:p w14:paraId="524CA4AE" w14:textId="21DC9204" w:rsidR="00E3720E" w:rsidRDefault="004762A8" w:rsidP="007210F5">
      <w:pPr>
        <w:rPr>
          <w:b/>
          <w:bCs/>
          <w:lang w:val="en-GB" w:bidi="he-IL"/>
        </w:rPr>
      </w:pPr>
      <w:r w:rsidRPr="00593A9C">
        <w:rPr>
          <w:noProof/>
          <w:lang w:val="en-GB" w:bidi="he-IL"/>
        </w:rPr>
        <mc:AlternateContent>
          <mc:Choice Requires="wps">
            <w:drawing>
              <wp:anchor distT="45720" distB="45720" distL="114300" distR="114300" simplePos="0" relativeHeight="252036096" behindDoc="0" locked="0" layoutInCell="1" allowOverlap="1" wp14:anchorId="208BAE2E" wp14:editId="6824D1B2">
                <wp:simplePos x="0" y="0"/>
                <wp:positionH relativeFrom="column">
                  <wp:posOffset>-209550</wp:posOffset>
                </wp:positionH>
                <wp:positionV relativeFrom="paragraph">
                  <wp:posOffset>551815</wp:posOffset>
                </wp:positionV>
                <wp:extent cx="904875" cy="237490"/>
                <wp:effectExtent l="0" t="0" r="28575" b="1016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37490"/>
                        </a:xfrm>
                        <a:prstGeom prst="rect">
                          <a:avLst/>
                        </a:prstGeom>
                        <a:solidFill>
                          <a:srgbClr val="FFFFFF"/>
                        </a:solidFill>
                        <a:ln w="9525">
                          <a:solidFill>
                            <a:schemeClr val="bg1"/>
                          </a:solidFill>
                          <a:miter lim="800000"/>
                          <a:headEnd/>
                          <a:tailEnd/>
                        </a:ln>
                      </wps:spPr>
                      <wps:txbx>
                        <w:txbxContent>
                          <w:p w14:paraId="3FA1FF8E" w14:textId="63E0948A" w:rsidR="00E3720E" w:rsidRPr="00E67FEA" w:rsidRDefault="00E3720E" w:rsidP="00E3720E">
                            <w:pPr>
                              <w:spacing w:line="240" w:lineRule="auto"/>
                              <w:jc w:val="left"/>
                              <w:rPr>
                                <w:sz w:val="16"/>
                                <w:szCs w:val="16"/>
                              </w:rPr>
                            </w:pPr>
                            <w:r w:rsidRPr="00E67FEA">
                              <w:rPr>
                                <w:sz w:val="16"/>
                                <w:szCs w:val="16"/>
                              </w:rPr>
                              <w:t>R</w:t>
                            </w:r>
                            <w:r w:rsidR="00584C9D">
                              <w:rPr>
                                <w:sz w:val="16"/>
                                <w:szCs w:val="16"/>
                                <w:vertAlign w:val="superscript"/>
                              </w:rPr>
                              <w:t>2</w:t>
                            </w:r>
                            <w:r w:rsidRPr="00E67FEA">
                              <w:rPr>
                                <w:sz w:val="16"/>
                                <w:szCs w:val="16"/>
                              </w:rPr>
                              <w:t xml:space="preserve">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AE2E" id="Text Box 2" o:spid="_x0000_s1032" type="#_x0000_t202" style="position:absolute;left:0;text-align:left;margin-left:-16.5pt;margin-top:43.45pt;width:71.25pt;height:18.7pt;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" strokecolor="white [3212]">
                <v:textbox>
                  <w:txbxContent>
                    <w:p w14:paraId="3FA1FF8E" w14:textId="63E0948A" w:rsidR="00E3720E" w:rsidRPr="00E67FEA" w:rsidRDefault="00E3720E" w:rsidP="00E3720E">
                      <w:pPr>
                        <w:spacing w:line="240" w:lineRule="auto"/>
                        <w:jc w:val="left"/>
                        <w:rPr>
                          <w:sz w:val="16"/>
                          <w:szCs w:val="16"/>
                        </w:rPr>
                      </w:pPr>
                      <w:r w:rsidRPr="00E67FEA">
                        <w:rPr>
                          <w:sz w:val="16"/>
                          <w:szCs w:val="16"/>
                        </w:rPr>
                        <w:t>R</w:t>
                      </w:r>
                      <w:r w:rsidR="00584C9D">
                        <w:rPr>
                          <w:sz w:val="16"/>
                          <w:szCs w:val="16"/>
                          <w:vertAlign w:val="superscript"/>
                        </w:rPr>
                        <w:t>2</w:t>
                      </w:r>
                      <w:r w:rsidRPr="00E67FEA">
                        <w:rPr>
                          <w:sz w:val="16"/>
                          <w:szCs w:val="16"/>
                        </w:rPr>
                        <w:t xml:space="preserve">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v:textbox>
                <w10:wrap type="square"/>
              </v:shape>
            </w:pict>
          </mc:Fallback>
        </mc:AlternateContent>
      </w:r>
      <w:r w:rsidRPr="00593A9C">
        <w:rPr>
          <w:noProof/>
          <w:lang w:val="en-GB" w:bidi="he-IL"/>
        </w:rPr>
        <mc:AlternateContent>
          <mc:Choice Requires="wps">
            <w:drawing>
              <wp:anchor distT="45720" distB="45720" distL="114300" distR="114300" simplePos="0" relativeHeight="252038144" behindDoc="0" locked="0" layoutInCell="1" allowOverlap="1" wp14:anchorId="1A6185CE" wp14:editId="31724A00">
                <wp:simplePos x="0" y="0"/>
                <wp:positionH relativeFrom="column">
                  <wp:posOffset>3552825</wp:posOffset>
                </wp:positionH>
                <wp:positionV relativeFrom="paragraph">
                  <wp:posOffset>555625</wp:posOffset>
                </wp:positionV>
                <wp:extent cx="996950" cy="237490"/>
                <wp:effectExtent l="0" t="0" r="12700" b="1016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7490"/>
                        </a:xfrm>
                        <a:prstGeom prst="rect">
                          <a:avLst/>
                        </a:prstGeom>
                        <a:solidFill>
                          <a:srgbClr val="FFFFFF"/>
                        </a:solidFill>
                        <a:ln w="9525">
                          <a:solidFill>
                            <a:schemeClr val="bg1"/>
                          </a:solidFill>
                          <a:miter lim="800000"/>
                          <a:headEnd/>
                          <a:tailEnd/>
                        </a:ln>
                      </wps:spPr>
                      <wps:txbx>
                        <w:txbxContent>
                          <w:p w14:paraId="44D5CB8B" w14:textId="678D9A1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R</w:t>
                            </w:r>
                            <w:r w:rsidR="00584C9D">
                              <w:rPr>
                                <w:color w:val="000000" w:themeColor="text1"/>
                                <w:sz w:val="18"/>
                                <w:szCs w:val="18"/>
                                <w:vertAlign w:val="superscript"/>
                              </w:rPr>
                              <w:t>2</w:t>
                            </w:r>
                            <w:r w:rsidRPr="008C0888">
                              <w:rPr>
                                <w:color w:val="000000" w:themeColor="text1"/>
                                <w:sz w:val="18"/>
                                <w:szCs w:val="18"/>
                              </w:rPr>
                              <w:t xml:space="preserve">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185CE" id="_x0000_s1033" type="#_x0000_t202" style="position:absolute;left:0;text-align:left;margin-left:279.75pt;margin-top:43.75pt;width:78.5pt;height:18.7pt;z-index:25203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" strokecolor="white [3212]">
                <v:textbox>
                  <w:txbxContent>
                    <w:p w14:paraId="44D5CB8B" w14:textId="678D9A1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R</w:t>
                      </w:r>
                      <w:r w:rsidR="00584C9D">
                        <w:rPr>
                          <w:color w:val="000000" w:themeColor="text1"/>
                          <w:sz w:val="18"/>
                          <w:szCs w:val="18"/>
                          <w:vertAlign w:val="superscript"/>
                        </w:rPr>
                        <w:t>2</w:t>
                      </w:r>
                      <w:r w:rsidRPr="008C0888">
                        <w:rPr>
                          <w:color w:val="000000" w:themeColor="text1"/>
                          <w:sz w:val="18"/>
                          <w:szCs w:val="18"/>
                        </w:rPr>
                        <w:t xml:space="preserve">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v:textbox>
                <w10:wrap type="square"/>
              </v:shape>
            </w:pict>
          </mc:Fallback>
        </mc:AlternateContent>
      </w:r>
      <w:r>
        <w:rPr>
          <w:noProof/>
        </w:rPr>
        <w:drawing>
          <wp:anchor distT="0" distB="0" distL="114300" distR="114300" simplePos="0" relativeHeight="252037120" behindDoc="0" locked="0" layoutInCell="1" allowOverlap="1" wp14:anchorId="59F4ECD2" wp14:editId="27FC06EA">
            <wp:simplePos x="0" y="0"/>
            <wp:positionH relativeFrom="column">
              <wp:posOffset>3086100</wp:posOffset>
            </wp:positionH>
            <wp:positionV relativeFrom="paragraph">
              <wp:posOffset>243205</wp:posOffset>
            </wp:positionV>
            <wp:extent cx="3684270" cy="2321560"/>
            <wp:effectExtent l="0" t="0" r="0" b="2540"/>
            <wp:wrapThrough wrapText="bothSides">
              <wp:wrapPolygon edited="0">
                <wp:start x="0" y="0"/>
                <wp:lineTo x="0" y="21446"/>
                <wp:lineTo x="21444" y="21446"/>
                <wp:lineTo x="2144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84270" cy="2321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35072" behindDoc="0" locked="0" layoutInCell="1" allowOverlap="1" wp14:anchorId="6AF7FCFD" wp14:editId="47E9103B">
            <wp:simplePos x="0" y="0"/>
            <wp:positionH relativeFrom="column">
              <wp:posOffset>-715010</wp:posOffset>
            </wp:positionH>
            <wp:positionV relativeFrom="paragraph">
              <wp:posOffset>243758</wp:posOffset>
            </wp:positionV>
            <wp:extent cx="3713480" cy="2321560"/>
            <wp:effectExtent l="0" t="0" r="1270" b="2540"/>
            <wp:wrapThrough wrapText="bothSides">
              <wp:wrapPolygon edited="0">
                <wp:start x="0" y="0"/>
                <wp:lineTo x="0" y="21446"/>
                <wp:lineTo x="21497" y="21446"/>
                <wp:lineTo x="2149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13480" cy="2321560"/>
                    </a:xfrm>
                    <a:prstGeom prst="rect">
                      <a:avLst/>
                    </a:prstGeom>
                  </pic:spPr>
                </pic:pic>
              </a:graphicData>
            </a:graphic>
            <wp14:sizeRelH relativeFrom="page">
              <wp14:pctWidth>0</wp14:pctWidth>
            </wp14:sizeRelH>
            <wp14:sizeRelV relativeFrom="page">
              <wp14:pctHeight>0</wp14:pctHeight>
            </wp14:sizeRelV>
          </wp:anchor>
        </w:drawing>
      </w:r>
    </w:p>
    <w:p w14:paraId="3F1415F1" w14:textId="77777777" w:rsidR="00BD795C" w:rsidRDefault="00543E51" w:rsidP="007210F5">
      <w:r>
        <w:t> </w:t>
      </w:r>
    </w:p>
    <w:p w14:paraId="1DC8AB4D" w14:textId="2538DE35" w:rsidR="00B31F7D" w:rsidRPr="00BD795C" w:rsidRDefault="00543E51" w:rsidP="007210F5">
      <w:r w:rsidRPr="00F464F3">
        <w:rPr>
          <w:i/>
          <w:iCs/>
          <w:noProof/>
        </w:rPr>
        <w:t>Fig</w:t>
      </w:r>
      <w:r w:rsidR="005F3E83">
        <w:rPr>
          <w:i/>
          <w:iCs/>
          <w:noProof/>
        </w:rPr>
        <w:t>ure</w:t>
      </w:r>
      <w:r w:rsidRPr="00F464F3">
        <w:rPr>
          <w:i/>
          <w:iCs/>
          <w:noProof/>
        </w:rPr>
        <w:t xml:space="preserve"> 1</w:t>
      </w:r>
      <w:r w:rsidR="00D822EF">
        <w:rPr>
          <w:i/>
          <w:iCs/>
          <w:noProof/>
        </w:rPr>
        <w:t>7</w:t>
      </w:r>
      <w:r w:rsidR="00BD795C">
        <w:rPr>
          <w:i/>
          <w:iCs/>
          <w:noProof/>
        </w:rPr>
        <w:t xml:space="preserve"> &amp; 1</w:t>
      </w:r>
      <w:r w:rsidR="00D822EF">
        <w:rPr>
          <w:i/>
          <w:iCs/>
          <w:noProof/>
        </w:rPr>
        <w:t>8</w:t>
      </w:r>
      <w:r>
        <w:rPr>
          <w:i/>
          <w:iCs/>
          <w:noProof/>
        </w:rPr>
        <w:t xml:space="preserve">. </w:t>
      </w:r>
      <w:r>
        <w:t xml:space="preserve">Scatter plots of correlation </w:t>
      </w:r>
      <w:r w:rsidR="00BD795C">
        <w:t>of L8 OLI estimates and S3</w:t>
      </w:r>
      <w:r w:rsidR="00DD0C3A">
        <w:t>-</w:t>
      </w:r>
      <w:r w:rsidR="00BD795C">
        <w:t>OLCI</w:t>
      </w:r>
      <w:r w:rsidR="00DD0C3A">
        <w:t xml:space="preserve"> </w:t>
      </w:r>
      <w:r w:rsidR="005955EE">
        <w:t>products for 2015 and 2016.</w:t>
      </w:r>
    </w:p>
    <w:p w14:paraId="634D70EA" w14:textId="09CCDBF8" w:rsidR="00543E51" w:rsidRDefault="00543E51" w:rsidP="007210F5">
      <w:pPr>
        <w:rPr>
          <w:b/>
          <w:bCs/>
          <w:lang w:val="en-GB" w:bidi="he-IL"/>
        </w:rPr>
      </w:pPr>
    </w:p>
    <w:p w14:paraId="131F5FD6" w14:textId="35AC44B2" w:rsidR="005B2709" w:rsidRDefault="005B2709" w:rsidP="007210F5">
      <w:pPr>
        <w:rPr>
          <w:b/>
          <w:bCs/>
          <w:lang w:val="en-GB" w:bidi="he-IL"/>
        </w:rPr>
      </w:pPr>
    </w:p>
    <w:p w14:paraId="2CD44418" w14:textId="664527FB" w:rsidR="005B2709" w:rsidRDefault="005B2709" w:rsidP="007210F5">
      <w:pPr>
        <w:rPr>
          <w:b/>
          <w:bCs/>
          <w:lang w:val="en-GB" w:bidi="he-IL"/>
        </w:rPr>
      </w:pPr>
    </w:p>
    <w:p w14:paraId="061BAB2B" w14:textId="6E824212" w:rsidR="005B2709" w:rsidRDefault="005B2709" w:rsidP="007210F5">
      <w:pPr>
        <w:rPr>
          <w:b/>
          <w:bCs/>
          <w:lang w:val="en-GB" w:bidi="he-IL"/>
        </w:rPr>
      </w:pPr>
    </w:p>
    <w:p w14:paraId="162DA840" w14:textId="77777777" w:rsidR="005B2709" w:rsidRDefault="005B2709" w:rsidP="007210F5">
      <w:pPr>
        <w:rPr>
          <w:b/>
          <w:bCs/>
          <w:lang w:val="en-GB" w:bidi="he-IL"/>
        </w:rPr>
      </w:pPr>
    </w:p>
    <w:p w14:paraId="2F98A53C" w14:textId="618A638F" w:rsidR="005B2709" w:rsidRPr="009275D2" w:rsidRDefault="005B2709" w:rsidP="005B2709">
      <w:pPr>
        <w:ind w:left="360"/>
        <w:rPr>
          <w:rFonts w:eastAsia="Times New Roman" w:cs="Segoe UI"/>
          <w:color w:val="000000" w:themeColor="text1"/>
        </w:rPr>
      </w:pPr>
      <w:r>
        <w:lastRenderedPageBreak/>
        <w:t>For estimated obtained in 2017 and 2018, statistical analysis showed (Figures 1</w:t>
      </w:r>
      <w:r w:rsidR="00D65DD2">
        <w:t>9</w:t>
      </w:r>
      <w:r>
        <w:t xml:space="preserve"> and </w:t>
      </w:r>
      <w:r w:rsidR="00D65DD2">
        <w:t>20</w:t>
      </w:r>
      <w:r>
        <w:t xml:space="preserve">) that the </w:t>
      </w:r>
      <w:r w:rsidRPr="000C565B">
        <w:t>coefficient</w:t>
      </w:r>
      <w:r>
        <w:t>s of determination (R</w:t>
      </w:r>
      <w:r>
        <w:rPr>
          <w:vertAlign w:val="superscript"/>
        </w:rPr>
        <w:t>2</w:t>
      </w:r>
      <w:r>
        <w:t>) were seen to be 0.</w:t>
      </w:r>
      <w:r w:rsidRPr="00182D48">
        <w:rPr>
          <w:rFonts w:ascii="Segoe UI" w:eastAsia="Times New Roman" w:hAnsi="Segoe UI" w:cs="Segoe UI"/>
          <w:color w:val="000000" w:themeColor="text1"/>
          <w:sz w:val="16"/>
          <w:szCs w:val="16"/>
        </w:rPr>
        <w:t xml:space="preserve"> </w:t>
      </w:r>
      <w:r w:rsidRPr="005B2709">
        <w:rPr>
          <w:rFonts w:eastAsia="Times New Roman" w:cs="Segoe UI"/>
          <w:color w:val="000000" w:themeColor="text1"/>
        </w:rPr>
        <w:t>891653</w:t>
      </w:r>
      <w:r>
        <w:rPr>
          <w:rFonts w:eastAsia="Times New Roman" w:cs="Segoe UI"/>
          <w:color w:val="000000" w:themeColor="text1"/>
        </w:rPr>
        <w:t xml:space="preserve"> (2017)</w:t>
      </w:r>
      <w:r>
        <w:t xml:space="preserve"> and 0.</w:t>
      </w:r>
      <w:r w:rsidRPr="005B2709">
        <w:rPr>
          <w:rFonts w:ascii="Segoe UI" w:hAnsi="Segoe UI" w:cs="Segoe UI"/>
          <w:sz w:val="18"/>
          <w:szCs w:val="18"/>
        </w:rPr>
        <w:t xml:space="preserve"> </w:t>
      </w:r>
      <w:r w:rsidRPr="005B2709">
        <w:rPr>
          <w:rFonts w:cs="Segoe UI"/>
        </w:rPr>
        <w:t>839463</w:t>
      </w:r>
      <w:r>
        <w:rPr>
          <w:rFonts w:ascii="Segoe UI" w:hAnsi="Segoe UI" w:cs="Segoe UI"/>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sidR="009275D2">
        <w:rPr>
          <w:rFonts w:ascii="Segoe UI" w:eastAsia="Times New Roman" w:hAnsi="Segoe UI" w:cs="Segoe UI"/>
          <w:color w:val="000000" w:themeColor="text1"/>
          <w:sz w:val="18"/>
          <w:szCs w:val="18"/>
        </w:rPr>
        <w:t xml:space="preserve">, </w:t>
      </w:r>
      <w:r w:rsidR="009275D2">
        <w:rPr>
          <w:rFonts w:eastAsia="Times New Roman" w:cs="Segoe UI"/>
          <w:color w:val="000000" w:themeColor="text1"/>
        </w:rPr>
        <w:t>which are of course within acceptable range.</w:t>
      </w:r>
    </w:p>
    <w:p w14:paraId="5247D75D" w14:textId="41E7551B" w:rsidR="00E3720E" w:rsidRDefault="00584C9D" w:rsidP="00906939">
      <w:pPr>
        <w:ind w:left="360"/>
        <w:rPr>
          <w:b/>
          <w:bCs/>
          <w:lang w:val="en-GB" w:bidi="he-IL"/>
        </w:rPr>
      </w:pPr>
      <w:r w:rsidRPr="00593A9C">
        <w:rPr>
          <w:noProof/>
          <w:lang w:val="en-GB" w:bidi="he-IL"/>
        </w:rPr>
        <mc:AlternateContent>
          <mc:Choice Requires="wps">
            <w:drawing>
              <wp:anchor distT="45720" distB="45720" distL="114300" distR="114300" simplePos="0" relativeHeight="252045312" behindDoc="0" locked="0" layoutInCell="1" allowOverlap="1" wp14:anchorId="1227A87B" wp14:editId="7BEA6937">
                <wp:simplePos x="0" y="0"/>
                <wp:positionH relativeFrom="column">
                  <wp:posOffset>-123825</wp:posOffset>
                </wp:positionH>
                <wp:positionV relativeFrom="paragraph">
                  <wp:posOffset>810895</wp:posOffset>
                </wp:positionV>
                <wp:extent cx="990600" cy="301625"/>
                <wp:effectExtent l="0" t="0" r="19050" b="222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01625"/>
                        </a:xfrm>
                        <a:prstGeom prst="rect">
                          <a:avLst/>
                        </a:prstGeom>
                        <a:solidFill>
                          <a:srgbClr val="FFFFFF"/>
                        </a:solidFill>
                        <a:ln w="9525">
                          <a:solidFill>
                            <a:schemeClr val="bg1"/>
                          </a:solidFill>
                          <a:miter lim="800000"/>
                          <a:headEnd/>
                          <a:tailEnd/>
                        </a:ln>
                      </wps:spPr>
                      <wps:txbx>
                        <w:txbxContent>
                          <w:p w14:paraId="6EEF60D2" w14:textId="106AC2A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A87B" id="_x0000_s1034" type="#_x0000_t202" style="position:absolute;left:0;text-align:left;margin-left:-9.75pt;margin-top:63.85pt;width:78pt;height:23.7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" strokecolor="white [3212]">
                <v:textbox>
                  <w:txbxContent>
                    <w:p w14:paraId="6EEF60D2" w14:textId="106AC2A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v:textbox>
                <w10:wrap type="square"/>
              </v:shape>
            </w:pict>
          </mc:Fallback>
        </mc:AlternateContent>
      </w:r>
      <w:r w:rsidR="00AA1D05">
        <w:rPr>
          <w:noProof/>
          <w:lang w:val="en-GB" w:bidi="he-IL"/>
        </w:rPr>
        <w:drawing>
          <wp:anchor distT="0" distB="0" distL="114300" distR="114300" simplePos="0" relativeHeight="252046336" behindDoc="0" locked="0" layoutInCell="1" allowOverlap="1" wp14:anchorId="2D18EB1E" wp14:editId="44E62AFC">
            <wp:simplePos x="0" y="0"/>
            <wp:positionH relativeFrom="column">
              <wp:posOffset>3034389</wp:posOffset>
            </wp:positionH>
            <wp:positionV relativeFrom="paragraph">
              <wp:posOffset>436604</wp:posOffset>
            </wp:positionV>
            <wp:extent cx="3650615" cy="2305685"/>
            <wp:effectExtent l="0" t="0" r="6985" b="0"/>
            <wp:wrapThrough wrapText="bothSides">
              <wp:wrapPolygon edited="0">
                <wp:start x="0" y="0"/>
                <wp:lineTo x="0" y="21416"/>
                <wp:lineTo x="21529" y="21416"/>
                <wp:lineTo x="2152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3650615" cy="2305685"/>
                    </a:xfrm>
                    <a:prstGeom prst="rect">
                      <a:avLst/>
                    </a:prstGeom>
                  </pic:spPr>
                </pic:pic>
              </a:graphicData>
            </a:graphic>
            <wp14:sizeRelH relativeFrom="page">
              <wp14:pctWidth>0</wp14:pctWidth>
            </wp14:sizeRelH>
            <wp14:sizeRelV relativeFrom="page">
              <wp14:pctHeight>0</wp14:pctHeight>
            </wp14:sizeRelV>
          </wp:anchor>
        </w:drawing>
      </w:r>
      <w:r w:rsidR="001606F7" w:rsidRPr="00593A9C">
        <w:rPr>
          <w:noProof/>
          <w:lang w:val="en-GB" w:bidi="he-IL"/>
        </w:rPr>
        <mc:AlternateContent>
          <mc:Choice Requires="wps">
            <w:drawing>
              <wp:anchor distT="45720" distB="45720" distL="114300" distR="114300" simplePos="0" relativeHeight="252048384" behindDoc="0" locked="0" layoutInCell="1" allowOverlap="1" wp14:anchorId="48035521" wp14:editId="15CDC6F4">
                <wp:simplePos x="0" y="0"/>
                <wp:positionH relativeFrom="column">
                  <wp:posOffset>3554095</wp:posOffset>
                </wp:positionH>
                <wp:positionV relativeFrom="paragraph">
                  <wp:posOffset>739140</wp:posOffset>
                </wp:positionV>
                <wp:extent cx="890270" cy="269875"/>
                <wp:effectExtent l="0" t="0" r="24130" b="158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269875"/>
                        </a:xfrm>
                        <a:prstGeom prst="rect">
                          <a:avLst/>
                        </a:prstGeom>
                        <a:solidFill>
                          <a:srgbClr val="FFFFFF"/>
                        </a:solidFill>
                        <a:ln w="9525">
                          <a:solidFill>
                            <a:schemeClr val="bg1"/>
                          </a:solidFill>
                          <a:miter lim="800000"/>
                          <a:headEnd/>
                          <a:tailEnd/>
                        </a:ln>
                      </wps:spPr>
                      <wps:txbx>
                        <w:txbxContent>
                          <w:p w14:paraId="0B8F2F73" w14:textId="62B8BABB"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R</w:t>
                            </w:r>
                            <w:r w:rsidR="00584C9D">
                              <w:rPr>
                                <w:rFonts w:ascii="Segoe UI" w:hAnsi="Segoe UI" w:cs="Segoe UI"/>
                                <w:sz w:val="18"/>
                                <w:szCs w:val="18"/>
                                <w:vertAlign w:val="superscript"/>
                              </w:rPr>
                              <w:t>2</w:t>
                            </w:r>
                            <w:r w:rsidRPr="00127570">
                              <w:rPr>
                                <w:rFonts w:ascii="Segoe UI" w:hAnsi="Segoe UI" w:cs="Segoe UI"/>
                                <w:sz w:val="18"/>
                                <w:szCs w:val="18"/>
                              </w:rPr>
                              <w:t xml:space="preserve">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35521" id="_x0000_s1035" type="#_x0000_t202" style="position:absolute;left:0;text-align:left;margin-left:279.85pt;margin-top:58.2pt;width:70.1pt;height:21.2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" strokecolor="white [3212]">
                <v:textbox>
                  <w:txbxContent>
                    <w:p w14:paraId="0B8F2F73" w14:textId="62B8BABB"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R</w:t>
                      </w:r>
                      <w:r w:rsidR="00584C9D">
                        <w:rPr>
                          <w:rFonts w:ascii="Segoe UI" w:hAnsi="Segoe UI" w:cs="Segoe UI"/>
                          <w:sz w:val="18"/>
                          <w:szCs w:val="18"/>
                          <w:vertAlign w:val="superscript"/>
                        </w:rPr>
                        <w:t>2</w:t>
                      </w:r>
                      <w:r w:rsidRPr="00127570">
                        <w:rPr>
                          <w:rFonts w:ascii="Segoe UI" w:hAnsi="Segoe UI" w:cs="Segoe UI"/>
                          <w:sz w:val="18"/>
                          <w:szCs w:val="18"/>
                        </w:rPr>
                        <w:t xml:space="preserve">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v:textbox>
                <w10:wrap type="square"/>
              </v:shape>
            </w:pict>
          </mc:Fallback>
        </mc:AlternateContent>
      </w:r>
      <w:r w:rsidR="00116CFA">
        <w:rPr>
          <w:noProof/>
        </w:rPr>
        <w:drawing>
          <wp:anchor distT="0" distB="0" distL="114300" distR="114300" simplePos="0" relativeHeight="252044288" behindDoc="0" locked="0" layoutInCell="1" allowOverlap="1" wp14:anchorId="3DC13172" wp14:editId="5751DFED">
            <wp:simplePos x="0" y="0"/>
            <wp:positionH relativeFrom="column">
              <wp:posOffset>-628650</wp:posOffset>
            </wp:positionH>
            <wp:positionV relativeFrom="paragraph">
              <wp:posOffset>436880</wp:posOffset>
            </wp:positionV>
            <wp:extent cx="3660775" cy="2305685"/>
            <wp:effectExtent l="0" t="0" r="0" b="0"/>
            <wp:wrapThrough wrapText="bothSides">
              <wp:wrapPolygon edited="0">
                <wp:start x="0" y="0"/>
                <wp:lineTo x="0" y="21416"/>
                <wp:lineTo x="21469" y="21416"/>
                <wp:lineTo x="2146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60775" cy="2305685"/>
                    </a:xfrm>
                    <a:prstGeom prst="rect">
                      <a:avLst/>
                    </a:prstGeom>
                  </pic:spPr>
                </pic:pic>
              </a:graphicData>
            </a:graphic>
            <wp14:sizeRelH relativeFrom="page">
              <wp14:pctWidth>0</wp14:pctWidth>
            </wp14:sizeRelH>
            <wp14:sizeRelV relativeFrom="page">
              <wp14:pctHeight>0</wp14:pctHeight>
            </wp14:sizeRelV>
          </wp:anchor>
        </w:drawing>
      </w:r>
    </w:p>
    <w:p w14:paraId="7B48BAC0" w14:textId="4438FA85" w:rsidR="00E3720E" w:rsidRDefault="00E3720E" w:rsidP="007210F5">
      <w:pPr>
        <w:rPr>
          <w:b/>
          <w:bCs/>
          <w:lang w:val="en-GB" w:bidi="he-IL"/>
        </w:rPr>
      </w:pPr>
    </w:p>
    <w:p w14:paraId="32773E7B" w14:textId="077C66C3" w:rsidR="005B6F58" w:rsidRPr="00BD795C" w:rsidRDefault="005B6F58" w:rsidP="005B6F58">
      <w:r w:rsidRPr="00F464F3">
        <w:rPr>
          <w:i/>
          <w:iCs/>
          <w:noProof/>
        </w:rPr>
        <w:t>Fig</w:t>
      </w:r>
      <w:r w:rsidR="00D822EF">
        <w:rPr>
          <w:i/>
          <w:iCs/>
          <w:noProof/>
        </w:rPr>
        <w:t>ure</w:t>
      </w:r>
      <w:r w:rsidRPr="00F464F3">
        <w:rPr>
          <w:i/>
          <w:iCs/>
          <w:noProof/>
        </w:rPr>
        <w:t xml:space="preserve"> 1</w:t>
      </w:r>
      <w:r w:rsidR="00D822EF">
        <w:rPr>
          <w:i/>
          <w:iCs/>
          <w:noProof/>
        </w:rPr>
        <w:t>9</w:t>
      </w:r>
      <w:r>
        <w:rPr>
          <w:i/>
          <w:iCs/>
          <w:noProof/>
        </w:rPr>
        <w:t xml:space="preserve"> &amp; </w:t>
      </w:r>
      <w:r w:rsidR="00D822EF">
        <w:rPr>
          <w:i/>
          <w:iCs/>
          <w:noProof/>
        </w:rPr>
        <w:t>20</w:t>
      </w:r>
      <w:r>
        <w:rPr>
          <w:i/>
          <w:iCs/>
          <w:noProof/>
        </w:rPr>
        <w:t xml:space="preserve">. </w:t>
      </w:r>
      <w:r>
        <w:t xml:space="preserve">Scatter plots of correlation of L8 OLI estimates and S3-OLCI </w:t>
      </w:r>
      <w:r w:rsidR="00FD7454">
        <w:t>product</w:t>
      </w:r>
      <w:r w:rsidR="005955EE">
        <w:t xml:space="preserve"> for 2017 and 2018</w:t>
      </w:r>
    </w:p>
    <w:p w14:paraId="34A937E8" w14:textId="77777777" w:rsidR="0096389C" w:rsidRDefault="0096389C" w:rsidP="00090B7D">
      <w:pPr>
        <w:rPr>
          <w:i/>
          <w:iCs/>
          <w:noProof/>
        </w:rPr>
      </w:pPr>
    </w:p>
    <w:p w14:paraId="588342E3" w14:textId="77777777" w:rsidR="0096389C" w:rsidRDefault="0096389C" w:rsidP="00090B7D">
      <w:pPr>
        <w:rPr>
          <w:i/>
          <w:iCs/>
          <w:noProof/>
        </w:rPr>
      </w:pPr>
    </w:p>
    <w:p w14:paraId="17853B5C" w14:textId="77777777" w:rsidR="0096389C" w:rsidRDefault="0096389C" w:rsidP="00090B7D">
      <w:pPr>
        <w:rPr>
          <w:i/>
          <w:iCs/>
          <w:noProof/>
        </w:rPr>
      </w:pPr>
    </w:p>
    <w:p w14:paraId="3E6BA52E" w14:textId="77777777" w:rsidR="0096389C" w:rsidRDefault="0096389C" w:rsidP="00090B7D">
      <w:pPr>
        <w:rPr>
          <w:i/>
          <w:iCs/>
          <w:noProof/>
        </w:rPr>
      </w:pPr>
    </w:p>
    <w:p w14:paraId="75254DE9" w14:textId="77777777" w:rsidR="0096389C" w:rsidRDefault="0096389C" w:rsidP="00090B7D">
      <w:pPr>
        <w:rPr>
          <w:i/>
          <w:iCs/>
          <w:noProof/>
        </w:rPr>
      </w:pPr>
    </w:p>
    <w:p w14:paraId="41D983A4" w14:textId="77777777" w:rsidR="0096389C" w:rsidRDefault="0096389C" w:rsidP="00090B7D">
      <w:pPr>
        <w:rPr>
          <w:i/>
          <w:iCs/>
          <w:noProof/>
        </w:rPr>
      </w:pPr>
    </w:p>
    <w:p w14:paraId="0DAFBF8B" w14:textId="77777777" w:rsidR="0096389C" w:rsidRDefault="0096389C" w:rsidP="00090B7D">
      <w:pPr>
        <w:rPr>
          <w:i/>
          <w:iCs/>
          <w:noProof/>
        </w:rPr>
      </w:pPr>
    </w:p>
    <w:p w14:paraId="73724135" w14:textId="77777777" w:rsidR="0096389C" w:rsidRDefault="0096389C" w:rsidP="00090B7D">
      <w:pPr>
        <w:rPr>
          <w:i/>
          <w:iCs/>
          <w:noProof/>
        </w:rPr>
      </w:pPr>
    </w:p>
    <w:p w14:paraId="0B1AF14A" w14:textId="77777777" w:rsidR="0096389C" w:rsidRDefault="0096389C" w:rsidP="00090B7D">
      <w:pPr>
        <w:rPr>
          <w:i/>
          <w:iCs/>
          <w:noProof/>
        </w:rPr>
      </w:pPr>
    </w:p>
    <w:p w14:paraId="65FA5FA7" w14:textId="77777777" w:rsidR="0096389C" w:rsidRPr="00F87D40" w:rsidRDefault="0096389C" w:rsidP="00090B7D">
      <w:pPr>
        <w:rPr>
          <w:noProof/>
        </w:rPr>
      </w:pPr>
    </w:p>
    <w:p w14:paraId="11BA7784" w14:textId="77777777" w:rsidR="00AA1EF8" w:rsidRDefault="0096389C" w:rsidP="00AA1EF8">
      <w:pPr>
        <w:spacing w:before="100" w:beforeAutospacing="1" w:after="100" w:afterAutospacing="1"/>
        <w:rPr>
          <w:rFonts w:ascii="Segoe UI" w:eastAsia="Times New Roman" w:hAnsi="Segoe UI" w:cs="Segoe UI"/>
          <w:color w:val="000000" w:themeColor="text1"/>
          <w:sz w:val="18"/>
          <w:szCs w:val="18"/>
        </w:rPr>
      </w:pPr>
      <w:r>
        <w:lastRenderedPageBreak/>
        <w:t>For estimate</w:t>
      </w:r>
      <w:r w:rsidR="009F48BB">
        <w:t>s</w:t>
      </w:r>
      <w:r>
        <w:t xml:space="preserve"> obtained in 201</w:t>
      </w:r>
      <w:r w:rsidR="009F48BB">
        <w:t>9</w:t>
      </w:r>
      <w:r>
        <w:t xml:space="preserve"> and 20</w:t>
      </w:r>
      <w:r w:rsidR="009F48BB">
        <w:t>20</w:t>
      </w:r>
      <w:r>
        <w:t>, statistical analysis</w:t>
      </w:r>
      <w:r w:rsidR="009F48BB">
        <w:t xml:space="preserve"> further</w:t>
      </w:r>
      <w:r>
        <w:t xml:space="preserve"> showed (Figures </w:t>
      </w:r>
      <w:r w:rsidR="009F48BB">
        <w:t>20</w:t>
      </w:r>
      <w:r>
        <w:t xml:space="preserve"> and </w:t>
      </w:r>
      <w:r w:rsidR="009F48BB">
        <w:t>21</w:t>
      </w:r>
      <w:r>
        <w:t xml:space="preserve">) that </w:t>
      </w:r>
      <w:r w:rsidR="009F48BB">
        <w:t>strong positive</w:t>
      </w:r>
      <w:r>
        <w:t xml:space="preserve"> </w:t>
      </w:r>
      <w:r w:rsidRPr="000C565B">
        <w:t>coefficient</w:t>
      </w:r>
      <w:r>
        <w:t>s of determination (R</w:t>
      </w:r>
      <w:r>
        <w:rPr>
          <w:vertAlign w:val="superscript"/>
        </w:rPr>
        <w:t>2</w:t>
      </w:r>
      <w:r>
        <w:t xml:space="preserve">) </w:t>
      </w:r>
      <w:r w:rsidR="009F48BB">
        <w:t>of</w:t>
      </w:r>
      <w:r>
        <w:t xml:space="preserve"> </w:t>
      </w:r>
      <w:r w:rsidR="00FA49C1">
        <w:t>0.8</w:t>
      </w:r>
      <w:r w:rsidR="00FA49C1" w:rsidRPr="00FA49C1">
        <w:rPr>
          <w:rFonts w:cs="Segoe UI"/>
        </w:rPr>
        <w:t>99546</w:t>
      </w:r>
      <w:r w:rsidR="00F275E0">
        <w:rPr>
          <w:rFonts w:ascii="Segoe UI" w:eastAsia="Times New Roman" w:hAnsi="Segoe UI" w:cs="Segoe UI"/>
          <w:color w:val="000000" w:themeColor="text1"/>
          <w:sz w:val="18"/>
          <w:szCs w:val="18"/>
        </w:rPr>
        <w:t xml:space="preserve"> </w:t>
      </w:r>
      <w:r>
        <w:rPr>
          <w:rFonts w:eastAsia="Times New Roman" w:cs="Segoe UI"/>
          <w:color w:val="000000" w:themeColor="text1"/>
        </w:rPr>
        <w:t>(201</w:t>
      </w:r>
      <w:r w:rsidR="00FA49C1">
        <w:rPr>
          <w:rFonts w:eastAsia="Times New Roman" w:cs="Segoe UI"/>
          <w:color w:val="000000" w:themeColor="text1"/>
        </w:rPr>
        <w:t>9</w:t>
      </w:r>
      <w:r>
        <w:rPr>
          <w:rFonts w:eastAsia="Times New Roman" w:cs="Segoe UI"/>
          <w:color w:val="000000" w:themeColor="text1"/>
        </w:rPr>
        <w:t>)</w:t>
      </w:r>
      <w:r>
        <w:t xml:space="preserve"> and 0.</w:t>
      </w:r>
      <w:r w:rsidR="00942781" w:rsidRPr="00942781">
        <w:rPr>
          <w:rFonts w:cs="Segoe UI"/>
        </w:rPr>
        <w:t>882167</w:t>
      </w:r>
      <w:r w:rsidR="00650755">
        <w:rPr>
          <w:rFonts w:cs="Segoe UI"/>
        </w:rPr>
        <w:t xml:space="preserve"> </w:t>
      </w:r>
      <w:r w:rsidRPr="00942781">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00650755">
        <w:rPr>
          <w:rFonts w:eastAsia="Times New Roman" w:cs="Segoe UI"/>
          <w:color w:val="000000" w:themeColor="text1"/>
        </w:rPr>
        <w:t>2020.</w:t>
      </w:r>
    </w:p>
    <w:p w14:paraId="779D0DE1" w14:textId="6BA0BC75" w:rsidR="00F275E0" w:rsidRPr="00AA1EF8" w:rsidRDefault="00584C9D" w:rsidP="00AA1EF8">
      <w:pPr>
        <w:spacing w:before="100" w:beforeAutospacing="1" w:after="100" w:afterAutospacing="1"/>
        <w:rPr>
          <w:rFonts w:ascii="Segoe UI" w:eastAsia="Times New Roman" w:hAnsi="Segoe UI" w:cs="Segoe UI"/>
          <w:color w:val="000000" w:themeColor="text1"/>
          <w:sz w:val="18"/>
          <w:szCs w:val="18"/>
        </w:rPr>
      </w:pPr>
      <w:r w:rsidRPr="00E478C6">
        <w:rPr>
          <w:i/>
          <w:iCs/>
          <w:noProof/>
        </w:rPr>
        <mc:AlternateContent>
          <mc:Choice Requires="wps">
            <w:drawing>
              <wp:anchor distT="45720" distB="45720" distL="114300" distR="114300" simplePos="0" relativeHeight="252062720" behindDoc="0" locked="0" layoutInCell="1" allowOverlap="1" wp14:anchorId="5BBCCA6A" wp14:editId="591D5295">
                <wp:simplePos x="0" y="0"/>
                <wp:positionH relativeFrom="column">
                  <wp:posOffset>3571875</wp:posOffset>
                </wp:positionH>
                <wp:positionV relativeFrom="paragraph">
                  <wp:posOffset>744220</wp:posOffset>
                </wp:positionV>
                <wp:extent cx="923925" cy="230505"/>
                <wp:effectExtent l="0" t="0" r="28575" b="1714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30505"/>
                        </a:xfrm>
                        <a:prstGeom prst="rect">
                          <a:avLst/>
                        </a:prstGeom>
                        <a:solidFill>
                          <a:srgbClr val="FFFFFF"/>
                        </a:solidFill>
                        <a:ln w="9525">
                          <a:solidFill>
                            <a:schemeClr val="bg1"/>
                          </a:solidFill>
                          <a:miter lim="800000"/>
                          <a:headEnd/>
                          <a:tailEnd/>
                        </a:ln>
                      </wps:spPr>
                      <wps:txbx>
                        <w:txbxContent>
                          <w:p w14:paraId="41127062" w14:textId="612F47A5"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R</w:t>
                            </w:r>
                            <w:r w:rsidR="00584C9D">
                              <w:rPr>
                                <w:rFonts w:ascii="Segoe UI" w:hAnsi="Segoe UI" w:cs="Segoe UI"/>
                                <w:sz w:val="18"/>
                                <w:szCs w:val="18"/>
                                <w:vertAlign w:val="superscript"/>
                              </w:rPr>
                              <w:t>2</w:t>
                            </w:r>
                            <w:r w:rsidRPr="00364AC7">
                              <w:rPr>
                                <w:rFonts w:ascii="Segoe UI" w:hAnsi="Segoe UI" w:cs="Segoe UI"/>
                                <w:sz w:val="18"/>
                                <w:szCs w:val="18"/>
                              </w:rPr>
                              <w:t xml:space="preserve">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CCA6A" id="_x0000_s1036" type="#_x0000_t202" style="position:absolute;left:0;text-align:left;margin-left:281.25pt;margin-top:58.6pt;width:72.75pt;height:18.15pt;z-index:25206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" strokecolor="white [3212]">
                <v:textbox>
                  <w:txbxContent>
                    <w:p w14:paraId="41127062" w14:textId="612F47A5"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R</w:t>
                      </w:r>
                      <w:r w:rsidR="00584C9D">
                        <w:rPr>
                          <w:rFonts w:ascii="Segoe UI" w:hAnsi="Segoe UI" w:cs="Segoe UI"/>
                          <w:sz w:val="18"/>
                          <w:szCs w:val="18"/>
                          <w:vertAlign w:val="superscript"/>
                        </w:rPr>
                        <w:t>2</w:t>
                      </w:r>
                      <w:r w:rsidRPr="00364AC7">
                        <w:rPr>
                          <w:rFonts w:ascii="Segoe UI" w:hAnsi="Segoe UI" w:cs="Segoe UI"/>
                          <w:sz w:val="18"/>
                          <w:szCs w:val="18"/>
                        </w:rPr>
                        <w:t xml:space="preserve">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v:textbox>
                <w10:wrap type="square"/>
              </v:shape>
            </w:pict>
          </mc:Fallback>
        </mc:AlternateContent>
      </w:r>
      <w:r w:rsidR="00FA49C1" w:rsidRPr="00E478C6">
        <w:rPr>
          <w:i/>
          <w:iCs/>
          <w:noProof/>
        </w:rPr>
        <mc:AlternateContent>
          <mc:Choice Requires="wps">
            <w:drawing>
              <wp:anchor distT="45720" distB="45720" distL="114300" distR="114300" simplePos="0" relativeHeight="252061696" behindDoc="0" locked="0" layoutInCell="1" allowOverlap="1" wp14:anchorId="2FCA3534" wp14:editId="02985953">
                <wp:simplePos x="0" y="0"/>
                <wp:positionH relativeFrom="column">
                  <wp:posOffset>-103505</wp:posOffset>
                </wp:positionH>
                <wp:positionV relativeFrom="paragraph">
                  <wp:posOffset>819785</wp:posOffset>
                </wp:positionV>
                <wp:extent cx="1073150" cy="405130"/>
                <wp:effectExtent l="0" t="0" r="12700" b="1397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405130"/>
                        </a:xfrm>
                        <a:prstGeom prst="rect">
                          <a:avLst/>
                        </a:prstGeom>
                        <a:solidFill>
                          <a:srgbClr val="FFFFFF"/>
                        </a:solidFill>
                        <a:ln w="9525">
                          <a:solidFill>
                            <a:schemeClr val="bg1"/>
                          </a:solidFill>
                          <a:miter lim="800000"/>
                          <a:headEnd/>
                          <a:tailEnd/>
                        </a:ln>
                      </wps:spPr>
                      <wps:txbx>
                        <w:txbxContent>
                          <w:p w14:paraId="0F25199B" w14:textId="6F2E603F"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A3534" id="_x0000_s1037" type="#_x0000_t202" style="position:absolute;left:0;text-align:left;margin-left:-8.15pt;margin-top:64.55pt;width:84.5pt;height:31.9pt;z-index:25206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" strokecolor="white [3212]">
                <v:textbox>
                  <w:txbxContent>
                    <w:p w14:paraId="0F25199B" w14:textId="6F2E603F"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v:textbox>
                <w10:wrap type="square"/>
              </v:shape>
            </w:pict>
          </mc:Fallback>
        </mc:AlternateContent>
      </w:r>
      <w:r w:rsidR="00284343">
        <w:rPr>
          <w:b/>
          <w:bCs/>
          <w:noProof/>
          <w:lang w:val="en-GB" w:bidi="he-IL"/>
        </w:rPr>
        <w:drawing>
          <wp:anchor distT="0" distB="0" distL="114300" distR="114300" simplePos="0" relativeHeight="252051456" behindDoc="0" locked="0" layoutInCell="1" allowOverlap="1" wp14:anchorId="63742097" wp14:editId="04DFC491">
            <wp:simplePos x="0" y="0"/>
            <wp:positionH relativeFrom="column">
              <wp:posOffset>3053080</wp:posOffset>
            </wp:positionH>
            <wp:positionV relativeFrom="paragraph">
              <wp:posOffset>460624</wp:posOffset>
            </wp:positionV>
            <wp:extent cx="3750310" cy="2369185"/>
            <wp:effectExtent l="0" t="0" r="2540" b="0"/>
            <wp:wrapThrough wrapText="bothSides">
              <wp:wrapPolygon edited="0">
                <wp:start x="0" y="0"/>
                <wp:lineTo x="0" y="21363"/>
                <wp:lineTo x="21505" y="21363"/>
                <wp:lineTo x="2150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3750310" cy="2369185"/>
                    </a:xfrm>
                    <a:prstGeom prst="rect">
                      <a:avLst/>
                    </a:prstGeom>
                  </pic:spPr>
                </pic:pic>
              </a:graphicData>
            </a:graphic>
            <wp14:sizeRelH relativeFrom="page">
              <wp14:pctWidth>0</wp14:pctWidth>
            </wp14:sizeRelH>
            <wp14:sizeRelV relativeFrom="page">
              <wp14:pctHeight>0</wp14:pctHeight>
            </wp14:sizeRelV>
          </wp:anchor>
        </w:drawing>
      </w:r>
      <w:r w:rsidR="00284343">
        <w:rPr>
          <w:b/>
          <w:bCs/>
          <w:noProof/>
          <w:lang w:val="en-GB" w:bidi="he-IL"/>
        </w:rPr>
        <w:drawing>
          <wp:anchor distT="0" distB="0" distL="114300" distR="114300" simplePos="0" relativeHeight="252050432" behindDoc="0" locked="0" layoutInCell="1" allowOverlap="1" wp14:anchorId="689AF73E" wp14:editId="64D2473D">
            <wp:simplePos x="0" y="0"/>
            <wp:positionH relativeFrom="column">
              <wp:posOffset>-656590</wp:posOffset>
            </wp:positionH>
            <wp:positionV relativeFrom="paragraph">
              <wp:posOffset>461010</wp:posOffset>
            </wp:positionV>
            <wp:extent cx="3713480" cy="2345055"/>
            <wp:effectExtent l="0" t="0" r="1270" b="0"/>
            <wp:wrapThrough wrapText="bothSides">
              <wp:wrapPolygon edited="0">
                <wp:start x="0" y="0"/>
                <wp:lineTo x="0" y="21407"/>
                <wp:lineTo x="21497" y="21407"/>
                <wp:lineTo x="2149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28A0092B-C50C-407E-A947-70E740481C1C}">
                          <a14:useLocalDpi xmlns:a14="http://schemas.microsoft.com/office/drawing/2010/main" val="0"/>
                        </a:ext>
                      </a:extLst>
                    </a:blip>
                    <a:stretch>
                      <a:fillRect/>
                    </a:stretch>
                  </pic:blipFill>
                  <pic:spPr>
                    <a:xfrm>
                      <a:off x="0" y="0"/>
                      <a:ext cx="3713480" cy="2345055"/>
                    </a:xfrm>
                    <a:prstGeom prst="rect">
                      <a:avLst/>
                    </a:prstGeom>
                  </pic:spPr>
                </pic:pic>
              </a:graphicData>
            </a:graphic>
            <wp14:sizeRelH relativeFrom="page">
              <wp14:pctWidth>0</wp14:pctWidth>
            </wp14:sizeRelH>
            <wp14:sizeRelV relativeFrom="page">
              <wp14:pctHeight>0</wp14:pctHeight>
            </wp14:sizeRelV>
          </wp:anchor>
        </w:drawing>
      </w:r>
    </w:p>
    <w:p w14:paraId="242BBD31" w14:textId="5128F397" w:rsidR="00090B7D" w:rsidRDefault="00090B7D" w:rsidP="00090B7D">
      <w:r w:rsidRPr="00F464F3">
        <w:rPr>
          <w:i/>
          <w:iCs/>
          <w:noProof/>
        </w:rPr>
        <w:t>Fig</w:t>
      </w:r>
      <w:r w:rsidR="00D822EF">
        <w:rPr>
          <w:i/>
          <w:iCs/>
          <w:noProof/>
        </w:rPr>
        <w:t>ure</w:t>
      </w:r>
      <w:r w:rsidRPr="00F464F3">
        <w:rPr>
          <w:i/>
          <w:iCs/>
          <w:noProof/>
        </w:rPr>
        <w:t xml:space="preserve"> </w:t>
      </w:r>
      <w:r w:rsidR="00367A9C">
        <w:rPr>
          <w:i/>
          <w:iCs/>
          <w:noProof/>
        </w:rPr>
        <w:t>2</w:t>
      </w:r>
      <w:r w:rsidR="00D822EF">
        <w:rPr>
          <w:i/>
          <w:iCs/>
          <w:noProof/>
        </w:rPr>
        <w:t>1</w:t>
      </w:r>
      <w:r>
        <w:rPr>
          <w:i/>
          <w:iCs/>
          <w:noProof/>
        </w:rPr>
        <w:t xml:space="preserve"> &amp; </w:t>
      </w:r>
      <w:r w:rsidR="00367A9C">
        <w:rPr>
          <w:i/>
          <w:iCs/>
          <w:noProof/>
        </w:rPr>
        <w:t>2</w:t>
      </w:r>
      <w:r w:rsidR="00D822EF">
        <w:rPr>
          <w:i/>
          <w:iCs/>
          <w:noProof/>
        </w:rPr>
        <w:t>2</w:t>
      </w:r>
      <w:r>
        <w:rPr>
          <w:i/>
          <w:iCs/>
          <w:noProof/>
        </w:rPr>
        <w:t xml:space="preserve">. </w:t>
      </w:r>
      <w:r>
        <w:t>Scatter plots of correlation of L8 OLI estimates and S3-OLCI product for 201</w:t>
      </w:r>
      <w:r w:rsidR="00367A9C">
        <w:t>9</w:t>
      </w:r>
      <w:r>
        <w:t xml:space="preserve"> and 20</w:t>
      </w:r>
      <w:r w:rsidR="00367A9C">
        <w:t>20.</w:t>
      </w:r>
    </w:p>
    <w:p w14:paraId="28313B8B" w14:textId="77777777" w:rsidR="009F48BB" w:rsidRPr="00BD795C" w:rsidRDefault="009F48BB" w:rsidP="00090B7D"/>
    <w:p w14:paraId="683A116C" w14:textId="2AB13FFA" w:rsidR="00713DEC" w:rsidRDefault="00713DEC" w:rsidP="002F5278">
      <w:r>
        <w:t>This essentially implies that there was a significant strong positive correlation between Chl-a estimated by OC-</w:t>
      </w:r>
      <w:r w:rsidR="00291C10">
        <w:t>2</w:t>
      </w:r>
      <w:r>
        <w:t xml:space="preserve"> algorithm and ESA’s data products provided by Copernicus. </w:t>
      </w:r>
    </w:p>
    <w:p w14:paraId="16BB5579" w14:textId="42DA7ADA" w:rsidR="00713DEC" w:rsidRDefault="00713DEC" w:rsidP="002F5278">
      <w:r>
        <w:t xml:space="preserve">That is to say, in </w:t>
      </w:r>
      <w:r w:rsidR="00291C10">
        <w:t xml:space="preserve">regions with insufficient estimate </w:t>
      </w:r>
      <w:r>
        <w:t xml:space="preserve">parameters </w:t>
      </w:r>
      <w:r w:rsidR="00291C10">
        <w:t>for</w:t>
      </w:r>
      <w:r>
        <w:t xml:space="preserve"> </w:t>
      </w:r>
      <w:r w:rsidR="00327CDA">
        <w:t>c</w:t>
      </w:r>
      <w:r>
        <w:t xml:space="preserve">hl-a, it is truly reliable and accurate to employ the OC-2 algorithm to estimate using Landsat 8 OLI. </w:t>
      </w:r>
    </w:p>
    <w:p w14:paraId="1973E0C8" w14:textId="2826D202" w:rsidR="00D54687" w:rsidRDefault="00D54687" w:rsidP="007210F5">
      <w:pPr>
        <w:rPr>
          <w:b/>
          <w:bCs/>
          <w:lang w:val="en-GB" w:bidi="he-IL"/>
        </w:rPr>
      </w:pPr>
    </w:p>
    <w:p w14:paraId="7B82F755" w14:textId="0B81EC45" w:rsidR="00D54687" w:rsidRDefault="00D54687" w:rsidP="007210F5">
      <w:pPr>
        <w:rPr>
          <w:b/>
          <w:bCs/>
          <w:lang w:val="en-GB" w:bidi="he-IL"/>
        </w:rPr>
      </w:pPr>
    </w:p>
    <w:p w14:paraId="39DA219D" w14:textId="4D0E038E" w:rsidR="00D54687" w:rsidRDefault="00D54687" w:rsidP="007210F5">
      <w:pPr>
        <w:rPr>
          <w:b/>
          <w:bCs/>
          <w:lang w:val="en-GB" w:bidi="he-IL"/>
        </w:rPr>
      </w:pPr>
    </w:p>
    <w:p w14:paraId="7274557C" w14:textId="7A86DF18" w:rsidR="00D54687" w:rsidRDefault="00D54687" w:rsidP="007210F5">
      <w:pPr>
        <w:rPr>
          <w:b/>
          <w:bCs/>
          <w:lang w:val="en-GB" w:bidi="he-IL"/>
        </w:rPr>
      </w:pPr>
    </w:p>
    <w:p w14:paraId="4FCB408F" w14:textId="1C89D26C" w:rsidR="00D54687" w:rsidRDefault="00D54687" w:rsidP="007210F5">
      <w:pPr>
        <w:rPr>
          <w:b/>
          <w:bCs/>
          <w:lang w:val="en-GB" w:bidi="he-IL"/>
        </w:rPr>
      </w:pPr>
    </w:p>
    <w:p w14:paraId="1BAA000F" w14:textId="7E668091" w:rsidR="007210F5" w:rsidRPr="00881E55" w:rsidRDefault="00881E55" w:rsidP="002F5278">
      <w:pPr>
        <w:rPr>
          <w:b/>
          <w:bCs/>
          <w:sz w:val="24"/>
          <w:szCs w:val="24"/>
          <w:lang w:val="en-GB" w:bidi="he-IL"/>
        </w:rPr>
      </w:pPr>
      <w:r>
        <w:rPr>
          <w:b/>
          <w:bCs/>
          <w:sz w:val="24"/>
          <w:szCs w:val="24"/>
          <w:lang w:val="en-GB" w:bidi="he-IL"/>
        </w:rPr>
        <w:lastRenderedPageBreak/>
        <w:t>4.2</w:t>
      </w:r>
      <w:r w:rsidRPr="00881E55">
        <w:rPr>
          <w:b/>
          <w:bCs/>
          <w:sz w:val="24"/>
          <w:szCs w:val="24"/>
          <w:lang w:val="en-GB" w:bidi="he-IL"/>
        </w:rPr>
        <w:t xml:space="preserve">.1 </w:t>
      </w:r>
      <w:r w:rsidR="007210F5" w:rsidRPr="00881E55">
        <w:rPr>
          <w:b/>
          <w:bCs/>
          <w:sz w:val="24"/>
          <w:szCs w:val="24"/>
          <w:lang w:val="en-GB" w:bidi="he-IL"/>
        </w:rPr>
        <w:t xml:space="preserve">LSAT For corresponding reported HABs Events </w:t>
      </w:r>
    </w:p>
    <w:p w14:paraId="1B85E440" w14:textId="3C2123E4" w:rsidR="00881E55" w:rsidRPr="00881E55" w:rsidRDefault="001D3731" w:rsidP="002F5278">
      <w:pPr>
        <w:rPr>
          <w:lang w:val="en-GB" w:bidi="he-IL"/>
        </w:rPr>
      </w:pPr>
      <w:r>
        <w:rPr>
          <w:lang w:val="en-GB" w:bidi="he-IL"/>
        </w:rPr>
        <w:t>As indicated in the methodology, the Moving Window Algorithm was</w:t>
      </w:r>
      <w:r w:rsidR="00881E55" w:rsidRPr="00881E55">
        <w:rPr>
          <w:lang w:val="en-GB" w:bidi="he-IL"/>
        </w:rPr>
        <w:t xml:space="preserve"> proposed and </w:t>
      </w:r>
      <w:r w:rsidR="00355C43">
        <w:rPr>
          <w:lang w:val="en-GB" w:bidi="he-IL"/>
        </w:rPr>
        <w:t>adopted</w:t>
      </w:r>
      <w:r w:rsidR="00881E55" w:rsidRPr="00881E55">
        <w:rPr>
          <w:lang w:val="en-GB" w:bidi="he-IL"/>
        </w:rPr>
        <w:t xml:space="preserve"> to estimate the </w:t>
      </w:r>
      <w:r w:rsidR="009F2146">
        <w:rPr>
          <w:lang w:val="en-GB" w:bidi="he-IL"/>
        </w:rPr>
        <w:t>LSAT as a</w:t>
      </w:r>
      <w:r w:rsidR="003E40D3">
        <w:rPr>
          <w:lang w:val="en-GB" w:bidi="he-IL"/>
        </w:rPr>
        <w:t>nother</w:t>
      </w:r>
      <w:r w:rsidR="009F2146">
        <w:rPr>
          <w:lang w:val="en-GB" w:bidi="he-IL"/>
        </w:rPr>
        <w:t xml:space="preserve"> proxy for the HAB</w:t>
      </w:r>
      <w:r w:rsidR="00881E55" w:rsidRPr="00881E55">
        <w:rPr>
          <w:lang w:val="en-GB" w:bidi="he-IL"/>
        </w:rPr>
        <w:t xml:space="preserve"> as reported. The following displayed results were obtained</w:t>
      </w:r>
      <w:r w:rsidR="009F2146">
        <w:rPr>
          <w:lang w:val="en-GB" w:bidi="he-IL"/>
        </w:rPr>
        <w:t xml:space="preserve"> from the process</w:t>
      </w:r>
      <w:r w:rsidR="00881E55" w:rsidRPr="00881E55">
        <w:rPr>
          <w:lang w:val="en-GB" w:bidi="he-IL"/>
        </w:rPr>
        <w:t>.</w:t>
      </w:r>
    </w:p>
    <w:p w14:paraId="7B5828CF" w14:textId="77777777" w:rsidR="002C24AB" w:rsidRDefault="00881E55" w:rsidP="002F5278">
      <w:pPr>
        <w:rPr>
          <w:lang w:val="en-GB" w:bidi="he-IL"/>
        </w:rPr>
      </w:pPr>
      <w:r w:rsidRPr="00881E55">
        <w:rPr>
          <w:lang w:val="en-GB" w:bidi="he-IL"/>
        </w:rPr>
        <w:t>In Figure</w:t>
      </w:r>
      <w:r w:rsidR="003A139C">
        <w:rPr>
          <w:lang w:val="en-GB" w:bidi="he-IL"/>
        </w:rPr>
        <w:t>s</w:t>
      </w:r>
      <w:r w:rsidRPr="00881E55">
        <w:rPr>
          <w:lang w:val="en-GB" w:bidi="he-IL"/>
        </w:rPr>
        <w:t xml:space="preserve"> </w:t>
      </w:r>
      <w:r w:rsidR="003A139C">
        <w:rPr>
          <w:lang w:val="en-GB" w:bidi="he-IL"/>
        </w:rPr>
        <w:t>23 and 24</w:t>
      </w:r>
      <w:r w:rsidRPr="00881E55">
        <w:rPr>
          <w:lang w:val="en-GB" w:bidi="he-IL"/>
        </w:rPr>
        <w:t xml:space="preserve"> below, it </w:t>
      </w:r>
      <w:r w:rsidR="003A139C">
        <w:rPr>
          <w:lang w:val="en-GB" w:bidi="he-IL"/>
        </w:rPr>
        <w:t>can be observed</w:t>
      </w:r>
      <w:r w:rsidRPr="00881E55">
        <w:rPr>
          <w:lang w:val="en-GB" w:bidi="he-IL"/>
        </w:rPr>
        <w:t xml:space="preserve"> that on the event of HAB as reported, </w:t>
      </w:r>
      <w:r w:rsidR="00EF0E25">
        <w:rPr>
          <w:lang w:val="en-GB" w:bidi="he-IL"/>
        </w:rPr>
        <w:t>there existed a</w:t>
      </w:r>
      <w:r w:rsidRPr="00881E55">
        <w:rPr>
          <w:lang w:val="en-GB" w:bidi="he-IL"/>
        </w:rPr>
        <w:t xml:space="preserve"> </w:t>
      </w:r>
      <w:r w:rsidR="002C24AB">
        <w:rPr>
          <w:lang w:val="en-GB" w:bidi="he-IL"/>
        </w:rPr>
        <w:t>relatively high thermal emissivity from the Lake surface especially in the affected regions.</w:t>
      </w:r>
    </w:p>
    <w:p w14:paraId="7A923CFE" w14:textId="2320428E" w:rsidR="00881E55" w:rsidRPr="00881E55" w:rsidRDefault="002C24AB" w:rsidP="002F5278">
      <w:pPr>
        <w:rPr>
          <w:lang w:val="en-GB" w:bidi="he-IL"/>
        </w:rPr>
      </w:pPr>
      <w:r>
        <w:rPr>
          <w:lang w:val="en-GB" w:bidi="he-IL"/>
        </w:rPr>
        <w:t xml:space="preserve">This is manifested by the LSAT </w:t>
      </w:r>
      <w:r w:rsidR="00881E55" w:rsidRPr="00881E55">
        <w:rPr>
          <w:lang w:val="en-GB" w:bidi="he-IL"/>
        </w:rPr>
        <w:t xml:space="preserve">values </w:t>
      </w:r>
      <w:r>
        <w:rPr>
          <w:lang w:val="en-GB" w:bidi="he-IL"/>
        </w:rPr>
        <w:t>rising</w:t>
      </w:r>
      <w:r w:rsidR="00881E55" w:rsidRPr="00881E55">
        <w:rPr>
          <w:lang w:val="en-GB" w:bidi="he-IL"/>
        </w:rPr>
        <w:t xml:space="preserve"> significantly to up to 3</w:t>
      </w:r>
      <w:r>
        <w:rPr>
          <w:lang w:val="en-GB" w:bidi="he-IL"/>
        </w:rPr>
        <w:t>5.7 ˚C in 2015 and 36.6</w:t>
      </w:r>
      <w:r w:rsidRPr="002C24AB">
        <w:rPr>
          <w:lang w:val="en-GB" w:bidi="he-IL"/>
        </w:rPr>
        <w:t xml:space="preserve"> </w:t>
      </w:r>
      <w:r>
        <w:rPr>
          <w:lang w:val="en-GB" w:bidi="he-IL"/>
        </w:rPr>
        <w:t>˚C for 2016 especially</w:t>
      </w:r>
      <w:r w:rsidR="00881E55" w:rsidRPr="00881E55">
        <w:rPr>
          <w:lang w:val="en-GB" w:bidi="he-IL"/>
        </w:rPr>
        <w:t xml:space="preserve"> in the affected regions as </w:t>
      </w:r>
      <w:r>
        <w:rPr>
          <w:lang w:val="en-GB" w:bidi="he-IL"/>
        </w:rPr>
        <w:t xml:space="preserve">shown in the figures below. </w:t>
      </w:r>
      <w:r w:rsidR="00881E55" w:rsidRPr="00881E55">
        <w:rPr>
          <w:lang w:val="en-GB" w:bidi="he-IL"/>
        </w:rPr>
        <w:t>Th</w:t>
      </w:r>
      <w:r>
        <w:rPr>
          <w:lang w:val="en-GB" w:bidi="he-IL"/>
        </w:rPr>
        <w:t>e unaffected regions however maintained</w:t>
      </w:r>
      <w:r w:rsidR="00881E55" w:rsidRPr="00881E55">
        <w:rPr>
          <w:lang w:val="en-GB" w:bidi="he-IL"/>
        </w:rPr>
        <w:t xml:space="preserve"> </w:t>
      </w:r>
      <w:r w:rsidR="00757218">
        <w:rPr>
          <w:lang w:val="en-GB" w:bidi="he-IL"/>
        </w:rPr>
        <w:t>low LSAT values of 23.6</w:t>
      </w:r>
      <w:r w:rsidR="00757218" w:rsidRPr="00757218">
        <w:rPr>
          <w:lang w:val="en-GB" w:bidi="he-IL"/>
        </w:rPr>
        <w:t xml:space="preserve"> </w:t>
      </w:r>
      <w:r w:rsidR="00757218">
        <w:rPr>
          <w:lang w:val="en-GB" w:bidi="he-IL"/>
        </w:rPr>
        <w:t>˚C and 16.9 ˚C respectively</w:t>
      </w:r>
      <w:r w:rsidR="00881E55" w:rsidRPr="00881E55">
        <w:rPr>
          <w:lang w:val="en-GB" w:bidi="he-IL"/>
        </w:rPr>
        <w:t>.</w:t>
      </w:r>
    </w:p>
    <w:p w14:paraId="1575EAA4" w14:textId="77777777" w:rsidR="008839CE" w:rsidRDefault="00881E55" w:rsidP="00355C43">
      <w:pPr>
        <w:rPr>
          <w:b/>
          <w:bCs/>
          <w:sz w:val="24"/>
          <w:szCs w:val="24"/>
          <w:lang w:val="en-GB" w:bidi="he-IL"/>
        </w:rPr>
      </w:pPr>
      <w:r>
        <w:rPr>
          <w:noProof/>
          <w:lang w:val="en-GB" w:bidi="he-IL"/>
        </w:rPr>
        <w:drawing>
          <wp:anchor distT="0" distB="0" distL="114300" distR="114300" simplePos="0" relativeHeight="251988992" behindDoc="0" locked="0" layoutInCell="1" allowOverlap="1" wp14:anchorId="490F2F0C" wp14:editId="7FF2AA8D">
            <wp:simplePos x="0" y="0"/>
            <wp:positionH relativeFrom="column">
              <wp:posOffset>3005455</wp:posOffset>
            </wp:positionH>
            <wp:positionV relativeFrom="paragraph">
              <wp:posOffset>332105</wp:posOffset>
            </wp:positionV>
            <wp:extent cx="3751580" cy="2898775"/>
            <wp:effectExtent l="0" t="0" r="1270" b="0"/>
            <wp:wrapThrough wrapText="bothSides">
              <wp:wrapPolygon edited="0">
                <wp:start x="0" y="0"/>
                <wp:lineTo x="0" y="21434"/>
                <wp:lineTo x="21498" y="21434"/>
                <wp:lineTo x="2149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1580" cy="2898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1040" behindDoc="0" locked="0" layoutInCell="1" allowOverlap="1" wp14:anchorId="6B15DDE7" wp14:editId="41D229E9">
            <wp:simplePos x="0" y="0"/>
            <wp:positionH relativeFrom="column">
              <wp:posOffset>-826135</wp:posOffset>
            </wp:positionH>
            <wp:positionV relativeFrom="paragraph">
              <wp:posOffset>332243</wp:posOffset>
            </wp:positionV>
            <wp:extent cx="3752850" cy="2898775"/>
            <wp:effectExtent l="0" t="0" r="0" b="0"/>
            <wp:wrapThrough wrapText="bothSides">
              <wp:wrapPolygon edited="0">
                <wp:start x="0" y="0"/>
                <wp:lineTo x="0" y="21434"/>
                <wp:lineTo x="21490" y="21434"/>
                <wp:lineTo x="2149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52850" cy="289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9A7A5" w14:textId="00519B25" w:rsidR="00355C43" w:rsidRPr="008839CE" w:rsidRDefault="00355C43" w:rsidP="005B66E8">
      <w:pPr>
        <w:ind w:left="-180" w:right="-720"/>
        <w:jc w:val="left"/>
        <w:rPr>
          <w:b/>
          <w:bCs/>
          <w:sz w:val="24"/>
          <w:szCs w:val="24"/>
          <w:lang w:val="en-GB" w:bidi="he-IL"/>
        </w:rPr>
      </w:pPr>
      <w:r w:rsidRPr="00F464F3">
        <w:rPr>
          <w:i/>
          <w:iCs/>
          <w:noProof/>
        </w:rPr>
        <w:t>Fig</w:t>
      </w:r>
      <w:r w:rsidR="005B66E8">
        <w:rPr>
          <w:i/>
          <w:iCs/>
          <w:noProof/>
        </w:rPr>
        <w:t>ure</w:t>
      </w:r>
      <w:r w:rsidRPr="00F464F3">
        <w:rPr>
          <w:i/>
          <w:iCs/>
          <w:noProof/>
        </w:rPr>
        <w:t xml:space="preserve"> </w:t>
      </w:r>
      <w:r w:rsidR="003A139C">
        <w:rPr>
          <w:i/>
          <w:iCs/>
          <w:noProof/>
        </w:rPr>
        <w:t>23</w:t>
      </w:r>
      <w:r w:rsidRPr="00F464F3">
        <w:rPr>
          <w:i/>
          <w:iCs/>
          <w:noProof/>
        </w:rPr>
        <w:t xml:space="preserve">. </w:t>
      </w:r>
      <w:r w:rsidR="008839CE">
        <w:rPr>
          <w:i/>
          <w:iCs/>
          <w:noProof/>
        </w:rPr>
        <w:t>LSAT</w:t>
      </w:r>
      <w:r w:rsidRPr="00F464F3">
        <w:rPr>
          <w:i/>
          <w:iCs/>
          <w:noProof/>
        </w:rPr>
        <w:t xml:space="preserve"> concentration, </w:t>
      </w:r>
      <w:r w:rsidR="008839CE">
        <w:rPr>
          <w:i/>
          <w:iCs/>
          <w:noProof/>
        </w:rPr>
        <w:t>2015</w:t>
      </w:r>
      <w:r w:rsidRPr="00F464F3">
        <w:rPr>
          <w:i/>
          <w:iCs/>
          <w:noProof/>
        </w:rPr>
        <w:t xml:space="preserve"> </w:t>
      </w:r>
      <w:r w:rsidRPr="00F464F3">
        <w:rPr>
          <w:i/>
          <w:iCs/>
          <w:noProof/>
        </w:rPr>
        <w:tab/>
      </w:r>
      <w:r w:rsidR="008839CE">
        <w:rPr>
          <w:i/>
          <w:iCs/>
          <w:noProof/>
        </w:rPr>
        <w:t xml:space="preserve">         </w:t>
      </w:r>
      <w:r w:rsidR="008839CE">
        <w:rPr>
          <w:i/>
          <w:iCs/>
          <w:noProof/>
        </w:rPr>
        <w:tab/>
        <w:t xml:space="preserve">        </w:t>
      </w:r>
      <w:r w:rsidR="00D822EF">
        <w:rPr>
          <w:i/>
          <w:iCs/>
          <w:noProof/>
        </w:rPr>
        <w:t xml:space="preserve">    </w:t>
      </w:r>
      <w:r w:rsidRPr="00F464F3">
        <w:rPr>
          <w:i/>
          <w:iCs/>
          <w:noProof/>
        </w:rPr>
        <w:t>Fig</w:t>
      </w:r>
      <w:r w:rsidR="005B66E8">
        <w:rPr>
          <w:i/>
          <w:iCs/>
          <w:noProof/>
        </w:rPr>
        <w:t>ure</w:t>
      </w:r>
      <w:r w:rsidRPr="00F464F3">
        <w:rPr>
          <w:i/>
          <w:iCs/>
          <w:noProof/>
        </w:rPr>
        <w:t xml:space="preserve"> </w:t>
      </w:r>
      <w:r w:rsidR="003A139C">
        <w:rPr>
          <w:i/>
          <w:iCs/>
          <w:noProof/>
        </w:rPr>
        <w:t>24</w:t>
      </w:r>
      <w:r w:rsidRPr="00F464F3">
        <w:rPr>
          <w:i/>
          <w:iCs/>
          <w:noProof/>
        </w:rPr>
        <w:t xml:space="preserve">. </w:t>
      </w:r>
      <w:r w:rsidR="008839CE">
        <w:rPr>
          <w:i/>
          <w:iCs/>
          <w:noProof/>
        </w:rPr>
        <w:t>LSAT</w:t>
      </w:r>
      <w:r w:rsidRPr="00F464F3">
        <w:rPr>
          <w:i/>
          <w:iCs/>
          <w:noProof/>
        </w:rPr>
        <w:t xml:space="preserve"> concentration, 20</w:t>
      </w:r>
      <w:r w:rsidR="008839CE">
        <w:rPr>
          <w:i/>
          <w:iCs/>
          <w:noProof/>
        </w:rPr>
        <w:t>16</w:t>
      </w:r>
    </w:p>
    <w:p w14:paraId="56A17A5B" w14:textId="0BDFCFA7" w:rsidR="0041653E" w:rsidRDefault="0041653E" w:rsidP="007210F5">
      <w:pPr>
        <w:rPr>
          <w:b/>
          <w:bCs/>
          <w:sz w:val="24"/>
          <w:szCs w:val="24"/>
          <w:lang w:val="en-GB" w:bidi="he-IL"/>
        </w:rPr>
      </w:pPr>
    </w:p>
    <w:p w14:paraId="242DDDEF" w14:textId="77777777" w:rsidR="0041653E" w:rsidRPr="002F133B" w:rsidRDefault="0041653E" w:rsidP="007210F5">
      <w:pPr>
        <w:rPr>
          <w:b/>
          <w:bCs/>
          <w:sz w:val="24"/>
          <w:szCs w:val="24"/>
          <w:lang w:val="en-GB" w:bidi="he-IL"/>
        </w:rPr>
      </w:pPr>
    </w:p>
    <w:p w14:paraId="7FB57359" w14:textId="141E4858" w:rsidR="00EA1979" w:rsidRDefault="00EA1979" w:rsidP="00D03BD9">
      <w:pPr>
        <w:rPr>
          <w:b/>
          <w:bCs/>
          <w:lang w:val="en-GB" w:bidi="he-IL"/>
        </w:rPr>
      </w:pPr>
    </w:p>
    <w:p w14:paraId="202F1298" w14:textId="3520B3B8" w:rsidR="008728F7" w:rsidRDefault="008728F7" w:rsidP="00D03BD9">
      <w:pPr>
        <w:rPr>
          <w:noProof/>
        </w:rPr>
      </w:pPr>
    </w:p>
    <w:p w14:paraId="6C1DF7D8" w14:textId="54BA1BC5" w:rsidR="007168C8" w:rsidRDefault="00CB0D07" w:rsidP="00CB0D07">
      <w:pPr>
        <w:rPr>
          <w:lang w:val="en-GB" w:bidi="he-IL"/>
        </w:rPr>
      </w:pPr>
      <w:r>
        <w:rPr>
          <w:lang w:val="en-GB" w:bidi="he-IL"/>
        </w:rPr>
        <w:lastRenderedPageBreak/>
        <w:t xml:space="preserve">In Figures </w:t>
      </w:r>
      <w:r w:rsidR="00D31FD9">
        <w:rPr>
          <w:lang w:val="en-GB" w:bidi="he-IL"/>
        </w:rPr>
        <w:t>25</w:t>
      </w:r>
      <w:r>
        <w:rPr>
          <w:lang w:val="en-GB" w:bidi="he-IL"/>
        </w:rPr>
        <w:t xml:space="preserve"> and </w:t>
      </w:r>
      <w:r w:rsidR="00D31FD9">
        <w:rPr>
          <w:lang w:val="en-GB" w:bidi="he-IL"/>
        </w:rPr>
        <w:t>26</w:t>
      </w:r>
      <w:r>
        <w:rPr>
          <w:lang w:val="en-GB" w:bidi="he-IL"/>
        </w:rPr>
        <w:t xml:space="preserve"> below, it is noted that on the event of HAB, </w:t>
      </w:r>
      <w:r w:rsidR="00D31FD9">
        <w:rPr>
          <w:lang w:val="en-GB" w:bidi="he-IL"/>
        </w:rPr>
        <w:t>LSAT</w:t>
      </w:r>
      <w:r>
        <w:rPr>
          <w:lang w:val="en-GB" w:bidi="he-IL"/>
        </w:rPr>
        <w:t xml:space="preserve"> values are seen to rise significantly to up to </w:t>
      </w:r>
      <w:r w:rsidR="00D31FD9">
        <w:rPr>
          <w:lang w:val="en-GB" w:bidi="he-IL"/>
        </w:rPr>
        <w:t>3</w:t>
      </w:r>
      <w:r w:rsidR="007168C8">
        <w:rPr>
          <w:lang w:val="en-GB" w:bidi="he-IL"/>
        </w:rPr>
        <w:t>5</w:t>
      </w:r>
      <w:r w:rsidR="00D31FD9">
        <w:rPr>
          <w:lang w:val="en-GB" w:bidi="he-IL"/>
        </w:rPr>
        <w:t>.</w:t>
      </w:r>
      <w:r w:rsidR="007168C8">
        <w:rPr>
          <w:lang w:val="en-GB" w:bidi="he-IL"/>
        </w:rPr>
        <w:t>1</w:t>
      </w:r>
      <w:r w:rsidR="00D31FD9" w:rsidRPr="00757218">
        <w:rPr>
          <w:lang w:val="en-GB" w:bidi="he-IL"/>
        </w:rPr>
        <w:t xml:space="preserve"> </w:t>
      </w:r>
      <w:r w:rsidR="00D31FD9">
        <w:rPr>
          <w:lang w:val="en-GB" w:bidi="he-IL"/>
        </w:rPr>
        <w:t xml:space="preserve">˚C </w:t>
      </w:r>
      <w:r>
        <w:rPr>
          <w:lang w:val="en-GB" w:bidi="he-IL"/>
        </w:rPr>
        <w:t xml:space="preserve">and </w:t>
      </w:r>
      <w:r w:rsidR="007168C8">
        <w:rPr>
          <w:lang w:val="en-GB" w:bidi="he-IL"/>
        </w:rPr>
        <w:t>36</w:t>
      </w:r>
      <w:r w:rsidR="00D31FD9">
        <w:rPr>
          <w:lang w:val="en-GB" w:bidi="he-IL"/>
        </w:rPr>
        <w:t>.6</w:t>
      </w:r>
      <w:r w:rsidR="00D31FD9" w:rsidRPr="00757218">
        <w:rPr>
          <w:lang w:val="en-GB" w:bidi="he-IL"/>
        </w:rPr>
        <w:t xml:space="preserve"> </w:t>
      </w:r>
      <w:r w:rsidR="00D31FD9">
        <w:rPr>
          <w:lang w:val="en-GB" w:bidi="he-IL"/>
        </w:rPr>
        <w:t xml:space="preserve">˚C </w:t>
      </w:r>
      <w:r>
        <w:rPr>
          <w:lang w:val="en-GB" w:bidi="he-IL"/>
        </w:rPr>
        <w:t>in the affected regions</w:t>
      </w:r>
      <w:r w:rsidR="007168C8">
        <w:rPr>
          <w:lang w:val="en-GB" w:bidi="he-IL"/>
        </w:rPr>
        <w:t>.</w:t>
      </w:r>
    </w:p>
    <w:p w14:paraId="5C41950A" w14:textId="1F502E7E" w:rsidR="00CB0D07" w:rsidRDefault="00573A54" w:rsidP="00CB0D07">
      <w:pPr>
        <w:rPr>
          <w:lang w:val="en-GB" w:bidi="he-IL"/>
        </w:rPr>
      </w:pPr>
      <w:r>
        <w:rPr>
          <w:lang w:val="en-GB" w:bidi="he-IL"/>
        </w:rPr>
        <w:t xml:space="preserve">As seen in the </w:t>
      </w:r>
      <w:r w:rsidR="00392A37">
        <w:rPr>
          <w:lang w:val="en-GB" w:bidi="he-IL"/>
        </w:rPr>
        <w:t>c</w:t>
      </w:r>
      <w:r>
        <w:rPr>
          <w:lang w:val="en-GB" w:bidi="he-IL"/>
        </w:rPr>
        <w:t>hl-a maps in 2017 and 2018</w:t>
      </w:r>
      <w:r w:rsidR="00CB0D07">
        <w:rPr>
          <w:lang w:val="en-GB" w:bidi="he-IL"/>
        </w:rPr>
        <w:t xml:space="preserve">, the severity of the bloom was </w:t>
      </w:r>
      <w:r>
        <w:rPr>
          <w:lang w:val="en-GB" w:bidi="he-IL"/>
        </w:rPr>
        <w:t xml:space="preserve">almost evenly distributed in 2017, while in 2018 the distribution mainly dominated the south eastern part as supported </w:t>
      </w:r>
      <w:r w:rsidR="001B742F">
        <w:rPr>
          <w:lang w:val="en-GB" w:bidi="he-IL"/>
        </w:rPr>
        <w:t>b</w:t>
      </w:r>
      <w:r>
        <w:rPr>
          <w:lang w:val="en-GB" w:bidi="he-IL"/>
        </w:rPr>
        <w:t>y the LSAT maps below</w:t>
      </w:r>
      <w:r w:rsidR="001B742F">
        <w:rPr>
          <w:lang w:val="en-GB" w:bidi="he-IL"/>
        </w:rPr>
        <w:t>.</w:t>
      </w:r>
    </w:p>
    <w:p w14:paraId="5AFF93DF" w14:textId="2FCF243F" w:rsidR="00CB0D07" w:rsidRDefault="00CB0D07" w:rsidP="00CB0D07">
      <w:pPr>
        <w:rPr>
          <w:lang w:val="en-GB" w:bidi="he-IL"/>
        </w:rPr>
      </w:pPr>
      <w:r>
        <w:rPr>
          <w:lang w:val="en-GB" w:bidi="he-IL"/>
        </w:rPr>
        <w:t xml:space="preserve">The western regions of the study area still maintain comparatively low </w:t>
      </w:r>
      <w:r w:rsidR="001B742F">
        <w:rPr>
          <w:lang w:val="en-GB" w:bidi="he-IL"/>
        </w:rPr>
        <w:t>LSAT</w:t>
      </w:r>
      <w:r>
        <w:rPr>
          <w:lang w:val="en-GB" w:bidi="he-IL"/>
        </w:rPr>
        <w:t xml:space="preserve"> values indicating they were not </w:t>
      </w:r>
      <w:r w:rsidR="00B2238A">
        <w:rPr>
          <w:lang w:val="en-GB" w:bidi="he-IL"/>
        </w:rPr>
        <w:t>adversely</w:t>
      </w:r>
      <w:r>
        <w:rPr>
          <w:lang w:val="en-GB" w:bidi="he-IL"/>
        </w:rPr>
        <w:t xml:space="preserve"> affected</w:t>
      </w:r>
      <w:r w:rsidR="00B2238A">
        <w:rPr>
          <w:lang w:val="en-GB" w:bidi="he-IL"/>
        </w:rPr>
        <w:t xml:space="preserve"> by the </w:t>
      </w:r>
      <w:r w:rsidR="00E844E2">
        <w:rPr>
          <w:lang w:val="en-GB" w:bidi="he-IL"/>
        </w:rPr>
        <w:t xml:space="preserve">phenomena. </w:t>
      </w:r>
    </w:p>
    <w:p w14:paraId="379A2117" w14:textId="78F708DB" w:rsidR="00F351C1" w:rsidRDefault="005B560C" w:rsidP="00D03BD9">
      <w:pPr>
        <w:rPr>
          <w:b/>
          <w:bCs/>
          <w:noProof/>
          <w:lang w:val="en-GB" w:bidi="he-IL"/>
        </w:rPr>
      </w:pPr>
      <w:r>
        <w:rPr>
          <w:b/>
          <w:bCs/>
          <w:noProof/>
          <w:lang w:val="en-GB" w:bidi="he-IL"/>
        </w:rPr>
        <w:drawing>
          <wp:anchor distT="0" distB="0" distL="114300" distR="114300" simplePos="0" relativeHeight="251997184" behindDoc="0" locked="0" layoutInCell="1" allowOverlap="1" wp14:anchorId="5738F108" wp14:editId="0E68D374">
            <wp:simplePos x="0" y="0"/>
            <wp:positionH relativeFrom="column">
              <wp:posOffset>3095625</wp:posOffset>
            </wp:positionH>
            <wp:positionV relativeFrom="paragraph">
              <wp:posOffset>478790</wp:posOffset>
            </wp:positionV>
            <wp:extent cx="3676650" cy="2790825"/>
            <wp:effectExtent l="0" t="0" r="0" b="9525"/>
            <wp:wrapThrough wrapText="bothSides">
              <wp:wrapPolygon edited="0">
                <wp:start x="0" y="0"/>
                <wp:lineTo x="0" y="21526"/>
                <wp:lineTo x="21488" y="21526"/>
                <wp:lineTo x="21488"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76650" cy="2790825"/>
                    </a:xfrm>
                    <a:prstGeom prst="rect">
                      <a:avLst/>
                    </a:prstGeom>
                  </pic:spPr>
                </pic:pic>
              </a:graphicData>
            </a:graphic>
            <wp14:sizeRelH relativeFrom="page">
              <wp14:pctWidth>0</wp14:pctWidth>
            </wp14:sizeRelH>
            <wp14:sizeRelV relativeFrom="page">
              <wp14:pctHeight>0</wp14:pctHeight>
            </wp14:sizeRelV>
          </wp:anchor>
        </w:drawing>
      </w:r>
      <w:r w:rsidR="003C5542">
        <w:rPr>
          <w:noProof/>
        </w:rPr>
        <w:drawing>
          <wp:anchor distT="0" distB="0" distL="114300" distR="114300" simplePos="0" relativeHeight="251995136" behindDoc="0" locked="0" layoutInCell="1" allowOverlap="1" wp14:anchorId="6C70696F" wp14:editId="6A43C272">
            <wp:simplePos x="0" y="0"/>
            <wp:positionH relativeFrom="column">
              <wp:posOffset>-895350</wp:posOffset>
            </wp:positionH>
            <wp:positionV relativeFrom="paragraph">
              <wp:posOffset>478155</wp:posOffset>
            </wp:positionV>
            <wp:extent cx="3983355" cy="2814320"/>
            <wp:effectExtent l="0" t="0" r="0" b="5080"/>
            <wp:wrapThrough wrapText="bothSides">
              <wp:wrapPolygon edited="0">
                <wp:start x="0" y="0"/>
                <wp:lineTo x="0" y="21493"/>
                <wp:lineTo x="21486" y="21493"/>
                <wp:lineTo x="2148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83355" cy="2814320"/>
                    </a:xfrm>
                    <a:prstGeom prst="rect">
                      <a:avLst/>
                    </a:prstGeom>
                  </pic:spPr>
                </pic:pic>
              </a:graphicData>
            </a:graphic>
            <wp14:sizeRelH relativeFrom="page">
              <wp14:pctWidth>0</wp14:pctWidth>
            </wp14:sizeRelH>
            <wp14:sizeRelV relativeFrom="page">
              <wp14:pctHeight>0</wp14:pctHeight>
            </wp14:sizeRelV>
          </wp:anchor>
        </w:drawing>
      </w:r>
    </w:p>
    <w:p w14:paraId="59083F95" w14:textId="0D906D63" w:rsidR="00DD3366" w:rsidRPr="008839CE" w:rsidRDefault="00DD3366" w:rsidP="00CF0EDC">
      <w:pPr>
        <w:ind w:right="-720"/>
        <w:jc w:val="left"/>
        <w:rPr>
          <w:b/>
          <w:bCs/>
          <w:sz w:val="24"/>
          <w:szCs w:val="24"/>
          <w:lang w:val="en-GB" w:bidi="he-IL"/>
        </w:rPr>
      </w:pPr>
      <w:r w:rsidRPr="00F464F3">
        <w:rPr>
          <w:i/>
          <w:iCs/>
          <w:noProof/>
        </w:rPr>
        <w:t>Fig</w:t>
      </w:r>
      <w:r w:rsidR="00CF0EDC">
        <w:rPr>
          <w:i/>
          <w:iCs/>
          <w:noProof/>
        </w:rPr>
        <w:t>ure</w:t>
      </w:r>
      <w:r w:rsidRPr="00F464F3">
        <w:rPr>
          <w:i/>
          <w:iCs/>
          <w:noProof/>
        </w:rPr>
        <w:t xml:space="preserve"> </w:t>
      </w:r>
      <w:r>
        <w:rPr>
          <w:i/>
          <w:iCs/>
          <w:noProof/>
        </w:rPr>
        <w:t>2</w:t>
      </w:r>
      <w:r w:rsidR="005B560C">
        <w:rPr>
          <w:i/>
          <w:iCs/>
          <w:noProof/>
        </w:rPr>
        <w:t>5</w:t>
      </w:r>
      <w:r w:rsidRPr="00F464F3">
        <w:rPr>
          <w:i/>
          <w:iCs/>
          <w:noProof/>
        </w:rPr>
        <w:t xml:space="preserve">. </w:t>
      </w:r>
      <w:r>
        <w:rPr>
          <w:i/>
          <w:iCs/>
          <w:noProof/>
        </w:rPr>
        <w:t>LSAT</w:t>
      </w:r>
      <w:r w:rsidRPr="00F464F3">
        <w:rPr>
          <w:i/>
          <w:iCs/>
          <w:noProof/>
        </w:rPr>
        <w:t xml:space="preserve"> concentration, </w:t>
      </w:r>
      <w:r>
        <w:rPr>
          <w:i/>
          <w:iCs/>
          <w:noProof/>
        </w:rPr>
        <w:t>201</w:t>
      </w:r>
      <w:r w:rsidR="00F83AAD">
        <w:rPr>
          <w:i/>
          <w:iCs/>
          <w:noProof/>
        </w:rPr>
        <w:t>7</w:t>
      </w:r>
      <w:r w:rsidRPr="00F464F3">
        <w:rPr>
          <w:i/>
          <w:iCs/>
          <w:noProof/>
        </w:rPr>
        <w:t xml:space="preserve"> </w:t>
      </w:r>
      <w:r w:rsidRPr="00F464F3">
        <w:rPr>
          <w:i/>
          <w:iCs/>
          <w:noProof/>
        </w:rPr>
        <w:tab/>
      </w:r>
      <w:r>
        <w:rPr>
          <w:i/>
          <w:iCs/>
          <w:noProof/>
        </w:rPr>
        <w:t xml:space="preserve">         </w:t>
      </w:r>
      <w:r>
        <w:rPr>
          <w:i/>
          <w:iCs/>
          <w:noProof/>
        </w:rPr>
        <w:tab/>
        <w:t xml:space="preserve">        </w:t>
      </w:r>
      <w:r w:rsidRPr="00F464F3">
        <w:rPr>
          <w:i/>
          <w:iCs/>
          <w:noProof/>
        </w:rPr>
        <w:t>Fig</w:t>
      </w:r>
      <w:r w:rsidR="00CF0EDC">
        <w:rPr>
          <w:i/>
          <w:iCs/>
          <w:noProof/>
        </w:rPr>
        <w:t>ure</w:t>
      </w:r>
      <w:r w:rsidRPr="00F464F3">
        <w:rPr>
          <w:i/>
          <w:iCs/>
          <w:noProof/>
        </w:rPr>
        <w:t xml:space="preserve"> </w:t>
      </w:r>
      <w:r>
        <w:rPr>
          <w:i/>
          <w:iCs/>
          <w:noProof/>
        </w:rPr>
        <w:t>2</w:t>
      </w:r>
      <w:r w:rsidR="005B560C">
        <w:rPr>
          <w:i/>
          <w:iCs/>
          <w:noProof/>
        </w:rPr>
        <w:t>6</w:t>
      </w:r>
      <w:r w:rsidRPr="00F464F3">
        <w:rPr>
          <w:i/>
          <w:iCs/>
          <w:noProof/>
        </w:rPr>
        <w:t xml:space="preserve">. </w:t>
      </w:r>
      <w:r>
        <w:rPr>
          <w:i/>
          <w:iCs/>
          <w:noProof/>
        </w:rPr>
        <w:t>LSAT</w:t>
      </w:r>
      <w:r w:rsidRPr="00F464F3">
        <w:rPr>
          <w:i/>
          <w:iCs/>
          <w:noProof/>
        </w:rPr>
        <w:t xml:space="preserve"> concentration, 20</w:t>
      </w:r>
      <w:r>
        <w:rPr>
          <w:i/>
          <w:iCs/>
          <w:noProof/>
        </w:rPr>
        <w:t>1</w:t>
      </w:r>
      <w:r w:rsidR="00F83AAD">
        <w:rPr>
          <w:i/>
          <w:iCs/>
          <w:noProof/>
        </w:rPr>
        <w:t>8</w:t>
      </w:r>
    </w:p>
    <w:p w14:paraId="6D246F46" w14:textId="27F5405F" w:rsidR="00F351C1" w:rsidRDefault="00F351C1" w:rsidP="00D03BD9">
      <w:pPr>
        <w:rPr>
          <w:b/>
          <w:bCs/>
          <w:noProof/>
          <w:lang w:val="en-GB" w:bidi="he-IL"/>
        </w:rPr>
      </w:pPr>
    </w:p>
    <w:p w14:paraId="5429324B" w14:textId="11F2342D" w:rsidR="00F351C1" w:rsidRDefault="00F351C1" w:rsidP="00D03BD9">
      <w:pPr>
        <w:rPr>
          <w:b/>
          <w:bCs/>
          <w:noProof/>
          <w:lang w:val="en-GB" w:bidi="he-IL"/>
        </w:rPr>
      </w:pPr>
    </w:p>
    <w:p w14:paraId="21B11C11" w14:textId="3EE17AD3" w:rsidR="008728F7" w:rsidRDefault="008728F7" w:rsidP="00D03BD9">
      <w:pPr>
        <w:rPr>
          <w:b/>
          <w:bCs/>
          <w:noProof/>
          <w:lang w:val="en-GB" w:bidi="he-IL"/>
        </w:rPr>
      </w:pPr>
    </w:p>
    <w:p w14:paraId="4CA70690" w14:textId="5EF28985" w:rsidR="00F20DFC" w:rsidRDefault="008728F7" w:rsidP="00D03BD9">
      <w:pPr>
        <w:rPr>
          <w:b/>
          <w:bCs/>
          <w:lang w:val="en-GB" w:bidi="he-IL"/>
        </w:rPr>
      </w:pPr>
      <w:r w:rsidRPr="00EA1979">
        <w:rPr>
          <w:b/>
          <w:bCs/>
          <w:noProof/>
          <w:lang w:val="en-GB" w:bidi="he-IL"/>
        </w:rPr>
        <w:t xml:space="preserve"> </w:t>
      </w:r>
    </w:p>
    <w:p w14:paraId="3D711A1D" w14:textId="22DE12F7" w:rsidR="008F5BB2" w:rsidRDefault="008F5BB2" w:rsidP="008F5BB2">
      <w:pPr>
        <w:rPr>
          <w:b/>
          <w:bCs/>
          <w:lang w:val="en-GB" w:bidi="he-IL"/>
        </w:rPr>
      </w:pPr>
    </w:p>
    <w:p w14:paraId="29EE9A57" w14:textId="1481093F" w:rsidR="008B400A" w:rsidRDefault="008B400A" w:rsidP="008F5BB2">
      <w:pPr>
        <w:rPr>
          <w:b/>
          <w:bCs/>
          <w:lang w:val="en-GB" w:bidi="he-IL"/>
        </w:rPr>
      </w:pPr>
    </w:p>
    <w:p w14:paraId="262AD959" w14:textId="47E76286" w:rsidR="008728F7" w:rsidRDefault="008728F7" w:rsidP="008F5BB2">
      <w:pPr>
        <w:rPr>
          <w:b/>
          <w:bCs/>
          <w:lang w:val="en-GB" w:bidi="he-IL"/>
        </w:rPr>
      </w:pPr>
    </w:p>
    <w:p w14:paraId="34162F1B" w14:textId="38943D12" w:rsidR="007350A1" w:rsidRDefault="007350A1" w:rsidP="007350A1">
      <w:pPr>
        <w:rPr>
          <w:lang w:val="en-GB" w:bidi="he-IL"/>
        </w:rPr>
      </w:pPr>
      <w:r>
        <w:rPr>
          <w:lang w:val="en-GB" w:bidi="he-IL"/>
        </w:rPr>
        <w:lastRenderedPageBreak/>
        <w:t>In Figures 2</w:t>
      </w:r>
      <w:r w:rsidR="00757BF8">
        <w:rPr>
          <w:lang w:val="en-GB" w:bidi="he-IL"/>
        </w:rPr>
        <w:t>7</w:t>
      </w:r>
      <w:r>
        <w:rPr>
          <w:lang w:val="en-GB" w:bidi="he-IL"/>
        </w:rPr>
        <w:t xml:space="preserve"> and 2</w:t>
      </w:r>
      <w:r w:rsidR="00757BF8">
        <w:rPr>
          <w:lang w:val="en-GB" w:bidi="he-IL"/>
        </w:rPr>
        <w:t>8</w:t>
      </w:r>
      <w:r>
        <w:rPr>
          <w:lang w:val="en-GB" w:bidi="he-IL"/>
        </w:rPr>
        <w:t xml:space="preserve"> below, it is</w:t>
      </w:r>
      <w:r w:rsidR="00832FCC">
        <w:rPr>
          <w:lang w:val="en-GB" w:bidi="he-IL"/>
        </w:rPr>
        <w:t xml:space="preserve"> as well</w:t>
      </w:r>
      <w:r>
        <w:rPr>
          <w:lang w:val="en-GB" w:bidi="he-IL"/>
        </w:rPr>
        <w:t xml:space="preserve"> noted that on the event of HAB, LSAT values are seen to rise significantly to up to 3</w:t>
      </w:r>
      <w:r w:rsidR="00832FCC">
        <w:rPr>
          <w:lang w:val="en-GB" w:bidi="he-IL"/>
        </w:rPr>
        <w:t>6</w:t>
      </w:r>
      <w:r>
        <w:rPr>
          <w:lang w:val="en-GB" w:bidi="he-IL"/>
        </w:rPr>
        <w:t>.</w:t>
      </w:r>
      <w:r w:rsidR="00832FCC">
        <w:rPr>
          <w:lang w:val="en-GB" w:bidi="he-IL"/>
        </w:rPr>
        <w:t>8</w:t>
      </w:r>
      <w:r w:rsidRPr="00757218">
        <w:rPr>
          <w:lang w:val="en-GB" w:bidi="he-IL"/>
        </w:rPr>
        <w:t xml:space="preserve"> </w:t>
      </w:r>
      <w:r>
        <w:rPr>
          <w:lang w:val="en-GB" w:bidi="he-IL"/>
        </w:rPr>
        <w:t>˚C and 3</w:t>
      </w:r>
      <w:r w:rsidR="00832FCC">
        <w:rPr>
          <w:lang w:val="en-GB" w:bidi="he-IL"/>
        </w:rPr>
        <w:t>4.8</w:t>
      </w:r>
      <w:r>
        <w:rPr>
          <w:lang w:val="en-GB" w:bidi="he-IL"/>
        </w:rPr>
        <w:t xml:space="preserve">˚C in the </w:t>
      </w:r>
      <w:r w:rsidR="007952BF">
        <w:rPr>
          <w:lang w:val="en-GB" w:bidi="he-IL"/>
        </w:rPr>
        <w:t xml:space="preserve">severely </w:t>
      </w:r>
      <w:r>
        <w:rPr>
          <w:lang w:val="en-GB" w:bidi="he-IL"/>
        </w:rPr>
        <w:t>affected regions.</w:t>
      </w:r>
    </w:p>
    <w:p w14:paraId="78AF19EB" w14:textId="1FDD540E" w:rsidR="00D61E46" w:rsidRDefault="00D61E46" w:rsidP="00D61E46">
      <w:pPr>
        <w:rPr>
          <w:lang w:val="en-GB" w:bidi="he-IL"/>
        </w:rPr>
      </w:pPr>
      <w:r>
        <w:t>This research therefore agrees with the previously well-documented studies.</w:t>
      </w:r>
      <w:r>
        <w:rPr>
          <w:lang w:val="en-GB" w:bidi="he-IL"/>
        </w:rPr>
        <w:t xml:space="preserve"> </w:t>
      </w:r>
      <w:r w:rsidR="00845807">
        <w:rPr>
          <w:lang w:val="en-GB" w:bidi="he-IL"/>
        </w:rPr>
        <w:t>LSAT</w:t>
      </w:r>
      <w:r>
        <w:rPr>
          <w:lang w:val="en-GB" w:bidi="he-IL"/>
        </w:rPr>
        <w:t xml:space="preserve"> values are</w:t>
      </w:r>
      <w:r w:rsidR="00845807">
        <w:rPr>
          <w:lang w:val="en-GB" w:bidi="he-IL"/>
        </w:rPr>
        <w:t xml:space="preserve"> as well</w:t>
      </w:r>
      <w:r>
        <w:rPr>
          <w:lang w:val="en-GB" w:bidi="he-IL"/>
        </w:rPr>
        <w:t xml:space="preserve"> seen to rise significantly in 2019 and 2020. The cases were more severe.</w:t>
      </w:r>
    </w:p>
    <w:p w14:paraId="47FD7A24" w14:textId="6349D793" w:rsidR="007350A1" w:rsidRDefault="007350A1" w:rsidP="007350A1">
      <w:pPr>
        <w:rPr>
          <w:lang w:val="en-GB" w:bidi="he-IL"/>
        </w:rPr>
      </w:pPr>
      <w:r>
        <w:rPr>
          <w:lang w:val="en-GB" w:bidi="he-IL"/>
        </w:rPr>
        <w:t xml:space="preserve">The western regions of the study area still </w:t>
      </w:r>
      <w:r w:rsidR="000C0A40">
        <w:rPr>
          <w:lang w:val="en-GB" w:bidi="he-IL"/>
        </w:rPr>
        <w:t xml:space="preserve">continue to </w:t>
      </w:r>
      <w:r>
        <w:rPr>
          <w:lang w:val="en-GB" w:bidi="he-IL"/>
        </w:rPr>
        <w:t>maintain comparatively low LSAT values indicating they were not adversely affected by the phenomena</w:t>
      </w:r>
      <w:r w:rsidR="000C0A40">
        <w:rPr>
          <w:lang w:val="en-GB" w:bidi="he-IL"/>
        </w:rPr>
        <w:t xml:space="preserve"> in all the reported dates</w:t>
      </w:r>
      <w:r>
        <w:rPr>
          <w:lang w:val="en-GB" w:bidi="he-IL"/>
        </w:rPr>
        <w:t xml:space="preserve">. </w:t>
      </w:r>
    </w:p>
    <w:p w14:paraId="5554EB40" w14:textId="6243A0E0" w:rsidR="008728F7" w:rsidRDefault="003C5542" w:rsidP="008F5BB2">
      <w:pPr>
        <w:rPr>
          <w:b/>
          <w:bCs/>
          <w:lang w:val="en-GB" w:bidi="he-IL"/>
        </w:rPr>
      </w:pPr>
      <w:r>
        <w:rPr>
          <w:noProof/>
        </w:rPr>
        <w:drawing>
          <wp:anchor distT="0" distB="0" distL="114300" distR="114300" simplePos="0" relativeHeight="251998208" behindDoc="0" locked="0" layoutInCell="1" allowOverlap="1" wp14:anchorId="2FF92CA6" wp14:editId="0F8EAA77">
            <wp:simplePos x="0" y="0"/>
            <wp:positionH relativeFrom="column">
              <wp:posOffset>-819785</wp:posOffset>
            </wp:positionH>
            <wp:positionV relativeFrom="paragraph">
              <wp:posOffset>486410</wp:posOffset>
            </wp:positionV>
            <wp:extent cx="3721100" cy="2875280"/>
            <wp:effectExtent l="0" t="0" r="0" b="1270"/>
            <wp:wrapThrough wrapText="bothSides">
              <wp:wrapPolygon edited="0">
                <wp:start x="0" y="0"/>
                <wp:lineTo x="0" y="21466"/>
                <wp:lineTo x="21453" y="21466"/>
                <wp:lineTo x="2145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21100" cy="2875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9232" behindDoc="0" locked="0" layoutInCell="1" allowOverlap="1" wp14:anchorId="61708B61" wp14:editId="1E29A135">
            <wp:simplePos x="0" y="0"/>
            <wp:positionH relativeFrom="column">
              <wp:posOffset>2993335</wp:posOffset>
            </wp:positionH>
            <wp:positionV relativeFrom="paragraph">
              <wp:posOffset>486521</wp:posOffset>
            </wp:positionV>
            <wp:extent cx="3745230" cy="2893695"/>
            <wp:effectExtent l="0" t="0" r="7620" b="1905"/>
            <wp:wrapThrough wrapText="bothSides">
              <wp:wrapPolygon edited="0">
                <wp:start x="0" y="0"/>
                <wp:lineTo x="0" y="21472"/>
                <wp:lineTo x="21534" y="21472"/>
                <wp:lineTo x="2153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5230" cy="2893695"/>
                    </a:xfrm>
                    <a:prstGeom prst="rect">
                      <a:avLst/>
                    </a:prstGeom>
                  </pic:spPr>
                </pic:pic>
              </a:graphicData>
            </a:graphic>
            <wp14:sizeRelH relativeFrom="page">
              <wp14:pctWidth>0</wp14:pctWidth>
            </wp14:sizeRelH>
            <wp14:sizeRelV relativeFrom="page">
              <wp14:pctHeight>0</wp14:pctHeight>
            </wp14:sizeRelV>
          </wp:anchor>
        </w:drawing>
      </w:r>
    </w:p>
    <w:p w14:paraId="18022936" w14:textId="1113380C" w:rsidR="00BB0E6A" w:rsidRPr="008839CE" w:rsidRDefault="00BB0E6A" w:rsidP="008C618C">
      <w:pPr>
        <w:ind w:left="-180" w:right="-720"/>
        <w:jc w:val="left"/>
        <w:rPr>
          <w:b/>
          <w:bCs/>
          <w:sz w:val="24"/>
          <w:szCs w:val="24"/>
          <w:lang w:val="en-GB" w:bidi="he-IL"/>
        </w:rPr>
      </w:pPr>
      <w:r w:rsidRPr="00F464F3">
        <w:rPr>
          <w:i/>
          <w:iCs/>
          <w:noProof/>
        </w:rPr>
        <w:t>Fig</w:t>
      </w:r>
      <w:r w:rsidR="008C618C">
        <w:rPr>
          <w:i/>
          <w:iCs/>
          <w:noProof/>
        </w:rPr>
        <w:t>ure</w:t>
      </w:r>
      <w:r w:rsidRPr="00F464F3">
        <w:rPr>
          <w:i/>
          <w:iCs/>
          <w:noProof/>
        </w:rPr>
        <w:t xml:space="preserve"> </w:t>
      </w:r>
      <w:r>
        <w:rPr>
          <w:i/>
          <w:iCs/>
          <w:noProof/>
        </w:rPr>
        <w:t>27</w:t>
      </w:r>
      <w:r w:rsidRPr="00F464F3">
        <w:rPr>
          <w:i/>
          <w:iCs/>
          <w:noProof/>
        </w:rPr>
        <w:t xml:space="preserve">. </w:t>
      </w:r>
      <w:r>
        <w:rPr>
          <w:i/>
          <w:iCs/>
          <w:noProof/>
        </w:rPr>
        <w:t>LSAT</w:t>
      </w:r>
      <w:r w:rsidRPr="00F464F3">
        <w:rPr>
          <w:i/>
          <w:iCs/>
          <w:noProof/>
        </w:rPr>
        <w:t xml:space="preserve"> concentration, </w:t>
      </w:r>
      <w:r>
        <w:rPr>
          <w:i/>
          <w:iCs/>
          <w:noProof/>
        </w:rPr>
        <w:t>2019</w:t>
      </w:r>
      <w:r w:rsidRPr="00F464F3">
        <w:rPr>
          <w:i/>
          <w:iCs/>
          <w:noProof/>
        </w:rPr>
        <w:t xml:space="preserve"> </w:t>
      </w:r>
      <w:r w:rsidRPr="00F464F3">
        <w:rPr>
          <w:i/>
          <w:iCs/>
          <w:noProof/>
        </w:rPr>
        <w:tab/>
      </w:r>
      <w:r>
        <w:rPr>
          <w:i/>
          <w:iCs/>
          <w:noProof/>
        </w:rPr>
        <w:t xml:space="preserve">         </w:t>
      </w:r>
      <w:r>
        <w:rPr>
          <w:i/>
          <w:iCs/>
          <w:noProof/>
        </w:rPr>
        <w:tab/>
        <w:t xml:space="preserve">        </w:t>
      </w:r>
      <w:r w:rsidRPr="00F464F3">
        <w:rPr>
          <w:i/>
          <w:iCs/>
          <w:noProof/>
        </w:rPr>
        <w:t>Fig</w:t>
      </w:r>
      <w:r w:rsidR="008C618C">
        <w:rPr>
          <w:i/>
          <w:iCs/>
          <w:noProof/>
        </w:rPr>
        <w:t>ure</w:t>
      </w:r>
      <w:r w:rsidRPr="00F464F3">
        <w:rPr>
          <w:i/>
          <w:iCs/>
          <w:noProof/>
        </w:rPr>
        <w:t xml:space="preserve"> </w:t>
      </w:r>
      <w:r>
        <w:rPr>
          <w:i/>
          <w:iCs/>
          <w:noProof/>
        </w:rPr>
        <w:t>28</w:t>
      </w:r>
      <w:r w:rsidRPr="00F464F3">
        <w:rPr>
          <w:i/>
          <w:iCs/>
          <w:noProof/>
        </w:rPr>
        <w:t xml:space="preserve">. </w:t>
      </w:r>
      <w:r>
        <w:rPr>
          <w:i/>
          <w:iCs/>
          <w:noProof/>
        </w:rPr>
        <w:t>LSAT</w:t>
      </w:r>
      <w:r w:rsidRPr="00F464F3">
        <w:rPr>
          <w:i/>
          <w:iCs/>
          <w:noProof/>
        </w:rPr>
        <w:t xml:space="preserve"> concentration, 20</w:t>
      </w:r>
      <w:r>
        <w:rPr>
          <w:i/>
          <w:iCs/>
          <w:noProof/>
        </w:rPr>
        <w:t>20</w:t>
      </w:r>
    </w:p>
    <w:p w14:paraId="4E2E6842" w14:textId="62B99233" w:rsidR="008728F7" w:rsidRDefault="008728F7" w:rsidP="008F5BB2">
      <w:pPr>
        <w:rPr>
          <w:b/>
          <w:bCs/>
          <w:lang w:val="en-GB" w:bidi="he-IL"/>
        </w:rPr>
      </w:pPr>
    </w:p>
    <w:p w14:paraId="333B7A34" w14:textId="3E7771C8" w:rsidR="008B400A" w:rsidRDefault="008B400A" w:rsidP="008F5BB2">
      <w:pPr>
        <w:rPr>
          <w:b/>
          <w:bCs/>
          <w:lang w:val="en-GB" w:bidi="he-IL"/>
        </w:rPr>
      </w:pPr>
    </w:p>
    <w:p w14:paraId="264A4935" w14:textId="473BA131" w:rsidR="008B400A" w:rsidRDefault="008B400A" w:rsidP="008F5BB2">
      <w:pPr>
        <w:rPr>
          <w:b/>
          <w:bCs/>
          <w:lang w:val="en-GB" w:bidi="he-IL"/>
        </w:rPr>
      </w:pPr>
    </w:p>
    <w:p w14:paraId="5152A72E" w14:textId="1E58ADEE" w:rsidR="008F5BB2" w:rsidRDefault="006846A1" w:rsidP="008F5BB2">
      <w:pPr>
        <w:rPr>
          <w:noProof/>
          <w:lang w:val="en-GB" w:bidi="he-IL"/>
        </w:rPr>
      </w:pPr>
      <w:r>
        <w:rPr>
          <w:noProof/>
        </w:rPr>
        <w:t xml:space="preserve"> </w:t>
      </w:r>
      <w:r w:rsidR="00761B13" w:rsidRPr="00DD19F8">
        <w:rPr>
          <w:noProof/>
          <w:lang w:val="en-GB" w:bidi="he-IL"/>
        </w:rPr>
        <w:t xml:space="preserve"> </w:t>
      </w:r>
    </w:p>
    <w:p w14:paraId="789CB0BF" w14:textId="2E359A74" w:rsidR="00D95DAE" w:rsidRDefault="00D95DAE" w:rsidP="008F5BB2">
      <w:pPr>
        <w:rPr>
          <w:noProof/>
          <w:lang w:val="en-GB" w:bidi="he-IL"/>
        </w:rPr>
      </w:pPr>
    </w:p>
    <w:p w14:paraId="7F442FA4" w14:textId="4BD9B220" w:rsidR="00DC368F" w:rsidRPr="004762A8" w:rsidRDefault="001D3731" w:rsidP="00DC368F">
      <w:pPr>
        <w:pStyle w:val="ListParagraph"/>
        <w:numPr>
          <w:ilvl w:val="2"/>
          <w:numId w:val="38"/>
        </w:numPr>
        <w:rPr>
          <w:b/>
          <w:bCs/>
          <w:sz w:val="24"/>
          <w:szCs w:val="24"/>
          <w:lang w:val="en-GB" w:bidi="he-IL"/>
        </w:rPr>
      </w:pPr>
      <w:r>
        <w:rPr>
          <w:b/>
          <w:bCs/>
          <w:sz w:val="24"/>
          <w:szCs w:val="24"/>
          <w:lang w:val="en-GB" w:bidi="he-IL"/>
        </w:rPr>
        <w:lastRenderedPageBreak/>
        <w:t>A</w:t>
      </w:r>
      <w:r w:rsidRPr="004762A8">
        <w:rPr>
          <w:b/>
          <w:bCs/>
          <w:sz w:val="24"/>
          <w:szCs w:val="24"/>
          <w:lang w:val="en-GB" w:bidi="he-IL"/>
        </w:rPr>
        <w:t>ccuracy</w:t>
      </w:r>
      <w:r w:rsidR="00DC368F" w:rsidRPr="004762A8">
        <w:rPr>
          <w:b/>
          <w:bCs/>
          <w:sz w:val="24"/>
          <w:szCs w:val="24"/>
          <w:lang w:val="en-GB" w:bidi="he-IL"/>
        </w:rPr>
        <w:t xml:space="preserve"> assessment of the </w:t>
      </w:r>
      <w:r w:rsidR="00BD5B6B">
        <w:rPr>
          <w:b/>
          <w:bCs/>
          <w:sz w:val="24"/>
          <w:szCs w:val="24"/>
          <w:lang w:val="en-GB" w:bidi="he-IL"/>
        </w:rPr>
        <w:t>LSAT</w:t>
      </w:r>
      <w:r w:rsidR="00DC368F" w:rsidRPr="004762A8">
        <w:rPr>
          <w:b/>
          <w:bCs/>
          <w:sz w:val="24"/>
          <w:szCs w:val="24"/>
          <w:lang w:val="en-GB" w:bidi="he-IL"/>
        </w:rPr>
        <w:t xml:space="preserve"> Estimates.</w:t>
      </w:r>
    </w:p>
    <w:p w14:paraId="5D9A9957" w14:textId="00FC6B85" w:rsidR="00881E55" w:rsidRDefault="00881E55" w:rsidP="0011444B">
      <w:r>
        <w:t xml:space="preserve">In order to validate the estimated results and analyze the relationship between </w:t>
      </w:r>
      <w:r w:rsidR="00611BEB">
        <w:t>MODIS LSAT</w:t>
      </w:r>
      <w:r>
        <w:t xml:space="preserve"> data and those retrieved from Landsat8 </w:t>
      </w:r>
      <w:r w:rsidR="00611BEB">
        <w:t>TIR</w:t>
      </w:r>
      <w:r>
        <w:t>, scatter plots and linear fitting</w:t>
      </w:r>
      <w:r w:rsidR="004458C7">
        <w:t>s</w:t>
      </w:r>
      <w:r>
        <w:t xml:space="preserve"> were done with the help of </w:t>
      </w:r>
      <w:r w:rsidR="00611BEB">
        <w:t xml:space="preserve">randomly generated </w:t>
      </w:r>
      <w:r w:rsidR="004458C7">
        <w:t xml:space="preserve">500 </w:t>
      </w:r>
      <w:r>
        <w:t xml:space="preserve">to </w:t>
      </w:r>
      <w:r w:rsidR="004458C7">
        <w:t>10</w:t>
      </w:r>
      <w:r>
        <w:t>00 sample</w:t>
      </w:r>
      <w:r w:rsidR="00611BEB">
        <w:t>s</w:t>
      </w:r>
      <w:r>
        <w:t xml:space="preserve"> between </w:t>
      </w:r>
      <w:r w:rsidR="00611BEB">
        <w:t>LSAT</w:t>
      </w:r>
      <w:r>
        <w:t xml:space="preserve"> values and the corresponding </w:t>
      </w:r>
      <w:r w:rsidR="00611BEB">
        <w:t>MODIS</w:t>
      </w:r>
      <w:r>
        <w:t xml:space="preserve"> values from the product.</w:t>
      </w:r>
    </w:p>
    <w:p w14:paraId="0EF99213" w14:textId="318D808F" w:rsidR="00881E55" w:rsidRPr="00881E55" w:rsidRDefault="00881E55" w:rsidP="0011444B">
      <w:pPr>
        <w:tabs>
          <w:tab w:val="left" w:pos="0"/>
        </w:tabs>
        <w:rPr>
          <w:rFonts w:ascii="Segoe UI" w:eastAsia="Times New Roman" w:hAnsi="Segoe UI" w:cs="Segoe UI"/>
          <w:color w:val="000000" w:themeColor="text1"/>
          <w:sz w:val="18"/>
          <w:szCs w:val="18"/>
        </w:rPr>
      </w:pPr>
      <w:r>
        <w:t xml:space="preserve">Statistical analysis showed (Figures </w:t>
      </w:r>
      <w:r w:rsidR="0035549A">
        <w:t>29 &amp; 30</w:t>
      </w:r>
      <w:r>
        <w:t xml:space="preserve">) that the </w:t>
      </w:r>
      <w:r w:rsidRPr="000C565B">
        <w:t>coefficient</w:t>
      </w:r>
      <w:r>
        <w:t>s of determination (R</w:t>
      </w:r>
      <w:r w:rsidRPr="00881E55">
        <w:rPr>
          <w:vertAlign w:val="superscript"/>
        </w:rPr>
        <w:t>2</w:t>
      </w:r>
      <w:r>
        <w:t>) were seen to be 0.</w:t>
      </w:r>
      <w:r w:rsidRPr="00881E55">
        <w:rPr>
          <w:rFonts w:ascii="Segoe UI" w:eastAsia="Times New Roman" w:hAnsi="Segoe UI" w:cs="Segoe UI"/>
          <w:color w:val="000000" w:themeColor="text1"/>
          <w:sz w:val="16"/>
          <w:szCs w:val="16"/>
        </w:rPr>
        <w:t xml:space="preserve"> </w:t>
      </w:r>
      <w:r w:rsidR="004A66E8" w:rsidRPr="004A66E8">
        <w:rPr>
          <w:rFonts w:eastAsia="Times New Roman" w:cs="Segoe UI"/>
        </w:rPr>
        <w:t>666916</w:t>
      </w:r>
      <w:r w:rsidR="004A66E8" w:rsidRPr="00881E55">
        <w:rPr>
          <w:rFonts w:eastAsia="Times New Roman" w:cs="Segoe UI"/>
          <w:color w:val="000000" w:themeColor="text1"/>
        </w:rPr>
        <w:t xml:space="preserve"> </w:t>
      </w:r>
      <w:r w:rsidRPr="00881E55">
        <w:rPr>
          <w:rFonts w:eastAsia="Times New Roman" w:cs="Segoe UI"/>
          <w:color w:val="000000" w:themeColor="text1"/>
        </w:rPr>
        <w:t>(2015)</w:t>
      </w:r>
      <w:r>
        <w:t xml:space="preserve"> and 0.</w:t>
      </w:r>
      <w:r w:rsidRPr="00881E55">
        <w:rPr>
          <w:rFonts w:eastAsia="Times New Roman" w:cs="Segoe UI"/>
          <w:color w:val="000000" w:themeColor="text1"/>
        </w:rPr>
        <w:t>843381 for</w:t>
      </w:r>
      <w:r w:rsidRPr="00881E55">
        <w:rPr>
          <w:rFonts w:ascii="Segoe UI" w:eastAsia="Times New Roman" w:hAnsi="Segoe UI" w:cs="Segoe UI"/>
          <w:color w:val="000000" w:themeColor="text1"/>
          <w:sz w:val="18"/>
          <w:szCs w:val="18"/>
        </w:rPr>
        <w:t xml:space="preserve"> </w:t>
      </w:r>
      <w:r w:rsidRPr="00881E55">
        <w:rPr>
          <w:rFonts w:eastAsia="Times New Roman" w:cs="Segoe UI"/>
          <w:color w:val="000000" w:themeColor="text1"/>
        </w:rPr>
        <w:t>2016</w:t>
      </w:r>
      <w:r w:rsidRPr="00881E55">
        <w:rPr>
          <w:rFonts w:ascii="Segoe UI" w:eastAsia="Times New Roman" w:hAnsi="Segoe UI" w:cs="Segoe UI"/>
          <w:color w:val="000000" w:themeColor="text1"/>
          <w:sz w:val="18"/>
          <w:szCs w:val="18"/>
        </w:rPr>
        <w:t>.</w:t>
      </w:r>
    </w:p>
    <w:p w14:paraId="605D8856" w14:textId="4963FE4F" w:rsidR="00DC368F" w:rsidRDefault="00E56348" w:rsidP="008F5BB2">
      <w:pPr>
        <w:rPr>
          <w:b/>
          <w:bCs/>
          <w:lang w:val="en-GB" w:bidi="he-IL"/>
        </w:rPr>
      </w:pPr>
      <w:r w:rsidRPr="00593A9C">
        <w:rPr>
          <w:noProof/>
          <w:lang w:val="en-GB" w:bidi="he-IL"/>
        </w:rPr>
        <mc:AlternateContent>
          <mc:Choice Requires="wps">
            <w:drawing>
              <wp:anchor distT="45720" distB="45720" distL="114300" distR="114300" simplePos="0" relativeHeight="252064768" behindDoc="0" locked="0" layoutInCell="1" allowOverlap="1" wp14:anchorId="1C20053A" wp14:editId="64DF4DCB">
                <wp:simplePos x="0" y="0"/>
                <wp:positionH relativeFrom="column">
                  <wp:posOffset>3333750</wp:posOffset>
                </wp:positionH>
                <wp:positionV relativeFrom="paragraph">
                  <wp:posOffset>680085</wp:posOffset>
                </wp:positionV>
                <wp:extent cx="1485900" cy="273685"/>
                <wp:effectExtent l="0" t="0" r="19050" b="1206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73685"/>
                        </a:xfrm>
                        <a:prstGeom prst="rect">
                          <a:avLst/>
                        </a:prstGeom>
                        <a:solidFill>
                          <a:srgbClr val="FFFFFF"/>
                        </a:solidFill>
                        <a:ln w="9525">
                          <a:solidFill>
                            <a:schemeClr val="bg1"/>
                          </a:solidFill>
                          <a:miter lim="800000"/>
                          <a:headEnd/>
                          <a:tailEnd/>
                        </a:ln>
                      </wps:spPr>
                      <wps:txbx>
                        <w:txbxContent>
                          <w:p w14:paraId="1B352112" w14:textId="34FF8EED" w:rsidR="00E56348" w:rsidRPr="004A66E8" w:rsidRDefault="00E56348" w:rsidP="00E5634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Pr="004A66E8">
                              <w:rPr>
                                <w:rFonts w:ascii="Segoe UI" w:eastAsia="Times New Roman" w:hAnsi="Segoe UI" w:cs="Segoe UI"/>
                                <w:color w:val="000000" w:themeColor="text1"/>
                                <w:sz w:val="18"/>
                                <w:szCs w:val="18"/>
                              </w:rPr>
                              <w:t>0</w:t>
                            </w:r>
                            <w:r w:rsidR="004A66E8" w:rsidRPr="004A66E8">
                              <w:rPr>
                                <w:rFonts w:ascii="Segoe UI" w:hAnsi="Segoe UI" w:cs="Segoe UI"/>
                                <w:color w:val="000000" w:themeColor="text1"/>
                                <w:sz w:val="18"/>
                                <w:szCs w:val="18"/>
                              </w:rPr>
                              <w:t>.723334</w:t>
                            </w:r>
                          </w:p>
                          <w:p w14:paraId="60426350" w14:textId="77777777" w:rsidR="00E56348" w:rsidRPr="00CB6CDD" w:rsidRDefault="00E56348" w:rsidP="00E56348">
                            <w:pPr>
                              <w:spacing w:line="240" w:lineRule="auto"/>
                              <w:rPr>
                                <w:rFonts w:ascii="Segoe UI" w:eastAsia="Times New Roman" w:hAnsi="Segoe UI" w:cs="Segoe UI"/>
                                <w:color w:val="000000" w:themeColor="text1"/>
                                <w:sz w:val="18"/>
                                <w:szCs w:val="18"/>
                              </w:rPr>
                            </w:pPr>
                          </w:p>
                          <w:p w14:paraId="6DE8E19B" w14:textId="77777777" w:rsidR="00E56348" w:rsidRPr="001F0736" w:rsidRDefault="00E56348" w:rsidP="00E56348">
                            <w:pPr>
                              <w:spacing w:line="240" w:lineRule="auto"/>
                              <w:rPr>
                                <w:rFonts w:ascii="Segoe UI" w:eastAsia="Times New Roman" w:hAnsi="Segoe UI" w:cs="Segoe UI"/>
                                <w:color w:val="000000" w:themeColor="text1"/>
                                <w:sz w:val="18"/>
                                <w:szCs w:val="18"/>
                              </w:rPr>
                            </w:pPr>
                          </w:p>
                          <w:p w14:paraId="1A23E694" w14:textId="77777777" w:rsidR="00E56348" w:rsidRPr="00E67FEA" w:rsidRDefault="00E56348" w:rsidP="00E5634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0053A" id="_x0000_s1038" type="#_x0000_t202" style="position:absolute;left:0;text-align:left;margin-left:262.5pt;margin-top:53.55pt;width:117pt;height:21.55pt;z-index:25206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" strokecolor="white [3212]">
                <v:textbox>
                  <w:txbxContent>
                    <w:p w14:paraId="1B352112" w14:textId="34FF8EED" w:rsidR="00E56348" w:rsidRPr="004A66E8" w:rsidRDefault="00E56348" w:rsidP="00E5634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Pr="004A66E8">
                        <w:rPr>
                          <w:rFonts w:ascii="Segoe UI" w:eastAsia="Times New Roman" w:hAnsi="Segoe UI" w:cs="Segoe UI"/>
                          <w:color w:val="000000" w:themeColor="text1"/>
                          <w:sz w:val="18"/>
                          <w:szCs w:val="18"/>
                        </w:rPr>
                        <w:t>0</w:t>
                      </w:r>
                      <w:r w:rsidR="004A66E8" w:rsidRPr="004A66E8">
                        <w:rPr>
                          <w:rFonts w:ascii="Segoe UI" w:hAnsi="Segoe UI" w:cs="Segoe UI"/>
                          <w:color w:val="000000" w:themeColor="text1"/>
                          <w:sz w:val="18"/>
                          <w:szCs w:val="18"/>
                        </w:rPr>
                        <w:t>.723334</w:t>
                      </w:r>
                    </w:p>
                    <w:p w14:paraId="60426350" w14:textId="77777777" w:rsidR="00E56348" w:rsidRPr="00CB6CDD" w:rsidRDefault="00E56348" w:rsidP="00E56348">
                      <w:pPr>
                        <w:spacing w:line="240" w:lineRule="auto"/>
                        <w:rPr>
                          <w:rFonts w:ascii="Segoe UI" w:eastAsia="Times New Roman" w:hAnsi="Segoe UI" w:cs="Segoe UI"/>
                          <w:color w:val="000000" w:themeColor="text1"/>
                          <w:sz w:val="18"/>
                          <w:szCs w:val="18"/>
                        </w:rPr>
                      </w:pPr>
                    </w:p>
                    <w:p w14:paraId="6DE8E19B" w14:textId="77777777" w:rsidR="00E56348" w:rsidRPr="001F0736" w:rsidRDefault="00E56348" w:rsidP="00E56348">
                      <w:pPr>
                        <w:spacing w:line="240" w:lineRule="auto"/>
                        <w:rPr>
                          <w:rFonts w:ascii="Segoe UI" w:eastAsia="Times New Roman" w:hAnsi="Segoe UI" w:cs="Segoe UI"/>
                          <w:color w:val="000000" w:themeColor="text1"/>
                          <w:sz w:val="18"/>
                          <w:szCs w:val="18"/>
                        </w:rPr>
                      </w:pPr>
                    </w:p>
                    <w:p w14:paraId="1A23E694" w14:textId="77777777" w:rsidR="00E56348" w:rsidRPr="00E67FEA" w:rsidRDefault="00E56348" w:rsidP="00E56348">
                      <w:pPr>
                        <w:spacing w:after="0" w:line="240" w:lineRule="auto"/>
                        <w:rPr>
                          <w:sz w:val="16"/>
                          <w:szCs w:val="16"/>
                        </w:rPr>
                      </w:pPr>
                    </w:p>
                  </w:txbxContent>
                </v:textbox>
                <w10:wrap type="square"/>
              </v:shape>
            </w:pict>
          </mc:Fallback>
        </mc:AlternateContent>
      </w:r>
      <w:r w:rsidR="008A1FF4" w:rsidRPr="00593A9C">
        <w:rPr>
          <w:noProof/>
          <w:lang w:val="en-GB" w:bidi="he-IL"/>
        </w:rPr>
        <mc:AlternateContent>
          <mc:Choice Requires="wps">
            <w:drawing>
              <wp:anchor distT="45720" distB="45720" distL="114300" distR="114300" simplePos="0" relativeHeight="252054528" behindDoc="0" locked="0" layoutInCell="1" allowOverlap="1" wp14:anchorId="120C2A77" wp14:editId="2A89C8BD">
                <wp:simplePos x="0" y="0"/>
                <wp:positionH relativeFrom="column">
                  <wp:posOffset>-371475</wp:posOffset>
                </wp:positionH>
                <wp:positionV relativeFrom="paragraph">
                  <wp:posOffset>699135</wp:posOffset>
                </wp:positionV>
                <wp:extent cx="990600" cy="254635"/>
                <wp:effectExtent l="0" t="0" r="19050" b="1206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4635"/>
                        </a:xfrm>
                        <a:prstGeom prst="rect">
                          <a:avLst/>
                        </a:prstGeom>
                        <a:solidFill>
                          <a:srgbClr val="FFFFFF"/>
                        </a:solidFill>
                        <a:ln w="9525">
                          <a:solidFill>
                            <a:schemeClr val="bg1"/>
                          </a:solidFill>
                          <a:miter lim="800000"/>
                          <a:headEnd/>
                          <a:tailEnd/>
                        </a:ln>
                      </wps:spPr>
                      <wps:txbx>
                        <w:txbxContent>
                          <w:p w14:paraId="29373485" w14:textId="0FE4986F"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R</w:t>
                            </w:r>
                            <w:r w:rsidR="008A1FF4">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C2A77" id="_x0000_s1039" type="#_x0000_t202" style="position:absolute;left:0;text-align:left;margin-left:-29.25pt;margin-top:55.05pt;width:78pt;height:20.05pt;z-index:252054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" strokecolor="white [3212]">
                <v:textbox>
                  <w:txbxContent>
                    <w:p w14:paraId="29373485" w14:textId="0FE4986F"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R</w:t>
                      </w:r>
                      <w:r w:rsidR="008A1FF4">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v:textbox>
                <w10:wrap type="square"/>
              </v:shape>
            </w:pict>
          </mc:Fallback>
        </mc:AlternateContent>
      </w:r>
    </w:p>
    <w:p w14:paraId="4B6BE4C4" w14:textId="051DF720" w:rsidR="00C4731D" w:rsidRPr="005A462F" w:rsidRDefault="00611BEB" w:rsidP="008F5BB2">
      <w:pPr>
        <w:rPr>
          <w:b/>
          <w:bCs/>
          <w:i/>
          <w:iCs/>
          <w:lang w:val="en-GB" w:bidi="he-IL"/>
        </w:rPr>
      </w:pPr>
      <w:r w:rsidRPr="005A462F">
        <w:rPr>
          <w:i/>
          <w:iCs/>
          <w:noProof/>
        </w:rPr>
        <w:t>Fig</w:t>
      </w:r>
      <w:r w:rsidR="000177E5">
        <w:rPr>
          <w:i/>
          <w:iCs/>
          <w:noProof/>
        </w:rPr>
        <w:t>ure</w:t>
      </w:r>
      <w:r w:rsidRPr="005A462F">
        <w:rPr>
          <w:i/>
          <w:iCs/>
          <w:noProof/>
        </w:rPr>
        <w:t xml:space="preserve"> 29 &amp; 30. </w:t>
      </w:r>
      <w:r w:rsidRPr="005A462F">
        <w:rPr>
          <w:i/>
          <w:iCs/>
        </w:rPr>
        <w:t>Scatter plots of correlation of L8 TIRs estimates and MODIS product for 2015 and 20</w:t>
      </w:r>
      <w:r w:rsidR="00D71BFF" w:rsidRPr="005A462F">
        <w:rPr>
          <w:b/>
          <w:bCs/>
          <w:i/>
          <w:iCs/>
          <w:noProof/>
          <w:lang w:val="en-GB" w:bidi="he-IL"/>
        </w:rPr>
        <w:drawing>
          <wp:anchor distT="0" distB="0" distL="114300" distR="114300" simplePos="0" relativeHeight="252055552" behindDoc="0" locked="0" layoutInCell="1" allowOverlap="1" wp14:anchorId="65A5FEDC" wp14:editId="39A712AD">
            <wp:simplePos x="0" y="0"/>
            <wp:positionH relativeFrom="column">
              <wp:posOffset>2892425</wp:posOffset>
            </wp:positionH>
            <wp:positionV relativeFrom="paragraph">
              <wp:posOffset>0</wp:posOffset>
            </wp:positionV>
            <wp:extent cx="3555365" cy="2537460"/>
            <wp:effectExtent l="0" t="0" r="6985" b="0"/>
            <wp:wrapThrough wrapText="bothSides">
              <wp:wrapPolygon edited="0">
                <wp:start x="0" y="0"/>
                <wp:lineTo x="0" y="21405"/>
                <wp:lineTo x="21527" y="21405"/>
                <wp:lineTo x="2152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3555365" cy="2537460"/>
                    </a:xfrm>
                    <a:prstGeom prst="rect">
                      <a:avLst/>
                    </a:prstGeom>
                  </pic:spPr>
                </pic:pic>
              </a:graphicData>
            </a:graphic>
            <wp14:sizeRelH relativeFrom="page">
              <wp14:pctWidth>0</wp14:pctWidth>
            </wp14:sizeRelH>
            <wp14:sizeRelV relativeFrom="page">
              <wp14:pctHeight>0</wp14:pctHeight>
            </wp14:sizeRelV>
          </wp:anchor>
        </w:drawing>
      </w:r>
      <w:r w:rsidR="00D71BFF" w:rsidRPr="005A462F">
        <w:rPr>
          <w:b/>
          <w:bCs/>
          <w:i/>
          <w:iCs/>
          <w:noProof/>
          <w:lang w:val="en-GB" w:bidi="he-IL"/>
        </w:rPr>
        <w:drawing>
          <wp:anchor distT="0" distB="0" distL="114300" distR="114300" simplePos="0" relativeHeight="252052480" behindDoc="0" locked="0" layoutInCell="1" allowOverlap="1" wp14:anchorId="4B795068" wp14:editId="59844CCA">
            <wp:simplePos x="0" y="0"/>
            <wp:positionH relativeFrom="column">
              <wp:posOffset>-676799</wp:posOffset>
            </wp:positionH>
            <wp:positionV relativeFrom="paragraph">
              <wp:posOffset>110</wp:posOffset>
            </wp:positionV>
            <wp:extent cx="3535045" cy="2523490"/>
            <wp:effectExtent l="0" t="0" r="8255" b="0"/>
            <wp:wrapThrough wrapText="bothSides">
              <wp:wrapPolygon edited="0">
                <wp:start x="0" y="0"/>
                <wp:lineTo x="0" y="21361"/>
                <wp:lineTo x="21534" y="21361"/>
                <wp:lineTo x="2153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3535045" cy="2523490"/>
                    </a:xfrm>
                    <a:prstGeom prst="rect">
                      <a:avLst/>
                    </a:prstGeom>
                  </pic:spPr>
                </pic:pic>
              </a:graphicData>
            </a:graphic>
            <wp14:sizeRelH relativeFrom="page">
              <wp14:pctWidth>0</wp14:pctWidth>
            </wp14:sizeRelH>
            <wp14:sizeRelV relativeFrom="page">
              <wp14:pctHeight>0</wp14:pctHeight>
            </wp14:sizeRelV>
          </wp:anchor>
        </w:drawing>
      </w:r>
      <w:r w:rsidRPr="005A462F">
        <w:rPr>
          <w:i/>
          <w:iCs/>
        </w:rPr>
        <w:t>16</w:t>
      </w:r>
      <w:r w:rsidR="005A462F" w:rsidRPr="005A462F">
        <w:rPr>
          <w:i/>
          <w:iCs/>
        </w:rPr>
        <w:t>.</w:t>
      </w:r>
    </w:p>
    <w:p w14:paraId="394F8BE2" w14:textId="08EC2173" w:rsidR="00C4731D" w:rsidRDefault="00C4731D" w:rsidP="008F5BB2">
      <w:pPr>
        <w:rPr>
          <w:b/>
          <w:bCs/>
          <w:lang w:val="en-GB" w:bidi="he-IL"/>
        </w:rPr>
      </w:pPr>
    </w:p>
    <w:p w14:paraId="587AAC51" w14:textId="1D604D46" w:rsidR="00C4731D" w:rsidRDefault="00026C97" w:rsidP="008F5BB2">
      <w:pPr>
        <w:rPr>
          <w:b/>
          <w:bCs/>
          <w:lang w:val="en-GB" w:bidi="he-IL"/>
        </w:rPr>
      </w:pPr>
      <w:r w:rsidRPr="004A66E8">
        <w:rPr>
          <w:b/>
          <w:bCs/>
          <w:noProof/>
          <w:lang w:val="en-GB" w:bidi="he-IL"/>
        </w:rPr>
        <w:lastRenderedPageBreak/>
        <mc:AlternateContent>
          <mc:Choice Requires="wps">
            <w:drawing>
              <wp:anchor distT="45720" distB="45720" distL="114300" distR="114300" simplePos="0" relativeHeight="252067840" behindDoc="0" locked="0" layoutInCell="1" allowOverlap="1" wp14:anchorId="19DE8BFD" wp14:editId="2E6E7831">
                <wp:simplePos x="0" y="0"/>
                <wp:positionH relativeFrom="column">
                  <wp:posOffset>3374390</wp:posOffset>
                </wp:positionH>
                <wp:positionV relativeFrom="paragraph">
                  <wp:posOffset>1428750</wp:posOffset>
                </wp:positionV>
                <wp:extent cx="904875" cy="273685"/>
                <wp:effectExtent l="0" t="0" r="28575" b="1206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73685"/>
                        </a:xfrm>
                        <a:prstGeom prst="rect">
                          <a:avLst/>
                        </a:prstGeom>
                        <a:solidFill>
                          <a:srgbClr val="FFFFFF"/>
                        </a:solidFill>
                        <a:ln w="9525">
                          <a:solidFill>
                            <a:schemeClr val="bg1"/>
                          </a:solidFill>
                          <a:miter lim="800000"/>
                          <a:headEnd/>
                          <a:tailEnd/>
                        </a:ln>
                      </wps:spPr>
                      <wps:txbx>
                        <w:txbxContent>
                          <w:p w14:paraId="3229D545" w14:textId="33135955" w:rsidR="004A66E8" w:rsidRPr="00EC1581" w:rsidRDefault="004A66E8" w:rsidP="004A66E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00EC1581" w:rsidRPr="00EC1581">
                              <w:rPr>
                                <w:rFonts w:ascii="Segoe UI" w:hAnsi="Segoe UI" w:cs="Segoe UI"/>
                                <w:color w:val="000000" w:themeColor="text1"/>
                                <w:sz w:val="18"/>
                                <w:szCs w:val="18"/>
                              </w:rPr>
                              <w:t>0.781505</w:t>
                            </w:r>
                          </w:p>
                          <w:p w14:paraId="09E782EC"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11965CD2"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073A9E6" w14:textId="77777777" w:rsidR="004A66E8" w:rsidRPr="00E67FEA" w:rsidRDefault="004A66E8" w:rsidP="004A66E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E8BFD" id="_x0000_s1040" type="#_x0000_t202" style="position:absolute;left:0;text-align:left;margin-left:265.7pt;margin-top:112.5pt;width:71.25pt;height:21.55pt;z-index:25206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" strokecolor="white [3212]">
                <v:textbox>
                  <w:txbxContent>
                    <w:p w14:paraId="3229D545" w14:textId="33135955" w:rsidR="004A66E8" w:rsidRPr="00EC1581" w:rsidRDefault="004A66E8" w:rsidP="004A66E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00EC1581" w:rsidRPr="00EC1581">
                        <w:rPr>
                          <w:rFonts w:ascii="Segoe UI" w:hAnsi="Segoe UI" w:cs="Segoe UI"/>
                          <w:color w:val="000000" w:themeColor="text1"/>
                          <w:sz w:val="18"/>
                          <w:szCs w:val="18"/>
                        </w:rPr>
                        <w:t>0.781505</w:t>
                      </w:r>
                    </w:p>
                    <w:p w14:paraId="09E782EC"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11965CD2"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073A9E6" w14:textId="77777777" w:rsidR="004A66E8" w:rsidRPr="00E67FEA" w:rsidRDefault="004A66E8" w:rsidP="004A66E8">
                      <w:pPr>
                        <w:spacing w:after="0" w:line="240" w:lineRule="auto"/>
                        <w:rPr>
                          <w:sz w:val="16"/>
                          <w:szCs w:val="16"/>
                        </w:rPr>
                      </w:pPr>
                    </w:p>
                  </w:txbxContent>
                </v:textbox>
                <w10:wrap type="square"/>
              </v:shape>
            </w:pict>
          </mc:Fallback>
        </mc:AlternateContent>
      </w:r>
      <w:r w:rsidRPr="004A66E8">
        <w:rPr>
          <w:b/>
          <w:bCs/>
          <w:noProof/>
          <w:lang w:val="en-GB" w:bidi="he-IL"/>
        </w:rPr>
        <mc:AlternateContent>
          <mc:Choice Requires="wps">
            <w:drawing>
              <wp:anchor distT="45720" distB="45720" distL="114300" distR="114300" simplePos="0" relativeHeight="252066816" behindDoc="0" locked="0" layoutInCell="1" allowOverlap="1" wp14:anchorId="1BB02380" wp14:editId="4C3BD530">
                <wp:simplePos x="0" y="0"/>
                <wp:positionH relativeFrom="column">
                  <wp:posOffset>-330835</wp:posOffset>
                </wp:positionH>
                <wp:positionV relativeFrom="paragraph">
                  <wp:posOffset>1447800</wp:posOffset>
                </wp:positionV>
                <wp:extent cx="990600" cy="254635"/>
                <wp:effectExtent l="0" t="0" r="19050" b="1206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4635"/>
                        </a:xfrm>
                        <a:prstGeom prst="rect">
                          <a:avLst/>
                        </a:prstGeom>
                        <a:solidFill>
                          <a:srgbClr val="FFFFFF"/>
                        </a:solidFill>
                        <a:ln w="9525">
                          <a:solidFill>
                            <a:schemeClr val="bg1"/>
                          </a:solidFill>
                          <a:miter lim="800000"/>
                          <a:headEnd/>
                          <a:tailEnd/>
                        </a:ln>
                      </wps:spPr>
                      <wps:txbx>
                        <w:txbxContent>
                          <w:p w14:paraId="48C4DEBA" w14:textId="2BCA73B3" w:rsidR="004A66E8" w:rsidRPr="00AF25B4" w:rsidRDefault="004A66E8" w:rsidP="004A66E8">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w:t>
                            </w:r>
                            <w:r w:rsidR="00EC1581">
                              <w:rPr>
                                <w:rFonts w:ascii="Segoe UI" w:eastAsia="Times New Roman" w:hAnsi="Segoe UI" w:cs="Segoe UI"/>
                                <w:sz w:val="18"/>
                                <w:szCs w:val="18"/>
                              </w:rPr>
                              <w:t>9</w:t>
                            </w:r>
                            <w:r w:rsidRPr="00AF25B4">
                              <w:rPr>
                                <w:rFonts w:ascii="Segoe UI" w:eastAsia="Times New Roman" w:hAnsi="Segoe UI" w:cs="Segoe UI"/>
                                <w:sz w:val="18"/>
                                <w:szCs w:val="18"/>
                              </w:rPr>
                              <w:t>6916</w:t>
                            </w:r>
                          </w:p>
                          <w:p w14:paraId="43A15B11"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202F6F53"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6CE75F4" w14:textId="77777777" w:rsidR="004A66E8" w:rsidRPr="00E67FEA" w:rsidRDefault="004A66E8" w:rsidP="004A66E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02380" id="_x0000_s1041" type="#_x0000_t202" style="position:absolute;left:0;text-align:left;margin-left:-26.05pt;margin-top:114pt;width:78pt;height:20.05pt;z-index:25206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" strokecolor="white [3212]">
                <v:textbox>
                  <w:txbxContent>
                    <w:p w14:paraId="48C4DEBA" w14:textId="2BCA73B3" w:rsidR="004A66E8" w:rsidRPr="00AF25B4" w:rsidRDefault="004A66E8" w:rsidP="004A66E8">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w:t>
                      </w:r>
                      <w:r w:rsidR="00EC1581">
                        <w:rPr>
                          <w:rFonts w:ascii="Segoe UI" w:eastAsia="Times New Roman" w:hAnsi="Segoe UI" w:cs="Segoe UI"/>
                          <w:sz w:val="18"/>
                          <w:szCs w:val="18"/>
                        </w:rPr>
                        <w:t>9</w:t>
                      </w:r>
                      <w:r w:rsidRPr="00AF25B4">
                        <w:rPr>
                          <w:rFonts w:ascii="Segoe UI" w:eastAsia="Times New Roman" w:hAnsi="Segoe UI" w:cs="Segoe UI"/>
                          <w:sz w:val="18"/>
                          <w:szCs w:val="18"/>
                        </w:rPr>
                        <w:t>6916</w:t>
                      </w:r>
                    </w:p>
                    <w:p w14:paraId="43A15B11"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202F6F53"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6CE75F4" w14:textId="77777777" w:rsidR="004A66E8" w:rsidRPr="00E67FEA" w:rsidRDefault="004A66E8" w:rsidP="004A66E8">
                      <w:pPr>
                        <w:spacing w:after="0" w:line="240" w:lineRule="auto"/>
                        <w:rPr>
                          <w:sz w:val="16"/>
                          <w:szCs w:val="16"/>
                        </w:rPr>
                      </w:pPr>
                    </w:p>
                  </w:txbxContent>
                </v:textbox>
                <w10:wrap type="square"/>
              </v:shape>
            </w:pict>
          </mc:Fallback>
        </mc:AlternateContent>
      </w:r>
      <w:r>
        <w:rPr>
          <w:b/>
          <w:bCs/>
          <w:noProof/>
          <w:lang w:val="en-GB" w:bidi="he-IL"/>
        </w:rPr>
        <w:drawing>
          <wp:anchor distT="0" distB="0" distL="114300" distR="114300" simplePos="0" relativeHeight="252057600" behindDoc="0" locked="0" layoutInCell="1" allowOverlap="1" wp14:anchorId="5B8C0E9A" wp14:editId="35139B5B">
            <wp:simplePos x="0" y="0"/>
            <wp:positionH relativeFrom="column">
              <wp:posOffset>-715010</wp:posOffset>
            </wp:positionH>
            <wp:positionV relativeFrom="paragraph">
              <wp:posOffset>1017270</wp:posOffset>
            </wp:positionV>
            <wp:extent cx="3648710" cy="2639695"/>
            <wp:effectExtent l="0" t="0" r="8890" b="8255"/>
            <wp:wrapThrough wrapText="bothSides">
              <wp:wrapPolygon edited="0">
                <wp:start x="0" y="0"/>
                <wp:lineTo x="0" y="21512"/>
                <wp:lineTo x="21540" y="21512"/>
                <wp:lineTo x="2154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a14="http://schemas.microsoft.com/office/drawing/2010/main" val="0"/>
                        </a:ext>
                      </a:extLst>
                    </a:blip>
                    <a:stretch>
                      <a:fillRect/>
                    </a:stretch>
                  </pic:blipFill>
                  <pic:spPr>
                    <a:xfrm>
                      <a:off x="0" y="0"/>
                      <a:ext cx="3648710" cy="2639695"/>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2056576" behindDoc="0" locked="0" layoutInCell="1" allowOverlap="1" wp14:anchorId="03537B01" wp14:editId="716CF8AA">
            <wp:simplePos x="0" y="0"/>
            <wp:positionH relativeFrom="column">
              <wp:posOffset>2947035</wp:posOffset>
            </wp:positionH>
            <wp:positionV relativeFrom="paragraph">
              <wp:posOffset>1017270</wp:posOffset>
            </wp:positionV>
            <wp:extent cx="3710305" cy="2683510"/>
            <wp:effectExtent l="0" t="0" r="4445" b="2540"/>
            <wp:wrapThrough wrapText="bothSides">
              <wp:wrapPolygon edited="0">
                <wp:start x="0" y="0"/>
                <wp:lineTo x="0" y="21467"/>
                <wp:lineTo x="21515" y="21467"/>
                <wp:lineTo x="21515"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3710305" cy="2683510"/>
                    </a:xfrm>
                    <a:prstGeom prst="rect">
                      <a:avLst/>
                    </a:prstGeom>
                  </pic:spPr>
                </pic:pic>
              </a:graphicData>
            </a:graphic>
            <wp14:sizeRelH relativeFrom="page">
              <wp14:pctWidth>0</wp14:pctWidth>
            </wp14:sizeRelH>
            <wp14:sizeRelV relativeFrom="page">
              <wp14:pctHeight>0</wp14:pctHeight>
            </wp14:sizeRelV>
          </wp:anchor>
        </w:drawing>
      </w:r>
      <w:r>
        <w:t xml:space="preserve">For estimates obtained in 2017 and 2018, statistical analysis showed (Figures 31 and 32) that the </w:t>
      </w:r>
      <w:r w:rsidRPr="000C565B">
        <w:t>coefficient</w:t>
      </w:r>
      <w:r>
        <w:t>s of determination (R</w:t>
      </w:r>
      <w:r>
        <w:rPr>
          <w:vertAlign w:val="superscript"/>
        </w:rPr>
        <w:t>2</w:t>
      </w:r>
      <w:r>
        <w:t xml:space="preserve">) were </w:t>
      </w:r>
      <w:r w:rsidR="00B32500">
        <w:t>reported</w:t>
      </w:r>
      <w:r>
        <w:t xml:space="preserve"> to be 0.</w:t>
      </w:r>
      <w:r w:rsidRPr="00182D48">
        <w:rPr>
          <w:rFonts w:ascii="Segoe UI" w:eastAsia="Times New Roman" w:hAnsi="Segoe UI" w:cs="Segoe UI"/>
          <w:color w:val="000000" w:themeColor="text1"/>
          <w:sz w:val="16"/>
          <w:szCs w:val="16"/>
        </w:rPr>
        <w:t xml:space="preserve"> </w:t>
      </w:r>
      <w:r w:rsidRPr="00026C97">
        <w:rPr>
          <w:rFonts w:eastAsia="Times New Roman" w:cs="Segoe UI"/>
        </w:rPr>
        <w:t>696916</w:t>
      </w:r>
      <w:r>
        <w:rPr>
          <w:rFonts w:eastAsia="Times New Roman" w:cs="Segoe UI"/>
          <w:color w:val="000000" w:themeColor="text1"/>
        </w:rPr>
        <w:t xml:space="preserve"> (2017)</w:t>
      </w:r>
      <w:r>
        <w:t xml:space="preserve"> and 0.</w:t>
      </w:r>
      <w:r w:rsidRPr="005B2709">
        <w:rPr>
          <w:rFonts w:ascii="Segoe UI" w:hAnsi="Segoe UI" w:cs="Segoe UI"/>
          <w:sz w:val="18"/>
          <w:szCs w:val="18"/>
        </w:rPr>
        <w:t xml:space="preserve"> </w:t>
      </w:r>
      <w:r w:rsidRPr="00026C97">
        <w:rPr>
          <w:rFonts w:cs="Segoe UI"/>
          <w:color w:val="000000" w:themeColor="text1"/>
        </w:rPr>
        <w:t>781505</w:t>
      </w:r>
      <w:r>
        <w:rPr>
          <w:rFonts w:ascii="Segoe UI" w:hAnsi="Segoe UI" w:cs="Segoe UI"/>
          <w:color w:val="000000" w:themeColor="text1"/>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sidR="00060925">
        <w:rPr>
          <w:rFonts w:eastAsia="Times New Roman" w:cs="Segoe UI"/>
          <w:color w:val="000000" w:themeColor="text1"/>
        </w:rPr>
        <w:t>.</w:t>
      </w:r>
    </w:p>
    <w:p w14:paraId="0761C7BB" w14:textId="2201458C" w:rsidR="00C4731D" w:rsidRDefault="00C4731D" w:rsidP="008F5BB2">
      <w:pPr>
        <w:rPr>
          <w:b/>
          <w:bCs/>
          <w:lang w:val="en-GB" w:bidi="he-IL"/>
        </w:rPr>
      </w:pPr>
    </w:p>
    <w:p w14:paraId="79028255" w14:textId="1AE68E31" w:rsidR="00C4731D" w:rsidRPr="00C877D3" w:rsidRDefault="006333B3" w:rsidP="008F5BB2">
      <w:pPr>
        <w:rPr>
          <w:b/>
          <w:bCs/>
          <w:i/>
          <w:iCs/>
          <w:lang w:val="en-GB" w:bidi="he-IL"/>
        </w:rPr>
      </w:pPr>
      <w:r w:rsidRPr="00C877D3">
        <w:rPr>
          <w:i/>
          <w:iCs/>
          <w:noProof/>
        </w:rPr>
        <w:t>Fig</w:t>
      </w:r>
      <w:r w:rsidR="000177E5">
        <w:rPr>
          <w:i/>
          <w:iCs/>
          <w:noProof/>
        </w:rPr>
        <w:t>ure</w:t>
      </w:r>
      <w:r w:rsidRPr="00C877D3">
        <w:rPr>
          <w:i/>
          <w:iCs/>
          <w:noProof/>
        </w:rPr>
        <w:t xml:space="preserve"> 31 &amp; 32. </w:t>
      </w:r>
      <w:r w:rsidRPr="00C877D3">
        <w:rPr>
          <w:i/>
          <w:iCs/>
        </w:rPr>
        <w:t>Scatter plots of correlation of L8 TIRs estimates and MODIS product for 2017 and 2018</w:t>
      </w:r>
      <w:r w:rsidR="00E75F0B">
        <w:rPr>
          <w:i/>
          <w:iCs/>
        </w:rPr>
        <w:t>.</w:t>
      </w:r>
    </w:p>
    <w:p w14:paraId="1D1118EB" w14:textId="67B89B05" w:rsidR="00C4731D" w:rsidRDefault="00C4731D" w:rsidP="008F5BB2">
      <w:pPr>
        <w:rPr>
          <w:b/>
          <w:bCs/>
          <w:lang w:val="en-GB" w:bidi="he-IL"/>
        </w:rPr>
      </w:pPr>
    </w:p>
    <w:p w14:paraId="30200966" w14:textId="58156E30" w:rsidR="00346231" w:rsidRDefault="00346231" w:rsidP="008F5BB2">
      <w:pPr>
        <w:rPr>
          <w:b/>
          <w:bCs/>
          <w:lang w:val="en-GB" w:bidi="he-IL"/>
        </w:rPr>
      </w:pPr>
    </w:p>
    <w:p w14:paraId="49310300" w14:textId="77777777" w:rsidR="00346231" w:rsidRDefault="00346231" w:rsidP="008F5BB2">
      <w:pPr>
        <w:rPr>
          <w:b/>
          <w:bCs/>
          <w:lang w:val="en-GB" w:bidi="he-IL"/>
        </w:rPr>
      </w:pPr>
    </w:p>
    <w:p w14:paraId="3A8C7C1B" w14:textId="77777777" w:rsidR="00346231" w:rsidRDefault="00346231" w:rsidP="008F5BB2">
      <w:pPr>
        <w:rPr>
          <w:b/>
          <w:bCs/>
          <w:lang w:val="en-GB" w:bidi="he-IL"/>
        </w:rPr>
      </w:pPr>
    </w:p>
    <w:p w14:paraId="25AD4427" w14:textId="77777777" w:rsidR="00346231" w:rsidRDefault="00346231" w:rsidP="008F5BB2">
      <w:pPr>
        <w:rPr>
          <w:b/>
          <w:bCs/>
          <w:lang w:val="en-GB" w:bidi="he-IL"/>
        </w:rPr>
      </w:pPr>
    </w:p>
    <w:p w14:paraId="6F661BBB" w14:textId="77777777" w:rsidR="00346231" w:rsidRDefault="00346231" w:rsidP="008F5BB2">
      <w:pPr>
        <w:rPr>
          <w:b/>
          <w:bCs/>
          <w:lang w:val="en-GB" w:bidi="he-IL"/>
        </w:rPr>
      </w:pPr>
    </w:p>
    <w:p w14:paraId="09F8366F" w14:textId="77777777" w:rsidR="00346231" w:rsidRDefault="00346231" w:rsidP="008F5BB2">
      <w:pPr>
        <w:rPr>
          <w:b/>
          <w:bCs/>
          <w:lang w:val="en-GB" w:bidi="he-IL"/>
        </w:rPr>
      </w:pPr>
    </w:p>
    <w:p w14:paraId="72836458" w14:textId="20227857" w:rsidR="00C4731D" w:rsidRDefault="00C4731D" w:rsidP="008F5BB2">
      <w:pPr>
        <w:rPr>
          <w:b/>
          <w:bCs/>
          <w:lang w:val="en-GB" w:bidi="he-IL"/>
        </w:rPr>
      </w:pPr>
    </w:p>
    <w:p w14:paraId="78FA3958" w14:textId="77777777" w:rsidR="00346231" w:rsidRDefault="00346231" w:rsidP="00932721">
      <w:pPr>
        <w:rPr>
          <w:i/>
          <w:iCs/>
          <w:noProof/>
        </w:rPr>
      </w:pPr>
    </w:p>
    <w:p w14:paraId="153186F2" w14:textId="77777777" w:rsidR="00346231" w:rsidRDefault="00346231" w:rsidP="00932721">
      <w:pPr>
        <w:rPr>
          <w:i/>
          <w:iCs/>
          <w:noProof/>
        </w:rPr>
      </w:pPr>
    </w:p>
    <w:p w14:paraId="18DA21B9" w14:textId="70277083" w:rsidR="00483D57" w:rsidRDefault="00CD5EDC" w:rsidP="00B57900">
      <w:pPr>
        <w:spacing w:before="100" w:beforeAutospacing="1" w:after="100" w:afterAutospacing="1"/>
        <w:rPr>
          <w:b/>
          <w:bCs/>
          <w:sz w:val="28"/>
          <w:szCs w:val="28"/>
        </w:rPr>
      </w:pPr>
      <w:r>
        <w:rPr>
          <w:b/>
          <w:bCs/>
          <w:noProof/>
          <w:sz w:val="28"/>
          <w:szCs w:val="28"/>
        </w:rPr>
        <w:lastRenderedPageBreak/>
        <w:drawing>
          <wp:anchor distT="0" distB="0" distL="114300" distR="114300" simplePos="0" relativeHeight="252059648" behindDoc="0" locked="0" layoutInCell="1" allowOverlap="1" wp14:anchorId="574050D2" wp14:editId="20C06663">
            <wp:simplePos x="0" y="0"/>
            <wp:positionH relativeFrom="column">
              <wp:posOffset>3008630</wp:posOffset>
            </wp:positionH>
            <wp:positionV relativeFrom="paragraph">
              <wp:posOffset>1121410</wp:posOffset>
            </wp:positionV>
            <wp:extent cx="3705225" cy="2679065"/>
            <wp:effectExtent l="0" t="0" r="9525" b="6985"/>
            <wp:wrapThrough wrapText="bothSides">
              <wp:wrapPolygon edited="0">
                <wp:start x="0" y="0"/>
                <wp:lineTo x="0" y="21503"/>
                <wp:lineTo x="21544" y="21503"/>
                <wp:lineTo x="21544"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2">
                      <a:extLst>
                        <a:ext uri="{28A0092B-C50C-407E-A947-70E740481C1C}">
                          <a14:useLocalDpi xmlns:a14="http://schemas.microsoft.com/office/drawing/2010/main" val="0"/>
                        </a:ext>
                      </a:extLst>
                    </a:blip>
                    <a:stretch>
                      <a:fillRect/>
                    </a:stretch>
                  </pic:blipFill>
                  <pic:spPr>
                    <a:xfrm>
                      <a:off x="0" y="0"/>
                      <a:ext cx="3705225" cy="2679065"/>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2058624" behindDoc="0" locked="0" layoutInCell="1" allowOverlap="1" wp14:anchorId="2239EB71" wp14:editId="7F95613D">
            <wp:simplePos x="0" y="0"/>
            <wp:positionH relativeFrom="column">
              <wp:posOffset>-796925</wp:posOffset>
            </wp:positionH>
            <wp:positionV relativeFrom="paragraph">
              <wp:posOffset>1121410</wp:posOffset>
            </wp:positionV>
            <wp:extent cx="3736975" cy="2703195"/>
            <wp:effectExtent l="0" t="0" r="0" b="1905"/>
            <wp:wrapThrough wrapText="bothSides">
              <wp:wrapPolygon edited="0">
                <wp:start x="0" y="0"/>
                <wp:lineTo x="0" y="21463"/>
                <wp:lineTo x="21472" y="21463"/>
                <wp:lineTo x="2147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3736975" cy="2703195"/>
                    </a:xfrm>
                    <a:prstGeom prst="rect">
                      <a:avLst/>
                    </a:prstGeom>
                  </pic:spPr>
                </pic:pic>
              </a:graphicData>
            </a:graphic>
            <wp14:sizeRelH relativeFrom="page">
              <wp14:pctWidth>0</wp14:pctWidth>
            </wp14:sizeRelH>
            <wp14:sizeRelV relativeFrom="page">
              <wp14:pctHeight>0</wp14:pctHeight>
            </wp14:sizeRelV>
          </wp:anchor>
        </w:drawing>
      </w:r>
      <w:r w:rsidRPr="00FE25C2">
        <w:rPr>
          <w:b/>
          <w:bCs/>
          <w:noProof/>
          <w:lang w:val="en-GB" w:bidi="he-IL"/>
        </w:rPr>
        <mc:AlternateContent>
          <mc:Choice Requires="wps">
            <w:drawing>
              <wp:anchor distT="45720" distB="45720" distL="114300" distR="114300" simplePos="0" relativeHeight="252069888" behindDoc="0" locked="0" layoutInCell="1" allowOverlap="1" wp14:anchorId="627581E0" wp14:editId="26EA24E0">
                <wp:simplePos x="0" y="0"/>
                <wp:positionH relativeFrom="column">
                  <wp:posOffset>-267335</wp:posOffset>
                </wp:positionH>
                <wp:positionV relativeFrom="paragraph">
                  <wp:posOffset>1429385</wp:posOffset>
                </wp:positionV>
                <wp:extent cx="1095375" cy="254635"/>
                <wp:effectExtent l="0" t="0" r="28575" b="12065"/>
                <wp:wrapSquare wrapText="bothSides"/>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54635"/>
                        </a:xfrm>
                        <a:prstGeom prst="rect">
                          <a:avLst/>
                        </a:prstGeom>
                        <a:solidFill>
                          <a:srgbClr val="FFFFFF"/>
                        </a:solidFill>
                        <a:ln w="9525">
                          <a:solidFill>
                            <a:schemeClr val="bg1"/>
                          </a:solidFill>
                          <a:miter lim="800000"/>
                          <a:headEnd/>
                          <a:tailEnd/>
                        </a:ln>
                      </wps:spPr>
                      <wps:txbx>
                        <w:txbxContent>
                          <w:p w14:paraId="5E482358" w14:textId="504FA798" w:rsidR="00FE25C2" w:rsidRPr="00AF25B4" w:rsidRDefault="00FE25C2" w:rsidP="00FE25C2">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w:t>
                            </w:r>
                            <w:r w:rsidR="005F4F5A" w:rsidRPr="005F4F5A">
                              <w:rPr>
                                <w:rFonts w:ascii="Segoe UI" w:hAnsi="Segoe UI" w:cs="Segoe UI"/>
                                <w:color w:val="000000" w:themeColor="text1"/>
                                <w:sz w:val="18"/>
                                <w:szCs w:val="18"/>
                              </w:rPr>
                              <w:t>= 0.820665</w:t>
                            </w:r>
                          </w:p>
                          <w:p w14:paraId="1080E29B"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3B81FC8C"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04C24F18" w14:textId="77777777" w:rsidR="00FE25C2" w:rsidRPr="00E67FEA" w:rsidRDefault="00FE25C2" w:rsidP="00FE25C2">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581E0" id="Text Box 52" o:spid="_x0000_s1042" type="#_x0000_t202" style="position:absolute;left:0;text-align:left;margin-left:-21.05pt;margin-top:112.55pt;width:86.25pt;height:20.05pt;z-index:25206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" strokecolor="white [3212]">
                <v:textbox>
                  <w:txbxContent>
                    <w:p w14:paraId="5E482358" w14:textId="504FA798" w:rsidR="00FE25C2" w:rsidRPr="00AF25B4" w:rsidRDefault="00FE25C2" w:rsidP="00FE25C2">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w:t>
                      </w:r>
                      <w:r w:rsidR="005F4F5A" w:rsidRPr="005F4F5A">
                        <w:rPr>
                          <w:rFonts w:ascii="Segoe UI" w:hAnsi="Segoe UI" w:cs="Segoe UI"/>
                          <w:color w:val="000000" w:themeColor="text1"/>
                          <w:sz w:val="18"/>
                          <w:szCs w:val="18"/>
                        </w:rPr>
                        <w:t>= 0.820665</w:t>
                      </w:r>
                    </w:p>
                    <w:p w14:paraId="1080E29B"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3B81FC8C"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04C24F18" w14:textId="77777777" w:rsidR="00FE25C2" w:rsidRPr="00E67FEA" w:rsidRDefault="00FE25C2" w:rsidP="00FE25C2">
                      <w:pPr>
                        <w:spacing w:after="0" w:line="240" w:lineRule="auto"/>
                        <w:rPr>
                          <w:sz w:val="16"/>
                          <w:szCs w:val="16"/>
                        </w:rPr>
                      </w:pPr>
                    </w:p>
                  </w:txbxContent>
                </v:textbox>
                <w10:wrap type="square"/>
              </v:shape>
            </w:pict>
          </mc:Fallback>
        </mc:AlternateContent>
      </w:r>
      <w:r w:rsidRPr="00FE25C2">
        <w:rPr>
          <w:b/>
          <w:bCs/>
          <w:noProof/>
          <w:lang w:val="en-GB" w:bidi="he-IL"/>
        </w:rPr>
        <mc:AlternateContent>
          <mc:Choice Requires="wps">
            <w:drawing>
              <wp:anchor distT="45720" distB="45720" distL="114300" distR="114300" simplePos="0" relativeHeight="252070912" behindDoc="0" locked="0" layoutInCell="1" allowOverlap="1" wp14:anchorId="3060E8F8" wp14:editId="3B0C5705">
                <wp:simplePos x="0" y="0"/>
                <wp:positionH relativeFrom="column">
                  <wp:posOffset>3438525</wp:posOffset>
                </wp:positionH>
                <wp:positionV relativeFrom="paragraph">
                  <wp:posOffset>1410335</wp:posOffset>
                </wp:positionV>
                <wp:extent cx="962025" cy="273685"/>
                <wp:effectExtent l="0" t="0" r="28575" b="1206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73685"/>
                        </a:xfrm>
                        <a:prstGeom prst="rect">
                          <a:avLst/>
                        </a:prstGeom>
                        <a:solidFill>
                          <a:srgbClr val="FFFFFF"/>
                        </a:solidFill>
                        <a:ln w="9525">
                          <a:solidFill>
                            <a:schemeClr val="bg1"/>
                          </a:solidFill>
                          <a:miter lim="800000"/>
                          <a:headEnd/>
                          <a:tailEnd/>
                        </a:ln>
                      </wps:spPr>
                      <wps:txbx>
                        <w:txbxContent>
                          <w:p w14:paraId="7DC06C1C" w14:textId="224EE9F5" w:rsidR="00FE25C2" w:rsidRPr="005F4F5A" w:rsidRDefault="00FE25C2" w:rsidP="00FE25C2">
                            <w:pPr>
                              <w:spacing w:line="240" w:lineRule="auto"/>
                              <w:rPr>
                                <w:rFonts w:ascii="Segoe UI" w:eastAsia="Times New Roman" w:hAnsi="Segoe UI" w:cs="Segoe UI"/>
                                <w:color w:val="000000" w:themeColor="text1"/>
                                <w:sz w:val="18"/>
                                <w:szCs w:val="18"/>
                              </w:rPr>
                            </w:pPr>
                            <w:r w:rsidRPr="005F4F5A">
                              <w:rPr>
                                <w:rFonts w:ascii="Segoe UI" w:hAnsi="Segoe UI" w:cs="Segoe UI"/>
                                <w:color w:val="000000" w:themeColor="text1"/>
                                <w:sz w:val="18"/>
                                <w:szCs w:val="18"/>
                              </w:rPr>
                              <w:t>R</w:t>
                            </w:r>
                            <w:r w:rsidRPr="005F4F5A">
                              <w:rPr>
                                <w:rFonts w:ascii="Segoe UI" w:hAnsi="Segoe UI" w:cs="Segoe UI"/>
                                <w:color w:val="000000" w:themeColor="text1"/>
                                <w:sz w:val="18"/>
                                <w:szCs w:val="18"/>
                                <w:vertAlign w:val="superscript"/>
                              </w:rPr>
                              <w:t>2</w:t>
                            </w:r>
                            <w:r w:rsidRPr="005F4F5A">
                              <w:rPr>
                                <w:rFonts w:ascii="Segoe UI" w:hAnsi="Segoe UI" w:cs="Segoe UI"/>
                                <w:color w:val="000000" w:themeColor="text1"/>
                                <w:sz w:val="18"/>
                                <w:szCs w:val="18"/>
                              </w:rPr>
                              <w:t xml:space="preserve"> = </w:t>
                            </w:r>
                            <w:r w:rsidR="005F4F5A" w:rsidRPr="005F4F5A">
                              <w:rPr>
                                <w:rFonts w:ascii="Segoe UI" w:hAnsi="Segoe UI" w:cs="Segoe UI"/>
                                <w:color w:val="000000" w:themeColor="text1"/>
                                <w:sz w:val="18"/>
                                <w:szCs w:val="18"/>
                              </w:rPr>
                              <w:t>0.754280</w:t>
                            </w:r>
                          </w:p>
                          <w:p w14:paraId="5A005772"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5A279232"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3B206394" w14:textId="77777777" w:rsidR="00FE25C2" w:rsidRPr="00E67FEA" w:rsidRDefault="00FE25C2" w:rsidP="00FE25C2">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E8F8" id="_x0000_s1043" type="#_x0000_t202" style="position:absolute;left:0;text-align:left;margin-left:270.75pt;margin-top:111.05pt;width:75.75pt;height:21.55pt;z-index:25207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" strokecolor="white [3212]">
                <v:textbox>
                  <w:txbxContent>
                    <w:p w14:paraId="7DC06C1C" w14:textId="224EE9F5" w:rsidR="00FE25C2" w:rsidRPr="005F4F5A" w:rsidRDefault="00FE25C2" w:rsidP="00FE25C2">
                      <w:pPr>
                        <w:spacing w:line="240" w:lineRule="auto"/>
                        <w:rPr>
                          <w:rFonts w:ascii="Segoe UI" w:eastAsia="Times New Roman" w:hAnsi="Segoe UI" w:cs="Segoe UI"/>
                          <w:color w:val="000000" w:themeColor="text1"/>
                          <w:sz w:val="18"/>
                          <w:szCs w:val="18"/>
                        </w:rPr>
                      </w:pPr>
                      <w:r w:rsidRPr="005F4F5A">
                        <w:rPr>
                          <w:rFonts w:ascii="Segoe UI" w:hAnsi="Segoe UI" w:cs="Segoe UI"/>
                          <w:color w:val="000000" w:themeColor="text1"/>
                          <w:sz w:val="18"/>
                          <w:szCs w:val="18"/>
                        </w:rPr>
                        <w:t>R</w:t>
                      </w:r>
                      <w:r w:rsidRPr="005F4F5A">
                        <w:rPr>
                          <w:rFonts w:ascii="Segoe UI" w:hAnsi="Segoe UI" w:cs="Segoe UI"/>
                          <w:color w:val="000000" w:themeColor="text1"/>
                          <w:sz w:val="18"/>
                          <w:szCs w:val="18"/>
                          <w:vertAlign w:val="superscript"/>
                        </w:rPr>
                        <w:t>2</w:t>
                      </w:r>
                      <w:r w:rsidRPr="005F4F5A">
                        <w:rPr>
                          <w:rFonts w:ascii="Segoe UI" w:hAnsi="Segoe UI" w:cs="Segoe UI"/>
                          <w:color w:val="000000" w:themeColor="text1"/>
                          <w:sz w:val="18"/>
                          <w:szCs w:val="18"/>
                        </w:rPr>
                        <w:t xml:space="preserve"> = </w:t>
                      </w:r>
                      <w:r w:rsidR="005F4F5A" w:rsidRPr="005F4F5A">
                        <w:rPr>
                          <w:rFonts w:ascii="Segoe UI" w:hAnsi="Segoe UI" w:cs="Segoe UI"/>
                          <w:color w:val="000000" w:themeColor="text1"/>
                          <w:sz w:val="18"/>
                          <w:szCs w:val="18"/>
                        </w:rPr>
                        <w:t>0.754280</w:t>
                      </w:r>
                    </w:p>
                    <w:p w14:paraId="5A005772"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5A279232"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3B206394" w14:textId="77777777" w:rsidR="00FE25C2" w:rsidRPr="00E67FEA" w:rsidRDefault="00FE25C2" w:rsidP="00FE25C2">
                      <w:pPr>
                        <w:spacing w:after="0" w:line="240" w:lineRule="auto"/>
                        <w:rPr>
                          <w:sz w:val="16"/>
                          <w:szCs w:val="16"/>
                        </w:rPr>
                      </w:pPr>
                    </w:p>
                  </w:txbxContent>
                </v:textbox>
                <w10:wrap type="square"/>
              </v:shape>
            </w:pict>
          </mc:Fallback>
        </mc:AlternateContent>
      </w:r>
      <w:r w:rsidR="00346231">
        <w:t xml:space="preserve">For estimates obtained in 2019 and 2020, statistical analysis further showed (Figures </w:t>
      </w:r>
      <w:r w:rsidR="00351906">
        <w:t>33</w:t>
      </w:r>
      <w:r w:rsidR="00346231">
        <w:t xml:space="preserve"> and </w:t>
      </w:r>
      <w:r w:rsidR="00351906">
        <w:t>34</w:t>
      </w:r>
      <w:r w:rsidR="00346231">
        <w:t xml:space="preserve">) strong positive </w:t>
      </w:r>
      <w:r w:rsidR="00346231" w:rsidRPr="000C565B">
        <w:t>coefficient</w:t>
      </w:r>
      <w:r w:rsidR="00346231">
        <w:t>s of determination (R</w:t>
      </w:r>
      <w:r w:rsidR="00346231">
        <w:rPr>
          <w:vertAlign w:val="superscript"/>
        </w:rPr>
        <w:t>2</w:t>
      </w:r>
      <w:r w:rsidR="00346231">
        <w:t>) of 0.</w:t>
      </w:r>
      <w:r w:rsidR="00351906" w:rsidRPr="00351906">
        <w:rPr>
          <w:rFonts w:cs="Segoe UI"/>
          <w:color w:val="000000" w:themeColor="text1"/>
        </w:rPr>
        <w:t>820665</w:t>
      </w:r>
      <w:r w:rsidR="00351906">
        <w:rPr>
          <w:rFonts w:eastAsia="Times New Roman" w:cs="Segoe UI"/>
          <w:color w:val="000000" w:themeColor="text1"/>
        </w:rPr>
        <w:t xml:space="preserve"> </w:t>
      </w:r>
      <w:r w:rsidR="00346231">
        <w:rPr>
          <w:rFonts w:eastAsia="Times New Roman" w:cs="Segoe UI"/>
          <w:color w:val="000000" w:themeColor="text1"/>
        </w:rPr>
        <w:t>(2019)</w:t>
      </w:r>
      <w:r w:rsidR="00346231">
        <w:t xml:space="preserve"> and 0.</w:t>
      </w:r>
      <w:r w:rsidR="00351906" w:rsidRPr="00351906">
        <w:rPr>
          <w:rFonts w:cs="Segoe UI"/>
          <w:color w:val="000000" w:themeColor="text1"/>
        </w:rPr>
        <w:t>754280</w:t>
      </w:r>
      <w:r w:rsidR="00351906">
        <w:rPr>
          <w:rFonts w:ascii="Segoe UI" w:hAnsi="Segoe UI" w:cs="Segoe UI"/>
          <w:color w:val="000000" w:themeColor="text1"/>
          <w:sz w:val="18"/>
          <w:szCs w:val="18"/>
        </w:rPr>
        <w:t xml:space="preserve"> </w:t>
      </w:r>
      <w:r w:rsidR="00346231" w:rsidRPr="00942781">
        <w:rPr>
          <w:rFonts w:eastAsia="Times New Roman" w:cs="Segoe UI"/>
          <w:color w:val="000000" w:themeColor="text1"/>
        </w:rPr>
        <w:t>for</w:t>
      </w:r>
      <w:r w:rsidR="00346231">
        <w:rPr>
          <w:rFonts w:ascii="Segoe UI" w:eastAsia="Times New Roman" w:hAnsi="Segoe UI" w:cs="Segoe UI"/>
          <w:color w:val="000000" w:themeColor="text1"/>
          <w:sz w:val="18"/>
          <w:szCs w:val="18"/>
        </w:rPr>
        <w:t xml:space="preserve"> </w:t>
      </w:r>
      <w:r w:rsidR="00346231">
        <w:rPr>
          <w:rFonts w:eastAsia="Times New Roman" w:cs="Segoe UI"/>
          <w:color w:val="000000" w:themeColor="text1"/>
        </w:rPr>
        <w:t>2020.</w:t>
      </w:r>
    </w:p>
    <w:p w14:paraId="49805642" w14:textId="77777777" w:rsidR="00B57900" w:rsidRDefault="00B57900" w:rsidP="00223CC1">
      <w:pPr>
        <w:jc w:val="left"/>
        <w:rPr>
          <w:i/>
          <w:iCs/>
          <w:noProof/>
        </w:rPr>
      </w:pPr>
    </w:p>
    <w:p w14:paraId="7430F667" w14:textId="77777777" w:rsidR="00B57900" w:rsidRDefault="00B57900" w:rsidP="00223CC1">
      <w:pPr>
        <w:jc w:val="left"/>
        <w:rPr>
          <w:i/>
          <w:iCs/>
          <w:noProof/>
        </w:rPr>
      </w:pPr>
    </w:p>
    <w:p w14:paraId="53BB9676" w14:textId="7E526A01" w:rsidR="00483D57" w:rsidRDefault="00346231" w:rsidP="00223CC1">
      <w:pPr>
        <w:jc w:val="left"/>
        <w:rPr>
          <w:i/>
          <w:iCs/>
        </w:rPr>
      </w:pPr>
      <w:r w:rsidRPr="00223CC1">
        <w:rPr>
          <w:i/>
          <w:iCs/>
          <w:noProof/>
        </w:rPr>
        <w:t>Fig</w:t>
      </w:r>
      <w:r w:rsidR="000177E5">
        <w:rPr>
          <w:i/>
          <w:iCs/>
          <w:noProof/>
        </w:rPr>
        <w:t>ure</w:t>
      </w:r>
      <w:r w:rsidRPr="00223CC1">
        <w:rPr>
          <w:i/>
          <w:iCs/>
          <w:noProof/>
        </w:rPr>
        <w:t xml:space="preserve"> 33 &amp; 34. </w:t>
      </w:r>
      <w:r w:rsidRPr="00223CC1">
        <w:rPr>
          <w:i/>
          <w:iCs/>
        </w:rPr>
        <w:t>Scatter plots of correlation of L8 TIRs estimates and MODIS product for 2017 and 2018</w:t>
      </w:r>
      <w:r w:rsidR="00341B18">
        <w:rPr>
          <w:i/>
          <w:iCs/>
        </w:rPr>
        <w:t>.</w:t>
      </w:r>
    </w:p>
    <w:p w14:paraId="194E4CAA" w14:textId="77777777" w:rsidR="001F10C7" w:rsidRPr="00223CC1" w:rsidRDefault="001F10C7" w:rsidP="00223CC1">
      <w:pPr>
        <w:jc w:val="left"/>
        <w:rPr>
          <w:b/>
          <w:bCs/>
          <w:i/>
          <w:iCs/>
          <w:sz w:val="28"/>
          <w:szCs w:val="28"/>
        </w:rPr>
      </w:pPr>
    </w:p>
    <w:p w14:paraId="3D49BC79" w14:textId="7C1A2651" w:rsidR="001F10C7" w:rsidRDefault="001F10C7" w:rsidP="00DC7178">
      <w:r>
        <w:t>Th</w:t>
      </w:r>
      <w:r w:rsidR="00351906">
        <w:t>ese correlations of determinations</w:t>
      </w:r>
      <w:r>
        <w:t xml:space="preserve"> essentially implies that there </w:t>
      </w:r>
      <w:r w:rsidR="00351906">
        <w:t>did exist</w:t>
      </w:r>
      <w:r>
        <w:t xml:space="preserve"> significant strong positive correlation between </w:t>
      </w:r>
      <w:r w:rsidR="00351906">
        <w:t>Lake Surface Air Temperatures</w:t>
      </w:r>
      <w:r>
        <w:t xml:space="preserve"> estimated by </w:t>
      </w:r>
      <w:r w:rsidR="00122E7B">
        <w:t>Moving Window</w:t>
      </w:r>
      <w:r>
        <w:t xml:space="preserve"> algorithm and </w:t>
      </w:r>
      <w:r w:rsidR="00122E7B">
        <w:t>NASA’s MODIS data</w:t>
      </w:r>
      <w:r>
        <w:t xml:space="preserve"> products provided by </w:t>
      </w:r>
      <w:r w:rsidR="00122E7B">
        <w:t>the Earth Data</w:t>
      </w:r>
      <w:r>
        <w:t xml:space="preserve">. </w:t>
      </w:r>
    </w:p>
    <w:p w14:paraId="50D053B5" w14:textId="4C8802C6" w:rsidR="001F10C7" w:rsidRDefault="001F10C7" w:rsidP="00DC7178">
      <w:r>
        <w:t xml:space="preserve">That is to </w:t>
      </w:r>
      <w:r w:rsidR="00F560AD">
        <w:t>conclude that</w:t>
      </w:r>
      <w:r>
        <w:t xml:space="preserve">, in regions with insufficient estimate parameters for </w:t>
      </w:r>
      <w:r w:rsidR="002962AE">
        <w:t>Lake Surface Air Temperature</w:t>
      </w:r>
      <w:r>
        <w:t xml:space="preserve">, it is truly reliable and accurate to employ the </w:t>
      </w:r>
      <w:r w:rsidR="002962AE">
        <w:t>Moving</w:t>
      </w:r>
      <w:r>
        <w:t xml:space="preserve"> </w:t>
      </w:r>
      <w:r w:rsidR="002962AE">
        <w:t xml:space="preserve">Window </w:t>
      </w:r>
      <w:r>
        <w:t xml:space="preserve">algorithm to estimate using Landsat 8 </w:t>
      </w:r>
      <w:r w:rsidR="002962AE">
        <w:t>TIRs</w:t>
      </w:r>
      <w:r>
        <w:t xml:space="preserve">. </w:t>
      </w:r>
    </w:p>
    <w:p w14:paraId="24509599" w14:textId="4287E1AD" w:rsidR="00483D57" w:rsidRDefault="00483D57" w:rsidP="00204394">
      <w:pPr>
        <w:ind w:left="720"/>
        <w:jc w:val="left"/>
        <w:rPr>
          <w:b/>
          <w:bCs/>
          <w:sz w:val="28"/>
          <w:szCs w:val="28"/>
        </w:rPr>
      </w:pPr>
    </w:p>
    <w:p w14:paraId="71E9948B" w14:textId="28F48B83" w:rsidR="00483D57" w:rsidRDefault="00483D57" w:rsidP="00204394">
      <w:pPr>
        <w:ind w:left="720"/>
        <w:jc w:val="left"/>
        <w:rPr>
          <w:b/>
          <w:bCs/>
          <w:sz w:val="28"/>
          <w:szCs w:val="28"/>
        </w:rPr>
      </w:pPr>
    </w:p>
    <w:p w14:paraId="47C1C899" w14:textId="78B0787A" w:rsidR="009D663F" w:rsidRPr="009D23FF" w:rsidRDefault="00DF2C7F" w:rsidP="009D23FF">
      <w:pPr>
        <w:pStyle w:val="ListParagraph"/>
        <w:numPr>
          <w:ilvl w:val="1"/>
          <w:numId w:val="39"/>
        </w:numPr>
        <w:jc w:val="left"/>
        <w:rPr>
          <w:b/>
          <w:bCs/>
          <w:sz w:val="28"/>
          <w:szCs w:val="28"/>
        </w:rPr>
      </w:pPr>
      <w:r>
        <w:rPr>
          <w:b/>
          <w:bCs/>
          <w:sz w:val="28"/>
          <w:szCs w:val="28"/>
        </w:rPr>
        <w:lastRenderedPageBreak/>
        <w:t xml:space="preserve">Automated </w:t>
      </w:r>
      <w:r w:rsidRPr="00DF2C7F">
        <w:rPr>
          <w:b/>
          <w:bCs/>
          <w:i/>
          <w:iCs/>
          <w:sz w:val="28"/>
          <w:szCs w:val="28"/>
        </w:rPr>
        <w:t>In-Situ</w:t>
      </w:r>
      <w:r>
        <w:rPr>
          <w:b/>
          <w:bCs/>
          <w:sz w:val="28"/>
          <w:szCs w:val="28"/>
        </w:rPr>
        <w:t xml:space="preserve"> </w:t>
      </w:r>
      <w:r w:rsidR="00204394" w:rsidRPr="009D23FF">
        <w:rPr>
          <w:b/>
          <w:bCs/>
          <w:sz w:val="28"/>
          <w:szCs w:val="28"/>
        </w:rPr>
        <w:t>IoT System</w:t>
      </w:r>
    </w:p>
    <w:p w14:paraId="2780C439" w14:textId="15858E3B" w:rsidR="002300FA" w:rsidRDefault="009D17A4" w:rsidP="00675B04">
      <w:r w:rsidRPr="009D17A4">
        <w:t>I</w:t>
      </w:r>
      <w:r>
        <w:t xml:space="preserve">n order to come up with a near real-time </w:t>
      </w:r>
      <w:r w:rsidR="00FA4499">
        <w:t>ground-based</w:t>
      </w:r>
      <w:r>
        <w:t xml:space="preserve"> monitoring system, an Automated In-situ IoT system was developed, tested and found to be fully operational</w:t>
      </w:r>
      <w:r w:rsidR="00FA4499">
        <w:t>.</w:t>
      </w:r>
    </w:p>
    <w:p w14:paraId="7A66B681" w14:textId="6F9C80A2" w:rsidR="00FA4499" w:rsidRDefault="00FA4499" w:rsidP="00675B04">
      <w:r>
        <w:t xml:space="preserve">This was primarily to collect geotagged Lake Surface Air Temperature and Lake Surface </w:t>
      </w:r>
      <w:r w:rsidR="003F5CA8">
        <w:t>pH, in this case the s</w:t>
      </w:r>
      <w:r>
        <w:t>alinit</w:t>
      </w:r>
      <w:r w:rsidR="003F5CA8">
        <w:t>y being the case.</w:t>
      </w:r>
    </w:p>
    <w:p w14:paraId="499BE4E9" w14:textId="08ED686E" w:rsidR="00E172F5" w:rsidRDefault="00E172F5" w:rsidP="00675B04">
      <w:r>
        <w:t xml:space="preserve">The system was automatically </w:t>
      </w:r>
      <w:r w:rsidR="00675B04">
        <w:t>a</w:t>
      </w:r>
      <w:r>
        <w:t>ble to collect the LSAT and send a geotagged notification via text SMS in case of LSAT condition anomalies.</w:t>
      </w:r>
      <w:r w:rsidR="002C51CF">
        <w:t xml:space="preserve"> The Africastalking text message API was used to relay the near-real time messages from the IoT system to the remote users or authorities. </w:t>
      </w:r>
    </w:p>
    <w:p w14:paraId="2040E143" w14:textId="3E458EC3" w:rsidR="00CB029C" w:rsidRDefault="00575578" w:rsidP="00675B04">
      <w:r>
        <w:t>Fig</w:t>
      </w:r>
      <w:r w:rsidR="00061BFC">
        <w:t>ure 35</w:t>
      </w:r>
      <w:r w:rsidR="00354C52">
        <w:t>, 36 and 37</w:t>
      </w:r>
      <w:r w:rsidR="00061BFC">
        <w:t xml:space="preserve"> indicates how the message upon arrival, appears in the GUI.</w:t>
      </w:r>
      <w:r w:rsidR="00354C52">
        <w:t xml:space="preserve"> </w:t>
      </w:r>
      <w:r w:rsidR="00CB029C">
        <w:t xml:space="preserve">The text </w:t>
      </w:r>
      <w:r w:rsidR="009E0BF2">
        <w:t>comes</w:t>
      </w:r>
      <w:r w:rsidR="00CB029C">
        <w:t xml:space="preserve"> along with a </w:t>
      </w:r>
      <w:r w:rsidR="009E0BF2">
        <w:t>G</w:t>
      </w:r>
      <w:r w:rsidR="00CB029C">
        <w:t xml:space="preserve">oogle Maps link indicating the </w:t>
      </w:r>
      <w:r w:rsidR="009E0BF2">
        <w:t>System location from which such data are coming from.</w:t>
      </w:r>
    </w:p>
    <w:p w14:paraId="72B258F4" w14:textId="05AA6E37" w:rsidR="009E0BF2" w:rsidRPr="009D17A4" w:rsidRDefault="009E0BF2" w:rsidP="00675B04">
      <w:r>
        <w:t>When the user clicks the link, a Google Map UI as indicated in Figure</w:t>
      </w:r>
      <w:r w:rsidR="00856EAE">
        <w:t>s</w:t>
      </w:r>
      <w:r>
        <w:t xml:space="preserve"> </w:t>
      </w:r>
      <w:r w:rsidR="00856EAE">
        <w:t xml:space="preserve">38, 39 and 40 </w:t>
      </w:r>
      <w:r>
        <w:t xml:space="preserve">is </w:t>
      </w:r>
      <w:r w:rsidR="000B0748">
        <w:t>realized</w:t>
      </w:r>
      <w:r w:rsidR="00856EAE">
        <w:t>, showing the Google Map being rendered on the users’ screen to show the real-time map locating the system.</w:t>
      </w:r>
    </w:p>
    <w:p w14:paraId="2401CE0A" w14:textId="744A0BBA" w:rsidR="002300FA" w:rsidRDefault="002300FA" w:rsidP="002300FA">
      <w:pPr>
        <w:jc w:val="left"/>
        <w:rPr>
          <w:b/>
          <w:bCs/>
          <w:sz w:val="28"/>
          <w:szCs w:val="28"/>
        </w:rPr>
      </w:pPr>
    </w:p>
    <w:p w14:paraId="57B0E451" w14:textId="3833DA1B" w:rsidR="002300FA" w:rsidRDefault="002300FA" w:rsidP="002300FA">
      <w:pPr>
        <w:jc w:val="left"/>
        <w:rPr>
          <w:b/>
          <w:bCs/>
          <w:sz w:val="28"/>
          <w:szCs w:val="28"/>
        </w:rPr>
      </w:pPr>
    </w:p>
    <w:p w14:paraId="3843201E" w14:textId="0233DE5E" w:rsidR="002300FA" w:rsidRDefault="002300FA" w:rsidP="002300FA">
      <w:pPr>
        <w:jc w:val="left"/>
        <w:rPr>
          <w:b/>
          <w:bCs/>
          <w:sz w:val="28"/>
          <w:szCs w:val="28"/>
        </w:rPr>
      </w:pPr>
    </w:p>
    <w:p w14:paraId="1AE669DB" w14:textId="1477C8C3" w:rsidR="002300FA" w:rsidRDefault="002300FA" w:rsidP="002300FA">
      <w:pPr>
        <w:jc w:val="left"/>
        <w:rPr>
          <w:b/>
          <w:bCs/>
          <w:sz w:val="28"/>
          <w:szCs w:val="28"/>
        </w:rPr>
      </w:pPr>
    </w:p>
    <w:p w14:paraId="525D8EEC" w14:textId="6A40C268" w:rsidR="002300FA" w:rsidRDefault="002300FA" w:rsidP="002300FA">
      <w:pPr>
        <w:jc w:val="left"/>
        <w:rPr>
          <w:b/>
          <w:bCs/>
          <w:sz w:val="28"/>
          <w:szCs w:val="28"/>
        </w:rPr>
      </w:pPr>
    </w:p>
    <w:p w14:paraId="516F0558" w14:textId="2B2CDA96" w:rsidR="002300FA" w:rsidRDefault="002300FA" w:rsidP="002300FA">
      <w:pPr>
        <w:jc w:val="left"/>
        <w:rPr>
          <w:b/>
          <w:bCs/>
          <w:sz w:val="28"/>
          <w:szCs w:val="28"/>
        </w:rPr>
      </w:pPr>
    </w:p>
    <w:p w14:paraId="72CA6942" w14:textId="5A34EEBA" w:rsidR="002300FA" w:rsidRDefault="002300FA" w:rsidP="002300FA">
      <w:pPr>
        <w:jc w:val="left"/>
        <w:rPr>
          <w:b/>
          <w:bCs/>
          <w:sz w:val="28"/>
          <w:szCs w:val="28"/>
        </w:rPr>
      </w:pPr>
    </w:p>
    <w:p w14:paraId="3BB7492F" w14:textId="017F7455" w:rsidR="002300FA" w:rsidRDefault="002300FA" w:rsidP="002300FA">
      <w:pPr>
        <w:jc w:val="left"/>
        <w:rPr>
          <w:b/>
          <w:bCs/>
          <w:sz w:val="28"/>
          <w:szCs w:val="28"/>
        </w:rPr>
      </w:pPr>
    </w:p>
    <w:p w14:paraId="119E95B5" w14:textId="0BE1F668" w:rsidR="002300FA" w:rsidRDefault="002300FA" w:rsidP="002300FA">
      <w:pPr>
        <w:jc w:val="left"/>
        <w:rPr>
          <w:b/>
          <w:bCs/>
          <w:sz w:val="28"/>
          <w:szCs w:val="28"/>
        </w:rPr>
      </w:pPr>
    </w:p>
    <w:p w14:paraId="550F620D" w14:textId="759AE8C2" w:rsidR="00E4322C" w:rsidRDefault="00AF50E8" w:rsidP="00204394">
      <w:pPr>
        <w:ind w:left="720"/>
        <w:jc w:val="left"/>
        <w:rPr>
          <w:b/>
          <w:bCs/>
          <w:sz w:val="28"/>
          <w:szCs w:val="28"/>
        </w:rPr>
      </w:pPr>
      <w:r>
        <w:rPr>
          <w:b/>
          <w:bCs/>
          <w:noProof/>
          <w:sz w:val="28"/>
          <w:szCs w:val="28"/>
        </w:rPr>
        <w:drawing>
          <wp:anchor distT="0" distB="0" distL="114300" distR="114300" simplePos="0" relativeHeight="252081152" behindDoc="0" locked="0" layoutInCell="1" allowOverlap="1" wp14:anchorId="725EB32F" wp14:editId="5CA53FAA">
            <wp:simplePos x="0" y="0"/>
            <wp:positionH relativeFrom="column">
              <wp:posOffset>1449070</wp:posOffset>
            </wp:positionH>
            <wp:positionV relativeFrom="paragraph">
              <wp:posOffset>241300</wp:posOffset>
            </wp:positionV>
            <wp:extent cx="3326765" cy="4218305"/>
            <wp:effectExtent l="0" t="0" r="6985" b="0"/>
            <wp:wrapThrough wrapText="bothSides">
              <wp:wrapPolygon edited="0">
                <wp:start x="0" y="0"/>
                <wp:lineTo x="0" y="21460"/>
                <wp:lineTo x="21522" y="21460"/>
                <wp:lineTo x="21522"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54">
                      <a:extLst>
                        <a:ext uri="{28A0092B-C50C-407E-A947-70E740481C1C}">
                          <a14:useLocalDpi xmlns:a14="http://schemas.microsoft.com/office/drawing/2010/main" val="0"/>
                        </a:ext>
                      </a:extLst>
                    </a:blip>
                    <a:srcRect l="32355" t="8026" r="19516"/>
                    <a:stretch/>
                  </pic:blipFill>
                  <pic:spPr bwMode="auto">
                    <a:xfrm>
                      <a:off x="0" y="0"/>
                      <a:ext cx="3326765" cy="421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2AB1" w:rsidRPr="00E4322C">
        <w:rPr>
          <w:b/>
          <w:bCs/>
          <w:noProof/>
          <w:sz w:val="28"/>
          <w:szCs w:val="28"/>
        </w:rPr>
        <w:drawing>
          <wp:anchor distT="0" distB="0" distL="114300" distR="114300" simplePos="0" relativeHeight="251972608" behindDoc="0" locked="0" layoutInCell="1" allowOverlap="1" wp14:anchorId="1D6F4F21" wp14:editId="710072B7">
            <wp:simplePos x="0" y="0"/>
            <wp:positionH relativeFrom="column">
              <wp:posOffset>-601093</wp:posOffset>
            </wp:positionH>
            <wp:positionV relativeFrom="paragraph">
              <wp:posOffset>245745</wp:posOffset>
            </wp:positionV>
            <wp:extent cx="2052320" cy="4112260"/>
            <wp:effectExtent l="0" t="0" r="5080" b="2540"/>
            <wp:wrapNone/>
            <wp:docPr id="38" name="Picture 6">
              <a:extLst xmlns:a="http://schemas.openxmlformats.org/drawingml/2006/main">
                <a:ext uri="{FF2B5EF4-FFF2-40B4-BE49-F238E27FC236}">
                  <a16:creationId xmlns:a16="http://schemas.microsoft.com/office/drawing/2014/main" id="{869A3AE6-24A5-4D59-8C65-C3E982628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9A3AE6-24A5-4D59-8C65-C3E982628AAC}"/>
                        </a:ext>
                      </a:extLst>
                    </pic:cNvPr>
                    <pic:cNvPicPr>
                      <a:picLocks noChangeAspect="1"/>
                    </pic:cNvPicPr>
                  </pic:nvPicPr>
                  <pic:blipFill>
                    <a:blip r:embed="rId55"/>
                    <a:stretch>
                      <a:fillRect/>
                    </a:stretch>
                  </pic:blipFill>
                  <pic:spPr>
                    <a:xfrm>
                      <a:off x="0" y="0"/>
                      <a:ext cx="2052320" cy="4112260"/>
                    </a:xfrm>
                    <a:prstGeom prst="rect">
                      <a:avLst/>
                    </a:prstGeom>
                  </pic:spPr>
                </pic:pic>
              </a:graphicData>
            </a:graphic>
            <wp14:sizeRelH relativeFrom="margin">
              <wp14:pctWidth>0</wp14:pctWidth>
            </wp14:sizeRelH>
            <wp14:sizeRelV relativeFrom="margin">
              <wp14:pctHeight>0</wp14:pctHeight>
            </wp14:sizeRelV>
          </wp:anchor>
        </w:drawing>
      </w:r>
      <w:r w:rsidR="005C27E7">
        <w:rPr>
          <w:noProof/>
        </w:rPr>
        <w:drawing>
          <wp:anchor distT="0" distB="0" distL="114300" distR="114300" simplePos="0" relativeHeight="252085248" behindDoc="0" locked="0" layoutInCell="1" allowOverlap="1" wp14:anchorId="67E10BC8" wp14:editId="7F506F7F">
            <wp:simplePos x="0" y="0"/>
            <wp:positionH relativeFrom="column">
              <wp:posOffset>4098062</wp:posOffset>
            </wp:positionH>
            <wp:positionV relativeFrom="paragraph">
              <wp:posOffset>184150</wp:posOffset>
            </wp:positionV>
            <wp:extent cx="2166620" cy="4351655"/>
            <wp:effectExtent l="0" t="0" r="5080" b="0"/>
            <wp:wrapThrough wrapText="bothSides">
              <wp:wrapPolygon edited="0">
                <wp:start x="0" y="0"/>
                <wp:lineTo x="0" y="21464"/>
                <wp:lineTo x="21461" y="21464"/>
                <wp:lineTo x="21461"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66620" cy="4351655"/>
                    </a:xfrm>
                    <a:prstGeom prst="rect">
                      <a:avLst/>
                    </a:prstGeom>
                  </pic:spPr>
                </pic:pic>
              </a:graphicData>
            </a:graphic>
            <wp14:sizeRelH relativeFrom="page">
              <wp14:pctWidth>0</wp14:pctWidth>
            </wp14:sizeRelH>
            <wp14:sizeRelV relativeFrom="page">
              <wp14:pctHeight>0</wp14:pctHeight>
            </wp14:sizeRelV>
          </wp:anchor>
        </w:drawing>
      </w:r>
    </w:p>
    <w:p w14:paraId="37808342" w14:textId="7EA391B1" w:rsidR="00480821" w:rsidRDefault="00D227D4" w:rsidP="009D663F">
      <w:pPr>
        <w:ind w:left="720"/>
        <w:jc w:val="center"/>
        <w:rPr>
          <w:b/>
          <w:bCs/>
          <w:noProof/>
          <w:sz w:val="28"/>
          <w:szCs w:val="28"/>
        </w:rPr>
      </w:pPr>
      <w:r>
        <w:rPr>
          <w:b/>
          <w:bCs/>
          <w:noProof/>
          <w:sz w:val="28"/>
          <w:szCs w:val="28"/>
        </w:rPr>
        <w:drawing>
          <wp:anchor distT="0" distB="0" distL="114300" distR="114300" simplePos="0" relativeHeight="252083200" behindDoc="0" locked="0" layoutInCell="1" allowOverlap="1" wp14:anchorId="508F2431" wp14:editId="4CEBC439">
            <wp:simplePos x="0" y="0"/>
            <wp:positionH relativeFrom="column">
              <wp:posOffset>1876425</wp:posOffset>
            </wp:positionH>
            <wp:positionV relativeFrom="paragraph">
              <wp:posOffset>224790</wp:posOffset>
            </wp:positionV>
            <wp:extent cx="1517650" cy="2956560"/>
            <wp:effectExtent l="0" t="0" r="6350" b="0"/>
            <wp:wrapThrough wrapText="bothSides">
              <wp:wrapPolygon edited="0">
                <wp:start x="0" y="0"/>
                <wp:lineTo x="0" y="21433"/>
                <wp:lineTo x="21419" y="21433"/>
                <wp:lineTo x="2141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57" cstate="print">
                      <a:extLst>
                        <a:ext uri="{28A0092B-C50C-407E-A947-70E740481C1C}">
                          <a14:useLocalDpi xmlns:a14="http://schemas.microsoft.com/office/drawing/2010/main" val="0"/>
                        </a:ext>
                      </a:extLst>
                    </a:blip>
                    <a:srcRect t="3201" b="1"/>
                    <a:stretch/>
                  </pic:blipFill>
                  <pic:spPr bwMode="auto">
                    <a:xfrm>
                      <a:off x="0" y="0"/>
                      <a:ext cx="1517650" cy="295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85EA26" w14:textId="55E2F37B" w:rsidR="009D663F" w:rsidRDefault="009D663F" w:rsidP="009D663F">
      <w:pPr>
        <w:ind w:left="720"/>
        <w:jc w:val="center"/>
        <w:rPr>
          <w:b/>
          <w:bCs/>
          <w:sz w:val="28"/>
          <w:szCs w:val="28"/>
        </w:rPr>
      </w:pPr>
    </w:p>
    <w:p w14:paraId="151CA594" w14:textId="1B23824A" w:rsidR="009D663F" w:rsidRDefault="009D663F" w:rsidP="009D663F">
      <w:pPr>
        <w:ind w:left="720"/>
        <w:jc w:val="center"/>
        <w:rPr>
          <w:b/>
          <w:bCs/>
          <w:sz w:val="28"/>
          <w:szCs w:val="28"/>
        </w:rPr>
      </w:pPr>
    </w:p>
    <w:p w14:paraId="79A723FC" w14:textId="4B111C82" w:rsidR="009D663F" w:rsidRDefault="009D663F" w:rsidP="009D663F">
      <w:pPr>
        <w:ind w:left="720"/>
        <w:jc w:val="center"/>
        <w:rPr>
          <w:b/>
          <w:bCs/>
          <w:sz w:val="28"/>
          <w:szCs w:val="28"/>
        </w:rPr>
      </w:pPr>
    </w:p>
    <w:p w14:paraId="0B857AA3" w14:textId="7B6DF8FB" w:rsidR="009D663F" w:rsidRDefault="009D663F" w:rsidP="009D663F">
      <w:pPr>
        <w:ind w:left="720"/>
        <w:jc w:val="center"/>
        <w:rPr>
          <w:b/>
          <w:bCs/>
          <w:sz w:val="28"/>
          <w:szCs w:val="28"/>
        </w:rPr>
      </w:pPr>
    </w:p>
    <w:p w14:paraId="18429677" w14:textId="1D9E588B" w:rsidR="009D663F" w:rsidRDefault="009D663F" w:rsidP="009D663F">
      <w:pPr>
        <w:ind w:left="720"/>
        <w:jc w:val="center"/>
        <w:rPr>
          <w:b/>
          <w:bCs/>
          <w:sz w:val="28"/>
          <w:szCs w:val="28"/>
        </w:rPr>
      </w:pPr>
    </w:p>
    <w:p w14:paraId="1EEAA31B" w14:textId="496D19DF" w:rsidR="009D663F" w:rsidRDefault="009D663F" w:rsidP="009D663F">
      <w:pPr>
        <w:ind w:left="720"/>
        <w:jc w:val="center"/>
        <w:rPr>
          <w:b/>
          <w:bCs/>
          <w:sz w:val="28"/>
          <w:szCs w:val="28"/>
        </w:rPr>
      </w:pPr>
    </w:p>
    <w:p w14:paraId="0CC1618B" w14:textId="27044EDE" w:rsidR="009D663F" w:rsidRDefault="009D663F" w:rsidP="009D663F">
      <w:pPr>
        <w:ind w:left="720"/>
        <w:jc w:val="center"/>
        <w:rPr>
          <w:b/>
          <w:bCs/>
          <w:sz w:val="28"/>
          <w:szCs w:val="28"/>
        </w:rPr>
      </w:pPr>
    </w:p>
    <w:p w14:paraId="1AE75316" w14:textId="553EA39D" w:rsidR="009D663F" w:rsidRDefault="009D663F" w:rsidP="009D663F">
      <w:pPr>
        <w:ind w:left="720"/>
        <w:jc w:val="center"/>
        <w:rPr>
          <w:b/>
          <w:bCs/>
          <w:sz w:val="28"/>
          <w:szCs w:val="28"/>
        </w:rPr>
      </w:pPr>
    </w:p>
    <w:p w14:paraId="23FD6349" w14:textId="27EB67AE" w:rsidR="009D663F" w:rsidRDefault="009D663F" w:rsidP="009D663F">
      <w:pPr>
        <w:ind w:left="720"/>
        <w:jc w:val="center"/>
        <w:rPr>
          <w:b/>
          <w:bCs/>
          <w:sz w:val="28"/>
          <w:szCs w:val="28"/>
        </w:rPr>
      </w:pPr>
    </w:p>
    <w:p w14:paraId="29BF4F60" w14:textId="02798622" w:rsidR="009D663F" w:rsidRDefault="009D663F" w:rsidP="009D663F">
      <w:pPr>
        <w:ind w:left="720"/>
        <w:jc w:val="center"/>
        <w:rPr>
          <w:b/>
          <w:bCs/>
          <w:sz w:val="28"/>
          <w:szCs w:val="28"/>
        </w:rPr>
      </w:pPr>
    </w:p>
    <w:p w14:paraId="709A7DE5" w14:textId="05163AB3" w:rsidR="009D663F" w:rsidRPr="00B55877" w:rsidRDefault="00C75772" w:rsidP="009D663F">
      <w:pPr>
        <w:ind w:left="720"/>
        <w:jc w:val="center"/>
        <w:rPr>
          <w:i/>
          <w:iCs/>
        </w:rPr>
      </w:pPr>
      <w:r>
        <w:rPr>
          <w:rFonts w:eastAsia="Times New Roman" w:cs="Times New Roman"/>
          <w:i/>
          <w:iCs/>
        </w:rPr>
        <w:t>Figure</w:t>
      </w:r>
      <w:r w:rsidR="00B55877" w:rsidRPr="00B55877">
        <w:rPr>
          <w:i/>
          <w:iCs/>
        </w:rPr>
        <w:t xml:space="preserve"> 35</w:t>
      </w:r>
      <w:r w:rsidR="00C3577B">
        <w:rPr>
          <w:i/>
          <w:iCs/>
        </w:rPr>
        <w:t>,</w:t>
      </w:r>
      <w:r w:rsidR="000B0748">
        <w:rPr>
          <w:i/>
          <w:iCs/>
        </w:rPr>
        <w:t xml:space="preserve"> 36</w:t>
      </w:r>
      <w:r w:rsidR="00C3577B">
        <w:rPr>
          <w:i/>
          <w:iCs/>
        </w:rPr>
        <w:t xml:space="preserve"> and 37</w:t>
      </w:r>
      <w:r w:rsidR="00215DC7">
        <w:rPr>
          <w:i/>
          <w:iCs/>
        </w:rPr>
        <w:t xml:space="preserve"> The text message UI when </w:t>
      </w:r>
      <w:r w:rsidR="000B0748">
        <w:rPr>
          <w:i/>
          <w:iCs/>
        </w:rPr>
        <w:t>received</w:t>
      </w:r>
      <w:r w:rsidR="00AA6838">
        <w:rPr>
          <w:i/>
          <w:iCs/>
        </w:rPr>
        <w:t xml:space="preserve"> by client/user</w:t>
      </w:r>
      <w:r w:rsidR="00215DC7">
        <w:rPr>
          <w:i/>
          <w:iCs/>
        </w:rPr>
        <w:t>.</w:t>
      </w:r>
    </w:p>
    <w:p w14:paraId="3CCD7C18" w14:textId="3F1C6055" w:rsidR="009D663F" w:rsidRDefault="009D663F" w:rsidP="009D663F">
      <w:pPr>
        <w:ind w:left="720"/>
        <w:jc w:val="center"/>
        <w:rPr>
          <w:b/>
          <w:bCs/>
          <w:sz w:val="28"/>
          <w:szCs w:val="28"/>
        </w:rPr>
      </w:pPr>
    </w:p>
    <w:p w14:paraId="547D218E" w14:textId="7C7F7777" w:rsidR="009D663F" w:rsidRDefault="009D663F" w:rsidP="009D663F">
      <w:pPr>
        <w:ind w:left="720"/>
        <w:jc w:val="center"/>
        <w:rPr>
          <w:b/>
          <w:bCs/>
          <w:sz w:val="28"/>
          <w:szCs w:val="28"/>
        </w:rPr>
      </w:pPr>
    </w:p>
    <w:p w14:paraId="5F1EC098" w14:textId="034B3010" w:rsidR="009D663F" w:rsidRDefault="009D663F" w:rsidP="009D663F">
      <w:pPr>
        <w:ind w:left="720"/>
        <w:jc w:val="center"/>
        <w:rPr>
          <w:b/>
          <w:bCs/>
          <w:sz w:val="28"/>
          <w:szCs w:val="28"/>
        </w:rPr>
      </w:pPr>
    </w:p>
    <w:p w14:paraId="6671AF99" w14:textId="24E5C7D6" w:rsidR="009D663F" w:rsidRDefault="009D663F" w:rsidP="009D663F">
      <w:pPr>
        <w:ind w:left="720"/>
        <w:jc w:val="center"/>
        <w:rPr>
          <w:b/>
          <w:bCs/>
          <w:sz w:val="28"/>
          <w:szCs w:val="28"/>
        </w:rPr>
      </w:pPr>
    </w:p>
    <w:p w14:paraId="38C4C8BF" w14:textId="3F91F780" w:rsidR="009D663F" w:rsidRDefault="009D663F" w:rsidP="009D663F">
      <w:pPr>
        <w:ind w:left="720"/>
        <w:jc w:val="center"/>
        <w:rPr>
          <w:b/>
          <w:bCs/>
          <w:sz w:val="28"/>
          <w:szCs w:val="28"/>
        </w:rPr>
      </w:pPr>
    </w:p>
    <w:p w14:paraId="331781D0" w14:textId="40744C8F" w:rsidR="009D663F" w:rsidRDefault="009D663F" w:rsidP="009D663F">
      <w:pPr>
        <w:ind w:left="720"/>
        <w:jc w:val="center"/>
        <w:rPr>
          <w:b/>
          <w:bCs/>
          <w:sz w:val="28"/>
          <w:szCs w:val="28"/>
        </w:rPr>
      </w:pPr>
    </w:p>
    <w:p w14:paraId="1E6DA871" w14:textId="705D332F" w:rsidR="00215DC7" w:rsidRDefault="00C85132" w:rsidP="009D663F">
      <w:pPr>
        <w:ind w:left="720"/>
        <w:jc w:val="center"/>
        <w:rPr>
          <w:b/>
          <w:bCs/>
          <w:sz w:val="28"/>
          <w:szCs w:val="28"/>
        </w:rPr>
      </w:pPr>
      <w:r w:rsidRPr="00E4322C">
        <w:rPr>
          <w:b/>
          <w:bCs/>
          <w:noProof/>
          <w:sz w:val="28"/>
          <w:szCs w:val="28"/>
        </w:rPr>
        <w:drawing>
          <wp:anchor distT="0" distB="0" distL="114300" distR="114300" simplePos="0" relativeHeight="251971584" behindDoc="0" locked="0" layoutInCell="1" allowOverlap="1" wp14:anchorId="2661F292" wp14:editId="37C8C06E">
            <wp:simplePos x="0" y="0"/>
            <wp:positionH relativeFrom="column">
              <wp:posOffset>-546735</wp:posOffset>
            </wp:positionH>
            <wp:positionV relativeFrom="paragraph">
              <wp:posOffset>351862</wp:posOffset>
            </wp:positionV>
            <wp:extent cx="2016760" cy="4112260"/>
            <wp:effectExtent l="0" t="0" r="2540" b="2540"/>
            <wp:wrapNone/>
            <wp:docPr id="37" name="Picture 4">
              <a:extLst xmlns:a="http://schemas.openxmlformats.org/drawingml/2006/main">
                <a:ext uri="{FF2B5EF4-FFF2-40B4-BE49-F238E27FC236}">
                  <a16:creationId xmlns:a16="http://schemas.microsoft.com/office/drawing/2014/main" id="{1A97C6B4-DA6B-4B5C-86CC-5B8A07AF0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97C6B4-DA6B-4B5C-86CC-5B8A07AF0D40}"/>
                        </a:ext>
                      </a:extLst>
                    </pic:cNvPr>
                    <pic:cNvPicPr>
                      <a:picLocks noChangeAspect="1"/>
                    </pic:cNvPicPr>
                  </pic:nvPicPr>
                  <pic:blipFill>
                    <a:blip r:embed="rId58"/>
                    <a:stretch>
                      <a:fillRect/>
                    </a:stretch>
                  </pic:blipFill>
                  <pic:spPr>
                    <a:xfrm>
                      <a:off x="0" y="0"/>
                      <a:ext cx="2016760" cy="4112260"/>
                    </a:xfrm>
                    <a:prstGeom prst="rect">
                      <a:avLst/>
                    </a:prstGeom>
                  </pic:spPr>
                </pic:pic>
              </a:graphicData>
            </a:graphic>
            <wp14:sizeRelH relativeFrom="margin">
              <wp14:pctWidth>0</wp14:pctWidth>
            </wp14:sizeRelH>
            <wp14:sizeRelV relativeFrom="margin">
              <wp14:pctHeight>0</wp14:pctHeight>
            </wp14:sizeRelV>
          </wp:anchor>
        </w:drawing>
      </w:r>
      <w:r w:rsidR="00C0272B">
        <w:rPr>
          <w:b/>
          <w:bCs/>
          <w:noProof/>
          <w:sz w:val="28"/>
          <w:szCs w:val="28"/>
        </w:rPr>
        <w:drawing>
          <wp:anchor distT="0" distB="0" distL="114300" distR="114300" simplePos="0" relativeHeight="252100608" behindDoc="0" locked="0" layoutInCell="1" allowOverlap="1" wp14:anchorId="33EE30C1" wp14:editId="74FA2D61">
            <wp:simplePos x="0" y="0"/>
            <wp:positionH relativeFrom="column">
              <wp:posOffset>1664335</wp:posOffset>
            </wp:positionH>
            <wp:positionV relativeFrom="paragraph">
              <wp:posOffset>151130</wp:posOffset>
            </wp:positionV>
            <wp:extent cx="4773295" cy="4258945"/>
            <wp:effectExtent l="0" t="0" r="8255" b="8255"/>
            <wp:wrapThrough wrapText="bothSides">
              <wp:wrapPolygon edited="0">
                <wp:start x="0" y="0"/>
                <wp:lineTo x="0" y="21545"/>
                <wp:lineTo x="21551" y="21545"/>
                <wp:lineTo x="2155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59" cstate="print">
                      <a:extLst>
                        <a:ext uri="{28A0092B-C50C-407E-A947-70E740481C1C}">
                          <a14:useLocalDpi xmlns:a14="http://schemas.microsoft.com/office/drawing/2010/main" val="0"/>
                        </a:ext>
                      </a:extLst>
                    </a:blip>
                    <a:srcRect l="32385" t="9066"/>
                    <a:stretch/>
                  </pic:blipFill>
                  <pic:spPr bwMode="auto">
                    <a:xfrm>
                      <a:off x="0" y="0"/>
                      <a:ext cx="4773295" cy="4258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E3940B" w14:textId="19DCFDE0" w:rsidR="00B2171E" w:rsidRDefault="00F24102" w:rsidP="009D663F">
      <w:pPr>
        <w:ind w:left="720"/>
        <w:jc w:val="center"/>
        <w:rPr>
          <w:b/>
          <w:bCs/>
          <w:sz w:val="28"/>
          <w:szCs w:val="28"/>
        </w:rPr>
      </w:pPr>
      <w:r>
        <w:rPr>
          <w:b/>
          <w:bCs/>
          <w:noProof/>
          <w:sz w:val="28"/>
          <w:szCs w:val="28"/>
        </w:rPr>
        <w:drawing>
          <wp:anchor distT="0" distB="0" distL="114300" distR="114300" simplePos="0" relativeHeight="252102656" behindDoc="0" locked="0" layoutInCell="1" allowOverlap="1" wp14:anchorId="070A7CCC" wp14:editId="525859EB">
            <wp:simplePos x="0" y="0"/>
            <wp:positionH relativeFrom="column">
              <wp:posOffset>4286885</wp:posOffset>
            </wp:positionH>
            <wp:positionV relativeFrom="paragraph">
              <wp:posOffset>384810</wp:posOffset>
            </wp:positionV>
            <wp:extent cx="1758950" cy="3321050"/>
            <wp:effectExtent l="0" t="0" r="0" b="0"/>
            <wp:wrapThrough wrapText="bothSides">
              <wp:wrapPolygon edited="0">
                <wp:start x="0" y="0"/>
                <wp:lineTo x="0" y="21435"/>
                <wp:lineTo x="21288" y="21435"/>
                <wp:lineTo x="2128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60" cstate="print">
                      <a:extLst>
                        <a:ext uri="{28A0092B-C50C-407E-A947-70E740481C1C}">
                          <a14:useLocalDpi xmlns:a14="http://schemas.microsoft.com/office/drawing/2010/main" val="0"/>
                        </a:ext>
                      </a:extLst>
                    </a:blip>
                    <a:srcRect t="3652"/>
                    <a:stretch/>
                  </pic:blipFill>
                  <pic:spPr bwMode="auto">
                    <a:xfrm>
                      <a:off x="0" y="0"/>
                      <a:ext cx="1758950" cy="332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5132">
        <w:rPr>
          <w:b/>
          <w:bCs/>
          <w:noProof/>
          <w:sz w:val="28"/>
          <w:szCs w:val="28"/>
        </w:rPr>
        <w:drawing>
          <wp:anchor distT="0" distB="0" distL="114300" distR="114300" simplePos="0" relativeHeight="252101632" behindDoc="0" locked="0" layoutInCell="1" allowOverlap="1" wp14:anchorId="1B5D6B55" wp14:editId="3AE788C7">
            <wp:simplePos x="0" y="0"/>
            <wp:positionH relativeFrom="column">
              <wp:posOffset>4209415</wp:posOffset>
            </wp:positionH>
            <wp:positionV relativeFrom="paragraph">
              <wp:posOffset>160655</wp:posOffset>
            </wp:positionV>
            <wp:extent cx="1918970" cy="3827145"/>
            <wp:effectExtent l="0" t="0" r="5080" b="1905"/>
            <wp:wrapThrough wrapText="bothSides">
              <wp:wrapPolygon edited="0">
                <wp:start x="0" y="0"/>
                <wp:lineTo x="0" y="21503"/>
                <wp:lineTo x="21443" y="21503"/>
                <wp:lineTo x="21443"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1">
                      <a:extLst>
                        <a:ext uri="{28A0092B-C50C-407E-A947-70E740481C1C}">
                          <a14:useLocalDpi xmlns:a14="http://schemas.microsoft.com/office/drawing/2010/main" val="0"/>
                        </a:ext>
                      </a:extLst>
                    </a:blip>
                    <a:stretch>
                      <a:fillRect/>
                    </a:stretch>
                  </pic:blipFill>
                  <pic:spPr>
                    <a:xfrm>
                      <a:off x="0" y="0"/>
                      <a:ext cx="1918970" cy="3827145"/>
                    </a:xfrm>
                    <a:prstGeom prst="rect">
                      <a:avLst/>
                    </a:prstGeom>
                  </pic:spPr>
                </pic:pic>
              </a:graphicData>
            </a:graphic>
            <wp14:sizeRelH relativeFrom="page">
              <wp14:pctWidth>0</wp14:pctWidth>
            </wp14:sizeRelH>
            <wp14:sizeRelV relativeFrom="page">
              <wp14:pctHeight>0</wp14:pctHeight>
            </wp14:sizeRelV>
          </wp:anchor>
        </w:drawing>
      </w:r>
      <w:r w:rsidR="00726F11">
        <w:rPr>
          <w:i/>
          <w:iCs/>
          <w:noProof/>
        </w:rPr>
        <w:drawing>
          <wp:anchor distT="0" distB="0" distL="114300" distR="114300" simplePos="0" relativeHeight="252104704" behindDoc="0" locked="0" layoutInCell="1" allowOverlap="1" wp14:anchorId="72114D87" wp14:editId="7E40EDB3">
            <wp:simplePos x="0" y="0"/>
            <wp:positionH relativeFrom="column">
              <wp:posOffset>2104390</wp:posOffset>
            </wp:positionH>
            <wp:positionV relativeFrom="paragraph">
              <wp:posOffset>31750</wp:posOffset>
            </wp:positionV>
            <wp:extent cx="1517650" cy="3053715"/>
            <wp:effectExtent l="0" t="0" r="6350" b="0"/>
            <wp:wrapThrough wrapText="bothSides">
              <wp:wrapPolygon edited="0">
                <wp:start x="0" y="0"/>
                <wp:lineTo x="0" y="21425"/>
                <wp:lineTo x="21419" y="21425"/>
                <wp:lineTo x="21419"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62" cstate="print">
                      <a:extLst>
                        <a:ext uri="{28A0092B-C50C-407E-A947-70E740481C1C}">
                          <a14:useLocalDpi xmlns:a14="http://schemas.microsoft.com/office/drawing/2010/main" val="0"/>
                        </a:ext>
                      </a:extLst>
                    </a:blip>
                    <a:srcRect t="4282"/>
                    <a:stretch/>
                  </pic:blipFill>
                  <pic:spPr bwMode="auto">
                    <a:xfrm>
                      <a:off x="0" y="0"/>
                      <a:ext cx="1517650" cy="3053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ABCC85" w14:textId="20AFF880" w:rsidR="00B2171E" w:rsidRDefault="00B2171E" w:rsidP="009D663F">
      <w:pPr>
        <w:ind w:left="720"/>
        <w:jc w:val="center"/>
        <w:rPr>
          <w:b/>
          <w:bCs/>
          <w:sz w:val="28"/>
          <w:szCs w:val="28"/>
        </w:rPr>
      </w:pPr>
    </w:p>
    <w:p w14:paraId="7F52E264" w14:textId="5D73EB47" w:rsidR="00B2171E" w:rsidRDefault="00B2171E" w:rsidP="009D663F">
      <w:pPr>
        <w:ind w:left="720"/>
        <w:jc w:val="center"/>
        <w:rPr>
          <w:b/>
          <w:bCs/>
          <w:sz w:val="28"/>
          <w:szCs w:val="28"/>
        </w:rPr>
      </w:pPr>
    </w:p>
    <w:p w14:paraId="5FAA534B" w14:textId="2341CBEB" w:rsidR="00B2171E" w:rsidRDefault="00B2171E" w:rsidP="009D663F">
      <w:pPr>
        <w:ind w:left="720"/>
        <w:jc w:val="center"/>
        <w:rPr>
          <w:b/>
          <w:bCs/>
          <w:sz w:val="28"/>
          <w:szCs w:val="28"/>
        </w:rPr>
      </w:pPr>
    </w:p>
    <w:p w14:paraId="5247A09E" w14:textId="1EC8ED7E" w:rsidR="00B2171E" w:rsidRDefault="00B2171E" w:rsidP="009D663F">
      <w:pPr>
        <w:ind w:left="720"/>
        <w:jc w:val="center"/>
        <w:rPr>
          <w:b/>
          <w:bCs/>
          <w:sz w:val="28"/>
          <w:szCs w:val="28"/>
        </w:rPr>
      </w:pPr>
    </w:p>
    <w:p w14:paraId="3E0C88FB" w14:textId="0F2A923B" w:rsidR="00B2171E" w:rsidRDefault="00B2171E" w:rsidP="009D663F">
      <w:pPr>
        <w:ind w:left="720"/>
        <w:jc w:val="center"/>
        <w:rPr>
          <w:b/>
          <w:bCs/>
          <w:sz w:val="28"/>
          <w:szCs w:val="28"/>
        </w:rPr>
      </w:pPr>
    </w:p>
    <w:p w14:paraId="68E46B04" w14:textId="48213C5E" w:rsidR="00B2171E" w:rsidRDefault="00B2171E" w:rsidP="009D663F">
      <w:pPr>
        <w:ind w:left="720"/>
        <w:jc w:val="center"/>
        <w:rPr>
          <w:b/>
          <w:bCs/>
          <w:sz w:val="28"/>
          <w:szCs w:val="28"/>
        </w:rPr>
      </w:pPr>
    </w:p>
    <w:p w14:paraId="43C83460" w14:textId="621B5A16" w:rsidR="00B2171E" w:rsidRDefault="00B2171E" w:rsidP="009D663F">
      <w:pPr>
        <w:ind w:left="720"/>
        <w:jc w:val="center"/>
        <w:rPr>
          <w:b/>
          <w:bCs/>
          <w:sz w:val="28"/>
          <w:szCs w:val="28"/>
        </w:rPr>
      </w:pPr>
    </w:p>
    <w:p w14:paraId="50CC26B0" w14:textId="6DB3945A" w:rsidR="00B2171E" w:rsidRDefault="00B2171E" w:rsidP="009D663F">
      <w:pPr>
        <w:ind w:left="720"/>
        <w:jc w:val="center"/>
        <w:rPr>
          <w:b/>
          <w:bCs/>
          <w:sz w:val="28"/>
          <w:szCs w:val="28"/>
        </w:rPr>
      </w:pPr>
    </w:p>
    <w:p w14:paraId="4DAB29CB" w14:textId="4C528206" w:rsidR="00B2171E" w:rsidRDefault="00B2171E" w:rsidP="009D663F">
      <w:pPr>
        <w:ind w:left="720"/>
        <w:jc w:val="center"/>
        <w:rPr>
          <w:b/>
          <w:bCs/>
          <w:sz w:val="28"/>
          <w:szCs w:val="28"/>
        </w:rPr>
      </w:pPr>
    </w:p>
    <w:p w14:paraId="53FB6299" w14:textId="230088D3" w:rsidR="00B2171E" w:rsidRDefault="00B2171E" w:rsidP="009D663F">
      <w:pPr>
        <w:ind w:left="720"/>
        <w:jc w:val="center"/>
        <w:rPr>
          <w:b/>
          <w:bCs/>
          <w:sz w:val="28"/>
          <w:szCs w:val="28"/>
        </w:rPr>
      </w:pPr>
    </w:p>
    <w:p w14:paraId="4A91E447" w14:textId="412EF4DC" w:rsidR="00156C09" w:rsidRPr="00B55877" w:rsidRDefault="00EE1520" w:rsidP="00156C09">
      <w:pPr>
        <w:ind w:left="720"/>
        <w:jc w:val="center"/>
        <w:rPr>
          <w:i/>
          <w:iCs/>
        </w:rPr>
      </w:pPr>
      <w:r>
        <w:rPr>
          <w:rFonts w:eastAsia="Times New Roman" w:cs="Times New Roman"/>
          <w:i/>
          <w:iCs/>
        </w:rPr>
        <w:t>Figure</w:t>
      </w:r>
      <w:r w:rsidR="00156C09" w:rsidRPr="00B55877">
        <w:rPr>
          <w:i/>
          <w:iCs/>
        </w:rPr>
        <w:t xml:space="preserve"> 3</w:t>
      </w:r>
      <w:r w:rsidR="00035236">
        <w:rPr>
          <w:i/>
          <w:iCs/>
        </w:rPr>
        <w:t>8</w:t>
      </w:r>
      <w:r w:rsidR="00156C09">
        <w:rPr>
          <w:i/>
          <w:iCs/>
        </w:rPr>
        <w:t>, 3</w:t>
      </w:r>
      <w:r w:rsidR="00035236">
        <w:rPr>
          <w:i/>
          <w:iCs/>
        </w:rPr>
        <w:t>9</w:t>
      </w:r>
      <w:r w:rsidR="00156C09">
        <w:rPr>
          <w:i/>
          <w:iCs/>
        </w:rPr>
        <w:t xml:space="preserve"> and </w:t>
      </w:r>
      <w:r w:rsidR="00035236">
        <w:rPr>
          <w:i/>
          <w:iCs/>
        </w:rPr>
        <w:t>40</w:t>
      </w:r>
      <w:r w:rsidR="00156C09">
        <w:rPr>
          <w:i/>
          <w:iCs/>
        </w:rPr>
        <w:t xml:space="preserve"> </w:t>
      </w:r>
      <w:r w:rsidR="00D562D4">
        <w:rPr>
          <w:i/>
          <w:iCs/>
        </w:rPr>
        <w:t>Client/</w:t>
      </w:r>
      <w:r w:rsidR="00035236">
        <w:rPr>
          <w:i/>
          <w:iCs/>
        </w:rPr>
        <w:t>User viewing sensor locat</w:t>
      </w:r>
      <w:r w:rsidR="00887180">
        <w:rPr>
          <w:i/>
          <w:iCs/>
        </w:rPr>
        <w:t>ed at JKUAT pond and Engineering Laboratory Building (</w:t>
      </w:r>
      <w:r w:rsidR="00822452">
        <w:rPr>
          <w:i/>
          <w:iCs/>
        </w:rPr>
        <w:t>ELB) via</w:t>
      </w:r>
      <w:r w:rsidR="00035236">
        <w:rPr>
          <w:i/>
          <w:iCs/>
        </w:rPr>
        <w:t xml:space="preserve"> Google Maps API</w:t>
      </w:r>
      <w:r w:rsidR="0028712B">
        <w:rPr>
          <w:i/>
          <w:iCs/>
        </w:rPr>
        <w:t>.</w:t>
      </w:r>
    </w:p>
    <w:p w14:paraId="6C26C07E" w14:textId="6FD078B8" w:rsidR="00B2171E" w:rsidRDefault="00B2171E" w:rsidP="009D663F">
      <w:pPr>
        <w:ind w:left="720"/>
        <w:jc w:val="center"/>
        <w:rPr>
          <w:b/>
          <w:bCs/>
          <w:sz w:val="28"/>
          <w:szCs w:val="28"/>
        </w:rPr>
      </w:pPr>
    </w:p>
    <w:p w14:paraId="7268FE78" w14:textId="3DF23D23" w:rsidR="00B2171E" w:rsidRDefault="00B2171E" w:rsidP="009D663F">
      <w:pPr>
        <w:ind w:left="720"/>
        <w:jc w:val="center"/>
        <w:rPr>
          <w:b/>
          <w:bCs/>
          <w:sz w:val="28"/>
          <w:szCs w:val="28"/>
        </w:rPr>
      </w:pPr>
    </w:p>
    <w:p w14:paraId="6565464E" w14:textId="2F403E0A" w:rsidR="00B2171E" w:rsidRDefault="00B2171E" w:rsidP="009D663F">
      <w:pPr>
        <w:ind w:left="720"/>
        <w:jc w:val="center"/>
        <w:rPr>
          <w:b/>
          <w:bCs/>
          <w:sz w:val="28"/>
          <w:szCs w:val="28"/>
        </w:rPr>
      </w:pPr>
    </w:p>
    <w:p w14:paraId="34F32DC4" w14:textId="519B3449" w:rsidR="00B2171E" w:rsidRDefault="00B2171E" w:rsidP="009D663F">
      <w:pPr>
        <w:ind w:left="720"/>
        <w:jc w:val="center"/>
        <w:rPr>
          <w:b/>
          <w:bCs/>
          <w:sz w:val="28"/>
          <w:szCs w:val="28"/>
        </w:rPr>
      </w:pPr>
    </w:p>
    <w:p w14:paraId="6D10B582" w14:textId="0BE0BFE1" w:rsidR="00B2171E" w:rsidRDefault="00B2171E" w:rsidP="009D663F">
      <w:pPr>
        <w:ind w:left="720"/>
        <w:jc w:val="center"/>
        <w:rPr>
          <w:b/>
          <w:bCs/>
          <w:sz w:val="28"/>
          <w:szCs w:val="28"/>
        </w:rPr>
      </w:pPr>
    </w:p>
    <w:p w14:paraId="4FB7824C" w14:textId="31B6636D" w:rsidR="0024382F" w:rsidRPr="00EF785E" w:rsidRDefault="00EF785E" w:rsidP="00EF785E">
      <w:pPr>
        <w:ind w:left="360"/>
        <w:jc w:val="center"/>
        <w:rPr>
          <w:b/>
          <w:bCs/>
          <w:sz w:val="28"/>
          <w:szCs w:val="28"/>
        </w:rPr>
      </w:pPr>
      <w:r>
        <w:rPr>
          <w:b/>
          <w:bCs/>
          <w:sz w:val="28"/>
          <w:szCs w:val="28"/>
        </w:rPr>
        <w:lastRenderedPageBreak/>
        <w:t>5.</w:t>
      </w:r>
      <w:r w:rsidR="007950DE">
        <w:rPr>
          <w:b/>
          <w:bCs/>
          <w:sz w:val="28"/>
          <w:szCs w:val="28"/>
        </w:rPr>
        <w:t>0</w:t>
      </w:r>
      <w:r>
        <w:rPr>
          <w:b/>
          <w:bCs/>
          <w:sz w:val="28"/>
          <w:szCs w:val="28"/>
        </w:rPr>
        <w:t xml:space="preserve"> </w:t>
      </w:r>
      <w:r w:rsidR="0024382F" w:rsidRPr="00EF785E">
        <w:rPr>
          <w:b/>
          <w:bCs/>
          <w:sz w:val="28"/>
          <w:szCs w:val="28"/>
        </w:rPr>
        <w:t>Discussion</w:t>
      </w:r>
    </w:p>
    <w:p w14:paraId="31604A43" w14:textId="231EAD47" w:rsidR="00861D17" w:rsidRPr="000351F7" w:rsidRDefault="00D6535C" w:rsidP="00340F35">
      <w:r w:rsidRPr="000351F7">
        <w:t xml:space="preserve">As seen from </w:t>
      </w:r>
      <w:r w:rsidR="00340F35" w:rsidRPr="000351F7">
        <w:t>th</w:t>
      </w:r>
      <w:r w:rsidRPr="000351F7">
        <w:t>e results</w:t>
      </w:r>
      <w:r w:rsidR="00341894" w:rsidRPr="000351F7">
        <w:t xml:space="preserve"> presented in section four (4) above, </w:t>
      </w:r>
      <w:r w:rsidR="00721FE2">
        <w:t>c</w:t>
      </w:r>
      <w:r w:rsidR="00340F35" w:rsidRPr="000351F7">
        <w:t xml:space="preserve">hl-a concentrations </w:t>
      </w:r>
      <w:r w:rsidR="00341894" w:rsidRPr="000351F7">
        <w:t>we</w:t>
      </w:r>
      <w:r w:rsidR="006932DD">
        <w:t xml:space="preserve">re </w:t>
      </w:r>
      <w:r w:rsidR="00341894" w:rsidRPr="000351F7">
        <w:t xml:space="preserve">reportedly high </w:t>
      </w:r>
      <w:r w:rsidR="00340F35" w:rsidRPr="000351F7">
        <w:t xml:space="preserve">in </w:t>
      </w:r>
      <w:r w:rsidR="00341894" w:rsidRPr="000351F7">
        <w:t>the dates assessed and seen to be</w:t>
      </w:r>
      <w:r w:rsidR="00340F35" w:rsidRPr="000351F7">
        <w:t xml:space="preserve"> far above the minimum</w:t>
      </w:r>
      <w:r w:rsidR="00341894" w:rsidRPr="000351F7">
        <w:t xml:space="preserve"> optimal</w:t>
      </w:r>
      <w:r w:rsidR="00340F35" w:rsidRPr="000351F7">
        <w:t xml:space="preserve"> value of </w:t>
      </w:r>
      <w:r w:rsidR="00341894" w:rsidRPr="000351F7">
        <w:t>non-turbid</w:t>
      </w:r>
      <w:r w:rsidR="00340F35" w:rsidRPr="000351F7">
        <w:t xml:space="preserve"> waters</w:t>
      </w:r>
      <w:r w:rsidR="00341894" w:rsidRPr="000351F7">
        <w:t xml:space="preserve"> like Lake Victoria</w:t>
      </w:r>
      <w:r w:rsidR="00340F35" w:rsidRPr="000351F7">
        <w:t xml:space="preserve">, which has been determined as </w:t>
      </w:r>
      <w:r w:rsidR="00546A61" w:rsidRPr="000351F7">
        <w:t>20</w:t>
      </w:r>
      <w:r w:rsidR="00340F35" w:rsidRPr="000351F7">
        <w:t>.05m</w:t>
      </w:r>
      <w:r w:rsidR="00546A61" w:rsidRPr="000351F7">
        <w:t>/</w:t>
      </w:r>
      <w:r w:rsidR="00340F35" w:rsidRPr="000351F7">
        <w:t>gm</w:t>
      </w:r>
      <w:r w:rsidR="00546A61" w:rsidRPr="000351F7">
        <w:rPr>
          <w:vertAlign w:val="superscript"/>
        </w:rPr>
        <w:t>3</w:t>
      </w:r>
      <w:r w:rsidR="006932DD">
        <w:t xml:space="preserve">. </w:t>
      </w:r>
      <w:r w:rsidR="00340F35" w:rsidRPr="000351F7">
        <w:t xml:space="preserve">This situation </w:t>
      </w:r>
      <w:r w:rsidR="001415BD" w:rsidRPr="000351F7">
        <w:t>took effect owing to</w:t>
      </w:r>
      <w:r w:rsidR="00340F35" w:rsidRPr="000351F7">
        <w:t xml:space="preserve"> the </w:t>
      </w:r>
      <w:r w:rsidR="007F4DDA" w:rsidRPr="000351F7">
        <w:t>circumstantial</w:t>
      </w:r>
      <w:r w:rsidR="00340F35" w:rsidRPr="000351F7">
        <w:t xml:space="preserve"> elevated proliferation</w:t>
      </w:r>
      <w:r w:rsidR="007F4DDA" w:rsidRPr="000351F7">
        <w:t xml:space="preserve">, </w:t>
      </w:r>
      <w:r w:rsidR="00340F35" w:rsidRPr="000351F7">
        <w:t>predominance</w:t>
      </w:r>
      <w:r w:rsidR="007F4DDA" w:rsidRPr="000351F7">
        <w:t xml:space="preserve"> and therefore prevalence </w:t>
      </w:r>
      <w:r w:rsidR="00340F35" w:rsidRPr="000351F7">
        <w:t xml:space="preserve">of </w:t>
      </w:r>
      <w:r w:rsidR="007F4DDA" w:rsidRPr="000351F7">
        <w:t xml:space="preserve">the </w:t>
      </w:r>
      <w:r w:rsidR="002C3132" w:rsidRPr="000351F7">
        <w:t>CyanoHABs</w:t>
      </w:r>
      <w:r w:rsidR="00340F35" w:rsidRPr="000351F7">
        <w:t xml:space="preserve"> species</w:t>
      </w:r>
      <w:r w:rsidR="002C3132" w:rsidRPr="000351F7">
        <w:t xml:space="preserve"> that </w:t>
      </w:r>
      <w:r w:rsidR="00340F35" w:rsidRPr="000351F7">
        <w:t xml:space="preserve">produce </w:t>
      </w:r>
      <w:r w:rsidR="002C3132" w:rsidRPr="000351F7">
        <w:t>the toxins</w:t>
      </w:r>
      <w:r w:rsidR="004B07E9">
        <w:t>.</w:t>
      </w:r>
      <w:r w:rsidR="00813737">
        <w:t xml:space="preserve"> </w:t>
      </w:r>
      <w:r w:rsidR="00340F35" w:rsidRPr="000351F7">
        <w:t xml:space="preserve">The </w:t>
      </w:r>
      <w:r w:rsidR="004104AB" w:rsidRPr="000351F7">
        <w:t xml:space="preserve">used Ocean Color-2 algorithm presented in this literature </w:t>
      </w:r>
      <w:r w:rsidR="00340F35" w:rsidRPr="000351F7">
        <w:t xml:space="preserve">was able to </w:t>
      </w:r>
      <w:r w:rsidR="004104AB" w:rsidRPr="000351F7">
        <w:t xml:space="preserve">model and </w:t>
      </w:r>
      <w:r w:rsidR="00340F35" w:rsidRPr="000351F7">
        <w:t xml:space="preserve">represent </w:t>
      </w:r>
      <w:r w:rsidR="00861D17" w:rsidRPr="000351F7">
        <w:t>this phenomenon</w:t>
      </w:r>
      <w:r w:rsidR="004104AB" w:rsidRPr="000351F7">
        <w:t xml:space="preserve">. </w:t>
      </w:r>
    </w:p>
    <w:p w14:paraId="32CC4939" w14:textId="0D798E25" w:rsidR="004B54B4" w:rsidRPr="000351F7" w:rsidRDefault="009A0B55" w:rsidP="00340F35">
      <w:r>
        <w:t>Out</w:t>
      </w:r>
      <w:r w:rsidR="003A1C68" w:rsidRPr="000351F7">
        <w:t xml:space="preserve"> of all the reported incidences, it was noted that 2018 had the lowest magnitude of impact as manifested by the least </w:t>
      </w:r>
      <w:r w:rsidR="002B0E4E">
        <w:t xml:space="preserve">chl-a </w:t>
      </w:r>
      <w:r w:rsidR="003A1C68" w:rsidRPr="000351F7">
        <w:t>concentrations of 25.</w:t>
      </w:r>
      <w:r w:rsidR="003A0551" w:rsidRPr="000351F7">
        <w:t>9</w:t>
      </w:r>
      <w:r w:rsidR="003A1C68" w:rsidRPr="000351F7">
        <w:t xml:space="preserve"> m/gm</w:t>
      </w:r>
      <w:r w:rsidR="003A1C68" w:rsidRPr="000351F7">
        <w:rPr>
          <w:vertAlign w:val="superscript"/>
        </w:rPr>
        <w:t>3</w:t>
      </w:r>
      <w:r w:rsidR="003A0551" w:rsidRPr="000351F7">
        <w:t>. 2020 bloom occurrence saw the highest concentrations of 57.1 m/gm</w:t>
      </w:r>
      <w:r w:rsidR="003A0551" w:rsidRPr="000351F7">
        <w:rPr>
          <w:vertAlign w:val="superscript"/>
        </w:rPr>
        <w:t>3</w:t>
      </w:r>
      <w:r w:rsidR="00BB7AE6" w:rsidRPr="000351F7">
        <w:t>. Generally, the</w:t>
      </w:r>
      <w:r w:rsidR="00340F35" w:rsidRPr="000351F7">
        <w:t xml:space="preserve"> </w:t>
      </w:r>
      <w:r w:rsidR="008D6118" w:rsidRPr="000351F7">
        <w:t xml:space="preserve">highest concentrations in most cases were located either at the North, South </w:t>
      </w:r>
      <w:r w:rsidR="008D3DBD" w:rsidRPr="000351F7">
        <w:t xml:space="preserve">or Central part </w:t>
      </w:r>
      <w:r w:rsidR="008D6118" w:rsidRPr="000351F7">
        <w:t xml:space="preserve">of the </w:t>
      </w:r>
      <w:r w:rsidR="008D3DBD" w:rsidRPr="000351F7">
        <w:t>Lake Victoria basin, without necessarily manifesting any predictable trend</w:t>
      </w:r>
      <w:r w:rsidR="00340F35" w:rsidRPr="000351F7">
        <w:t>. In th</w:t>
      </w:r>
      <w:r w:rsidR="008D3DBD" w:rsidRPr="000351F7">
        <w:t>e mentioned</w:t>
      </w:r>
      <w:r w:rsidR="00340F35" w:rsidRPr="000351F7">
        <w:t xml:space="preserve"> section</w:t>
      </w:r>
      <w:r w:rsidR="008D3DBD" w:rsidRPr="000351F7">
        <w:t>s</w:t>
      </w:r>
      <w:r w:rsidR="00340F35" w:rsidRPr="000351F7">
        <w:t xml:space="preserve">, the eutrophication caused by a high discharge of pollutions coming from the </w:t>
      </w:r>
      <w:r w:rsidR="008D3DBD" w:rsidRPr="000351F7">
        <w:t>busy industrial sections of the riparian reserves</w:t>
      </w:r>
      <w:r w:rsidR="00340F35" w:rsidRPr="000351F7">
        <w:t xml:space="preserve"> </w:t>
      </w:r>
      <w:r w:rsidR="008D3DBD" w:rsidRPr="000351F7">
        <w:t>played the greatest responsibility for the</w:t>
      </w:r>
      <w:r w:rsidR="00340F35" w:rsidRPr="000351F7">
        <w:t xml:space="preserve"> proliferation of </w:t>
      </w:r>
      <w:r w:rsidR="008D3DBD" w:rsidRPr="000351F7">
        <w:t xml:space="preserve">harmful </w:t>
      </w:r>
      <w:r w:rsidR="00340F35" w:rsidRPr="000351F7">
        <w:t>algae</w:t>
      </w:r>
      <w:r w:rsidR="00813737">
        <w:t>.</w:t>
      </w:r>
    </w:p>
    <w:p w14:paraId="35A5E7C4" w14:textId="778F3182" w:rsidR="003B008A" w:rsidRPr="000351F7" w:rsidRDefault="00386C24" w:rsidP="00340F35">
      <w:r w:rsidRPr="000351F7">
        <w:t>With regard to the Lake Surface Air Temperature (LSAT)</w:t>
      </w:r>
      <w:r w:rsidR="00C044A2" w:rsidRPr="000351F7">
        <w:t xml:space="preserve">, the values were seen to corroborate with the </w:t>
      </w:r>
      <w:r w:rsidR="002B0E4E">
        <w:t>c</w:t>
      </w:r>
      <w:r w:rsidR="00C044A2" w:rsidRPr="000351F7">
        <w:t xml:space="preserve">hl-a values since high temperatures spots were as well associated with relatively high </w:t>
      </w:r>
      <w:r w:rsidR="002B0E4E">
        <w:t>c</w:t>
      </w:r>
      <w:r w:rsidR="00C044A2" w:rsidRPr="000351F7">
        <w:t xml:space="preserve">hl-a concentrations. This agrees with the hypothesis that algae occurrences are </w:t>
      </w:r>
      <w:r w:rsidR="0081599D" w:rsidRPr="000351F7">
        <w:t>closely</w:t>
      </w:r>
      <w:r w:rsidR="00C044A2" w:rsidRPr="000351F7">
        <w:t xml:space="preserve"> associated with high </w:t>
      </w:r>
      <w:r w:rsidR="0081599D" w:rsidRPr="000351F7">
        <w:t>temperatures and upon their occurrence, they</w:t>
      </w:r>
      <w:r w:rsidRPr="000351F7">
        <w:t xml:space="preserve"> </w:t>
      </w:r>
      <w:r w:rsidR="0081599D" w:rsidRPr="000351F7">
        <w:t xml:space="preserve">cause the LSAT to as well rise. </w:t>
      </w:r>
    </w:p>
    <w:p w14:paraId="5CC95510" w14:textId="035E1D41" w:rsidR="00D03334" w:rsidRPr="000351F7" w:rsidRDefault="0008742C" w:rsidP="00D03334">
      <w:r w:rsidRPr="000351F7">
        <w:t xml:space="preserve">The estimated </w:t>
      </w:r>
      <w:r w:rsidR="00632F23">
        <w:t>c</w:t>
      </w:r>
      <w:r w:rsidRPr="000351F7">
        <w:t xml:space="preserve">hl-a and LSAT </w:t>
      </w:r>
      <w:r w:rsidR="00D03334" w:rsidRPr="000351F7">
        <w:t>were correlated with the well accepted Sentinel 3 OLCI Chl-a and MODIS LSAT</w:t>
      </w:r>
      <w:r w:rsidR="00B13DF8">
        <w:t xml:space="preserve"> </w:t>
      </w:r>
      <w:r w:rsidR="00D03334" w:rsidRPr="000351F7">
        <w:t>products.</w:t>
      </w:r>
      <w:r w:rsidR="00D61C22" w:rsidRPr="000351F7">
        <w:t xml:space="preserve"> The Chl-a estimates were found to correlate positively strong with R</w:t>
      </w:r>
      <w:r w:rsidR="00D61C22" w:rsidRPr="000351F7">
        <w:rPr>
          <w:vertAlign w:val="superscript"/>
        </w:rPr>
        <w:t xml:space="preserve">2 </w:t>
      </w:r>
      <w:r w:rsidR="00D61C22" w:rsidRPr="000351F7">
        <w:t>scores ranging from 0.83 to 0.899. Again, the estimated LSAT were correlated with the MODIS LSAT products. The Chl-a estimates were as well found to correlate positively strong with R</w:t>
      </w:r>
      <w:r w:rsidR="00D61C22" w:rsidRPr="000351F7">
        <w:rPr>
          <w:vertAlign w:val="superscript"/>
        </w:rPr>
        <w:t xml:space="preserve">2 </w:t>
      </w:r>
      <w:r w:rsidR="00D61C22" w:rsidRPr="000351F7">
        <w:t xml:space="preserve">scores ranging from 0.67 to 0.82. </w:t>
      </w:r>
      <w:r w:rsidR="00D03334" w:rsidRPr="000351F7">
        <w:t xml:space="preserve">These correlations of determinations essentially implies that there did exist significant strong positive correlation between </w:t>
      </w:r>
      <w:r w:rsidR="00D61C22" w:rsidRPr="000351F7">
        <w:t>the estimates and</w:t>
      </w:r>
      <w:r w:rsidR="00D03334" w:rsidRPr="000351F7">
        <w:t xml:space="preserve"> data products </w:t>
      </w:r>
      <w:r w:rsidR="00D61C22" w:rsidRPr="000351F7">
        <w:t>highlighted before.</w:t>
      </w:r>
    </w:p>
    <w:p w14:paraId="32D12825" w14:textId="35A3CA6C" w:rsidR="00D03334" w:rsidRPr="000351F7" w:rsidRDefault="00D03334" w:rsidP="00D03334">
      <w:r w:rsidRPr="000351F7">
        <w:lastRenderedPageBreak/>
        <w:t>That is to say, in regions with insufficient estimate parameters for Lake Surface Air Temperature</w:t>
      </w:r>
      <w:r w:rsidR="00D61C22" w:rsidRPr="000351F7">
        <w:t xml:space="preserve"> and Chl-a</w:t>
      </w:r>
      <w:r w:rsidRPr="000351F7">
        <w:t xml:space="preserve">, it is truly reliable and accurate to employ the </w:t>
      </w:r>
      <w:r w:rsidR="00D61C22" w:rsidRPr="000351F7">
        <w:t xml:space="preserve">Ocean Color -2 </w:t>
      </w:r>
      <w:r w:rsidR="00E179FE">
        <w:t xml:space="preserve">and </w:t>
      </w:r>
      <w:r w:rsidRPr="000351F7">
        <w:t xml:space="preserve">Moving Window algorithm to </w:t>
      </w:r>
      <w:r w:rsidR="00E179FE">
        <w:t xml:space="preserve">find the required </w:t>
      </w:r>
      <w:r w:rsidRPr="000351F7">
        <w:t>estimate</w:t>
      </w:r>
      <w:r w:rsidR="00E179FE">
        <w:t>s</w:t>
      </w:r>
      <w:r w:rsidRPr="000351F7">
        <w:t xml:space="preserve"> using Landsat </w:t>
      </w:r>
      <w:r w:rsidR="00E179FE">
        <w:t xml:space="preserve">OLI and </w:t>
      </w:r>
      <w:r w:rsidRPr="000351F7">
        <w:t>TIRs.</w:t>
      </w:r>
      <w:r w:rsidR="00D61C22" w:rsidRPr="000351F7">
        <w:t xml:space="preserve"> These two can then be implemented </w:t>
      </w:r>
      <w:r w:rsidR="002E0B9C" w:rsidRPr="000351F7">
        <w:t xml:space="preserve">on board Landsat 8 and enable automatic download of the results in the event of future HAB, which will therefore call for immediate and </w:t>
      </w:r>
      <w:r w:rsidR="004D4C6F" w:rsidRPr="000351F7">
        <w:t>precautionary corrective</w:t>
      </w:r>
      <w:r w:rsidR="002E0B9C" w:rsidRPr="000351F7">
        <w:t xml:space="preserve"> measures.</w:t>
      </w:r>
    </w:p>
    <w:p w14:paraId="204778F0" w14:textId="77777777" w:rsidR="004E27AD" w:rsidRDefault="00D6535C" w:rsidP="001344C9">
      <w:r w:rsidRPr="000351F7">
        <w:t>The</w:t>
      </w:r>
      <w:r w:rsidR="001D1670" w:rsidRPr="000351F7">
        <w:t xml:space="preserve"> </w:t>
      </w:r>
      <w:r w:rsidR="005F3BA0" w:rsidRPr="000351F7">
        <w:t xml:space="preserve">full-blown IoT system </w:t>
      </w:r>
      <w:r w:rsidR="00C13990">
        <w:t>wa</w:t>
      </w:r>
      <w:r w:rsidR="005F3BA0" w:rsidRPr="000351F7">
        <w:t>s</w:t>
      </w:r>
      <w:r w:rsidRPr="000351F7">
        <w:t xml:space="preserve"> made up of various components </w:t>
      </w:r>
      <w:r w:rsidR="005F3BA0" w:rsidRPr="000351F7">
        <w:t>like Lake Surface Air Temperature DHT11 sensor</w:t>
      </w:r>
      <w:r w:rsidRPr="000351F7">
        <w:t xml:space="preserve">, </w:t>
      </w:r>
      <w:r w:rsidR="005F3BA0" w:rsidRPr="000351F7">
        <w:t>Neo-Ublox</w:t>
      </w:r>
      <w:r w:rsidRPr="000351F7">
        <w:t xml:space="preserve"> GPS modules </w:t>
      </w:r>
      <w:r w:rsidR="005F3BA0" w:rsidRPr="000351F7">
        <w:t>with a fixed antenna</w:t>
      </w:r>
      <w:r w:rsidRPr="000351F7">
        <w:t xml:space="preserve">, </w:t>
      </w:r>
      <w:r w:rsidR="005F3BA0" w:rsidRPr="000351F7">
        <w:t>Raspberry Pi Microprocessor</w:t>
      </w:r>
      <w:r w:rsidRPr="000351F7">
        <w:t xml:space="preserve">, breadboard that </w:t>
      </w:r>
      <w:r w:rsidR="00EC7DCD" w:rsidRPr="000351F7">
        <w:t>serves</w:t>
      </w:r>
      <w:r w:rsidRPr="000351F7">
        <w:t xml:space="preserve"> as the circuit</w:t>
      </w:r>
      <w:r w:rsidR="00EC7DCD" w:rsidRPr="000351F7">
        <w:t xml:space="preserve"> prototyping</w:t>
      </w:r>
      <w:r w:rsidRPr="000351F7">
        <w:t xml:space="preserve"> board</w:t>
      </w:r>
      <w:r w:rsidR="00EC7DCD" w:rsidRPr="000351F7">
        <w:t xml:space="preserve"> and </w:t>
      </w:r>
      <w:r w:rsidRPr="000351F7">
        <w:t>power supply</w:t>
      </w:r>
      <w:r w:rsidR="00EC7DCD" w:rsidRPr="000351F7">
        <w:t xml:space="preserve"> that run the software</w:t>
      </w:r>
      <w:r w:rsidRPr="000351F7">
        <w:t xml:space="preserve">. The </w:t>
      </w:r>
      <w:r w:rsidR="00132CE6" w:rsidRPr="000351F7">
        <w:t>system was able to measure and report</w:t>
      </w:r>
      <w:r w:rsidRPr="000351F7">
        <w:t xml:space="preserve"> in real time</w:t>
      </w:r>
      <w:r w:rsidR="00132CE6" w:rsidRPr="000351F7">
        <w:t xml:space="preserve"> the Lake Surface Air Temperate, and</w:t>
      </w:r>
      <w:r w:rsidRPr="000351F7">
        <w:t xml:space="preserve"> giving the location in form of </w:t>
      </w:r>
      <w:r w:rsidR="00132CE6" w:rsidRPr="000351F7">
        <w:t xml:space="preserve">WGS84 </w:t>
      </w:r>
      <w:r w:rsidRPr="000351F7">
        <w:t>latitude, longitude,</w:t>
      </w:r>
      <w:r w:rsidR="00132CE6" w:rsidRPr="000351F7">
        <w:t xml:space="preserve"> and the</w:t>
      </w:r>
      <w:r w:rsidRPr="000351F7">
        <w:t xml:space="preserve"> time </w:t>
      </w:r>
      <w:r w:rsidR="00132CE6" w:rsidRPr="000351F7">
        <w:t>in</w:t>
      </w:r>
      <w:r w:rsidRPr="000351F7">
        <w:t xml:space="preserve"> Greenwich Meridian Time (GMT)</w:t>
      </w:r>
      <w:r w:rsidR="00132CE6" w:rsidRPr="000351F7">
        <w:t xml:space="preserve"> </w:t>
      </w:r>
      <w:r w:rsidR="008D6A7F" w:rsidRPr="000351F7">
        <w:t xml:space="preserve">and display in a remote hand-held phone </w:t>
      </w:r>
      <w:r w:rsidR="00132CE6" w:rsidRPr="000351F7">
        <w:t xml:space="preserve">as shown in the Figures 35 to </w:t>
      </w:r>
      <w:r w:rsidR="008D6A7F" w:rsidRPr="000351F7">
        <w:t>37</w:t>
      </w:r>
      <w:r w:rsidRPr="000351F7">
        <w:t>.</w:t>
      </w:r>
    </w:p>
    <w:p w14:paraId="026FBA48" w14:textId="06BBC78E" w:rsidR="00D34FBA" w:rsidRDefault="008D6A7F" w:rsidP="001344C9">
      <w:pPr>
        <w:rPr>
          <w:i/>
          <w:iCs/>
          <w:color w:val="2E74B5" w:themeColor="accent1" w:themeShade="BF"/>
          <w:sz w:val="18"/>
          <w:szCs w:val="18"/>
        </w:rPr>
      </w:pPr>
      <w:r w:rsidRPr="000351F7">
        <w:t xml:space="preserve">A google map showing the location of </w:t>
      </w:r>
      <w:r w:rsidR="004E27AD" w:rsidRPr="000351F7">
        <w:t>the system</w:t>
      </w:r>
      <w:r w:rsidRPr="000351F7">
        <w:t xml:space="preserve"> as</w:t>
      </w:r>
      <w:r w:rsidR="00D6535C" w:rsidRPr="000351F7">
        <w:t xml:space="preserve"> </w:t>
      </w:r>
      <w:r w:rsidRPr="000351F7">
        <w:t xml:space="preserve">at the time of LSAT collection was also implemented as seen in Figures 38, 39 and 40. </w:t>
      </w:r>
      <w:r w:rsidR="00D6535C" w:rsidRPr="000351F7">
        <w:t xml:space="preserve">The </w:t>
      </w:r>
      <w:r w:rsidR="00132CE6" w:rsidRPr="000351F7">
        <w:t>LSAT of the test environments in</w:t>
      </w:r>
      <w:r w:rsidRPr="000351F7">
        <w:t xml:space="preserve"> JKUAT ranged from 23.8 to 28.6 which were within optimum were reported</w:t>
      </w:r>
      <w:r w:rsidR="00D6535C" w:rsidRPr="000351F7">
        <w:t>. Therefore, this system can help</w:t>
      </w:r>
      <w:r w:rsidRPr="000351F7">
        <w:t xml:space="preserve"> in near-real time to monitor and track the LSAT of Lake Victoria and any other area of </w:t>
      </w:r>
      <w:r w:rsidR="004E27AD">
        <w:t>s</w:t>
      </w:r>
      <w:r w:rsidRPr="000351F7">
        <w:t>tudy</w:t>
      </w:r>
      <w:r w:rsidR="00B90832" w:rsidRPr="000351F7">
        <w:t xml:space="preserve"> of </w:t>
      </w:r>
      <w:r w:rsidR="004E27AD">
        <w:t xml:space="preserve">such </w:t>
      </w:r>
      <w:r w:rsidR="00B90832" w:rsidRPr="000351F7">
        <w:t>related phenomena</w:t>
      </w:r>
      <w:r w:rsidR="00D6535C" w:rsidRPr="000351F7">
        <w:t xml:space="preserve">. The </w:t>
      </w:r>
      <w:r w:rsidR="00B90832" w:rsidRPr="000351F7">
        <w:t xml:space="preserve">IoT </w:t>
      </w:r>
      <w:r w:rsidR="00D6535C" w:rsidRPr="000351F7">
        <w:t xml:space="preserve">system of hardware and software </w:t>
      </w:r>
      <w:r w:rsidR="00B90832" w:rsidRPr="000351F7">
        <w:t xml:space="preserve">can </w:t>
      </w:r>
      <w:r w:rsidR="001344C9" w:rsidRPr="000351F7">
        <w:t>therefore improve</w:t>
      </w:r>
      <w:r w:rsidR="00D6535C" w:rsidRPr="000351F7">
        <w:t xml:space="preserve"> water quality monitoring and assessment enabling it to be in real time and give the spatial attribute of location</w:t>
      </w:r>
      <w:r w:rsidR="00B90832" w:rsidRPr="000351F7">
        <w:t xml:space="preserve"> which will couple the space</w:t>
      </w:r>
      <w:r w:rsidR="00205DF2">
        <w:t>-</w:t>
      </w:r>
      <w:r w:rsidR="00B90832" w:rsidRPr="000351F7">
        <w:t>borne monitoring system like Landsat space missions</w:t>
      </w:r>
      <w:r w:rsidR="001344C9">
        <w:rPr>
          <w:i/>
          <w:iCs/>
          <w:color w:val="2E74B5" w:themeColor="accent1" w:themeShade="BF"/>
          <w:sz w:val="18"/>
          <w:szCs w:val="18"/>
        </w:rPr>
        <w:t>.</w:t>
      </w:r>
    </w:p>
    <w:p w14:paraId="3C0AD2C6" w14:textId="0644BBEB" w:rsidR="001344C9" w:rsidRDefault="001344C9" w:rsidP="001344C9">
      <w:pPr>
        <w:rPr>
          <w:i/>
          <w:iCs/>
          <w:color w:val="2E74B5" w:themeColor="accent1" w:themeShade="BF"/>
          <w:sz w:val="18"/>
          <w:szCs w:val="18"/>
        </w:rPr>
      </w:pPr>
    </w:p>
    <w:p w14:paraId="15E9CC83" w14:textId="45578286" w:rsidR="001344C9" w:rsidRDefault="001344C9" w:rsidP="001344C9">
      <w:pPr>
        <w:rPr>
          <w:i/>
          <w:iCs/>
          <w:color w:val="2E74B5" w:themeColor="accent1" w:themeShade="BF"/>
          <w:sz w:val="18"/>
          <w:szCs w:val="18"/>
        </w:rPr>
      </w:pPr>
    </w:p>
    <w:p w14:paraId="49372CB7" w14:textId="77777777" w:rsidR="001344C9" w:rsidRPr="006B55F9" w:rsidRDefault="001344C9" w:rsidP="001344C9">
      <w:pPr>
        <w:rPr>
          <w:color w:val="FF0000"/>
          <w:sz w:val="18"/>
          <w:szCs w:val="18"/>
        </w:rPr>
      </w:pPr>
    </w:p>
    <w:p w14:paraId="30225A0F" w14:textId="30E5B290" w:rsidR="00340F35" w:rsidRDefault="00340F35" w:rsidP="008F5BB2">
      <w:pPr>
        <w:rPr>
          <w:i/>
          <w:iCs/>
          <w:color w:val="2E74B5" w:themeColor="accent1" w:themeShade="BF"/>
          <w:sz w:val="18"/>
          <w:szCs w:val="18"/>
        </w:rPr>
      </w:pPr>
    </w:p>
    <w:p w14:paraId="7700123B" w14:textId="58C84C0E" w:rsidR="00340F35" w:rsidRDefault="00340F35" w:rsidP="008F5BB2">
      <w:pPr>
        <w:rPr>
          <w:i/>
          <w:iCs/>
          <w:color w:val="2E74B5" w:themeColor="accent1" w:themeShade="BF"/>
          <w:sz w:val="18"/>
          <w:szCs w:val="18"/>
        </w:rPr>
      </w:pPr>
    </w:p>
    <w:p w14:paraId="171AA136" w14:textId="477F1616" w:rsidR="00340F35" w:rsidRDefault="00340F35" w:rsidP="008F5BB2">
      <w:pPr>
        <w:rPr>
          <w:i/>
          <w:iCs/>
          <w:color w:val="2E74B5" w:themeColor="accent1" w:themeShade="BF"/>
          <w:sz w:val="18"/>
          <w:szCs w:val="18"/>
        </w:rPr>
      </w:pPr>
    </w:p>
    <w:p w14:paraId="717F2A0C" w14:textId="367D0951" w:rsidR="00D56728" w:rsidRDefault="00D56728" w:rsidP="008F5BB2">
      <w:pPr>
        <w:rPr>
          <w:i/>
          <w:iCs/>
          <w:color w:val="2E74B5" w:themeColor="accent1" w:themeShade="BF"/>
          <w:sz w:val="18"/>
          <w:szCs w:val="18"/>
        </w:rPr>
      </w:pPr>
    </w:p>
    <w:p w14:paraId="75DB451C" w14:textId="77777777" w:rsidR="00D56728" w:rsidRDefault="00D56728" w:rsidP="008F5BB2">
      <w:pPr>
        <w:rPr>
          <w:i/>
          <w:iCs/>
          <w:color w:val="2E74B5" w:themeColor="accent1" w:themeShade="BF"/>
          <w:sz w:val="18"/>
          <w:szCs w:val="18"/>
        </w:rPr>
      </w:pPr>
    </w:p>
    <w:p w14:paraId="6A1D5BF1" w14:textId="270C9115" w:rsidR="0024382F" w:rsidRPr="007950DE" w:rsidRDefault="009C4417" w:rsidP="000B2C6E">
      <w:pPr>
        <w:pStyle w:val="ListParagraph"/>
        <w:numPr>
          <w:ilvl w:val="0"/>
          <w:numId w:val="48"/>
        </w:numPr>
        <w:ind w:left="900" w:hanging="630"/>
        <w:jc w:val="center"/>
        <w:rPr>
          <w:b/>
          <w:bCs/>
          <w:sz w:val="28"/>
          <w:szCs w:val="28"/>
        </w:rPr>
      </w:pPr>
      <w:r w:rsidRPr="007950DE">
        <w:rPr>
          <w:b/>
          <w:bCs/>
          <w:sz w:val="28"/>
          <w:szCs w:val="28"/>
        </w:rPr>
        <w:lastRenderedPageBreak/>
        <w:t>Conclusion</w:t>
      </w:r>
      <w:r w:rsidR="00664852" w:rsidRPr="007950DE">
        <w:rPr>
          <w:b/>
          <w:bCs/>
          <w:sz w:val="28"/>
          <w:szCs w:val="28"/>
        </w:rPr>
        <w:t>s</w:t>
      </w:r>
      <w:r w:rsidR="00E4372B" w:rsidRPr="007950DE">
        <w:rPr>
          <w:b/>
          <w:bCs/>
          <w:sz w:val="28"/>
          <w:szCs w:val="28"/>
        </w:rPr>
        <w:t xml:space="preserve"> and Outlook</w:t>
      </w:r>
    </w:p>
    <w:p w14:paraId="35726C9C" w14:textId="3AF66F58" w:rsidR="00B9143E" w:rsidRDefault="00F351C1" w:rsidP="00996AFB">
      <w:pPr>
        <w:rPr>
          <w:lang w:val="en-GB"/>
        </w:rPr>
      </w:pPr>
      <w:r>
        <w:t xml:space="preserve">In conclusion, the study was able to </w:t>
      </w:r>
      <w:r w:rsidR="00996AFB">
        <w:t xml:space="preserve">come up </w:t>
      </w:r>
      <w:r w:rsidR="00817376">
        <w:t>and present</w:t>
      </w:r>
      <w:r w:rsidR="00996AFB">
        <w:t xml:space="preserve"> a methodological approach to </w:t>
      </w:r>
      <w:r w:rsidR="00666E52">
        <w:t xml:space="preserve">detect and </w:t>
      </w:r>
      <w:r w:rsidR="00996AFB" w:rsidRPr="00996AFB">
        <w:rPr>
          <w:lang w:val="en-GB"/>
        </w:rPr>
        <w:t xml:space="preserve">monitor the </w:t>
      </w:r>
      <w:r w:rsidR="00F21B74">
        <w:rPr>
          <w:lang w:val="en-GB"/>
        </w:rPr>
        <w:t>concentration</w:t>
      </w:r>
      <w:r w:rsidR="00996AFB" w:rsidRPr="00996AFB">
        <w:rPr>
          <w:lang w:val="en-GB"/>
        </w:rPr>
        <w:t xml:space="preserve"> of chlorophyl-a(</w:t>
      </w:r>
      <w:r w:rsidR="00E13BF6">
        <w:rPr>
          <w:lang w:val="en-GB"/>
        </w:rPr>
        <w:t>c</w:t>
      </w:r>
      <w:r w:rsidR="00996AFB" w:rsidRPr="00996AFB">
        <w:rPr>
          <w:lang w:val="en-GB"/>
        </w:rPr>
        <w:t>hl-a) from L</w:t>
      </w:r>
      <w:r w:rsidR="00746521">
        <w:rPr>
          <w:lang w:val="en-GB"/>
        </w:rPr>
        <w:t xml:space="preserve">andsat </w:t>
      </w:r>
      <w:r w:rsidR="00996AFB" w:rsidRPr="00996AFB">
        <w:rPr>
          <w:lang w:val="en-GB"/>
        </w:rPr>
        <w:t xml:space="preserve">8 </w:t>
      </w:r>
      <w:r w:rsidR="00746521">
        <w:rPr>
          <w:lang w:val="en-GB"/>
        </w:rPr>
        <w:t xml:space="preserve">Operational </w:t>
      </w:r>
      <w:r w:rsidR="00996AFB" w:rsidRPr="00996AFB">
        <w:rPr>
          <w:lang w:val="en-GB"/>
        </w:rPr>
        <w:t>L</w:t>
      </w:r>
      <w:r w:rsidR="00746521">
        <w:rPr>
          <w:lang w:val="en-GB"/>
        </w:rPr>
        <w:t xml:space="preserve">and </w:t>
      </w:r>
      <w:r w:rsidR="00996AFB" w:rsidRPr="00996AFB">
        <w:rPr>
          <w:lang w:val="en-GB"/>
        </w:rPr>
        <w:t>I</w:t>
      </w:r>
      <w:r w:rsidR="00746521">
        <w:rPr>
          <w:lang w:val="en-GB"/>
        </w:rPr>
        <w:t>mager</w:t>
      </w:r>
      <w:r w:rsidR="00996AFB" w:rsidRPr="00996AFB">
        <w:rPr>
          <w:lang w:val="en-GB"/>
        </w:rPr>
        <w:t xml:space="preserve"> data as HAB proxies in L</w:t>
      </w:r>
      <w:r w:rsidR="0020682E">
        <w:rPr>
          <w:lang w:val="en-GB"/>
        </w:rPr>
        <w:t>ake</w:t>
      </w:r>
      <w:r w:rsidR="00996AFB" w:rsidRPr="00996AFB">
        <w:rPr>
          <w:lang w:val="en-GB"/>
        </w:rPr>
        <w:t xml:space="preserve"> Victoria from 2015 to 202</w:t>
      </w:r>
      <w:r w:rsidR="00A439EB">
        <w:rPr>
          <w:lang w:val="en-GB"/>
        </w:rPr>
        <w:t>0</w:t>
      </w:r>
      <w:r w:rsidR="0020682E">
        <w:rPr>
          <w:lang w:val="en-GB"/>
        </w:rPr>
        <w:t>. T</w:t>
      </w:r>
      <w:r w:rsidR="00996AFB">
        <w:rPr>
          <w:lang w:val="en-GB"/>
        </w:rPr>
        <w:t xml:space="preserve">his was implemented through the </w:t>
      </w:r>
      <w:r w:rsidR="0020682E">
        <w:rPr>
          <w:lang w:val="en-GB"/>
        </w:rPr>
        <w:t xml:space="preserve">Ocean Colour 2 </w:t>
      </w:r>
      <w:r w:rsidR="005B5154">
        <w:rPr>
          <w:lang w:val="en-GB"/>
        </w:rPr>
        <w:t>algorithm</w:t>
      </w:r>
      <w:r w:rsidR="00996AFB" w:rsidRPr="00996AFB">
        <w:rPr>
          <w:lang w:val="en-GB"/>
        </w:rPr>
        <w:t>.</w:t>
      </w:r>
      <w:r w:rsidR="005B5154">
        <w:rPr>
          <w:lang w:val="en-GB"/>
        </w:rPr>
        <w:t xml:space="preserve"> Therefore</w:t>
      </w:r>
      <w:r w:rsidR="00666E52">
        <w:rPr>
          <w:lang w:val="en-GB"/>
        </w:rPr>
        <w:t>,</w:t>
      </w:r>
      <w:r w:rsidR="005B5154">
        <w:rPr>
          <w:lang w:val="en-GB"/>
        </w:rPr>
        <w:t xml:space="preserve"> </w:t>
      </w:r>
      <w:r w:rsidR="00666E52">
        <w:rPr>
          <w:lang w:val="en-GB"/>
        </w:rPr>
        <w:t>space-based</w:t>
      </w:r>
      <w:r w:rsidR="005B5154">
        <w:rPr>
          <w:lang w:val="en-GB"/>
        </w:rPr>
        <w:t xml:space="preserve"> observations play a significant role in the monitoring of Harmful Algal Blooms</w:t>
      </w:r>
      <w:r w:rsidR="00666E52">
        <w:rPr>
          <w:lang w:val="en-GB"/>
        </w:rPr>
        <w:t>.</w:t>
      </w:r>
    </w:p>
    <w:p w14:paraId="5CAC0EEF" w14:textId="50D95C2B" w:rsidR="00B9143E" w:rsidRDefault="00B9143E" w:rsidP="00996AFB">
      <w:pPr>
        <w:rPr>
          <w:lang w:val="en-GB"/>
        </w:rPr>
      </w:pPr>
      <w:r>
        <w:rPr>
          <w:lang w:val="en-GB"/>
        </w:rPr>
        <w:t xml:space="preserve">Further, Landsat 8 Thermal InfraRed (TIR) sensor abord the same space vehicle was able to provide for corresponding thermal images to estimate the rising levels of Lake Surface Air Temperatures in the advent of HAB occurrence. </w:t>
      </w:r>
    </w:p>
    <w:p w14:paraId="3DB1CC5E" w14:textId="430C6073" w:rsidR="00817376" w:rsidRPr="000155DF" w:rsidRDefault="00817376" w:rsidP="00996AFB">
      <w:pPr>
        <w:rPr>
          <w:color w:val="000000" w:themeColor="text1"/>
        </w:rPr>
      </w:pPr>
      <w:r w:rsidRPr="000155DF">
        <w:rPr>
          <w:color w:val="000000" w:themeColor="text1"/>
        </w:rPr>
        <w:t xml:space="preserve">As displayed in the result section, it is noted that the in occurrence of HAB, Chl-a values rose significantly to </w:t>
      </w:r>
      <w:r w:rsidR="0060009F" w:rsidRPr="000155DF">
        <w:rPr>
          <w:color w:val="000000" w:themeColor="text1"/>
        </w:rPr>
        <w:t>31 to 57.1 Mg/M</w:t>
      </w:r>
      <w:r w:rsidR="0067397F">
        <w:rPr>
          <w:color w:val="000000" w:themeColor="text1"/>
          <w:vertAlign w:val="superscript"/>
        </w:rPr>
        <w:t>3</w:t>
      </w:r>
      <w:r w:rsidR="0067397F">
        <w:rPr>
          <w:color w:val="000000" w:themeColor="text1"/>
        </w:rPr>
        <w:t>.</w:t>
      </w:r>
      <w:r w:rsidRPr="000155DF">
        <w:rPr>
          <w:color w:val="000000" w:themeColor="text1"/>
        </w:rPr>
        <w:t xml:space="preserve"> Similarly, the moving window algorithm</w:t>
      </w:r>
      <w:r w:rsidR="0067397F">
        <w:rPr>
          <w:color w:val="000000" w:themeColor="text1"/>
        </w:rPr>
        <w:t xml:space="preserve"> for</w:t>
      </w:r>
      <w:r w:rsidRPr="000155DF">
        <w:rPr>
          <w:color w:val="000000" w:themeColor="text1"/>
        </w:rPr>
        <w:t xml:space="preserve"> LSAT estimates indicated that</w:t>
      </w:r>
      <w:r w:rsidR="0039274D" w:rsidRPr="000155DF">
        <w:rPr>
          <w:color w:val="000000" w:themeColor="text1"/>
        </w:rPr>
        <w:t xml:space="preserve"> on a bloom event, the LSAT rose in the affected areas up to values </w:t>
      </w:r>
      <w:r w:rsidR="0067397F">
        <w:rPr>
          <w:color w:val="000000" w:themeColor="text1"/>
        </w:rPr>
        <w:t xml:space="preserve">such as </w:t>
      </w:r>
      <w:r w:rsidR="0060009F" w:rsidRPr="000155DF">
        <w:rPr>
          <w:color w:val="000000" w:themeColor="text1"/>
        </w:rPr>
        <w:t xml:space="preserve">35.1 °C </w:t>
      </w:r>
      <w:r w:rsidR="00540671" w:rsidRPr="000155DF">
        <w:rPr>
          <w:color w:val="000000" w:themeColor="text1"/>
        </w:rPr>
        <w:t>to 36.6</w:t>
      </w:r>
      <w:r w:rsidR="0060009F" w:rsidRPr="000155DF">
        <w:rPr>
          <w:color w:val="000000" w:themeColor="text1"/>
        </w:rPr>
        <w:t> °C</w:t>
      </w:r>
      <w:r w:rsidR="0040652E" w:rsidRPr="000155DF">
        <w:rPr>
          <w:color w:val="000000" w:themeColor="text1"/>
        </w:rPr>
        <w:t>. Conversely</w:t>
      </w:r>
      <w:r w:rsidR="0039274D" w:rsidRPr="000155DF">
        <w:rPr>
          <w:color w:val="000000" w:themeColor="text1"/>
        </w:rPr>
        <w:t xml:space="preserve">, </w:t>
      </w:r>
      <w:r w:rsidR="0067397F">
        <w:rPr>
          <w:color w:val="000000" w:themeColor="text1"/>
        </w:rPr>
        <w:t xml:space="preserve">western </w:t>
      </w:r>
      <w:r w:rsidR="0039274D" w:rsidRPr="000155DF">
        <w:rPr>
          <w:color w:val="000000" w:themeColor="text1"/>
        </w:rPr>
        <w:t xml:space="preserve">parts of the </w:t>
      </w:r>
      <w:r w:rsidR="0067397F">
        <w:rPr>
          <w:color w:val="000000" w:themeColor="text1"/>
        </w:rPr>
        <w:t>s</w:t>
      </w:r>
      <w:r w:rsidR="0039274D" w:rsidRPr="000155DF">
        <w:rPr>
          <w:color w:val="000000" w:themeColor="text1"/>
        </w:rPr>
        <w:t xml:space="preserve">tudy area that were never affected by the phenomena marked the lowest chl-a </w:t>
      </w:r>
      <w:r w:rsidR="0040652E" w:rsidRPr="000155DF">
        <w:rPr>
          <w:color w:val="000000" w:themeColor="text1"/>
        </w:rPr>
        <w:t>value (</w:t>
      </w:r>
      <w:r w:rsidR="00540671" w:rsidRPr="000155DF">
        <w:rPr>
          <w:color w:val="000000" w:themeColor="text1"/>
        </w:rPr>
        <w:t>-1.2 mg/m</w:t>
      </w:r>
      <w:r w:rsidR="00540671" w:rsidRPr="000155DF">
        <w:rPr>
          <w:color w:val="000000" w:themeColor="text1"/>
          <w:vertAlign w:val="superscript"/>
        </w:rPr>
        <w:t>3</w:t>
      </w:r>
      <w:r w:rsidR="0039274D" w:rsidRPr="000155DF">
        <w:rPr>
          <w:color w:val="000000" w:themeColor="text1"/>
        </w:rPr>
        <w:t>) and corresponding temperatures value (less than 2</w:t>
      </w:r>
      <w:r w:rsidR="003863D8" w:rsidRPr="000155DF">
        <w:rPr>
          <w:color w:val="000000" w:themeColor="text1"/>
        </w:rPr>
        <w:t>7</w:t>
      </w:r>
      <w:r w:rsidR="0039274D" w:rsidRPr="000155DF">
        <w:rPr>
          <w:color w:val="000000" w:themeColor="text1"/>
        </w:rPr>
        <w:t> °C)</w:t>
      </w:r>
      <w:r w:rsidR="0067397F">
        <w:rPr>
          <w:color w:val="000000" w:themeColor="text1"/>
        </w:rPr>
        <w:t>.</w:t>
      </w:r>
    </w:p>
    <w:p w14:paraId="1CB71C2B" w14:textId="77777777" w:rsidR="0067397F" w:rsidRPr="00532E57" w:rsidRDefault="0067397F" w:rsidP="0067397F">
      <w:pPr>
        <w:rPr>
          <w:color w:val="000000" w:themeColor="text1"/>
        </w:rPr>
      </w:pPr>
      <w:r w:rsidRPr="00532E57">
        <w:rPr>
          <w:color w:val="000000" w:themeColor="text1"/>
        </w:rPr>
        <w:t>With the unfortunate lack of synchronized measured ground truthing data from the authorities like KMFRI, the estimated Chl-a and LSAT products have been validated using in Chl-a products from Sentinel 3 -OLCI and LSAT with the MODIS (MOD11A1) data; Validation results from the scatter plots confirmed that the acceptably high correlation coefficient values of 0.743 to 0.876 for LSAT and 0.845 to 0.902 for Chl-a, this confidently demonstrates the applicability of the proposed and adopted algorithm in Chl-a estimation and LSAT retrieval in the study area.</w:t>
      </w:r>
    </w:p>
    <w:p w14:paraId="18336E4E" w14:textId="0CB8C395" w:rsidR="008F5BB2" w:rsidRPr="00532E57" w:rsidRDefault="00DF692D" w:rsidP="008F5BB2">
      <w:r>
        <w:t>Finally</w:t>
      </w:r>
      <w:r w:rsidR="00993BD9">
        <w:t>,</w:t>
      </w:r>
      <w:r>
        <w:t xml:space="preserve"> to ensure near-real time monitoring at field level, a</w:t>
      </w:r>
      <w:r w:rsidR="009C71E9">
        <w:t xml:space="preserve">n automated in-situ system was developed to collect and monitor the Lake Surface Air Temperature (LSAT) as another proxy for HAB event. The system was </w:t>
      </w:r>
      <w:r w:rsidR="00875FD1">
        <w:t xml:space="preserve">tested and found operational was </w:t>
      </w:r>
      <w:r w:rsidR="009C71E9">
        <w:t>able to report remotely in case of any abnormal rise in the Lake Surface Air Temperature</w:t>
      </w:r>
      <w:r w:rsidR="00A57427">
        <w:t>, calling for further response</w:t>
      </w:r>
      <w:r w:rsidR="00F878A7">
        <w:t>.</w:t>
      </w:r>
      <w:r w:rsidR="00875FD1">
        <w:t xml:space="preserve"> This would help the maritime authorities to take effective response to the alert sent and take corrective measures</w:t>
      </w:r>
      <w:r w:rsidR="00F351C1">
        <w:t>.</w:t>
      </w:r>
      <w:r w:rsidR="00396C64">
        <w:t xml:space="preserve"> The system was tested in the local University Pond as indicated in Fig</w:t>
      </w:r>
      <w:r w:rsidR="001E1877">
        <w:t>ures 35 to 40</w:t>
      </w:r>
      <w:r w:rsidR="00396C64">
        <w:t xml:space="preserve"> and was able </w:t>
      </w:r>
      <w:r w:rsidR="00396C64" w:rsidRPr="00532E57">
        <w:t xml:space="preserve">to report Surface Air Temperature values of ranges </w:t>
      </w:r>
      <w:r w:rsidR="00396C64" w:rsidRPr="00532E57">
        <w:rPr>
          <w:color w:val="000000" w:themeColor="text1"/>
        </w:rPr>
        <w:t>2</w:t>
      </w:r>
      <w:r w:rsidR="001E1877" w:rsidRPr="00532E57">
        <w:rPr>
          <w:color w:val="000000" w:themeColor="text1"/>
        </w:rPr>
        <w:t>3</w:t>
      </w:r>
      <w:r w:rsidR="00396C64" w:rsidRPr="00532E57">
        <w:rPr>
          <w:color w:val="000000" w:themeColor="text1"/>
        </w:rPr>
        <w:t>°C to 2</w:t>
      </w:r>
      <w:r w:rsidR="001E1877" w:rsidRPr="00532E57">
        <w:rPr>
          <w:color w:val="000000" w:themeColor="text1"/>
        </w:rPr>
        <w:t>8.6</w:t>
      </w:r>
      <w:r w:rsidR="00396C64" w:rsidRPr="00532E57">
        <w:rPr>
          <w:color w:val="000000" w:themeColor="text1"/>
        </w:rPr>
        <w:t>°C</w:t>
      </w:r>
      <w:r w:rsidR="00C121FE" w:rsidRPr="00532E57">
        <w:rPr>
          <w:color w:val="000000" w:themeColor="text1"/>
        </w:rPr>
        <w:t>.</w:t>
      </w:r>
    </w:p>
    <w:p w14:paraId="036C1B46" w14:textId="5D65E212" w:rsidR="0061312A" w:rsidRPr="00A4211C" w:rsidRDefault="00CA0B3A" w:rsidP="00CA0B3A">
      <w:pPr>
        <w:jc w:val="center"/>
        <w:rPr>
          <w:b/>
          <w:bCs/>
          <w:sz w:val="28"/>
          <w:szCs w:val="28"/>
          <w:lang w:val="en-GB" w:bidi="he-IL"/>
        </w:rPr>
      </w:pPr>
      <w:r w:rsidRPr="00A4211C">
        <w:rPr>
          <w:b/>
          <w:bCs/>
          <w:sz w:val="28"/>
          <w:szCs w:val="28"/>
          <w:lang w:val="en-GB" w:bidi="he-IL"/>
        </w:rPr>
        <w:lastRenderedPageBreak/>
        <w:t>Recommendations</w:t>
      </w:r>
    </w:p>
    <w:p w14:paraId="57B9D140" w14:textId="072DB37D" w:rsidR="008768DD" w:rsidRPr="0047059A" w:rsidRDefault="008A5EA2" w:rsidP="00D03BD9">
      <w:r w:rsidRPr="0047059A">
        <w:t>After the implementation of a variety of proposals, the following are areas of improvement that need to be scaled for future betterment of this project:</w:t>
      </w:r>
    </w:p>
    <w:p w14:paraId="61C43C1D" w14:textId="4BF4FB62" w:rsidR="00F0373E" w:rsidRPr="0047059A" w:rsidRDefault="00F0373E" w:rsidP="009C4D75">
      <w:pPr>
        <w:pStyle w:val="ListParagraph"/>
        <w:numPr>
          <w:ilvl w:val="0"/>
          <w:numId w:val="42"/>
        </w:numPr>
        <w:ind w:left="270" w:hanging="270"/>
      </w:pPr>
      <w:r w:rsidRPr="0047059A">
        <w:t>To increase the temporal resolutions of the monitoring and reporting, there need to do a Spatio-temporal image fusion of Landsat 8 and MODIS aqua</w:t>
      </w:r>
      <w:r w:rsidR="008768DD" w:rsidRPr="0047059A">
        <w:t xml:space="preserve"> </w:t>
      </w:r>
      <w:r w:rsidRPr="0047059A">
        <w:t>to provide a near daily 30 M spatial resolution of Chla-a and LSAT estimates</w:t>
      </w:r>
      <w:r w:rsidR="004511A1" w:rsidRPr="0047059A">
        <w:t xml:space="preserve"> instead of waiting for the 16-day 30M Landsat as this current study implements.</w:t>
      </w:r>
    </w:p>
    <w:p w14:paraId="4A3FFB36" w14:textId="6E6BFA09" w:rsidR="008768DD" w:rsidRPr="0047059A" w:rsidRDefault="00BD10BD" w:rsidP="009C4D75">
      <w:pPr>
        <w:pStyle w:val="ListParagraph"/>
        <w:numPr>
          <w:ilvl w:val="0"/>
          <w:numId w:val="42"/>
        </w:numPr>
        <w:ind w:left="270" w:hanging="270"/>
      </w:pPr>
      <w:r w:rsidRPr="0047059A">
        <w:t>The Maritime and Environmental management a</w:t>
      </w:r>
      <w:r w:rsidR="008768DD" w:rsidRPr="0047059A">
        <w:t xml:space="preserve">uthorities within the </w:t>
      </w:r>
      <w:r w:rsidR="00DD1988" w:rsidRPr="0047059A">
        <w:t xml:space="preserve">Lake Victoria riparian </w:t>
      </w:r>
      <w:r w:rsidR="008768DD" w:rsidRPr="0047059A">
        <w:t xml:space="preserve">region should take more action in </w:t>
      </w:r>
      <w:r w:rsidR="00DD1988" w:rsidRPr="0047059A">
        <w:t xml:space="preserve">ensuring that the sewage from the Industrial regions </w:t>
      </w:r>
      <w:r w:rsidR="0058304A">
        <w:t>is</w:t>
      </w:r>
      <w:r w:rsidR="00DD1988" w:rsidRPr="0047059A">
        <w:t xml:space="preserve"> well treated before discharge to minimize the eutrophication of the Lake Victoria Basin</w:t>
      </w:r>
      <w:r w:rsidR="008768DD" w:rsidRPr="0047059A">
        <w:t xml:space="preserve">. </w:t>
      </w:r>
    </w:p>
    <w:p w14:paraId="28112289" w14:textId="7C724EAE" w:rsidR="003316FA" w:rsidRPr="0047059A" w:rsidRDefault="00B1075A" w:rsidP="009C4D75">
      <w:pPr>
        <w:pStyle w:val="ListParagraph"/>
        <w:numPr>
          <w:ilvl w:val="0"/>
          <w:numId w:val="42"/>
        </w:numPr>
        <w:ind w:left="270" w:hanging="270"/>
      </w:pPr>
      <w:r w:rsidRPr="0047059A">
        <w:t>Th</w:t>
      </w:r>
      <w:r w:rsidR="003316FA" w:rsidRPr="0047059A">
        <w:t>e presented System had relatively low mechanical integrity as there was no protective cover to shield it against environmental hazards like scorching sun, unfavorable rainy weather conditions among others. A protective cover to shelter all the components should therefore be fabricated.</w:t>
      </w:r>
    </w:p>
    <w:p w14:paraId="0D3ECE95" w14:textId="479EAAA3" w:rsidR="0061312A" w:rsidRPr="0047059A" w:rsidRDefault="00B1075A" w:rsidP="009C4D75">
      <w:pPr>
        <w:pStyle w:val="ListParagraph"/>
        <w:numPr>
          <w:ilvl w:val="0"/>
          <w:numId w:val="42"/>
        </w:numPr>
        <w:ind w:left="270" w:hanging="270"/>
      </w:pPr>
      <w:r w:rsidRPr="0047059A">
        <w:t xml:space="preserve">Furthermore, including </w:t>
      </w:r>
      <w:r w:rsidR="003316FA" w:rsidRPr="0047059A">
        <w:t>ano</w:t>
      </w:r>
      <w:r w:rsidRPr="0047059A">
        <w:t xml:space="preserve">ther water quality </w:t>
      </w:r>
      <w:r w:rsidR="00606D44" w:rsidRPr="0047059A">
        <w:t>sensor</w:t>
      </w:r>
      <w:r w:rsidRPr="0047059A">
        <w:t xml:space="preserve"> such as water pH</w:t>
      </w:r>
      <w:r w:rsidR="00606D44" w:rsidRPr="0047059A">
        <w:t xml:space="preserve"> (Salinity)</w:t>
      </w:r>
      <w:r w:rsidR="0047059A" w:rsidRPr="0047059A">
        <w:t xml:space="preserve"> which is another indicator of HAB should be incorporated in the study</w:t>
      </w:r>
      <w:r w:rsidRPr="0047059A">
        <w:t xml:space="preserve">. </w:t>
      </w:r>
      <w:r w:rsidR="0047059A" w:rsidRPr="0047059A">
        <w:t>The resent study proposed but was not within the might to implement</w:t>
      </w:r>
      <w:r w:rsidR="009C4D75">
        <w:t xml:space="preserve"> </w:t>
      </w:r>
      <w:r w:rsidR="0047059A" w:rsidRPr="0047059A">
        <w:t>the said.</w:t>
      </w:r>
    </w:p>
    <w:p w14:paraId="20B7B033" w14:textId="41EF4887" w:rsidR="0061312A" w:rsidRDefault="0061312A" w:rsidP="00D03BD9">
      <w:pPr>
        <w:rPr>
          <w:b/>
          <w:bCs/>
          <w:lang w:val="en-GB" w:bidi="he-IL"/>
        </w:rPr>
      </w:pPr>
    </w:p>
    <w:p w14:paraId="13BE3F22" w14:textId="0488B7E6" w:rsidR="0061312A" w:rsidRDefault="0061312A" w:rsidP="00D03BD9">
      <w:pPr>
        <w:rPr>
          <w:b/>
          <w:bCs/>
          <w:lang w:val="en-GB" w:bidi="he-IL"/>
        </w:rPr>
      </w:pPr>
    </w:p>
    <w:p w14:paraId="0C039D0B" w14:textId="01AC621A" w:rsidR="0061312A" w:rsidRDefault="0061312A" w:rsidP="00D03BD9">
      <w:pPr>
        <w:rPr>
          <w:b/>
          <w:bCs/>
          <w:lang w:val="en-GB" w:bidi="he-IL"/>
        </w:rPr>
      </w:pPr>
    </w:p>
    <w:p w14:paraId="4D3C2E46" w14:textId="18C8216E" w:rsidR="0061312A" w:rsidRDefault="0061312A" w:rsidP="00D03BD9">
      <w:pPr>
        <w:rPr>
          <w:b/>
          <w:bCs/>
          <w:lang w:val="en-GB" w:bidi="he-IL"/>
        </w:rPr>
      </w:pPr>
    </w:p>
    <w:p w14:paraId="50B735F4" w14:textId="77777777" w:rsidR="0061312A" w:rsidRDefault="0061312A" w:rsidP="00D03BD9">
      <w:pPr>
        <w:rPr>
          <w:b/>
          <w:bCs/>
          <w:lang w:val="en-GB" w:bidi="he-IL"/>
        </w:rPr>
      </w:pPr>
    </w:p>
    <w:p w14:paraId="24057894" w14:textId="00EF78B9" w:rsidR="008A2592" w:rsidRDefault="008A2592" w:rsidP="00D03BD9">
      <w:pPr>
        <w:rPr>
          <w:b/>
          <w:bCs/>
          <w:lang w:val="en-GB" w:bidi="he-IL"/>
        </w:rPr>
      </w:pPr>
    </w:p>
    <w:p w14:paraId="7DF6F219" w14:textId="7FB3F195" w:rsidR="008A2592" w:rsidRDefault="008A2592" w:rsidP="00D03BD9">
      <w:pPr>
        <w:rPr>
          <w:b/>
          <w:bCs/>
          <w:lang w:val="en-GB" w:bidi="he-IL"/>
        </w:rPr>
      </w:pPr>
    </w:p>
    <w:p w14:paraId="3547EE98" w14:textId="6E016067" w:rsidR="00257B83" w:rsidRDefault="00257B83" w:rsidP="00D03BD9">
      <w:pPr>
        <w:rPr>
          <w:b/>
          <w:bCs/>
          <w:lang w:val="en-GB" w:bidi="he-IL"/>
        </w:rPr>
      </w:pPr>
    </w:p>
    <w:p w14:paraId="45DC3F23" w14:textId="2D6EF4F6" w:rsidR="00257B83" w:rsidRDefault="00257B83" w:rsidP="00D03BD9">
      <w:pPr>
        <w:rPr>
          <w:b/>
          <w:bCs/>
          <w:lang w:val="en-GB" w:bidi="he-IL"/>
        </w:rPr>
      </w:pPr>
    </w:p>
    <w:bookmarkEnd w:id="24" w:displacedByCustomXml="next"/>
    <w:bookmarkStart w:id="28" w:name="_Toc78718120" w:displacedByCustomXml="next"/>
    <w:sdt>
      <w:sdtPr>
        <w:id w:val="-1013681661"/>
        <w:placeholder>
          <w:docPart w:val="23B7249CF7774CAFBAD35AB9C4B120FB"/>
        </w:placeholder>
      </w:sdtPr>
      <w:sdtEndPr/>
      <w:sdtContent>
        <w:p w14:paraId="33C51844" w14:textId="561E0DBF" w:rsidR="00BD403D" w:rsidRDefault="00625FE8" w:rsidP="00C00925">
          <w:pPr>
            <w:pStyle w:val="Heading1"/>
          </w:pPr>
          <w:r>
            <w:t xml:space="preserve">7. </w:t>
          </w:r>
          <w:r w:rsidR="00AB426A" w:rsidRPr="00A4211C">
            <w:t>References</w:t>
          </w:r>
        </w:p>
      </w:sdtContent>
    </w:sdt>
    <w:bookmarkEnd w:id="28" w:displacedByCustomXml="prev"/>
    <w:p w14:paraId="7F980736" w14:textId="77777777" w:rsidR="006B0B78" w:rsidRPr="006B0B78" w:rsidRDefault="00BD0C07" w:rsidP="007527E2">
      <w:pPr>
        <w:spacing w:before="100" w:beforeAutospacing="1" w:after="100" w:afterAutospacing="1" w:line="240" w:lineRule="auto"/>
        <w:ind w:left="720" w:hanging="720"/>
      </w:pPr>
      <w:r w:rsidRPr="009001E3">
        <w:t xml:space="preserve">Allan, M. G., Hamilton, D. P., Hicks, B., and Brabyn, L. (2015). </w:t>
      </w:r>
      <w:r w:rsidRPr="006B0B78">
        <w:rPr>
          <w:i/>
          <w:iCs/>
        </w:rPr>
        <w:t>Empirical and semi-analytical chlorophyll-a algorithm for multi-temporal monitoring of New Zealand lakes using Landsat</w:t>
      </w:r>
      <w:r w:rsidRPr="009001E3">
        <w:t xml:space="preserve">. Environ. Monit. Assess. 187, 364. </w:t>
      </w:r>
      <w:r w:rsidR="006B0B78">
        <w:fldChar w:fldCharType="begin"/>
      </w:r>
      <w:r w:rsidR="006B0B78">
        <w:instrText xml:space="preserve"> HYPERLINK "</w:instrText>
      </w:r>
      <w:r w:rsidR="006B0B78" w:rsidRPr="006B0B78">
        <w:instrText>https://doi.org/10.1007/s10661-015-4585-4</w:instrText>
      </w:r>
    </w:p>
    <w:p w14:paraId="06598F7E" w14:textId="77777777" w:rsidR="006B0B78" w:rsidRPr="0041096A" w:rsidRDefault="006B0B78" w:rsidP="007527E2">
      <w:pPr>
        <w:spacing w:before="100" w:beforeAutospacing="1" w:after="100" w:afterAutospacing="1" w:line="240" w:lineRule="auto"/>
        <w:ind w:left="720" w:hanging="720"/>
        <w:rPr>
          <w:rStyle w:val="Hyperlink"/>
        </w:rPr>
      </w:pPr>
      <w:r>
        <w:instrText xml:space="preserve">" </w:instrText>
      </w:r>
      <w:r>
        <w:fldChar w:fldCharType="separate"/>
      </w:r>
      <w:r w:rsidRPr="0041096A">
        <w:rPr>
          <w:rStyle w:val="Hyperlink"/>
        </w:rPr>
        <w:t>https://doi.org/10.1007/s10661-015-4585-4</w:t>
      </w:r>
    </w:p>
    <w:p w14:paraId="065E7220" w14:textId="34E28567" w:rsidR="005529A9" w:rsidRDefault="006B0B78" w:rsidP="00BD403D">
      <w:pPr>
        <w:spacing w:before="100" w:beforeAutospacing="1" w:after="100" w:afterAutospacing="1" w:line="240" w:lineRule="auto"/>
        <w:ind w:left="720" w:hanging="720"/>
      </w:pPr>
      <w:r>
        <w:fldChar w:fldCharType="end"/>
      </w:r>
      <w:r w:rsidR="005529A9">
        <w:t>Anderson, D.M., Glibert, P.M., Burkholder, J.M., (2002). H</w:t>
      </w:r>
      <w:r w:rsidR="005529A9" w:rsidRPr="005529A9">
        <w:rPr>
          <w:i/>
          <w:iCs/>
        </w:rPr>
        <w:t>armful algal blooms and eutrophication: nutrient sources, composition, and consequences</w:t>
      </w:r>
      <w:r w:rsidR="005529A9">
        <w:t>. Estuaries 25, 704–726. Babin, M., Roesler, C.S., Cullen, J.J., 2008. Real-time Coastal Observing Systems for Marine Ecosystem Dynamics and Harmful Algal Blooms: Theory, Instrumentation and Modelling. UNESCO.</w:t>
      </w:r>
    </w:p>
    <w:p w14:paraId="6179F691" w14:textId="21A30311" w:rsidR="00BD403D" w:rsidRDefault="00BD403D" w:rsidP="00482673">
      <w:pPr>
        <w:spacing w:before="100" w:beforeAutospacing="1" w:after="0" w:line="240" w:lineRule="auto"/>
        <w:ind w:left="720" w:hanging="720"/>
      </w:pPr>
      <w:r>
        <w:t xml:space="preserve">Anderson, J.; Wilson, S. (1984) </w:t>
      </w:r>
      <w:r w:rsidRPr="006A1011">
        <w:rPr>
          <w:i/>
          <w:iCs/>
        </w:rPr>
        <w:t>The physical basis of current infrared remote-sensing techniques and the interpretation of data from aerial surveys</w:t>
      </w:r>
      <w:r>
        <w:t>. Int. J. Remote Sens., 5, 1–18.</w:t>
      </w:r>
    </w:p>
    <w:p w14:paraId="6AF03E01" w14:textId="77777777" w:rsidR="002112AD" w:rsidRDefault="002112AD" w:rsidP="00482673">
      <w:pPr>
        <w:spacing w:after="0" w:line="240" w:lineRule="auto"/>
        <w:ind w:left="720" w:hanging="720"/>
      </w:pPr>
    </w:p>
    <w:p w14:paraId="683D3DE4" w14:textId="35D5ECF5" w:rsidR="00136AD8" w:rsidRPr="00145C2F" w:rsidRDefault="00136AD8" w:rsidP="00482673">
      <w:pPr>
        <w:spacing w:after="0" w:line="240" w:lineRule="auto"/>
        <w:ind w:left="720" w:hanging="720"/>
        <w:rPr>
          <w:i/>
          <w:iCs/>
        </w:rPr>
      </w:pPr>
      <w:r>
        <w:t xml:space="preserve">Augusto-Silva, P.B.; Ogashawara, I.; Barbosa, C.C.F.; de Carvalho, L.A.S.; Jorge, D.S.F.; Fornari, C.I.; Stech, J.L. (2014) </w:t>
      </w:r>
      <w:r w:rsidRPr="00145C2F">
        <w:rPr>
          <w:i/>
          <w:iCs/>
        </w:rPr>
        <w:t>Analysis of MERIS reflectance algorithms for estimating chlorophyll-a concentration in a Brazilian Reservoir. Remote Sens., 6, 11689–117077.</w:t>
      </w:r>
    </w:p>
    <w:p w14:paraId="2F28ADD6" w14:textId="77777777" w:rsidR="00136AD8" w:rsidRDefault="00136AD8" w:rsidP="00482673">
      <w:pPr>
        <w:spacing w:after="0" w:line="240" w:lineRule="auto"/>
        <w:ind w:left="720" w:hanging="720"/>
      </w:pPr>
    </w:p>
    <w:p w14:paraId="36363DC0" w14:textId="12216BEE" w:rsidR="00F04A19" w:rsidRDefault="00F04A19" w:rsidP="00482673">
      <w:pPr>
        <w:spacing w:after="0" w:line="240" w:lineRule="auto"/>
        <w:ind w:left="720" w:hanging="720"/>
        <w:jc w:val="left"/>
      </w:pPr>
      <w:r>
        <w:t>Babiker, Insaf, Mohamed, Mohamed, Hiyama, Tetsuya, Kato, Kikuo</w:t>
      </w:r>
      <w:r w:rsidRPr="00822C85">
        <w:t>, (201</w:t>
      </w:r>
      <w:r>
        <w:t>0</w:t>
      </w:r>
      <w:r w:rsidRPr="00822C85">
        <w:t>)</w:t>
      </w:r>
      <w:r>
        <w:t xml:space="preserve"> </w:t>
      </w:r>
      <w:r w:rsidRPr="008E440A">
        <w:rPr>
          <w:i/>
          <w:iCs/>
        </w:rPr>
        <w:t>A GIS-based model for assessing aquifer vulnerability in Kakamigahara Heights, Gifu Prefecture, central Japan</w:t>
      </w:r>
      <w:r>
        <w:t>.</w:t>
      </w:r>
    </w:p>
    <w:p w14:paraId="273648DA" w14:textId="77777777" w:rsidR="00482673" w:rsidRDefault="00482673" w:rsidP="00482673">
      <w:pPr>
        <w:spacing w:after="0" w:line="240" w:lineRule="auto"/>
        <w:ind w:left="720" w:hanging="720"/>
        <w:jc w:val="left"/>
      </w:pPr>
    </w:p>
    <w:p w14:paraId="140BA2F5" w14:textId="228BA07A" w:rsidR="00136AD8" w:rsidRDefault="00136AD8" w:rsidP="00482673">
      <w:pPr>
        <w:spacing w:after="0" w:line="240" w:lineRule="auto"/>
        <w:ind w:left="720" w:hanging="720"/>
      </w:pPr>
      <w:r>
        <w:t xml:space="preserve">Beck, R.A.; Zhan, S.; Liu, H.; Tong, S.T.Y.; Yang, B.; Xu, M.; Ye, Z.; Huang, Y.; Shu, S.; Wu, Q.; et al. (2016) </w:t>
      </w:r>
      <w:r w:rsidRPr="00C90C04">
        <w:rPr>
          <w:i/>
          <w:iCs/>
        </w:rPr>
        <w:t xml:space="preserve">Comparison of satellite reflectance algorithms for estimating chlorophyll-a in a temperate reservoir using coincident hyperspectral aircraft imagery and dense coincident surface observations. </w:t>
      </w:r>
      <w:r>
        <w:t>Remote Sens. Environ. 178, 15–30.</w:t>
      </w:r>
    </w:p>
    <w:p w14:paraId="619833B3" w14:textId="77777777" w:rsidR="00136AD8" w:rsidRDefault="00136AD8" w:rsidP="00136AD8">
      <w:pPr>
        <w:spacing w:after="0" w:line="240" w:lineRule="auto"/>
        <w:ind w:left="720" w:hanging="720"/>
      </w:pPr>
    </w:p>
    <w:p w14:paraId="0E4798F0" w14:textId="22E28931" w:rsidR="00A3660C" w:rsidRDefault="00A3660C" w:rsidP="00AD3921">
      <w:pPr>
        <w:spacing w:after="0" w:line="240" w:lineRule="auto"/>
        <w:ind w:left="720" w:hanging="720"/>
        <w:jc w:val="left"/>
        <w:rPr>
          <w:rStyle w:val="Hyperlink"/>
        </w:rPr>
      </w:pPr>
      <w:r>
        <w:t xml:space="preserve">Blondeau-Patissier, D., Gower, J. F. R., Dekker, A. G., Phinn, S. R., &amp; Brando, V. E. (2014). </w:t>
      </w:r>
      <w:r w:rsidRPr="00A3660C">
        <w:rPr>
          <w:i/>
          <w:iCs/>
        </w:rPr>
        <w:t>A review of ocean color remote sensing methods and statistical techniques for the detection, mapping and analysis of phytoplankton blooms in coastal and open oceans</w:t>
      </w:r>
      <w:r>
        <w:t xml:space="preserve">. </w:t>
      </w:r>
      <w:r>
        <w:rPr>
          <w:i/>
          <w:iCs/>
        </w:rPr>
        <w:t>Progress in Oceanography</w:t>
      </w:r>
      <w:r>
        <w:t xml:space="preserve">, </w:t>
      </w:r>
      <w:r>
        <w:rPr>
          <w:i/>
          <w:iCs/>
        </w:rPr>
        <w:t>123</w:t>
      </w:r>
      <w:r>
        <w:t xml:space="preserve">, 123–144. </w:t>
      </w:r>
      <w:hyperlink r:id="rId63" w:history="1">
        <w:r>
          <w:rPr>
            <w:rStyle w:val="Hyperlink"/>
          </w:rPr>
          <w:t>https://doi.org/10.1016/j.pocean.2013.12.008</w:t>
        </w:r>
      </w:hyperlink>
    </w:p>
    <w:p w14:paraId="67B5E94D" w14:textId="77777777" w:rsidR="007F0267" w:rsidRDefault="007F0267" w:rsidP="00AD3921">
      <w:pPr>
        <w:spacing w:after="0" w:line="240" w:lineRule="auto"/>
        <w:ind w:left="720" w:hanging="720"/>
        <w:jc w:val="left"/>
        <w:rPr>
          <w:rStyle w:val="Hyperlink"/>
        </w:rPr>
      </w:pPr>
    </w:p>
    <w:p w14:paraId="79B78869" w14:textId="4D5CDB0E" w:rsidR="007F0267" w:rsidRDefault="007F0267" w:rsidP="00AD3921">
      <w:pPr>
        <w:spacing w:line="240" w:lineRule="auto"/>
        <w:ind w:left="720" w:hanging="720"/>
        <w:jc w:val="left"/>
        <w:rPr>
          <w:rStyle w:val="Hyperlink"/>
        </w:rPr>
      </w:pPr>
      <w:bookmarkStart w:id="29" w:name="_Hlk81466689"/>
      <w:r>
        <w:t>Boddula</w:t>
      </w:r>
      <w:bookmarkEnd w:id="29"/>
      <w:r>
        <w:t xml:space="preserve">, V., Ramaswamy, L., &amp; Mishra, D. (2017). CyanoSense: </w:t>
      </w:r>
      <w:r w:rsidRPr="00BA54F3">
        <w:rPr>
          <w:i/>
          <w:iCs/>
        </w:rPr>
        <w:t>A Wireless Remote Sensor System Using Raspberry-Pi and Arduino with Application to Algal Bloom. 2017 IEEE International Conference on AI &amp; Mobile Services</w:t>
      </w:r>
      <w:r>
        <w:rPr>
          <w:i/>
          <w:iCs/>
        </w:rPr>
        <w:t xml:space="preserve"> (AIMS)</w:t>
      </w:r>
      <w:r>
        <w:t xml:space="preserve">, 85–88. </w:t>
      </w:r>
      <w:hyperlink r:id="rId64" w:history="1">
        <w:r>
          <w:rPr>
            <w:rStyle w:val="Hyperlink"/>
          </w:rPr>
          <w:t>https://doi.org/10.1109/AIMS.2017.19</w:t>
        </w:r>
      </w:hyperlink>
    </w:p>
    <w:p w14:paraId="7E4C8358" w14:textId="185F114C" w:rsidR="00747E41" w:rsidRDefault="00747E41" w:rsidP="00AD3921">
      <w:pPr>
        <w:spacing w:line="240" w:lineRule="auto"/>
        <w:ind w:left="720" w:hanging="720"/>
        <w:jc w:val="left"/>
        <w:rPr>
          <w:rStyle w:val="Hyperlink"/>
        </w:rPr>
      </w:pPr>
      <w:r>
        <w:t xml:space="preserve">Budyko, M. I. (1974) Climate and Life. International Geophysics Series, vol.18, Academic Press, New York. Bugenyi, F. W. B. &amp; Magumba, K. M. (1996) </w:t>
      </w:r>
      <w:r w:rsidRPr="00747E41">
        <w:rPr>
          <w:i/>
          <w:iCs/>
        </w:rPr>
        <w:t>The present physicochemical ecology of Lake Victoria, Uganda</w:t>
      </w:r>
      <w:r>
        <w:t>. In: The Limnology, Climatology and Paleocl</w:t>
      </w:r>
    </w:p>
    <w:p w14:paraId="3DA46B05" w14:textId="0DF9CF1C" w:rsidR="008E3CCB" w:rsidRDefault="008E3CCB" w:rsidP="00AD3921">
      <w:pPr>
        <w:spacing w:line="240" w:lineRule="auto"/>
        <w:ind w:left="720" w:hanging="720"/>
        <w:jc w:val="left"/>
      </w:pPr>
      <w:r>
        <w:lastRenderedPageBreak/>
        <w:t xml:space="preserve">Bukata, R. P., Jerome, J. H., Kondratyev, K. Y., and Pozdnyakox, D. V. (1995). </w:t>
      </w:r>
      <w:r w:rsidRPr="008E3CCB">
        <w:rPr>
          <w:i/>
          <w:iCs/>
        </w:rPr>
        <w:t>Optical properties and remote sensing of inland and coastal waters</w:t>
      </w:r>
      <w:r>
        <w:t>. New York, NY: CRC Press</w:t>
      </w:r>
    </w:p>
    <w:p w14:paraId="20B7E7E8" w14:textId="77777777" w:rsidR="00C75568" w:rsidRDefault="00C75568" w:rsidP="00AD3921">
      <w:pPr>
        <w:spacing w:line="240" w:lineRule="auto"/>
        <w:ind w:left="720" w:hanging="720"/>
        <w:jc w:val="left"/>
        <w:rPr>
          <w:rFonts w:ascii="Times New Roman" w:hAnsi="Times New Roman"/>
        </w:rPr>
      </w:pPr>
      <w:r>
        <w:t xml:space="preserve">Caballero, I., Fernández, R., Escalante, O. M., Mamán, L., &amp; Navarro, G. (2020). </w:t>
      </w:r>
      <w:r w:rsidRPr="005D4622">
        <w:rPr>
          <w:i/>
          <w:iCs/>
        </w:rPr>
        <w:t>New capabilities of Sentinel-2A/B satellites combined with in situ data for monitoring small harmful algal blooms in complex coastal waters</w:t>
      </w:r>
      <w:r>
        <w:t xml:space="preserve">. </w:t>
      </w:r>
      <w:r>
        <w:rPr>
          <w:i/>
          <w:iCs/>
        </w:rPr>
        <w:t>Scientific Reports</w:t>
      </w:r>
      <w:r>
        <w:t xml:space="preserve">, </w:t>
      </w:r>
      <w:r>
        <w:rPr>
          <w:i/>
          <w:iCs/>
        </w:rPr>
        <w:t>10</w:t>
      </w:r>
      <w:r>
        <w:t xml:space="preserve">(1), 8743. </w:t>
      </w:r>
      <w:hyperlink r:id="rId65" w:history="1">
        <w:r>
          <w:rPr>
            <w:rStyle w:val="Hyperlink"/>
          </w:rPr>
          <w:t>https://doi.org/10.1038/s41598-020-65600-1</w:t>
        </w:r>
      </w:hyperlink>
    </w:p>
    <w:p w14:paraId="01A48CBD" w14:textId="36884303" w:rsidR="00C75568" w:rsidRDefault="00C75568" w:rsidP="00AD3921">
      <w:pPr>
        <w:spacing w:line="240" w:lineRule="auto"/>
        <w:ind w:left="720" w:hanging="720"/>
        <w:jc w:val="left"/>
      </w:pPr>
      <w:r w:rsidRPr="00B614C4">
        <w:t xml:space="preserve">Calamari, D.; Akech, M.O.; Ochumba, P.B.O. (1995) </w:t>
      </w:r>
      <w:r w:rsidRPr="00B76DB5">
        <w:rPr>
          <w:i/>
          <w:iCs/>
        </w:rPr>
        <w:t>Pollution of Winam Gulf, Lake Victoria, Kenya: A case study for preliminary risk assessment</w:t>
      </w:r>
      <w:r w:rsidRPr="00B614C4">
        <w:t>. Lakes Reserv. Res. Manag. 1, 89–106.</w:t>
      </w:r>
    </w:p>
    <w:p w14:paraId="7912E2EA" w14:textId="4638226D" w:rsidR="001A6B99" w:rsidRDefault="001A6B99" w:rsidP="001A6B99">
      <w:pPr>
        <w:spacing w:line="240" w:lineRule="auto"/>
        <w:ind w:left="475" w:hanging="475"/>
        <w:jc w:val="left"/>
        <w:rPr>
          <w:rFonts w:ascii="Times New Roman" w:hAnsi="Times New Roman"/>
        </w:rPr>
      </w:pPr>
      <w:r>
        <w:t xml:space="preserve">Cao, H., &amp; Han, L. (2021). </w:t>
      </w:r>
      <w:r w:rsidRPr="00A96660">
        <w:rPr>
          <w:i/>
          <w:iCs/>
        </w:rPr>
        <w:t>Hourly remote sensing monitoring of harmful algal blooms (HABs) in Taihu Lake based on GOCI images</w:t>
      </w:r>
      <w:r>
        <w:t xml:space="preserve">. </w:t>
      </w:r>
      <w:r>
        <w:rPr>
          <w:i/>
          <w:iCs/>
        </w:rPr>
        <w:t>Environmental Science and Pollution Research</w:t>
      </w:r>
      <w:r>
        <w:t xml:space="preserve">, </w:t>
      </w:r>
      <w:r>
        <w:rPr>
          <w:i/>
          <w:iCs/>
        </w:rPr>
        <w:t>28</w:t>
      </w:r>
      <w:r>
        <w:t xml:space="preserve">(27), 35958–35970. </w:t>
      </w:r>
      <w:hyperlink r:id="rId66" w:history="1">
        <w:r>
          <w:rPr>
            <w:rStyle w:val="Hyperlink"/>
          </w:rPr>
          <w:t>https://doi.org/10.1007/s11356-021-13318-6</w:t>
        </w:r>
      </w:hyperlink>
    </w:p>
    <w:p w14:paraId="247FA102" w14:textId="2A6D6971" w:rsidR="0083280A" w:rsidRPr="00C234FD" w:rsidRDefault="0083280A" w:rsidP="00AD3921">
      <w:pPr>
        <w:spacing w:line="240" w:lineRule="auto"/>
        <w:ind w:left="720" w:hanging="720"/>
        <w:jc w:val="left"/>
        <w:rPr>
          <w:rStyle w:val="Hyperlink"/>
        </w:rPr>
      </w:pPr>
      <w:r>
        <w:t xml:space="preserve">Cao, Z., Ma, R., Duan, H., Pahlevan, N., Melack, J., Shen, M., et al. (2020). </w:t>
      </w:r>
      <w:r w:rsidRPr="008F0DCF">
        <w:rPr>
          <w:i/>
          <w:iCs/>
        </w:rPr>
        <w:t>A machine learning approach to estimate chlorophyll-a from Landsat-8 measurements in inland lakes. Rem</w:t>
      </w:r>
      <w:r>
        <w:t xml:space="preserve">. Sens. Environ. 248, 111974. </w:t>
      </w:r>
      <w:r w:rsidR="00C234FD">
        <w:fldChar w:fldCharType="begin"/>
      </w:r>
      <w:r w:rsidR="00C234FD">
        <w:instrText xml:space="preserve"> HYPERLINK "https://doi.org/10.%201016/j.rse.2020.111974" </w:instrText>
      </w:r>
      <w:r w:rsidR="00C234FD">
        <w:fldChar w:fldCharType="separate"/>
      </w:r>
      <w:r w:rsidR="00C234FD" w:rsidRPr="00C234FD">
        <w:rPr>
          <w:rStyle w:val="Hyperlink"/>
        </w:rPr>
        <w:t>https://</w:t>
      </w:r>
      <w:r w:rsidRPr="00C234FD">
        <w:rPr>
          <w:rStyle w:val="Hyperlink"/>
        </w:rPr>
        <w:t>doi</w:t>
      </w:r>
      <w:r w:rsidR="00C234FD" w:rsidRPr="00C234FD">
        <w:rPr>
          <w:rStyle w:val="Hyperlink"/>
        </w:rPr>
        <w:t>.org/</w:t>
      </w:r>
      <w:r w:rsidRPr="00C234FD">
        <w:rPr>
          <w:rStyle w:val="Hyperlink"/>
        </w:rPr>
        <w:t>10. 1016/j.rse.2020.111974</w:t>
      </w:r>
    </w:p>
    <w:p w14:paraId="090487DA" w14:textId="7A2B51AA" w:rsidR="00A3660C" w:rsidRDefault="00C234FD" w:rsidP="008F2167">
      <w:pPr>
        <w:spacing w:after="0" w:line="240" w:lineRule="auto"/>
        <w:ind w:left="720" w:hanging="720"/>
      </w:pPr>
      <w:r>
        <w:fldChar w:fldCharType="end"/>
      </w:r>
      <w:r w:rsidR="00CC29EF">
        <w:t>Chorus and J. Bartram (1999), Toxic cyanobacteria in water. A guide to their public health consequences, monitoring and management. London: E &amp; FN Spon,388p.</w:t>
      </w:r>
    </w:p>
    <w:p w14:paraId="1B6005CA" w14:textId="77777777" w:rsidR="00FD5CFE" w:rsidRDefault="00FD5CFE" w:rsidP="008F2167">
      <w:pPr>
        <w:spacing w:after="0" w:line="240" w:lineRule="auto"/>
        <w:ind w:left="720" w:hanging="720"/>
      </w:pPr>
    </w:p>
    <w:p w14:paraId="0378A3C2" w14:textId="7313C4A2" w:rsidR="00FD5CFE" w:rsidRPr="00C234FD" w:rsidRDefault="00FD5CFE" w:rsidP="008F2167">
      <w:pPr>
        <w:spacing w:after="0" w:line="240" w:lineRule="auto"/>
        <w:ind w:left="720" w:hanging="720"/>
        <w:rPr>
          <w:rStyle w:val="Hyperlink"/>
        </w:rPr>
      </w:pPr>
      <w:r>
        <w:t xml:space="preserve">Clarke, G. L., Ewing, G. C., and Lorenzen, C. J. (1970). </w:t>
      </w:r>
      <w:r w:rsidRPr="00AB42C7">
        <w:rPr>
          <w:i/>
          <w:iCs/>
        </w:rPr>
        <w:t>Spectra of backscattered light from the sea obtained from aircraft as a measure of chlorophyll concentration</w:t>
      </w:r>
      <w:r>
        <w:t xml:space="preserve">. Science 167, 1119–1121. </w:t>
      </w:r>
      <w:r w:rsidR="00C234FD">
        <w:fldChar w:fldCharType="begin"/>
      </w:r>
      <w:r w:rsidR="00C234FD">
        <w:instrText xml:space="preserve"> HYPERLINK "https://doi.org/10.1126/science.167.3921.1119" </w:instrText>
      </w:r>
      <w:r w:rsidR="00C234FD">
        <w:fldChar w:fldCharType="separate"/>
      </w:r>
      <w:r w:rsidR="00E7457A" w:rsidRPr="00C234FD">
        <w:rPr>
          <w:rStyle w:val="Hyperlink"/>
        </w:rPr>
        <w:t>https://</w:t>
      </w:r>
      <w:r w:rsidRPr="00C234FD">
        <w:rPr>
          <w:rStyle w:val="Hyperlink"/>
        </w:rPr>
        <w:t>doi</w:t>
      </w:r>
      <w:r w:rsidR="00E7457A" w:rsidRPr="00C234FD">
        <w:rPr>
          <w:rStyle w:val="Hyperlink"/>
        </w:rPr>
        <w:t>.org/</w:t>
      </w:r>
      <w:r w:rsidRPr="00C234FD">
        <w:rPr>
          <w:rStyle w:val="Hyperlink"/>
        </w:rPr>
        <w:t>10.1126/science.167.3921.1119</w:t>
      </w:r>
    </w:p>
    <w:p w14:paraId="43DD1350" w14:textId="4C600987" w:rsidR="00237222" w:rsidRDefault="00C234FD" w:rsidP="008F2167">
      <w:pPr>
        <w:spacing w:after="0" w:line="240" w:lineRule="auto"/>
        <w:ind w:left="720" w:hanging="720"/>
      </w:pPr>
      <w:r>
        <w:fldChar w:fldCharType="end"/>
      </w:r>
    </w:p>
    <w:p w14:paraId="7B3F6D1C" w14:textId="133ACB77" w:rsidR="00237222" w:rsidRDefault="00237222" w:rsidP="008F2167">
      <w:pPr>
        <w:spacing w:after="0" w:line="240" w:lineRule="auto"/>
        <w:ind w:left="720" w:hanging="720"/>
      </w:pPr>
      <w:r>
        <w:t xml:space="preserve">Cloete, N.A.; Malekian, R.; Nair, L. </w:t>
      </w:r>
      <w:r w:rsidRPr="00237222">
        <w:rPr>
          <w:i/>
          <w:iCs/>
        </w:rPr>
        <w:t>Design of Smart Sensors for Real-Time Water Quality Monitoring.</w:t>
      </w:r>
      <w:r>
        <w:t xml:space="preserve"> IEEE Access 2016, 4, 3975–3990.</w:t>
      </w:r>
    </w:p>
    <w:p w14:paraId="47C64FC5" w14:textId="77777777" w:rsidR="00A02C18" w:rsidRDefault="00A02C18" w:rsidP="008F2167">
      <w:pPr>
        <w:spacing w:after="0" w:line="240" w:lineRule="auto"/>
        <w:ind w:left="720" w:hanging="720"/>
      </w:pPr>
    </w:p>
    <w:p w14:paraId="31E5C5B7" w14:textId="527133D5" w:rsidR="00A02C18" w:rsidRPr="003D0CD6" w:rsidRDefault="00C66685" w:rsidP="008F2167">
      <w:pPr>
        <w:spacing w:after="0" w:line="240" w:lineRule="auto"/>
        <w:ind w:left="720" w:hanging="720"/>
        <w:rPr>
          <w:rStyle w:val="Hyperlink"/>
        </w:rPr>
      </w:pPr>
      <w:r>
        <w:rPr>
          <w:noProof/>
        </w:rPr>
        <mc:AlternateContent>
          <mc:Choice Requires="wps">
            <w:drawing>
              <wp:anchor distT="0" distB="0" distL="114300" distR="114300" simplePos="0" relativeHeight="251794432" behindDoc="0" locked="0" layoutInCell="1" allowOverlap="1" wp14:anchorId="62470532" wp14:editId="35B899FC">
                <wp:simplePos x="0" y="0"/>
                <wp:positionH relativeFrom="margin">
                  <wp:posOffset>161446</wp:posOffset>
                </wp:positionH>
                <wp:positionV relativeFrom="paragraph">
                  <wp:posOffset>-67268725</wp:posOffset>
                </wp:positionV>
                <wp:extent cx="5778500" cy="0"/>
                <wp:effectExtent l="0" t="0" r="0" b="0"/>
                <wp:wrapNone/>
                <wp:docPr id="55" name="Straight Connector 55"/>
                <wp:cNvGraphicFramePr/>
                <a:graphic xmlns:a="http://schemas.openxmlformats.org/drawingml/2006/main">
                  <a:graphicData uri="http://schemas.microsoft.com/office/word/2010/wordprocessingShape">
                    <wps:wsp>
                      <wps:cNvCnPr/>
                      <wps:spPr>
                        <a:xfrm flipV="1">
                          <a:off x="0" y="0"/>
                          <a:ext cx="5778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4231F" id="Straight Connector 55" o:spid="_x0000_s1026" style="position:absolute;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pt,-5296.75pt" to="467.7pt,-52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" strokecolor="#5b9bd5 [3204]" strokeweight="1.5pt">
                <v:stroke joinstyle="miter"/>
                <w10:wrap anchorx="margin"/>
              </v:line>
            </w:pict>
          </mc:Fallback>
        </mc:AlternateContent>
      </w:r>
      <w:r w:rsidR="00A02C18">
        <w:t>Concha, J. A., and Schott, J. R. (2016).</w:t>
      </w:r>
      <w:r w:rsidR="00A02C18" w:rsidRPr="009E53B5">
        <w:rPr>
          <w:i/>
          <w:iCs/>
        </w:rPr>
        <w:t xml:space="preserve"> Retrieval of color producing agents in case 2 waters using Landsat 8.</w:t>
      </w:r>
      <w:r w:rsidR="00A02C18">
        <w:t xml:space="preserve"> Rem. Sens. Environ. 185, 95–107. </w:t>
      </w:r>
      <w:r w:rsidR="003D0CD6">
        <w:fldChar w:fldCharType="begin"/>
      </w:r>
      <w:r w:rsidR="003D0CD6">
        <w:instrText xml:space="preserve"> HYPERLINK "https://doi.org/10.1016/j.rse.2016.%2003.018" </w:instrText>
      </w:r>
      <w:r w:rsidR="003D0CD6">
        <w:fldChar w:fldCharType="separate"/>
      </w:r>
      <w:r w:rsidR="003D0CD6" w:rsidRPr="003D0CD6">
        <w:rPr>
          <w:rStyle w:val="Hyperlink"/>
        </w:rPr>
        <w:t>https://</w:t>
      </w:r>
      <w:r w:rsidR="00A02C18" w:rsidRPr="003D0CD6">
        <w:rPr>
          <w:rStyle w:val="Hyperlink"/>
        </w:rPr>
        <w:t>doi</w:t>
      </w:r>
      <w:r w:rsidR="003D0CD6" w:rsidRPr="003D0CD6">
        <w:rPr>
          <w:rStyle w:val="Hyperlink"/>
        </w:rPr>
        <w:t>.org/</w:t>
      </w:r>
      <w:r w:rsidR="00A02C18" w:rsidRPr="003D0CD6">
        <w:rPr>
          <w:rStyle w:val="Hyperlink"/>
        </w:rPr>
        <w:t>10.1016/j.rse.2016. 03.018</w:t>
      </w:r>
    </w:p>
    <w:p w14:paraId="30DA2D84" w14:textId="33B5FE92" w:rsidR="00682681" w:rsidRDefault="003D0CD6" w:rsidP="008F2167">
      <w:pPr>
        <w:spacing w:after="0" w:line="240" w:lineRule="auto"/>
        <w:ind w:left="720" w:hanging="720"/>
      </w:pPr>
      <w:r>
        <w:fldChar w:fldCharType="end"/>
      </w:r>
    </w:p>
    <w:p w14:paraId="2BDF10AA" w14:textId="77777777" w:rsidR="00D71058" w:rsidRDefault="00682681" w:rsidP="00D71058">
      <w:pPr>
        <w:spacing w:after="0" w:line="240" w:lineRule="auto"/>
        <w:ind w:left="720" w:hanging="720"/>
      </w:pPr>
      <w:r>
        <w:t xml:space="preserve">Diaz R, Rosenberg R (2008) </w:t>
      </w:r>
      <w:r w:rsidRPr="00682681">
        <w:rPr>
          <w:i/>
          <w:iCs/>
        </w:rPr>
        <w:t>Spreading dead zones and consequences for marine ecosystems</w:t>
      </w:r>
      <w:r>
        <w:t>. Science 321:926–929</w:t>
      </w:r>
    </w:p>
    <w:p w14:paraId="34872D9B" w14:textId="77777777" w:rsidR="00D71058" w:rsidRDefault="00D71058" w:rsidP="00D71058">
      <w:pPr>
        <w:spacing w:after="0" w:line="240" w:lineRule="auto"/>
        <w:ind w:left="720" w:hanging="720"/>
      </w:pPr>
    </w:p>
    <w:p w14:paraId="054F132B" w14:textId="278F0388" w:rsidR="00E476AC" w:rsidRPr="00D71058" w:rsidRDefault="00560374" w:rsidP="00D71058">
      <w:pPr>
        <w:spacing w:after="0" w:line="240" w:lineRule="auto"/>
        <w:ind w:left="720" w:hanging="720"/>
      </w:pPr>
      <w:r w:rsidRPr="00E91EF5">
        <w:rPr>
          <w:i/>
          <w:iCs/>
        </w:rPr>
        <w:t>Electronics Lovers, Using the DHT11 Sensor</w:t>
      </w:r>
      <w:r w:rsidR="00E476AC" w:rsidRPr="00E91EF5">
        <w:rPr>
          <w:i/>
          <w:iCs/>
        </w:rPr>
        <w:t xml:space="preserve"> </w:t>
      </w:r>
      <w:r w:rsidRPr="00E91EF5">
        <w:rPr>
          <w:i/>
          <w:iCs/>
        </w:rPr>
        <w:t>with Raspberry Pi to Measure Temperature and Humidity, Retrieved</w:t>
      </w:r>
      <w:r w:rsidR="00E476AC" w:rsidRPr="00E91EF5">
        <w:rPr>
          <w:i/>
          <w:iCs/>
        </w:rPr>
        <w:t xml:space="preserve"> on 14</w:t>
      </w:r>
      <w:r w:rsidR="00E476AC" w:rsidRPr="00E91EF5">
        <w:rPr>
          <w:i/>
          <w:iCs/>
          <w:vertAlign w:val="superscript"/>
        </w:rPr>
        <w:t>th</w:t>
      </w:r>
      <w:r w:rsidR="00E476AC" w:rsidRPr="00E91EF5">
        <w:rPr>
          <w:i/>
          <w:iCs/>
        </w:rPr>
        <w:t xml:space="preserve"> July 2021</w:t>
      </w:r>
      <w:r w:rsidRPr="00E91EF5">
        <w:rPr>
          <w:i/>
          <w:iCs/>
        </w:rPr>
        <w:t xml:space="preserve"> </w:t>
      </w:r>
      <w:r w:rsidR="00E476AC" w:rsidRPr="00E91EF5">
        <w:rPr>
          <w:i/>
          <w:iCs/>
        </w:rPr>
        <w:t xml:space="preserve">from </w:t>
      </w:r>
      <w:hyperlink r:id="rId67" w:history="1">
        <w:r w:rsidR="00E476AC" w:rsidRPr="00E91EF5">
          <w:rPr>
            <w:rStyle w:val="Hyperlink"/>
            <w:i/>
            <w:iCs/>
          </w:rPr>
          <w:t>https://www.electronicslovers.com/2019/02/using-the-dht11-sensor-with-raspberry-pi.html</w:t>
        </w:r>
      </w:hyperlink>
    </w:p>
    <w:p w14:paraId="10A7DBBB" w14:textId="2D1570F2" w:rsidR="00560374" w:rsidRDefault="00560374" w:rsidP="008F2167">
      <w:pPr>
        <w:spacing w:after="0" w:line="240" w:lineRule="auto"/>
        <w:ind w:left="720" w:hanging="720"/>
      </w:pPr>
    </w:p>
    <w:p w14:paraId="1E906AB7" w14:textId="614AE108" w:rsidR="00D17832" w:rsidRDefault="00D17832" w:rsidP="008F2167">
      <w:pPr>
        <w:spacing w:after="0" w:line="240" w:lineRule="auto"/>
        <w:ind w:left="720" w:hanging="720"/>
      </w:pPr>
      <w:r>
        <w:t>Encinas, C.; Ruiz, E.; Cortez, J.; Espinoza, A.</w:t>
      </w:r>
      <w:r w:rsidR="00CA2C72">
        <w:t xml:space="preserve"> (2017)</w:t>
      </w:r>
      <w:r>
        <w:t xml:space="preserve"> </w:t>
      </w:r>
      <w:r w:rsidRPr="00E80FC7">
        <w:rPr>
          <w:i/>
          <w:iCs/>
        </w:rPr>
        <w:t>Design and implementation of a distributed IoT system for the monitoring of water quality in aquaculture</w:t>
      </w:r>
      <w:r>
        <w:t>. In Proceedings of the Wireless Telecommunications Symposium, Chicago, IL, USA</w:t>
      </w:r>
      <w:r w:rsidR="00CA2C72">
        <w:t>.</w:t>
      </w:r>
    </w:p>
    <w:p w14:paraId="787E2BE7" w14:textId="08C0EE1B" w:rsidR="005F2450" w:rsidRPr="003D0CD6" w:rsidRDefault="005F2450" w:rsidP="008F2167">
      <w:pPr>
        <w:spacing w:after="0" w:line="240" w:lineRule="auto"/>
        <w:ind w:left="720" w:hanging="720"/>
        <w:rPr>
          <w:rStyle w:val="Hyperlink"/>
          <w:rFonts w:ascii="Times New Roman" w:hAnsi="Times New Roman"/>
        </w:rPr>
      </w:pPr>
      <w:r>
        <w:lastRenderedPageBreak/>
        <w:t xml:space="preserve">Freitas, F. H., and Dierssen, H. M. (2019). </w:t>
      </w:r>
      <w:r w:rsidRPr="005F2450">
        <w:rPr>
          <w:i/>
          <w:iCs/>
        </w:rPr>
        <w:t>Evaluating the seasonal and decadal performance of red band difference algorithms for chlorophyll in an optically complex estuary with winter and summer blooms</w:t>
      </w:r>
      <w:r>
        <w:t xml:space="preserve">. Rem. Sens. Environ. 231, 111228. </w:t>
      </w:r>
      <w:r w:rsidR="003D0CD6">
        <w:fldChar w:fldCharType="begin"/>
      </w:r>
      <w:r w:rsidR="003D0CD6">
        <w:instrText xml:space="preserve"> HYPERLINK "https://doi.org/10.1016/j.rse.2019.111228"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10.1016/j.rse.2019.111228</w:t>
      </w:r>
    </w:p>
    <w:p w14:paraId="758DB4D4" w14:textId="3A67E818" w:rsidR="00B10E79" w:rsidRDefault="003D0CD6" w:rsidP="00AD3921">
      <w:pPr>
        <w:spacing w:before="100" w:beforeAutospacing="1" w:after="100" w:afterAutospacing="1" w:line="240" w:lineRule="auto"/>
        <w:ind w:left="720" w:hanging="720"/>
      </w:pPr>
      <w:r>
        <w:fldChar w:fldCharType="end"/>
      </w:r>
      <w:r w:rsidR="00B10E79" w:rsidRPr="00B614C4">
        <w:t xml:space="preserve">Gikuma-Njuru, P.; Hecky, R.E.; Guildford, S.J.; MacIntyre, S. (2013) </w:t>
      </w:r>
      <w:r w:rsidR="00B10E79" w:rsidRPr="00054BF8">
        <w:rPr>
          <w:i/>
          <w:iCs/>
        </w:rPr>
        <w:t>Spatial variability of nutrient concentrations, fluxes, and ecosystem metabolism in Nyanza Gulf and Rusinga Channel, Lake Victoria (East Africa)</w:t>
      </w:r>
      <w:r w:rsidR="00B10E79" w:rsidRPr="00B614C4">
        <w:t>. Limnol. Oceanogr.58, 774–789.</w:t>
      </w:r>
    </w:p>
    <w:p w14:paraId="5B582217" w14:textId="12A1561C" w:rsidR="00F14055" w:rsidRPr="003D0CD6" w:rsidRDefault="00F14055" w:rsidP="00AD3921">
      <w:pPr>
        <w:spacing w:before="100" w:beforeAutospacing="1" w:after="100" w:afterAutospacing="1" w:line="240" w:lineRule="auto"/>
        <w:ind w:left="720" w:hanging="720"/>
        <w:rPr>
          <w:rStyle w:val="Hyperlink"/>
        </w:rPr>
      </w:pPr>
      <w:r>
        <w:t xml:space="preserve">Gitelson, A. (1992). The peak near 700 nm on radiance spectra of algae and water: relationships of its magnitude and position with chlorophyll concentration. Int. J. Rem. Sens. 13, 3367–3373. </w:t>
      </w:r>
      <w:r w:rsidR="003D0CD6">
        <w:fldChar w:fldCharType="begin"/>
      </w:r>
      <w:r w:rsidR="003D0CD6">
        <w:instrText xml:space="preserve"> HYPERLINK "https://doi.org/10.1080/%2001431169208904125"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 01431169208904125</w:t>
      </w:r>
    </w:p>
    <w:p w14:paraId="56D54F4E" w14:textId="4B6B7C22" w:rsidR="001C7827" w:rsidRDefault="003D0CD6" w:rsidP="00AD3921">
      <w:pPr>
        <w:spacing w:before="100" w:beforeAutospacing="1" w:after="100" w:afterAutospacing="1" w:line="240" w:lineRule="auto"/>
        <w:ind w:left="720" w:hanging="720"/>
      </w:pPr>
      <w:r>
        <w:fldChar w:fldCharType="end"/>
      </w:r>
      <w:r w:rsidR="001C7827">
        <w:t xml:space="preserve">Glibert, P.M., Anderson, D.M., Gentien, P., Granéli, E., &amp; Sellner, K.G. (2005). </w:t>
      </w:r>
      <w:r w:rsidR="001C7827" w:rsidRPr="001C7827">
        <w:rPr>
          <w:i/>
          <w:iCs/>
        </w:rPr>
        <w:t>The Global, Complex Phenomena of Harmful Algal Blooms</w:t>
      </w:r>
    </w:p>
    <w:p w14:paraId="7F4FBB6B" w14:textId="45E37CC6" w:rsidR="00750D76" w:rsidRDefault="00750D76" w:rsidP="00AD3921">
      <w:pPr>
        <w:spacing w:before="100" w:beforeAutospacing="1" w:after="100" w:afterAutospacing="1" w:line="240" w:lineRule="auto"/>
        <w:ind w:left="720" w:hanging="720"/>
      </w:pPr>
      <w:r>
        <w:t xml:space="preserve">Glibert P, Heil C, Hollander D, Revilla M, Hoare A, Alexander J, Murasko S (2004) </w:t>
      </w:r>
      <w:r w:rsidRPr="001C7827">
        <w:rPr>
          <w:i/>
          <w:iCs/>
        </w:rPr>
        <w:t>Evidence for dissolved organic nitrogen and phosphorus uptake during a cyanobacterial bloom in Florida Bay</w:t>
      </w:r>
      <w:r>
        <w:t>. Mar Ecol Prog Ser 280:73–83</w:t>
      </w:r>
    </w:p>
    <w:p w14:paraId="433686AE" w14:textId="32664F31" w:rsidR="00E77C92" w:rsidRPr="003D0CD6" w:rsidRDefault="00E77C92" w:rsidP="00AD3921">
      <w:pPr>
        <w:spacing w:before="100" w:beforeAutospacing="1" w:after="100" w:afterAutospacing="1" w:line="240" w:lineRule="auto"/>
        <w:ind w:left="720" w:hanging="720"/>
        <w:rPr>
          <w:rStyle w:val="Hyperlink"/>
        </w:rPr>
      </w:pPr>
      <w:r>
        <w:t xml:space="preserve">Gordon, H. R., Clark, D. K., Brown, J. W., Brown, O. B., Evans, R. H., and Broenkow, W. W. (1983). </w:t>
      </w:r>
      <w:r w:rsidRPr="00E77C92">
        <w:rPr>
          <w:i/>
          <w:iCs/>
        </w:rPr>
        <w:t>Phytoplankton pigment concentrations in the Middle Atlantic Bight: comparison of ship determinations and CZCS estimates</w:t>
      </w:r>
      <w:r>
        <w:t xml:space="preserve">. Appl. Optic. 22, 20–36. </w:t>
      </w:r>
      <w:r w:rsidR="003D0CD6">
        <w:fldChar w:fldCharType="begin"/>
      </w:r>
      <w:r w:rsidR="003D0CD6">
        <w:instrText xml:space="preserve"> HYPERLINK "https://doi.org/10.1364/ao.22.000020"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10.1364/ao.22.000020</w:t>
      </w:r>
    </w:p>
    <w:p w14:paraId="4B425056" w14:textId="18176DC1" w:rsidR="00CC7DEB" w:rsidRPr="003D0CD6" w:rsidRDefault="003D0CD6" w:rsidP="004B141F">
      <w:pPr>
        <w:spacing w:before="100" w:beforeAutospacing="1" w:after="100" w:afterAutospacing="1" w:line="240" w:lineRule="auto"/>
        <w:ind w:left="720" w:hanging="720"/>
        <w:rPr>
          <w:rStyle w:val="Hyperlink"/>
        </w:rPr>
      </w:pPr>
      <w:r>
        <w:fldChar w:fldCharType="end"/>
      </w:r>
      <w:r w:rsidR="00CC7DEB">
        <w:t xml:space="preserve">Gordon, H. R., Clark, D. K., Mueller, J. L., and Hovis, W. A. (1980). </w:t>
      </w:r>
      <w:r w:rsidR="00CC7DEB" w:rsidRPr="00CC7DEB">
        <w:rPr>
          <w:i/>
          <w:iCs/>
        </w:rPr>
        <w:t>Phytoplankton pigments from the nimbus-7 coastal zone color scanner: comparisons with surface measurements</w:t>
      </w:r>
      <w:r w:rsidR="00CC7DEB">
        <w:t xml:space="preserve">. Science 210, 63–66. </w:t>
      </w:r>
      <w:r>
        <w:fldChar w:fldCharType="begin"/>
      </w:r>
      <w:r>
        <w:instrText xml:space="preserve"> HYPERLINK "https://doi.org/10.1126/science.210.4465.63" </w:instrText>
      </w:r>
      <w:r>
        <w:fldChar w:fldCharType="separate"/>
      </w:r>
      <w:r w:rsidRPr="003D0CD6">
        <w:rPr>
          <w:rStyle w:val="Hyperlink"/>
        </w:rPr>
        <w:t>https://</w:t>
      </w:r>
      <w:r w:rsidR="00CC7DEB" w:rsidRPr="003D0CD6">
        <w:rPr>
          <w:rStyle w:val="Hyperlink"/>
        </w:rPr>
        <w:t>doi</w:t>
      </w:r>
      <w:r w:rsidRPr="003D0CD6">
        <w:rPr>
          <w:rStyle w:val="Hyperlink"/>
        </w:rPr>
        <w:t>.org/</w:t>
      </w:r>
      <w:r w:rsidR="00CC7DEB" w:rsidRPr="003D0CD6">
        <w:rPr>
          <w:rStyle w:val="Hyperlink"/>
        </w:rPr>
        <w:t>10.1126/science.210.4465.63</w:t>
      </w:r>
    </w:p>
    <w:p w14:paraId="569A2819" w14:textId="69FD8383" w:rsidR="00ED407E" w:rsidRDefault="003D0CD6" w:rsidP="00AD3921">
      <w:pPr>
        <w:spacing w:after="100" w:afterAutospacing="1" w:line="240" w:lineRule="auto"/>
        <w:ind w:left="720" w:hanging="720"/>
      </w:pPr>
      <w:r>
        <w:fldChar w:fldCharType="end"/>
      </w:r>
      <w:r w:rsidR="00ED407E" w:rsidRPr="00B614C4">
        <w:t xml:space="preserve">Gohin F. </w:t>
      </w:r>
      <w:r w:rsidR="00800B49" w:rsidRPr="00B614C4">
        <w:t>et al.,</w:t>
      </w:r>
      <w:r w:rsidR="00800B49">
        <w:t xml:space="preserve"> (</w:t>
      </w:r>
      <w:r w:rsidR="00800B49" w:rsidRPr="00800B49">
        <w:t>2003</w:t>
      </w:r>
      <w:r w:rsidR="00800B49">
        <w:t>)</w:t>
      </w:r>
      <w:r w:rsidR="00ED407E" w:rsidRPr="00B614C4">
        <w:t xml:space="preserve"> </w:t>
      </w:r>
      <w:r w:rsidR="00ED407E" w:rsidRPr="00E80FC7">
        <w:rPr>
          <w:i/>
          <w:iCs/>
        </w:rPr>
        <w:t>Satellite and in situ observations of a late winter phytoplankton bloom, in the Northern Bay of Biscay</w:t>
      </w:r>
      <w:r w:rsidR="00ED407E" w:rsidRPr="00B614C4">
        <w:t xml:space="preserve">. Continental Shelf Research, vol. 23, pp. 1117–1141, </w:t>
      </w:r>
    </w:p>
    <w:p w14:paraId="5F7A09BB" w14:textId="36CA4745" w:rsidR="0013627D" w:rsidRPr="003D0CD6" w:rsidRDefault="0013627D" w:rsidP="00AD3921">
      <w:pPr>
        <w:spacing w:after="100" w:afterAutospacing="1" w:line="240" w:lineRule="auto"/>
        <w:ind w:left="720" w:hanging="720"/>
        <w:rPr>
          <w:rStyle w:val="Hyperlink"/>
        </w:rPr>
      </w:pPr>
      <w:r>
        <w:t xml:space="preserve">Gower, J., Lin, S., and Borstad, G. (1984). </w:t>
      </w:r>
      <w:r w:rsidRPr="00A151F3">
        <w:rPr>
          <w:i/>
          <w:iCs/>
        </w:rPr>
        <w:t>The information content of different optical spectral ranges for remote chlorophyll estimation in coastal waters</w:t>
      </w:r>
      <w:r>
        <w:t xml:space="preserve">. Int. J. Rem. Sens. 5, 349–364. </w:t>
      </w:r>
      <w:r w:rsidR="003D0CD6">
        <w:fldChar w:fldCharType="begin"/>
      </w:r>
      <w:r w:rsidR="003D0CD6">
        <w:instrText xml:space="preserve"> HYPERLINK "https://doi.org/10.1080/01431168408948813"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10.1080/01431168408948813</w:t>
      </w:r>
    </w:p>
    <w:p w14:paraId="54464DFF" w14:textId="4CA4A1B6" w:rsidR="00D32147" w:rsidRDefault="003D0CD6" w:rsidP="00AD3921">
      <w:pPr>
        <w:spacing w:after="100" w:afterAutospacing="1" w:line="240" w:lineRule="auto"/>
        <w:ind w:left="720" w:hanging="720"/>
      </w:pPr>
      <w:r>
        <w:fldChar w:fldCharType="end"/>
      </w:r>
      <w:r w:rsidR="00D32147">
        <w:t xml:space="preserve">Guo L (2007) </w:t>
      </w:r>
      <w:r w:rsidR="00D32147" w:rsidRPr="00D32147">
        <w:rPr>
          <w:i/>
          <w:iCs/>
        </w:rPr>
        <w:t>Doing battle with the green monster of Taihu Lake</w:t>
      </w:r>
      <w:r w:rsidR="00D32147">
        <w:t>. Science 317:1166</w:t>
      </w:r>
    </w:p>
    <w:p w14:paraId="1338540C" w14:textId="686B4ED2" w:rsidR="00904179" w:rsidRDefault="00532E09" w:rsidP="00904179">
      <w:pPr>
        <w:spacing w:before="240" w:line="240" w:lineRule="auto"/>
        <w:ind w:left="720" w:hanging="720"/>
      </w:pPr>
      <w:r>
        <w:t xml:space="preserve">Haakstad, M.; Kogeler, J.; Dahle, S. (1994) </w:t>
      </w:r>
      <w:r w:rsidRPr="001B187A">
        <w:rPr>
          <w:i/>
          <w:iCs/>
        </w:rPr>
        <w:t>Studies of sea surface temperatures in selected northern norwegian fjords using Landsat TM data</w:t>
      </w:r>
      <w:r>
        <w:t>. Polar Res., 13.</w:t>
      </w:r>
    </w:p>
    <w:p w14:paraId="77BBCAD1" w14:textId="3B097BF6" w:rsidR="001C481E" w:rsidRPr="001C481E" w:rsidRDefault="001C481E" w:rsidP="00904179">
      <w:pPr>
        <w:spacing w:before="240" w:line="240" w:lineRule="auto"/>
        <w:ind w:left="720" w:hanging="720"/>
      </w:pPr>
      <w:r>
        <w:t xml:space="preserve">Hallegraeff, G. M (1993). </w:t>
      </w:r>
      <w:r w:rsidRPr="000006E8">
        <w:rPr>
          <w:i/>
          <w:iCs/>
        </w:rPr>
        <w:t>A review of harmful algal blooms and their apparent global increase.</w:t>
      </w:r>
      <w:r w:rsidRPr="00A92DE0">
        <w:t xml:space="preserve"> Phycologia</w:t>
      </w:r>
      <w:r>
        <w:rPr>
          <w:color w:val="333333"/>
        </w:rPr>
        <w:t xml:space="preserve"> 32, 79-99</w:t>
      </w:r>
    </w:p>
    <w:p w14:paraId="73012B55" w14:textId="393B7B72" w:rsidR="00ED407E" w:rsidRPr="00417248" w:rsidRDefault="00ED407E" w:rsidP="00904179">
      <w:pPr>
        <w:spacing w:before="240" w:line="240" w:lineRule="auto"/>
        <w:ind w:left="720" w:hanging="720"/>
        <w:rPr>
          <w:rStyle w:val="Hyperlink"/>
          <w:rFonts w:eastAsia="Times New Roman" w:cs="Times New Roman"/>
        </w:rPr>
      </w:pPr>
      <w:r w:rsidRPr="00B614C4">
        <w:rPr>
          <w:rFonts w:eastAsia="Times New Roman" w:cs="Times New Roman"/>
        </w:rPr>
        <w:lastRenderedPageBreak/>
        <w:t xml:space="preserve">Hecky, R. E., Mugidde, R., Ramlal, P. S., Talbot, M. R., &amp; Kling, G. W. (2010). </w:t>
      </w:r>
      <w:r w:rsidRPr="00B11B9E">
        <w:rPr>
          <w:rFonts w:eastAsia="Times New Roman" w:cs="Times New Roman"/>
          <w:i/>
          <w:iCs/>
        </w:rPr>
        <w:t>Multiple stressors cause rapid ecosystem change in Lake Victoria. Freshwater Biology</w:t>
      </w:r>
      <w:r w:rsidRPr="00B614C4">
        <w:rPr>
          <w:rFonts w:eastAsia="Times New Roman" w:cs="Times New Roman"/>
        </w:rPr>
        <w:t xml:space="preserve">, 55, 19–42. </w:t>
      </w:r>
      <w:r w:rsidR="00417248">
        <w:rPr>
          <w:rFonts w:eastAsia="Times New Roman" w:cs="Times New Roman"/>
          <w:color w:val="0000FF"/>
          <w:u w:val="single"/>
        </w:rPr>
        <w:fldChar w:fldCharType="begin"/>
      </w:r>
      <w:r w:rsidR="00417248">
        <w:rPr>
          <w:rFonts w:eastAsia="Times New Roman" w:cs="Times New Roman"/>
          <w:color w:val="0000FF"/>
          <w:u w:val="single"/>
        </w:rPr>
        <w:instrText xml:space="preserve"> HYPERLINK "https://doi.org/10.1111/j.1365-2427.2009.02374.x" </w:instrText>
      </w:r>
      <w:r w:rsidR="00417248">
        <w:rPr>
          <w:rFonts w:eastAsia="Times New Roman" w:cs="Times New Roman"/>
          <w:color w:val="0000FF"/>
          <w:u w:val="single"/>
        </w:rPr>
        <w:fldChar w:fldCharType="separate"/>
      </w:r>
      <w:r w:rsidRPr="00417248">
        <w:rPr>
          <w:rStyle w:val="Hyperlink"/>
          <w:rFonts w:eastAsia="Times New Roman" w:cs="Times New Roman"/>
        </w:rPr>
        <w:t>https://doi.org/10.1111/j.1365-2427.2009.02374.x</w:t>
      </w:r>
    </w:p>
    <w:p w14:paraId="5A17FF7A" w14:textId="2A67A0FE" w:rsidR="00843D95" w:rsidRPr="00312A25" w:rsidRDefault="00417248" w:rsidP="00904179">
      <w:pPr>
        <w:spacing w:before="240" w:line="240" w:lineRule="auto"/>
        <w:ind w:left="720" w:hanging="720"/>
        <w:rPr>
          <w:rFonts w:eastAsia="Times New Roman" w:cs="Times New Roman"/>
          <w:i/>
          <w:iCs/>
          <w:color w:val="0000FF"/>
          <w:u w:val="single"/>
        </w:rPr>
      </w:pPr>
      <w:r>
        <w:rPr>
          <w:rFonts w:eastAsia="Times New Roman" w:cs="Times New Roman"/>
          <w:color w:val="0000FF"/>
          <w:u w:val="single"/>
        </w:rPr>
        <w:fldChar w:fldCharType="end"/>
      </w:r>
      <w:r w:rsidR="00843D95">
        <w:t xml:space="preserve">Huisman J, Matthijs HC, Visser PM (2005) </w:t>
      </w:r>
      <w:r w:rsidR="00843D95" w:rsidRPr="00312A25">
        <w:rPr>
          <w:i/>
          <w:iCs/>
        </w:rPr>
        <w:t>Harmful cyanobacteria. Aquatic Ecology Series. Springer, Dordrecht</w:t>
      </w:r>
    </w:p>
    <w:p w14:paraId="6272E68A" w14:textId="3117F3FA" w:rsidR="00F009EF" w:rsidRPr="003D0CD6" w:rsidRDefault="00F009EF" w:rsidP="00904179">
      <w:pPr>
        <w:spacing w:before="240" w:line="240" w:lineRule="auto"/>
        <w:ind w:left="720" w:hanging="720"/>
        <w:rPr>
          <w:rStyle w:val="Hyperlink"/>
          <w:rFonts w:eastAsia="Times New Roman" w:cs="Times New Roman"/>
        </w:rPr>
      </w:pPr>
      <w:r>
        <w:t xml:space="preserve">Irons, J. R., Dwyer, J. L., and Barsi, J. A. (2012). The next Landsat satellite: the Landsat data continuity mission. Rem. Sens. Environ. 122, 11–21. </w:t>
      </w:r>
      <w:r w:rsidR="003D0CD6">
        <w:fldChar w:fldCharType="begin"/>
      </w:r>
      <w:r w:rsidR="003D0CD6">
        <w:instrText xml:space="preserve"> HYPERLINK "https://doi.org/10.1016/j.%20rse.2011.08.026"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 rse.2011.08.026</w:t>
      </w:r>
    </w:p>
    <w:p w14:paraId="3A51D9CA" w14:textId="4C889D32" w:rsidR="00B55C5A" w:rsidRDefault="003D0CD6" w:rsidP="00AD3921">
      <w:pPr>
        <w:spacing w:after="0" w:line="240" w:lineRule="auto"/>
        <w:ind w:left="720" w:hanging="720"/>
        <w:rPr>
          <w:rFonts w:eastAsia="Times New Roman" w:cs="Times New Roman"/>
        </w:rPr>
      </w:pPr>
      <w:r>
        <w:fldChar w:fldCharType="end"/>
      </w:r>
    </w:p>
    <w:p w14:paraId="3DBFC4FA" w14:textId="44F1A44A" w:rsidR="00266CAE" w:rsidRDefault="00266CAE"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Hill, P. R., Kumar, A., Temimi, M., &amp; Bull, D. R. (2020). HABNet: </w:t>
      </w:r>
      <w:r w:rsidRPr="0003236A">
        <w:rPr>
          <w:rFonts w:eastAsia="Times New Roman" w:cs="Times New Roman"/>
          <w:i/>
          <w:iCs/>
        </w:rPr>
        <w:t>Machine Learning, Remote Sensing Based Detection and Prediction of Harmful Algal Blooms</w:t>
      </w:r>
      <w:r w:rsidRPr="00B614C4">
        <w:rPr>
          <w:rFonts w:eastAsia="Times New Roman" w:cs="Times New Roman"/>
        </w:rPr>
        <w:t xml:space="preserve">. ArXiv:1912.02305 [Cs, Eess]. </w:t>
      </w:r>
      <w:hyperlink r:id="rId68" w:history="1">
        <w:r w:rsidRPr="00B614C4">
          <w:rPr>
            <w:rFonts w:eastAsia="Times New Roman" w:cs="Times New Roman"/>
            <w:color w:val="0000FF"/>
            <w:u w:val="single"/>
          </w:rPr>
          <w:t>http://arxiv.org/abs/1912.02305</w:t>
        </w:r>
      </w:hyperlink>
    </w:p>
    <w:p w14:paraId="053882ED" w14:textId="77777777" w:rsidR="004F0EB0" w:rsidRDefault="004F0EB0" w:rsidP="00AD3921">
      <w:pPr>
        <w:spacing w:after="0" w:line="240" w:lineRule="auto"/>
        <w:ind w:left="720" w:hanging="720"/>
        <w:rPr>
          <w:rFonts w:eastAsia="Times New Roman" w:cs="Times New Roman"/>
          <w:color w:val="0000FF"/>
          <w:u w:val="single"/>
        </w:rPr>
      </w:pPr>
    </w:p>
    <w:p w14:paraId="14ABA5FA" w14:textId="61226652" w:rsidR="004F0EB0" w:rsidRPr="00417248" w:rsidRDefault="004F0EB0" w:rsidP="004F0EB0">
      <w:pPr>
        <w:spacing w:line="240" w:lineRule="auto"/>
        <w:ind w:left="475" w:hanging="475"/>
        <w:jc w:val="left"/>
        <w:rPr>
          <w:rStyle w:val="Hyperlink"/>
          <w:rFonts w:ascii="Times New Roman" w:hAnsi="Times New Roman"/>
        </w:rPr>
      </w:pPr>
      <w:r>
        <w:t xml:space="preserve">Jan, F., Min-Allah, N., &amp; Düştegör, D. (2021). </w:t>
      </w:r>
      <w:r w:rsidRPr="00090D7D">
        <w:rPr>
          <w:i/>
          <w:iCs/>
        </w:rPr>
        <w:t>IoT Based Smart Water Quality Monitoring: Recent Techniques, Trends and Challenges for Domestic Applications</w:t>
      </w:r>
      <w:r>
        <w:t xml:space="preserve">. </w:t>
      </w:r>
      <w:r>
        <w:rPr>
          <w:i/>
          <w:iCs/>
        </w:rPr>
        <w:t>Water</w:t>
      </w:r>
      <w:r>
        <w:t xml:space="preserve">, </w:t>
      </w:r>
      <w:r>
        <w:rPr>
          <w:i/>
          <w:iCs/>
        </w:rPr>
        <w:t>13</w:t>
      </w:r>
      <w:r>
        <w:t xml:space="preserve">(13), 1729. </w:t>
      </w:r>
      <w:r w:rsidR="00417248">
        <w:fldChar w:fldCharType="begin"/>
      </w:r>
      <w:r w:rsidR="00417248">
        <w:instrText xml:space="preserve"> HYPERLINK "https://doi.org/10.3390/w13131729" \o "click here to visit" </w:instrText>
      </w:r>
      <w:r w:rsidR="00417248">
        <w:fldChar w:fldCharType="separate"/>
      </w:r>
      <w:r w:rsidRPr="00417248">
        <w:rPr>
          <w:rStyle w:val="Hyperlink"/>
        </w:rPr>
        <w:t>https://doi.org/10.3390/w13131729</w:t>
      </w:r>
    </w:p>
    <w:p w14:paraId="033CBC62" w14:textId="07EF1422" w:rsidR="004F0EB0" w:rsidRDefault="00417248" w:rsidP="00AD3921">
      <w:pPr>
        <w:spacing w:after="0" w:line="240" w:lineRule="auto"/>
        <w:ind w:left="720" w:hanging="720"/>
        <w:rPr>
          <w:rFonts w:eastAsia="Times New Roman" w:cs="Times New Roman"/>
          <w:color w:val="0000FF"/>
          <w:u w:val="single"/>
        </w:rPr>
      </w:pPr>
      <w:r>
        <w:fldChar w:fldCharType="end"/>
      </w:r>
    </w:p>
    <w:p w14:paraId="57EA4FA9" w14:textId="42332726" w:rsidR="00843D95" w:rsidRDefault="00843D95" w:rsidP="00AD3921">
      <w:pPr>
        <w:spacing w:after="0" w:line="240" w:lineRule="auto"/>
        <w:ind w:left="720" w:hanging="720"/>
        <w:rPr>
          <w:rFonts w:eastAsia="Times New Roman" w:cs="Times New Roman"/>
          <w:color w:val="0000FF"/>
          <w:u w:val="single"/>
        </w:rPr>
      </w:pPr>
      <w:r>
        <w:t>Jiang GJ, Ma RH, Loiselle S, Su W, Cai WX, Huang CG, Yang J, Yu W (2015) Remote sensing of particulate organic carbon dynamics in a eutrophic lake (Taihu Lake, China). Sci Total Environ 532:245–254</w:t>
      </w:r>
    </w:p>
    <w:p w14:paraId="616E5234" w14:textId="77777777" w:rsidR="00FF54E7" w:rsidRDefault="00FF54E7" w:rsidP="00AD3921">
      <w:pPr>
        <w:spacing w:after="0" w:line="240" w:lineRule="auto"/>
        <w:ind w:left="720" w:hanging="720"/>
        <w:rPr>
          <w:rFonts w:eastAsia="Times New Roman" w:cs="Times New Roman"/>
        </w:rPr>
      </w:pPr>
    </w:p>
    <w:p w14:paraId="583BC097" w14:textId="78B7EE5F" w:rsidR="00FF54E7" w:rsidRDefault="00FF54E7"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Khalili, M. H., &amp; Hasanlou, M. (2019). HARMFUL ALGAL BLOOMS MONITORING USING SENTINEL-2 SATELLITE IMAGES. The International Archives of the Photogrammetry, Remote Sensing and Spatial Information Sciences, XLII-4/W18, 609–613. </w:t>
      </w:r>
      <w:hyperlink r:id="rId69" w:history="1">
        <w:r w:rsidRPr="00B614C4">
          <w:rPr>
            <w:rFonts w:eastAsia="Times New Roman" w:cs="Times New Roman"/>
            <w:color w:val="0000FF"/>
            <w:u w:val="single"/>
          </w:rPr>
          <w:t>https://doi.org/10.5194/isprs-archives-XLII-4-W18-609-2019</w:t>
        </w:r>
      </w:hyperlink>
    </w:p>
    <w:p w14:paraId="4340B2B7" w14:textId="77777777" w:rsidR="004E0AA1" w:rsidRDefault="004E0AA1" w:rsidP="00AD3921">
      <w:pPr>
        <w:spacing w:after="0" w:line="240" w:lineRule="auto"/>
        <w:ind w:left="720" w:hanging="720"/>
        <w:rPr>
          <w:rFonts w:eastAsia="Times New Roman" w:cs="Times New Roman"/>
          <w:color w:val="0000FF"/>
          <w:u w:val="single"/>
        </w:rPr>
      </w:pPr>
    </w:p>
    <w:p w14:paraId="6391C42B" w14:textId="3A48A918" w:rsidR="004E0AA1" w:rsidRPr="006823FD" w:rsidRDefault="004E0AA1" w:rsidP="00AD3921">
      <w:pPr>
        <w:spacing w:after="0" w:line="240" w:lineRule="auto"/>
        <w:ind w:left="720" w:hanging="720"/>
        <w:rPr>
          <w:rStyle w:val="Hyperlink"/>
          <w:rFonts w:eastAsia="Times New Roman" w:cs="Times New Roman"/>
        </w:rPr>
      </w:pPr>
      <w:r>
        <w:t xml:space="preserve">Khorram, S., Catts, G. P., Cloern, J. E., and Knight, A. W. (1987). </w:t>
      </w:r>
      <w:r w:rsidRPr="004E0AA1">
        <w:rPr>
          <w:i/>
          <w:iCs/>
        </w:rPr>
        <w:t>Modeling of estuarne chlorophyll a from an airborne scanner</w:t>
      </w:r>
      <w:r>
        <w:t xml:space="preserve">. IEEE Trans. Geosci. Rem. Sens. 25, 662–669. </w:t>
      </w:r>
      <w:r w:rsidR="006823FD">
        <w:fldChar w:fldCharType="begin"/>
      </w:r>
      <w:r w:rsidR="006823FD">
        <w:instrText xml:space="preserve"> HYPERLINK "https://doi.org/10.1109/tgrs.1987.289735"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10.1109/tgrs.1987.289735</w:t>
      </w:r>
    </w:p>
    <w:p w14:paraId="4677B331" w14:textId="0AAAF805" w:rsidR="00B22D06" w:rsidRDefault="006823FD" w:rsidP="00AD3921">
      <w:pPr>
        <w:spacing w:after="0" w:line="240" w:lineRule="auto"/>
        <w:ind w:left="720" w:hanging="720"/>
        <w:rPr>
          <w:rFonts w:eastAsia="Times New Roman" w:cs="Times New Roman"/>
        </w:rPr>
      </w:pPr>
      <w:r>
        <w:fldChar w:fldCharType="end"/>
      </w:r>
    </w:p>
    <w:p w14:paraId="339A7D8E" w14:textId="50369863" w:rsidR="00ED407E" w:rsidRDefault="00B22D06" w:rsidP="00AD3921">
      <w:pPr>
        <w:spacing w:after="100" w:afterAutospacing="1" w:line="240" w:lineRule="auto"/>
        <w:ind w:left="720" w:hanging="720"/>
      </w:pPr>
      <w:r w:rsidRPr="00B614C4">
        <w:t xml:space="preserve">Kurekin, A.A., Miller, P.I., Van der Woerd, H.J., (2014). </w:t>
      </w:r>
      <w:r w:rsidRPr="00E01616">
        <w:rPr>
          <w:i/>
          <w:iCs/>
        </w:rPr>
        <w:t>Satellite discrimination of Karenia mikimotoi and Phaeocystis harmful algal blooms in European coastal waters: merged classification of ocean colour data</w:t>
      </w:r>
      <w:r w:rsidRPr="00B614C4">
        <w:t>. Harmful Algae 31, 163–176</w:t>
      </w:r>
    </w:p>
    <w:p w14:paraId="5980F48A" w14:textId="490AF0EF" w:rsidR="00167708" w:rsidRDefault="00167708" w:rsidP="00AD3921">
      <w:pPr>
        <w:spacing w:after="100" w:afterAutospacing="1" w:line="240" w:lineRule="auto"/>
        <w:ind w:left="720" w:hanging="720"/>
      </w:pPr>
      <w:r>
        <w:t xml:space="preserve">Le, C., Hu, C., English, D., Cannizzaro, J., Chen, Z., Feng, L., et al. (2013). </w:t>
      </w:r>
      <w:r w:rsidRPr="00167708">
        <w:rPr>
          <w:i/>
          <w:iCs/>
        </w:rPr>
        <w:t>Towards a long-term chlorophyll-a data record in a turbid estuary using MODIS observations</w:t>
      </w:r>
      <w:r>
        <w:t xml:space="preserve">. Prog. Oceanogr. 109, 90–103. </w:t>
      </w:r>
      <w:hyperlink r:id="rId70" w:history="1">
        <w:r w:rsidRPr="002D2DD8">
          <w:rPr>
            <w:rStyle w:val="Hyperlink"/>
          </w:rPr>
          <w:t>doi:10.1016/j.pocean.2012.10.002</w:t>
        </w:r>
      </w:hyperlink>
    </w:p>
    <w:p w14:paraId="6C2E202A" w14:textId="77777777" w:rsidR="00D63A2F" w:rsidRDefault="00843D95" w:rsidP="00AD3921">
      <w:pPr>
        <w:spacing w:after="100" w:afterAutospacing="1" w:line="240" w:lineRule="auto"/>
        <w:ind w:left="720" w:hanging="720"/>
      </w:pPr>
      <w:r>
        <w:t xml:space="preserve">Liu JG, Yang W (2012) </w:t>
      </w:r>
      <w:r w:rsidRPr="00176392">
        <w:rPr>
          <w:i/>
          <w:iCs/>
        </w:rPr>
        <w:t>Water sustainability for China and beyond</w:t>
      </w:r>
      <w:r>
        <w:t xml:space="preserve">. Science 337:649–650 </w:t>
      </w:r>
    </w:p>
    <w:p w14:paraId="4AA51361" w14:textId="67DB8946" w:rsidR="00843D95" w:rsidRDefault="00843D95" w:rsidP="00AD3921">
      <w:pPr>
        <w:spacing w:after="100" w:afterAutospacing="1" w:line="240" w:lineRule="auto"/>
        <w:ind w:left="720" w:hanging="720"/>
      </w:pPr>
      <w:r>
        <w:lastRenderedPageBreak/>
        <w:t xml:space="preserve">Luo JH, Li XC, Ma RH, Li F, Duan HT, Hu WP, Qin BQ, Huang WJ (2016) </w:t>
      </w:r>
      <w:r w:rsidRPr="0092109C">
        <w:rPr>
          <w:i/>
          <w:iCs/>
        </w:rPr>
        <w:t>Applying remote sensing techniques to monitoring seasonal and interannual changes of aquatic vegetation in Taihu Lake</w:t>
      </w:r>
      <w:r>
        <w:t>. China. Ecol Indic 60:503–513</w:t>
      </w:r>
    </w:p>
    <w:p w14:paraId="38601202" w14:textId="229EEDDA" w:rsidR="008F2167" w:rsidRPr="006823FD" w:rsidRDefault="008F2167" w:rsidP="00AD3921">
      <w:pPr>
        <w:spacing w:after="100" w:afterAutospacing="1" w:line="240" w:lineRule="auto"/>
        <w:ind w:left="720" w:hanging="720"/>
        <w:rPr>
          <w:rStyle w:val="Hyperlink"/>
        </w:rPr>
      </w:pPr>
      <w:r>
        <w:t xml:space="preserve">Manuel, A., Blanco, A., Tamondong, A., Jalbuena, R., Cabrera, O., and Gege, P. (2020). </w:t>
      </w:r>
      <w:r w:rsidRPr="00843D95">
        <w:rPr>
          <w:i/>
          <w:iCs/>
        </w:rPr>
        <w:t>Optmization of bio-optical model parameters for turbid lake water quality estimation using Landsat 8 and wasi-2D</w:t>
      </w:r>
      <w:r>
        <w:t xml:space="preserve">. Int. Arch. Photogram. Rem. Sens. Spatial Inf. Sci. 11, 67–72. </w:t>
      </w:r>
      <w:r w:rsidR="006823FD">
        <w:fldChar w:fldCharType="begin"/>
      </w:r>
      <w:r w:rsidR="006823FD">
        <w:instrText xml:space="preserve"> HYPERLINK "https://doi.org/10.5194/isprs-archives-xlii-3-w11-67-2020"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10.5194/isprs-archives-xlii-3-w11-67-2020</w:t>
      </w:r>
    </w:p>
    <w:p w14:paraId="1A129D63" w14:textId="10A6DD4D" w:rsidR="00763B05" w:rsidRPr="000616CE" w:rsidRDefault="006823FD" w:rsidP="00AD3921">
      <w:pPr>
        <w:spacing w:after="100" w:afterAutospacing="1" w:line="240" w:lineRule="auto"/>
        <w:ind w:left="720" w:hanging="720"/>
        <w:rPr>
          <w:rStyle w:val="Hyperlink"/>
        </w:rPr>
      </w:pPr>
      <w:r>
        <w:fldChar w:fldCharType="end"/>
      </w:r>
      <w:r w:rsidR="00763B05">
        <w:t xml:space="preserve">Markham, B., Barsi, J., Kvaran, G., Ong, L., Kaita, E., Biggar, S., et al. (2014). </w:t>
      </w:r>
      <w:r w:rsidR="00763B05" w:rsidRPr="00FE7F97">
        <w:rPr>
          <w:i/>
          <w:iCs/>
        </w:rPr>
        <w:t>Landsat-8 operational land imager radiometric calibration and stability</w:t>
      </w:r>
      <w:r w:rsidR="00763B05">
        <w:t xml:space="preserve">. Rem. Sens. 6, 12275–12308. </w:t>
      </w:r>
      <w:r w:rsidR="000616CE">
        <w:fldChar w:fldCharType="begin"/>
      </w:r>
      <w:r w:rsidR="000616CE">
        <w:instrText xml:space="preserve"> HYPERLINK "https://doi.org/10.3390/rs61212275" </w:instrText>
      </w:r>
      <w:r w:rsidR="000616CE">
        <w:fldChar w:fldCharType="separate"/>
      </w:r>
      <w:r w:rsidR="000616CE" w:rsidRPr="000616CE">
        <w:rPr>
          <w:rStyle w:val="Hyperlink"/>
        </w:rPr>
        <w:t>https://</w:t>
      </w:r>
      <w:r w:rsidR="00763B05" w:rsidRPr="000616CE">
        <w:rPr>
          <w:rStyle w:val="Hyperlink"/>
        </w:rPr>
        <w:t>doi</w:t>
      </w:r>
      <w:r w:rsidR="000616CE" w:rsidRPr="000616CE">
        <w:rPr>
          <w:rStyle w:val="Hyperlink"/>
        </w:rPr>
        <w:t>.org/</w:t>
      </w:r>
      <w:r w:rsidR="00763B05" w:rsidRPr="000616CE">
        <w:rPr>
          <w:rStyle w:val="Hyperlink"/>
        </w:rPr>
        <w:t xml:space="preserve">10.3390/rs61212275 </w:t>
      </w:r>
    </w:p>
    <w:p w14:paraId="6ADE3791" w14:textId="12C1600D" w:rsidR="00763B05" w:rsidRDefault="000616CE" w:rsidP="005F7BD3">
      <w:pPr>
        <w:spacing w:after="100" w:afterAutospacing="1" w:line="240" w:lineRule="auto"/>
        <w:ind w:left="720" w:hanging="720"/>
      </w:pPr>
      <w:r>
        <w:fldChar w:fldCharType="end"/>
      </w:r>
      <w:r w:rsidR="00763B05">
        <w:t>Markham, B. L., Barsi, J. A., Morfitt, R., Choate, M., Montanaro, M., Arvidson, T., et al. (2015). “</w:t>
      </w:r>
      <w:r w:rsidR="00763B05" w:rsidRPr="00FE7F97">
        <w:rPr>
          <w:i/>
          <w:iCs/>
        </w:rPr>
        <w:t>Landsat 8: status and on-orbit performance</w:t>
      </w:r>
      <w:r w:rsidR="00763B05">
        <w:t>,” in SPIE remote sensing. Bellingham, WA: International Society for Optics and Photonics, 963908</w:t>
      </w:r>
    </w:p>
    <w:p w14:paraId="214F55CC" w14:textId="211CD9DA" w:rsidR="00FE649E" w:rsidRDefault="00FE649E" w:rsidP="005F7BD3">
      <w:pPr>
        <w:spacing w:after="100" w:afterAutospacing="1" w:line="240" w:lineRule="auto"/>
        <w:ind w:left="720" w:hanging="720"/>
      </w:pPr>
      <w:r>
        <w:t xml:space="preserve">Matthews, M.W. et al., (2012). </w:t>
      </w:r>
      <w:r w:rsidRPr="00FE649E">
        <w:rPr>
          <w:i/>
          <w:iCs/>
        </w:rPr>
        <w:t>An algorithm for detecting trophic status (chlorophylla), cyanobacterial-dominance, surface scums and floating vegetation in Inland and coastal waters</w:t>
      </w:r>
      <w:r>
        <w:t>. Remote Sensing of Environment 124, 637–652</w:t>
      </w:r>
    </w:p>
    <w:p w14:paraId="3DBF0916" w14:textId="77777777" w:rsidR="00ED6EFB" w:rsidRPr="00ED6EFB" w:rsidRDefault="00177225" w:rsidP="005F7BD3">
      <w:pPr>
        <w:spacing w:after="100" w:afterAutospacing="1" w:line="240" w:lineRule="auto"/>
        <w:ind w:left="720" w:hanging="720"/>
        <w:rPr>
          <w:i/>
          <w:iCs/>
        </w:rPr>
      </w:pPr>
      <w:r>
        <w:t xml:space="preserve">Mittenzwey, K. H., Ullrich, S., Gitelson, A., and Kondratiev, K. (1992). </w:t>
      </w:r>
      <w:r w:rsidRPr="00177225">
        <w:rPr>
          <w:i/>
          <w:iCs/>
        </w:rPr>
        <w:t>Determination of chlorophyll a of inland waters on the basis of spectral reflectance</w:t>
      </w:r>
      <w:r>
        <w:t xml:space="preserve">. Limnol. Oceanogr. 37, 147–149. </w:t>
      </w:r>
      <w:r w:rsidR="00ED6EFB">
        <w:rPr>
          <w:i/>
          <w:iCs/>
        </w:rPr>
        <w:fldChar w:fldCharType="begin"/>
      </w:r>
      <w:r w:rsidR="00ED6EFB">
        <w:rPr>
          <w:i/>
          <w:iCs/>
        </w:rPr>
        <w:instrText xml:space="preserve"> HYPERLINK "</w:instrText>
      </w:r>
      <w:r w:rsidR="00ED6EFB" w:rsidRPr="00ED6EFB">
        <w:rPr>
          <w:i/>
          <w:iCs/>
        </w:rPr>
        <w:instrText xml:space="preserve">https://doi.org/10.4319/lo.1992.37.1.0147 </w:instrText>
      </w:r>
    </w:p>
    <w:p w14:paraId="64CC6C8D" w14:textId="77777777" w:rsidR="00ED6EFB" w:rsidRPr="009A3464" w:rsidRDefault="00ED6EFB" w:rsidP="005F7BD3">
      <w:pPr>
        <w:spacing w:after="100" w:afterAutospacing="1" w:line="240" w:lineRule="auto"/>
        <w:ind w:left="720" w:hanging="720"/>
        <w:rPr>
          <w:rStyle w:val="Hyperlink"/>
          <w:i/>
          <w:iCs/>
        </w:rPr>
      </w:pPr>
      <w:r>
        <w:rPr>
          <w:i/>
          <w:iCs/>
        </w:rPr>
        <w:instrText xml:space="preserve">" </w:instrText>
      </w:r>
      <w:r>
        <w:rPr>
          <w:i/>
          <w:iCs/>
        </w:rPr>
        <w:fldChar w:fldCharType="separate"/>
      </w:r>
      <w:r w:rsidRPr="009A3464">
        <w:rPr>
          <w:rStyle w:val="Hyperlink"/>
          <w:i/>
          <w:iCs/>
        </w:rPr>
        <w:t xml:space="preserve">https://doi.org/10.4319/lo.1992.37.1.0147 </w:t>
      </w:r>
    </w:p>
    <w:p w14:paraId="42C5EBBE" w14:textId="7A66F24B" w:rsidR="00ED6EFB" w:rsidRDefault="00ED6EFB" w:rsidP="005F7BD3">
      <w:pPr>
        <w:spacing w:after="100" w:afterAutospacing="1" w:line="240" w:lineRule="auto"/>
        <w:ind w:left="720" w:hanging="720"/>
      </w:pPr>
      <w:r>
        <w:rPr>
          <w:i/>
          <w:iCs/>
        </w:rPr>
        <w:fldChar w:fldCharType="end"/>
      </w:r>
      <w:r w:rsidRPr="00ED6EFB">
        <w:t xml:space="preserve"> </w:t>
      </w:r>
      <w:r>
        <w:t xml:space="preserve">NASA (2011). </w:t>
      </w:r>
      <w:r w:rsidRPr="00AE5901">
        <w:rPr>
          <w:i/>
          <w:iCs/>
        </w:rPr>
        <w:t>Landsat 7 Science Data Users Handbook Landsat Project Science Office at NASA’s Goddard Space Flight Center in Greenbelt.</w:t>
      </w:r>
      <w:r>
        <w:t xml:space="preserve"> 186. Available online at: </w:t>
      </w:r>
      <w:hyperlink r:id="rId71" w:history="1">
        <w:r w:rsidRPr="00DA3233">
          <w:rPr>
            <w:rStyle w:val="Hyperlink"/>
          </w:rPr>
          <w:t>http://landsat.gsfc.nasa.gov/wp-content/uploads/2016/08/Landsat7_ Handbook.pdf</w:t>
        </w:r>
      </w:hyperlink>
      <w:r>
        <w:t xml:space="preserve"> (accessed July 5, 2021).</w:t>
      </w:r>
    </w:p>
    <w:p w14:paraId="348BDAC8" w14:textId="5A6A1C6F" w:rsidR="00D9765D" w:rsidRDefault="00D9765D" w:rsidP="005F7BD3">
      <w:pPr>
        <w:spacing w:after="100" w:afterAutospacing="1" w:line="240" w:lineRule="auto"/>
        <w:ind w:left="720" w:hanging="720"/>
      </w:pPr>
      <w:r>
        <w:t xml:space="preserve">Munday, J., and Zubkoff, P. L. (1981). </w:t>
      </w:r>
      <w:r w:rsidRPr="00E637B6">
        <w:rPr>
          <w:i/>
          <w:iCs/>
        </w:rPr>
        <w:t>Remote sensing of dinoflagellate blooms in a turbid estuary</w:t>
      </w:r>
      <w:r>
        <w:t>. Photogramm. Eng. Rem. Sens. 47, 523–531.</w:t>
      </w:r>
    </w:p>
    <w:p w14:paraId="6F19486B" w14:textId="7AE8222E" w:rsidR="00B94B0B" w:rsidRPr="003D075A" w:rsidRDefault="00B94B0B" w:rsidP="005F7BD3">
      <w:pPr>
        <w:spacing w:after="100" w:afterAutospacing="1" w:line="240" w:lineRule="auto"/>
        <w:ind w:left="720" w:hanging="720"/>
        <w:rPr>
          <w:rStyle w:val="Hyperlink"/>
          <w:i/>
          <w:iCs/>
        </w:rPr>
      </w:pPr>
      <w:r>
        <w:t xml:space="preserve">Neil, C., Spyrakos, E., Hunter, P. D., and Tyler, A. N. (2019). </w:t>
      </w:r>
      <w:r w:rsidRPr="000E649B">
        <w:rPr>
          <w:i/>
          <w:iCs/>
        </w:rPr>
        <w:t>A global approach for chlorophyll-a retrieval across optically complex inland waters based on optical water types</w:t>
      </w:r>
      <w:r>
        <w:t xml:space="preserve">. Rem. Sens. Environ. 229, 159–178. </w:t>
      </w:r>
      <w:r w:rsidR="003D075A">
        <w:fldChar w:fldCharType="begin"/>
      </w:r>
      <w:r w:rsidR="003D075A">
        <w:instrText xml:space="preserve"> HYPERLINK "https://doi.org/10.1016/j.rse.%202019.04.027" </w:instrText>
      </w:r>
      <w:r w:rsidR="003D075A">
        <w:fldChar w:fldCharType="separate"/>
      </w:r>
      <w:r w:rsidR="003D075A" w:rsidRPr="003D075A">
        <w:rPr>
          <w:rStyle w:val="Hyperlink"/>
        </w:rPr>
        <w:t>https://</w:t>
      </w:r>
      <w:r w:rsidRPr="003D075A">
        <w:rPr>
          <w:rStyle w:val="Hyperlink"/>
        </w:rPr>
        <w:t>doi</w:t>
      </w:r>
      <w:r w:rsidR="003D075A" w:rsidRPr="003D075A">
        <w:rPr>
          <w:rStyle w:val="Hyperlink"/>
        </w:rPr>
        <w:t>.org/</w:t>
      </w:r>
      <w:r w:rsidRPr="003D075A">
        <w:rPr>
          <w:rStyle w:val="Hyperlink"/>
        </w:rPr>
        <w:t>10.1016/j.rse. 2019.04.027</w:t>
      </w:r>
    </w:p>
    <w:p w14:paraId="090ADF34" w14:textId="2C607BF6" w:rsidR="00031129" w:rsidRPr="000C0A06" w:rsidRDefault="003D075A" w:rsidP="005F7BD3">
      <w:pPr>
        <w:spacing w:after="100" w:afterAutospacing="1" w:line="240" w:lineRule="auto"/>
        <w:ind w:left="720" w:hanging="720"/>
        <w:rPr>
          <w:i/>
          <w:iCs/>
        </w:rPr>
      </w:pPr>
      <w:r>
        <w:fldChar w:fldCharType="end"/>
      </w:r>
      <w:r w:rsidR="00031129">
        <w:t>Oc</w:t>
      </w:r>
      <w:r w:rsidR="006C6E92">
        <w:t>h</w:t>
      </w:r>
      <w:r w:rsidR="00031129">
        <w:t xml:space="preserve">umba, P.B.O. (1987) </w:t>
      </w:r>
      <w:r w:rsidR="00031129" w:rsidRPr="00031129">
        <w:rPr>
          <w:i/>
          <w:iCs/>
        </w:rPr>
        <w:t>Periodic massive fish kills in the Kenyan part of Lake Victoria. Water Qual. Bull.</w:t>
      </w:r>
      <w:r w:rsidR="00031129">
        <w:rPr>
          <w:i/>
          <w:iCs/>
        </w:rPr>
        <w:t xml:space="preserve">12 </w:t>
      </w:r>
      <w:r w:rsidR="00031129">
        <w:t>,119-122, 130.</w:t>
      </w:r>
    </w:p>
    <w:p w14:paraId="48CF7AB1" w14:textId="6AE9269D" w:rsidR="00ED407E" w:rsidRDefault="00ED407E" w:rsidP="00AD3921">
      <w:pPr>
        <w:spacing w:after="0" w:line="240" w:lineRule="auto"/>
        <w:ind w:left="720" w:hanging="720"/>
        <w:rPr>
          <w:rFonts w:eastAsia="Times New Roman" w:cs="Times New Roman"/>
          <w:color w:val="0000FF"/>
          <w:u w:val="single"/>
        </w:rPr>
      </w:pPr>
      <w:r w:rsidRPr="00D66DED">
        <w:rPr>
          <w:rFonts w:eastAsia="Times New Roman" w:cs="Times New Roman"/>
        </w:rPr>
        <w:t>Okello, W., &amp; Kurmayer, R. (2011)</w:t>
      </w:r>
      <w:r w:rsidRPr="000C0A06">
        <w:rPr>
          <w:rFonts w:eastAsia="Times New Roman" w:cs="Times New Roman"/>
          <w:i/>
          <w:iCs/>
        </w:rPr>
        <w:t xml:space="preserve">. Seasonal development of cyanobacteria and microcystin production in Ugandan freshwater lakes: Seasonal development of cyanobacteria and microcystin production. Lakes &amp; Reservoirs: Research &amp; </w:t>
      </w:r>
      <w:r w:rsidRPr="000C0A06">
        <w:rPr>
          <w:rFonts w:eastAsia="Times New Roman" w:cs="Times New Roman"/>
          <w:i/>
          <w:iCs/>
        </w:rPr>
        <w:lastRenderedPageBreak/>
        <w:t xml:space="preserve">Management, </w:t>
      </w:r>
      <w:r w:rsidRPr="00B614C4">
        <w:rPr>
          <w:rFonts w:eastAsia="Times New Roman" w:cs="Times New Roman"/>
        </w:rPr>
        <w:t xml:space="preserve">16(2), 123–135. </w:t>
      </w:r>
      <w:hyperlink r:id="rId72" w:history="1">
        <w:r w:rsidRPr="00B614C4">
          <w:rPr>
            <w:rFonts w:eastAsia="Times New Roman" w:cs="Times New Roman"/>
            <w:color w:val="0000FF"/>
            <w:u w:val="single"/>
          </w:rPr>
          <w:t>https://doi.org/10.1111/j.1440-1770.2011.00450.x</w:t>
        </w:r>
      </w:hyperlink>
    </w:p>
    <w:p w14:paraId="0D7B3B9E" w14:textId="77777777" w:rsidR="009A6D2A" w:rsidRDefault="009A6D2A" w:rsidP="00AD3921">
      <w:pPr>
        <w:spacing w:after="0" w:line="240" w:lineRule="auto"/>
        <w:ind w:left="720" w:hanging="720"/>
        <w:rPr>
          <w:rFonts w:eastAsia="Times New Roman" w:cs="Times New Roman"/>
          <w:color w:val="0000FF"/>
          <w:u w:val="single"/>
        </w:rPr>
      </w:pPr>
    </w:p>
    <w:p w14:paraId="13F6077C" w14:textId="77777777" w:rsidR="00232F95" w:rsidRPr="00232F95" w:rsidRDefault="006A1312" w:rsidP="00F009EF">
      <w:pPr>
        <w:spacing w:after="0" w:line="240" w:lineRule="auto"/>
        <w:ind w:left="720" w:hanging="720"/>
      </w:pPr>
      <w:r>
        <w:t xml:space="preserve">O’Reilly, J. E., Maritorena, S., Mitchell, B. G., Siegel, D. A., Carder, K. L., Garver, S. A., et al. (1998). </w:t>
      </w:r>
      <w:r w:rsidRPr="008301C1">
        <w:rPr>
          <w:i/>
          <w:iCs/>
        </w:rPr>
        <w:t>Ocean color chlorophyll algorithms for SeaWiFS</w:t>
      </w:r>
      <w:r>
        <w:t xml:space="preserve">. J. Geophys. Res. 103, 24937–24953. </w:t>
      </w:r>
      <w:r w:rsidR="00232F95">
        <w:fldChar w:fldCharType="begin"/>
      </w:r>
      <w:r w:rsidR="00232F95">
        <w:instrText xml:space="preserve"> HYPERLINK "</w:instrText>
      </w:r>
      <w:r w:rsidR="00232F95" w:rsidRPr="00232F95">
        <w:instrText>https://doi.org/10.1029/98jc02160</w:instrText>
      </w:r>
    </w:p>
    <w:p w14:paraId="6089DCBD" w14:textId="77777777" w:rsidR="00232F95" w:rsidRPr="0041096A" w:rsidRDefault="00232F95" w:rsidP="00F009EF">
      <w:pPr>
        <w:spacing w:after="0" w:line="240" w:lineRule="auto"/>
        <w:ind w:left="720" w:hanging="720"/>
        <w:rPr>
          <w:rStyle w:val="Hyperlink"/>
        </w:rPr>
      </w:pPr>
      <w:r>
        <w:instrText xml:space="preserve">" </w:instrText>
      </w:r>
      <w:r>
        <w:fldChar w:fldCharType="separate"/>
      </w:r>
      <w:r w:rsidRPr="0041096A">
        <w:rPr>
          <w:rStyle w:val="Hyperlink"/>
        </w:rPr>
        <w:t>https://doi.org/10.1029/98jc02160</w:t>
      </w:r>
    </w:p>
    <w:p w14:paraId="5EF1B10A" w14:textId="23E61D72" w:rsidR="00494B66" w:rsidRDefault="00232F95" w:rsidP="00F009EF">
      <w:pPr>
        <w:spacing w:after="0" w:line="240" w:lineRule="auto"/>
        <w:ind w:left="720" w:hanging="720"/>
        <w:rPr>
          <w:rStyle w:val="Hyperlink"/>
        </w:rPr>
      </w:pPr>
      <w:r>
        <w:fldChar w:fldCharType="end"/>
      </w:r>
    </w:p>
    <w:p w14:paraId="38B18DBF" w14:textId="77777777" w:rsidR="00322FE8" w:rsidRDefault="00322FE8" w:rsidP="00F009EF">
      <w:pPr>
        <w:spacing w:after="0" w:line="240" w:lineRule="auto"/>
        <w:ind w:left="720" w:hanging="720"/>
      </w:pPr>
    </w:p>
    <w:p w14:paraId="6AABE31D" w14:textId="130627AC" w:rsidR="00322FE8" w:rsidRPr="00322FE8" w:rsidRDefault="00322FE8" w:rsidP="00322FE8">
      <w:pPr>
        <w:spacing w:after="0" w:line="240" w:lineRule="auto"/>
        <w:ind w:left="720" w:hanging="720"/>
        <w:rPr>
          <w:b/>
          <w:bCs/>
          <w:lang w:val="en-GB" w:bidi="he-IL"/>
        </w:rPr>
      </w:pPr>
      <w:r>
        <w:t>Owen M. Dohertyb,</w:t>
      </w:r>
      <w:r w:rsidRPr="00CA4F2A">
        <w:t xml:space="preserve"> </w:t>
      </w:r>
      <w:r>
        <w:t xml:space="preserve">Christopher J. Goblera, Theresa K. Hattenrath-Lehmanna, Andrew W. Griffitha, Yoonja Kanga, and R. Wayne Litakerc., (2017). </w:t>
      </w:r>
      <w:r w:rsidRPr="00F96A5D">
        <w:rPr>
          <w:i/>
          <w:iCs/>
        </w:rPr>
        <w:t>Ocean warming since 1982 has expanded the niche of toxic algal blooms in the North Atlantic and North Pacific oceans.</w:t>
      </w:r>
      <w:r>
        <w:rPr>
          <w:i/>
          <w:iCs/>
        </w:rPr>
        <w:t xml:space="preserve"> </w:t>
      </w:r>
      <w:hyperlink r:id="rId73" w:history="1">
        <w:r w:rsidRPr="002742B1">
          <w:rPr>
            <w:rStyle w:val="Hyperlink"/>
          </w:rPr>
          <w:t>https//doi.org/10.1073/pnas.1619575114/</w:t>
        </w:r>
      </w:hyperlink>
    </w:p>
    <w:p w14:paraId="059CD3A9" w14:textId="77777777" w:rsidR="00322FE8" w:rsidRDefault="00322FE8" w:rsidP="00F009EF">
      <w:pPr>
        <w:spacing w:after="0" w:line="240" w:lineRule="auto"/>
        <w:ind w:left="720" w:hanging="720"/>
      </w:pPr>
    </w:p>
    <w:p w14:paraId="54AE3AFA" w14:textId="5F34BF54" w:rsidR="000472F7" w:rsidRPr="00232F95" w:rsidRDefault="00494B66" w:rsidP="00F009EF">
      <w:pPr>
        <w:spacing w:after="0" w:line="240" w:lineRule="auto"/>
        <w:ind w:left="720" w:hanging="720"/>
        <w:rPr>
          <w:rStyle w:val="Hyperlink"/>
        </w:rPr>
      </w:pPr>
      <w:r>
        <w:t xml:space="preserve">Pahlevan, N., Lee, Z., Wei, J., Schaff, C., Schott, J., and Berk, A. (2014). </w:t>
      </w:r>
      <w:r w:rsidRPr="00494B66">
        <w:rPr>
          <w:i/>
          <w:iCs/>
        </w:rPr>
        <w:t>On-orbit radiometric characterization of OLI (Landsat-8) for applications in aquatic remote sensing</w:t>
      </w:r>
      <w:r>
        <w:t xml:space="preserve">. Rem. Sens. Environ. 154, 272–284. </w:t>
      </w:r>
      <w:r w:rsidR="00232F95">
        <w:fldChar w:fldCharType="begin"/>
      </w:r>
      <w:r w:rsidR="00232F95">
        <w:instrText xml:space="preserve"> HYPERLINK "https://doi.org/10.1016/j.rse.2014.08.001" </w:instrText>
      </w:r>
      <w:r w:rsidR="00232F95">
        <w:fldChar w:fldCharType="separate"/>
      </w:r>
      <w:r w:rsidR="00232F95" w:rsidRPr="00232F95">
        <w:rPr>
          <w:rStyle w:val="Hyperlink"/>
        </w:rPr>
        <w:t>https://</w:t>
      </w:r>
      <w:r w:rsidRPr="00232F95">
        <w:rPr>
          <w:rStyle w:val="Hyperlink"/>
        </w:rPr>
        <w:t>doi</w:t>
      </w:r>
      <w:r w:rsidR="00232F95" w:rsidRPr="00232F95">
        <w:rPr>
          <w:rStyle w:val="Hyperlink"/>
        </w:rPr>
        <w:t>.org/</w:t>
      </w:r>
      <w:r w:rsidRPr="00232F95">
        <w:rPr>
          <w:rStyle w:val="Hyperlink"/>
        </w:rPr>
        <w:t>10.1016/j.rse.2014.08.001</w:t>
      </w:r>
    </w:p>
    <w:p w14:paraId="7253FB19" w14:textId="33AD5B53" w:rsidR="00494B66" w:rsidRDefault="00232F95" w:rsidP="00F009EF">
      <w:pPr>
        <w:spacing w:after="0" w:line="240" w:lineRule="auto"/>
        <w:ind w:left="720" w:hanging="720"/>
        <w:rPr>
          <w:rStyle w:val="Hyperlink"/>
        </w:rPr>
      </w:pPr>
      <w:r>
        <w:fldChar w:fldCharType="end"/>
      </w:r>
    </w:p>
    <w:p w14:paraId="2427BF6C" w14:textId="1F7EF8B8" w:rsidR="00B33796" w:rsidRDefault="00B33796" w:rsidP="00F009EF">
      <w:pPr>
        <w:spacing w:after="0" w:line="240" w:lineRule="auto"/>
        <w:ind w:left="720" w:hanging="720"/>
        <w:rPr>
          <w:rStyle w:val="Hyperlink"/>
        </w:rPr>
      </w:pPr>
      <w:r>
        <w:t xml:space="preserve">Qin BQ, Zhu GW, Gao G, Zhang YL, Li W, Paerl HW, Carmichael WW (2010) </w:t>
      </w:r>
      <w:r w:rsidRPr="001E2AED">
        <w:rPr>
          <w:i/>
          <w:iCs/>
        </w:rPr>
        <w:t>A drinking water crisis in Lake Taihu, China</w:t>
      </w:r>
      <w:r>
        <w:t>: linkage to climatic variability and lake management. Environ Manag 45:105– 112</w:t>
      </w:r>
    </w:p>
    <w:p w14:paraId="01585671" w14:textId="77777777" w:rsidR="00BA55CE" w:rsidRPr="00F009EF" w:rsidRDefault="00BA55CE" w:rsidP="00F009EF">
      <w:pPr>
        <w:spacing w:after="0" w:line="240" w:lineRule="auto"/>
        <w:ind w:left="720" w:hanging="720"/>
        <w:rPr>
          <w:color w:val="0563C1" w:themeColor="hyperlink"/>
          <w:u w:val="single"/>
        </w:rPr>
      </w:pPr>
    </w:p>
    <w:p w14:paraId="710CEC08" w14:textId="3D15EBFF" w:rsidR="009A6D2A" w:rsidRDefault="00BA55CE" w:rsidP="00AD3921">
      <w:pPr>
        <w:spacing w:after="0" w:line="240" w:lineRule="auto"/>
        <w:ind w:left="720" w:hanging="720"/>
      </w:pPr>
      <w:r>
        <w:t xml:space="preserve">Qin BQ, Yang GJ, </w:t>
      </w:r>
      <w:r w:rsidR="00445119">
        <w:t xml:space="preserve"> </w:t>
      </w:r>
      <w:r>
        <w:t xml:space="preserve">Ma JR, Deng JM, Li W, Wu TF, Liu LZ, Gao G, Zhu GW, Zhang YL (2016) </w:t>
      </w:r>
      <w:r w:rsidRPr="001E2AED">
        <w:rPr>
          <w:i/>
          <w:iCs/>
        </w:rPr>
        <w:t>Dynamics of variability and mechanism of harmful cyanobacteria bloom in Lake Taihu, China</w:t>
      </w:r>
      <w:r>
        <w:t>. Chin Sci Bull 61:759–770</w:t>
      </w:r>
    </w:p>
    <w:p w14:paraId="0D0B7001" w14:textId="77777777" w:rsidR="00D84748" w:rsidRDefault="00D84748" w:rsidP="00AD3921">
      <w:pPr>
        <w:spacing w:after="0" w:line="240" w:lineRule="auto"/>
        <w:ind w:left="720" w:hanging="720"/>
      </w:pPr>
    </w:p>
    <w:p w14:paraId="35873ECC" w14:textId="09B491EB" w:rsidR="00D84748" w:rsidRDefault="00D84748" w:rsidP="00AD3921">
      <w:pPr>
        <w:spacing w:after="0" w:line="240" w:lineRule="auto"/>
        <w:ind w:left="720" w:hanging="720"/>
      </w:pPr>
      <w:r>
        <w:t>Raju, K.R.S.R.; Varma, G.H.K.</w:t>
      </w:r>
      <w:r w:rsidR="0018429F">
        <w:t>(2017).</w:t>
      </w:r>
      <w:r>
        <w:t xml:space="preserve"> Knowledge based real time monitoring system for aquaculture Using IoT. In Proceedings of the 7th IEEE International Advanced Computing Conference, IACC 2017, Hyderabad, India; pp. 318–321.</w:t>
      </w:r>
    </w:p>
    <w:p w14:paraId="4B010A42" w14:textId="77777777" w:rsidR="00BA55CE" w:rsidRDefault="00BA55CE" w:rsidP="00AD3921">
      <w:pPr>
        <w:spacing w:after="0" w:line="240" w:lineRule="auto"/>
        <w:ind w:left="720" w:hanging="720"/>
        <w:rPr>
          <w:rFonts w:eastAsia="Times New Roman" w:cs="Times New Roman"/>
          <w:color w:val="0000FF"/>
          <w:u w:val="single"/>
        </w:rPr>
      </w:pPr>
    </w:p>
    <w:p w14:paraId="110580C4" w14:textId="6DD9F480" w:rsidR="006E4305" w:rsidRDefault="006E4305" w:rsidP="00AD3921">
      <w:pPr>
        <w:spacing w:after="0" w:line="240" w:lineRule="auto"/>
        <w:ind w:left="720" w:hanging="720"/>
      </w:pPr>
      <w:r>
        <w:t>Richard, J.; Richard, B.; Jakub, N.; Christopher, N.; Min, X.; Song, S.; Bo, Y.; Hongxing, L.; Erich, E.; Molly, R.; et al (2018) Evaluating the portability of satellite derived chlorophyll-a algorithms for temperate inland lakes using airborne hyperspectral imagery and dense surface observations. Harmful Algae, 76, 35–46.</w:t>
      </w:r>
    </w:p>
    <w:p w14:paraId="2396DE46" w14:textId="77777777" w:rsidR="006E4305" w:rsidRDefault="006E4305" w:rsidP="00AD3921">
      <w:pPr>
        <w:spacing w:after="0" w:line="240" w:lineRule="auto"/>
        <w:ind w:left="720" w:hanging="720"/>
      </w:pPr>
    </w:p>
    <w:p w14:paraId="13A617B4" w14:textId="4EC23746" w:rsidR="005C5505" w:rsidRDefault="005C5505" w:rsidP="00AD3921">
      <w:pPr>
        <w:spacing w:after="0" w:line="240" w:lineRule="auto"/>
        <w:ind w:left="720" w:hanging="720"/>
      </w:pPr>
      <w:r w:rsidRPr="007A2C91">
        <w:t xml:space="preserve">Richardson, K., 1997. </w:t>
      </w:r>
      <w:r w:rsidRPr="00E84526">
        <w:rPr>
          <w:i/>
          <w:iCs/>
        </w:rPr>
        <w:t>Harmful or exceptional phytoplankton blooms in the marine ecosystem.</w:t>
      </w:r>
      <w:r w:rsidRPr="007A2C91">
        <w:t xml:space="preserve"> Advances in Marine Biology 31, 301–385</w:t>
      </w:r>
    </w:p>
    <w:p w14:paraId="0BCF45AF" w14:textId="77777777" w:rsidR="004C3FC9" w:rsidRDefault="004C3FC9" w:rsidP="00AD3921">
      <w:pPr>
        <w:spacing w:after="0" w:line="240" w:lineRule="auto"/>
        <w:ind w:left="720" w:hanging="720"/>
      </w:pPr>
    </w:p>
    <w:p w14:paraId="0C8518E6" w14:textId="6A4A1CE1" w:rsidR="00E7404E" w:rsidRDefault="004C3FC9" w:rsidP="00AD3921">
      <w:pPr>
        <w:spacing w:after="0" w:line="240" w:lineRule="auto"/>
        <w:ind w:left="720" w:hanging="720"/>
      </w:pPr>
      <w:r>
        <w:t>Rhinane H, Hilali A, Bahi H, Berrada A. 2012. Contribution of Landsat data for the detection of urban heat islands areas Case of Casablanca. J Geog Inf Syst. 04:20–26.</w:t>
      </w:r>
    </w:p>
    <w:p w14:paraId="3842E60A" w14:textId="77777777" w:rsidR="004C3FC9" w:rsidRDefault="004C3FC9" w:rsidP="00AD3921">
      <w:pPr>
        <w:spacing w:after="0" w:line="240" w:lineRule="auto"/>
        <w:ind w:left="720" w:hanging="720"/>
      </w:pPr>
    </w:p>
    <w:p w14:paraId="28DDDFFB" w14:textId="526D9474" w:rsidR="00E7404E" w:rsidRDefault="00E7404E" w:rsidP="00E7404E">
      <w:pPr>
        <w:spacing w:after="0" w:line="240" w:lineRule="auto"/>
        <w:ind w:left="720" w:hanging="720"/>
      </w:pPr>
      <w:r>
        <w:t>River, S.; Sub-Basins, S.R.</w:t>
      </w:r>
      <w:r w:rsidRPr="00D85835">
        <w:t xml:space="preserve"> </w:t>
      </w:r>
      <w:r>
        <w:t xml:space="preserve">(2004) </w:t>
      </w:r>
      <w:r w:rsidRPr="00104FBA">
        <w:rPr>
          <w:i/>
          <w:iCs/>
        </w:rPr>
        <w:t>Aerial Surveys Using Thermal Infrared and Color Videography; University of California</w:t>
      </w:r>
      <w:r>
        <w:t>: Davis, CA, USA.</w:t>
      </w:r>
    </w:p>
    <w:p w14:paraId="50E50C58" w14:textId="7E175C83" w:rsidR="00047FAE" w:rsidRDefault="00047FAE" w:rsidP="00E7404E">
      <w:pPr>
        <w:spacing w:after="0" w:line="240" w:lineRule="auto"/>
        <w:ind w:left="720" w:hanging="720"/>
      </w:pPr>
    </w:p>
    <w:p w14:paraId="20444FB6" w14:textId="77777777" w:rsidR="00047FAE" w:rsidRDefault="00047FAE" w:rsidP="00047FAE">
      <w:pPr>
        <w:spacing w:after="300" w:line="240" w:lineRule="auto"/>
        <w:rPr>
          <w:rFonts w:ascii="Helvetica" w:eastAsia="Times New Roman" w:hAnsi="Helvetica" w:cs="Times New Roman"/>
          <w:color w:val="333333"/>
          <w:sz w:val="21"/>
          <w:szCs w:val="21"/>
        </w:rPr>
      </w:pPr>
      <w:r w:rsidRPr="00047FAE">
        <w:rPr>
          <w:rFonts w:ascii="Helvetica" w:eastAsia="Times New Roman" w:hAnsi="Helvetica" w:cs="Times New Roman"/>
          <w:color w:val="333333"/>
          <w:sz w:val="21"/>
          <w:szCs w:val="21"/>
        </w:rPr>
        <w:br/>
      </w:r>
    </w:p>
    <w:p w14:paraId="0696274B" w14:textId="496E1C66" w:rsidR="00047FAE" w:rsidRPr="00E6696E" w:rsidRDefault="00047FAE" w:rsidP="00E6696E">
      <w:pPr>
        <w:spacing w:after="300" w:line="240" w:lineRule="auto"/>
        <w:ind w:left="720" w:hanging="720"/>
        <w:rPr>
          <w:rFonts w:eastAsia="Times New Roman" w:cs="Times New Roman"/>
          <w:color w:val="000000" w:themeColor="text1"/>
        </w:rPr>
      </w:pPr>
      <w:r w:rsidRPr="00047FAE">
        <w:rPr>
          <w:rFonts w:eastAsia="Times New Roman" w:cs="Times New Roman"/>
          <w:color w:val="000000" w:themeColor="text1"/>
        </w:rPr>
        <w:lastRenderedPageBreak/>
        <w:t>Roegner, A., Sitoki, L., Weirich, C. et al. Harmful Algal Blooms Threaten the Health of Peri-Urban Fisher Communities: A Case Study in Kisumu Bay, Lake Victoria, Kenya. Expo Health 12, 835–848 (2020)</w:t>
      </w:r>
    </w:p>
    <w:p w14:paraId="18F335D6" w14:textId="76F212D3" w:rsidR="005C4BBC" w:rsidRDefault="005C4BBC" w:rsidP="00E7404E">
      <w:pPr>
        <w:spacing w:after="0" w:line="240" w:lineRule="auto"/>
        <w:ind w:left="720" w:hanging="720"/>
      </w:pPr>
      <w:r>
        <w:t xml:space="preserve">Rundquist, D. C., Han, L., Schalles, J. F., and Peake, J. S. (1996). </w:t>
      </w:r>
      <w:r w:rsidRPr="000626E0">
        <w:rPr>
          <w:i/>
          <w:iCs/>
        </w:rPr>
        <w:t>Remote measurement of algal chlorophyll in surface waters: the case for the first derivative of reflectance near 690 nm</w:t>
      </w:r>
      <w:r>
        <w:t>. Photogramm. Eng. Rem. Sens. 62, 195–200.</w:t>
      </w:r>
    </w:p>
    <w:p w14:paraId="3FC92F60" w14:textId="77777777" w:rsidR="00C9604B" w:rsidRDefault="00C9604B" w:rsidP="00E7404E">
      <w:pPr>
        <w:spacing w:after="0" w:line="240" w:lineRule="auto"/>
        <w:ind w:left="720" w:hanging="720"/>
      </w:pPr>
    </w:p>
    <w:p w14:paraId="1A42EECB" w14:textId="3321A59E" w:rsidR="00C9604B" w:rsidRPr="00B60C7D" w:rsidRDefault="00C9604B" w:rsidP="00E7404E">
      <w:pPr>
        <w:spacing w:after="0" w:line="240" w:lineRule="auto"/>
        <w:ind w:left="720" w:hanging="720"/>
        <w:rPr>
          <w:rStyle w:val="Hyperlink"/>
          <w:rFonts w:eastAsia="Times New Roman" w:cs="Times New Roman"/>
        </w:rPr>
      </w:pPr>
      <w:r>
        <w:t xml:space="preserve">Ryu, J.-H., Han, H.-J., Cho, S., Park, Y.-J., and Ahn, Y.-H. (2012). Overview of geostationary ocean color imager (GOCI) and GOCI data processing system (GDPS). Ocean Sci. J. 47, 223–233. </w:t>
      </w:r>
      <w:r w:rsidR="00B60C7D">
        <w:fldChar w:fldCharType="begin"/>
      </w:r>
      <w:r w:rsidR="00B60C7D">
        <w:instrText xml:space="preserve"> HYPERLINK "https://doi.org/10.1007/s12601-012-%200024-4" </w:instrText>
      </w:r>
      <w:r w:rsidR="00B60C7D">
        <w:fldChar w:fldCharType="separate"/>
      </w:r>
      <w:r w:rsidR="00B60C7D" w:rsidRPr="00B60C7D">
        <w:rPr>
          <w:rStyle w:val="Hyperlink"/>
        </w:rPr>
        <w:t>https://doi.org/</w:t>
      </w:r>
      <w:r w:rsidRPr="00B60C7D">
        <w:rPr>
          <w:rStyle w:val="Hyperlink"/>
        </w:rPr>
        <w:t>doi:10.1007/s12601-012- 0024-4</w:t>
      </w:r>
    </w:p>
    <w:p w14:paraId="7DE3D7E1" w14:textId="05870DDA" w:rsidR="00E7404E" w:rsidRPr="007A2C91" w:rsidRDefault="00B60C7D" w:rsidP="00AD3921">
      <w:pPr>
        <w:spacing w:after="0" w:line="240" w:lineRule="auto"/>
        <w:ind w:left="720" w:hanging="720"/>
      </w:pPr>
      <w:r>
        <w:fldChar w:fldCharType="end"/>
      </w:r>
    </w:p>
    <w:p w14:paraId="01637B73" w14:textId="77777777" w:rsidR="00603BC6" w:rsidRPr="00B614C4" w:rsidRDefault="00603BC6" w:rsidP="00AD3921">
      <w:pPr>
        <w:spacing w:after="100" w:afterAutospacing="1" w:line="240" w:lineRule="auto"/>
        <w:ind w:left="720" w:hanging="720"/>
        <w:rPr>
          <w:rFonts w:eastAsia="Times New Roman" w:cs="Times New Roman"/>
        </w:rPr>
      </w:pPr>
      <w:r w:rsidRPr="00B614C4">
        <w:t>Santoleri R. et al., “Year-to-year variability of the phytoplankton bloom in the southern adriatic sea (1998-2000): sea-viewing wide field-of-view sensor observations and modeling study,” Journal of Geophysical Research, vol. 108, p. 8122, 2003</w:t>
      </w:r>
    </w:p>
    <w:p w14:paraId="22020A71" w14:textId="77777777" w:rsidR="00603BC6" w:rsidRDefault="00603BC6"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Simiyu, B., Oduor, S., Rohrlack, T., Sitoki, L., &amp; Kurmayer, R. (2018). Microcystin Content in Phytoplankton and in Small Fish from Eutrophic Nyanza Gulf, Lake Victoria, Kenya. Toxins, 10(7), 275. </w:t>
      </w:r>
      <w:hyperlink r:id="rId74" w:history="1">
        <w:r w:rsidRPr="00B614C4">
          <w:rPr>
            <w:rFonts w:eastAsia="Times New Roman" w:cs="Times New Roman"/>
            <w:color w:val="0000FF"/>
            <w:u w:val="single"/>
          </w:rPr>
          <w:t>https://doi.org/10.3390/toxins10070275</w:t>
        </w:r>
      </w:hyperlink>
    </w:p>
    <w:p w14:paraId="0AD7C813" w14:textId="2496DE18" w:rsidR="00603BC6" w:rsidRDefault="00603BC6" w:rsidP="00AD3921">
      <w:pPr>
        <w:spacing w:after="0" w:line="240" w:lineRule="auto"/>
        <w:ind w:left="720" w:hanging="720"/>
        <w:rPr>
          <w:rFonts w:eastAsia="Times New Roman" w:cs="Times New Roman"/>
          <w:color w:val="0000FF"/>
          <w:u w:val="single"/>
        </w:rPr>
      </w:pPr>
    </w:p>
    <w:p w14:paraId="0B13E88D" w14:textId="4C74320A" w:rsidR="002E686B" w:rsidRDefault="002E686B" w:rsidP="002E686B">
      <w:pPr>
        <w:spacing w:after="0" w:line="240" w:lineRule="auto"/>
        <w:ind w:left="720" w:hanging="720"/>
      </w:pPr>
      <w:r w:rsidRPr="00B614C4">
        <w:t>Sitoki, L.; Kurmayer, R.; Rott, E(2012). Spatial variation of phytoplankton composition, biovolume, and resulting microcystin concentrations in the Nyanza Gulf (Lake Victoria, Kenya). Hydrobiologia, 691, 109–122.</w:t>
      </w:r>
    </w:p>
    <w:p w14:paraId="20B07B15" w14:textId="77777777" w:rsidR="00E11874" w:rsidRDefault="00E11874" w:rsidP="002E686B">
      <w:pPr>
        <w:spacing w:after="0" w:line="240" w:lineRule="auto"/>
        <w:ind w:left="720" w:hanging="720"/>
      </w:pPr>
    </w:p>
    <w:p w14:paraId="46266153" w14:textId="77777777" w:rsidR="00E11874" w:rsidRDefault="00E11874" w:rsidP="00E11874">
      <w:pPr>
        <w:spacing w:line="240" w:lineRule="auto"/>
        <w:ind w:left="475" w:hanging="475"/>
        <w:jc w:val="left"/>
        <w:rPr>
          <w:rFonts w:ascii="Times New Roman" w:hAnsi="Times New Roman"/>
        </w:rPr>
      </w:pPr>
      <w:r>
        <w:t xml:space="preserve">Smith, B., Pahlevan, N., Schalles, J., Ruberg, S., Errera, R., Ma, R., Giardino, C., Bresciani, M., Barbosa, C., Moore, T., Fernandez, V., Alikas, K., &amp; Kangro, K. (2021). A Chlorophyll-a Algorithm for Landsat-8 Based on Mixture Density Networks. </w:t>
      </w:r>
      <w:r>
        <w:rPr>
          <w:i/>
          <w:iCs/>
        </w:rPr>
        <w:t>Frontiers in Remote Sensing</w:t>
      </w:r>
      <w:r>
        <w:t xml:space="preserve">, </w:t>
      </w:r>
      <w:r>
        <w:rPr>
          <w:i/>
          <w:iCs/>
        </w:rPr>
        <w:t>1</w:t>
      </w:r>
      <w:r>
        <w:t xml:space="preserve">, 623678. </w:t>
      </w:r>
      <w:hyperlink r:id="rId75" w:history="1">
        <w:r>
          <w:rPr>
            <w:rStyle w:val="Hyperlink"/>
          </w:rPr>
          <w:t>https://doi.org/10.3389/frsen.2020.623678</w:t>
        </w:r>
      </w:hyperlink>
    </w:p>
    <w:p w14:paraId="748BF951" w14:textId="77777777" w:rsidR="00E11874" w:rsidRPr="00B614C4" w:rsidRDefault="00E11874" w:rsidP="002E686B">
      <w:pPr>
        <w:spacing w:after="0" w:line="240" w:lineRule="auto"/>
        <w:ind w:left="720" w:hanging="720"/>
      </w:pPr>
    </w:p>
    <w:p w14:paraId="52BDB866" w14:textId="2E26AFC6" w:rsidR="00806A8C" w:rsidRDefault="00806A8C" w:rsidP="00AD3921">
      <w:pPr>
        <w:spacing w:after="0" w:line="240" w:lineRule="auto"/>
        <w:ind w:left="720" w:hanging="720"/>
      </w:pPr>
      <w:r>
        <w:t xml:space="preserve">Smith, R. C., and Baker, K. S. (1982). </w:t>
      </w:r>
      <w:r w:rsidRPr="00385D3F">
        <w:rPr>
          <w:i/>
          <w:iCs/>
        </w:rPr>
        <w:t>Oceanic chlorophyll concentrations as determined by satellite</w:t>
      </w:r>
      <w:r>
        <w:t xml:space="preserve"> (Nimbus-7 coastal zone color scanner). Mar. Biol. 66, 269–279. </w:t>
      </w:r>
      <w:hyperlink r:id="rId76" w:history="1">
        <w:r w:rsidR="00B60C7D" w:rsidRPr="00B60C7D">
          <w:rPr>
            <w:rStyle w:val="Hyperlink"/>
          </w:rPr>
          <w:t>https://</w:t>
        </w:r>
        <w:r w:rsidRPr="00B60C7D">
          <w:rPr>
            <w:rStyle w:val="Hyperlink"/>
          </w:rPr>
          <w:t>doi</w:t>
        </w:r>
        <w:r w:rsidR="00B60C7D" w:rsidRPr="00B60C7D">
          <w:rPr>
            <w:rStyle w:val="Hyperlink"/>
          </w:rPr>
          <w:t>.org/</w:t>
        </w:r>
        <w:r w:rsidRPr="00B60C7D">
          <w:rPr>
            <w:rStyle w:val="Hyperlink"/>
          </w:rPr>
          <w:t>10.1007/bf00397032</w:t>
        </w:r>
      </w:hyperlink>
    </w:p>
    <w:p w14:paraId="592A020C" w14:textId="77777777" w:rsidR="00806A8C" w:rsidRDefault="00806A8C" w:rsidP="00AD3921">
      <w:pPr>
        <w:spacing w:after="0" w:line="240" w:lineRule="auto"/>
        <w:ind w:left="720" w:hanging="720"/>
        <w:rPr>
          <w:rFonts w:eastAsia="Times New Roman" w:cs="Times New Roman"/>
        </w:rPr>
      </w:pPr>
    </w:p>
    <w:p w14:paraId="72836027" w14:textId="038692BD" w:rsidR="00136AD8" w:rsidRPr="006C0967" w:rsidRDefault="005C5505" w:rsidP="006C0967">
      <w:pPr>
        <w:spacing w:after="0" w:line="240" w:lineRule="auto"/>
        <w:ind w:left="720" w:hanging="720"/>
        <w:rPr>
          <w:rFonts w:eastAsia="Times New Roman" w:cs="Times New Roman"/>
          <w:color w:val="0000FF"/>
          <w:u w:val="single"/>
        </w:rPr>
      </w:pPr>
      <w:r w:rsidRPr="00B614C4">
        <w:rPr>
          <w:rFonts w:eastAsia="Times New Roman" w:cs="Times New Roman"/>
        </w:rPr>
        <w:t xml:space="preserve">Smith, R. B., Bass, B., Sawyer, D., Depew, D., &amp; Watson, S. B. (2019). Estimating the economic costs of algal blooms in the Canadian Lake Erie Basin. Harmful Algae, 87, 101624. </w:t>
      </w:r>
      <w:hyperlink r:id="rId77" w:history="1">
        <w:r w:rsidRPr="00B614C4">
          <w:rPr>
            <w:rFonts w:eastAsia="Times New Roman" w:cs="Times New Roman"/>
            <w:color w:val="0000FF"/>
            <w:u w:val="single"/>
          </w:rPr>
          <w:t>https://doi.org/10.1016/j.hal.2019.101624</w:t>
        </w:r>
      </w:hyperlink>
    </w:p>
    <w:p w14:paraId="4180437D" w14:textId="77777777" w:rsidR="00136AD8" w:rsidRDefault="00136AD8" w:rsidP="00AD3921">
      <w:pPr>
        <w:spacing w:after="0" w:line="240" w:lineRule="auto"/>
        <w:ind w:left="720" w:hanging="720"/>
        <w:rPr>
          <w:rFonts w:eastAsia="Times New Roman" w:cs="Times New Roman"/>
        </w:rPr>
      </w:pPr>
    </w:p>
    <w:p w14:paraId="568DB471" w14:textId="43EBE6A1" w:rsidR="005C5505" w:rsidRDefault="0008451B" w:rsidP="00AD3921">
      <w:pPr>
        <w:spacing w:after="0" w:line="240" w:lineRule="auto"/>
        <w:ind w:left="720" w:hanging="720"/>
      </w:pPr>
      <w:r>
        <w:t xml:space="preserve">Snyder, J., Boss, E., Weatherbee, R., Thomas, A. C., Brady, D., and Newell, C. (2017). </w:t>
      </w:r>
      <w:r w:rsidRPr="0008451B">
        <w:rPr>
          <w:i/>
          <w:iCs/>
        </w:rPr>
        <w:t>Oyster aquaculture site selection using Landsat 8-derived sea surface temperature, turbidity, and chlorophyll a. Front</w:t>
      </w:r>
      <w:r>
        <w:t>. Marine Sci. 4, 190. doi:10. 3389/fmars.2017.00190</w:t>
      </w:r>
    </w:p>
    <w:p w14:paraId="659D4D25" w14:textId="5CCDBE94" w:rsidR="00ED407E" w:rsidRPr="00B55C5A" w:rsidRDefault="00B55C5A" w:rsidP="00AD3921">
      <w:pPr>
        <w:spacing w:before="100" w:beforeAutospacing="1" w:after="100" w:afterAutospacing="1" w:line="240" w:lineRule="auto"/>
        <w:ind w:left="720" w:hanging="720"/>
        <w:rPr>
          <w:rFonts w:eastAsia="Times New Roman" w:cs="Times New Roman"/>
          <w:color w:val="0000FF"/>
          <w:u w:val="single"/>
        </w:rPr>
      </w:pPr>
      <w:r w:rsidRPr="00B614C4">
        <w:rPr>
          <w:rFonts w:eastAsia="Times New Roman" w:cs="Times New Roman"/>
        </w:rPr>
        <w:lastRenderedPageBreak/>
        <w:t xml:space="preserve">Song, W., Dolan, J., Cline, D., &amp; Xiong, G. (2015). Learning-Based Algal Bloom Event Recognition for Oceanographic Decision Support System Using Remote Sensing Data. Remote Sensing, 7(10), 13564–13585. </w:t>
      </w:r>
      <w:hyperlink r:id="rId78" w:history="1">
        <w:r w:rsidRPr="00B614C4">
          <w:rPr>
            <w:rFonts w:eastAsia="Times New Roman" w:cs="Times New Roman"/>
            <w:color w:val="0000FF"/>
            <w:u w:val="single"/>
          </w:rPr>
          <w:t>https://doi.org/10.3390/rs71013564</w:t>
        </w:r>
      </w:hyperlink>
    </w:p>
    <w:p w14:paraId="6EA4413B" w14:textId="493310A5" w:rsidR="00AB426A" w:rsidRDefault="00B22D06"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Tamatamah, R. A., Hecky, R. E., &amp; Duthie, HamishC. (2005). </w:t>
      </w:r>
      <w:r w:rsidRPr="00A7086F">
        <w:rPr>
          <w:rFonts w:eastAsia="Times New Roman" w:cs="Times New Roman"/>
          <w:i/>
          <w:iCs/>
        </w:rPr>
        <w:t>The atmospheric deposition of phosphorus in Lake Victoria (East Africa)</w:t>
      </w:r>
      <w:r w:rsidRPr="00B614C4">
        <w:rPr>
          <w:rFonts w:eastAsia="Times New Roman" w:cs="Times New Roman"/>
        </w:rPr>
        <w:t xml:space="preserve">. Biogeochemistry, 73(2), 325–344. </w:t>
      </w:r>
      <w:hyperlink r:id="rId79" w:history="1">
        <w:r w:rsidRPr="00B614C4">
          <w:rPr>
            <w:rFonts w:eastAsia="Times New Roman" w:cs="Times New Roman"/>
            <w:color w:val="0000FF"/>
            <w:u w:val="single"/>
          </w:rPr>
          <w:t>https://doi.org/10.1007/s10533-004-0196-9</w:t>
        </w:r>
      </w:hyperlink>
    </w:p>
    <w:p w14:paraId="47126D5F" w14:textId="77777777" w:rsidR="00DA6EC2" w:rsidRDefault="00DA6EC2" w:rsidP="00AD3921">
      <w:pPr>
        <w:spacing w:after="0" w:line="240" w:lineRule="auto"/>
        <w:ind w:left="720" w:hanging="720"/>
        <w:rPr>
          <w:rFonts w:eastAsia="Times New Roman" w:cs="Times New Roman"/>
        </w:rPr>
      </w:pPr>
    </w:p>
    <w:p w14:paraId="2AC45664" w14:textId="00B5EDC8" w:rsidR="00DA6EC2" w:rsidRDefault="00DA6EC2" w:rsidP="00AD3921">
      <w:pPr>
        <w:spacing w:after="0" w:line="240" w:lineRule="auto"/>
        <w:ind w:left="720" w:hanging="720"/>
        <w:rPr>
          <w:rFonts w:eastAsia="Times New Roman" w:cs="Times New Roman"/>
        </w:rPr>
      </w:pPr>
      <w:r w:rsidRPr="00B614C4">
        <w:rPr>
          <w:rFonts w:eastAsia="Times New Roman" w:cs="Times New Roman"/>
        </w:rPr>
        <w:t xml:space="preserve">Tang, D., Kawamura, H., Oh, I. S., &amp; Baker, J. (2006). </w:t>
      </w:r>
      <w:r w:rsidRPr="00AF4574">
        <w:rPr>
          <w:rFonts w:eastAsia="Times New Roman" w:cs="Times New Roman"/>
          <w:i/>
          <w:iCs/>
        </w:rPr>
        <w:t>Satellite evidence of harmful algal blooms and related oceanographic features in the Bohai Sea during autumn 1998</w:t>
      </w:r>
      <w:r w:rsidRPr="00B614C4">
        <w:rPr>
          <w:rFonts w:eastAsia="Times New Roman" w:cs="Times New Roman"/>
        </w:rPr>
        <w:t>. Advances in Space Research, 9.</w:t>
      </w:r>
    </w:p>
    <w:p w14:paraId="5E6FC86D" w14:textId="77777777" w:rsidR="001B67B3" w:rsidRDefault="001B67B3" w:rsidP="00AD3921">
      <w:pPr>
        <w:spacing w:after="0" w:line="240" w:lineRule="auto"/>
        <w:ind w:left="720" w:hanging="720"/>
        <w:rPr>
          <w:rFonts w:eastAsia="Times New Roman" w:cs="Times New Roman"/>
        </w:rPr>
      </w:pPr>
    </w:p>
    <w:p w14:paraId="0EAC8AB5" w14:textId="0168F557" w:rsidR="00596465" w:rsidRDefault="001B67B3" w:rsidP="00AD3921">
      <w:pPr>
        <w:spacing w:after="0" w:line="240" w:lineRule="auto"/>
        <w:ind w:left="720" w:hanging="720"/>
      </w:pPr>
      <w:r w:rsidRPr="00B768F9">
        <w:t>Thomas MK, Kremer CT, Klausmeier CA, Litchman E (2012) A global pattern of thermal adaptation in marine phytoplankton. Science 338:1085–108</w:t>
      </w:r>
    </w:p>
    <w:p w14:paraId="3298AD39" w14:textId="77777777" w:rsidR="001B67B3" w:rsidRDefault="001B67B3" w:rsidP="00AD3921">
      <w:pPr>
        <w:spacing w:after="0" w:line="240" w:lineRule="auto"/>
        <w:ind w:left="720" w:hanging="720"/>
        <w:rPr>
          <w:rFonts w:eastAsia="Times New Roman" w:cs="Times New Roman"/>
        </w:rPr>
      </w:pPr>
    </w:p>
    <w:p w14:paraId="3C812286" w14:textId="14363256" w:rsidR="00596465" w:rsidRDefault="00596465" w:rsidP="00596465">
      <w:pPr>
        <w:spacing w:after="0" w:line="240" w:lineRule="auto"/>
        <w:ind w:left="720" w:hanging="720"/>
      </w:pPr>
      <w:r>
        <w:t xml:space="preserve">Tuuli, S.; Kristi, U.; Dainis, J.; Agris, B.; Matiss, Z.; Tiit, K. (2020) </w:t>
      </w:r>
      <w:r w:rsidRPr="00C90C04">
        <w:rPr>
          <w:i/>
          <w:iCs/>
        </w:rPr>
        <w:t>Validation and Comparison of Water Quality Products in Baltic Lakes Using Sentinel-2 MSI and Sentinel-3 OLCI Data</w:t>
      </w:r>
      <w:r>
        <w:t>. Sensors, 20, 742.</w:t>
      </w:r>
    </w:p>
    <w:p w14:paraId="7E35C6C9" w14:textId="77777777" w:rsidR="00B768F9" w:rsidRDefault="00B768F9" w:rsidP="00596465">
      <w:pPr>
        <w:spacing w:after="0" w:line="240" w:lineRule="auto"/>
        <w:ind w:left="720" w:hanging="720"/>
      </w:pPr>
    </w:p>
    <w:p w14:paraId="3D57794D" w14:textId="5FD547F4" w:rsidR="00B768F9" w:rsidRDefault="00B768F9" w:rsidP="00596465">
      <w:pPr>
        <w:spacing w:after="0" w:line="240" w:lineRule="auto"/>
        <w:ind w:left="720" w:hanging="720"/>
      </w:pPr>
      <w:r w:rsidRPr="00B768F9">
        <w:rPr>
          <w:i/>
          <w:iCs/>
          <w:lang w:val="en-GB" w:bidi="he-IL"/>
        </w:rPr>
        <w:t xml:space="preserve">USGS for a changing world, what is the best band to use in my research </w:t>
      </w:r>
      <w:hyperlink r:id="rId80" w:anchor="qt-news_science_products" w:history="1">
        <w:r w:rsidRPr="00B768F9">
          <w:rPr>
            <w:rStyle w:val="Hyperlink"/>
            <w:i/>
            <w:iCs/>
            <w:color w:val="auto"/>
            <w:lang w:val="en-GB" w:bidi="he-IL"/>
          </w:rPr>
          <w:t>https://www.usgs.gov/faqs/what-are-best-landsat-spectral-bands-use-my-research?qt-news_science_products=0#qt-news_science_products</w:t>
        </w:r>
      </w:hyperlink>
    </w:p>
    <w:p w14:paraId="1C4274A2" w14:textId="77777777" w:rsidR="00596465" w:rsidRDefault="00596465" w:rsidP="00AD3921">
      <w:pPr>
        <w:spacing w:after="0" w:line="240" w:lineRule="auto"/>
        <w:ind w:left="720" w:hanging="720"/>
        <w:rPr>
          <w:rFonts w:eastAsia="Times New Roman" w:cs="Times New Roman"/>
        </w:rPr>
      </w:pPr>
    </w:p>
    <w:p w14:paraId="7789D0F9" w14:textId="77777777" w:rsidR="00A303A5" w:rsidRDefault="00A303A5" w:rsidP="00AD3921">
      <w:pPr>
        <w:spacing w:after="0" w:line="240" w:lineRule="auto"/>
        <w:ind w:left="720" w:hanging="720"/>
        <w:rPr>
          <w:rFonts w:eastAsia="Times New Roman" w:cs="Times New Roman"/>
        </w:rPr>
      </w:pPr>
    </w:p>
    <w:p w14:paraId="5A2D74D8" w14:textId="1A73C7A8" w:rsidR="00A303A5" w:rsidRDefault="00A303A5" w:rsidP="00AD3921">
      <w:pPr>
        <w:spacing w:after="0" w:line="240" w:lineRule="auto"/>
        <w:ind w:left="720" w:hanging="720"/>
        <w:rPr>
          <w:rFonts w:eastAsia="Times New Roman" w:cs="Times New Roman"/>
        </w:rPr>
      </w:pPr>
      <w:r>
        <w:t xml:space="preserve">Vos, W., Donze, M., and Buiteveld, H. (1986). </w:t>
      </w:r>
      <w:r w:rsidRPr="00A303A5">
        <w:rPr>
          <w:i/>
          <w:iCs/>
        </w:rPr>
        <w:t>On the reflectance spectrum of algae in water: the nature of the peak at 700 nm and its shift with varying algal concentration</w:t>
      </w:r>
      <w:r>
        <w:t>. Delft, Netherlands: Delft University of Technology, Faculty of Civil Engineering</w:t>
      </w:r>
    </w:p>
    <w:p w14:paraId="454BF251" w14:textId="77777777" w:rsidR="00E91D5A" w:rsidRDefault="00E91D5A" w:rsidP="00AD3921">
      <w:pPr>
        <w:spacing w:after="0" w:line="240" w:lineRule="auto"/>
        <w:ind w:left="720" w:hanging="720"/>
        <w:rPr>
          <w:rFonts w:eastAsia="Times New Roman" w:cs="Times New Roman"/>
        </w:rPr>
      </w:pPr>
    </w:p>
    <w:p w14:paraId="15B4693D" w14:textId="69020E91" w:rsidR="00E91D5A" w:rsidRDefault="00E91D5A" w:rsidP="00E91D5A">
      <w:pPr>
        <w:spacing w:after="0" w:line="240" w:lineRule="auto"/>
        <w:ind w:left="720" w:hanging="720"/>
      </w:pPr>
      <w:r w:rsidRPr="00B614C4">
        <w:t>W. Song, J.M Dola, D. Cline and G. Xiong</w:t>
      </w:r>
      <w:r>
        <w:t>. (</w:t>
      </w:r>
      <w:r w:rsidRPr="005C5505">
        <w:t>2015</w:t>
      </w:r>
      <w:r>
        <w:t>).</w:t>
      </w:r>
      <w:r w:rsidRPr="00B614C4">
        <w:t xml:space="preserve"> Learning-based algal bloom event recognition for oceanographic decision support system using remote sensing data, Remote Sensing, vol. 7, no. 10, pp. 13 564–13 585</w:t>
      </w:r>
      <w:r>
        <w:t>.</w:t>
      </w:r>
    </w:p>
    <w:p w14:paraId="0EF5D1B5" w14:textId="77777777" w:rsidR="00390A42" w:rsidRDefault="00390A42" w:rsidP="00E91D5A">
      <w:pPr>
        <w:spacing w:after="0" w:line="240" w:lineRule="auto"/>
        <w:ind w:left="720" w:hanging="720"/>
      </w:pPr>
    </w:p>
    <w:p w14:paraId="3F34D5FD" w14:textId="77777777" w:rsidR="00390A42" w:rsidRPr="00B768F9" w:rsidRDefault="00390A42" w:rsidP="00390A42">
      <w:pPr>
        <w:spacing w:after="100" w:afterAutospacing="1" w:line="240" w:lineRule="auto"/>
        <w:ind w:left="720" w:hanging="720"/>
        <w:rPr>
          <w:b/>
          <w:bCs/>
          <w:i/>
          <w:iCs/>
          <w:lang w:val="en-GB" w:bidi="he-IL"/>
        </w:rPr>
      </w:pPr>
      <w:r w:rsidRPr="00B768F9">
        <w:t>Wang F, Qin Z, Song C, Tu L, Karnieli A, Zhao S. 2015. An improved mono-window algorithm for land surface temperature retrieval from Landsat 8 thermal infrared sensor data. Remote Sens. 7:4268–4289</w:t>
      </w:r>
    </w:p>
    <w:p w14:paraId="1496BED9" w14:textId="03F248C0" w:rsidR="006550CF" w:rsidRDefault="006550CF" w:rsidP="00E91D5A">
      <w:pPr>
        <w:spacing w:after="0" w:line="240" w:lineRule="auto"/>
        <w:ind w:left="720" w:hanging="720"/>
      </w:pPr>
      <w:r>
        <w:t>Wang, M., Liu, X., Jiang, L., Son, S., Sun, J., Shi, W., et al. (2014). “Evaluation of VIIRS ocean color products,” in Ocean remote sensing and monitoring from SpaceInternational society for optics and photonics, 92610E</w:t>
      </w:r>
    </w:p>
    <w:p w14:paraId="00DD8EF3" w14:textId="77777777" w:rsidR="00A15E3B" w:rsidRDefault="00A15E3B" w:rsidP="00E91D5A">
      <w:pPr>
        <w:spacing w:after="0" w:line="240" w:lineRule="auto"/>
        <w:ind w:left="720" w:hanging="720"/>
      </w:pPr>
    </w:p>
    <w:p w14:paraId="27BF2927" w14:textId="11751157" w:rsidR="00A15E3B" w:rsidRDefault="00A15E3B" w:rsidP="00E91D5A">
      <w:pPr>
        <w:spacing w:after="0" w:line="240" w:lineRule="auto"/>
        <w:ind w:left="720" w:hanging="720"/>
      </w:pPr>
      <w:r>
        <w:t xml:space="preserve">Wan Mohtar, W. H. M., Abdul Maulud, K. N., Muhammad, N. S., Sharil, S., &amp; Yaseen, Z. M. (2019). Spatial and temporal risk </w:t>
      </w:r>
      <w:r w:rsidR="00360FCB">
        <w:t>quotient-based</w:t>
      </w:r>
      <w:r>
        <w:t xml:space="preserve"> river assessment for water resources management. Environmental Pollution, 248, 133–144. </w:t>
      </w:r>
      <w:hyperlink r:id="rId81" w:history="1">
        <w:r w:rsidRPr="00D3659D">
          <w:rPr>
            <w:rStyle w:val="Hyperlink"/>
          </w:rPr>
          <w:t>https://doi.org/10.1016/J.ENVPOL.2019.02.011</w:t>
        </w:r>
      </w:hyperlink>
    </w:p>
    <w:p w14:paraId="4203D62F" w14:textId="77777777" w:rsidR="00275500" w:rsidRDefault="00275500" w:rsidP="00AD3921">
      <w:pPr>
        <w:spacing w:after="0" w:line="240" w:lineRule="auto"/>
        <w:ind w:left="720" w:hanging="720"/>
        <w:rPr>
          <w:rFonts w:eastAsia="Times New Roman" w:cs="Times New Roman"/>
        </w:rPr>
      </w:pPr>
    </w:p>
    <w:p w14:paraId="4DF496BB" w14:textId="3A2AD9EA" w:rsidR="00275500" w:rsidRDefault="00275500" w:rsidP="00AD3921">
      <w:pPr>
        <w:spacing w:after="0" w:line="240" w:lineRule="auto"/>
        <w:ind w:left="720" w:hanging="720"/>
        <w:rPr>
          <w:rFonts w:eastAsia="Times New Roman" w:cs="Times New Roman"/>
        </w:rPr>
      </w:pPr>
      <w:r>
        <w:lastRenderedPageBreak/>
        <w:t xml:space="preserve">Waspmote- Wireless Sensor Networks Open Source Platform. </w:t>
      </w:r>
      <w:hyperlink r:id="rId82" w:history="1">
        <w:r w:rsidRPr="00D3659D">
          <w:rPr>
            <w:rStyle w:val="Hyperlink"/>
          </w:rPr>
          <w:t>https://www.cooking-hacks.com/documentation/tutorials/waspmote #waspmote ps 2 8 4</w:t>
        </w:r>
      </w:hyperlink>
    </w:p>
    <w:p w14:paraId="3BE45173" w14:textId="77777777" w:rsidR="00670603" w:rsidRDefault="00670603" w:rsidP="00AD3921">
      <w:pPr>
        <w:spacing w:after="0" w:line="240" w:lineRule="auto"/>
        <w:ind w:left="720" w:hanging="720"/>
        <w:rPr>
          <w:rFonts w:eastAsia="Times New Roman" w:cs="Times New Roman"/>
        </w:rPr>
      </w:pPr>
    </w:p>
    <w:p w14:paraId="5F70E672" w14:textId="324C9942" w:rsidR="00670603" w:rsidRDefault="00670603" w:rsidP="00AD3921">
      <w:pPr>
        <w:spacing w:after="0" w:line="240" w:lineRule="auto"/>
        <w:ind w:left="720" w:hanging="720"/>
      </w:pPr>
      <w:r>
        <w:t>Watanabe, F. S., Alcantara, E., Rodrigues, T. W., Imai, N. N., Barbosa, C. C., and</w:t>
      </w:r>
      <w:r w:rsidR="008A2ACD">
        <w:t xml:space="preserve"> </w:t>
      </w:r>
      <w:r>
        <w:t xml:space="preserve">Rotta, L. H. (2015). </w:t>
      </w:r>
      <w:r w:rsidRPr="008A2ACD">
        <w:rPr>
          <w:i/>
          <w:iCs/>
        </w:rPr>
        <w:t xml:space="preserve">Estimation of chlorophyll-a concentration and the trophic state of the Barra Bonita hydroelectric reservoir using OLI/ Landsat-8 images. </w:t>
      </w:r>
      <w:r>
        <w:t xml:space="preserve">Int. J. Environ. Res. Publ. Health 12, 10391–10417. </w:t>
      </w:r>
      <w:hyperlink r:id="rId83"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10.3390/ijerph120910391</w:t>
        </w:r>
      </w:hyperlink>
    </w:p>
    <w:p w14:paraId="544EE98C" w14:textId="483A8E5D" w:rsidR="00271A9A" w:rsidRDefault="00271A9A" w:rsidP="00AD3921">
      <w:pPr>
        <w:spacing w:after="0" w:line="240" w:lineRule="auto"/>
        <w:ind w:left="720" w:hanging="720"/>
        <w:rPr>
          <w:rFonts w:eastAsia="Times New Roman" w:cs="Times New Roman"/>
        </w:rPr>
      </w:pPr>
    </w:p>
    <w:p w14:paraId="267A5F71" w14:textId="21AC67F0" w:rsidR="00E252AF" w:rsidRDefault="00E252AF" w:rsidP="00E252AF">
      <w:pPr>
        <w:spacing w:after="0" w:line="240" w:lineRule="auto"/>
        <w:ind w:left="720" w:hanging="720"/>
      </w:pPr>
      <w:r>
        <w:t xml:space="preserve">Watanabe, F., Alcantara, E., Rodrigues, T., Rotta, L., Bernardo, N., and Imai, N. (2017). Remote sensing of the chlorophyll-a based on OLI/Landsat-8 and MSI/Sentinel-2A (Barra Bonita reservoir, Brazil). An. Acad. Bras. Ciênc. 90, 1987–2000. </w:t>
      </w:r>
      <w:hyperlink r:id="rId84" w:history="1">
        <w:r w:rsidRPr="00E252AF">
          <w:rPr>
            <w:rStyle w:val="Hyperlink"/>
          </w:rPr>
          <w:t>https://doi.org/10.1590/0001-3765201720170125</w:t>
        </w:r>
      </w:hyperlink>
    </w:p>
    <w:p w14:paraId="09746D91" w14:textId="529BF6BE" w:rsidR="00E252AF" w:rsidRDefault="00E252AF" w:rsidP="00AD3921">
      <w:pPr>
        <w:spacing w:after="0" w:line="240" w:lineRule="auto"/>
        <w:ind w:left="720" w:hanging="720"/>
        <w:rPr>
          <w:rFonts w:eastAsia="Times New Roman" w:cs="Times New Roman"/>
        </w:rPr>
      </w:pPr>
    </w:p>
    <w:p w14:paraId="4455B12A" w14:textId="77777777" w:rsidR="00E252AF" w:rsidRDefault="00E252AF" w:rsidP="00AD3921">
      <w:pPr>
        <w:spacing w:after="0" w:line="240" w:lineRule="auto"/>
        <w:ind w:left="720" w:hanging="720"/>
        <w:rPr>
          <w:rFonts w:eastAsia="Times New Roman" w:cs="Times New Roman"/>
        </w:rPr>
      </w:pPr>
    </w:p>
    <w:p w14:paraId="0187F46C" w14:textId="61F7490F" w:rsidR="005C5505" w:rsidRDefault="00E91D5A" w:rsidP="00AD3921">
      <w:pPr>
        <w:spacing w:after="0" w:line="240" w:lineRule="auto"/>
        <w:ind w:left="720" w:hanging="720"/>
      </w:pPr>
      <w:r>
        <w:t xml:space="preserve">Wezernak, C., Tanis, F., and Bajza, C. (1976). </w:t>
      </w:r>
      <w:r w:rsidRPr="00EF402E">
        <w:rPr>
          <w:i/>
          <w:iCs/>
        </w:rPr>
        <w:t>Trophic state analysis of inland lakes.</w:t>
      </w:r>
      <w:r>
        <w:t xml:space="preserve"> Rem. Sens. Environ. 5, 147–164. </w:t>
      </w:r>
      <w:hyperlink r:id="rId85"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10.1016/0034-4257(76)90045-6</w:t>
        </w:r>
      </w:hyperlink>
    </w:p>
    <w:p w14:paraId="6B356939" w14:textId="77777777" w:rsidR="000E5595" w:rsidRDefault="000E5595" w:rsidP="00AD3921">
      <w:pPr>
        <w:spacing w:after="0" w:line="240" w:lineRule="auto"/>
        <w:ind w:left="720" w:hanging="720"/>
      </w:pPr>
    </w:p>
    <w:p w14:paraId="6110A2B8" w14:textId="52C39F44" w:rsidR="000E5595" w:rsidRPr="006C0967" w:rsidRDefault="000E5595" w:rsidP="00AD3921">
      <w:pPr>
        <w:spacing w:after="0" w:line="240" w:lineRule="auto"/>
        <w:ind w:left="720" w:hanging="720"/>
      </w:pPr>
      <w:r w:rsidRPr="006C0967">
        <w:t>Yang, C.; Wang, X.</w:t>
      </w:r>
      <w:r w:rsidR="00460E22" w:rsidRPr="006C0967">
        <w:t xml:space="preserve"> (2011)</w:t>
      </w:r>
      <w:r w:rsidRPr="006C0967">
        <w:t xml:space="preserve"> </w:t>
      </w:r>
      <w:r w:rsidRPr="006C0967">
        <w:rPr>
          <w:i/>
          <w:iCs/>
        </w:rPr>
        <w:t>The water quality and pollution character in Qingshuihai lake valley-typical urban drinking water sources</w:t>
      </w:r>
      <w:r w:rsidRPr="006C0967">
        <w:t>. In Proceedings of the 2011 International Conference on Remote Sensing, Environment and Transportation Engineering, Nanjing, China; pp. 7287–7291</w:t>
      </w:r>
    </w:p>
    <w:p w14:paraId="643CD85C" w14:textId="77777777" w:rsidR="00DD073E" w:rsidRPr="006C0967" w:rsidRDefault="00DD073E" w:rsidP="00AD3921">
      <w:pPr>
        <w:spacing w:after="0" w:line="240" w:lineRule="auto"/>
        <w:ind w:left="720" w:hanging="720"/>
      </w:pPr>
    </w:p>
    <w:p w14:paraId="2C07BBA5" w14:textId="77777777" w:rsidR="00DD073E" w:rsidRPr="006C0967" w:rsidRDefault="00DD073E" w:rsidP="00DD073E">
      <w:pPr>
        <w:spacing w:after="0" w:line="240" w:lineRule="auto"/>
        <w:ind w:left="475" w:hanging="475"/>
        <w:jc w:val="left"/>
        <w:rPr>
          <w:rFonts w:eastAsia="Times New Roman" w:cs="Times New Roman"/>
        </w:rPr>
      </w:pPr>
      <w:r w:rsidRPr="006C0967">
        <w:rPr>
          <w:rFonts w:eastAsia="Times New Roman" w:cs="Times New Roman"/>
        </w:rPr>
        <w:t xml:space="preserve">Yin, X., &amp; Nicholson, S. E. (n.d.). </w:t>
      </w:r>
      <w:r w:rsidRPr="006C0967">
        <w:rPr>
          <w:rFonts w:eastAsia="Times New Roman" w:cs="Times New Roman"/>
          <w:i/>
          <w:iCs/>
        </w:rPr>
        <w:t>The water balance of Lake Victoria</w:t>
      </w:r>
      <w:r w:rsidRPr="006C0967">
        <w:rPr>
          <w:rFonts w:eastAsia="Times New Roman" w:cs="Times New Roman"/>
        </w:rPr>
        <w:t>. 23.</w:t>
      </w:r>
    </w:p>
    <w:p w14:paraId="4D185D0B" w14:textId="5F2B2A6A" w:rsidR="00DD073E" w:rsidRPr="006C0967" w:rsidRDefault="00DD073E" w:rsidP="00AD3921">
      <w:pPr>
        <w:spacing w:after="0" w:line="240" w:lineRule="auto"/>
        <w:ind w:left="720" w:hanging="720"/>
      </w:pPr>
    </w:p>
    <w:p w14:paraId="2A9D5A2A" w14:textId="77777777" w:rsidR="00852390" w:rsidRPr="006C0967" w:rsidRDefault="00852390" w:rsidP="00852390">
      <w:pPr>
        <w:spacing w:line="240" w:lineRule="auto"/>
        <w:ind w:left="475" w:hanging="475"/>
        <w:jc w:val="left"/>
      </w:pPr>
      <w:r w:rsidRPr="006C0967">
        <w:t xml:space="preserve">Zhao, Y., Liu, D., &amp; Wei, X. (2020). </w:t>
      </w:r>
      <w:r w:rsidRPr="006C0967">
        <w:rPr>
          <w:i/>
          <w:iCs/>
        </w:rPr>
        <w:t>Monitoring cyanobacterial harmful algal blooms at high spatiotemporal resolution by fusing Landsat and MODIS imagery</w:t>
      </w:r>
      <w:r w:rsidRPr="006C0967">
        <w:t xml:space="preserve">. </w:t>
      </w:r>
      <w:r w:rsidRPr="006C0967">
        <w:rPr>
          <w:i/>
          <w:iCs/>
        </w:rPr>
        <w:t>Environmental Advances</w:t>
      </w:r>
      <w:r w:rsidRPr="006C0967">
        <w:t xml:space="preserve">, </w:t>
      </w:r>
      <w:r w:rsidRPr="006C0967">
        <w:rPr>
          <w:i/>
          <w:iCs/>
        </w:rPr>
        <w:t>2</w:t>
      </w:r>
      <w:r w:rsidRPr="006C0967">
        <w:t xml:space="preserve">, 100008. </w:t>
      </w:r>
      <w:hyperlink r:id="rId86" w:history="1">
        <w:r w:rsidRPr="006C0967">
          <w:rPr>
            <w:rStyle w:val="Hyperlink"/>
          </w:rPr>
          <w:t>https://doi.org/10.1016/j.envadv.2020.100008</w:t>
        </w:r>
      </w:hyperlink>
    </w:p>
    <w:p w14:paraId="47A26725" w14:textId="14C26AF2" w:rsidR="00532E09" w:rsidRDefault="00532E09" w:rsidP="00C00925">
      <w:pPr>
        <w:pStyle w:val="Heading1"/>
      </w:pPr>
      <w:bookmarkStart w:id="30" w:name="_Toc78718121"/>
    </w:p>
    <w:p w14:paraId="018D85AF" w14:textId="2D4E2DCB" w:rsidR="00EC2E9A" w:rsidRDefault="00EC2E9A" w:rsidP="00EC2E9A">
      <w:pPr>
        <w:rPr>
          <w:lang w:val="en-GB" w:bidi="he-IL"/>
        </w:rPr>
      </w:pPr>
    </w:p>
    <w:p w14:paraId="2B3F8676" w14:textId="3F16274F" w:rsidR="00EC2E9A" w:rsidRDefault="00EC2E9A" w:rsidP="00EC2E9A">
      <w:pPr>
        <w:rPr>
          <w:lang w:val="en-GB" w:bidi="he-IL"/>
        </w:rPr>
      </w:pPr>
    </w:p>
    <w:p w14:paraId="4FEEDA00" w14:textId="192E217F" w:rsidR="00EC2E9A" w:rsidRDefault="00EC2E9A" w:rsidP="00EC2E9A">
      <w:pPr>
        <w:rPr>
          <w:lang w:val="en-GB" w:bidi="he-IL"/>
        </w:rPr>
      </w:pPr>
    </w:p>
    <w:p w14:paraId="19C7C368" w14:textId="1FA01E16" w:rsidR="00EC2E9A" w:rsidRDefault="00EC2E9A" w:rsidP="00EC2E9A">
      <w:pPr>
        <w:rPr>
          <w:lang w:val="en-GB" w:bidi="he-IL"/>
        </w:rPr>
      </w:pPr>
    </w:p>
    <w:p w14:paraId="5CAEF966" w14:textId="3FA29BDE" w:rsidR="00EC2E9A" w:rsidRDefault="00EC2E9A" w:rsidP="00EC2E9A">
      <w:pPr>
        <w:rPr>
          <w:lang w:val="en-GB" w:bidi="he-IL"/>
        </w:rPr>
      </w:pPr>
    </w:p>
    <w:p w14:paraId="5C425702" w14:textId="7810CCE0" w:rsidR="00EC2E9A" w:rsidRDefault="00EC2E9A" w:rsidP="00EC2E9A">
      <w:pPr>
        <w:rPr>
          <w:lang w:val="en-GB" w:bidi="he-IL"/>
        </w:rPr>
      </w:pPr>
    </w:p>
    <w:p w14:paraId="3790B5D2" w14:textId="459C0A49" w:rsidR="00EC2E9A" w:rsidRDefault="00EC2E9A" w:rsidP="00EC2E9A">
      <w:pPr>
        <w:rPr>
          <w:lang w:val="en-GB" w:bidi="he-IL"/>
        </w:rPr>
      </w:pPr>
    </w:p>
    <w:sdt>
      <w:sdtPr>
        <w:id w:val="1189254148"/>
        <w:placeholder>
          <w:docPart w:val="23B7249CF7774CAFBAD35AB9C4B120FB"/>
        </w:placeholder>
      </w:sdtPr>
      <w:sdtEndPr/>
      <w:sdtContent>
        <w:p w14:paraId="6B399B4D" w14:textId="6D98FF79" w:rsidR="00113601" w:rsidRDefault="002A4BDE" w:rsidP="00C00925">
          <w:pPr>
            <w:pStyle w:val="Heading1"/>
          </w:pPr>
          <w:r>
            <w:t>Appendix</w:t>
          </w:r>
        </w:p>
      </w:sdtContent>
    </w:sdt>
    <w:bookmarkEnd w:id="30" w:displacedByCustomXml="prev"/>
    <w:p w14:paraId="5C2755B6" w14:textId="063BB6A9" w:rsidR="00865A26" w:rsidRDefault="00BA7184" w:rsidP="00D03BD9">
      <w:pPr>
        <w:rPr>
          <w:lang w:val="en-GB" w:bidi="he-IL"/>
        </w:rPr>
      </w:pPr>
      <w:r>
        <w:rPr>
          <w:lang w:val="en-GB" w:bidi="he-IL"/>
        </w:rPr>
        <w:t>Below are the</w:t>
      </w:r>
      <w:r w:rsidR="00EA14BC">
        <w:rPr>
          <w:lang w:val="en-GB" w:bidi="he-IL"/>
        </w:rPr>
        <w:t xml:space="preserve"> extra materials that</w:t>
      </w:r>
      <w:r>
        <w:rPr>
          <w:lang w:val="en-GB" w:bidi="he-IL"/>
        </w:rPr>
        <w:t xml:space="preserve"> were relevant to my study but</w:t>
      </w:r>
      <w:r w:rsidR="00EA14BC">
        <w:rPr>
          <w:lang w:val="en-GB" w:bidi="he-IL"/>
        </w:rPr>
        <w:t xml:space="preserve"> could not fit in</w:t>
      </w:r>
      <w:r w:rsidR="00FC71DF">
        <w:rPr>
          <w:lang w:val="en-GB" w:bidi="he-IL"/>
        </w:rPr>
        <w:t xml:space="preserve"> the main text of </w:t>
      </w:r>
      <w:r>
        <w:rPr>
          <w:lang w:val="en-GB" w:bidi="he-IL"/>
        </w:rPr>
        <w:t>my</w:t>
      </w:r>
      <w:r w:rsidR="00FC71DF">
        <w:rPr>
          <w:lang w:val="en-GB" w:bidi="he-IL"/>
        </w:rPr>
        <w:t xml:space="preserve"> write up</w:t>
      </w:r>
      <w:r>
        <w:rPr>
          <w:lang w:val="en-GB" w:bidi="he-IL"/>
        </w:rPr>
        <w:t>.</w:t>
      </w:r>
    </w:p>
    <w:p w14:paraId="543D3417" w14:textId="09901D0B" w:rsidR="00793DAF" w:rsidRDefault="00793DAF" w:rsidP="00793DAF">
      <w:pPr>
        <w:pStyle w:val="ListParagraph"/>
        <w:numPr>
          <w:ilvl w:val="0"/>
          <w:numId w:val="43"/>
        </w:numPr>
        <w:rPr>
          <w:b/>
          <w:bCs/>
          <w:u w:val="single"/>
          <w:lang w:val="en-GB" w:bidi="he-IL"/>
        </w:rPr>
      </w:pPr>
      <w:r>
        <w:rPr>
          <w:b/>
          <w:bCs/>
          <w:u w:val="single"/>
          <w:lang w:val="en-GB" w:bidi="he-IL"/>
        </w:rPr>
        <w:t>Ocean Color</w:t>
      </w:r>
      <w:r w:rsidR="00C97FC2">
        <w:rPr>
          <w:b/>
          <w:bCs/>
          <w:u w:val="single"/>
          <w:lang w:val="en-GB" w:bidi="he-IL"/>
        </w:rPr>
        <w:t>-</w:t>
      </w:r>
      <w:r>
        <w:rPr>
          <w:b/>
          <w:bCs/>
          <w:u w:val="single"/>
          <w:lang w:val="en-GB" w:bidi="he-IL"/>
        </w:rPr>
        <w:t>2 Chl-a Algorit</w:t>
      </w:r>
      <w:r w:rsidR="00A75DF4">
        <w:rPr>
          <w:b/>
          <w:bCs/>
          <w:u w:val="single"/>
          <w:lang w:val="en-GB" w:bidi="he-IL"/>
        </w:rPr>
        <w:t>h</w:t>
      </w:r>
      <w:r>
        <w:rPr>
          <w:b/>
          <w:bCs/>
          <w:u w:val="single"/>
          <w:lang w:val="en-GB" w:bidi="he-IL"/>
        </w:rPr>
        <w:t>m</w:t>
      </w:r>
    </w:p>
    <w:p w14:paraId="3A6F5D09" w14:textId="0FE5FD8A" w:rsidR="00FC0BE4" w:rsidRDefault="00FC0BE4" w:rsidP="00FC0BE4">
      <w:pPr>
        <w:spacing w:after="0" w:line="285" w:lineRule="atLeast"/>
        <w:jc w:val="left"/>
        <w:rPr>
          <w:rFonts w:ascii="Consolas" w:eastAsia="Times New Roman" w:hAnsi="Consolas" w:cs="Times New Roman"/>
          <w:color w:val="6A9955"/>
          <w:sz w:val="21"/>
          <w:szCs w:val="21"/>
        </w:rPr>
      </w:pPr>
      <w:r w:rsidRPr="00FC0BE4">
        <w:rPr>
          <w:rFonts w:ascii="Consolas" w:eastAsia="Times New Roman" w:hAnsi="Consolas" w:cs="Times New Roman"/>
          <w:color w:val="6A9955"/>
          <w:sz w:val="21"/>
          <w:szCs w:val="21"/>
        </w:rPr>
        <w:t># Raster, chlorophyll-index and global environment</w:t>
      </w:r>
    </w:p>
    <w:p w14:paraId="053C4B23" w14:textId="201392E4" w:rsidR="00434C12" w:rsidRPr="00FC0BE4" w:rsidRDefault="00434C12" w:rsidP="00FC0BE4">
      <w:pPr>
        <w:spacing w:after="0" w:line="285" w:lineRule="atLeast"/>
        <w:jc w:val="lef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Install these packages before usage.</w:t>
      </w:r>
    </w:p>
    <w:p w14:paraId="5D50FB82"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DCDCAA"/>
          <w:sz w:val="21"/>
          <w:szCs w:val="21"/>
        </w:rPr>
        <w:t>rm</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list</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DCDCAA"/>
          <w:sz w:val="21"/>
          <w:szCs w:val="21"/>
        </w:rPr>
        <w:t>ls</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all</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569CD6"/>
          <w:sz w:val="21"/>
          <w:szCs w:val="21"/>
        </w:rPr>
        <w:t>TRUE</w:t>
      </w:r>
      <w:r w:rsidRPr="00FC0BE4">
        <w:rPr>
          <w:rFonts w:ascii="Consolas" w:eastAsia="Times New Roman" w:hAnsi="Consolas" w:cs="Times New Roman"/>
          <w:color w:val="D4D4D4"/>
          <w:sz w:val="21"/>
          <w:szCs w:val="21"/>
        </w:rPr>
        <w:t xml:space="preserve">)) </w:t>
      </w:r>
      <w:r w:rsidRPr="00FC0BE4">
        <w:rPr>
          <w:rFonts w:ascii="Consolas" w:eastAsia="Times New Roman" w:hAnsi="Consolas" w:cs="Times New Roman"/>
          <w:color w:val="6A9955"/>
          <w:sz w:val="21"/>
          <w:szCs w:val="21"/>
        </w:rPr>
        <w:t>#clear memory</w:t>
      </w:r>
    </w:p>
    <w:p w14:paraId="06CD90E2"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DCDCAA"/>
          <w:sz w:val="21"/>
          <w:szCs w:val="21"/>
        </w:rPr>
        <w:t>library</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raster</w:t>
      </w:r>
      <w:r w:rsidRPr="00FC0BE4">
        <w:rPr>
          <w:rFonts w:ascii="Consolas" w:eastAsia="Times New Roman" w:hAnsi="Consolas" w:cs="Times New Roman"/>
          <w:color w:val="D4D4D4"/>
          <w:sz w:val="21"/>
          <w:szCs w:val="21"/>
        </w:rPr>
        <w:t>)</w:t>
      </w:r>
    </w:p>
    <w:p w14:paraId="173BDBBC"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DCDCAA"/>
          <w:sz w:val="21"/>
          <w:szCs w:val="21"/>
        </w:rPr>
        <w:t>library</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rgdal</w:t>
      </w:r>
      <w:r w:rsidRPr="00FC0BE4">
        <w:rPr>
          <w:rFonts w:ascii="Consolas" w:eastAsia="Times New Roman" w:hAnsi="Consolas" w:cs="Times New Roman"/>
          <w:color w:val="D4D4D4"/>
          <w:sz w:val="21"/>
          <w:szCs w:val="21"/>
        </w:rPr>
        <w:t>)</w:t>
      </w:r>
    </w:p>
    <w:p w14:paraId="6E698686"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p>
    <w:p w14:paraId="615AAA9B"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6A9955"/>
          <w:sz w:val="21"/>
          <w:szCs w:val="21"/>
        </w:rPr>
        <w:t># import default proj dir and Check path contents</w:t>
      </w:r>
    </w:p>
    <w:p w14:paraId="6E4FD3BF" w14:textId="3007C662"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9CDCFE"/>
          <w:sz w:val="21"/>
          <w:szCs w:val="21"/>
        </w:rPr>
        <w:t>path</w:t>
      </w:r>
      <w:r w:rsidRPr="00FC0BE4">
        <w:rPr>
          <w:rFonts w:ascii="Consolas" w:eastAsia="Times New Roman" w:hAnsi="Consolas" w:cs="Times New Roman"/>
          <w:color w:val="D4D4D4"/>
          <w:sz w:val="21"/>
          <w:szCs w:val="21"/>
        </w:rPr>
        <w:t xml:space="preserve"> &lt;- </w:t>
      </w:r>
      <w:r w:rsidRPr="00FC0BE4">
        <w:rPr>
          <w:rFonts w:ascii="Consolas" w:eastAsia="Times New Roman" w:hAnsi="Consolas" w:cs="Times New Roman"/>
          <w:color w:val="DCDCAA"/>
          <w:sz w:val="21"/>
          <w:szCs w:val="21"/>
        </w:rPr>
        <w:t>setwd</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CE9178"/>
          <w:sz w:val="21"/>
          <w:szCs w:val="21"/>
        </w:rPr>
        <w:t>"</w:t>
      </w:r>
      <w:r w:rsidR="00816CC0">
        <w:rPr>
          <w:rFonts w:ascii="Consolas" w:eastAsia="Times New Roman" w:hAnsi="Consolas" w:cs="Times New Roman"/>
          <w:color w:val="CE9178"/>
          <w:sz w:val="21"/>
          <w:szCs w:val="21"/>
        </w:rPr>
        <w:t>your/working/directory</w:t>
      </w:r>
      <w:r w:rsidRPr="00FC0BE4">
        <w:rPr>
          <w:rFonts w:ascii="Consolas" w:eastAsia="Times New Roman" w:hAnsi="Consolas" w:cs="Times New Roman"/>
          <w:color w:val="CE9178"/>
          <w:sz w:val="21"/>
          <w:szCs w:val="21"/>
        </w:rPr>
        <w:t>"</w:t>
      </w:r>
      <w:r w:rsidRPr="00FC0BE4">
        <w:rPr>
          <w:rFonts w:ascii="Consolas" w:eastAsia="Times New Roman" w:hAnsi="Consolas" w:cs="Times New Roman"/>
          <w:color w:val="D4D4D4"/>
          <w:sz w:val="21"/>
          <w:szCs w:val="21"/>
        </w:rPr>
        <w:t>)</w:t>
      </w:r>
    </w:p>
    <w:p w14:paraId="3EDD55B2"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p>
    <w:p w14:paraId="4C2D6195"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6A9955"/>
          <w:sz w:val="21"/>
          <w:szCs w:val="21"/>
        </w:rPr>
        <w:t># Denote as Multiraster data</w:t>
      </w:r>
    </w:p>
    <w:p w14:paraId="04057BC1" w14:textId="63A5AFD1"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9CDCFE"/>
          <w:sz w:val="21"/>
          <w:szCs w:val="21"/>
        </w:rPr>
        <w:t>aoiRaster</w:t>
      </w:r>
      <w:r w:rsidRPr="00FC0BE4">
        <w:rPr>
          <w:rFonts w:ascii="Consolas" w:eastAsia="Times New Roman" w:hAnsi="Consolas" w:cs="Times New Roman"/>
          <w:color w:val="D4D4D4"/>
          <w:sz w:val="21"/>
          <w:szCs w:val="21"/>
        </w:rPr>
        <w:t xml:space="preserve"> &lt;- </w:t>
      </w:r>
      <w:r w:rsidRPr="00FC0BE4">
        <w:rPr>
          <w:rFonts w:ascii="Consolas" w:eastAsia="Times New Roman" w:hAnsi="Consolas" w:cs="Times New Roman"/>
          <w:color w:val="DCDCAA"/>
          <w:sz w:val="21"/>
          <w:szCs w:val="21"/>
        </w:rPr>
        <w:t>stack</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CE9178"/>
          <w:sz w:val="21"/>
          <w:szCs w:val="21"/>
        </w:rPr>
        <w:t>"</w:t>
      </w:r>
      <w:r w:rsidR="00CE2616">
        <w:rPr>
          <w:rFonts w:ascii="Consolas" w:eastAsia="Times New Roman" w:hAnsi="Consolas" w:cs="Times New Roman"/>
          <w:color w:val="CE9178"/>
          <w:sz w:val="21"/>
          <w:szCs w:val="21"/>
        </w:rPr>
        <w:t>rasterFile</w:t>
      </w:r>
      <w:r w:rsidRPr="00FC0BE4">
        <w:rPr>
          <w:rFonts w:ascii="Consolas" w:eastAsia="Times New Roman" w:hAnsi="Consolas" w:cs="Times New Roman"/>
          <w:color w:val="CE9178"/>
          <w:sz w:val="21"/>
          <w:szCs w:val="21"/>
        </w:rPr>
        <w:t>.tif"</w:t>
      </w:r>
      <w:r w:rsidRPr="00FC0BE4">
        <w:rPr>
          <w:rFonts w:ascii="Consolas" w:eastAsia="Times New Roman" w:hAnsi="Consolas" w:cs="Times New Roman"/>
          <w:color w:val="D4D4D4"/>
          <w:sz w:val="21"/>
          <w:szCs w:val="21"/>
        </w:rPr>
        <w:t>)</w:t>
      </w:r>
    </w:p>
    <w:p w14:paraId="616960CB"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9CDCFE"/>
          <w:sz w:val="21"/>
          <w:szCs w:val="21"/>
        </w:rPr>
        <w:t>aoiRaster</w:t>
      </w:r>
    </w:p>
    <w:p w14:paraId="22B3491A"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p>
    <w:p w14:paraId="53083FDD" w14:textId="68820438"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6A9955"/>
          <w:sz w:val="21"/>
          <w:szCs w:val="21"/>
        </w:rPr>
        <w:t xml:space="preserve"># </w:t>
      </w:r>
      <w:r w:rsidR="00040597">
        <w:rPr>
          <w:rFonts w:ascii="Consolas" w:eastAsia="Times New Roman" w:hAnsi="Consolas" w:cs="Times New Roman"/>
          <w:color w:val="6A9955"/>
          <w:sz w:val="21"/>
          <w:szCs w:val="21"/>
        </w:rPr>
        <w:t xml:space="preserve">OC2 </w:t>
      </w:r>
      <w:r w:rsidRPr="00FC0BE4">
        <w:rPr>
          <w:rFonts w:ascii="Consolas" w:eastAsia="Times New Roman" w:hAnsi="Consolas" w:cs="Times New Roman"/>
          <w:color w:val="6A9955"/>
          <w:sz w:val="21"/>
          <w:szCs w:val="21"/>
        </w:rPr>
        <w:t>Algorithm starts here</w:t>
      </w:r>
    </w:p>
    <w:p w14:paraId="7E86DDD1"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9CDCFE"/>
          <w:sz w:val="21"/>
          <w:szCs w:val="21"/>
        </w:rPr>
        <w:t>bg_Ratio</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9CDCFE"/>
          <w:sz w:val="21"/>
          <w:szCs w:val="21"/>
        </w:rPr>
        <w:t>aoiRaster</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2</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aoiRaster</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3</w:t>
      </w:r>
      <w:r w:rsidRPr="00FC0BE4">
        <w:rPr>
          <w:rFonts w:ascii="Consolas" w:eastAsia="Times New Roman" w:hAnsi="Consolas" w:cs="Times New Roman"/>
          <w:color w:val="D4D4D4"/>
          <w:sz w:val="21"/>
          <w:szCs w:val="21"/>
        </w:rPr>
        <w:t>]])</w:t>
      </w:r>
    </w:p>
    <w:p w14:paraId="16F8A7A5"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9CDCFE"/>
          <w:sz w:val="21"/>
          <w:szCs w:val="21"/>
        </w:rPr>
        <w:t>R</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DCDCAA"/>
          <w:sz w:val="21"/>
          <w:szCs w:val="21"/>
        </w:rPr>
        <w:t>log10</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bg_Ratio</w:t>
      </w:r>
      <w:r w:rsidRPr="00FC0BE4">
        <w:rPr>
          <w:rFonts w:ascii="Consolas" w:eastAsia="Times New Roman" w:hAnsi="Consolas" w:cs="Times New Roman"/>
          <w:color w:val="D4D4D4"/>
          <w:sz w:val="21"/>
          <w:szCs w:val="21"/>
        </w:rPr>
        <w:t>)</w:t>
      </w:r>
    </w:p>
    <w:p w14:paraId="5C441D36"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p>
    <w:p w14:paraId="3C218A44"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9CDCFE"/>
          <w:sz w:val="21"/>
          <w:szCs w:val="21"/>
        </w:rPr>
        <w:t>Chl_a</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B5CEA8"/>
          <w:sz w:val="21"/>
          <w:szCs w:val="21"/>
        </w:rPr>
        <w:t>10</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0.2511</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2.0853</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R</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B5CEA8"/>
          <w:sz w:val="21"/>
          <w:szCs w:val="21"/>
        </w:rPr>
        <w:t>1.5035</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R</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2</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3.1747</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R</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3</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0.3383</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R</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4</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B5CEA8"/>
          <w:sz w:val="21"/>
          <w:szCs w:val="21"/>
        </w:rPr>
        <w:t>12.4</w:t>
      </w:r>
    </w:p>
    <w:p w14:paraId="6DC230E3"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6A9955"/>
          <w:sz w:val="21"/>
          <w:szCs w:val="21"/>
        </w:rPr>
        <w:t># plotRGB(aoiRaster, 4,3,2, scale = 65535, stretch = 'lin')</w:t>
      </w:r>
    </w:p>
    <w:p w14:paraId="4DDA5AAB" w14:textId="087BE4A4"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DCDCAA"/>
          <w:sz w:val="21"/>
          <w:szCs w:val="21"/>
        </w:rPr>
        <w:t>plot</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Chl_a</w:t>
      </w:r>
      <w:r w:rsidRPr="00FC0BE4">
        <w:rPr>
          <w:rFonts w:ascii="Consolas" w:eastAsia="Times New Roman" w:hAnsi="Consolas" w:cs="Times New Roman"/>
          <w:color w:val="D4D4D4"/>
          <w:sz w:val="21"/>
          <w:szCs w:val="21"/>
        </w:rPr>
        <w:t>,  </w:t>
      </w:r>
      <w:r w:rsidRPr="00FC0BE4">
        <w:rPr>
          <w:rFonts w:ascii="Consolas" w:eastAsia="Times New Roman" w:hAnsi="Consolas" w:cs="Times New Roman"/>
          <w:color w:val="9CDCFE"/>
          <w:sz w:val="21"/>
          <w:szCs w:val="21"/>
        </w:rPr>
        <w:t>main</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CE9178"/>
          <w:sz w:val="21"/>
          <w:szCs w:val="21"/>
        </w:rPr>
        <w:t>"</w:t>
      </w:r>
      <w:r w:rsidR="00B24A49">
        <w:rPr>
          <w:rFonts w:ascii="Consolas" w:eastAsia="Times New Roman" w:hAnsi="Consolas" w:cs="Times New Roman"/>
          <w:color w:val="CE9178"/>
          <w:sz w:val="21"/>
          <w:szCs w:val="21"/>
        </w:rPr>
        <w:t>Bloom Date</w:t>
      </w:r>
      <w:r w:rsidRPr="00FC0BE4">
        <w:rPr>
          <w:rFonts w:ascii="Consolas" w:eastAsia="Times New Roman" w:hAnsi="Consolas" w:cs="Times New Roman"/>
          <w:color w:val="CE9178"/>
          <w:sz w:val="21"/>
          <w:szCs w:val="21"/>
        </w:rPr>
        <w:t>"</w:t>
      </w:r>
      <w:r w:rsidRPr="00FC0BE4">
        <w:rPr>
          <w:rFonts w:ascii="Consolas" w:eastAsia="Times New Roman" w:hAnsi="Consolas" w:cs="Times New Roman"/>
          <w:color w:val="D4D4D4"/>
          <w:sz w:val="21"/>
          <w:szCs w:val="21"/>
        </w:rPr>
        <w:t>)</w:t>
      </w:r>
    </w:p>
    <w:p w14:paraId="4CD522AB"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6A9955"/>
          <w:sz w:val="21"/>
          <w:szCs w:val="21"/>
        </w:rPr>
        <w:t># Save file on disk</w:t>
      </w:r>
    </w:p>
    <w:p w14:paraId="279FDE14" w14:textId="3EA4C14C" w:rsidR="00FC0BE4" w:rsidRPr="00FC0BE4" w:rsidRDefault="00FC0BE4" w:rsidP="00FC0BE4">
      <w:pPr>
        <w:spacing w:after="0" w:line="285" w:lineRule="atLeast"/>
        <w:jc w:val="left"/>
        <w:rPr>
          <w:rFonts w:ascii="Consolas" w:eastAsia="Times New Roman" w:hAnsi="Consolas" w:cs="Times New Roman"/>
          <w:color w:val="D4D4D4"/>
          <w:sz w:val="21"/>
          <w:szCs w:val="21"/>
        </w:rPr>
      </w:pPr>
      <w:r w:rsidRPr="00FC0BE4">
        <w:rPr>
          <w:rFonts w:ascii="Consolas" w:eastAsia="Times New Roman" w:hAnsi="Consolas" w:cs="Times New Roman"/>
          <w:color w:val="9CDCFE"/>
          <w:sz w:val="21"/>
          <w:szCs w:val="21"/>
        </w:rPr>
        <w:t>saveFile</w:t>
      </w:r>
      <w:r w:rsidRPr="00FC0BE4">
        <w:rPr>
          <w:rFonts w:ascii="Consolas" w:eastAsia="Times New Roman" w:hAnsi="Consolas" w:cs="Times New Roman"/>
          <w:color w:val="D4D4D4"/>
          <w:sz w:val="21"/>
          <w:szCs w:val="21"/>
        </w:rPr>
        <w:t xml:space="preserve"> &lt;- </w:t>
      </w:r>
      <w:r w:rsidRPr="00FC0BE4">
        <w:rPr>
          <w:rFonts w:ascii="Consolas" w:eastAsia="Times New Roman" w:hAnsi="Consolas" w:cs="Times New Roman"/>
          <w:color w:val="9CDCFE"/>
          <w:sz w:val="21"/>
          <w:szCs w:val="21"/>
        </w:rPr>
        <w:t>writeRaster</w:t>
      </w:r>
      <w:r w:rsidRPr="00FC0BE4">
        <w:rPr>
          <w:rFonts w:ascii="Consolas" w:eastAsia="Times New Roman" w:hAnsi="Consolas" w:cs="Times New Roman"/>
          <w:color w:val="D4D4D4"/>
          <w:sz w:val="21"/>
          <w:szCs w:val="21"/>
        </w:rPr>
        <w:t>(</w:t>
      </w:r>
      <w:r w:rsidRPr="00FC0BE4">
        <w:rPr>
          <w:rFonts w:ascii="Consolas" w:eastAsia="Times New Roman" w:hAnsi="Consolas" w:cs="Times New Roman"/>
          <w:color w:val="9CDCFE"/>
          <w:sz w:val="21"/>
          <w:szCs w:val="21"/>
        </w:rPr>
        <w:t>Chl_a</w:t>
      </w:r>
      <w:r w:rsidRPr="00FC0BE4">
        <w:rPr>
          <w:rFonts w:ascii="Consolas" w:eastAsia="Times New Roman" w:hAnsi="Consolas" w:cs="Times New Roman"/>
          <w:color w:val="D4D4D4"/>
          <w:sz w:val="21"/>
          <w:szCs w:val="21"/>
        </w:rPr>
        <w:t xml:space="preserve">, </w:t>
      </w:r>
      <w:r w:rsidRPr="00FC0BE4">
        <w:rPr>
          <w:rFonts w:ascii="Consolas" w:eastAsia="Times New Roman" w:hAnsi="Consolas" w:cs="Times New Roman"/>
          <w:color w:val="CE9178"/>
          <w:sz w:val="21"/>
          <w:szCs w:val="21"/>
        </w:rPr>
        <w:t>"OC2_</w:t>
      </w:r>
      <w:r w:rsidR="00C72099">
        <w:rPr>
          <w:rFonts w:ascii="Consolas" w:eastAsia="Times New Roman" w:hAnsi="Consolas" w:cs="Times New Roman"/>
          <w:color w:val="CE9178"/>
          <w:sz w:val="21"/>
          <w:szCs w:val="21"/>
        </w:rPr>
        <w:t>Bloomdate</w:t>
      </w:r>
      <w:r w:rsidRPr="00FC0BE4">
        <w:rPr>
          <w:rFonts w:ascii="Consolas" w:eastAsia="Times New Roman" w:hAnsi="Consolas" w:cs="Times New Roman"/>
          <w:color w:val="CE9178"/>
          <w:sz w:val="21"/>
          <w:szCs w:val="21"/>
        </w:rPr>
        <w:t>.tif"</w:t>
      </w:r>
      <w:r w:rsidRPr="00FC0BE4">
        <w:rPr>
          <w:rFonts w:ascii="Consolas" w:eastAsia="Times New Roman" w:hAnsi="Consolas" w:cs="Times New Roman"/>
          <w:color w:val="D4D4D4"/>
          <w:sz w:val="21"/>
          <w:szCs w:val="21"/>
        </w:rPr>
        <w:t xml:space="preserve">, </w:t>
      </w:r>
      <w:r w:rsidRPr="00FC0BE4">
        <w:rPr>
          <w:rFonts w:ascii="Consolas" w:eastAsia="Times New Roman" w:hAnsi="Consolas" w:cs="Times New Roman"/>
          <w:color w:val="9CDCFE"/>
          <w:sz w:val="21"/>
          <w:szCs w:val="21"/>
        </w:rPr>
        <w:t>format</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CE9178"/>
          <w:sz w:val="21"/>
          <w:szCs w:val="21"/>
        </w:rPr>
        <w:t>"GTiff"</w:t>
      </w:r>
      <w:r w:rsidRPr="00FC0BE4">
        <w:rPr>
          <w:rFonts w:ascii="Consolas" w:eastAsia="Times New Roman" w:hAnsi="Consolas" w:cs="Times New Roman"/>
          <w:color w:val="D4D4D4"/>
          <w:sz w:val="21"/>
          <w:szCs w:val="21"/>
        </w:rPr>
        <w:t xml:space="preserve">, </w:t>
      </w:r>
      <w:r w:rsidRPr="00FC0BE4">
        <w:rPr>
          <w:rFonts w:ascii="Consolas" w:eastAsia="Times New Roman" w:hAnsi="Consolas" w:cs="Times New Roman"/>
          <w:color w:val="9CDCFE"/>
          <w:sz w:val="21"/>
          <w:szCs w:val="21"/>
        </w:rPr>
        <w:t>datatype</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CE9178"/>
          <w:sz w:val="21"/>
          <w:szCs w:val="21"/>
        </w:rPr>
        <w:t>"FLT4S"</w:t>
      </w:r>
      <w:r w:rsidRPr="00FC0BE4">
        <w:rPr>
          <w:rFonts w:ascii="Consolas" w:eastAsia="Times New Roman" w:hAnsi="Consolas" w:cs="Times New Roman"/>
          <w:color w:val="D4D4D4"/>
          <w:sz w:val="21"/>
          <w:szCs w:val="21"/>
        </w:rPr>
        <w:t xml:space="preserve">, </w:t>
      </w:r>
      <w:r w:rsidRPr="00FC0BE4">
        <w:rPr>
          <w:rFonts w:ascii="Consolas" w:eastAsia="Times New Roman" w:hAnsi="Consolas" w:cs="Times New Roman"/>
          <w:color w:val="9CDCFE"/>
          <w:sz w:val="21"/>
          <w:szCs w:val="21"/>
        </w:rPr>
        <w:t>overwrite</w:t>
      </w:r>
      <w:r w:rsidRPr="00FC0BE4">
        <w:rPr>
          <w:rFonts w:ascii="Consolas" w:eastAsia="Times New Roman" w:hAnsi="Consolas" w:cs="Times New Roman"/>
          <w:color w:val="D4D4D4"/>
          <w:sz w:val="21"/>
          <w:szCs w:val="21"/>
        </w:rPr>
        <w:t xml:space="preserve"> = </w:t>
      </w:r>
      <w:r w:rsidRPr="00FC0BE4">
        <w:rPr>
          <w:rFonts w:ascii="Consolas" w:eastAsia="Times New Roman" w:hAnsi="Consolas" w:cs="Times New Roman"/>
          <w:color w:val="569CD6"/>
          <w:sz w:val="21"/>
          <w:szCs w:val="21"/>
        </w:rPr>
        <w:t>TRUE</w:t>
      </w:r>
      <w:r w:rsidRPr="00FC0BE4">
        <w:rPr>
          <w:rFonts w:ascii="Consolas" w:eastAsia="Times New Roman" w:hAnsi="Consolas" w:cs="Times New Roman"/>
          <w:color w:val="D4D4D4"/>
          <w:sz w:val="21"/>
          <w:szCs w:val="21"/>
        </w:rPr>
        <w:t>)</w:t>
      </w:r>
    </w:p>
    <w:p w14:paraId="3B176495" w14:textId="77777777" w:rsidR="00FC0BE4" w:rsidRPr="00FC0BE4" w:rsidRDefault="00FC0BE4" w:rsidP="00FC0BE4">
      <w:pPr>
        <w:spacing w:after="0" w:line="285" w:lineRule="atLeast"/>
        <w:jc w:val="left"/>
        <w:rPr>
          <w:rFonts w:ascii="Consolas" w:eastAsia="Times New Roman" w:hAnsi="Consolas" w:cs="Times New Roman"/>
          <w:color w:val="D4D4D4"/>
          <w:sz w:val="21"/>
          <w:szCs w:val="21"/>
        </w:rPr>
      </w:pPr>
    </w:p>
    <w:p w14:paraId="26871F4B" w14:textId="3B97298A" w:rsidR="00F80BF8" w:rsidRDefault="00F80BF8" w:rsidP="00F80BF8">
      <w:pPr>
        <w:rPr>
          <w:b/>
          <w:bCs/>
          <w:u w:val="single"/>
          <w:lang w:val="en-GB" w:bidi="he-IL"/>
        </w:rPr>
      </w:pPr>
    </w:p>
    <w:p w14:paraId="31217092" w14:textId="26DFF1F6" w:rsidR="00FC0BE4" w:rsidRDefault="00FC0BE4" w:rsidP="00F80BF8">
      <w:pPr>
        <w:rPr>
          <w:b/>
          <w:bCs/>
          <w:u w:val="single"/>
          <w:lang w:val="en-GB" w:bidi="he-IL"/>
        </w:rPr>
      </w:pPr>
    </w:p>
    <w:p w14:paraId="78521FA3" w14:textId="77777777" w:rsidR="008877AB" w:rsidRDefault="008877AB" w:rsidP="00F80BF8">
      <w:pPr>
        <w:rPr>
          <w:b/>
          <w:bCs/>
          <w:u w:val="single"/>
          <w:lang w:val="en-GB" w:bidi="he-IL"/>
        </w:rPr>
      </w:pPr>
    </w:p>
    <w:p w14:paraId="6E81CC21" w14:textId="0480EE46" w:rsidR="00FC0BE4" w:rsidRDefault="00FC0BE4" w:rsidP="00F80BF8">
      <w:pPr>
        <w:rPr>
          <w:b/>
          <w:bCs/>
          <w:u w:val="single"/>
          <w:lang w:val="en-GB" w:bidi="he-IL"/>
        </w:rPr>
      </w:pPr>
    </w:p>
    <w:p w14:paraId="6141B6A3" w14:textId="310888CC" w:rsidR="00FC0BE4" w:rsidRDefault="00FC0BE4" w:rsidP="00F80BF8">
      <w:pPr>
        <w:rPr>
          <w:b/>
          <w:bCs/>
          <w:u w:val="single"/>
          <w:lang w:val="en-GB" w:bidi="he-IL"/>
        </w:rPr>
      </w:pPr>
    </w:p>
    <w:p w14:paraId="2F74BE12" w14:textId="79B1BF5D" w:rsidR="00FC0BE4" w:rsidRDefault="00FC0BE4" w:rsidP="00F80BF8">
      <w:pPr>
        <w:rPr>
          <w:b/>
          <w:bCs/>
          <w:u w:val="single"/>
          <w:lang w:val="en-GB" w:bidi="he-IL"/>
        </w:rPr>
      </w:pPr>
    </w:p>
    <w:p w14:paraId="33074B6C" w14:textId="77777777" w:rsidR="00BA07EB" w:rsidRDefault="00BA07EB" w:rsidP="00F80BF8">
      <w:pPr>
        <w:rPr>
          <w:b/>
          <w:bCs/>
          <w:u w:val="single"/>
          <w:lang w:val="en-GB" w:bidi="he-IL"/>
        </w:rPr>
      </w:pPr>
    </w:p>
    <w:p w14:paraId="2381423F" w14:textId="12546191" w:rsidR="00A75DF4" w:rsidRDefault="00A75DF4" w:rsidP="00793DAF">
      <w:pPr>
        <w:pStyle w:val="ListParagraph"/>
        <w:numPr>
          <w:ilvl w:val="0"/>
          <w:numId w:val="43"/>
        </w:numPr>
        <w:rPr>
          <w:b/>
          <w:bCs/>
          <w:u w:val="single"/>
          <w:lang w:val="en-GB" w:bidi="he-IL"/>
        </w:rPr>
      </w:pPr>
      <w:r>
        <w:rPr>
          <w:b/>
          <w:bCs/>
          <w:u w:val="single"/>
          <w:lang w:val="en-GB" w:bidi="he-IL"/>
        </w:rPr>
        <w:lastRenderedPageBreak/>
        <w:t>Mono-window LSAT Algorithm</w:t>
      </w:r>
    </w:p>
    <w:p w14:paraId="4A2FC381" w14:textId="19206F6C" w:rsidR="00064952" w:rsidRPr="00064952" w:rsidRDefault="00064952" w:rsidP="00064952">
      <w:pPr>
        <w:spacing w:after="0" w:line="285" w:lineRule="atLeast"/>
        <w:ind w:left="360"/>
        <w:jc w:val="left"/>
        <w:rPr>
          <w:rFonts w:ascii="Consolas" w:eastAsia="Times New Roman" w:hAnsi="Consolas" w:cs="Times New Roman"/>
          <w:color w:val="D4D4D4"/>
        </w:rPr>
      </w:pPr>
      <w:r w:rsidRPr="00064952">
        <w:rPr>
          <w:rFonts w:ascii="Consolas" w:eastAsia="Times New Roman" w:hAnsi="Consolas" w:cs="Times New Roman"/>
          <w:color w:val="D4D4D4"/>
        </w:rPr>
        <w:t xml:space="preserve">#Start </w:t>
      </w:r>
      <w:r w:rsidRPr="00064952">
        <w:rPr>
          <w:rFonts w:ascii="Consolas" w:eastAsia="Times New Roman" w:hAnsi="Consolas" w:cs="Times New Roman"/>
          <w:color w:val="CE9178"/>
        </w:rPr>
        <w:t>======================================================================</w:t>
      </w:r>
    </w:p>
    <w:p w14:paraId="66D5CE4D" w14:textId="21726978"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6A9955"/>
          <w:sz w:val="21"/>
          <w:szCs w:val="21"/>
        </w:rPr>
        <w:t xml:space="preserve">// </w:t>
      </w:r>
      <w:r w:rsidR="003A64F0">
        <w:rPr>
          <w:rFonts w:ascii="Consolas" w:eastAsia="Times New Roman" w:hAnsi="Consolas" w:cs="Times New Roman"/>
          <w:color w:val="6A9955"/>
          <w:sz w:val="21"/>
          <w:szCs w:val="21"/>
        </w:rPr>
        <w:t>Computing</w:t>
      </w:r>
      <w:r w:rsidRPr="004011E0">
        <w:rPr>
          <w:rFonts w:ascii="Consolas" w:eastAsia="Times New Roman" w:hAnsi="Consolas" w:cs="Times New Roman"/>
          <w:color w:val="6A9955"/>
          <w:sz w:val="21"/>
          <w:szCs w:val="21"/>
        </w:rPr>
        <w:t xml:space="preserve"> </w:t>
      </w:r>
      <w:r w:rsidR="003A64F0">
        <w:rPr>
          <w:rFonts w:ascii="Consolas" w:eastAsia="Times New Roman" w:hAnsi="Consolas" w:cs="Times New Roman"/>
          <w:color w:val="6A9955"/>
          <w:sz w:val="21"/>
          <w:szCs w:val="21"/>
        </w:rPr>
        <w:t xml:space="preserve">for </w:t>
      </w:r>
      <w:r w:rsidRPr="004011E0">
        <w:rPr>
          <w:rFonts w:ascii="Consolas" w:eastAsia="Times New Roman" w:hAnsi="Consolas" w:cs="Times New Roman"/>
          <w:color w:val="6A9955"/>
          <w:sz w:val="21"/>
          <w:szCs w:val="21"/>
        </w:rPr>
        <w:t>L</w:t>
      </w:r>
      <w:r w:rsidR="003A64F0">
        <w:rPr>
          <w:rFonts w:ascii="Consolas" w:eastAsia="Times New Roman" w:hAnsi="Consolas" w:cs="Times New Roman"/>
          <w:color w:val="6A9955"/>
          <w:sz w:val="21"/>
          <w:szCs w:val="21"/>
        </w:rPr>
        <w:t xml:space="preserve">ake </w:t>
      </w:r>
      <w:r w:rsidRPr="004011E0">
        <w:rPr>
          <w:rFonts w:ascii="Consolas" w:eastAsia="Times New Roman" w:hAnsi="Consolas" w:cs="Times New Roman"/>
          <w:color w:val="6A9955"/>
          <w:sz w:val="21"/>
          <w:szCs w:val="21"/>
        </w:rPr>
        <w:t>S</w:t>
      </w:r>
      <w:r w:rsidR="003A64F0">
        <w:rPr>
          <w:rFonts w:ascii="Consolas" w:eastAsia="Times New Roman" w:hAnsi="Consolas" w:cs="Times New Roman"/>
          <w:color w:val="6A9955"/>
          <w:sz w:val="21"/>
          <w:szCs w:val="21"/>
        </w:rPr>
        <w:t xml:space="preserve">urface </w:t>
      </w:r>
      <w:r w:rsidRPr="004011E0">
        <w:rPr>
          <w:rFonts w:ascii="Consolas" w:eastAsia="Times New Roman" w:hAnsi="Consolas" w:cs="Times New Roman"/>
          <w:color w:val="6A9955"/>
          <w:sz w:val="21"/>
          <w:szCs w:val="21"/>
        </w:rPr>
        <w:t>A</w:t>
      </w:r>
      <w:r w:rsidR="003A64F0">
        <w:rPr>
          <w:rFonts w:ascii="Consolas" w:eastAsia="Times New Roman" w:hAnsi="Consolas" w:cs="Times New Roman"/>
          <w:color w:val="6A9955"/>
          <w:sz w:val="21"/>
          <w:szCs w:val="21"/>
        </w:rPr>
        <w:t xml:space="preserve">ir </w:t>
      </w:r>
      <w:r w:rsidR="00E321D8" w:rsidRPr="004011E0">
        <w:rPr>
          <w:rFonts w:ascii="Consolas" w:eastAsia="Times New Roman" w:hAnsi="Consolas" w:cs="Times New Roman"/>
          <w:color w:val="6A9955"/>
          <w:sz w:val="21"/>
          <w:szCs w:val="21"/>
        </w:rPr>
        <w:t>T</w:t>
      </w:r>
      <w:r w:rsidR="00E321D8">
        <w:rPr>
          <w:rFonts w:ascii="Consolas" w:eastAsia="Times New Roman" w:hAnsi="Consolas" w:cs="Times New Roman"/>
          <w:color w:val="6A9955"/>
          <w:sz w:val="21"/>
          <w:szCs w:val="21"/>
        </w:rPr>
        <w:t>emperature</w:t>
      </w:r>
    </w:p>
    <w:p w14:paraId="33583B29" w14:textId="6A980910"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6A9955"/>
          <w:sz w:val="21"/>
          <w:szCs w:val="21"/>
        </w:rPr>
        <w:t>// Filter your study area with the LakeVictoria shapefile</w:t>
      </w:r>
    </w:p>
    <w:p w14:paraId="5AE26FE8"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roi</w:t>
      </w:r>
      <w:r w:rsidRPr="004011E0">
        <w:rPr>
          <w:rFonts w:ascii="Consolas" w:eastAsia="Times New Roman" w:hAnsi="Consolas" w:cs="Times New Roman"/>
          <w:color w:val="D4D4D4"/>
          <w:sz w:val="21"/>
          <w:szCs w:val="21"/>
        </w:rPr>
        <w:t xml:space="preserve"> = </w:t>
      </w:r>
      <w:r w:rsidRPr="004011E0">
        <w:rPr>
          <w:rFonts w:ascii="Consolas" w:eastAsia="Times New Roman" w:hAnsi="Consolas" w:cs="Times New Roman"/>
          <w:color w:val="9CDCFE"/>
          <w:sz w:val="21"/>
          <w:szCs w:val="21"/>
        </w:rPr>
        <w:t>ee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FeatureCollection</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CE9178"/>
          <w:sz w:val="21"/>
          <w:szCs w:val="21"/>
        </w:rPr>
        <w:t>"users/okomoJacob/finalYrProj/LakeVictoria"</w:t>
      </w:r>
      <w:r w:rsidRPr="004011E0">
        <w:rPr>
          <w:rFonts w:ascii="Consolas" w:eastAsia="Times New Roman" w:hAnsi="Consolas" w:cs="Times New Roman"/>
          <w:color w:val="D4D4D4"/>
          <w:sz w:val="21"/>
          <w:szCs w:val="21"/>
        </w:rPr>
        <w:t>);</w:t>
      </w:r>
    </w:p>
    <w:p w14:paraId="3BEBF338" w14:textId="02EBDD13"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6A9955"/>
          <w:sz w:val="21"/>
          <w:szCs w:val="21"/>
        </w:rPr>
        <w:t>// Cloud masking of the collection</w:t>
      </w:r>
    </w:p>
    <w:p w14:paraId="65DE804F"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569CD6"/>
          <w:sz w:val="21"/>
          <w:szCs w:val="21"/>
        </w:rPr>
        <w:t>function</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DCDCAA"/>
          <w:sz w:val="21"/>
          <w:szCs w:val="21"/>
        </w:rPr>
        <w:t>maskL8sr</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col</w:t>
      </w:r>
      <w:r w:rsidRPr="004011E0">
        <w:rPr>
          <w:rFonts w:ascii="Consolas" w:eastAsia="Times New Roman" w:hAnsi="Consolas" w:cs="Times New Roman"/>
          <w:color w:val="D4D4D4"/>
          <w:sz w:val="21"/>
          <w:szCs w:val="21"/>
        </w:rPr>
        <w:t>) {</w:t>
      </w:r>
    </w:p>
    <w:p w14:paraId="23ED5627"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6A9955"/>
          <w:sz w:val="21"/>
          <w:szCs w:val="21"/>
        </w:rPr>
        <w:t>// Bits 3 and 5 are cloud shadow and cloud, respectively.</w:t>
      </w:r>
    </w:p>
    <w:p w14:paraId="630EEEE2"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cloudShadowBitMask</w:t>
      </w:r>
      <w:r w:rsidRPr="004011E0">
        <w:rPr>
          <w:rFonts w:ascii="Consolas" w:eastAsia="Times New Roman" w:hAnsi="Consolas" w:cs="Times New Roman"/>
          <w:color w:val="D4D4D4"/>
          <w:sz w:val="21"/>
          <w:szCs w:val="21"/>
        </w:rPr>
        <w:t xml:space="preserve"> = (</w:t>
      </w:r>
      <w:r w:rsidRPr="004011E0">
        <w:rPr>
          <w:rFonts w:ascii="Consolas" w:eastAsia="Times New Roman" w:hAnsi="Consolas" w:cs="Times New Roman"/>
          <w:color w:val="B5CEA8"/>
          <w:sz w:val="21"/>
          <w:szCs w:val="21"/>
        </w:rPr>
        <w:t>1</w:t>
      </w:r>
      <w:r w:rsidRPr="004011E0">
        <w:rPr>
          <w:rFonts w:ascii="Consolas" w:eastAsia="Times New Roman" w:hAnsi="Consolas" w:cs="Times New Roman"/>
          <w:color w:val="D4D4D4"/>
          <w:sz w:val="21"/>
          <w:szCs w:val="21"/>
        </w:rPr>
        <w:t xml:space="preserve"> &lt;&lt; </w:t>
      </w:r>
      <w:r w:rsidRPr="004011E0">
        <w:rPr>
          <w:rFonts w:ascii="Consolas" w:eastAsia="Times New Roman" w:hAnsi="Consolas" w:cs="Times New Roman"/>
          <w:color w:val="B5CEA8"/>
          <w:sz w:val="21"/>
          <w:szCs w:val="21"/>
        </w:rPr>
        <w:t>3</w:t>
      </w:r>
      <w:r w:rsidRPr="004011E0">
        <w:rPr>
          <w:rFonts w:ascii="Consolas" w:eastAsia="Times New Roman" w:hAnsi="Consolas" w:cs="Times New Roman"/>
          <w:color w:val="D4D4D4"/>
          <w:sz w:val="21"/>
          <w:szCs w:val="21"/>
        </w:rPr>
        <w:t>);</w:t>
      </w:r>
    </w:p>
    <w:p w14:paraId="4EEF3056"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cloudsBitMask</w:t>
      </w:r>
      <w:r w:rsidRPr="004011E0">
        <w:rPr>
          <w:rFonts w:ascii="Consolas" w:eastAsia="Times New Roman" w:hAnsi="Consolas" w:cs="Times New Roman"/>
          <w:color w:val="D4D4D4"/>
          <w:sz w:val="21"/>
          <w:szCs w:val="21"/>
        </w:rPr>
        <w:t xml:space="preserve"> = (</w:t>
      </w:r>
      <w:r w:rsidRPr="004011E0">
        <w:rPr>
          <w:rFonts w:ascii="Consolas" w:eastAsia="Times New Roman" w:hAnsi="Consolas" w:cs="Times New Roman"/>
          <w:color w:val="B5CEA8"/>
          <w:sz w:val="21"/>
          <w:szCs w:val="21"/>
        </w:rPr>
        <w:t>1</w:t>
      </w:r>
      <w:r w:rsidRPr="004011E0">
        <w:rPr>
          <w:rFonts w:ascii="Consolas" w:eastAsia="Times New Roman" w:hAnsi="Consolas" w:cs="Times New Roman"/>
          <w:color w:val="D4D4D4"/>
          <w:sz w:val="21"/>
          <w:szCs w:val="21"/>
        </w:rPr>
        <w:t xml:space="preserve"> &lt;&lt; </w:t>
      </w:r>
      <w:r w:rsidRPr="004011E0">
        <w:rPr>
          <w:rFonts w:ascii="Consolas" w:eastAsia="Times New Roman" w:hAnsi="Consolas" w:cs="Times New Roman"/>
          <w:color w:val="B5CEA8"/>
          <w:sz w:val="21"/>
          <w:szCs w:val="21"/>
        </w:rPr>
        <w:t>5</w:t>
      </w:r>
      <w:r w:rsidRPr="004011E0">
        <w:rPr>
          <w:rFonts w:ascii="Consolas" w:eastAsia="Times New Roman" w:hAnsi="Consolas" w:cs="Times New Roman"/>
          <w:color w:val="D4D4D4"/>
          <w:sz w:val="21"/>
          <w:szCs w:val="21"/>
        </w:rPr>
        <w:t>);</w:t>
      </w:r>
    </w:p>
    <w:p w14:paraId="491E4415"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6A9955"/>
          <w:sz w:val="21"/>
          <w:szCs w:val="21"/>
        </w:rPr>
        <w:t>// Get the pixel QA band.</w:t>
      </w:r>
    </w:p>
    <w:p w14:paraId="2926C899"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qa</w:t>
      </w:r>
      <w:r w:rsidRPr="004011E0">
        <w:rPr>
          <w:rFonts w:ascii="Consolas" w:eastAsia="Times New Roman" w:hAnsi="Consolas" w:cs="Times New Roman"/>
          <w:color w:val="D4D4D4"/>
          <w:sz w:val="21"/>
          <w:szCs w:val="21"/>
        </w:rPr>
        <w:t xml:space="preserve"> = </w:t>
      </w:r>
      <w:r w:rsidRPr="004011E0">
        <w:rPr>
          <w:rFonts w:ascii="Consolas" w:eastAsia="Times New Roman" w:hAnsi="Consolas" w:cs="Times New Roman"/>
          <w:color w:val="9CDCFE"/>
          <w:sz w:val="21"/>
          <w:szCs w:val="21"/>
        </w:rPr>
        <w:t>col</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select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CE9178"/>
          <w:sz w:val="21"/>
          <w:szCs w:val="21"/>
        </w:rPr>
        <w:t>'pixel_qa'</w:t>
      </w:r>
      <w:r w:rsidRPr="004011E0">
        <w:rPr>
          <w:rFonts w:ascii="Consolas" w:eastAsia="Times New Roman" w:hAnsi="Consolas" w:cs="Times New Roman"/>
          <w:color w:val="D4D4D4"/>
          <w:sz w:val="21"/>
          <w:szCs w:val="21"/>
        </w:rPr>
        <w:t>);</w:t>
      </w:r>
    </w:p>
    <w:p w14:paraId="4FEA6FCC"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6A9955"/>
          <w:sz w:val="21"/>
          <w:szCs w:val="21"/>
        </w:rPr>
        <w:t>// Both flags should be set to zero, indicating clear conditions.</w:t>
      </w:r>
    </w:p>
    <w:p w14:paraId="6FCFB342"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mask</w:t>
      </w:r>
      <w:r w:rsidRPr="004011E0">
        <w:rPr>
          <w:rFonts w:ascii="Consolas" w:eastAsia="Times New Roman" w:hAnsi="Consolas" w:cs="Times New Roman"/>
          <w:color w:val="D4D4D4"/>
          <w:sz w:val="21"/>
          <w:szCs w:val="21"/>
        </w:rPr>
        <w:t xml:space="preserve"> = </w:t>
      </w:r>
      <w:r w:rsidRPr="004011E0">
        <w:rPr>
          <w:rFonts w:ascii="Consolas" w:eastAsia="Times New Roman" w:hAnsi="Consolas" w:cs="Times New Roman"/>
          <w:color w:val="9CDCFE"/>
          <w:sz w:val="21"/>
          <w:szCs w:val="21"/>
        </w:rPr>
        <w:t>qa</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bitwiseAnd</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cloudShadowBitMask</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eq</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B5CEA8"/>
          <w:sz w:val="21"/>
          <w:szCs w:val="21"/>
        </w:rPr>
        <w:t>0</w:t>
      </w:r>
      <w:r w:rsidRPr="004011E0">
        <w:rPr>
          <w:rFonts w:ascii="Consolas" w:eastAsia="Times New Roman" w:hAnsi="Consolas" w:cs="Times New Roman"/>
          <w:color w:val="D4D4D4"/>
          <w:sz w:val="21"/>
          <w:szCs w:val="21"/>
        </w:rPr>
        <w:t>)</w:t>
      </w:r>
    </w:p>
    <w:p w14:paraId="0E1CD621"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w:t>
      </w:r>
      <w:r w:rsidRPr="004011E0">
        <w:rPr>
          <w:rFonts w:ascii="Consolas" w:eastAsia="Times New Roman" w:hAnsi="Consolas" w:cs="Times New Roman"/>
          <w:color w:val="DCDCAA"/>
          <w:sz w:val="21"/>
          <w:szCs w:val="21"/>
        </w:rPr>
        <w:t>and</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qa</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bitwiseAnd</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cloudsBitMask</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eq</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B5CEA8"/>
          <w:sz w:val="21"/>
          <w:szCs w:val="21"/>
        </w:rPr>
        <w:t>0</w:t>
      </w:r>
      <w:r w:rsidRPr="004011E0">
        <w:rPr>
          <w:rFonts w:ascii="Consolas" w:eastAsia="Times New Roman" w:hAnsi="Consolas" w:cs="Times New Roman"/>
          <w:color w:val="D4D4D4"/>
          <w:sz w:val="21"/>
          <w:szCs w:val="21"/>
        </w:rPr>
        <w:t>));</w:t>
      </w:r>
    </w:p>
    <w:p w14:paraId="034F59E1"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586C0"/>
          <w:sz w:val="21"/>
          <w:szCs w:val="21"/>
        </w:rPr>
        <w:t>return</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col</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updateMask</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mask</w:t>
      </w:r>
      <w:r w:rsidRPr="004011E0">
        <w:rPr>
          <w:rFonts w:ascii="Consolas" w:eastAsia="Times New Roman" w:hAnsi="Consolas" w:cs="Times New Roman"/>
          <w:color w:val="D4D4D4"/>
          <w:sz w:val="21"/>
          <w:szCs w:val="21"/>
        </w:rPr>
        <w:t>);</w:t>
      </w:r>
    </w:p>
    <w:p w14:paraId="1637AE75"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w:t>
      </w:r>
    </w:p>
    <w:p w14:paraId="712C8E4D"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p>
    <w:p w14:paraId="555C21F9"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6A9955"/>
          <w:sz w:val="21"/>
          <w:szCs w:val="21"/>
        </w:rPr>
        <w:t>//Obtain the L8 image collection in to GEE script.</w:t>
      </w:r>
    </w:p>
    <w:p w14:paraId="4A902CFE"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w:t>
      </w:r>
    </w:p>
    <w:p w14:paraId="181AD675"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col</w:t>
      </w:r>
      <w:r w:rsidRPr="004011E0">
        <w:rPr>
          <w:rFonts w:ascii="Consolas" w:eastAsia="Times New Roman" w:hAnsi="Consolas" w:cs="Times New Roman"/>
          <w:color w:val="D4D4D4"/>
          <w:sz w:val="21"/>
          <w:szCs w:val="21"/>
        </w:rPr>
        <w:t xml:space="preserve"> = </w:t>
      </w:r>
      <w:r w:rsidRPr="004011E0">
        <w:rPr>
          <w:rFonts w:ascii="Consolas" w:eastAsia="Times New Roman" w:hAnsi="Consolas" w:cs="Times New Roman"/>
          <w:color w:val="9CDCFE"/>
          <w:sz w:val="21"/>
          <w:szCs w:val="21"/>
        </w:rPr>
        <w:t>ee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ImageCollection</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CE9178"/>
          <w:sz w:val="21"/>
          <w:szCs w:val="21"/>
        </w:rPr>
        <w:t>'LANDSAT/LC08/C01/T1_SR'</w:t>
      </w:r>
      <w:r w:rsidRPr="004011E0">
        <w:rPr>
          <w:rFonts w:ascii="Consolas" w:eastAsia="Times New Roman" w:hAnsi="Consolas" w:cs="Times New Roman"/>
          <w:color w:val="D4D4D4"/>
          <w:sz w:val="21"/>
          <w:szCs w:val="21"/>
        </w:rPr>
        <w:t>)</w:t>
      </w:r>
    </w:p>
    <w:p w14:paraId="58A1F33C"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w:t>
      </w:r>
      <w:r w:rsidRPr="004011E0">
        <w:rPr>
          <w:rFonts w:ascii="Consolas" w:eastAsia="Times New Roman" w:hAnsi="Consolas" w:cs="Times New Roman"/>
          <w:color w:val="DCDCAA"/>
          <w:sz w:val="21"/>
          <w:szCs w:val="21"/>
        </w:rPr>
        <w:t>map</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maskL8sr</w:t>
      </w:r>
      <w:r w:rsidRPr="004011E0">
        <w:rPr>
          <w:rFonts w:ascii="Consolas" w:eastAsia="Times New Roman" w:hAnsi="Consolas" w:cs="Times New Roman"/>
          <w:color w:val="D4D4D4"/>
          <w:sz w:val="21"/>
          <w:szCs w:val="21"/>
        </w:rPr>
        <w:t>)</w:t>
      </w:r>
    </w:p>
    <w:p w14:paraId="57FD2F7E" w14:textId="451BB016"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w:t>
      </w:r>
      <w:r w:rsidRPr="004011E0">
        <w:rPr>
          <w:rFonts w:ascii="Consolas" w:eastAsia="Times New Roman" w:hAnsi="Consolas" w:cs="Times New Roman"/>
          <w:color w:val="DCDCAA"/>
          <w:sz w:val="21"/>
          <w:szCs w:val="21"/>
        </w:rPr>
        <w:t>filterDate</w:t>
      </w:r>
      <w:r w:rsidRPr="004011E0">
        <w:rPr>
          <w:rFonts w:ascii="Consolas" w:eastAsia="Times New Roman" w:hAnsi="Consolas" w:cs="Times New Roman"/>
          <w:color w:val="D4D4D4"/>
          <w:sz w:val="21"/>
          <w:szCs w:val="21"/>
        </w:rPr>
        <w:t>(</w:t>
      </w:r>
      <w:r w:rsidR="0094035C" w:rsidRPr="004011E0">
        <w:rPr>
          <w:rFonts w:ascii="Consolas" w:eastAsia="Times New Roman" w:hAnsi="Consolas" w:cs="Times New Roman"/>
          <w:color w:val="CE9178"/>
          <w:sz w:val="21"/>
          <w:szCs w:val="21"/>
        </w:rPr>
        <w:t>'</w:t>
      </w:r>
      <w:r w:rsidR="0094035C">
        <w:rPr>
          <w:rFonts w:ascii="Consolas" w:eastAsia="Times New Roman" w:hAnsi="Consolas" w:cs="Times New Roman"/>
          <w:color w:val="CE9178"/>
          <w:sz w:val="21"/>
          <w:szCs w:val="21"/>
        </w:rPr>
        <w:t>YYYY</w:t>
      </w:r>
      <w:r w:rsidR="0094035C" w:rsidRPr="004011E0">
        <w:rPr>
          <w:rFonts w:ascii="Consolas" w:eastAsia="Times New Roman" w:hAnsi="Consolas" w:cs="Times New Roman"/>
          <w:color w:val="CE9178"/>
          <w:sz w:val="21"/>
          <w:szCs w:val="21"/>
        </w:rPr>
        <w:t>-</w:t>
      </w:r>
      <w:r w:rsidR="0094035C">
        <w:rPr>
          <w:rFonts w:ascii="Consolas" w:eastAsia="Times New Roman" w:hAnsi="Consolas" w:cs="Times New Roman"/>
          <w:color w:val="CE9178"/>
          <w:sz w:val="21"/>
          <w:szCs w:val="21"/>
        </w:rPr>
        <w:t>MM</w:t>
      </w:r>
      <w:r w:rsidR="0094035C" w:rsidRPr="004011E0">
        <w:rPr>
          <w:rFonts w:ascii="Consolas" w:eastAsia="Times New Roman" w:hAnsi="Consolas" w:cs="Times New Roman"/>
          <w:color w:val="CE9178"/>
          <w:sz w:val="21"/>
          <w:szCs w:val="21"/>
        </w:rPr>
        <w:t>-</w:t>
      </w:r>
      <w:r w:rsidR="0094035C">
        <w:rPr>
          <w:rFonts w:ascii="Consolas" w:eastAsia="Times New Roman" w:hAnsi="Consolas" w:cs="Times New Roman"/>
          <w:color w:val="CE9178"/>
          <w:sz w:val="21"/>
          <w:szCs w:val="21"/>
        </w:rPr>
        <w:t>DD</w:t>
      </w:r>
      <w:r w:rsidR="0094035C">
        <w:rPr>
          <w:rFonts w:ascii="Consolas" w:eastAsia="Times New Roman" w:hAnsi="Consolas" w:cs="Times New Roman"/>
          <w:color w:val="CE9178"/>
          <w:sz w:val="21"/>
          <w:szCs w:val="21"/>
        </w:rPr>
        <w: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CE9178"/>
          <w:sz w:val="21"/>
          <w:szCs w:val="21"/>
        </w:rPr>
        <w:t>'</w:t>
      </w:r>
      <w:r w:rsidR="0094035C">
        <w:rPr>
          <w:rFonts w:ascii="Consolas" w:eastAsia="Times New Roman" w:hAnsi="Consolas" w:cs="Times New Roman"/>
          <w:color w:val="CE9178"/>
          <w:sz w:val="21"/>
          <w:szCs w:val="21"/>
        </w:rPr>
        <w:t>YYYY</w:t>
      </w:r>
      <w:r w:rsidRPr="004011E0">
        <w:rPr>
          <w:rFonts w:ascii="Consolas" w:eastAsia="Times New Roman" w:hAnsi="Consolas" w:cs="Times New Roman"/>
          <w:color w:val="CE9178"/>
          <w:sz w:val="21"/>
          <w:szCs w:val="21"/>
        </w:rPr>
        <w:t>-</w:t>
      </w:r>
      <w:r w:rsidR="0094035C">
        <w:rPr>
          <w:rFonts w:ascii="Consolas" w:eastAsia="Times New Roman" w:hAnsi="Consolas" w:cs="Times New Roman"/>
          <w:color w:val="CE9178"/>
          <w:sz w:val="21"/>
          <w:szCs w:val="21"/>
        </w:rPr>
        <w:t>MM</w:t>
      </w:r>
      <w:r w:rsidRPr="004011E0">
        <w:rPr>
          <w:rFonts w:ascii="Consolas" w:eastAsia="Times New Roman" w:hAnsi="Consolas" w:cs="Times New Roman"/>
          <w:color w:val="CE9178"/>
          <w:sz w:val="21"/>
          <w:szCs w:val="21"/>
        </w:rPr>
        <w:t>-</w:t>
      </w:r>
      <w:r w:rsidR="0094035C">
        <w:rPr>
          <w:rFonts w:ascii="Consolas" w:eastAsia="Times New Roman" w:hAnsi="Consolas" w:cs="Times New Roman"/>
          <w:color w:val="CE9178"/>
          <w:sz w:val="21"/>
          <w:szCs w:val="21"/>
        </w:rPr>
        <w:t>DD</w:t>
      </w:r>
      <w:r w:rsidRPr="004011E0">
        <w:rPr>
          <w:rFonts w:ascii="Consolas" w:eastAsia="Times New Roman" w:hAnsi="Consolas" w:cs="Times New Roman"/>
          <w:color w:val="CE9178"/>
          <w:sz w:val="21"/>
          <w:szCs w:val="21"/>
        </w:rPr>
        <w:t>'</w:t>
      </w:r>
      <w:r w:rsidRPr="004011E0">
        <w:rPr>
          <w:rFonts w:ascii="Consolas" w:eastAsia="Times New Roman" w:hAnsi="Consolas" w:cs="Times New Roman"/>
          <w:color w:val="D4D4D4"/>
          <w:sz w:val="21"/>
          <w:szCs w:val="21"/>
        </w:rPr>
        <w:t>)</w:t>
      </w:r>
    </w:p>
    <w:p w14:paraId="2713E7CA"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w:t>
      </w:r>
      <w:r w:rsidRPr="004011E0">
        <w:rPr>
          <w:rFonts w:ascii="Consolas" w:eastAsia="Times New Roman" w:hAnsi="Consolas" w:cs="Times New Roman"/>
          <w:color w:val="DCDCAA"/>
          <w:sz w:val="21"/>
          <w:szCs w:val="21"/>
        </w:rPr>
        <w:t>filterBounds</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roi</w:t>
      </w:r>
      <w:r w:rsidRPr="004011E0">
        <w:rPr>
          <w:rFonts w:ascii="Consolas" w:eastAsia="Times New Roman" w:hAnsi="Consolas" w:cs="Times New Roman"/>
          <w:color w:val="D4D4D4"/>
          <w:sz w:val="21"/>
          <w:szCs w:val="21"/>
        </w:rPr>
        <w:t>);</w:t>
      </w:r>
    </w:p>
    <w:p w14:paraId="41B00341"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w:t>
      </w:r>
    </w:p>
    <w:p w14:paraId="1879AA69" w14:textId="1D4F4708"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CDCAA"/>
          <w:sz w:val="21"/>
          <w:szCs w:val="21"/>
        </w:rPr>
        <w:t>print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col</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E9178"/>
          <w:sz w:val="21"/>
          <w:szCs w:val="21"/>
        </w:rPr>
        <w:t>'</w:t>
      </w:r>
      <w:r w:rsidR="00F03A8E">
        <w:rPr>
          <w:rFonts w:ascii="Consolas" w:eastAsia="Times New Roman" w:hAnsi="Consolas" w:cs="Times New Roman"/>
          <w:color w:val="CE9178"/>
          <w:sz w:val="21"/>
          <w:szCs w:val="21"/>
        </w:rPr>
        <w:t xml:space="preserve">Image </w:t>
      </w:r>
      <w:r w:rsidRPr="004011E0">
        <w:rPr>
          <w:rFonts w:ascii="Consolas" w:eastAsia="Times New Roman" w:hAnsi="Consolas" w:cs="Times New Roman"/>
          <w:color w:val="CE9178"/>
          <w:sz w:val="21"/>
          <w:szCs w:val="21"/>
        </w:rPr>
        <w:t>col</w:t>
      </w:r>
      <w:r w:rsidR="00F03A8E">
        <w:rPr>
          <w:rFonts w:ascii="Consolas" w:eastAsia="Times New Roman" w:hAnsi="Consolas" w:cs="Times New Roman"/>
          <w:color w:val="CE9178"/>
          <w:sz w:val="21"/>
          <w:szCs w:val="21"/>
        </w:rPr>
        <w:t>l</w:t>
      </w:r>
      <w:r w:rsidRPr="004011E0">
        <w:rPr>
          <w:rFonts w:ascii="Consolas" w:eastAsia="Times New Roman" w:hAnsi="Consolas" w:cs="Times New Roman"/>
          <w:color w:val="CE9178"/>
          <w:sz w:val="21"/>
          <w:szCs w:val="21"/>
        </w:rPr>
        <w:t>ec</w:t>
      </w:r>
      <w:r w:rsidR="00F03A8E">
        <w:rPr>
          <w:rFonts w:ascii="Consolas" w:eastAsia="Times New Roman" w:hAnsi="Consolas" w:cs="Times New Roman"/>
          <w:color w:val="CE9178"/>
          <w:sz w:val="21"/>
          <w:szCs w:val="21"/>
        </w:rPr>
        <w:t>t</w:t>
      </w:r>
      <w:r w:rsidRPr="004011E0">
        <w:rPr>
          <w:rFonts w:ascii="Consolas" w:eastAsia="Times New Roman" w:hAnsi="Consolas" w:cs="Times New Roman"/>
          <w:color w:val="CE9178"/>
          <w:sz w:val="21"/>
          <w:szCs w:val="21"/>
        </w:rPr>
        <w:t>ion'</w:t>
      </w:r>
      <w:r w:rsidRPr="004011E0">
        <w:rPr>
          <w:rFonts w:ascii="Consolas" w:eastAsia="Times New Roman" w:hAnsi="Consolas" w:cs="Times New Roman"/>
          <w:color w:val="D4D4D4"/>
          <w:sz w:val="21"/>
          <w:szCs w:val="21"/>
        </w:rPr>
        <w:t>);</w:t>
      </w:r>
    </w:p>
    <w:p w14:paraId="0E8B30CD"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p>
    <w:p w14:paraId="0CDBD3DC"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6A9955"/>
          <w:sz w:val="21"/>
          <w:szCs w:val="21"/>
        </w:rPr>
        <w:t>//Obtain the image median to reduce collection</w:t>
      </w:r>
    </w:p>
    <w:p w14:paraId="685B58EA"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image</w:t>
      </w:r>
      <w:r w:rsidRPr="004011E0">
        <w:rPr>
          <w:rFonts w:ascii="Consolas" w:eastAsia="Times New Roman" w:hAnsi="Consolas" w:cs="Times New Roman"/>
          <w:color w:val="D4D4D4"/>
          <w:sz w:val="21"/>
          <w:szCs w:val="21"/>
        </w:rPr>
        <w:t xml:space="preserve"> = </w:t>
      </w:r>
      <w:r w:rsidRPr="004011E0">
        <w:rPr>
          <w:rFonts w:ascii="Consolas" w:eastAsia="Times New Roman" w:hAnsi="Consolas" w:cs="Times New Roman"/>
          <w:color w:val="9CDCFE"/>
          <w:sz w:val="21"/>
          <w:szCs w:val="21"/>
        </w:rPr>
        <w:t>col</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median</w:t>
      </w:r>
      <w:r w:rsidRPr="004011E0">
        <w:rPr>
          <w:rFonts w:ascii="Consolas" w:eastAsia="Times New Roman" w:hAnsi="Consolas" w:cs="Times New Roman"/>
          <w:color w:val="D4D4D4"/>
          <w:sz w:val="21"/>
          <w:szCs w:val="21"/>
        </w:rPr>
        <w:t>();</w:t>
      </w:r>
    </w:p>
    <w:p w14:paraId="136EF97A" w14:textId="1EF011AE"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CDCAA"/>
          <w:sz w:val="21"/>
          <w:szCs w:val="21"/>
        </w:rPr>
        <w:t>print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image</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E9178"/>
          <w:sz w:val="21"/>
          <w:szCs w:val="21"/>
        </w:rPr>
        <w:t>'</w:t>
      </w:r>
      <w:r w:rsidR="00F03A8E">
        <w:rPr>
          <w:rFonts w:ascii="Consolas" w:eastAsia="Times New Roman" w:hAnsi="Consolas" w:cs="Times New Roman"/>
          <w:color w:val="CE9178"/>
          <w:sz w:val="21"/>
          <w:szCs w:val="21"/>
        </w:rPr>
        <w:t>medianI</w:t>
      </w:r>
      <w:r w:rsidRPr="004011E0">
        <w:rPr>
          <w:rFonts w:ascii="Consolas" w:eastAsia="Times New Roman" w:hAnsi="Consolas" w:cs="Times New Roman"/>
          <w:color w:val="CE9178"/>
          <w:sz w:val="21"/>
          <w:szCs w:val="21"/>
        </w:rPr>
        <w:t>mage'</w:t>
      </w:r>
      <w:r w:rsidRPr="004011E0">
        <w:rPr>
          <w:rFonts w:ascii="Consolas" w:eastAsia="Times New Roman" w:hAnsi="Consolas" w:cs="Times New Roman"/>
          <w:color w:val="D4D4D4"/>
          <w:sz w:val="21"/>
          <w:szCs w:val="21"/>
        </w:rPr>
        <w:t>);</w:t>
      </w:r>
    </w:p>
    <w:p w14:paraId="23658973"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4EC9B0"/>
          <w:sz w:val="21"/>
          <w:szCs w:val="21"/>
        </w:rPr>
        <w:t>Map</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addLayer</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image</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vizParams2</w:t>
      </w:r>
      <w:r w:rsidRPr="004011E0">
        <w:rPr>
          <w:rFonts w:ascii="Consolas" w:eastAsia="Times New Roman" w:hAnsi="Consolas" w:cs="Times New Roman"/>
          <w:color w:val="D4D4D4"/>
          <w:sz w:val="21"/>
          <w:szCs w:val="21"/>
        </w:rPr>
        <w:t>);</w:t>
      </w:r>
    </w:p>
    <w:p w14:paraId="0956C93D"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p>
    <w:p w14:paraId="0C7EE24C" w14:textId="4C7F32A5" w:rsidR="004011E0" w:rsidRPr="004011E0" w:rsidRDefault="004011E0" w:rsidP="00257C2B">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6A9955"/>
          <w:sz w:val="21"/>
          <w:szCs w:val="21"/>
        </w:rPr>
        <w:t>//Compute for the NDVI</w:t>
      </w:r>
    </w:p>
    <w:p w14:paraId="7ABC41A4"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ndvi</w:t>
      </w:r>
      <w:r w:rsidRPr="004011E0">
        <w:rPr>
          <w:rFonts w:ascii="Consolas" w:eastAsia="Times New Roman" w:hAnsi="Consolas" w:cs="Times New Roman"/>
          <w:color w:val="D4D4D4"/>
          <w:sz w:val="21"/>
          <w:szCs w:val="21"/>
        </w:rPr>
        <w:t xml:space="preserve"> = </w:t>
      </w:r>
      <w:r w:rsidRPr="004011E0">
        <w:rPr>
          <w:rFonts w:ascii="Consolas" w:eastAsia="Times New Roman" w:hAnsi="Consolas" w:cs="Times New Roman"/>
          <w:color w:val="9CDCFE"/>
          <w:sz w:val="21"/>
          <w:szCs w:val="21"/>
        </w:rPr>
        <w:t>image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normalizedDifference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CE9178"/>
          <w:sz w:val="21"/>
          <w:szCs w:val="21"/>
        </w:rPr>
        <w:t>'B5'</w:t>
      </w:r>
      <w:r w:rsidRPr="004011E0">
        <w:rPr>
          <w:rFonts w:ascii="Consolas" w:eastAsia="Times New Roman" w:hAnsi="Consolas" w:cs="Times New Roman"/>
          <w:color w:val="D4D4D4"/>
          <w:sz w:val="21"/>
          <w:szCs w:val="21"/>
        </w:rPr>
        <w:t xml:space="preserve">, </w:t>
      </w:r>
    </w:p>
    <w:p w14:paraId="232F2E16"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E9178"/>
          <w:sz w:val="21"/>
          <w:szCs w:val="21"/>
        </w:rPr>
        <w:t>'B4'</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rename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CE9178"/>
          <w:sz w:val="21"/>
          <w:szCs w:val="21"/>
        </w:rPr>
        <w:t>'NDVI'</w:t>
      </w:r>
      <w:r w:rsidRPr="004011E0">
        <w:rPr>
          <w:rFonts w:ascii="Consolas" w:eastAsia="Times New Roman" w:hAnsi="Consolas" w:cs="Times New Roman"/>
          <w:color w:val="D4D4D4"/>
          <w:sz w:val="21"/>
          <w:szCs w:val="21"/>
        </w:rPr>
        <w:t>);</w:t>
      </w:r>
    </w:p>
    <w:p w14:paraId="6407BF0F"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ndviParams</w:t>
      </w:r>
      <w:r w:rsidRPr="004011E0">
        <w:rPr>
          <w:rFonts w:ascii="Consolas" w:eastAsia="Times New Roman" w:hAnsi="Consolas" w:cs="Times New Roman"/>
          <w:color w:val="D4D4D4"/>
          <w:sz w:val="21"/>
          <w:szCs w:val="21"/>
        </w:rPr>
        <w:t xml:space="preserve"> = {</w:t>
      </w:r>
      <w:r w:rsidRPr="004011E0">
        <w:rPr>
          <w:rFonts w:ascii="Consolas" w:eastAsia="Times New Roman" w:hAnsi="Consolas" w:cs="Times New Roman"/>
          <w:color w:val="9CDCFE"/>
          <w:sz w:val="21"/>
          <w:szCs w:val="21"/>
        </w:rPr>
        <w:t>min:</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B5CEA8"/>
          <w:sz w:val="21"/>
          <w:szCs w:val="21"/>
        </w:rPr>
        <w:t>1</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max:</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B5CEA8"/>
          <w:sz w:val="21"/>
          <w:szCs w:val="21"/>
        </w:rPr>
        <w:t>1</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palette:</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E9178"/>
          <w:sz w:val="21"/>
          <w:szCs w:val="21"/>
        </w:rPr>
        <w:t>'blue'</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E9178"/>
          <w:sz w:val="21"/>
          <w:szCs w:val="21"/>
        </w:rPr>
        <w:t>'white'</w:t>
      </w:r>
      <w:r w:rsidRPr="004011E0">
        <w:rPr>
          <w:rFonts w:ascii="Consolas" w:eastAsia="Times New Roman" w:hAnsi="Consolas" w:cs="Times New Roman"/>
          <w:color w:val="D4D4D4"/>
          <w:sz w:val="21"/>
          <w:szCs w:val="21"/>
        </w:rPr>
        <w:t xml:space="preserve">, </w:t>
      </w:r>
    </w:p>
    <w:p w14:paraId="18397DB7"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E9178"/>
          <w:sz w:val="21"/>
          <w:szCs w:val="21"/>
        </w:rPr>
        <w:t>'green'</w:t>
      </w:r>
      <w:r w:rsidRPr="004011E0">
        <w:rPr>
          <w:rFonts w:ascii="Consolas" w:eastAsia="Times New Roman" w:hAnsi="Consolas" w:cs="Times New Roman"/>
          <w:color w:val="D4D4D4"/>
          <w:sz w:val="21"/>
          <w:szCs w:val="21"/>
        </w:rPr>
        <w:t>]};</w:t>
      </w:r>
    </w:p>
    <w:p w14:paraId="70989218"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DCDCAA"/>
          <w:sz w:val="21"/>
          <w:szCs w:val="21"/>
        </w:rPr>
        <w:t>print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ndvi</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CE9178"/>
          <w:sz w:val="21"/>
          <w:szCs w:val="21"/>
        </w:rPr>
        <w:t>'ndvi'</w:t>
      </w:r>
      <w:r w:rsidRPr="004011E0">
        <w:rPr>
          <w:rFonts w:ascii="Consolas" w:eastAsia="Times New Roman" w:hAnsi="Consolas" w:cs="Times New Roman"/>
          <w:color w:val="D4D4D4"/>
          <w:sz w:val="21"/>
          <w:szCs w:val="21"/>
        </w:rPr>
        <w:t>);</w:t>
      </w:r>
    </w:p>
    <w:p w14:paraId="2829A0E6"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4EC9B0"/>
          <w:sz w:val="21"/>
          <w:szCs w:val="21"/>
        </w:rPr>
        <w:t>Map</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addLayer</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ndvi</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ndviParams</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E9178"/>
          <w:sz w:val="21"/>
          <w:szCs w:val="21"/>
        </w:rPr>
        <w:t>'ndvi'</w:t>
      </w:r>
      <w:r w:rsidRPr="004011E0">
        <w:rPr>
          <w:rFonts w:ascii="Consolas" w:eastAsia="Times New Roman" w:hAnsi="Consolas" w:cs="Times New Roman"/>
          <w:color w:val="D4D4D4"/>
          <w:sz w:val="21"/>
          <w:szCs w:val="21"/>
        </w:rPr>
        <w:t>);</w:t>
      </w:r>
    </w:p>
    <w:p w14:paraId="600E6CE5"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p>
    <w:p w14:paraId="24748920"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6A9955"/>
          <w:sz w:val="21"/>
          <w:szCs w:val="21"/>
        </w:rPr>
        <w:t xml:space="preserve">//select thermal band 10(with brightness tempereature), no calculation </w:t>
      </w:r>
    </w:p>
    <w:p w14:paraId="25BD54BD"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thermal</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image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select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CE9178"/>
          <w:sz w:val="21"/>
          <w:szCs w:val="21"/>
        </w:rPr>
        <w:t>'B10'</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multiply</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B5CEA8"/>
          <w:sz w:val="21"/>
          <w:szCs w:val="21"/>
        </w:rPr>
        <w:t>0.1</w:t>
      </w:r>
      <w:r w:rsidRPr="004011E0">
        <w:rPr>
          <w:rFonts w:ascii="Consolas" w:eastAsia="Times New Roman" w:hAnsi="Consolas" w:cs="Times New Roman"/>
          <w:color w:val="D4D4D4"/>
          <w:sz w:val="21"/>
          <w:szCs w:val="21"/>
        </w:rPr>
        <w:t>);</w:t>
      </w:r>
    </w:p>
    <w:p w14:paraId="6B688E68"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b10Params</w:t>
      </w:r>
      <w:r w:rsidRPr="004011E0">
        <w:rPr>
          <w:rFonts w:ascii="Consolas" w:eastAsia="Times New Roman" w:hAnsi="Consolas" w:cs="Times New Roman"/>
          <w:color w:val="D4D4D4"/>
          <w:sz w:val="21"/>
          <w:szCs w:val="21"/>
        </w:rPr>
        <w:t xml:space="preserve"> = {</w:t>
      </w:r>
      <w:r w:rsidRPr="004011E0">
        <w:rPr>
          <w:rFonts w:ascii="Consolas" w:eastAsia="Times New Roman" w:hAnsi="Consolas" w:cs="Times New Roman"/>
          <w:color w:val="9CDCFE"/>
          <w:sz w:val="21"/>
          <w:szCs w:val="21"/>
        </w:rPr>
        <w:t>min:</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B5CEA8"/>
          <w:sz w:val="21"/>
          <w:szCs w:val="21"/>
        </w:rPr>
        <w:t>291.918</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max:</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B5CEA8"/>
          <w:sz w:val="21"/>
          <w:szCs w:val="21"/>
        </w:rPr>
        <w:t>302.382</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palette:</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E9178"/>
          <w:sz w:val="21"/>
          <w:szCs w:val="21"/>
        </w:rPr>
        <w:t>'blue'</w:t>
      </w:r>
      <w:r w:rsidRPr="004011E0">
        <w:rPr>
          <w:rFonts w:ascii="Consolas" w:eastAsia="Times New Roman" w:hAnsi="Consolas" w:cs="Times New Roman"/>
          <w:color w:val="D4D4D4"/>
          <w:sz w:val="21"/>
          <w:szCs w:val="21"/>
        </w:rPr>
        <w:t xml:space="preserve">, </w:t>
      </w:r>
    </w:p>
    <w:p w14:paraId="252C0B04"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CE9178"/>
          <w:sz w:val="21"/>
          <w:szCs w:val="21"/>
        </w:rPr>
        <w:lastRenderedPageBreak/>
        <w:t>'white'</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E9178"/>
          <w:sz w:val="21"/>
          <w:szCs w:val="21"/>
        </w:rPr>
        <w:t>'green'</w:t>
      </w:r>
      <w:r w:rsidRPr="004011E0">
        <w:rPr>
          <w:rFonts w:ascii="Consolas" w:eastAsia="Times New Roman" w:hAnsi="Consolas" w:cs="Times New Roman"/>
          <w:color w:val="D4D4D4"/>
          <w:sz w:val="21"/>
          <w:szCs w:val="21"/>
        </w:rPr>
        <w:t>]};</w:t>
      </w:r>
    </w:p>
    <w:p w14:paraId="25AF6D33"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4EC9B0"/>
          <w:sz w:val="21"/>
          <w:szCs w:val="21"/>
        </w:rPr>
        <w:t>Map</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addLayer</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thermal</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b10Params</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E9178"/>
          <w:sz w:val="21"/>
          <w:szCs w:val="21"/>
        </w:rPr>
        <w:t>'thermal'</w:t>
      </w:r>
      <w:r w:rsidRPr="004011E0">
        <w:rPr>
          <w:rFonts w:ascii="Consolas" w:eastAsia="Times New Roman" w:hAnsi="Consolas" w:cs="Times New Roman"/>
          <w:color w:val="D4D4D4"/>
          <w:sz w:val="21"/>
          <w:szCs w:val="21"/>
        </w:rPr>
        <w:t>);</w:t>
      </w:r>
    </w:p>
    <w:p w14:paraId="66378832"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6A9955"/>
          <w:sz w:val="21"/>
          <w:szCs w:val="21"/>
        </w:rPr>
        <w:t>// Compute for the Maximum and Minimum NDVI</w:t>
      </w:r>
    </w:p>
    <w:p w14:paraId="7B70C146"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max</w:t>
      </w:r>
      <w:r w:rsidRPr="004011E0">
        <w:rPr>
          <w:rFonts w:ascii="Consolas" w:eastAsia="Times New Roman" w:hAnsi="Consolas" w:cs="Times New Roman"/>
          <w:color w:val="D4D4D4"/>
          <w:sz w:val="21"/>
          <w:szCs w:val="21"/>
        </w:rPr>
        <w:t xml:space="preserve"> = </w:t>
      </w:r>
      <w:r w:rsidRPr="004011E0">
        <w:rPr>
          <w:rFonts w:ascii="Consolas" w:eastAsia="Times New Roman" w:hAnsi="Consolas" w:cs="Times New Roman"/>
          <w:color w:val="9CDCFE"/>
          <w:sz w:val="21"/>
          <w:szCs w:val="21"/>
        </w:rPr>
        <w:t>ee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Number</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ndvi</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reduceRegion</w:t>
      </w:r>
      <w:r w:rsidRPr="004011E0">
        <w:rPr>
          <w:rFonts w:ascii="Consolas" w:eastAsia="Times New Roman" w:hAnsi="Consolas" w:cs="Times New Roman"/>
          <w:color w:val="D4D4D4"/>
          <w:sz w:val="21"/>
          <w:szCs w:val="21"/>
        </w:rPr>
        <w:t>({</w:t>
      </w:r>
    </w:p>
    <w:p w14:paraId="2FB395D7"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reducer: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ee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Reducer</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max</w:t>
      </w:r>
      <w:r w:rsidRPr="004011E0">
        <w:rPr>
          <w:rFonts w:ascii="Consolas" w:eastAsia="Times New Roman" w:hAnsi="Consolas" w:cs="Times New Roman"/>
          <w:color w:val="D4D4D4"/>
          <w:sz w:val="21"/>
          <w:szCs w:val="21"/>
        </w:rPr>
        <w:t>(),</w:t>
      </w:r>
    </w:p>
    <w:p w14:paraId="178812E1"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geometry:</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roi</w:t>
      </w:r>
      <w:r w:rsidRPr="004011E0">
        <w:rPr>
          <w:rFonts w:ascii="Consolas" w:eastAsia="Times New Roman" w:hAnsi="Consolas" w:cs="Times New Roman"/>
          <w:color w:val="D4D4D4"/>
          <w:sz w:val="21"/>
          <w:szCs w:val="21"/>
        </w:rPr>
        <w:t>,</w:t>
      </w:r>
    </w:p>
    <w:p w14:paraId="5A48F6F0"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scale:</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B5CEA8"/>
          <w:sz w:val="21"/>
          <w:szCs w:val="21"/>
        </w:rPr>
        <w:t>30</w:t>
      </w:r>
      <w:r w:rsidRPr="004011E0">
        <w:rPr>
          <w:rFonts w:ascii="Consolas" w:eastAsia="Times New Roman" w:hAnsi="Consolas" w:cs="Times New Roman"/>
          <w:color w:val="D4D4D4"/>
          <w:sz w:val="21"/>
          <w:szCs w:val="21"/>
        </w:rPr>
        <w:t>,</w:t>
      </w:r>
    </w:p>
    <w:p w14:paraId="3C362DAE"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maxPixels:</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B5CEA8"/>
          <w:sz w:val="21"/>
          <w:szCs w:val="21"/>
        </w:rPr>
        <w:t>1e9</w:t>
      </w:r>
    </w:p>
    <w:p w14:paraId="0583338C"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values</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get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B5CEA8"/>
          <w:sz w:val="21"/>
          <w:szCs w:val="21"/>
        </w:rPr>
        <w:t>0</w:t>
      </w:r>
      <w:r w:rsidRPr="004011E0">
        <w:rPr>
          <w:rFonts w:ascii="Consolas" w:eastAsia="Times New Roman" w:hAnsi="Consolas" w:cs="Times New Roman"/>
          <w:color w:val="D4D4D4"/>
          <w:sz w:val="21"/>
          <w:szCs w:val="21"/>
        </w:rPr>
        <w:t>));</w:t>
      </w:r>
    </w:p>
    <w:p w14:paraId="155D3257" w14:textId="136BCAB5"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CDCAA"/>
          <w:sz w:val="21"/>
          <w:szCs w:val="21"/>
        </w:rPr>
        <w:t>print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max</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E9178"/>
          <w:sz w:val="21"/>
          <w:szCs w:val="21"/>
        </w:rPr>
        <w:t>'m</w:t>
      </w:r>
      <w:r w:rsidR="0073664A">
        <w:rPr>
          <w:rFonts w:ascii="Consolas" w:eastAsia="Times New Roman" w:hAnsi="Consolas" w:cs="Times New Roman"/>
          <w:color w:val="CE9178"/>
          <w:sz w:val="21"/>
          <w:szCs w:val="21"/>
        </w:rPr>
        <w:t>inNdvi</w:t>
      </w:r>
      <w:r w:rsidRPr="004011E0">
        <w:rPr>
          <w:rFonts w:ascii="Consolas" w:eastAsia="Times New Roman" w:hAnsi="Consolas" w:cs="Times New Roman"/>
          <w:color w:val="CE9178"/>
          <w:sz w:val="21"/>
          <w:szCs w:val="21"/>
        </w:rPr>
        <w:t>'</w:t>
      </w:r>
      <w:r w:rsidRPr="004011E0">
        <w:rPr>
          <w:rFonts w:ascii="Consolas" w:eastAsia="Times New Roman" w:hAnsi="Consolas" w:cs="Times New Roman"/>
          <w:color w:val="D4D4D4"/>
          <w:sz w:val="21"/>
          <w:szCs w:val="21"/>
        </w:rPr>
        <w:t>)</w:t>
      </w:r>
    </w:p>
    <w:p w14:paraId="3360FB17"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p>
    <w:p w14:paraId="2A8D5FC6"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min</w:t>
      </w:r>
      <w:r w:rsidRPr="004011E0">
        <w:rPr>
          <w:rFonts w:ascii="Consolas" w:eastAsia="Times New Roman" w:hAnsi="Consolas" w:cs="Times New Roman"/>
          <w:color w:val="D4D4D4"/>
          <w:sz w:val="21"/>
          <w:szCs w:val="21"/>
        </w:rPr>
        <w:t xml:space="preserve"> = </w:t>
      </w:r>
      <w:r w:rsidRPr="004011E0">
        <w:rPr>
          <w:rFonts w:ascii="Consolas" w:eastAsia="Times New Roman" w:hAnsi="Consolas" w:cs="Times New Roman"/>
          <w:color w:val="9CDCFE"/>
          <w:sz w:val="21"/>
          <w:szCs w:val="21"/>
        </w:rPr>
        <w:t>ee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Number</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ndvi</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reduceRegion</w:t>
      </w:r>
      <w:r w:rsidRPr="004011E0">
        <w:rPr>
          <w:rFonts w:ascii="Consolas" w:eastAsia="Times New Roman" w:hAnsi="Consolas" w:cs="Times New Roman"/>
          <w:color w:val="D4D4D4"/>
          <w:sz w:val="21"/>
          <w:szCs w:val="21"/>
        </w:rPr>
        <w:t>({</w:t>
      </w:r>
    </w:p>
    <w:p w14:paraId="0C9FEE2C"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reducer: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ee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Reducer</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min</w:t>
      </w:r>
      <w:r w:rsidRPr="004011E0">
        <w:rPr>
          <w:rFonts w:ascii="Consolas" w:eastAsia="Times New Roman" w:hAnsi="Consolas" w:cs="Times New Roman"/>
          <w:color w:val="D4D4D4"/>
          <w:sz w:val="21"/>
          <w:szCs w:val="21"/>
        </w:rPr>
        <w:t>(),</w:t>
      </w:r>
    </w:p>
    <w:p w14:paraId="6E80CD25"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geometry:</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roi</w:t>
      </w:r>
      <w:r w:rsidRPr="004011E0">
        <w:rPr>
          <w:rFonts w:ascii="Consolas" w:eastAsia="Times New Roman" w:hAnsi="Consolas" w:cs="Times New Roman"/>
          <w:color w:val="D4D4D4"/>
          <w:sz w:val="21"/>
          <w:szCs w:val="21"/>
        </w:rPr>
        <w:t>,</w:t>
      </w:r>
    </w:p>
    <w:p w14:paraId="5E4B095D"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scale:</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B5CEA8"/>
          <w:sz w:val="21"/>
          <w:szCs w:val="21"/>
        </w:rPr>
        <w:t>30</w:t>
      </w:r>
      <w:r w:rsidRPr="004011E0">
        <w:rPr>
          <w:rFonts w:ascii="Consolas" w:eastAsia="Times New Roman" w:hAnsi="Consolas" w:cs="Times New Roman"/>
          <w:color w:val="D4D4D4"/>
          <w:sz w:val="21"/>
          <w:szCs w:val="21"/>
        </w:rPr>
        <w:t>,</w:t>
      </w:r>
    </w:p>
    <w:p w14:paraId="7FB3179D"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maxPixels:</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B5CEA8"/>
          <w:sz w:val="21"/>
          <w:szCs w:val="21"/>
        </w:rPr>
        <w:t>1e9</w:t>
      </w:r>
    </w:p>
    <w:p w14:paraId="149DD248"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values</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get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B5CEA8"/>
          <w:sz w:val="21"/>
          <w:szCs w:val="21"/>
        </w:rPr>
        <w:t>0</w:t>
      </w:r>
      <w:r w:rsidRPr="004011E0">
        <w:rPr>
          <w:rFonts w:ascii="Consolas" w:eastAsia="Times New Roman" w:hAnsi="Consolas" w:cs="Times New Roman"/>
          <w:color w:val="D4D4D4"/>
          <w:sz w:val="21"/>
          <w:szCs w:val="21"/>
        </w:rPr>
        <w:t>));</w:t>
      </w:r>
    </w:p>
    <w:p w14:paraId="0598CB88" w14:textId="2EEFD5E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CDCAA"/>
          <w:sz w:val="21"/>
          <w:szCs w:val="21"/>
        </w:rPr>
        <w:t>print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min</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E9178"/>
          <w:sz w:val="21"/>
          <w:szCs w:val="21"/>
        </w:rPr>
        <w:t>'</w:t>
      </w:r>
      <w:r w:rsidR="0073664A">
        <w:rPr>
          <w:rFonts w:ascii="Consolas" w:eastAsia="Times New Roman" w:hAnsi="Consolas" w:cs="Times New Roman"/>
          <w:color w:val="CE9178"/>
          <w:sz w:val="21"/>
          <w:szCs w:val="21"/>
        </w:rPr>
        <w:t>minNdvi</w:t>
      </w:r>
      <w:r w:rsidRPr="004011E0">
        <w:rPr>
          <w:rFonts w:ascii="Consolas" w:eastAsia="Times New Roman" w:hAnsi="Consolas" w:cs="Times New Roman"/>
          <w:color w:val="CE9178"/>
          <w:sz w:val="21"/>
          <w:szCs w:val="21"/>
        </w:rPr>
        <w:t>'</w:t>
      </w:r>
      <w:r w:rsidRPr="004011E0">
        <w:rPr>
          <w:rFonts w:ascii="Consolas" w:eastAsia="Times New Roman" w:hAnsi="Consolas" w:cs="Times New Roman"/>
          <w:color w:val="D4D4D4"/>
          <w:sz w:val="21"/>
          <w:szCs w:val="21"/>
        </w:rPr>
        <w:t>);</w:t>
      </w:r>
    </w:p>
    <w:p w14:paraId="51C4DCCC"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p>
    <w:p w14:paraId="08576763"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6A9955"/>
          <w:sz w:val="21"/>
          <w:szCs w:val="21"/>
        </w:rPr>
        <w:t>//Computing the Fractional Vegetation</w:t>
      </w:r>
    </w:p>
    <w:p w14:paraId="1C25FC50"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w:t>
      </w:r>
    </w:p>
    <w:p w14:paraId="784D3724"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fv</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ndvi</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subtract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min</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divide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max</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subtract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min</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pow</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ee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Number</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B5CEA8"/>
          <w:sz w:val="21"/>
          <w:szCs w:val="21"/>
        </w:rPr>
        <w:t>2</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rename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CE9178"/>
          <w:sz w:val="21"/>
          <w:szCs w:val="21"/>
        </w:rPr>
        <w:t>'FV'</w:t>
      </w:r>
      <w:r w:rsidRPr="004011E0">
        <w:rPr>
          <w:rFonts w:ascii="Consolas" w:eastAsia="Times New Roman" w:hAnsi="Consolas" w:cs="Times New Roman"/>
          <w:color w:val="D4D4D4"/>
          <w:sz w:val="21"/>
          <w:szCs w:val="21"/>
        </w:rPr>
        <w:t xml:space="preserve">); </w:t>
      </w:r>
    </w:p>
    <w:p w14:paraId="4549551E"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CDCAA"/>
          <w:sz w:val="21"/>
          <w:szCs w:val="21"/>
        </w:rPr>
        <w:t>print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fv</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E9178"/>
          <w:sz w:val="21"/>
          <w:szCs w:val="21"/>
        </w:rPr>
        <w:t>'fv'</w:t>
      </w:r>
      <w:r w:rsidRPr="004011E0">
        <w:rPr>
          <w:rFonts w:ascii="Consolas" w:eastAsia="Times New Roman" w:hAnsi="Consolas" w:cs="Times New Roman"/>
          <w:color w:val="D4D4D4"/>
          <w:sz w:val="21"/>
          <w:szCs w:val="21"/>
        </w:rPr>
        <w:t>);</w:t>
      </w:r>
    </w:p>
    <w:p w14:paraId="29532F40"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4EC9B0"/>
          <w:sz w:val="21"/>
          <w:szCs w:val="21"/>
        </w:rPr>
        <w:t>Map</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addLayer</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fv</w:t>
      </w:r>
      <w:r w:rsidRPr="004011E0">
        <w:rPr>
          <w:rFonts w:ascii="Consolas" w:eastAsia="Times New Roman" w:hAnsi="Consolas" w:cs="Times New Roman"/>
          <w:color w:val="D4D4D4"/>
          <w:sz w:val="21"/>
          <w:szCs w:val="21"/>
        </w:rPr>
        <w:t>);</w:t>
      </w:r>
    </w:p>
    <w:p w14:paraId="77486B6F"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w:t>
      </w:r>
    </w:p>
    <w:p w14:paraId="304E8294"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p>
    <w:p w14:paraId="4EF427FB"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6A9955"/>
          <w:sz w:val="21"/>
          <w:szCs w:val="21"/>
        </w:rPr>
        <w:t>//Lake Surface Emissivity</w:t>
      </w:r>
    </w:p>
    <w:p w14:paraId="07AE9537"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a</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ee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Number</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B5CEA8"/>
          <w:sz w:val="21"/>
          <w:szCs w:val="21"/>
        </w:rPr>
        <w:t>0.004</w:t>
      </w:r>
      <w:r w:rsidRPr="004011E0">
        <w:rPr>
          <w:rFonts w:ascii="Consolas" w:eastAsia="Times New Roman" w:hAnsi="Consolas" w:cs="Times New Roman"/>
          <w:color w:val="D4D4D4"/>
          <w:sz w:val="21"/>
          <w:szCs w:val="21"/>
        </w:rPr>
        <w:t>);</w:t>
      </w:r>
    </w:p>
    <w:p w14:paraId="4F9F07F7"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b</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ee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Number</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B5CEA8"/>
          <w:sz w:val="21"/>
          <w:szCs w:val="21"/>
        </w:rPr>
        <w:t>0.986</w:t>
      </w:r>
      <w:r w:rsidRPr="004011E0">
        <w:rPr>
          <w:rFonts w:ascii="Consolas" w:eastAsia="Times New Roman" w:hAnsi="Consolas" w:cs="Times New Roman"/>
          <w:color w:val="D4D4D4"/>
          <w:sz w:val="21"/>
          <w:szCs w:val="21"/>
        </w:rPr>
        <w:t>);</w:t>
      </w:r>
    </w:p>
    <w:p w14:paraId="23017649" w14:textId="3682F289"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EM</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fv</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multiply</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a</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add</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b</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rename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CE9178"/>
          <w:sz w:val="21"/>
          <w:szCs w:val="21"/>
        </w:rPr>
        <w:t>'</w:t>
      </w:r>
      <w:r w:rsidR="00833180">
        <w:rPr>
          <w:rFonts w:ascii="Consolas" w:eastAsia="Times New Roman" w:hAnsi="Consolas" w:cs="Times New Roman"/>
          <w:color w:val="CE9178"/>
          <w:sz w:val="21"/>
          <w:szCs w:val="21"/>
        </w:rPr>
        <w:t>E</w:t>
      </w:r>
      <w:r w:rsidRPr="004011E0">
        <w:rPr>
          <w:rFonts w:ascii="Consolas" w:eastAsia="Times New Roman" w:hAnsi="Consolas" w:cs="Times New Roman"/>
          <w:color w:val="CE9178"/>
          <w:sz w:val="21"/>
          <w:szCs w:val="21"/>
        </w:rPr>
        <w:t>'</w:t>
      </w:r>
      <w:r w:rsidRPr="004011E0">
        <w:rPr>
          <w:rFonts w:ascii="Consolas" w:eastAsia="Times New Roman" w:hAnsi="Consolas" w:cs="Times New Roman"/>
          <w:color w:val="D4D4D4"/>
          <w:sz w:val="21"/>
          <w:szCs w:val="21"/>
        </w:rPr>
        <w:t>);</w:t>
      </w:r>
    </w:p>
    <w:p w14:paraId="0A23830C"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imageVisParam3</w:t>
      </w:r>
      <w:r w:rsidRPr="004011E0">
        <w:rPr>
          <w:rFonts w:ascii="Consolas" w:eastAsia="Times New Roman" w:hAnsi="Consolas" w:cs="Times New Roman"/>
          <w:color w:val="D4D4D4"/>
          <w:sz w:val="21"/>
          <w:szCs w:val="21"/>
        </w:rPr>
        <w:t xml:space="preserve"> = {</w:t>
      </w:r>
      <w:r w:rsidRPr="004011E0">
        <w:rPr>
          <w:rFonts w:ascii="Consolas" w:eastAsia="Times New Roman" w:hAnsi="Consolas" w:cs="Times New Roman"/>
          <w:color w:val="9CDCFE"/>
          <w:sz w:val="21"/>
          <w:szCs w:val="21"/>
        </w:rPr>
        <w:t>min:</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B5CEA8"/>
          <w:sz w:val="21"/>
          <w:szCs w:val="21"/>
        </w:rPr>
        <w:t>0.9865619146722164</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max:</w:t>
      </w:r>
      <w:r w:rsidRPr="004011E0">
        <w:rPr>
          <w:rFonts w:ascii="Consolas" w:eastAsia="Times New Roman" w:hAnsi="Consolas" w:cs="Times New Roman"/>
          <w:color w:val="B5CEA8"/>
          <w:sz w:val="21"/>
          <w:szCs w:val="21"/>
        </w:rPr>
        <w:t>0.989699971371314</w:t>
      </w:r>
      <w:r w:rsidRPr="004011E0">
        <w:rPr>
          <w:rFonts w:ascii="Consolas" w:eastAsia="Times New Roman" w:hAnsi="Consolas" w:cs="Times New Roman"/>
          <w:color w:val="D4D4D4"/>
          <w:sz w:val="21"/>
          <w:szCs w:val="21"/>
        </w:rPr>
        <w:t>};</w:t>
      </w:r>
    </w:p>
    <w:p w14:paraId="0F672380" w14:textId="6E86DAFC"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4EC9B0"/>
          <w:sz w:val="21"/>
          <w:szCs w:val="21"/>
        </w:rPr>
        <w:t>Map</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addLayer</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EM</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imageVisParam3</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CE9178"/>
          <w:sz w:val="21"/>
          <w:szCs w:val="21"/>
        </w:rPr>
        <w:t>'E'</w:t>
      </w:r>
      <w:r w:rsidRPr="004011E0">
        <w:rPr>
          <w:rFonts w:ascii="Consolas" w:eastAsia="Times New Roman" w:hAnsi="Consolas" w:cs="Times New Roman"/>
          <w:color w:val="D4D4D4"/>
          <w:sz w:val="21"/>
          <w:szCs w:val="21"/>
        </w:rPr>
        <w:t>);</w:t>
      </w:r>
    </w:p>
    <w:p w14:paraId="02C9AB90"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p>
    <w:p w14:paraId="0DC7606C" w14:textId="11DC6D66"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6A9955"/>
          <w:sz w:val="21"/>
          <w:szCs w:val="21"/>
        </w:rPr>
        <w:t>//</w:t>
      </w:r>
      <w:r w:rsidR="003A64F0">
        <w:rPr>
          <w:rFonts w:ascii="Consolas" w:eastAsia="Times New Roman" w:hAnsi="Consolas" w:cs="Times New Roman"/>
          <w:color w:val="6A9955"/>
          <w:sz w:val="21"/>
          <w:szCs w:val="21"/>
        </w:rPr>
        <w:t xml:space="preserve">Compute </w:t>
      </w:r>
      <w:r w:rsidRPr="004011E0">
        <w:rPr>
          <w:rFonts w:ascii="Consolas" w:eastAsia="Times New Roman" w:hAnsi="Consolas" w:cs="Times New Roman"/>
          <w:color w:val="6A9955"/>
          <w:sz w:val="21"/>
          <w:szCs w:val="21"/>
        </w:rPr>
        <w:t>LS</w:t>
      </w:r>
      <w:r w:rsidR="003A64F0">
        <w:rPr>
          <w:rFonts w:ascii="Consolas" w:eastAsia="Times New Roman" w:hAnsi="Consolas" w:cs="Times New Roman"/>
          <w:color w:val="6A9955"/>
          <w:sz w:val="21"/>
          <w:szCs w:val="21"/>
        </w:rPr>
        <w:t>A</w:t>
      </w:r>
      <w:r w:rsidRPr="004011E0">
        <w:rPr>
          <w:rFonts w:ascii="Consolas" w:eastAsia="Times New Roman" w:hAnsi="Consolas" w:cs="Times New Roman"/>
          <w:color w:val="6A9955"/>
          <w:sz w:val="21"/>
          <w:szCs w:val="21"/>
        </w:rPr>
        <w:t>T in Celsius Degree</w:t>
      </w:r>
    </w:p>
    <w:p w14:paraId="34CAD00D"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LST</w:t>
      </w:r>
      <w:r w:rsidRPr="004011E0">
        <w:rPr>
          <w:rFonts w:ascii="Consolas" w:eastAsia="Times New Roman" w:hAnsi="Consolas" w:cs="Times New Roman"/>
          <w:color w:val="D4D4D4"/>
          <w:sz w:val="21"/>
          <w:szCs w:val="21"/>
        </w:rPr>
        <w:t xml:space="preserve"> = </w:t>
      </w:r>
      <w:r w:rsidRPr="004011E0">
        <w:rPr>
          <w:rFonts w:ascii="Consolas" w:eastAsia="Times New Roman" w:hAnsi="Consolas" w:cs="Times New Roman"/>
          <w:color w:val="9CDCFE"/>
          <w:sz w:val="21"/>
          <w:szCs w:val="21"/>
        </w:rPr>
        <w:t>thermal</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expression</w:t>
      </w:r>
      <w:r w:rsidRPr="004011E0">
        <w:rPr>
          <w:rFonts w:ascii="Consolas" w:eastAsia="Times New Roman" w:hAnsi="Consolas" w:cs="Times New Roman"/>
          <w:color w:val="D4D4D4"/>
          <w:sz w:val="21"/>
          <w:szCs w:val="21"/>
        </w:rPr>
        <w:t>(</w:t>
      </w:r>
    </w:p>
    <w:p w14:paraId="639C51C5"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E9178"/>
          <w:sz w:val="21"/>
          <w:szCs w:val="21"/>
        </w:rPr>
        <w:t>'(Tb/(1 + (0.00115* (Tb / 1.438))*log(Ep)))-273.15'</w:t>
      </w:r>
      <w:r w:rsidRPr="004011E0">
        <w:rPr>
          <w:rFonts w:ascii="Consolas" w:eastAsia="Times New Roman" w:hAnsi="Consolas" w:cs="Times New Roman"/>
          <w:color w:val="D4D4D4"/>
          <w:sz w:val="21"/>
          <w:szCs w:val="21"/>
        </w:rPr>
        <w:t>, {</w:t>
      </w:r>
    </w:p>
    <w:p w14:paraId="7EF9E49B"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E9178"/>
          <w:sz w:val="21"/>
          <w:szCs w:val="21"/>
        </w:rPr>
        <w:t>'Tb'</w:t>
      </w:r>
      <w:r w:rsidRPr="004011E0">
        <w:rPr>
          <w:rFonts w:ascii="Consolas" w:eastAsia="Times New Roman" w:hAnsi="Consolas" w:cs="Times New Roman"/>
          <w:color w:val="9CDCFE"/>
          <w:sz w:val="21"/>
          <w:szCs w:val="21"/>
        </w:rPr>
        <w:t>:</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thermal</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select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CE9178"/>
          <w:sz w:val="21"/>
          <w:szCs w:val="21"/>
        </w:rPr>
        <w:t>'B10'</w:t>
      </w:r>
      <w:r w:rsidRPr="004011E0">
        <w:rPr>
          <w:rFonts w:ascii="Consolas" w:eastAsia="Times New Roman" w:hAnsi="Consolas" w:cs="Times New Roman"/>
          <w:color w:val="D4D4D4"/>
          <w:sz w:val="21"/>
          <w:szCs w:val="21"/>
        </w:rPr>
        <w:t>),</w:t>
      </w:r>
    </w:p>
    <w:p w14:paraId="53C3F9AE" w14:textId="78127E41"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CE9178"/>
          <w:sz w:val="21"/>
          <w:szCs w:val="21"/>
        </w:rPr>
        <w:t>'Ep'</w:t>
      </w:r>
      <w:r w:rsidRPr="004011E0">
        <w:rPr>
          <w:rFonts w:ascii="Consolas" w:eastAsia="Times New Roman" w:hAnsi="Consolas" w:cs="Times New Roman"/>
          <w:color w:val="9CDCFE"/>
          <w:sz w:val="21"/>
          <w:szCs w:val="21"/>
        </w:rPr>
        <w:t>:</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EM</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select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CE9178"/>
          <w:sz w:val="21"/>
          <w:szCs w:val="21"/>
        </w:rPr>
        <w:t>'E'</w:t>
      </w:r>
      <w:r w:rsidRPr="004011E0">
        <w:rPr>
          <w:rFonts w:ascii="Consolas" w:eastAsia="Times New Roman" w:hAnsi="Consolas" w:cs="Times New Roman"/>
          <w:color w:val="D4D4D4"/>
          <w:sz w:val="21"/>
          <w:szCs w:val="21"/>
        </w:rPr>
        <w:t>)</w:t>
      </w:r>
    </w:p>
    <w:p w14:paraId="204E6D4B" w14:textId="505DA4D1"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rename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CE9178"/>
          <w:sz w:val="21"/>
          <w:szCs w:val="21"/>
        </w:rPr>
        <w:t>'LS</w:t>
      </w:r>
      <w:r w:rsidR="003A64F0">
        <w:rPr>
          <w:rFonts w:ascii="Consolas" w:eastAsia="Times New Roman" w:hAnsi="Consolas" w:cs="Times New Roman"/>
          <w:color w:val="CE9178"/>
          <w:sz w:val="21"/>
          <w:szCs w:val="21"/>
        </w:rPr>
        <w:t>A</w:t>
      </w:r>
      <w:r w:rsidRPr="004011E0">
        <w:rPr>
          <w:rFonts w:ascii="Consolas" w:eastAsia="Times New Roman" w:hAnsi="Consolas" w:cs="Times New Roman"/>
          <w:color w:val="CE9178"/>
          <w:sz w:val="21"/>
          <w:szCs w:val="21"/>
        </w:rPr>
        <w:t>T'</w:t>
      </w:r>
      <w:r w:rsidRPr="004011E0">
        <w:rPr>
          <w:rFonts w:ascii="Consolas" w:eastAsia="Times New Roman" w:hAnsi="Consolas" w:cs="Times New Roman"/>
          <w:color w:val="D4D4D4"/>
          <w:sz w:val="21"/>
          <w:szCs w:val="21"/>
        </w:rPr>
        <w:t>);</w:t>
      </w:r>
    </w:p>
    <w:p w14:paraId="7BC38AFE"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p>
    <w:p w14:paraId="17B82DAF"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4EC9B0"/>
          <w:sz w:val="21"/>
          <w:szCs w:val="21"/>
        </w:rPr>
        <w:t>Map</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addLayer</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LST</w:t>
      </w:r>
      <w:r w:rsidRPr="004011E0">
        <w:rPr>
          <w:rFonts w:ascii="Consolas" w:eastAsia="Times New Roman" w:hAnsi="Consolas" w:cs="Times New Roman"/>
          <w:color w:val="D4D4D4"/>
          <w:sz w:val="21"/>
          <w:szCs w:val="21"/>
        </w:rPr>
        <w:t>, {</w:t>
      </w:r>
      <w:r w:rsidRPr="004011E0">
        <w:rPr>
          <w:rFonts w:ascii="Consolas" w:eastAsia="Times New Roman" w:hAnsi="Consolas" w:cs="Times New Roman"/>
          <w:color w:val="9CDCFE"/>
          <w:sz w:val="21"/>
          <w:szCs w:val="21"/>
        </w:rPr>
        <w:t>min:</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B5CEA8"/>
          <w:sz w:val="21"/>
          <w:szCs w:val="21"/>
        </w:rPr>
        <w:t>20.569706944223423</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max:</w:t>
      </w:r>
      <w:r w:rsidRPr="004011E0">
        <w:rPr>
          <w:rFonts w:ascii="Consolas" w:eastAsia="Times New Roman" w:hAnsi="Consolas" w:cs="Times New Roman"/>
          <w:color w:val="B5CEA8"/>
          <w:sz w:val="21"/>
          <w:szCs w:val="21"/>
        </w:rPr>
        <w:t>29.328077233404645</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palette:</w:t>
      </w:r>
      <w:r w:rsidRPr="004011E0">
        <w:rPr>
          <w:rFonts w:ascii="Consolas" w:eastAsia="Times New Roman" w:hAnsi="Consolas" w:cs="Times New Roman"/>
          <w:color w:val="D4D4D4"/>
          <w:sz w:val="21"/>
          <w:szCs w:val="21"/>
        </w:rPr>
        <w:t xml:space="preserve"> [</w:t>
      </w:r>
    </w:p>
    <w:p w14:paraId="0FBD4C59"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CE9178"/>
          <w:sz w:val="21"/>
          <w:szCs w:val="21"/>
        </w:rPr>
        <w:t>'Your palette'</w:t>
      </w:r>
    </w:p>
    <w:p w14:paraId="6C26A787" w14:textId="46C6BDEE"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lastRenderedPageBreak/>
        <w:t> ]},</w:t>
      </w:r>
      <w:r w:rsidRPr="004011E0">
        <w:rPr>
          <w:rFonts w:ascii="Consolas" w:eastAsia="Times New Roman" w:hAnsi="Consolas" w:cs="Times New Roman"/>
          <w:color w:val="CE9178"/>
          <w:sz w:val="21"/>
          <w:szCs w:val="21"/>
        </w:rPr>
        <w:t>'LS</w:t>
      </w:r>
      <w:r w:rsidR="00257C2B">
        <w:rPr>
          <w:rFonts w:ascii="Consolas" w:eastAsia="Times New Roman" w:hAnsi="Consolas" w:cs="Times New Roman"/>
          <w:color w:val="CE9178"/>
          <w:sz w:val="21"/>
          <w:szCs w:val="21"/>
        </w:rPr>
        <w:t>A</w:t>
      </w:r>
      <w:r w:rsidRPr="004011E0">
        <w:rPr>
          <w:rFonts w:ascii="Consolas" w:eastAsia="Times New Roman" w:hAnsi="Consolas" w:cs="Times New Roman"/>
          <w:color w:val="CE9178"/>
          <w:sz w:val="21"/>
          <w:szCs w:val="21"/>
        </w:rPr>
        <w:t>T'</w:t>
      </w:r>
      <w:r w:rsidRPr="004011E0">
        <w:rPr>
          <w:rFonts w:ascii="Consolas" w:eastAsia="Times New Roman" w:hAnsi="Consolas" w:cs="Times New Roman"/>
          <w:color w:val="D4D4D4"/>
          <w:sz w:val="21"/>
          <w:szCs w:val="21"/>
        </w:rPr>
        <w:t>);</w:t>
      </w:r>
    </w:p>
    <w:p w14:paraId="21F5E4E6"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w:t>
      </w:r>
    </w:p>
    <w:p w14:paraId="715B12F5"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569CD6"/>
          <w:sz w:val="21"/>
          <w:szCs w:val="21"/>
        </w:rPr>
        <w:t>var</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LSTFINAL</w:t>
      </w:r>
      <w:r w:rsidRPr="004011E0">
        <w:rPr>
          <w:rFonts w:ascii="Consolas" w:eastAsia="Times New Roman" w:hAnsi="Consolas" w:cs="Times New Roman"/>
          <w:color w:val="D4D4D4"/>
          <w:sz w:val="21"/>
          <w:szCs w:val="21"/>
        </w:rPr>
        <w:t xml:space="preserve"> = </w:t>
      </w:r>
      <w:r w:rsidRPr="004011E0">
        <w:rPr>
          <w:rFonts w:ascii="Consolas" w:eastAsia="Times New Roman" w:hAnsi="Consolas" w:cs="Times New Roman"/>
          <w:color w:val="9CDCFE"/>
          <w:sz w:val="21"/>
          <w:szCs w:val="21"/>
        </w:rPr>
        <w:t>LST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clip</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roi</w:t>
      </w:r>
      <w:r w:rsidRPr="004011E0">
        <w:rPr>
          <w:rFonts w:ascii="Consolas" w:eastAsia="Times New Roman" w:hAnsi="Consolas" w:cs="Times New Roman"/>
          <w:color w:val="D4D4D4"/>
          <w:sz w:val="21"/>
          <w:szCs w:val="21"/>
        </w:rPr>
        <w:t>);</w:t>
      </w:r>
    </w:p>
    <w:p w14:paraId="4DF3452D"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4EC9B0"/>
          <w:sz w:val="21"/>
          <w:szCs w:val="21"/>
        </w:rPr>
        <w:t>Map</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addLayer</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LSTFINAL</w:t>
      </w:r>
      <w:r w:rsidRPr="004011E0">
        <w:rPr>
          <w:rFonts w:ascii="Consolas" w:eastAsia="Times New Roman" w:hAnsi="Consolas" w:cs="Times New Roman"/>
          <w:color w:val="D4D4D4"/>
          <w:sz w:val="21"/>
          <w:szCs w:val="21"/>
        </w:rPr>
        <w:t>, {</w:t>
      </w:r>
      <w:r w:rsidRPr="004011E0">
        <w:rPr>
          <w:rFonts w:ascii="Consolas" w:eastAsia="Times New Roman" w:hAnsi="Consolas" w:cs="Times New Roman"/>
          <w:color w:val="9CDCFE"/>
          <w:sz w:val="21"/>
          <w:szCs w:val="21"/>
        </w:rPr>
        <w:t>min:</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B5CEA8"/>
          <w:sz w:val="21"/>
          <w:szCs w:val="21"/>
        </w:rPr>
        <w:t>20.569706944223423</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max:</w:t>
      </w:r>
      <w:r w:rsidRPr="004011E0">
        <w:rPr>
          <w:rFonts w:ascii="Consolas" w:eastAsia="Times New Roman" w:hAnsi="Consolas" w:cs="Times New Roman"/>
          <w:color w:val="B5CEA8"/>
          <w:sz w:val="21"/>
          <w:szCs w:val="21"/>
        </w:rPr>
        <w:t>29.328077233404645</w:t>
      </w:r>
      <w:r w:rsidRPr="004011E0">
        <w:rPr>
          <w:rFonts w:ascii="Consolas" w:eastAsia="Times New Roman" w:hAnsi="Consolas" w:cs="Times New Roman"/>
          <w:color w:val="D4D4D4"/>
          <w:sz w:val="21"/>
          <w:szCs w:val="21"/>
        </w:rPr>
        <w:t xml:space="preserve">, </w:t>
      </w:r>
      <w:r w:rsidRPr="004011E0">
        <w:rPr>
          <w:rFonts w:ascii="Consolas" w:eastAsia="Times New Roman" w:hAnsi="Consolas" w:cs="Times New Roman"/>
          <w:color w:val="9CDCFE"/>
          <w:sz w:val="21"/>
          <w:szCs w:val="21"/>
        </w:rPr>
        <w:t>palette:</w:t>
      </w:r>
      <w:r w:rsidRPr="004011E0">
        <w:rPr>
          <w:rFonts w:ascii="Consolas" w:eastAsia="Times New Roman" w:hAnsi="Consolas" w:cs="Times New Roman"/>
          <w:color w:val="D4D4D4"/>
          <w:sz w:val="21"/>
          <w:szCs w:val="21"/>
        </w:rPr>
        <w:t xml:space="preserve"> [</w:t>
      </w:r>
    </w:p>
    <w:p w14:paraId="08B1B913"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CE9178"/>
          <w:sz w:val="21"/>
          <w:szCs w:val="21"/>
        </w:rPr>
        <w:t>'your palletes'</w:t>
      </w:r>
    </w:p>
    <w:p w14:paraId="2515CCB2" w14:textId="51713312"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w:t>
      </w:r>
      <w:r w:rsidRPr="004011E0">
        <w:rPr>
          <w:rFonts w:ascii="Consolas" w:eastAsia="Times New Roman" w:hAnsi="Consolas" w:cs="Times New Roman"/>
          <w:color w:val="CE9178"/>
          <w:sz w:val="21"/>
          <w:szCs w:val="21"/>
        </w:rPr>
        <w:t>'LS</w:t>
      </w:r>
      <w:r w:rsidR="00257C2B">
        <w:rPr>
          <w:rFonts w:ascii="Consolas" w:eastAsia="Times New Roman" w:hAnsi="Consolas" w:cs="Times New Roman"/>
          <w:color w:val="CE9178"/>
          <w:sz w:val="21"/>
          <w:szCs w:val="21"/>
        </w:rPr>
        <w:t>A</w:t>
      </w:r>
      <w:r w:rsidRPr="004011E0">
        <w:rPr>
          <w:rFonts w:ascii="Consolas" w:eastAsia="Times New Roman" w:hAnsi="Consolas" w:cs="Times New Roman"/>
          <w:color w:val="CE9178"/>
          <w:sz w:val="21"/>
          <w:szCs w:val="21"/>
        </w:rPr>
        <w:t>T FINAL'</w:t>
      </w:r>
      <w:r w:rsidRPr="004011E0">
        <w:rPr>
          <w:rFonts w:ascii="Consolas" w:eastAsia="Times New Roman" w:hAnsi="Consolas" w:cs="Times New Roman"/>
          <w:color w:val="D4D4D4"/>
          <w:sz w:val="21"/>
          <w:szCs w:val="21"/>
        </w:rPr>
        <w:t>);</w:t>
      </w:r>
    </w:p>
    <w:p w14:paraId="505A8462"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w:t>
      </w:r>
    </w:p>
    <w:p w14:paraId="3B957486" w14:textId="67608384"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 </w:t>
      </w:r>
      <w:r w:rsidRPr="004011E0">
        <w:rPr>
          <w:rFonts w:ascii="Consolas" w:eastAsia="Times New Roman" w:hAnsi="Consolas" w:cs="Times New Roman"/>
          <w:color w:val="6A9955"/>
          <w:sz w:val="21"/>
          <w:szCs w:val="21"/>
        </w:rPr>
        <w:t xml:space="preserve">// Export the Final </w:t>
      </w:r>
      <w:r w:rsidR="00257C2B">
        <w:rPr>
          <w:rFonts w:ascii="Consolas" w:eastAsia="Times New Roman" w:hAnsi="Consolas" w:cs="Times New Roman"/>
          <w:color w:val="6A9955"/>
          <w:sz w:val="21"/>
          <w:szCs w:val="21"/>
        </w:rPr>
        <w:t xml:space="preserve">LSAT </w:t>
      </w:r>
      <w:r w:rsidRPr="004011E0">
        <w:rPr>
          <w:rFonts w:ascii="Consolas" w:eastAsia="Times New Roman" w:hAnsi="Consolas" w:cs="Times New Roman"/>
          <w:color w:val="6A9955"/>
          <w:sz w:val="21"/>
          <w:szCs w:val="21"/>
        </w:rPr>
        <w:t xml:space="preserve">Result to </w:t>
      </w:r>
      <w:r w:rsidR="00257C2B">
        <w:rPr>
          <w:rFonts w:ascii="Consolas" w:eastAsia="Times New Roman" w:hAnsi="Consolas" w:cs="Times New Roman"/>
          <w:color w:val="6A9955"/>
          <w:sz w:val="21"/>
          <w:szCs w:val="21"/>
        </w:rPr>
        <w:t xml:space="preserve">Google </w:t>
      </w:r>
      <w:r w:rsidRPr="004011E0">
        <w:rPr>
          <w:rFonts w:ascii="Consolas" w:eastAsia="Times New Roman" w:hAnsi="Consolas" w:cs="Times New Roman"/>
          <w:color w:val="6A9955"/>
          <w:sz w:val="21"/>
          <w:szCs w:val="21"/>
        </w:rPr>
        <w:t>Drive</w:t>
      </w:r>
    </w:p>
    <w:p w14:paraId="6FA4191C"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9CDCFE"/>
          <w:sz w:val="21"/>
          <w:szCs w:val="21"/>
        </w:rPr>
        <w:t>Export</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9CDCFE"/>
          <w:sz w:val="21"/>
          <w:szCs w:val="21"/>
        </w:rPr>
        <w:t>image</w:t>
      </w:r>
      <w:r w:rsidRPr="004011E0">
        <w:rPr>
          <w:rFonts w:ascii="Consolas" w:eastAsia="Times New Roman" w:hAnsi="Consolas" w:cs="Times New Roman"/>
          <w:color w:val="D4D4D4"/>
          <w:sz w:val="21"/>
          <w:szCs w:val="21"/>
        </w:rPr>
        <w:t>.</w:t>
      </w:r>
      <w:r w:rsidRPr="004011E0">
        <w:rPr>
          <w:rFonts w:ascii="Consolas" w:eastAsia="Times New Roman" w:hAnsi="Consolas" w:cs="Times New Roman"/>
          <w:color w:val="DCDCAA"/>
          <w:sz w:val="21"/>
          <w:szCs w:val="21"/>
        </w:rPr>
        <w:t>toDrive</w:t>
      </w:r>
      <w:r w:rsidRPr="004011E0">
        <w:rPr>
          <w:rFonts w:ascii="Consolas" w:eastAsia="Times New Roman" w:hAnsi="Consolas" w:cs="Times New Roman"/>
          <w:color w:val="D4D4D4"/>
          <w:sz w:val="21"/>
          <w:szCs w:val="21"/>
        </w:rPr>
        <w:t>({</w:t>
      </w:r>
    </w:p>
    <w:p w14:paraId="05643E9D" w14:textId="77777777" w:rsidR="004011E0"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6A9955"/>
          <w:sz w:val="21"/>
          <w:szCs w:val="21"/>
        </w:rPr>
        <w:t>//</w:t>
      </w:r>
    </w:p>
    <w:p w14:paraId="12254784" w14:textId="45979862" w:rsidR="006C4777" w:rsidRPr="004011E0" w:rsidRDefault="004011E0" w:rsidP="004011E0">
      <w:pPr>
        <w:spacing w:after="0" w:line="285" w:lineRule="atLeast"/>
        <w:ind w:left="360"/>
        <w:jc w:val="left"/>
        <w:rPr>
          <w:rFonts w:ascii="Consolas" w:eastAsia="Times New Roman" w:hAnsi="Consolas" w:cs="Times New Roman"/>
          <w:color w:val="D4D4D4"/>
          <w:sz w:val="21"/>
          <w:szCs w:val="21"/>
        </w:rPr>
      </w:pPr>
      <w:r w:rsidRPr="004011E0">
        <w:rPr>
          <w:rFonts w:ascii="Consolas" w:eastAsia="Times New Roman" w:hAnsi="Consolas" w:cs="Times New Roman"/>
          <w:color w:val="D4D4D4"/>
          <w:sz w:val="21"/>
          <w:szCs w:val="21"/>
        </w:rPr>
        <w:t>});</w:t>
      </w:r>
    </w:p>
    <w:p w14:paraId="08E461B5" w14:textId="5E00086B" w:rsidR="00797407" w:rsidRPr="00B10B4C" w:rsidRDefault="00797407" w:rsidP="00797407">
      <w:pPr>
        <w:spacing w:after="0" w:line="285" w:lineRule="atLeast"/>
        <w:jc w:val="left"/>
        <w:rPr>
          <w:rFonts w:ascii="Consolas" w:eastAsia="Times New Roman" w:hAnsi="Consolas" w:cs="Times New Roman"/>
          <w:color w:val="D4D4D4"/>
        </w:rPr>
      </w:pPr>
      <w:r>
        <w:rPr>
          <w:rFonts w:ascii="Consolas" w:eastAsia="Times New Roman" w:hAnsi="Consolas" w:cs="Times New Roman"/>
          <w:color w:val="D4D4D4"/>
        </w:rPr>
        <w:t>#</w:t>
      </w:r>
      <w:r>
        <w:rPr>
          <w:rFonts w:ascii="Consolas" w:eastAsia="Times New Roman" w:hAnsi="Consolas" w:cs="Times New Roman"/>
          <w:color w:val="D4D4D4"/>
        </w:rPr>
        <w:t>End</w:t>
      </w:r>
      <w:r>
        <w:rPr>
          <w:rFonts w:ascii="Consolas" w:eastAsia="Times New Roman" w:hAnsi="Consolas" w:cs="Times New Roman"/>
          <w:color w:val="D4D4D4"/>
        </w:rPr>
        <w:t xml:space="preserve"> </w:t>
      </w:r>
      <w:r w:rsidRPr="00B41FDE">
        <w:rPr>
          <w:rFonts w:ascii="Consolas" w:eastAsia="Times New Roman" w:hAnsi="Consolas" w:cs="Times New Roman"/>
          <w:color w:val="CE9178"/>
        </w:rPr>
        <w:t>======================================================================</w:t>
      </w:r>
    </w:p>
    <w:p w14:paraId="3ED52626" w14:textId="5B48BC23" w:rsidR="006C4777" w:rsidRDefault="006C4777" w:rsidP="006C4777">
      <w:pPr>
        <w:rPr>
          <w:b/>
          <w:bCs/>
          <w:u w:val="single"/>
          <w:lang w:val="en-GB" w:bidi="he-IL"/>
        </w:rPr>
      </w:pPr>
    </w:p>
    <w:p w14:paraId="10667557" w14:textId="45B0504A" w:rsidR="00FC0BE4" w:rsidRDefault="00FC0BE4" w:rsidP="006C4777">
      <w:pPr>
        <w:rPr>
          <w:b/>
          <w:bCs/>
          <w:u w:val="single"/>
          <w:lang w:val="en-GB" w:bidi="he-IL"/>
        </w:rPr>
      </w:pPr>
    </w:p>
    <w:p w14:paraId="1804FDE1" w14:textId="128C4FCC" w:rsidR="00FC0BE4" w:rsidRDefault="00FC0BE4" w:rsidP="006C4777">
      <w:pPr>
        <w:rPr>
          <w:b/>
          <w:bCs/>
          <w:u w:val="single"/>
          <w:lang w:val="en-GB" w:bidi="he-IL"/>
        </w:rPr>
      </w:pPr>
    </w:p>
    <w:p w14:paraId="2BDDFB49" w14:textId="7DFDDF81" w:rsidR="00FC0BE4" w:rsidRDefault="00FC0BE4" w:rsidP="006C4777">
      <w:pPr>
        <w:rPr>
          <w:b/>
          <w:bCs/>
          <w:u w:val="single"/>
          <w:lang w:val="en-GB" w:bidi="he-IL"/>
        </w:rPr>
      </w:pPr>
    </w:p>
    <w:p w14:paraId="0F745CB7" w14:textId="7E158DE7" w:rsidR="00FC0BE4" w:rsidRDefault="00FC0BE4" w:rsidP="006C4777">
      <w:pPr>
        <w:rPr>
          <w:b/>
          <w:bCs/>
          <w:u w:val="single"/>
          <w:lang w:val="en-GB" w:bidi="he-IL"/>
        </w:rPr>
      </w:pPr>
    </w:p>
    <w:p w14:paraId="1BF1C451" w14:textId="25051265" w:rsidR="00FC0BE4" w:rsidRDefault="00FC0BE4" w:rsidP="006C4777">
      <w:pPr>
        <w:rPr>
          <w:b/>
          <w:bCs/>
          <w:u w:val="single"/>
          <w:lang w:val="en-GB" w:bidi="he-IL"/>
        </w:rPr>
      </w:pPr>
    </w:p>
    <w:p w14:paraId="4E9F84A8" w14:textId="58B1044F" w:rsidR="00FC0BE4" w:rsidRDefault="00FC0BE4" w:rsidP="006C4777">
      <w:pPr>
        <w:rPr>
          <w:b/>
          <w:bCs/>
          <w:u w:val="single"/>
          <w:lang w:val="en-GB" w:bidi="he-IL"/>
        </w:rPr>
      </w:pPr>
    </w:p>
    <w:p w14:paraId="19FF3E64" w14:textId="7009472F" w:rsidR="00FC0BE4" w:rsidRDefault="00FC0BE4" w:rsidP="006C4777">
      <w:pPr>
        <w:rPr>
          <w:b/>
          <w:bCs/>
          <w:u w:val="single"/>
          <w:lang w:val="en-GB" w:bidi="he-IL"/>
        </w:rPr>
      </w:pPr>
    </w:p>
    <w:p w14:paraId="2EFCD381" w14:textId="344AD867" w:rsidR="00FC0BE4" w:rsidRDefault="00FC0BE4" w:rsidP="006C4777">
      <w:pPr>
        <w:rPr>
          <w:b/>
          <w:bCs/>
          <w:u w:val="single"/>
          <w:lang w:val="en-GB" w:bidi="he-IL"/>
        </w:rPr>
      </w:pPr>
    </w:p>
    <w:p w14:paraId="365CA768" w14:textId="1B8F1F45" w:rsidR="00FC0BE4" w:rsidRDefault="00FC0BE4" w:rsidP="006C4777">
      <w:pPr>
        <w:rPr>
          <w:b/>
          <w:bCs/>
          <w:u w:val="single"/>
          <w:lang w:val="en-GB" w:bidi="he-IL"/>
        </w:rPr>
      </w:pPr>
    </w:p>
    <w:p w14:paraId="5CAF4F6A" w14:textId="4C867BEF" w:rsidR="00FC0BE4" w:rsidRDefault="00FC0BE4" w:rsidP="006C4777">
      <w:pPr>
        <w:rPr>
          <w:b/>
          <w:bCs/>
          <w:u w:val="single"/>
          <w:lang w:val="en-GB" w:bidi="he-IL"/>
        </w:rPr>
      </w:pPr>
    </w:p>
    <w:p w14:paraId="5E4D6547" w14:textId="5A332C62" w:rsidR="00FC0BE4" w:rsidRDefault="00FC0BE4" w:rsidP="006C4777">
      <w:pPr>
        <w:rPr>
          <w:b/>
          <w:bCs/>
          <w:u w:val="single"/>
          <w:lang w:val="en-GB" w:bidi="he-IL"/>
        </w:rPr>
      </w:pPr>
    </w:p>
    <w:p w14:paraId="783A9266" w14:textId="7A0F5B59" w:rsidR="00FC0BE4" w:rsidRDefault="00FC0BE4" w:rsidP="006C4777">
      <w:pPr>
        <w:rPr>
          <w:b/>
          <w:bCs/>
          <w:u w:val="single"/>
          <w:lang w:val="en-GB" w:bidi="he-IL"/>
        </w:rPr>
      </w:pPr>
    </w:p>
    <w:p w14:paraId="3A304EC2" w14:textId="6A4A31D4" w:rsidR="00FC0BE4" w:rsidRDefault="00FC0BE4" w:rsidP="006C4777">
      <w:pPr>
        <w:rPr>
          <w:b/>
          <w:bCs/>
          <w:u w:val="single"/>
          <w:lang w:val="en-GB" w:bidi="he-IL"/>
        </w:rPr>
      </w:pPr>
    </w:p>
    <w:p w14:paraId="3B668B8D" w14:textId="68046B86" w:rsidR="00FC0BE4" w:rsidRDefault="00FC0BE4" w:rsidP="006C4777">
      <w:pPr>
        <w:rPr>
          <w:b/>
          <w:bCs/>
          <w:u w:val="single"/>
          <w:lang w:val="en-GB" w:bidi="he-IL"/>
        </w:rPr>
      </w:pPr>
    </w:p>
    <w:p w14:paraId="0C9DE294" w14:textId="2009F4A6" w:rsidR="00FC0BE4" w:rsidRDefault="00FC0BE4" w:rsidP="006C4777">
      <w:pPr>
        <w:rPr>
          <w:b/>
          <w:bCs/>
          <w:u w:val="single"/>
          <w:lang w:val="en-GB" w:bidi="he-IL"/>
        </w:rPr>
      </w:pPr>
    </w:p>
    <w:p w14:paraId="1C8601F8" w14:textId="5C0655D8" w:rsidR="00FC0BE4" w:rsidRDefault="00FC0BE4" w:rsidP="006C4777">
      <w:pPr>
        <w:rPr>
          <w:b/>
          <w:bCs/>
          <w:u w:val="single"/>
          <w:lang w:val="en-GB" w:bidi="he-IL"/>
        </w:rPr>
      </w:pPr>
    </w:p>
    <w:p w14:paraId="22C67C21" w14:textId="44ED0748" w:rsidR="00BA7184" w:rsidRDefault="000770D5" w:rsidP="00793DAF">
      <w:pPr>
        <w:pStyle w:val="ListParagraph"/>
        <w:numPr>
          <w:ilvl w:val="0"/>
          <w:numId w:val="43"/>
        </w:numPr>
        <w:rPr>
          <w:b/>
          <w:bCs/>
          <w:u w:val="single"/>
          <w:lang w:val="en-GB" w:bidi="he-IL"/>
        </w:rPr>
      </w:pPr>
      <w:r w:rsidRPr="00793DAF">
        <w:rPr>
          <w:b/>
          <w:bCs/>
          <w:u w:val="single"/>
          <w:lang w:val="en-GB" w:bidi="he-IL"/>
        </w:rPr>
        <w:lastRenderedPageBreak/>
        <w:t xml:space="preserve">Model </w:t>
      </w:r>
      <w:r w:rsidR="00BA7184" w:rsidRPr="00793DAF">
        <w:rPr>
          <w:b/>
          <w:bCs/>
          <w:u w:val="single"/>
          <w:lang w:val="en-GB" w:bidi="he-IL"/>
        </w:rPr>
        <w:t>Accuracy Assessment Programme</w:t>
      </w:r>
    </w:p>
    <w:p w14:paraId="4942B89F" w14:textId="77777777" w:rsidR="00B10B4C" w:rsidRDefault="00154779" w:rsidP="0007726C">
      <w:pPr>
        <w:spacing w:after="0" w:line="285" w:lineRule="atLeast"/>
        <w:jc w:val="left"/>
        <w:rPr>
          <w:rFonts w:ascii="Consolas" w:eastAsia="Times New Roman" w:hAnsi="Consolas" w:cs="Times New Roman"/>
          <w:color w:val="CE9178"/>
          <w:sz w:val="21"/>
          <w:szCs w:val="21"/>
        </w:rPr>
      </w:pPr>
      <w:r w:rsidRPr="00154779">
        <w:rPr>
          <w:rFonts w:ascii="Consolas" w:eastAsia="Times New Roman" w:hAnsi="Consolas" w:cs="Times New Roman"/>
          <w:color w:val="CE9178"/>
          <w:sz w:val="21"/>
          <w:szCs w:val="21"/>
        </w:rPr>
        <w:t>'''</w:t>
      </w:r>
    </w:p>
    <w:p w14:paraId="65555456" w14:textId="494922CA" w:rsidR="00154779" w:rsidRPr="00B10B4C" w:rsidRDefault="0007726C" w:rsidP="00B10B4C">
      <w:pPr>
        <w:spacing w:after="0" w:line="285" w:lineRule="atLeast"/>
        <w:jc w:val="left"/>
        <w:rPr>
          <w:rFonts w:ascii="Consolas" w:eastAsia="Times New Roman" w:hAnsi="Consolas" w:cs="Times New Roman"/>
          <w:color w:val="D4D4D4"/>
        </w:rPr>
      </w:pPr>
      <w:r>
        <w:rPr>
          <w:rFonts w:ascii="Consolas" w:eastAsia="Times New Roman" w:hAnsi="Consolas" w:cs="Times New Roman"/>
          <w:color w:val="D4D4D4"/>
        </w:rPr>
        <w:t>#Start</w:t>
      </w:r>
      <w:r w:rsidR="00B10B4C">
        <w:rPr>
          <w:rFonts w:ascii="Consolas" w:eastAsia="Times New Roman" w:hAnsi="Consolas" w:cs="Times New Roman"/>
          <w:color w:val="D4D4D4"/>
        </w:rPr>
        <w:t xml:space="preserve"> </w:t>
      </w:r>
      <w:r w:rsidRPr="00B41FDE">
        <w:rPr>
          <w:rFonts w:ascii="Consolas" w:eastAsia="Times New Roman" w:hAnsi="Consolas" w:cs="Times New Roman"/>
          <w:color w:val="CE9178"/>
        </w:rPr>
        <w:t>======================================================================</w:t>
      </w:r>
    </w:p>
    <w:p w14:paraId="484D9A85" w14:textId="77777777" w:rsidR="00BF2D7D" w:rsidRDefault="00154779" w:rsidP="00154779">
      <w:pPr>
        <w:spacing w:after="0" w:line="285" w:lineRule="atLeast"/>
        <w:jc w:val="left"/>
        <w:rPr>
          <w:rFonts w:ascii="Consolas" w:eastAsia="Times New Roman" w:hAnsi="Consolas" w:cs="Times New Roman"/>
          <w:color w:val="CE9178"/>
          <w:sz w:val="21"/>
          <w:szCs w:val="21"/>
        </w:rPr>
      </w:pPr>
      <w:r>
        <w:rPr>
          <w:rFonts w:ascii="Consolas" w:eastAsia="Times New Roman" w:hAnsi="Consolas" w:cs="Times New Roman"/>
          <w:color w:val="CE9178"/>
          <w:sz w:val="21"/>
          <w:szCs w:val="21"/>
        </w:rPr>
        <w:t xml:space="preserve">This </w:t>
      </w:r>
      <w:r w:rsidR="00BF2D7D">
        <w:rPr>
          <w:rFonts w:ascii="Consolas" w:eastAsia="Times New Roman" w:hAnsi="Consolas" w:cs="Times New Roman"/>
          <w:color w:val="CE9178"/>
          <w:sz w:val="21"/>
          <w:szCs w:val="21"/>
        </w:rPr>
        <w:t>model accepts a .csv data with at least two columns whose correlation co-efficient is to be determined.</w:t>
      </w:r>
    </w:p>
    <w:p w14:paraId="04770665" w14:textId="1F6AB8BA" w:rsidR="00154779" w:rsidRDefault="00BF2D7D" w:rsidP="00154779">
      <w:pPr>
        <w:spacing w:after="0" w:line="285" w:lineRule="atLeast"/>
        <w:jc w:val="left"/>
        <w:rPr>
          <w:rFonts w:ascii="Consolas" w:eastAsia="Times New Roman" w:hAnsi="Consolas" w:cs="Times New Roman"/>
          <w:color w:val="CE9178"/>
          <w:sz w:val="21"/>
          <w:szCs w:val="21"/>
        </w:rPr>
      </w:pPr>
      <w:r>
        <w:rPr>
          <w:rFonts w:ascii="Consolas" w:eastAsia="Times New Roman" w:hAnsi="Consolas" w:cs="Times New Roman"/>
          <w:color w:val="CE9178"/>
          <w:sz w:val="21"/>
          <w:szCs w:val="21"/>
        </w:rPr>
        <w:t>Install the listed python packages below and im</w:t>
      </w:r>
      <w:r w:rsidR="00154779">
        <w:rPr>
          <w:rFonts w:ascii="Consolas" w:eastAsia="Times New Roman" w:hAnsi="Consolas" w:cs="Times New Roman"/>
          <w:color w:val="CE9178"/>
          <w:sz w:val="21"/>
          <w:szCs w:val="21"/>
        </w:rPr>
        <w:t xml:space="preserve">port </w:t>
      </w:r>
      <w:r>
        <w:rPr>
          <w:rFonts w:ascii="Consolas" w:eastAsia="Times New Roman" w:hAnsi="Consolas" w:cs="Times New Roman"/>
          <w:color w:val="CE9178"/>
          <w:sz w:val="21"/>
          <w:szCs w:val="21"/>
        </w:rPr>
        <w:t>them in to your model as below.</w:t>
      </w:r>
    </w:p>
    <w:p w14:paraId="77CB35E5" w14:textId="14D25C35" w:rsidR="00154779" w:rsidRDefault="00154779" w:rsidP="00154779">
      <w:pPr>
        <w:spacing w:after="0" w:line="285" w:lineRule="atLeast"/>
        <w:jc w:val="left"/>
        <w:rPr>
          <w:rFonts w:ascii="Consolas" w:eastAsia="Times New Roman" w:hAnsi="Consolas" w:cs="Times New Roman"/>
          <w:color w:val="CE9178"/>
          <w:sz w:val="21"/>
          <w:szCs w:val="21"/>
        </w:rPr>
      </w:pPr>
      <w:r w:rsidRPr="00154779">
        <w:rPr>
          <w:rFonts w:ascii="Consolas" w:eastAsia="Times New Roman" w:hAnsi="Consolas" w:cs="Times New Roman"/>
          <w:color w:val="CE9178"/>
          <w:sz w:val="21"/>
          <w:szCs w:val="21"/>
        </w:rPr>
        <w:t>'''</w:t>
      </w:r>
    </w:p>
    <w:p w14:paraId="46DE0720" w14:textId="77777777" w:rsidR="0028766E" w:rsidRPr="0028766E" w:rsidRDefault="0028766E" w:rsidP="0028766E">
      <w:pPr>
        <w:spacing w:after="0" w:line="285" w:lineRule="atLeast"/>
        <w:jc w:val="left"/>
        <w:rPr>
          <w:rFonts w:ascii="Consolas" w:eastAsia="Times New Roman" w:hAnsi="Consolas" w:cs="Times New Roman"/>
          <w:color w:val="D4D4D4"/>
          <w:sz w:val="21"/>
          <w:szCs w:val="21"/>
        </w:rPr>
      </w:pPr>
      <w:r w:rsidRPr="0028766E">
        <w:rPr>
          <w:rFonts w:ascii="Consolas" w:eastAsia="Times New Roman" w:hAnsi="Consolas" w:cs="Times New Roman"/>
          <w:color w:val="6A9955"/>
          <w:sz w:val="21"/>
          <w:szCs w:val="21"/>
        </w:rPr>
        <w:t>#1. Import the necessary packages</w:t>
      </w:r>
    </w:p>
    <w:p w14:paraId="3B463FC9" w14:textId="6A7BE854" w:rsidR="00BA7184" w:rsidRPr="00BA7184" w:rsidRDefault="00BA7184" w:rsidP="00BA7184">
      <w:pPr>
        <w:spacing w:after="0" w:line="285" w:lineRule="atLeast"/>
        <w:jc w:val="left"/>
        <w:rPr>
          <w:rFonts w:ascii="Consolas" w:eastAsia="Times New Roman" w:hAnsi="Consolas" w:cs="Times New Roman"/>
          <w:color w:val="D4D4D4"/>
        </w:rPr>
      </w:pPr>
      <w:r w:rsidRPr="00BA7184">
        <w:rPr>
          <w:rFonts w:ascii="Consolas" w:eastAsia="Times New Roman" w:hAnsi="Consolas" w:cs="Times New Roman"/>
          <w:color w:val="C586C0"/>
        </w:rPr>
        <w:t>from</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matplotlib</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C586C0"/>
        </w:rPr>
        <w:t>import</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pyplot</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C586C0"/>
        </w:rPr>
        <w:t>as</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plt</w:t>
      </w:r>
    </w:p>
    <w:p w14:paraId="1109E321" w14:textId="77777777" w:rsidR="00BA7184" w:rsidRPr="00BA7184" w:rsidRDefault="00BA7184" w:rsidP="00BA7184">
      <w:pPr>
        <w:spacing w:after="0" w:line="285" w:lineRule="atLeast"/>
        <w:jc w:val="left"/>
        <w:rPr>
          <w:rFonts w:ascii="Consolas" w:eastAsia="Times New Roman" w:hAnsi="Consolas" w:cs="Times New Roman"/>
          <w:color w:val="D4D4D4"/>
        </w:rPr>
      </w:pPr>
      <w:r w:rsidRPr="00BA7184">
        <w:rPr>
          <w:rFonts w:ascii="Consolas" w:eastAsia="Times New Roman" w:hAnsi="Consolas" w:cs="Times New Roman"/>
          <w:color w:val="C586C0"/>
        </w:rPr>
        <w:t>from</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sklearn</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C586C0"/>
        </w:rPr>
        <w:t>import</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linear_model</w:t>
      </w:r>
    </w:p>
    <w:p w14:paraId="1BB5B801" w14:textId="77777777" w:rsidR="00BA7184" w:rsidRPr="00BA7184" w:rsidRDefault="00BA7184" w:rsidP="00BA7184">
      <w:pPr>
        <w:spacing w:after="0" w:line="285" w:lineRule="atLeast"/>
        <w:jc w:val="left"/>
        <w:rPr>
          <w:rFonts w:ascii="Consolas" w:eastAsia="Times New Roman" w:hAnsi="Consolas" w:cs="Times New Roman"/>
          <w:color w:val="D4D4D4"/>
        </w:rPr>
      </w:pPr>
      <w:r w:rsidRPr="00BA7184">
        <w:rPr>
          <w:rFonts w:ascii="Consolas" w:eastAsia="Times New Roman" w:hAnsi="Consolas" w:cs="Times New Roman"/>
          <w:color w:val="C586C0"/>
        </w:rPr>
        <w:t>from</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matplotlib</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C586C0"/>
        </w:rPr>
        <w:t>import</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style</w:t>
      </w:r>
    </w:p>
    <w:p w14:paraId="2560CA91" w14:textId="77777777" w:rsidR="00BA7184" w:rsidRPr="00BA7184" w:rsidRDefault="00BA7184" w:rsidP="00BA7184">
      <w:pPr>
        <w:spacing w:after="0" w:line="285" w:lineRule="atLeast"/>
        <w:jc w:val="left"/>
        <w:rPr>
          <w:rFonts w:ascii="Consolas" w:eastAsia="Times New Roman" w:hAnsi="Consolas" w:cs="Times New Roman"/>
          <w:color w:val="D4D4D4"/>
        </w:rPr>
      </w:pPr>
      <w:r w:rsidRPr="00BA7184">
        <w:rPr>
          <w:rFonts w:ascii="Consolas" w:eastAsia="Times New Roman" w:hAnsi="Consolas" w:cs="Times New Roman"/>
          <w:color w:val="4EC9B0"/>
        </w:rPr>
        <w:t>style</w:t>
      </w:r>
      <w:r w:rsidRPr="00BA7184">
        <w:rPr>
          <w:rFonts w:ascii="Consolas" w:eastAsia="Times New Roman" w:hAnsi="Consolas" w:cs="Times New Roman"/>
          <w:color w:val="D4D4D4"/>
        </w:rPr>
        <w:t>.</w:t>
      </w:r>
      <w:r w:rsidRPr="00BA7184">
        <w:rPr>
          <w:rFonts w:ascii="Consolas" w:eastAsia="Times New Roman" w:hAnsi="Consolas" w:cs="Times New Roman"/>
          <w:color w:val="DCDCAA"/>
        </w:rPr>
        <w:t>use</w:t>
      </w:r>
      <w:r w:rsidRPr="00BA7184">
        <w:rPr>
          <w:rFonts w:ascii="Consolas" w:eastAsia="Times New Roman" w:hAnsi="Consolas" w:cs="Times New Roman"/>
          <w:color w:val="D4D4D4"/>
        </w:rPr>
        <w:t>(</w:t>
      </w:r>
      <w:r w:rsidRPr="00BA7184">
        <w:rPr>
          <w:rFonts w:ascii="Consolas" w:eastAsia="Times New Roman" w:hAnsi="Consolas" w:cs="Times New Roman"/>
          <w:color w:val="CE9178"/>
        </w:rPr>
        <w:t>'seaborn-whitegrid'</w:t>
      </w:r>
      <w:r w:rsidRPr="00BA7184">
        <w:rPr>
          <w:rFonts w:ascii="Consolas" w:eastAsia="Times New Roman" w:hAnsi="Consolas" w:cs="Times New Roman"/>
          <w:color w:val="D4D4D4"/>
        </w:rPr>
        <w:t>)</w:t>
      </w:r>
    </w:p>
    <w:p w14:paraId="0D47EC1A" w14:textId="77777777" w:rsidR="00BA7184" w:rsidRPr="00BA7184" w:rsidRDefault="00BA7184" w:rsidP="00BA7184">
      <w:pPr>
        <w:spacing w:after="0" w:line="285" w:lineRule="atLeast"/>
        <w:jc w:val="left"/>
        <w:rPr>
          <w:rFonts w:ascii="Consolas" w:eastAsia="Times New Roman" w:hAnsi="Consolas" w:cs="Times New Roman"/>
          <w:color w:val="D4D4D4"/>
        </w:rPr>
      </w:pPr>
      <w:r w:rsidRPr="00BA7184">
        <w:rPr>
          <w:rFonts w:ascii="Consolas" w:eastAsia="Times New Roman" w:hAnsi="Consolas" w:cs="Times New Roman"/>
          <w:color w:val="C586C0"/>
        </w:rPr>
        <w:t>import</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pandas</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C586C0"/>
        </w:rPr>
        <w:t>as</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pd</w:t>
      </w:r>
      <w:r w:rsidRPr="00BA7184">
        <w:rPr>
          <w:rFonts w:ascii="Consolas" w:eastAsia="Times New Roman" w:hAnsi="Consolas" w:cs="Times New Roman"/>
          <w:color w:val="D4D4D4"/>
        </w:rPr>
        <w:t xml:space="preserve"> </w:t>
      </w:r>
    </w:p>
    <w:p w14:paraId="1B39699B" w14:textId="77777777" w:rsidR="00BA7184" w:rsidRPr="00BA7184" w:rsidRDefault="00BA7184" w:rsidP="00BA7184">
      <w:pPr>
        <w:spacing w:after="0" w:line="285" w:lineRule="atLeast"/>
        <w:jc w:val="left"/>
        <w:rPr>
          <w:rFonts w:ascii="Consolas" w:eastAsia="Times New Roman" w:hAnsi="Consolas" w:cs="Times New Roman"/>
          <w:color w:val="D4D4D4"/>
        </w:rPr>
      </w:pPr>
      <w:r w:rsidRPr="00BA7184">
        <w:rPr>
          <w:rFonts w:ascii="Consolas" w:eastAsia="Times New Roman" w:hAnsi="Consolas" w:cs="Times New Roman"/>
          <w:color w:val="C586C0"/>
        </w:rPr>
        <w:t>import</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numpy</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C586C0"/>
        </w:rPr>
        <w:t>as</w:t>
      </w:r>
      <w:r w:rsidRPr="00BA7184">
        <w:rPr>
          <w:rFonts w:ascii="Consolas" w:eastAsia="Times New Roman" w:hAnsi="Consolas" w:cs="Times New Roman"/>
          <w:color w:val="D4D4D4"/>
        </w:rPr>
        <w:t xml:space="preserve"> </w:t>
      </w:r>
      <w:r w:rsidRPr="00BA7184">
        <w:rPr>
          <w:rFonts w:ascii="Consolas" w:eastAsia="Times New Roman" w:hAnsi="Consolas" w:cs="Times New Roman"/>
          <w:color w:val="4EC9B0"/>
        </w:rPr>
        <w:t>np</w:t>
      </w:r>
    </w:p>
    <w:p w14:paraId="1A362519" w14:textId="77777777" w:rsidR="0028766E" w:rsidRDefault="0028766E" w:rsidP="0028766E">
      <w:pPr>
        <w:spacing w:after="0" w:line="285" w:lineRule="atLeast"/>
        <w:jc w:val="left"/>
        <w:rPr>
          <w:rFonts w:ascii="Consolas" w:eastAsia="Times New Roman" w:hAnsi="Consolas" w:cs="Times New Roman"/>
          <w:color w:val="6A9955"/>
          <w:sz w:val="21"/>
          <w:szCs w:val="21"/>
        </w:rPr>
      </w:pPr>
    </w:p>
    <w:p w14:paraId="455F037D" w14:textId="409B2062" w:rsidR="0028766E" w:rsidRPr="0028766E" w:rsidRDefault="0028766E" w:rsidP="0028766E">
      <w:pPr>
        <w:spacing w:after="0" w:line="285" w:lineRule="atLeast"/>
        <w:jc w:val="left"/>
        <w:rPr>
          <w:rFonts w:ascii="Consolas" w:eastAsia="Times New Roman" w:hAnsi="Consolas" w:cs="Times New Roman"/>
          <w:color w:val="D4D4D4"/>
          <w:sz w:val="21"/>
          <w:szCs w:val="21"/>
        </w:rPr>
      </w:pPr>
      <w:r w:rsidRPr="0028766E">
        <w:rPr>
          <w:rFonts w:ascii="Consolas" w:eastAsia="Times New Roman" w:hAnsi="Consolas" w:cs="Times New Roman"/>
          <w:color w:val="6A9955"/>
          <w:sz w:val="21"/>
          <w:szCs w:val="21"/>
        </w:rPr>
        <w:t>#2. Import the CSV data into the model and inspect it</w:t>
      </w:r>
    </w:p>
    <w:p w14:paraId="0BB080F9" w14:textId="38CE825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data</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4EC9B0"/>
        </w:rPr>
        <w:t>pd</w:t>
      </w:r>
      <w:r w:rsidRPr="00154779">
        <w:rPr>
          <w:rFonts w:ascii="Consolas" w:eastAsia="Times New Roman" w:hAnsi="Consolas" w:cs="Times New Roman"/>
          <w:color w:val="D4D4D4"/>
        </w:rPr>
        <w:t>.</w:t>
      </w:r>
      <w:r w:rsidRPr="00154779">
        <w:rPr>
          <w:rFonts w:ascii="Consolas" w:eastAsia="Times New Roman" w:hAnsi="Consolas" w:cs="Times New Roman"/>
          <w:color w:val="DCDCAA"/>
        </w:rPr>
        <w:t>read_csv</w:t>
      </w:r>
      <w:r w:rsidRPr="00154779">
        <w:rPr>
          <w:rFonts w:ascii="Consolas" w:eastAsia="Times New Roman" w:hAnsi="Consolas" w:cs="Times New Roman"/>
          <w:color w:val="D4D4D4"/>
        </w:rPr>
        <w:t>(</w:t>
      </w:r>
      <w:r w:rsidRPr="00154779">
        <w:rPr>
          <w:rFonts w:ascii="Consolas" w:eastAsia="Times New Roman" w:hAnsi="Consolas" w:cs="Times New Roman"/>
          <w:color w:val="CE9178"/>
        </w:rPr>
        <w:t>'</w:t>
      </w:r>
      <w:r w:rsidR="00BF2D7D">
        <w:rPr>
          <w:rFonts w:ascii="Consolas" w:eastAsia="Times New Roman" w:hAnsi="Consolas" w:cs="Times New Roman"/>
          <w:color w:val="CE9178"/>
        </w:rPr>
        <w:t>path/to/yourData</w:t>
      </w:r>
      <w:r w:rsidRPr="00154779">
        <w:rPr>
          <w:rFonts w:ascii="Consolas" w:eastAsia="Times New Roman" w:hAnsi="Consolas" w:cs="Times New Roman"/>
          <w:color w:val="CE9178"/>
        </w:rPr>
        <w:t>.csv'</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index_col</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B5CEA8"/>
        </w:rPr>
        <w:t>0</w:t>
      </w:r>
      <w:r w:rsidRPr="00154779">
        <w:rPr>
          <w:rFonts w:ascii="Consolas" w:eastAsia="Times New Roman" w:hAnsi="Consolas" w:cs="Times New Roman"/>
          <w:color w:val="D4D4D4"/>
        </w:rPr>
        <w:t>)</w:t>
      </w:r>
    </w:p>
    <w:p w14:paraId="0D507673"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data</w:t>
      </w:r>
      <w:r w:rsidRPr="00154779">
        <w:rPr>
          <w:rFonts w:ascii="Consolas" w:eastAsia="Times New Roman" w:hAnsi="Consolas" w:cs="Times New Roman"/>
          <w:color w:val="D4D4D4"/>
        </w:rPr>
        <w:t>.</w:t>
      </w:r>
      <w:r w:rsidRPr="00154779">
        <w:rPr>
          <w:rFonts w:ascii="Consolas" w:eastAsia="Times New Roman" w:hAnsi="Consolas" w:cs="Times New Roman"/>
          <w:color w:val="9CDCFE"/>
        </w:rPr>
        <w:t>shape</w:t>
      </w:r>
    </w:p>
    <w:p w14:paraId="62DCD0C6"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data</w:t>
      </w:r>
      <w:r w:rsidRPr="00154779">
        <w:rPr>
          <w:rFonts w:ascii="Consolas" w:eastAsia="Times New Roman" w:hAnsi="Consolas" w:cs="Times New Roman"/>
          <w:color w:val="D4D4D4"/>
        </w:rPr>
        <w:t>.</w:t>
      </w:r>
      <w:r w:rsidRPr="00154779">
        <w:rPr>
          <w:rFonts w:ascii="Consolas" w:eastAsia="Times New Roman" w:hAnsi="Consolas" w:cs="Times New Roman"/>
          <w:color w:val="DCDCAA"/>
        </w:rPr>
        <w:t>dropna</w:t>
      </w:r>
      <w:r w:rsidRPr="00154779">
        <w:rPr>
          <w:rFonts w:ascii="Consolas" w:eastAsia="Times New Roman" w:hAnsi="Consolas" w:cs="Times New Roman"/>
          <w:color w:val="D4D4D4"/>
        </w:rPr>
        <w:t>(</w:t>
      </w:r>
      <w:r w:rsidRPr="00154779">
        <w:rPr>
          <w:rFonts w:ascii="Consolas" w:eastAsia="Times New Roman" w:hAnsi="Consolas" w:cs="Times New Roman"/>
          <w:color w:val="9CDCFE"/>
        </w:rPr>
        <w:t>inplace</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569CD6"/>
        </w:rPr>
        <w:t>True</w:t>
      </w:r>
      <w:r w:rsidRPr="00154779">
        <w:rPr>
          <w:rFonts w:ascii="Consolas" w:eastAsia="Times New Roman" w:hAnsi="Consolas" w:cs="Times New Roman"/>
          <w:color w:val="D4D4D4"/>
        </w:rPr>
        <w:t>)</w:t>
      </w:r>
    </w:p>
    <w:p w14:paraId="4C422235"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data</w:t>
      </w:r>
      <w:r w:rsidRPr="00154779">
        <w:rPr>
          <w:rFonts w:ascii="Consolas" w:eastAsia="Times New Roman" w:hAnsi="Consolas" w:cs="Times New Roman"/>
          <w:color w:val="D4D4D4"/>
        </w:rPr>
        <w:t>.</w:t>
      </w:r>
      <w:r w:rsidRPr="00154779">
        <w:rPr>
          <w:rFonts w:ascii="Consolas" w:eastAsia="Times New Roman" w:hAnsi="Consolas" w:cs="Times New Roman"/>
          <w:color w:val="DCDCAA"/>
        </w:rPr>
        <w:t>head</w:t>
      </w:r>
      <w:r w:rsidRPr="00154779">
        <w:rPr>
          <w:rFonts w:ascii="Consolas" w:eastAsia="Times New Roman" w:hAnsi="Consolas" w:cs="Times New Roman"/>
          <w:color w:val="D4D4D4"/>
        </w:rPr>
        <w:t>(</w:t>
      </w:r>
      <w:r w:rsidRPr="00154779">
        <w:rPr>
          <w:rFonts w:ascii="Consolas" w:eastAsia="Times New Roman" w:hAnsi="Consolas" w:cs="Times New Roman"/>
          <w:color w:val="B5CEA8"/>
        </w:rPr>
        <w:t>3</w:t>
      </w:r>
      <w:r w:rsidRPr="00154779">
        <w:rPr>
          <w:rFonts w:ascii="Consolas" w:eastAsia="Times New Roman" w:hAnsi="Consolas" w:cs="Times New Roman"/>
          <w:color w:val="D4D4D4"/>
        </w:rPr>
        <w:t>)</w:t>
      </w:r>
    </w:p>
    <w:p w14:paraId="454E5413" w14:textId="1087E91C" w:rsidR="00154779" w:rsidRPr="00154779" w:rsidRDefault="00154779" w:rsidP="00D03BD9">
      <w:pPr>
        <w:rPr>
          <w:lang w:val="en-GB" w:bidi="he-IL"/>
        </w:rPr>
      </w:pPr>
    </w:p>
    <w:p w14:paraId="5A8733C0" w14:textId="4678FDE0"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6A9955"/>
        </w:rPr>
        <w:t>#</w:t>
      </w:r>
      <w:r w:rsidR="00511301">
        <w:rPr>
          <w:rFonts w:ascii="Consolas" w:eastAsia="Times New Roman" w:hAnsi="Consolas" w:cs="Times New Roman"/>
          <w:color w:val="6A9955"/>
        </w:rPr>
        <w:t>3.</w:t>
      </w:r>
      <w:r w:rsidRPr="00154779">
        <w:rPr>
          <w:rFonts w:ascii="Consolas" w:eastAsia="Times New Roman" w:hAnsi="Consolas" w:cs="Times New Roman"/>
          <w:color w:val="6A9955"/>
        </w:rPr>
        <w:t xml:space="preserve"> </w:t>
      </w:r>
      <w:r w:rsidR="006E5D83">
        <w:rPr>
          <w:rFonts w:ascii="Consolas" w:eastAsia="Times New Roman" w:hAnsi="Consolas" w:cs="Times New Roman"/>
          <w:color w:val="6A9955"/>
        </w:rPr>
        <w:t xml:space="preserve">Obtain the </w:t>
      </w:r>
      <w:r w:rsidRPr="00154779">
        <w:rPr>
          <w:rFonts w:ascii="Consolas" w:eastAsia="Times New Roman" w:hAnsi="Consolas" w:cs="Times New Roman"/>
          <w:color w:val="6A9955"/>
        </w:rPr>
        <w:t>Correlation Co-efficient</w:t>
      </w:r>
      <w:r w:rsidR="0025697C">
        <w:rPr>
          <w:rFonts w:ascii="Consolas" w:eastAsia="Times New Roman" w:hAnsi="Consolas" w:cs="Times New Roman"/>
          <w:color w:val="6A9955"/>
        </w:rPr>
        <w:t xml:space="preserve"> and scatter plot the data</w:t>
      </w:r>
    </w:p>
    <w:p w14:paraId="07CC277E" w14:textId="7A28D0A2"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data</w:t>
      </w:r>
      <w:r w:rsidRPr="00154779">
        <w:rPr>
          <w:rFonts w:ascii="Consolas" w:eastAsia="Times New Roman" w:hAnsi="Consolas" w:cs="Times New Roman"/>
          <w:color w:val="D4D4D4"/>
        </w:rPr>
        <w:t>.</w:t>
      </w:r>
      <w:r w:rsidRPr="00154779">
        <w:rPr>
          <w:rFonts w:ascii="Consolas" w:eastAsia="Times New Roman" w:hAnsi="Consolas" w:cs="Times New Roman"/>
          <w:color w:val="DCDCAA"/>
        </w:rPr>
        <w:t>corr</w:t>
      </w:r>
      <w:r w:rsidRPr="00154779">
        <w:rPr>
          <w:rFonts w:ascii="Consolas" w:eastAsia="Times New Roman" w:hAnsi="Consolas" w:cs="Times New Roman"/>
          <w:color w:val="D4D4D4"/>
        </w:rPr>
        <w:t>()</w:t>
      </w:r>
    </w:p>
    <w:p w14:paraId="7858431F"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data</w:t>
      </w:r>
      <w:r w:rsidRPr="00154779">
        <w:rPr>
          <w:rFonts w:ascii="Consolas" w:eastAsia="Times New Roman" w:hAnsi="Consolas" w:cs="Times New Roman"/>
          <w:color w:val="D4D4D4"/>
        </w:rPr>
        <w:t>.</w:t>
      </w:r>
      <w:r w:rsidRPr="00154779">
        <w:rPr>
          <w:rFonts w:ascii="Consolas" w:eastAsia="Times New Roman" w:hAnsi="Consolas" w:cs="Times New Roman"/>
          <w:color w:val="DCDCAA"/>
        </w:rPr>
        <w:t>plot</w:t>
      </w:r>
      <w:r w:rsidRPr="00154779">
        <w:rPr>
          <w:rFonts w:ascii="Consolas" w:eastAsia="Times New Roman" w:hAnsi="Consolas" w:cs="Times New Roman"/>
          <w:color w:val="D4D4D4"/>
        </w:rPr>
        <w:t>(</w:t>
      </w:r>
      <w:r w:rsidRPr="00154779">
        <w:rPr>
          <w:rFonts w:ascii="Consolas" w:eastAsia="Times New Roman" w:hAnsi="Consolas" w:cs="Times New Roman"/>
          <w:color w:val="9CDCFE"/>
        </w:rPr>
        <w:t>kind</w:t>
      </w:r>
      <w:r w:rsidRPr="00154779">
        <w:rPr>
          <w:rFonts w:ascii="Consolas" w:eastAsia="Times New Roman" w:hAnsi="Consolas" w:cs="Times New Roman"/>
          <w:color w:val="D4D4D4"/>
        </w:rPr>
        <w:t>=</w:t>
      </w:r>
      <w:r w:rsidRPr="00154779">
        <w:rPr>
          <w:rFonts w:ascii="Consolas" w:eastAsia="Times New Roman" w:hAnsi="Consolas" w:cs="Times New Roman"/>
          <w:color w:val="CE9178"/>
        </w:rPr>
        <w:t>'scatter'</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x</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CE9178"/>
        </w:rPr>
        <w:t>"L8 Chl-a Estimates"</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y</w:t>
      </w:r>
      <w:r w:rsidRPr="00154779">
        <w:rPr>
          <w:rFonts w:ascii="Consolas" w:eastAsia="Times New Roman" w:hAnsi="Consolas" w:cs="Times New Roman"/>
          <w:color w:val="D4D4D4"/>
        </w:rPr>
        <w:t>=</w:t>
      </w:r>
      <w:r w:rsidRPr="00154779">
        <w:rPr>
          <w:rFonts w:ascii="Consolas" w:eastAsia="Times New Roman" w:hAnsi="Consolas" w:cs="Times New Roman"/>
          <w:color w:val="CE9178"/>
        </w:rPr>
        <w:t>"S3 OLCI Chl-a (Reference)"</w:t>
      </w:r>
      <w:r w:rsidRPr="00154779">
        <w:rPr>
          <w:rFonts w:ascii="Consolas" w:eastAsia="Times New Roman" w:hAnsi="Consolas" w:cs="Times New Roman"/>
          <w:color w:val="D4D4D4"/>
        </w:rPr>
        <w:t>)</w:t>
      </w:r>
    </w:p>
    <w:p w14:paraId="6D13F8CA"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4EC9B0"/>
        </w:rPr>
        <w:t>plt</w:t>
      </w:r>
      <w:r w:rsidRPr="00154779">
        <w:rPr>
          <w:rFonts w:ascii="Consolas" w:eastAsia="Times New Roman" w:hAnsi="Consolas" w:cs="Times New Roman"/>
          <w:color w:val="D4D4D4"/>
        </w:rPr>
        <w:t>.</w:t>
      </w:r>
      <w:r w:rsidRPr="00154779">
        <w:rPr>
          <w:rFonts w:ascii="Consolas" w:eastAsia="Times New Roman" w:hAnsi="Consolas" w:cs="Times New Roman"/>
          <w:color w:val="DCDCAA"/>
        </w:rPr>
        <w:t>show</w:t>
      </w:r>
      <w:r w:rsidRPr="00154779">
        <w:rPr>
          <w:rFonts w:ascii="Consolas" w:eastAsia="Times New Roman" w:hAnsi="Consolas" w:cs="Times New Roman"/>
          <w:color w:val="D4D4D4"/>
        </w:rPr>
        <w:t>()</w:t>
      </w:r>
    </w:p>
    <w:p w14:paraId="1907E5CB" w14:textId="79D77BA3" w:rsidR="00154779" w:rsidRPr="00154779" w:rsidRDefault="00154779" w:rsidP="00154779">
      <w:pPr>
        <w:spacing w:after="0" w:line="285" w:lineRule="atLeast"/>
        <w:jc w:val="left"/>
        <w:rPr>
          <w:rFonts w:ascii="Consolas" w:eastAsia="Times New Roman" w:hAnsi="Consolas" w:cs="Times New Roman"/>
          <w:color w:val="D4D4D4"/>
        </w:rPr>
      </w:pPr>
    </w:p>
    <w:p w14:paraId="60CF11AD" w14:textId="1EEC2CC9"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6A9955"/>
        </w:rPr>
        <w:t>#</w:t>
      </w:r>
      <w:r w:rsidR="00030915">
        <w:rPr>
          <w:rFonts w:ascii="Consolas" w:eastAsia="Times New Roman" w:hAnsi="Consolas" w:cs="Times New Roman"/>
          <w:color w:val="6A9955"/>
        </w:rPr>
        <w:t>4.</w:t>
      </w:r>
      <w:r w:rsidRPr="00154779">
        <w:rPr>
          <w:rFonts w:ascii="Consolas" w:eastAsia="Times New Roman" w:hAnsi="Consolas" w:cs="Times New Roman"/>
          <w:color w:val="6A9955"/>
        </w:rPr>
        <w:t xml:space="preserve"> </w:t>
      </w:r>
      <w:r w:rsidR="006E5D83">
        <w:rPr>
          <w:rFonts w:ascii="Consolas" w:eastAsia="Times New Roman" w:hAnsi="Consolas" w:cs="Times New Roman"/>
          <w:color w:val="6A9955"/>
        </w:rPr>
        <w:t>C</w:t>
      </w:r>
      <w:r w:rsidRPr="00154779">
        <w:rPr>
          <w:rFonts w:ascii="Consolas" w:eastAsia="Times New Roman" w:hAnsi="Consolas" w:cs="Times New Roman"/>
          <w:color w:val="6A9955"/>
        </w:rPr>
        <w:t>hange</w:t>
      </w:r>
      <w:r w:rsidR="006E5D83">
        <w:rPr>
          <w:rFonts w:ascii="Consolas" w:eastAsia="Times New Roman" w:hAnsi="Consolas" w:cs="Times New Roman"/>
          <w:color w:val="6A9955"/>
        </w:rPr>
        <w:t xml:space="preserve"> the </w:t>
      </w:r>
      <w:r w:rsidR="000C6509">
        <w:rPr>
          <w:rFonts w:ascii="Consolas" w:eastAsia="Times New Roman" w:hAnsi="Consolas" w:cs="Times New Roman"/>
          <w:color w:val="6A9955"/>
        </w:rPr>
        <w:t xml:space="preserve">csv </w:t>
      </w:r>
      <w:r w:rsidR="006E5D83">
        <w:rPr>
          <w:rFonts w:ascii="Consolas" w:eastAsia="Times New Roman" w:hAnsi="Consolas" w:cs="Times New Roman"/>
          <w:color w:val="6A9955"/>
        </w:rPr>
        <w:t>data into a</w:t>
      </w:r>
      <w:r w:rsidRPr="00154779">
        <w:rPr>
          <w:rFonts w:ascii="Consolas" w:eastAsia="Times New Roman" w:hAnsi="Consolas" w:cs="Times New Roman"/>
          <w:color w:val="6A9955"/>
        </w:rPr>
        <w:t xml:space="preserve"> </w:t>
      </w:r>
      <w:r w:rsidR="006E5D83">
        <w:rPr>
          <w:rFonts w:ascii="Consolas" w:eastAsia="Times New Roman" w:hAnsi="Consolas" w:cs="Times New Roman"/>
          <w:color w:val="6A9955"/>
        </w:rPr>
        <w:t>pandas</w:t>
      </w:r>
      <w:r w:rsidRPr="00154779">
        <w:rPr>
          <w:rFonts w:ascii="Consolas" w:eastAsia="Times New Roman" w:hAnsi="Consolas" w:cs="Times New Roman"/>
          <w:color w:val="6A9955"/>
        </w:rPr>
        <w:t xml:space="preserve"> </w:t>
      </w:r>
      <w:r w:rsidR="000C6509">
        <w:rPr>
          <w:rFonts w:ascii="Consolas" w:eastAsia="Times New Roman" w:hAnsi="Consolas" w:cs="Times New Roman"/>
          <w:color w:val="6A9955"/>
        </w:rPr>
        <w:t xml:space="preserve">readable </w:t>
      </w:r>
      <w:r w:rsidRPr="00154779">
        <w:rPr>
          <w:rFonts w:ascii="Consolas" w:eastAsia="Times New Roman" w:hAnsi="Consolas" w:cs="Times New Roman"/>
          <w:color w:val="6A9955"/>
        </w:rPr>
        <w:t>d</w:t>
      </w:r>
      <w:r w:rsidR="004550C0">
        <w:rPr>
          <w:rFonts w:ascii="Consolas" w:eastAsia="Times New Roman" w:hAnsi="Consolas" w:cs="Times New Roman"/>
          <w:color w:val="6A9955"/>
        </w:rPr>
        <w:t>ata</w:t>
      </w:r>
      <w:r w:rsidRPr="00154779">
        <w:rPr>
          <w:rFonts w:ascii="Consolas" w:eastAsia="Times New Roman" w:hAnsi="Consolas" w:cs="Times New Roman"/>
          <w:color w:val="6A9955"/>
        </w:rPr>
        <w:t>f</w:t>
      </w:r>
      <w:r w:rsidR="004550C0">
        <w:rPr>
          <w:rFonts w:ascii="Consolas" w:eastAsia="Times New Roman" w:hAnsi="Consolas" w:cs="Times New Roman"/>
          <w:color w:val="6A9955"/>
        </w:rPr>
        <w:t>rame</w:t>
      </w:r>
    </w:p>
    <w:p w14:paraId="02E5FB55"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estimates</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4EC9B0"/>
        </w:rPr>
        <w:t>pd</w:t>
      </w:r>
      <w:r w:rsidRPr="00154779">
        <w:rPr>
          <w:rFonts w:ascii="Consolas" w:eastAsia="Times New Roman" w:hAnsi="Consolas" w:cs="Times New Roman"/>
          <w:color w:val="D4D4D4"/>
        </w:rPr>
        <w:t>.</w:t>
      </w:r>
      <w:r w:rsidRPr="00154779">
        <w:rPr>
          <w:rFonts w:ascii="Consolas" w:eastAsia="Times New Roman" w:hAnsi="Consolas" w:cs="Times New Roman"/>
          <w:color w:val="4EC9B0"/>
        </w:rPr>
        <w:t>DataFrame</w:t>
      </w:r>
      <w:r w:rsidRPr="00154779">
        <w:rPr>
          <w:rFonts w:ascii="Consolas" w:eastAsia="Times New Roman" w:hAnsi="Consolas" w:cs="Times New Roman"/>
          <w:color w:val="D4D4D4"/>
        </w:rPr>
        <w:t>(</w:t>
      </w:r>
      <w:r w:rsidRPr="00154779">
        <w:rPr>
          <w:rFonts w:ascii="Consolas" w:eastAsia="Times New Roman" w:hAnsi="Consolas" w:cs="Times New Roman"/>
          <w:color w:val="9CDCFE"/>
        </w:rPr>
        <w:t>data</w:t>
      </w:r>
      <w:r w:rsidRPr="00154779">
        <w:rPr>
          <w:rFonts w:ascii="Consolas" w:eastAsia="Times New Roman" w:hAnsi="Consolas" w:cs="Times New Roman"/>
          <w:color w:val="D4D4D4"/>
        </w:rPr>
        <w:t>[</w:t>
      </w:r>
      <w:r w:rsidRPr="00154779">
        <w:rPr>
          <w:rFonts w:ascii="Consolas" w:eastAsia="Times New Roman" w:hAnsi="Consolas" w:cs="Times New Roman"/>
          <w:color w:val="CE9178"/>
        </w:rPr>
        <w:t>"S3 OLCI Chl-a (Reference)"</w:t>
      </w:r>
      <w:r w:rsidRPr="00154779">
        <w:rPr>
          <w:rFonts w:ascii="Consolas" w:eastAsia="Times New Roman" w:hAnsi="Consolas" w:cs="Times New Roman"/>
          <w:color w:val="D4D4D4"/>
        </w:rPr>
        <w:t>])</w:t>
      </w:r>
    </w:p>
    <w:p w14:paraId="4BE7AB6B"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reference</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4EC9B0"/>
        </w:rPr>
        <w:t>pd</w:t>
      </w:r>
      <w:r w:rsidRPr="00154779">
        <w:rPr>
          <w:rFonts w:ascii="Consolas" w:eastAsia="Times New Roman" w:hAnsi="Consolas" w:cs="Times New Roman"/>
          <w:color w:val="D4D4D4"/>
        </w:rPr>
        <w:t>.</w:t>
      </w:r>
      <w:r w:rsidRPr="00154779">
        <w:rPr>
          <w:rFonts w:ascii="Consolas" w:eastAsia="Times New Roman" w:hAnsi="Consolas" w:cs="Times New Roman"/>
          <w:color w:val="4EC9B0"/>
        </w:rPr>
        <w:t>DataFrame</w:t>
      </w:r>
      <w:r w:rsidRPr="00154779">
        <w:rPr>
          <w:rFonts w:ascii="Consolas" w:eastAsia="Times New Roman" w:hAnsi="Consolas" w:cs="Times New Roman"/>
          <w:color w:val="D4D4D4"/>
        </w:rPr>
        <w:t>(</w:t>
      </w:r>
      <w:r w:rsidRPr="00154779">
        <w:rPr>
          <w:rFonts w:ascii="Consolas" w:eastAsia="Times New Roman" w:hAnsi="Consolas" w:cs="Times New Roman"/>
          <w:color w:val="9CDCFE"/>
        </w:rPr>
        <w:t>data</w:t>
      </w:r>
      <w:r w:rsidRPr="00154779">
        <w:rPr>
          <w:rFonts w:ascii="Consolas" w:eastAsia="Times New Roman" w:hAnsi="Consolas" w:cs="Times New Roman"/>
          <w:color w:val="D4D4D4"/>
        </w:rPr>
        <w:t>[</w:t>
      </w:r>
      <w:r w:rsidRPr="00154779">
        <w:rPr>
          <w:rFonts w:ascii="Consolas" w:eastAsia="Times New Roman" w:hAnsi="Consolas" w:cs="Times New Roman"/>
          <w:color w:val="CE9178"/>
        </w:rPr>
        <w:t>"L8 Chl-a Estimates"</w:t>
      </w:r>
      <w:r w:rsidRPr="00154779">
        <w:rPr>
          <w:rFonts w:ascii="Consolas" w:eastAsia="Times New Roman" w:hAnsi="Consolas" w:cs="Times New Roman"/>
          <w:color w:val="D4D4D4"/>
        </w:rPr>
        <w:t>])</w:t>
      </w:r>
    </w:p>
    <w:p w14:paraId="782E092B" w14:textId="77777777" w:rsidR="00154779" w:rsidRPr="00154779" w:rsidRDefault="00154779" w:rsidP="00154779">
      <w:pPr>
        <w:spacing w:after="0" w:line="285" w:lineRule="atLeast"/>
        <w:jc w:val="left"/>
        <w:rPr>
          <w:rFonts w:ascii="Consolas" w:eastAsia="Times New Roman" w:hAnsi="Consolas" w:cs="Times New Roman"/>
          <w:color w:val="D4D4D4"/>
        </w:rPr>
      </w:pPr>
    </w:p>
    <w:p w14:paraId="357C89DB" w14:textId="168AA21E"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6A9955"/>
        </w:rPr>
        <w:t>#</w:t>
      </w:r>
      <w:r w:rsidR="00CC0313">
        <w:rPr>
          <w:rFonts w:ascii="Consolas" w:eastAsia="Times New Roman" w:hAnsi="Consolas" w:cs="Times New Roman"/>
          <w:color w:val="6A9955"/>
        </w:rPr>
        <w:t xml:space="preserve">5. </w:t>
      </w:r>
      <w:r w:rsidRPr="00154779">
        <w:rPr>
          <w:rFonts w:ascii="Consolas" w:eastAsia="Times New Roman" w:hAnsi="Consolas" w:cs="Times New Roman"/>
          <w:color w:val="6A9955"/>
        </w:rPr>
        <w:t>Build linear model</w:t>
      </w:r>
    </w:p>
    <w:p w14:paraId="05C1610B"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lm</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4EC9B0"/>
        </w:rPr>
        <w:t>linear_model</w:t>
      </w:r>
      <w:r w:rsidRPr="00154779">
        <w:rPr>
          <w:rFonts w:ascii="Consolas" w:eastAsia="Times New Roman" w:hAnsi="Consolas" w:cs="Times New Roman"/>
          <w:color w:val="D4D4D4"/>
        </w:rPr>
        <w:t>.</w:t>
      </w:r>
      <w:r w:rsidRPr="00154779">
        <w:rPr>
          <w:rFonts w:ascii="Consolas" w:eastAsia="Times New Roman" w:hAnsi="Consolas" w:cs="Times New Roman"/>
          <w:color w:val="4EC9B0"/>
        </w:rPr>
        <w:t>LinearRegression</w:t>
      </w:r>
      <w:r w:rsidRPr="00154779">
        <w:rPr>
          <w:rFonts w:ascii="Consolas" w:eastAsia="Times New Roman" w:hAnsi="Consolas" w:cs="Times New Roman"/>
          <w:color w:val="D4D4D4"/>
        </w:rPr>
        <w:t>()</w:t>
      </w:r>
    </w:p>
    <w:p w14:paraId="66B4853C"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model</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9CDCFE"/>
        </w:rPr>
        <w:t>lm</w:t>
      </w:r>
      <w:r w:rsidRPr="00154779">
        <w:rPr>
          <w:rFonts w:ascii="Consolas" w:eastAsia="Times New Roman" w:hAnsi="Consolas" w:cs="Times New Roman"/>
          <w:color w:val="D4D4D4"/>
        </w:rPr>
        <w:t>.</w:t>
      </w:r>
      <w:r w:rsidRPr="00154779">
        <w:rPr>
          <w:rFonts w:ascii="Consolas" w:eastAsia="Times New Roman" w:hAnsi="Consolas" w:cs="Times New Roman"/>
          <w:color w:val="DCDCAA"/>
        </w:rPr>
        <w:t>fit</w:t>
      </w:r>
      <w:r w:rsidRPr="00154779">
        <w:rPr>
          <w:rFonts w:ascii="Consolas" w:eastAsia="Times New Roman" w:hAnsi="Consolas" w:cs="Times New Roman"/>
          <w:color w:val="D4D4D4"/>
        </w:rPr>
        <w:t>(</w:t>
      </w:r>
      <w:r w:rsidRPr="00154779">
        <w:rPr>
          <w:rFonts w:ascii="Consolas" w:eastAsia="Times New Roman" w:hAnsi="Consolas" w:cs="Times New Roman"/>
          <w:color w:val="9CDCFE"/>
        </w:rPr>
        <w:t>estimates</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reference</w:t>
      </w:r>
      <w:r w:rsidRPr="00154779">
        <w:rPr>
          <w:rFonts w:ascii="Consolas" w:eastAsia="Times New Roman" w:hAnsi="Consolas" w:cs="Times New Roman"/>
          <w:color w:val="D4D4D4"/>
        </w:rPr>
        <w:t>)</w:t>
      </w:r>
    </w:p>
    <w:p w14:paraId="3E3F96FD"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model</w:t>
      </w:r>
      <w:r w:rsidRPr="00154779">
        <w:rPr>
          <w:rFonts w:ascii="Consolas" w:eastAsia="Times New Roman" w:hAnsi="Consolas" w:cs="Times New Roman"/>
          <w:color w:val="D4D4D4"/>
        </w:rPr>
        <w:t>.</w:t>
      </w:r>
      <w:r w:rsidRPr="00154779">
        <w:rPr>
          <w:rFonts w:ascii="Consolas" w:eastAsia="Times New Roman" w:hAnsi="Consolas" w:cs="Times New Roman"/>
          <w:color w:val="9CDCFE"/>
        </w:rPr>
        <w:t>coef_</w:t>
      </w:r>
    </w:p>
    <w:p w14:paraId="67848444"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model</w:t>
      </w:r>
      <w:r w:rsidRPr="00154779">
        <w:rPr>
          <w:rFonts w:ascii="Consolas" w:eastAsia="Times New Roman" w:hAnsi="Consolas" w:cs="Times New Roman"/>
          <w:color w:val="D4D4D4"/>
        </w:rPr>
        <w:t>.</w:t>
      </w:r>
      <w:r w:rsidRPr="00154779">
        <w:rPr>
          <w:rFonts w:ascii="Consolas" w:eastAsia="Times New Roman" w:hAnsi="Consolas" w:cs="Times New Roman"/>
          <w:color w:val="9CDCFE"/>
        </w:rPr>
        <w:t>intercept_</w:t>
      </w:r>
    </w:p>
    <w:p w14:paraId="4EF6D962" w14:textId="445301E2" w:rsidR="00154779" w:rsidRPr="00154779" w:rsidRDefault="00154779" w:rsidP="00154779">
      <w:pPr>
        <w:rPr>
          <w:lang w:val="en-GB" w:bidi="he-IL"/>
        </w:rPr>
      </w:pPr>
      <w:r w:rsidRPr="00154779">
        <w:rPr>
          <w:lang w:val="en-GB" w:bidi="he-IL"/>
        </w:rPr>
        <w:tab/>
      </w:r>
    </w:p>
    <w:p w14:paraId="5AB1B6DB" w14:textId="25908FCD"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6A9955"/>
        </w:rPr>
        <w:t>#</w:t>
      </w:r>
      <w:r w:rsidR="000A3A93">
        <w:rPr>
          <w:rFonts w:ascii="Consolas" w:eastAsia="Times New Roman" w:hAnsi="Consolas" w:cs="Times New Roman"/>
          <w:color w:val="6A9955"/>
        </w:rPr>
        <w:t>6.</w:t>
      </w:r>
      <w:r w:rsidRPr="00154779">
        <w:rPr>
          <w:rFonts w:ascii="Consolas" w:eastAsia="Times New Roman" w:hAnsi="Consolas" w:cs="Times New Roman"/>
          <w:color w:val="6A9955"/>
        </w:rPr>
        <w:t xml:space="preserve"> Model Evaluation</w:t>
      </w:r>
    </w:p>
    <w:p w14:paraId="6EC0D7EE"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model</w:t>
      </w:r>
      <w:r w:rsidRPr="00154779">
        <w:rPr>
          <w:rFonts w:ascii="Consolas" w:eastAsia="Times New Roman" w:hAnsi="Consolas" w:cs="Times New Roman"/>
          <w:color w:val="D4D4D4"/>
        </w:rPr>
        <w:t>.</w:t>
      </w:r>
      <w:r w:rsidRPr="00154779">
        <w:rPr>
          <w:rFonts w:ascii="Consolas" w:eastAsia="Times New Roman" w:hAnsi="Consolas" w:cs="Times New Roman"/>
          <w:color w:val="DCDCAA"/>
        </w:rPr>
        <w:t>score</w:t>
      </w:r>
      <w:r w:rsidRPr="00154779">
        <w:rPr>
          <w:rFonts w:ascii="Consolas" w:eastAsia="Times New Roman" w:hAnsi="Consolas" w:cs="Times New Roman"/>
          <w:color w:val="D4D4D4"/>
        </w:rPr>
        <w:t>(</w:t>
      </w:r>
      <w:r w:rsidRPr="00154779">
        <w:rPr>
          <w:rFonts w:ascii="Consolas" w:eastAsia="Times New Roman" w:hAnsi="Consolas" w:cs="Times New Roman"/>
          <w:color w:val="9CDCFE"/>
        </w:rPr>
        <w:t>estimates</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reference</w:t>
      </w:r>
      <w:r w:rsidRPr="00154779">
        <w:rPr>
          <w:rFonts w:ascii="Consolas" w:eastAsia="Times New Roman" w:hAnsi="Consolas" w:cs="Times New Roman"/>
          <w:color w:val="D4D4D4"/>
        </w:rPr>
        <w:t>)</w:t>
      </w:r>
    </w:p>
    <w:p w14:paraId="59FA922F" w14:textId="77777777" w:rsidR="00A40C37" w:rsidRDefault="00A40C37" w:rsidP="00154779">
      <w:pPr>
        <w:spacing w:after="0" w:line="285" w:lineRule="atLeast"/>
        <w:jc w:val="left"/>
        <w:rPr>
          <w:rFonts w:ascii="Consolas" w:eastAsia="Times New Roman" w:hAnsi="Consolas" w:cs="Times New Roman"/>
          <w:color w:val="6A9955"/>
        </w:rPr>
      </w:pPr>
    </w:p>
    <w:p w14:paraId="49A93C46" w14:textId="3B02155E"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6A9955"/>
        </w:rPr>
        <w:t>#</w:t>
      </w:r>
      <w:r w:rsidR="00371056">
        <w:rPr>
          <w:rFonts w:ascii="Consolas" w:eastAsia="Times New Roman" w:hAnsi="Consolas" w:cs="Times New Roman"/>
          <w:color w:val="6A9955"/>
        </w:rPr>
        <w:t>7.</w:t>
      </w:r>
      <w:r w:rsidRPr="00154779">
        <w:rPr>
          <w:rFonts w:ascii="Consolas" w:eastAsia="Times New Roman" w:hAnsi="Consolas" w:cs="Times New Roman"/>
          <w:color w:val="6A9955"/>
        </w:rPr>
        <w:t xml:space="preserve"> Predict new value of </w:t>
      </w:r>
      <w:r w:rsidR="00B301BB">
        <w:rPr>
          <w:rFonts w:ascii="Consolas" w:eastAsia="Times New Roman" w:hAnsi="Consolas" w:cs="Times New Roman"/>
          <w:color w:val="6A9955"/>
        </w:rPr>
        <w:t>estimaes</w:t>
      </w:r>
    </w:p>
    <w:p w14:paraId="7C7A3745"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lastRenderedPageBreak/>
        <w:t>estimatesNew</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B5CEA8"/>
        </w:rPr>
        <w:t>56</w:t>
      </w:r>
    </w:p>
    <w:p w14:paraId="77A75D35"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estimatesNew</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4EC9B0"/>
        </w:rPr>
        <w:t>np</w:t>
      </w:r>
      <w:r w:rsidRPr="00154779">
        <w:rPr>
          <w:rFonts w:ascii="Consolas" w:eastAsia="Times New Roman" w:hAnsi="Consolas" w:cs="Times New Roman"/>
          <w:color w:val="D4D4D4"/>
        </w:rPr>
        <w:t>.</w:t>
      </w:r>
      <w:r w:rsidRPr="00154779">
        <w:rPr>
          <w:rFonts w:ascii="Consolas" w:eastAsia="Times New Roman" w:hAnsi="Consolas" w:cs="Times New Roman"/>
          <w:color w:val="DCDCAA"/>
        </w:rPr>
        <w:t>array</w:t>
      </w:r>
      <w:r w:rsidRPr="00154779">
        <w:rPr>
          <w:rFonts w:ascii="Consolas" w:eastAsia="Times New Roman" w:hAnsi="Consolas" w:cs="Times New Roman"/>
          <w:color w:val="D4D4D4"/>
        </w:rPr>
        <w:t>(</w:t>
      </w:r>
      <w:r w:rsidRPr="00154779">
        <w:rPr>
          <w:rFonts w:ascii="Consolas" w:eastAsia="Times New Roman" w:hAnsi="Consolas" w:cs="Times New Roman"/>
          <w:color w:val="9CDCFE"/>
        </w:rPr>
        <w:t>estimatesNew</w:t>
      </w:r>
      <w:r w:rsidRPr="00154779">
        <w:rPr>
          <w:rFonts w:ascii="Consolas" w:eastAsia="Times New Roman" w:hAnsi="Consolas" w:cs="Times New Roman"/>
          <w:color w:val="D4D4D4"/>
        </w:rPr>
        <w:t>).</w:t>
      </w:r>
      <w:r w:rsidRPr="00154779">
        <w:rPr>
          <w:rFonts w:ascii="Consolas" w:eastAsia="Times New Roman" w:hAnsi="Consolas" w:cs="Times New Roman"/>
          <w:color w:val="DCDCAA"/>
        </w:rPr>
        <w:t>reshape</w:t>
      </w:r>
      <w:r w:rsidRPr="00154779">
        <w:rPr>
          <w:rFonts w:ascii="Consolas" w:eastAsia="Times New Roman" w:hAnsi="Consolas" w:cs="Times New Roman"/>
          <w:color w:val="D4D4D4"/>
        </w:rPr>
        <w:t>(</w:t>
      </w:r>
      <w:r w:rsidRPr="00154779">
        <w:rPr>
          <w:rFonts w:ascii="Consolas" w:eastAsia="Times New Roman" w:hAnsi="Consolas" w:cs="Times New Roman"/>
          <w:color w:val="B5CEA8"/>
        </w:rPr>
        <w:t>1</w:t>
      </w:r>
      <w:r w:rsidRPr="00154779">
        <w:rPr>
          <w:rFonts w:ascii="Consolas" w:eastAsia="Times New Roman" w:hAnsi="Consolas" w:cs="Times New Roman"/>
          <w:color w:val="D4D4D4"/>
        </w:rPr>
        <w:t>, -</w:t>
      </w:r>
      <w:r w:rsidRPr="00154779">
        <w:rPr>
          <w:rFonts w:ascii="Consolas" w:eastAsia="Times New Roman" w:hAnsi="Consolas" w:cs="Times New Roman"/>
          <w:color w:val="B5CEA8"/>
        </w:rPr>
        <w:t>1</w:t>
      </w:r>
      <w:r w:rsidRPr="00154779">
        <w:rPr>
          <w:rFonts w:ascii="Consolas" w:eastAsia="Times New Roman" w:hAnsi="Consolas" w:cs="Times New Roman"/>
          <w:color w:val="D4D4D4"/>
        </w:rPr>
        <w:t>)</w:t>
      </w:r>
    </w:p>
    <w:p w14:paraId="6AAF9FEE"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estimatesPred</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9CDCFE"/>
        </w:rPr>
        <w:t>model</w:t>
      </w:r>
      <w:r w:rsidRPr="00154779">
        <w:rPr>
          <w:rFonts w:ascii="Consolas" w:eastAsia="Times New Roman" w:hAnsi="Consolas" w:cs="Times New Roman"/>
          <w:color w:val="D4D4D4"/>
        </w:rPr>
        <w:t>.</w:t>
      </w:r>
      <w:r w:rsidRPr="00154779">
        <w:rPr>
          <w:rFonts w:ascii="Consolas" w:eastAsia="Times New Roman" w:hAnsi="Consolas" w:cs="Times New Roman"/>
          <w:color w:val="DCDCAA"/>
        </w:rPr>
        <w:t>predict</w:t>
      </w:r>
      <w:r w:rsidRPr="00154779">
        <w:rPr>
          <w:rFonts w:ascii="Consolas" w:eastAsia="Times New Roman" w:hAnsi="Consolas" w:cs="Times New Roman"/>
          <w:color w:val="D4D4D4"/>
        </w:rPr>
        <w:t>(</w:t>
      </w:r>
      <w:r w:rsidRPr="00154779">
        <w:rPr>
          <w:rFonts w:ascii="Consolas" w:eastAsia="Times New Roman" w:hAnsi="Consolas" w:cs="Times New Roman"/>
          <w:color w:val="9CDCFE"/>
        </w:rPr>
        <w:t>estimatesNew</w:t>
      </w:r>
      <w:r w:rsidRPr="00154779">
        <w:rPr>
          <w:rFonts w:ascii="Consolas" w:eastAsia="Times New Roman" w:hAnsi="Consolas" w:cs="Times New Roman"/>
          <w:color w:val="D4D4D4"/>
        </w:rPr>
        <w:t>)</w:t>
      </w:r>
    </w:p>
    <w:p w14:paraId="6E975A08"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estimatesPred</w:t>
      </w:r>
    </w:p>
    <w:p w14:paraId="0F88D479" w14:textId="77777777" w:rsidR="00AF39F3" w:rsidRDefault="00AF39F3" w:rsidP="00154779">
      <w:pPr>
        <w:spacing w:after="0" w:line="285" w:lineRule="atLeast"/>
        <w:jc w:val="left"/>
        <w:rPr>
          <w:rFonts w:ascii="Consolas" w:eastAsia="Times New Roman" w:hAnsi="Consolas" w:cs="Times New Roman"/>
          <w:color w:val="6A9955"/>
        </w:rPr>
      </w:pPr>
    </w:p>
    <w:p w14:paraId="347B87CE" w14:textId="595AE826"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6A9955"/>
        </w:rPr>
        <w:t>#</w:t>
      </w:r>
      <w:r w:rsidR="005302F4">
        <w:rPr>
          <w:rFonts w:ascii="Consolas" w:eastAsia="Times New Roman" w:hAnsi="Consolas" w:cs="Times New Roman"/>
          <w:color w:val="6A9955"/>
        </w:rPr>
        <w:t>8.</w:t>
      </w:r>
      <w:r w:rsidRPr="00154779">
        <w:rPr>
          <w:rFonts w:ascii="Consolas" w:eastAsia="Times New Roman" w:hAnsi="Consolas" w:cs="Times New Roman"/>
          <w:color w:val="6A9955"/>
        </w:rPr>
        <w:t xml:space="preserve"> Predict more values</w:t>
      </w:r>
    </w:p>
    <w:p w14:paraId="0215BA03" w14:textId="158CB874"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4FC1FF"/>
        </w:rPr>
        <w:t>X</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B5CEA8"/>
        </w:rPr>
        <w:t>67</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B5CEA8"/>
        </w:rPr>
        <w:t>58</w:t>
      </w:r>
      <w:r w:rsidRPr="00154779">
        <w:rPr>
          <w:rFonts w:ascii="Consolas" w:eastAsia="Times New Roman" w:hAnsi="Consolas" w:cs="Times New Roman"/>
          <w:color w:val="D4D4D4"/>
        </w:rPr>
        <w:t>])</w:t>
      </w:r>
    </w:p>
    <w:p w14:paraId="168DC635"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4FC1FF"/>
        </w:rPr>
        <w:t>X</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4EC9B0"/>
        </w:rPr>
        <w:t>pd</w:t>
      </w:r>
      <w:r w:rsidRPr="00154779">
        <w:rPr>
          <w:rFonts w:ascii="Consolas" w:eastAsia="Times New Roman" w:hAnsi="Consolas" w:cs="Times New Roman"/>
          <w:color w:val="D4D4D4"/>
        </w:rPr>
        <w:t>.</w:t>
      </w:r>
      <w:r w:rsidRPr="00154779">
        <w:rPr>
          <w:rFonts w:ascii="Consolas" w:eastAsia="Times New Roman" w:hAnsi="Consolas" w:cs="Times New Roman"/>
          <w:color w:val="4EC9B0"/>
        </w:rPr>
        <w:t>DataFrame</w:t>
      </w:r>
      <w:r w:rsidRPr="00154779">
        <w:rPr>
          <w:rFonts w:ascii="Consolas" w:eastAsia="Times New Roman" w:hAnsi="Consolas" w:cs="Times New Roman"/>
          <w:color w:val="D4D4D4"/>
        </w:rPr>
        <w:t>(</w:t>
      </w:r>
      <w:r w:rsidRPr="00154779">
        <w:rPr>
          <w:rFonts w:ascii="Consolas" w:eastAsia="Times New Roman" w:hAnsi="Consolas" w:cs="Times New Roman"/>
          <w:color w:val="4FC1FF"/>
        </w:rPr>
        <w:t>X</w:t>
      </w:r>
      <w:r w:rsidRPr="00154779">
        <w:rPr>
          <w:rFonts w:ascii="Consolas" w:eastAsia="Times New Roman" w:hAnsi="Consolas" w:cs="Times New Roman"/>
          <w:color w:val="D4D4D4"/>
        </w:rPr>
        <w:t>)</w:t>
      </w:r>
    </w:p>
    <w:p w14:paraId="57F98CD0"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4FC1FF"/>
        </w:rPr>
        <w:t>Y</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9CDCFE"/>
        </w:rPr>
        <w:t>model</w:t>
      </w:r>
      <w:r w:rsidRPr="00154779">
        <w:rPr>
          <w:rFonts w:ascii="Consolas" w:eastAsia="Times New Roman" w:hAnsi="Consolas" w:cs="Times New Roman"/>
          <w:color w:val="D4D4D4"/>
        </w:rPr>
        <w:t>.</w:t>
      </w:r>
      <w:r w:rsidRPr="00154779">
        <w:rPr>
          <w:rFonts w:ascii="Consolas" w:eastAsia="Times New Roman" w:hAnsi="Consolas" w:cs="Times New Roman"/>
          <w:color w:val="DCDCAA"/>
        </w:rPr>
        <w:t>predict</w:t>
      </w:r>
      <w:r w:rsidRPr="00154779">
        <w:rPr>
          <w:rFonts w:ascii="Consolas" w:eastAsia="Times New Roman" w:hAnsi="Consolas" w:cs="Times New Roman"/>
          <w:color w:val="D4D4D4"/>
        </w:rPr>
        <w:t>(</w:t>
      </w:r>
      <w:r w:rsidRPr="00154779">
        <w:rPr>
          <w:rFonts w:ascii="Consolas" w:eastAsia="Times New Roman" w:hAnsi="Consolas" w:cs="Times New Roman"/>
          <w:color w:val="4FC1FF"/>
        </w:rPr>
        <w:t>X</w:t>
      </w:r>
      <w:r w:rsidRPr="00154779">
        <w:rPr>
          <w:rFonts w:ascii="Consolas" w:eastAsia="Times New Roman" w:hAnsi="Consolas" w:cs="Times New Roman"/>
          <w:color w:val="D4D4D4"/>
        </w:rPr>
        <w:t>)</w:t>
      </w:r>
    </w:p>
    <w:p w14:paraId="1B9BE2D4"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4FC1FF"/>
        </w:rPr>
        <w:t>Y</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4EC9B0"/>
        </w:rPr>
        <w:t>pd</w:t>
      </w:r>
      <w:r w:rsidRPr="00154779">
        <w:rPr>
          <w:rFonts w:ascii="Consolas" w:eastAsia="Times New Roman" w:hAnsi="Consolas" w:cs="Times New Roman"/>
          <w:color w:val="D4D4D4"/>
        </w:rPr>
        <w:t>.</w:t>
      </w:r>
      <w:r w:rsidRPr="00154779">
        <w:rPr>
          <w:rFonts w:ascii="Consolas" w:eastAsia="Times New Roman" w:hAnsi="Consolas" w:cs="Times New Roman"/>
          <w:color w:val="4EC9B0"/>
        </w:rPr>
        <w:t>DataFrame</w:t>
      </w:r>
      <w:r w:rsidRPr="00154779">
        <w:rPr>
          <w:rFonts w:ascii="Consolas" w:eastAsia="Times New Roman" w:hAnsi="Consolas" w:cs="Times New Roman"/>
          <w:color w:val="D4D4D4"/>
        </w:rPr>
        <w:t>(</w:t>
      </w:r>
      <w:r w:rsidRPr="00154779">
        <w:rPr>
          <w:rFonts w:ascii="Consolas" w:eastAsia="Times New Roman" w:hAnsi="Consolas" w:cs="Times New Roman"/>
          <w:color w:val="4FC1FF"/>
        </w:rPr>
        <w:t>Y</w:t>
      </w:r>
      <w:r w:rsidRPr="00154779">
        <w:rPr>
          <w:rFonts w:ascii="Consolas" w:eastAsia="Times New Roman" w:hAnsi="Consolas" w:cs="Times New Roman"/>
          <w:color w:val="D4D4D4"/>
        </w:rPr>
        <w:t>)</w:t>
      </w:r>
    </w:p>
    <w:p w14:paraId="46599BA2"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df</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4EC9B0"/>
        </w:rPr>
        <w:t>pd</w:t>
      </w:r>
      <w:r w:rsidRPr="00154779">
        <w:rPr>
          <w:rFonts w:ascii="Consolas" w:eastAsia="Times New Roman" w:hAnsi="Consolas" w:cs="Times New Roman"/>
          <w:color w:val="D4D4D4"/>
        </w:rPr>
        <w:t>.</w:t>
      </w:r>
      <w:r w:rsidRPr="00154779">
        <w:rPr>
          <w:rFonts w:ascii="Consolas" w:eastAsia="Times New Roman" w:hAnsi="Consolas" w:cs="Times New Roman"/>
          <w:color w:val="DCDCAA"/>
        </w:rPr>
        <w:t>concat</w:t>
      </w:r>
      <w:r w:rsidRPr="00154779">
        <w:rPr>
          <w:rFonts w:ascii="Consolas" w:eastAsia="Times New Roman" w:hAnsi="Consolas" w:cs="Times New Roman"/>
          <w:color w:val="D4D4D4"/>
        </w:rPr>
        <w:t>([</w:t>
      </w:r>
      <w:r w:rsidRPr="00154779">
        <w:rPr>
          <w:rFonts w:ascii="Consolas" w:eastAsia="Times New Roman" w:hAnsi="Consolas" w:cs="Times New Roman"/>
          <w:color w:val="4FC1FF"/>
        </w:rPr>
        <w:t>X</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4FC1FF"/>
        </w:rPr>
        <w:t>Y</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axis</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B5CEA8"/>
        </w:rPr>
        <w:t>1</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keys</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CE9178"/>
        </w:rPr>
        <w:t>'estimatesNew'</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CE9178"/>
        </w:rPr>
        <w:t>'estimatesPred'</w:t>
      </w:r>
      <w:r w:rsidRPr="00154779">
        <w:rPr>
          <w:rFonts w:ascii="Consolas" w:eastAsia="Times New Roman" w:hAnsi="Consolas" w:cs="Times New Roman"/>
          <w:color w:val="D4D4D4"/>
        </w:rPr>
        <w:t>])</w:t>
      </w:r>
    </w:p>
    <w:p w14:paraId="76B46DAA"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df</w:t>
      </w:r>
    </w:p>
    <w:p w14:paraId="2F25D4A1" w14:textId="77777777" w:rsidR="00AF39F3" w:rsidRDefault="00AF39F3" w:rsidP="00154779">
      <w:pPr>
        <w:spacing w:after="0" w:line="285" w:lineRule="atLeast"/>
        <w:jc w:val="left"/>
        <w:rPr>
          <w:rFonts w:ascii="Consolas" w:eastAsia="Times New Roman" w:hAnsi="Consolas" w:cs="Times New Roman"/>
          <w:color w:val="6A9955"/>
        </w:rPr>
      </w:pPr>
    </w:p>
    <w:p w14:paraId="7E6A1CCD" w14:textId="064F66C2"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6A9955"/>
        </w:rPr>
        <w:t>#</w:t>
      </w:r>
      <w:r w:rsidR="00AF39F3">
        <w:rPr>
          <w:rFonts w:ascii="Consolas" w:eastAsia="Times New Roman" w:hAnsi="Consolas" w:cs="Times New Roman"/>
          <w:color w:val="6A9955"/>
        </w:rPr>
        <w:t>9.</w:t>
      </w:r>
      <w:r w:rsidRPr="00154779">
        <w:rPr>
          <w:rFonts w:ascii="Consolas" w:eastAsia="Times New Roman" w:hAnsi="Consolas" w:cs="Times New Roman"/>
          <w:color w:val="6A9955"/>
        </w:rPr>
        <w:t xml:space="preserve"> Visualize the results</w:t>
      </w:r>
    </w:p>
    <w:p w14:paraId="3A13E27B" w14:textId="3FCAEF22" w:rsid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9CDCFE"/>
        </w:rPr>
        <w:t>data</w:t>
      </w:r>
      <w:r w:rsidRPr="00154779">
        <w:rPr>
          <w:rFonts w:ascii="Consolas" w:eastAsia="Times New Roman" w:hAnsi="Consolas" w:cs="Times New Roman"/>
          <w:color w:val="D4D4D4"/>
        </w:rPr>
        <w:t>.</w:t>
      </w:r>
      <w:r w:rsidRPr="00154779">
        <w:rPr>
          <w:rFonts w:ascii="Consolas" w:eastAsia="Times New Roman" w:hAnsi="Consolas" w:cs="Times New Roman"/>
          <w:color w:val="DCDCAA"/>
        </w:rPr>
        <w:t>plot</w:t>
      </w:r>
      <w:r w:rsidRPr="00154779">
        <w:rPr>
          <w:rFonts w:ascii="Consolas" w:eastAsia="Times New Roman" w:hAnsi="Consolas" w:cs="Times New Roman"/>
          <w:color w:val="D4D4D4"/>
        </w:rPr>
        <w:t>(</w:t>
      </w:r>
      <w:r w:rsidRPr="00154779">
        <w:rPr>
          <w:rFonts w:ascii="Consolas" w:eastAsia="Times New Roman" w:hAnsi="Consolas" w:cs="Times New Roman"/>
          <w:color w:val="9CDCFE"/>
        </w:rPr>
        <w:t>kind</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CE9178"/>
        </w:rPr>
        <w:t>"scatter"</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x</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CE9178"/>
        </w:rPr>
        <w:t>'L8 Chl-a Estimates'</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y</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CE9178"/>
        </w:rPr>
        <w:t>"S3 OLCI Chl-a (Reference)"</w:t>
      </w:r>
      <w:r w:rsidRPr="00154779">
        <w:rPr>
          <w:rFonts w:ascii="Consolas" w:eastAsia="Times New Roman" w:hAnsi="Consolas" w:cs="Times New Roman"/>
          <w:color w:val="D4D4D4"/>
        </w:rPr>
        <w:t>)</w:t>
      </w:r>
    </w:p>
    <w:p w14:paraId="6744B0BC" w14:textId="77777777" w:rsidR="00C37391" w:rsidRPr="00154779" w:rsidRDefault="00C37391" w:rsidP="00154779">
      <w:pPr>
        <w:spacing w:after="0" w:line="285" w:lineRule="atLeast"/>
        <w:jc w:val="left"/>
        <w:rPr>
          <w:rFonts w:ascii="Consolas" w:eastAsia="Times New Roman" w:hAnsi="Consolas" w:cs="Times New Roman"/>
          <w:color w:val="D4D4D4"/>
        </w:rPr>
      </w:pPr>
    </w:p>
    <w:p w14:paraId="27E44CF2" w14:textId="791A6D8C"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6A9955"/>
        </w:rPr>
        <w:t>#</w:t>
      </w:r>
      <w:r w:rsidR="00C37391">
        <w:rPr>
          <w:rFonts w:ascii="Consolas" w:eastAsia="Times New Roman" w:hAnsi="Consolas" w:cs="Times New Roman"/>
          <w:color w:val="6A9955"/>
        </w:rPr>
        <w:t>10.</w:t>
      </w:r>
      <w:r w:rsidR="0082545A">
        <w:rPr>
          <w:rFonts w:ascii="Consolas" w:eastAsia="Times New Roman" w:hAnsi="Consolas" w:cs="Times New Roman"/>
          <w:color w:val="6A9955"/>
        </w:rPr>
        <w:t>Plot the best-fit r</w:t>
      </w:r>
      <w:r w:rsidRPr="00154779">
        <w:rPr>
          <w:rFonts w:ascii="Consolas" w:eastAsia="Times New Roman" w:hAnsi="Consolas" w:cs="Times New Roman"/>
          <w:color w:val="6A9955"/>
        </w:rPr>
        <w:t>egression line</w:t>
      </w:r>
      <w:r w:rsidR="000E2FAB">
        <w:rPr>
          <w:rFonts w:ascii="Consolas" w:eastAsia="Times New Roman" w:hAnsi="Consolas" w:cs="Times New Roman"/>
          <w:color w:val="6A9955"/>
        </w:rPr>
        <w:t xml:space="preserve"> and append title</w:t>
      </w:r>
    </w:p>
    <w:p w14:paraId="7C68A598" w14:textId="6341F583" w:rsid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4EC9B0"/>
        </w:rPr>
        <w:t>plt</w:t>
      </w:r>
      <w:r w:rsidRPr="00154779">
        <w:rPr>
          <w:rFonts w:ascii="Consolas" w:eastAsia="Times New Roman" w:hAnsi="Consolas" w:cs="Times New Roman"/>
          <w:color w:val="D4D4D4"/>
        </w:rPr>
        <w:t>.</w:t>
      </w:r>
      <w:r w:rsidRPr="00154779">
        <w:rPr>
          <w:rFonts w:ascii="Consolas" w:eastAsia="Times New Roman" w:hAnsi="Consolas" w:cs="Times New Roman"/>
          <w:color w:val="DCDCAA"/>
        </w:rPr>
        <w:t>plot</w:t>
      </w:r>
      <w:r w:rsidRPr="00154779">
        <w:rPr>
          <w:rFonts w:ascii="Consolas" w:eastAsia="Times New Roman" w:hAnsi="Consolas" w:cs="Times New Roman"/>
          <w:color w:val="D4D4D4"/>
        </w:rPr>
        <w:t>(</w:t>
      </w:r>
      <w:r w:rsidRPr="00154779">
        <w:rPr>
          <w:rFonts w:ascii="Consolas" w:eastAsia="Times New Roman" w:hAnsi="Consolas" w:cs="Times New Roman"/>
          <w:color w:val="9CDCFE"/>
        </w:rPr>
        <w:t>estimates</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model</w:t>
      </w:r>
      <w:r w:rsidRPr="00154779">
        <w:rPr>
          <w:rFonts w:ascii="Consolas" w:eastAsia="Times New Roman" w:hAnsi="Consolas" w:cs="Times New Roman"/>
          <w:color w:val="D4D4D4"/>
        </w:rPr>
        <w:t>.</w:t>
      </w:r>
      <w:r w:rsidRPr="00154779">
        <w:rPr>
          <w:rFonts w:ascii="Consolas" w:eastAsia="Times New Roman" w:hAnsi="Consolas" w:cs="Times New Roman"/>
          <w:color w:val="DCDCAA"/>
        </w:rPr>
        <w:t>predict</w:t>
      </w:r>
      <w:r w:rsidRPr="00154779">
        <w:rPr>
          <w:rFonts w:ascii="Consolas" w:eastAsia="Times New Roman" w:hAnsi="Consolas" w:cs="Times New Roman"/>
          <w:color w:val="D4D4D4"/>
        </w:rPr>
        <w:t>(</w:t>
      </w:r>
      <w:r w:rsidRPr="00154779">
        <w:rPr>
          <w:rFonts w:ascii="Consolas" w:eastAsia="Times New Roman" w:hAnsi="Consolas" w:cs="Times New Roman"/>
          <w:color w:val="9CDCFE"/>
        </w:rPr>
        <w:t>estimates</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color</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CE9178"/>
        </w:rPr>
        <w:t>"red"</w:t>
      </w:r>
      <w:r w:rsidRPr="00154779">
        <w:rPr>
          <w:rFonts w:ascii="Consolas" w:eastAsia="Times New Roman" w:hAnsi="Consolas" w:cs="Times New Roman"/>
          <w:color w:val="D4D4D4"/>
        </w:rPr>
        <w:t xml:space="preserve">, </w:t>
      </w:r>
      <w:r w:rsidRPr="00154779">
        <w:rPr>
          <w:rFonts w:ascii="Consolas" w:eastAsia="Times New Roman" w:hAnsi="Consolas" w:cs="Times New Roman"/>
          <w:color w:val="9CDCFE"/>
        </w:rPr>
        <w:t>linewidth</w:t>
      </w:r>
      <w:r w:rsidRPr="00154779">
        <w:rPr>
          <w:rFonts w:ascii="Consolas" w:eastAsia="Times New Roman" w:hAnsi="Consolas" w:cs="Times New Roman"/>
          <w:color w:val="D4D4D4"/>
        </w:rPr>
        <w:t xml:space="preserve"> = </w:t>
      </w:r>
      <w:r w:rsidRPr="00154779">
        <w:rPr>
          <w:rFonts w:ascii="Consolas" w:eastAsia="Times New Roman" w:hAnsi="Consolas" w:cs="Times New Roman"/>
          <w:color w:val="B5CEA8"/>
        </w:rPr>
        <w:t>2</w:t>
      </w:r>
      <w:r w:rsidRPr="00154779">
        <w:rPr>
          <w:rFonts w:ascii="Consolas" w:eastAsia="Times New Roman" w:hAnsi="Consolas" w:cs="Times New Roman"/>
          <w:color w:val="D4D4D4"/>
        </w:rPr>
        <w:t>)</w:t>
      </w:r>
    </w:p>
    <w:p w14:paraId="51339DE5" w14:textId="77777777" w:rsidR="00154779" w:rsidRP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4EC9B0"/>
        </w:rPr>
        <w:t>plt</w:t>
      </w:r>
      <w:r w:rsidRPr="00154779">
        <w:rPr>
          <w:rFonts w:ascii="Consolas" w:eastAsia="Times New Roman" w:hAnsi="Consolas" w:cs="Times New Roman"/>
          <w:color w:val="D4D4D4"/>
        </w:rPr>
        <w:t>.</w:t>
      </w:r>
      <w:r w:rsidRPr="00154779">
        <w:rPr>
          <w:rFonts w:ascii="Consolas" w:eastAsia="Times New Roman" w:hAnsi="Consolas" w:cs="Times New Roman"/>
          <w:color w:val="DCDCAA"/>
        </w:rPr>
        <w:t>title</w:t>
      </w:r>
      <w:r w:rsidRPr="00154779">
        <w:rPr>
          <w:rFonts w:ascii="Consolas" w:eastAsia="Times New Roman" w:hAnsi="Consolas" w:cs="Times New Roman"/>
          <w:color w:val="D4D4D4"/>
        </w:rPr>
        <w:t>(</w:t>
      </w:r>
      <w:r w:rsidRPr="00154779">
        <w:rPr>
          <w:rFonts w:ascii="Consolas" w:eastAsia="Times New Roman" w:hAnsi="Consolas" w:cs="Times New Roman"/>
          <w:color w:val="CE9178"/>
        </w:rPr>
        <w:t>"CORRELATION BTWN ESTIMATED Chl-a AND REFRENCE Chl-a FOR 2015"</w:t>
      </w:r>
      <w:r w:rsidRPr="00154779">
        <w:rPr>
          <w:rFonts w:ascii="Consolas" w:eastAsia="Times New Roman" w:hAnsi="Consolas" w:cs="Times New Roman"/>
          <w:color w:val="D4D4D4"/>
        </w:rPr>
        <w:t>)</w:t>
      </w:r>
    </w:p>
    <w:p w14:paraId="443D3DB2" w14:textId="0BE1199C" w:rsidR="00154779" w:rsidRDefault="00154779" w:rsidP="00154779">
      <w:pPr>
        <w:spacing w:after="0" w:line="285" w:lineRule="atLeast"/>
        <w:jc w:val="left"/>
        <w:rPr>
          <w:rFonts w:ascii="Consolas" w:eastAsia="Times New Roman" w:hAnsi="Consolas" w:cs="Times New Roman"/>
          <w:color w:val="D4D4D4"/>
        </w:rPr>
      </w:pPr>
      <w:r w:rsidRPr="00154779">
        <w:rPr>
          <w:rFonts w:ascii="Consolas" w:eastAsia="Times New Roman" w:hAnsi="Consolas" w:cs="Times New Roman"/>
          <w:color w:val="4EC9B0"/>
        </w:rPr>
        <w:t>plt</w:t>
      </w:r>
      <w:r w:rsidRPr="00154779">
        <w:rPr>
          <w:rFonts w:ascii="Consolas" w:eastAsia="Times New Roman" w:hAnsi="Consolas" w:cs="Times New Roman"/>
          <w:color w:val="D4D4D4"/>
        </w:rPr>
        <w:t>.</w:t>
      </w:r>
      <w:r w:rsidRPr="00154779">
        <w:rPr>
          <w:rFonts w:ascii="Consolas" w:eastAsia="Times New Roman" w:hAnsi="Consolas" w:cs="Times New Roman"/>
          <w:color w:val="DCDCAA"/>
        </w:rPr>
        <w:t>show</w:t>
      </w:r>
      <w:r w:rsidRPr="00154779">
        <w:rPr>
          <w:rFonts w:ascii="Consolas" w:eastAsia="Times New Roman" w:hAnsi="Consolas" w:cs="Times New Roman"/>
          <w:color w:val="D4D4D4"/>
        </w:rPr>
        <w:t>()</w:t>
      </w:r>
    </w:p>
    <w:p w14:paraId="55A019DC" w14:textId="7A0D02DB" w:rsidR="009A40E0" w:rsidRDefault="009A40E0" w:rsidP="00154779">
      <w:pPr>
        <w:spacing w:after="0" w:line="285" w:lineRule="atLeast"/>
        <w:jc w:val="left"/>
        <w:rPr>
          <w:rFonts w:ascii="Consolas" w:eastAsia="Times New Roman" w:hAnsi="Consolas" w:cs="Times New Roman"/>
          <w:color w:val="D4D4D4"/>
        </w:rPr>
      </w:pPr>
    </w:p>
    <w:p w14:paraId="1F58435D" w14:textId="6E452665" w:rsidR="009A40E0" w:rsidRDefault="009A40E0" w:rsidP="009A40E0">
      <w:pPr>
        <w:spacing w:after="0" w:line="285" w:lineRule="atLeast"/>
        <w:jc w:val="left"/>
        <w:rPr>
          <w:rFonts w:ascii="Consolas" w:eastAsia="Times New Roman" w:hAnsi="Consolas" w:cs="Times New Roman"/>
          <w:color w:val="CE9178"/>
        </w:rPr>
      </w:pPr>
      <w:r>
        <w:rPr>
          <w:rFonts w:ascii="Consolas" w:eastAsia="Times New Roman" w:hAnsi="Consolas" w:cs="Times New Roman"/>
          <w:color w:val="D4D4D4"/>
        </w:rPr>
        <w:t xml:space="preserve">#END </w:t>
      </w:r>
      <w:r w:rsidRPr="00B41FDE">
        <w:rPr>
          <w:rFonts w:ascii="Consolas" w:eastAsia="Times New Roman" w:hAnsi="Consolas" w:cs="Times New Roman"/>
          <w:color w:val="CE9178"/>
        </w:rPr>
        <w:t>========================================================================</w:t>
      </w:r>
    </w:p>
    <w:p w14:paraId="6DDEED85" w14:textId="1C4AF8D6" w:rsidR="009A40E0" w:rsidRDefault="009A40E0" w:rsidP="009A40E0">
      <w:pPr>
        <w:spacing w:after="0" w:line="285" w:lineRule="atLeast"/>
        <w:jc w:val="left"/>
        <w:rPr>
          <w:rFonts w:ascii="Consolas" w:eastAsia="Times New Roman" w:hAnsi="Consolas" w:cs="Times New Roman"/>
          <w:color w:val="CE9178"/>
        </w:rPr>
      </w:pPr>
    </w:p>
    <w:p w14:paraId="0338E46A" w14:textId="18998F1E" w:rsidR="009A40E0" w:rsidRDefault="009A40E0" w:rsidP="009A40E0">
      <w:pPr>
        <w:spacing w:after="0" w:line="285" w:lineRule="atLeast"/>
        <w:jc w:val="left"/>
        <w:rPr>
          <w:rFonts w:ascii="Consolas" w:eastAsia="Times New Roman" w:hAnsi="Consolas" w:cs="Times New Roman"/>
          <w:color w:val="D4D4D4"/>
        </w:rPr>
      </w:pPr>
    </w:p>
    <w:p w14:paraId="56142C91" w14:textId="5C003454" w:rsidR="00FB4D42" w:rsidRDefault="00FB4D42" w:rsidP="009A40E0">
      <w:pPr>
        <w:spacing w:after="0" w:line="285" w:lineRule="atLeast"/>
        <w:jc w:val="left"/>
        <w:rPr>
          <w:rFonts w:ascii="Consolas" w:eastAsia="Times New Roman" w:hAnsi="Consolas" w:cs="Times New Roman"/>
          <w:color w:val="D4D4D4"/>
        </w:rPr>
      </w:pPr>
    </w:p>
    <w:p w14:paraId="0EE45196" w14:textId="681A9D83" w:rsidR="008130AB" w:rsidRDefault="008130AB" w:rsidP="009A40E0">
      <w:pPr>
        <w:spacing w:after="0" w:line="285" w:lineRule="atLeast"/>
        <w:jc w:val="left"/>
        <w:rPr>
          <w:rFonts w:ascii="Consolas" w:eastAsia="Times New Roman" w:hAnsi="Consolas" w:cs="Times New Roman"/>
          <w:color w:val="D4D4D4"/>
        </w:rPr>
      </w:pPr>
    </w:p>
    <w:p w14:paraId="6019A95E" w14:textId="538361E0" w:rsidR="008130AB" w:rsidRDefault="008130AB" w:rsidP="009A40E0">
      <w:pPr>
        <w:spacing w:after="0" w:line="285" w:lineRule="atLeast"/>
        <w:jc w:val="left"/>
        <w:rPr>
          <w:rFonts w:ascii="Consolas" w:eastAsia="Times New Roman" w:hAnsi="Consolas" w:cs="Times New Roman"/>
          <w:color w:val="D4D4D4"/>
        </w:rPr>
      </w:pPr>
    </w:p>
    <w:p w14:paraId="724EA956" w14:textId="4EC335B6" w:rsidR="008130AB" w:rsidRDefault="008130AB" w:rsidP="009A40E0">
      <w:pPr>
        <w:spacing w:after="0" w:line="285" w:lineRule="atLeast"/>
        <w:jc w:val="left"/>
        <w:rPr>
          <w:rFonts w:ascii="Consolas" w:eastAsia="Times New Roman" w:hAnsi="Consolas" w:cs="Times New Roman"/>
          <w:color w:val="D4D4D4"/>
        </w:rPr>
      </w:pPr>
    </w:p>
    <w:p w14:paraId="31F06F7E" w14:textId="6FF20F95" w:rsidR="008130AB" w:rsidRDefault="008130AB" w:rsidP="009A40E0">
      <w:pPr>
        <w:spacing w:after="0" w:line="285" w:lineRule="atLeast"/>
        <w:jc w:val="left"/>
        <w:rPr>
          <w:rFonts w:ascii="Consolas" w:eastAsia="Times New Roman" w:hAnsi="Consolas" w:cs="Times New Roman"/>
          <w:color w:val="D4D4D4"/>
        </w:rPr>
      </w:pPr>
    </w:p>
    <w:p w14:paraId="344CCD07" w14:textId="01624FCD" w:rsidR="008130AB" w:rsidRDefault="008130AB" w:rsidP="009A40E0">
      <w:pPr>
        <w:spacing w:after="0" w:line="285" w:lineRule="atLeast"/>
        <w:jc w:val="left"/>
        <w:rPr>
          <w:rFonts w:ascii="Consolas" w:eastAsia="Times New Roman" w:hAnsi="Consolas" w:cs="Times New Roman"/>
          <w:color w:val="D4D4D4"/>
        </w:rPr>
      </w:pPr>
    </w:p>
    <w:p w14:paraId="339C1F2D" w14:textId="0764C191" w:rsidR="008130AB" w:rsidRDefault="008130AB" w:rsidP="009A40E0">
      <w:pPr>
        <w:spacing w:after="0" w:line="285" w:lineRule="atLeast"/>
        <w:jc w:val="left"/>
        <w:rPr>
          <w:rFonts w:ascii="Consolas" w:eastAsia="Times New Roman" w:hAnsi="Consolas" w:cs="Times New Roman"/>
          <w:color w:val="D4D4D4"/>
        </w:rPr>
      </w:pPr>
    </w:p>
    <w:p w14:paraId="3F6289D7" w14:textId="424EDB1A" w:rsidR="008130AB" w:rsidRDefault="008130AB" w:rsidP="009A40E0">
      <w:pPr>
        <w:spacing w:after="0" w:line="285" w:lineRule="atLeast"/>
        <w:jc w:val="left"/>
        <w:rPr>
          <w:rFonts w:ascii="Consolas" w:eastAsia="Times New Roman" w:hAnsi="Consolas" w:cs="Times New Roman"/>
          <w:color w:val="D4D4D4"/>
        </w:rPr>
      </w:pPr>
    </w:p>
    <w:p w14:paraId="66385C72" w14:textId="1B3F5FC0" w:rsidR="008130AB" w:rsidRDefault="008130AB" w:rsidP="009A40E0">
      <w:pPr>
        <w:spacing w:after="0" w:line="285" w:lineRule="atLeast"/>
        <w:jc w:val="left"/>
        <w:rPr>
          <w:rFonts w:ascii="Consolas" w:eastAsia="Times New Roman" w:hAnsi="Consolas" w:cs="Times New Roman"/>
          <w:color w:val="D4D4D4"/>
        </w:rPr>
      </w:pPr>
    </w:p>
    <w:p w14:paraId="69491686" w14:textId="33F2015A" w:rsidR="008130AB" w:rsidRDefault="008130AB" w:rsidP="009A40E0">
      <w:pPr>
        <w:spacing w:after="0" w:line="285" w:lineRule="atLeast"/>
        <w:jc w:val="left"/>
        <w:rPr>
          <w:rFonts w:ascii="Consolas" w:eastAsia="Times New Roman" w:hAnsi="Consolas" w:cs="Times New Roman"/>
          <w:color w:val="D4D4D4"/>
        </w:rPr>
      </w:pPr>
    </w:p>
    <w:p w14:paraId="662A9809" w14:textId="0B176FE8" w:rsidR="008130AB" w:rsidRDefault="008130AB" w:rsidP="009A40E0">
      <w:pPr>
        <w:spacing w:after="0" w:line="285" w:lineRule="atLeast"/>
        <w:jc w:val="left"/>
        <w:rPr>
          <w:rFonts w:ascii="Consolas" w:eastAsia="Times New Roman" w:hAnsi="Consolas" w:cs="Times New Roman"/>
          <w:color w:val="D4D4D4"/>
        </w:rPr>
      </w:pPr>
    </w:p>
    <w:p w14:paraId="1D2CDA92" w14:textId="5CC9CADC" w:rsidR="008130AB" w:rsidRDefault="008130AB" w:rsidP="009A40E0">
      <w:pPr>
        <w:spacing w:after="0" w:line="285" w:lineRule="atLeast"/>
        <w:jc w:val="left"/>
        <w:rPr>
          <w:rFonts w:ascii="Consolas" w:eastAsia="Times New Roman" w:hAnsi="Consolas" w:cs="Times New Roman"/>
          <w:color w:val="D4D4D4"/>
        </w:rPr>
      </w:pPr>
    </w:p>
    <w:p w14:paraId="44784020" w14:textId="5440DC2C" w:rsidR="008130AB" w:rsidRDefault="008130AB" w:rsidP="009A40E0">
      <w:pPr>
        <w:spacing w:after="0" w:line="285" w:lineRule="atLeast"/>
        <w:jc w:val="left"/>
        <w:rPr>
          <w:rFonts w:ascii="Consolas" w:eastAsia="Times New Roman" w:hAnsi="Consolas" w:cs="Times New Roman"/>
          <w:color w:val="D4D4D4"/>
        </w:rPr>
      </w:pPr>
    </w:p>
    <w:p w14:paraId="574B67F0" w14:textId="02DF47DF" w:rsidR="008130AB" w:rsidRDefault="008130AB" w:rsidP="009A40E0">
      <w:pPr>
        <w:spacing w:after="0" w:line="285" w:lineRule="atLeast"/>
        <w:jc w:val="left"/>
        <w:rPr>
          <w:rFonts w:ascii="Consolas" w:eastAsia="Times New Roman" w:hAnsi="Consolas" w:cs="Times New Roman"/>
          <w:color w:val="D4D4D4"/>
        </w:rPr>
      </w:pPr>
    </w:p>
    <w:p w14:paraId="4AD4D5C8" w14:textId="621A3418" w:rsidR="008130AB" w:rsidRDefault="008130AB" w:rsidP="009A40E0">
      <w:pPr>
        <w:spacing w:after="0" w:line="285" w:lineRule="atLeast"/>
        <w:jc w:val="left"/>
        <w:rPr>
          <w:rFonts w:ascii="Consolas" w:eastAsia="Times New Roman" w:hAnsi="Consolas" w:cs="Times New Roman"/>
          <w:color w:val="D4D4D4"/>
        </w:rPr>
      </w:pPr>
    </w:p>
    <w:p w14:paraId="224D76C7" w14:textId="10D28604" w:rsidR="008130AB" w:rsidRDefault="008130AB" w:rsidP="009A40E0">
      <w:pPr>
        <w:spacing w:after="0" w:line="285" w:lineRule="atLeast"/>
        <w:jc w:val="left"/>
        <w:rPr>
          <w:rFonts w:ascii="Consolas" w:eastAsia="Times New Roman" w:hAnsi="Consolas" w:cs="Times New Roman"/>
          <w:color w:val="D4D4D4"/>
        </w:rPr>
      </w:pPr>
    </w:p>
    <w:p w14:paraId="776BF322" w14:textId="035B5B96" w:rsidR="008130AB" w:rsidRDefault="008130AB" w:rsidP="009A40E0">
      <w:pPr>
        <w:spacing w:after="0" w:line="285" w:lineRule="atLeast"/>
        <w:jc w:val="left"/>
        <w:rPr>
          <w:rFonts w:ascii="Consolas" w:eastAsia="Times New Roman" w:hAnsi="Consolas" w:cs="Times New Roman"/>
          <w:color w:val="D4D4D4"/>
        </w:rPr>
      </w:pPr>
    </w:p>
    <w:p w14:paraId="62D54343" w14:textId="77777777" w:rsidR="008130AB" w:rsidRDefault="008130AB" w:rsidP="009A40E0">
      <w:pPr>
        <w:spacing w:after="0" w:line="285" w:lineRule="atLeast"/>
        <w:jc w:val="left"/>
        <w:rPr>
          <w:rFonts w:ascii="Consolas" w:eastAsia="Times New Roman" w:hAnsi="Consolas" w:cs="Times New Roman"/>
          <w:color w:val="D4D4D4"/>
        </w:rPr>
      </w:pPr>
    </w:p>
    <w:p w14:paraId="68457AC0" w14:textId="4C8309F1" w:rsidR="00FB4D42" w:rsidRDefault="00FB4D42" w:rsidP="009A40E0">
      <w:pPr>
        <w:spacing w:after="0" w:line="285" w:lineRule="atLeast"/>
        <w:jc w:val="left"/>
        <w:rPr>
          <w:rFonts w:ascii="Consolas" w:eastAsia="Times New Roman" w:hAnsi="Consolas" w:cs="Times New Roman"/>
          <w:color w:val="D4D4D4"/>
        </w:rPr>
      </w:pPr>
    </w:p>
    <w:p w14:paraId="5A21357F" w14:textId="77777777" w:rsidR="00FB4D42" w:rsidRPr="009A40E0" w:rsidRDefault="00FB4D42" w:rsidP="009A40E0">
      <w:pPr>
        <w:spacing w:after="0" w:line="285" w:lineRule="atLeast"/>
        <w:jc w:val="left"/>
        <w:rPr>
          <w:rFonts w:ascii="Consolas" w:eastAsia="Times New Roman" w:hAnsi="Consolas" w:cs="Times New Roman"/>
          <w:color w:val="D4D4D4"/>
        </w:rPr>
      </w:pPr>
    </w:p>
    <w:p w14:paraId="47DBF6C8" w14:textId="57149951" w:rsidR="009D5731" w:rsidRDefault="009D5731" w:rsidP="009D5731">
      <w:pPr>
        <w:pStyle w:val="ListParagraph"/>
        <w:numPr>
          <w:ilvl w:val="0"/>
          <w:numId w:val="43"/>
        </w:numPr>
        <w:rPr>
          <w:b/>
          <w:bCs/>
          <w:u w:val="single"/>
          <w:lang w:val="en-GB" w:bidi="he-IL"/>
        </w:rPr>
      </w:pPr>
      <w:r w:rsidRPr="009D5731">
        <w:rPr>
          <w:b/>
          <w:bCs/>
          <w:u w:val="single"/>
          <w:lang w:val="en-GB" w:bidi="he-IL"/>
        </w:rPr>
        <w:lastRenderedPageBreak/>
        <w:t>The complete IoT System</w:t>
      </w:r>
    </w:p>
    <w:p w14:paraId="4C4A8B12" w14:textId="7B192B44" w:rsidR="009D5731" w:rsidRPr="009D5731" w:rsidRDefault="009D5731" w:rsidP="009D5731">
      <w:pPr>
        <w:rPr>
          <w:lang w:val="en-GB" w:bidi="he-IL"/>
        </w:rPr>
      </w:pPr>
      <w:r w:rsidRPr="009D5731">
        <w:rPr>
          <w:lang w:val="en-GB" w:bidi="he-IL"/>
        </w:rPr>
        <w:t xml:space="preserve">The </w:t>
      </w:r>
      <w:r>
        <w:rPr>
          <w:lang w:val="en-GB" w:bidi="he-IL"/>
        </w:rPr>
        <w:t>system works but combining two dependent progrems that work simulatoesnly to (a) get the system’s location and (b) collect data and send</w:t>
      </w:r>
    </w:p>
    <w:p w14:paraId="2BC71FA5" w14:textId="409CD9C6" w:rsidR="009D5731" w:rsidRDefault="00275390" w:rsidP="00275390">
      <w:pPr>
        <w:pStyle w:val="ListParagraph"/>
        <w:numPr>
          <w:ilvl w:val="0"/>
          <w:numId w:val="45"/>
        </w:numPr>
        <w:rPr>
          <w:b/>
          <w:bCs/>
          <w:u w:val="single"/>
          <w:lang w:val="en-GB" w:bidi="he-IL"/>
        </w:rPr>
      </w:pPr>
      <w:r>
        <w:rPr>
          <w:b/>
          <w:bCs/>
          <w:u w:val="single"/>
          <w:lang w:val="en-GB" w:bidi="he-IL"/>
        </w:rPr>
        <w:t>Get System Location</w:t>
      </w:r>
    </w:p>
    <w:p w14:paraId="0E950814" w14:textId="26545979" w:rsidR="00184308" w:rsidRPr="00184308" w:rsidRDefault="0032702D" w:rsidP="00184308">
      <w:pPr>
        <w:spacing w:after="0" w:line="285" w:lineRule="atLeast"/>
        <w:jc w:val="left"/>
        <w:rPr>
          <w:rFonts w:ascii="Consolas" w:eastAsia="Times New Roman" w:hAnsi="Consolas" w:cs="Times New Roman"/>
          <w:color w:val="D4D4D4"/>
        </w:rPr>
      </w:pPr>
      <w:r w:rsidRPr="00CA7B9A">
        <w:rPr>
          <w:rFonts w:ascii="Consolas" w:eastAsia="Times New Roman" w:hAnsi="Consolas" w:cs="Times New Roman"/>
          <w:color w:val="CE9178"/>
        </w:rPr>
        <w:t>'''</w:t>
      </w:r>
      <w:r w:rsidR="00184308">
        <w:rPr>
          <w:rFonts w:ascii="Consolas" w:eastAsia="Times New Roman" w:hAnsi="Consolas" w:cs="Times New Roman"/>
          <w:color w:val="CE9178"/>
        </w:rPr>
        <w:t xml:space="preserve"> </w:t>
      </w:r>
      <w:r w:rsidR="00184308">
        <w:rPr>
          <w:rFonts w:ascii="Consolas" w:eastAsia="Times New Roman" w:hAnsi="Consolas" w:cs="Times New Roman"/>
          <w:color w:val="D4D4D4"/>
        </w:rPr>
        <w:t>#Start</w:t>
      </w:r>
      <w:r w:rsidR="00184308" w:rsidRPr="00B41FDE">
        <w:rPr>
          <w:rFonts w:ascii="Consolas" w:eastAsia="Times New Roman" w:hAnsi="Consolas" w:cs="Times New Roman"/>
          <w:color w:val="CE9178"/>
        </w:rPr>
        <w:t>===================================================================</w:t>
      </w:r>
    </w:p>
    <w:p w14:paraId="34E0707F" w14:textId="77777777" w:rsidR="0032702D" w:rsidRPr="00CA7B9A" w:rsidRDefault="0032702D" w:rsidP="00CA7B9A">
      <w:pPr>
        <w:spacing w:after="0" w:line="285" w:lineRule="atLeast"/>
        <w:jc w:val="left"/>
        <w:rPr>
          <w:rFonts w:ascii="Consolas" w:eastAsia="Times New Roman" w:hAnsi="Consolas" w:cs="Times New Roman"/>
          <w:color w:val="D4D4D4"/>
        </w:rPr>
      </w:pPr>
      <w:r w:rsidRPr="00CA7B9A">
        <w:rPr>
          <w:rFonts w:ascii="Consolas" w:eastAsia="Times New Roman" w:hAnsi="Consolas" w:cs="Times New Roman"/>
          <w:color w:val="CE9178"/>
        </w:rPr>
        <w:t>This program runs only on a RaspberryPi Operating Sytem. You'll acquire the Pi Hardware to run the same</w:t>
      </w:r>
    </w:p>
    <w:p w14:paraId="774BBE8B" w14:textId="08C6C216" w:rsidR="0032702D" w:rsidRPr="00CA7B9A" w:rsidRDefault="0032702D" w:rsidP="00CA7B9A">
      <w:pPr>
        <w:spacing w:after="0" w:line="285" w:lineRule="atLeast"/>
        <w:jc w:val="left"/>
        <w:rPr>
          <w:rFonts w:ascii="Consolas" w:eastAsia="Times New Roman" w:hAnsi="Consolas" w:cs="Times New Roman"/>
          <w:color w:val="D4D4D4"/>
        </w:rPr>
      </w:pPr>
      <w:r w:rsidRPr="00CA7B9A">
        <w:rPr>
          <w:rFonts w:ascii="Consolas" w:eastAsia="Times New Roman" w:hAnsi="Consolas" w:cs="Times New Roman"/>
          <w:color w:val="CE9178"/>
        </w:rPr>
        <w:t>Then install the required packages below.</w:t>
      </w:r>
      <w:r w:rsidR="00DA43E4">
        <w:rPr>
          <w:rFonts w:ascii="Consolas" w:eastAsia="Times New Roman" w:hAnsi="Consolas" w:cs="Times New Roman"/>
          <w:color w:val="CE9178"/>
        </w:rPr>
        <w:t xml:space="preserve"> </w:t>
      </w:r>
      <w:r w:rsidRPr="00CA7B9A">
        <w:rPr>
          <w:rFonts w:ascii="Consolas" w:eastAsia="Times New Roman" w:hAnsi="Consolas" w:cs="Times New Roman"/>
          <w:color w:val="CE9178"/>
        </w:rPr>
        <w:t>Then hook up the GPS sensors.</w:t>
      </w:r>
    </w:p>
    <w:p w14:paraId="2FD9C7D1" w14:textId="77777777" w:rsidR="0032702D" w:rsidRPr="00CA7B9A" w:rsidRDefault="0032702D" w:rsidP="00CA7B9A">
      <w:pPr>
        <w:spacing w:after="0" w:line="285" w:lineRule="atLeast"/>
        <w:jc w:val="left"/>
        <w:rPr>
          <w:rFonts w:ascii="Consolas" w:eastAsia="Times New Roman" w:hAnsi="Consolas" w:cs="Times New Roman"/>
          <w:color w:val="D4D4D4"/>
        </w:rPr>
      </w:pPr>
      <w:r w:rsidRPr="00CA7B9A">
        <w:rPr>
          <w:rFonts w:ascii="Consolas" w:eastAsia="Times New Roman" w:hAnsi="Consolas" w:cs="Times New Roman"/>
          <w:color w:val="CE9178"/>
        </w:rPr>
        <w:t>Power the system at 5V then run the algorithms to get your live GPS location</w:t>
      </w:r>
    </w:p>
    <w:p w14:paraId="50D3775D" w14:textId="48F44A1F" w:rsidR="0032702D" w:rsidRDefault="0032702D" w:rsidP="00CA7B9A">
      <w:pPr>
        <w:spacing w:after="0" w:line="285" w:lineRule="atLeast"/>
        <w:jc w:val="left"/>
        <w:rPr>
          <w:rFonts w:ascii="Consolas" w:eastAsia="Times New Roman" w:hAnsi="Consolas" w:cs="Times New Roman"/>
          <w:color w:val="CE9178"/>
        </w:rPr>
      </w:pPr>
      <w:r w:rsidRPr="00CA7B9A">
        <w:rPr>
          <w:rFonts w:ascii="Consolas" w:eastAsia="Times New Roman" w:hAnsi="Consolas" w:cs="Times New Roman"/>
          <w:color w:val="CE9178"/>
        </w:rPr>
        <w:t>'''</w:t>
      </w:r>
    </w:p>
    <w:p w14:paraId="5ECC6991" w14:textId="60F1F88A" w:rsidR="00CA7B9A" w:rsidRPr="00CA7B9A" w:rsidRDefault="00B41FDE" w:rsidP="00CA7B9A">
      <w:pPr>
        <w:spacing w:after="0" w:line="285" w:lineRule="atLeast"/>
        <w:jc w:val="left"/>
        <w:rPr>
          <w:rFonts w:ascii="Consolas" w:eastAsia="Times New Roman" w:hAnsi="Consolas" w:cs="Times New Roman"/>
          <w:color w:val="D4D4D4"/>
        </w:rPr>
      </w:pPr>
      <w:r>
        <w:rPr>
          <w:rFonts w:ascii="Consolas" w:eastAsia="Times New Roman" w:hAnsi="Consolas" w:cs="Times New Roman"/>
          <w:color w:val="D4D4D4"/>
        </w:rPr>
        <w:t># Name this file getLocation.py and save both</w:t>
      </w:r>
      <w:r w:rsidR="00FA3DD4">
        <w:rPr>
          <w:rFonts w:ascii="Consolas" w:eastAsia="Times New Roman" w:hAnsi="Consolas" w:cs="Times New Roman"/>
          <w:color w:val="D4D4D4"/>
        </w:rPr>
        <w:t xml:space="preserve"> files</w:t>
      </w:r>
      <w:r>
        <w:rPr>
          <w:rFonts w:ascii="Consolas" w:eastAsia="Times New Roman" w:hAnsi="Consolas" w:cs="Times New Roman"/>
          <w:color w:val="D4D4D4"/>
        </w:rPr>
        <w:t xml:space="preserve"> in the same location.</w:t>
      </w:r>
    </w:p>
    <w:p w14:paraId="07C7CE8E" w14:textId="737AB8DE"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C586C0"/>
        </w:rPr>
        <w:t>from</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4EC9B0"/>
        </w:rPr>
        <w:t>signal</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C586C0"/>
        </w:rPr>
        <w:t>import</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DCDCAA"/>
        </w:rPr>
        <w:t>signal</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4FC1FF"/>
        </w:rPr>
        <w:t>SIGTERM</w:t>
      </w:r>
      <w:r w:rsidRPr="0032702D">
        <w:rPr>
          <w:rFonts w:ascii="Consolas" w:eastAsia="Times New Roman" w:hAnsi="Consolas" w:cs="Times New Roman"/>
          <w:color w:val="D4D4D4"/>
        </w:rPr>
        <w:t>, SIGHUP, pause</w:t>
      </w:r>
    </w:p>
    <w:p w14:paraId="174BD064"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C586C0"/>
        </w:rPr>
        <w:t>import</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4EC9B0"/>
        </w:rPr>
        <w:t>time</w:t>
      </w:r>
      <w:r w:rsidRPr="0032702D">
        <w:rPr>
          <w:rFonts w:ascii="Consolas" w:eastAsia="Times New Roman" w:hAnsi="Consolas" w:cs="Times New Roman"/>
          <w:color w:val="D4D4D4"/>
        </w:rPr>
        <w:t xml:space="preserve"> </w:t>
      </w:r>
    </w:p>
    <w:p w14:paraId="528645A6"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C586C0"/>
        </w:rPr>
        <w:t>import</w:t>
      </w:r>
      <w:r w:rsidRPr="0032702D">
        <w:rPr>
          <w:rFonts w:ascii="Consolas" w:eastAsia="Times New Roman" w:hAnsi="Consolas" w:cs="Times New Roman"/>
          <w:color w:val="D4D4D4"/>
        </w:rPr>
        <w:t xml:space="preserve"> pynmea2</w:t>
      </w:r>
    </w:p>
    <w:p w14:paraId="042AC96D"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C586C0"/>
        </w:rPr>
        <w:t>import</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4EC9B0"/>
        </w:rPr>
        <w:t>string</w:t>
      </w:r>
      <w:r w:rsidRPr="0032702D">
        <w:rPr>
          <w:rFonts w:ascii="Consolas" w:eastAsia="Times New Roman" w:hAnsi="Consolas" w:cs="Times New Roman"/>
          <w:color w:val="D4D4D4"/>
        </w:rPr>
        <w:t xml:space="preserve"> </w:t>
      </w:r>
    </w:p>
    <w:p w14:paraId="787DFF16"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C586C0"/>
        </w:rPr>
        <w:t>import</w:t>
      </w:r>
      <w:r w:rsidRPr="0032702D">
        <w:rPr>
          <w:rFonts w:ascii="Consolas" w:eastAsia="Times New Roman" w:hAnsi="Consolas" w:cs="Times New Roman"/>
          <w:color w:val="D4D4D4"/>
        </w:rPr>
        <w:t xml:space="preserve"> serial</w:t>
      </w:r>
    </w:p>
    <w:p w14:paraId="14AFDA71" w14:textId="77777777" w:rsidR="0032702D" w:rsidRPr="0032702D" w:rsidRDefault="0032702D" w:rsidP="0032702D">
      <w:pPr>
        <w:spacing w:after="0" w:line="285" w:lineRule="atLeast"/>
        <w:jc w:val="left"/>
        <w:rPr>
          <w:rFonts w:ascii="Consolas" w:eastAsia="Times New Roman" w:hAnsi="Consolas" w:cs="Times New Roman"/>
          <w:color w:val="D4D4D4"/>
        </w:rPr>
      </w:pPr>
    </w:p>
    <w:p w14:paraId="395BE6CF"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569CD6"/>
        </w:rPr>
        <w:t>def</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DCDCAA"/>
        </w:rPr>
        <w:t>safe_exit</w:t>
      </w:r>
      <w:r w:rsidRPr="0032702D">
        <w:rPr>
          <w:rFonts w:ascii="Consolas" w:eastAsia="Times New Roman" w:hAnsi="Consolas" w:cs="Times New Roman"/>
          <w:color w:val="D4D4D4"/>
        </w:rPr>
        <w:t>(</w:t>
      </w:r>
      <w:r w:rsidRPr="0032702D">
        <w:rPr>
          <w:rFonts w:ascii="Consolas" w:eastAsia="Times New Roman" w:hAnsi="Consolas" w:cs="Times New Roman"/>
          <w:color w:val="9CDCFE"/>
        </w:rPr>
        <w:t>signum</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frame</w:t>
      </w:r>
      <w:r w:rsidRPr="0032702D">
        <w:rPr>
          <w:rFonts w:ascii="Consolas" w:eastAsia="Times New Roman" w:hAnsi="Consolas" w:cs="Times New Roman"/>
          <w:color w:val="D4D4D4"/>
        </w:rPr>
        <w:t>):</w:t>
      </w:r>
    </w:p>
    <w:p w14:paraId="15B2712A"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DCDCAA"/>
        </w:rPr>
        <w:t>exit</w:t>
      </w:r>
      <w:r w:rsidRPr="0032702D">
        <w:rPr>
          <w:rFonts w:ascii="Consolas" w:eastAsia="Times New Roman" w:hAnsi="Consolas" w:cs="Times New Roman"/>
          <w:color w:val="D4D4D4"/>
        </w:rPr>
        <w:t>(</w:t>
      </w:r>
      <w:r w:rsidRPr="0032702D">
        <w:rPr>
          <w:rFonts w:ascii="Consolas" w:eastAsia="Times New Roman" w:hAnsi="Consolas" w:cs="Times New Roman"/>
          <w:color w:val="B5CEA8"/>
        </w:rPr>
        <w:t>1</w:t>
      </w:r>
      <w:r w:rsidRPr="0032702D">
        <w:rPr>
          <w:rFonts w:ascii="Consolas" w:eastAsia="Times New Roman" w:hAnsi="Consolas" w:cs="Times New Roman"/>
          <w:color w:val="D4D4D4"/>
        </w:rPr>
        <w:t>)</w:t>
      </w:r>
    </w:p>
    <w:p w14:paraId="79AC0330"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CDCAA"/>
        </w:rPr>
        <w:t>signal</w:t>
      </w:r>
      <w:r w:rsidRPr="0032702D">
        <w:rPr>
          <w:rFonts w:ascii="Consolas" w:eastAsia="Times New Roman" w:hAnsi="Consolas" w:cs="Times New Roman"/>
          <w:color w:val="D4D4D4"/>
        </w:rPr>
        <w:t>(</w:t>
      </w:r>
      <w:r w:rsidRPr="0032702D">
        <w:rPr>
          <w:rFonts w:ascii="Consolas" w:eastAsia="Times New Roman" w:hAnsi="Consolas" w:cs="Times New Roman"/>
          <w:color w:val="4FC1FF"/>
        </w:rPr>
        <w:t>SIGTERM</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DCDCAA"/>
        </w:rPr>
        <w:t>safe_exit</w:t>
      </w:r>
      <w:r w:rsidRPr="0032702D">
        <w:rPr>
          <w:rFonts w:ascii="Consolas" w:eastAsia="Times New Roman" w:hAnsi="Consolas" w:cs="Times New Roman"/>
          <w:color w:val="D4D4D4"/>
        </w:rPr>
        <w:t>)</w:t>
      </w:r>
    </w:p>
    <w:p w14:paraId="57034BB6"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CDCAA"/>
        </w:rPr>
        <w:t>signal</w:t>
      </w:r>
      <w:r w:rsidRPr="0032702D">
        <w:rPr>
          <w:rFonts w:ascii="Consolas" w:eastAsia="Times New Roman" w:hAnsi="Consolas" w:cs="Times New Roman"/>
          <w:color w:val="D4D4D4"/>
        </w:rPr>
        <w:t xml:space="preserve">(SIGHUP, </w:t>
      </w:r>
      <w:r w:rsidRPr="0032702D">
        <w:rPr>
          <w:rFonts w:ascii="Consolas" w:eastAsia="Times New Roman" w:hAnsi="Consolas" w:cs="Times New Roman"/>
          <w:color w:val="DCDCAA"/>
        </w:rPr>
        <w:t>safe_exit</w:t>
      </w:r>
      <w:r w:rsidRPr="0032702D">
        <w:rPr>
          <w:rFonts w:ascii="Consolas" w:eastAsia="Times New Roman" w:hAnsi="Consolas" w:cs="Times New Roman"/>
          <w:color w:val="D4D4D4"/>
        </w:rPr>
        <w:t>)</w:t>
      </w:r>
    </w:p>
    <w:p w14:paraId="347C67F3" w14:textId="77777777" w:rsidR="0032702D" w:rsidRPr="0032702D" w:rsidRDefault="0032702D" w:rsidP="0032702D">
      <w:pPr>
        <w:spacing w:after="0" w:line="285" w:lineRule="atLeast"/>
        <w:jc w:val="left"/>
        <w:rPr>
          <w:rFonts w:ascii="Consolas" w:eastAsia="Times New Roman" w:hAnsi="Consolas" w:cs="Times New Roman"/>
          <w:color w:val="D4D4D4"/>
        </w:rPr>
      </w:pPr>
    </w:p>
    <w:p w14:paraId="23AC9F29"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C586C0"/>
        </w:rPr>
        <w:t>try</w:t>
      </w:r>
      <w:r w:rsidRPr="0032702D">
        <w:rPr>
          <w:rFonts w:ascii="Consolas" w:eastAsia="Times New Roman" w:hAnsi="Consolas" w:cs="Times New Roman"/>
          <w:color w:val="D4D4D4"/>
        </w:rPr>
        <w:t xml:space="preserve">:     </w:t>
      </w:r>
    </w:p>
    <w:p w14:paraId="30629F1E"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getLocation</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569CD6"/>
        </w:rPr>
        <w:t>True</w:t>
      </w:r>
    </w:p>
    <w:p w14:paraId="527F16B7"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C586C0"/>
        </w:rPr>
        <w:t>while</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getLocation</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6A9955"/>
        </w:rPr>
        <w:t>#run forever</w:t>
      </w:r>
    </w:p>
    <w:p w14:paraId="70975BFF"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port</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CE9178"/>
        </w:rPr>
        <w:t>"/../../dev/ttyAMA0"</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6A9955"/>
        </w:rPr>
        <w:t>#Nav to where NMEA was initiated(/)</w:t>
      </w:r>
    </w:p>
    <w:p w14:paraId="79B12697"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ser</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4EC9B0"/>
        </w:rPr>
        <w:t>serial</w:t>
      </w:r>
      <w:r w:rsidRPr="0032702D">
        <w:rPr>
          <w:rFonts w:ascii="Consolas" w:eastAsia="Times New Roman" w:hAnsi="Consolas" w:cs="Times New Roman"/>
          <w:color w:val="D4D4D4"/>
        </w:rPr>
        <w:t>.Serial(</w:t>
      </w:r>
      <w:r w:rsidRPr="0032702D">
        <w:rPr>
          <w:rFonts w:ascii="Consolas" w:eastAsia="Times New Roman" w:hAnsi="Consolas" w:cs="Times New Roman"/>
          <w:color w:val="9CDCFE"/>
        </w:rPr>
        <w:t>port</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baudrate</w:t>
      </w:r>
      <w:r w:rsidRPr="0032702D">
        <w:rPr>
          <w:rFonts w:ascii="Consolas" w:eastAsia="Times New Roman" w:hAnsi="Consolas" w:cs="Times New Roman"/>
          <w:color w:val="D4D4D4"/>
        </w:rPr>
        <w:t>=</w:t>
      </w:r>
      <w:r w:rsidRPr="0032702D">
        <w:rPr>
          <w:rFonts w:ascii="Consolas" w:eastAsia="Times New Roman" w:hAnsi="Consolas" w:cs="Times New Roman"/>
          <w:color w:val="B5CEA8"/>
        </w:rPr>
        <w:t>9600</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timeout</w:t>
      </w:r>
      <w:r w:rsidRPr="0032702D">
        <w:rPr>
          <w:rFonts w:ascii="Consolas" w:eastAsia="Times New Roman" w:hAnsi="Consolas" w:cs="Times New Roman"/>
          <w:color w:val="D4D4D4"/>
        </w:rPr>
        <w:t>=</w:t>
      </w:r>
      <w:r w:rsidRPr="0032702D">
        <w:rPr>
          <w:rFonts w:ascii="Consolas" w:eastAsia="Times New Roman" w:hAnsi="Consolas" w:cs="Times New Roman"/>
          <w:color w:val="B5CEA8"/>
        </w:rPr>
        <w:t>0.5</w:t>
      </w:r>
      <w:r w:rsidRPr="0032702D">
        <w:rPr>
          <w:rFonts w:ascii="Consolas" w:eastAsia="Times New Roman" w:hAnsi="Consolas" w:cs="Times New Roman"/>
          <w:color w:val="D4D4D4"/>
        </w:rPr>
        <w:t>)</w:t>
      </w:r>
    </w:p>
    <w:p w14:paraId="1C2270DC"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dataout</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4EC9B0"/>
        </w:rPr>
        <w:t>pynmea2</w:t>
      </w:r>
      <w:r w:rsidRPr="0032702D">
        <w:rPr>
          <w:rFonts w:ascii="Consolas" w:eastAsia="Times New Roman" w:hAnsi="Consolas" w:cs="Times New Roman"/>
          <w:color w:val="D4D4D4"/>
        </w:rPr>
        <w:t>.NMEAStreamReader()</w:t>
      </w:r>
    </w:p>
    <w:p w14:paraId="70506117"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newdata</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9CDCFE"/>
        </w:rPr>
        <w:t>ser</w:t>
      </w:r>
      <w:r w:rsidRPr="0032702D">
        <w:rPr>
          <w:rFonts w:ascii="Consolas" w:eastAsia="Times New Roman" w:hAnsi="Consolas" w:cs="Times New Roman"/>
          <w:color w:val="D4D4D4"/>
        </w:rPr>
        <w:t xml:space="preserve">.readline() </w:t>
      </w:r>
      <w:r w:rsidRPr="0032702D">
        <w:rPr>
          <w:rFonts w:ascii="Consolas" w:eastAsia="Times New Roman" w:hAnsi="Consolas" w:cs="Times New Roman"/>
          <w:color w:val="6A9955"/>
        </w:rPr>
        <w:t>#readline from the serial connection</w:t>
      </w:r>
    </w:p>
    <w:p w14:paraId="56A99FE6" w14:textId="77777777" w:rsidR="0032702D" w:rsidRPr="0032702D" w:rsidRDefault="0032702D" w:rsidP="0032702D">
      <w:pPr>
        <w:spacing w:after="0" w:line="285" w:lineRule="atLeast"/>
        <w:jc w:val="left"/>
        <w:rPr>
          <w:rFonts w:ascii="Consolas" w:eastAsia="Times New Roman" w:hAnsi="Consolas" w:cs="Times New Roman"/>
          <w:color w:val="D4D4D4"/>
        </w:rPr>
      </w:pPr>
    </w:p>
    <w:p w14:paraId="66E643BE"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C586C0"/>
        </w:rPr>
        <w:t>if</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newdata</w:t>
      </w:r>
      <w:r w:rsidRPr="0032702D">
        <w:rPr>
          <w:rFonts w:ascii="Consolas" w:eastAsia="Times New Roman" w:hAnsi="Consolas" w:cs="Times New Roman"/>
          <w:color w:val="D4D4D4"/>
        </w:rPr>
        <w:t>[</w:t>
      </w:r>
      <w:r w:rsidRPr="0032702D">
        <w:rPr>
          <w:rFonts w:ascii="Consolas" w:eastAsia="Times New Roman" w:hAnsi="Consolas" w:cs="Times New Roman"/>
          <w:color w:val="B5CEA8"/>
        </w:rPr>
        <w:t>0</w:t>
      </w:r>
      <w:r w:rsidRPr="0032702D">
        <w:rPr>
          <w:rFonts w:ascii="Consolas" w:eastAsia="Times New Roman" w:hAnsi="Consolas" w:cs="Times New Roman"/>
          <w:color w:val="D4D4D4"/>
        </w:rPr>
        <w:t>:</w:t>
      </w:r>
      <w:r w:rsidRPr="0032702D">
        <w:rPr>
          <w:rFonts w:ascii="Consolas" w:eastAsia="Times New Roman" w:hAnsi="Consolas" w:cs="Times New Roman"/>
          <w:color w:val="B5CEA8"/>
        </w:rPr>
        <w:t>6</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CE9178"/>
        </w:rPr>
        <w:t>"$GPGLL"</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6A9955"/>
        </w:rPr>
        <w:t>#get GPsGlobal data as Lat, Long</w:t>
      </w:r>
    </w:p>
    <w:p w14:paraId="2AC1BACC"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newmsg</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4EC9B0"/>
        </w:rPr>
        <w:t>pynmea2</w:t>
      </w:r>
      <w:r w:rsidRPr="0032702D">
        <w:rPr>
          <w:rFonts w:ascii="Consolas" w:eastAsia="Times New Roman" w:hAnsi="Consolas" w:cs="Times New Roman"/>
          <w:color w:val="D4D4D4"/>
        </w:rPr>
        <w:t>.parse(</w:t>
      </w:r>
      <w:r w:rsidRPr="0032702D">
        <w:rPr>
          <w:rFonts w:ascii="Consolas" w:eastAsia="Times New Roman" w:hAnsi="Consolas" w:cs="Times New Roman"/>
          <w:color w:val="9CDCFE"/>
        </w:rPr>
        <w:t>newdata</w:t>
      </w:r>
      <w:r w:rsidRPr="0032702D">
        <w:rPr>
          <w:rFonts w:ascii="Consolas" w:eastAsia="Times New Roman" w:hAnsi="Consolas" w:cs="Times New Roman"/>
          <w:color w:val="D4D4D4"/>
        </w:rPr>
        <w:t>)</w:t>
      </w:r>
    </w:p>
    <w:p w14:paraId="6527F7BA"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lat</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9CDCFE"/>
        </w:rPr>
        <w:t>newmsg</w:t>
      </w:r>
      <w:r w:rsidRPr="0032702D">
        <w:rPr>
          <w:rFonts w:ascii="Consolas" w:eastAsia="Times New Roman" w:hAnsi="Consolas" w:cs="Times New Roman"/>
          <w:color w:val="D4D4D4"/>
        </w:rPr>
        <w:t>.latitude</w:t>
      </w:r>
    </w:p>
    <w:p w14:paraId="49578FAF"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lng</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9CDCFE"/>
        </w:rPr>
        <w:t>newmsg</w:t>
      </w:r>
      <w:r w:rsidRPr="0032702D">
        <w:rPr>
          <w:rFonts w:ascii="Consolas" w:eastAsia="Times New Roman" w:hAnsi="Consolas" w:cs="Times New Roman"/>
          <w:color w:val="D4D4D4"/>
        </w:rPr>
        <w:t>.longitude</w:t>
      </w:r>
    </w:p>
    <w:p w14:paraId="3F3002BE"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9CDCFE"/>
        </w:rPr>
        <w:t>gps</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CE9178"/>
        </w:rPr>
        <w:t>"Lat = "</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4EC9B0"/>
        </w:rPr>
        <w:t>str</w:t>
      </w:r>
      <w:r w:rsidRPr="0032702D">
        <w:rPr>
          <w:rFonts w:ascii="Consolas" w:eastAsia="Times New Roman" w:hAnsi="Consolas" w:cs="Times New Roman"/>
          <w:color w:val="D4D4D4"/>
        </w:rPr>
        <w:t>(</w:t>
      </w:r>
      <w:r w:rsidRPr="0032702D">
        <w:rPr>
          <w:rFonts w:ascii="Consolas" w:eastAsia="Times New Roman" w:hAnsi="Consolas" w:cs="Times New Roman"/>
          <w:color w:val="9CDCFE"/>
        </w:rPr>
        <w:t>lat</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CE9178"/>
        </w:rPr>
        <w:t>", Long ="</w:t>
      </w:r>
      <w:r w:rsidRPr="0032702D">
        <w:rPr>
          <w:rFonts w:ascii="Consolas" w:eastAsia="Times New Roman" w:hAnsi="Consolas" w:cs="Times New Roman"/>
          <w:color w:val="D4D4D4"/>
        </w:rPr>
        <w:t xml:space="preserve"> + </w:t>
      </w:r>
      <w:r w:rsidRPr="0032702D">
        <w:rPr>
          <w:rFonts w:ascii="Consolas" w:eastAsia="Times New Roman" w:hAnsi="Consolas" w:cs="Times New Roman"/>
          <w:color w:val="4EC9B0"/>
        </w:rPr>
        <w:t>str</w:t>
      </w:r>
      <w:r w:rsidRPr="0032702D">
        <w:rPr>
          <w:rFonts w:ascii="Consolas" w:eastAsia="Times New Roman" w:hAnsi="Consolas" w:cs="Times New Roman"/>
          <w:color w:val="D4D4D4"/>
        </w:rPr>
        <w:t>(</w:t>
      </w:r>
      <w:r w:rsidRPr="0032702D">
        <w:rPr>
          <w:rFonts w:ascii="Consolas" w:eastAsia="Times New Roman" w:hAnsi="Consolas" w:cs="Times New Roman"/>
          <w:color w:val="9CDCFE"/>
        </w:rPr>
        <w:t>lng</w:t>
      </w:r>
      <w:r w:rsidRPr="0032702D">
        <w:rPr>
          <w:rFonts w:ascii="Consolas" w:eastAsia="Times New Roman" w:hAnsi="Consolas" w:cs="Times New Roman"/>
          <w:color w:val="D4D4D4"/>
        </w:rPr>
        <w:t>)</w:t>
      </w:r>
    </w:p>
    <w:p w14:paraId="2FE60885"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DCDCAA"/>
        </w:rPr>
        <w:t>print</w:t>
      </w:r>
      <w:r w:rsidRPr="0032702D">
        <w:rPr>
          <w:rFonts w:ascii="Consolas" w:eastAsia="Times New Roman" w:hAnsi="Consolas" w:cs="Times New Roman"/>
          <w:color w:val="D4D4D4"/>
        </w:rPr>
        <w:t>(</w:t>
      </w:r>
      <w:r w:rsidRPr="0032702D">
        <w:rPr>
          <w:rFonts w:ascii="Consolas" w:eastAsia="Times New Roman" w:hAnsi="Consolas" w:cs="Times New Roman"/>
          <w:color w:val="9CDCFE"/>
        </w:rPr>
        <w:t>gps</w:t>
      </w:r>
      <w:r w:rsidRPr="0032702D">
        <w:rPr>
          <w:rFonts w:ascii="Consolas" w:eastAsia="Times New Roman" w:hAnsi="Consolas" w:cs="Times New Roman"/>
          <w:color w:val="D4D4D4"/>
        </w:rPr>
        <w:t>)</w:t>
      </w:r>
    </w:p>
    <w:p w14:paraId="26E19376"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p>
    <w:p w14:paraId="36E2D1BC"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C586C0"/>
        </w:rPr>
        <w:t>except</w:t>
      </w:r>
      <w:r w:rsidRPr="0032702D">
        <w:rPr>
          <w:rFonts w:ascii="Consolas" w:eastAsia="Times New Roman" w:hAnsi="Consolas" w:cs="Times New Roman"/>
          <w:color w:val="D4D4D4"/>
        </w:rPr>
        <w:t xml:space="preserve"> </w:t>
      </w:r>
      <w:r w:rsidRPr="0032702D">
        <w:rPr>
          <w:rFonts w:ascii="Consolas" w:eastAsia="Times New Roman" w:hAnsi="Consolas" w:cs="Times New Roman"/>
          <w:color w:val="4EC9B0"/>
        </w:rPr>
        <w:t>KeyboardInterrupt</w:t>
      </w:r>
      <w:r w:rsidRPr="0032702D">
        <w:rPr>
          <w:rFonts w:ascii="Consolas" w:eastAsia="Times New Roman" w:hAnsi="Consolas" w:cs="Times New Roman"/>
          <w:color w:val="D4D4D4"/>
        </w:rPr>
        <w:t>:</w:t>
      </w:r>
    </w:p>
    <w:p w14:paraId="3694F828"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C586C0"/>
        </w:rPr>
        <w:t>pass</w:t>
      </w:r>
    </w:p>
    <w:p w14:paraId="1AD30108" w14:textId="77777777" w:rsidR="0032702D" w:rsidRPr="0032702D" w:rsidRDefault="0032702D" w:rsidP="0032702D">
      <w:pPr>
        <w:spacing w:after="0" w:line="285" w:lineRule="atLeast"/>
        <w:jc w:val="left"/>
        <w:rPr>
          <w:rFonts w:ascii="Consolas" w:eastAsia="Times New Roman" w:hAnsi="Consolas" w:cs="Times New Roman"/>
          <w:color w:val="D4D4D4"/>
        </w:rPr>
      </w:pPr>
      <w:r w:rsidRPr="0032702D">
        <w:rPr>
          <w:rFonts w:ascii="Consolas" w:eastAsia="Times New Roman" w:hAnsi="Consolas" w:cs="Times New Roman"/>
          <w:color w:val="C586C0"/>
        </w:rPr>
        <w:t>finally</w:t>
      </w:r>
      <w:r w:rsidRPr="0032702D">
        <w:rPr>
          <w:rFonts w:ascii="Consolas" w:eastAsia="Times New Roman" w:hAnsi="Consolas" w:cs="Times New Roman"/>
          <w:color w:val="D4D4D4"/>
        </w:rPr>
        <w:t>:</w:t>
      </w:r>
    </w:p>
    <w:p w14:paraId="3DDDF91D" w14:textId="77777777" w:rsidR="00DA43E4" w:rsidRDefault="0032702D" w:rsidP="00DA43E4">
      <w:pPr>
        <w:spacing w:after="0" w:line="285" w:lineRule="atLeast"/>
        <w:jc w:val="left"/>
        <w:rPr>
          <w:rFonts w:ascii="Consolas" w:eastAsia="Times New Roman" w:hAnsi="Consolas" w:cs="Times New Roman"/>
          <w:color w:val="C586C0"/>
        </w:rPr>
      </w:pPr>
      <w:r w:rsidRPr="0032702D">
        <w:rPr>
          <w:rFonts w:ascii="Consolas" w:eastAsia="Times New Roman" w:hAnsi="Consolas" w:cs="Times New Roman"/>
          <w:color w:val="D4D4D4"/>
        </w:rPr>
        <w:t xml:space="preserve">    </w:t>
      </w:r>
      <w:r w:rsidRPr="0032702D">
        <w:rPr>
          <w:rFonts w:ascii="Consolas" w:eastAsia="Times New Roman" w:hAnsi="Consolas" w:cs="Times New Roman"/>
          <w:color w:val="C586C0"/>
        </w:rPr>
        <w:t>pass</w:t>
      </w:r>
    </w:p>
    <w:p w14:paraId="580BF0DC" w14:textId="5E026890" w:rsidR="00DA43E4" w:rsidRPr="00DA43E4" w:rsidRDefault="00DA43E4" w:rsidP="00DA43E4">
      <w:pPr>
        <w:spacing w:after="0" w:line="285" w:lineRule="atLeast"/>
        <w:jc w:val="left"/>
        <w:rPr>
          <w:rFonts w:ascii="Consolas" w:eastAsia="Times New Roman" w:hAnsi="Consolas" w:cs="Times New Roman"/>
          <w:color w:val="C586C0"/>
        </w:rPr>
      </w:pPr>
      <w:r>
        <w:rPr>
          <w:rFonts w:ascii="Consolas" w:eastAsia="Times New Roman" w:hAnsi="Consolas" w:cs="Times New Roman"/>
          <w:color w:val="D4D4D4"/>
        </w:rPr>
        <w:t>#END</w:t>
      </w:r>
      <w:r>
        <w:rPr>
          <w:rFonts w:ascii="Consolas" w:eastAsia="Times New Roman" w:hAnsi="Consolas" w:cs="Times New Roman"/>
          <w:color w:val="CE9178"/>
        </w:rPr>
        <w:t>#</w:t>
      </w:r>
      <w:r w:rsidRPr="00B41FDE">
        <w:rPr>
          <w:rFonts w:ascii="Consolas" w:eastAsia="Times New Roman" w:hAnsi="Consolas" w:cs="Times New Roman"/>
          <w:color w:val="CE9178"/>
        </w:rPr>
        <w:t>=================================================================</w:t>
      </w:r>
      <w:r>
        <w:rPr>
          <w:rFonts w:ascii="Consolas" w:eastAsia="Times New Roman" w:hAnsi="Consolas" w:cs="Times New Roman"/>
          <w:color w:val="CE9178"/>
        </w:rPr>
        <w:t>=======</w:t>
      </w:r>
    </w:p>
    <w:p w14:paraId="312A4A15" w14:textId="77777777" w:rsidR="00DA43E4" w:rsidRPr="0032702D" w:rsidRDefault="00DA43E4" w:rsidP="0032702D">
      <w:pPr>
        <w:spacing w:after="0" w:line="285" w:lineRule="atLeast"/>
        <w:jc w:val="left"/>
        <w:rPr>
          <w:rFonts w:ascii="Consolas" w:eastAsia="Times New Roman" w:hAnsi="Consolas" w:cs="Times New Roman"/>
          <w:color w:val="D4D4D4"/>
        </w:rPr>
      </w:pPr>
    </w:p>
    <w:p w14:paraId="07F5B856" w14:textId="4FA60718" w:rsidR="005F42E5" w:rsidRPr="005F42E5" w:rsidRDefault="00A43FC8" w:rsidP="005F42E5">
      <w:pPr>
        <w:pStyle w:val="ListParagraph"/>
        <w:numPr>
          <w:ilvl w:val="0"/>
          <w:numId w:val="45"/>
        </w:numPr>
        <w:ind w:left="0" w:firstLine="0"/>
        <w:rPr>
          <w:b/>
          <w:bCs/>
          <w:u w:val="single"/>
          <w:lang w:val="en-GB" w:bidi="he-IL"/>
        </w:rPr>
      </w:pPr>
      <w:r>
        <w:rPr>
          <w:b/>
          <w:bCs/>
          <w:u w:val="single"/>
          <w:lang w:val="en-GB" w:bidi="he-IL"/>
        </w:rPr>
        <w:t xml:space="preserve">Package the </w:t>
      </w:r>
      <w:r w:rsidRPr="00A43FC8">
        <w:rPr>
          <w:b/>
          <w:bCs/>
          <w:i/>
          <w:iCs/>
          <w:u w:val="single"/>
          <w:lang w:val="en-GB" w:bidi="he-IL"/>
        </w:rPr>
        <w:t>in-situ</w:t>
      </w:r>
      <w:r>
        <w:rPr>
          <w:b/>
          <w:bCs/>
          <w:u w:val="single"/>
          <w:lang w:val="en-GB" w:bidi="he-IL"/>
        </w:rPr>
        <w:t xml:space="preserve"> data, append location information to it and send </w:t>
      </w:r>
    </w:p>
    <w:p w14:paraId="1DD0DA8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w:t>
      </w:r>
    </w:p>
    <w:p w14:paraId="705C1A39"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Complete IoT System:</w:t>
      </w:r>
    </w:p>
    <w:p w14:paraId="1866EADB" w14:textId="458EEE7D"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w:t>
      </w:r>
      <w:r w:rsidR="00B41FDE" w:rsidRPr="00B41FDE">
        <w:rPr>
          <w:rFonts w:ascii="Consolas" w:eastAsia="Times New Roman" w:hAnsi="Consolas" w:cs="Times New Roman"/>
          <w:color w:val="CE9178"/>
        </w:rPr>
        <w:t>======================================================</w:t>
      </w:r>
    </w:p>
    <w:p w14:paraId="3F4C87A2" w14:textId="32C66C2B"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 xml:space="preserve">1.Collects Air Temp from DHT11 LSAT </w:t>
      </w:r>
      <w:r w:rsidR="00B41FDE" w:rsidRPr="00B41FDE">
        <w:rPr>
          <w:rFonts w:ascii="Consolas" w:eastAsia="Times New Roman" w:hAnsi="Consolas" w:cs="Times New Roman"/>
          <w:color w:val="CE9178"/>
        </w:rPr>
        <w:t>sensor</w:t>
      </w:r>
    </w:p>
    <w:p w14:paraId="75FC34E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2.Blinks LED to indicate functionality</w:t>
      </w:r>
    </w:p>
    <w:p w14:paraId="67868710" w14:textId="5F8CD2F7" w:rsidR="00957CE8" w:rsidRDefault="00957CE8" w:rsidP="008130AB">
      <w:pPr>
        <w:spacing w:after="0" w:line="285" w:lineRule="atLeast"/>
        <w:jc w:val="left"/>
        <w:rPr>
          <w:rFonts w:ascii="Consolas" w:eastAsia="Times New Roman" w:hAnsi="Consolas" w:cs="Times New Roman"/>
          <w:color w:val="CE9178"/>
        </w:rPr>
      </w:pPr>
      <w:r w:rsidRPr="00B41FDE">
        <w:rPr>
          <w:rFonts w:ascii="Consolas" w:eastAsia="Times New Roman" w:hAnsi="Consolas" w:cs="Times New Roman"/>
          <w:color w:val="CE9178"/>
        </w:rPr>
        <w:t>3.Populates excel sheet with this data</w:t>
      </w:r>
    </w:p>
    <w:p w14:paraId="38864039" w14:textId="7B87579F" w:rsidR="007056E4" w:rsidRPr="00B41FDE" w:rsidRDefault="007056E4" w:rsidP="008130AB">
      <w:pPr>
        <w:spacing w:after="0" w:line="285" w:lineRule="atLeast"/>
        <w:jc w:val="left"/>
        <w:rPr>
          <w:rFonts w:ascii="Consolas" w:eastAsia="Times New Roman" w:hAnsi="Consolas" w:cs="Times New Roman"/>
          <w:color w:val="D4D4D4"/>
        </w:rPr>
      </w:pPr>
      <w:r>
        <w:rPr>
          <w:rFonts w:ascii="Consolas" w:eastAsia="Times New Roman" w:hAnsi="Consolas" w:cs="Times New Roman"/>
          <w:color w:val="CE9178"/>
        </w:rPr>
        <w:t>4.Create an account with Africastalking to get the messaging API</w:t>
      </w:r>
    </w:p>
    <w:p w14:paraId="2EF86879" w14:textId="3D0334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 xml:space="preserve">4.Send SMS in case of </w:t>
      </w:r>
      <w:r w:rsidR="00B41FDE" w:rsidRPr="00B41FDE">
        <w:rPr>
          <w:rFonts w:ascii="Consolas" w:eastAsia="Times New Roman" w:hAnsi="Consolas" w:cs="Times New Roman"/>
          <w:color w:val="CE9178"/>
        </w:rPr>
        <w:t>anomaly</w:t>
      </w:r>
    </w:p>
    <w:p w14:paraId="6CF6157A"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w:t>
      </w:r>
    </w:p>
    <w:p w14:paraId="37A2D990" w14:textId="77777777" w:rsidR="00957CE8" w:rsidRPr="00B41FDE" w:rsidRDefault="00957CE8" w:rsidP="008130AB">
      <w:pPr>
        <w:spacing w:after="0" w:line="285" w:lineRule="atLeast"/>
        <w:jc w:val="left"/>
        <w:rPr>
          <w:rFonts w:ascii="Consolas" w:eastAsia="Times New Roman" w:hAnsi="Consolas" w:cs="Times New Roman"/>
          <w:color w:val="D4D4D4"/>
        </w:rPr>
      </w:pPr>
    </w:p>
    <w:p w14:paraId="7D81470B"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6A9955"/>
        </w:rPr>
        <w:t># !/usr/bin/env python</w:t>
      </w:r>
    </w:p>
    <w:p w14:paraId="638F7A1D" w14:textId="799D6798" w:rsidR="00957CE8" w:rsidRDefault="00957CE8" w:rsidP="008130AB">
      <w:pPr>
        <w:spacing w:after="0" w:line="285" w:lineRule="atLeast"/>
        <w:jc w:val="left"/>
        <w:rPr>
          <w:rFonts w:ascii="Consolas" w:eastAsia="Times New Roman" w:hAnsi="Consolas" w:cs="Times New Roman"/>
          <w:color w:val="6A9955"/>
        </w:rPr>
      </w:pPr>
      <w:r w:rsidRPr="00B41FDE">
        <w:rPr>
          <w:rFonts w:ascii="Consolas" w:eastAsia="Times New Roman" w:hAnsi="Consolas" w:cs="Times New Roman"/>
          <w:color w:val="6A9955"/>
        </w:rPr>
        <w:t># Import required libraries</w:t>
      </w:r>
    </w:p>
    <w:p w14:paraId="269C1DAB" w14:textId="77777777" w:rsidR="00E934B3" w:rsidRPr="00B41FDE" w:rsidRDefault="00E934B3" w:rsidP="008130AB">
      <w:pPr>
        <w:spacing w:after="0" w:line="285" w:lineRule="atLeast"/>
        <w:jc w:val="left"/>
        <w:rPr>
          <w:rFonts w:ascii="Consolas" w:eastAsia="Times New Roman" w:hAnsi="Consolas" w:cs="Times New Roman"/>
          <w:color w:val="D4D4D4"/>
        </w:rPr>
      </w:pPr>
    </w:p>
    <w:p w14:paraId="124C93F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586C0"/>
        </w:rPr>
        <w:t>from</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openpyxl</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C586C0"/>
        </w:rPr>
        <w:t>import</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DCDCAA"/>
        </w:rPr>
        <w:t>load_workbook</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6A9955"/>
        </w:rPr>
        <w:t>#To manipulate spreadsheet</w:t>
      </w:r>
    </w:p>
    <w:p w14:paraId="1ED50DA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586C0"/>
        </w:rPr>
        <w:t>import</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africastalking</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C586C0"/>
        </w:rPr>
        <w:t>as</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at</w:t>
      </w:r>
    </w:p>
    <w:p w14:paraId="6E796581"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586C0"/>
        </w:rPr>
        <w:t>from</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datetime</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C586C0"/>
        </w:rPr>
        <w:t>import</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date</w:t>
      </w:r>
    </w:p>
    <w:p w14:paraId="4237FBA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586C0"/>
        </w:rPr>
        <w:t>import</w:t>
      </w:r>
      <w:r w:rsidRPr="00B41FDE">
        <w:rPr>
          <w:rFonts w:ascii="Consolas" w:eastAsia="Times New Roman" w:hAnsi="Consolas" w:cs="Times New Roman"/>
          <w:color w:val="D4D4D4"/>
        </w:rPr>
        <w:t xml:space="preserve"> RPi.GPIO </w:t>
      </w:r>
      <w:r w:rsidRPr="00B41FDE">
        <w:rPr>
          <w:rFonts w:ascii="Consolas" w:eastAsia="Times New Roman" w:hAnsi="Consolas" w:cs="Times New Roman"/>
          <w:color w:val="C586C0"/>
        </w:rPr>
        <w:t>as</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GPIO</w:t>
      </w:r>
    </w:p>
    <w:p w14:paraId="2BBF5E6C"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586C0"/>
        </w:rPr>
        <w:t>import</w:t>
      </w:r>
      <w:r w:rsidRPr="00B41FDE">
        <w:rPr>
          <w:rFonts w:ascii="Consolas" w:eastAsia="Times New Roman" w:hAnsi="Consolas" w:cs="Times New Roman"/>
          <w:color w:val="D4D4D4"/>
        </w:rPr>
        <w:t xml:space="preserve"> dht11</w:t>
      </w:r>
    </w:p>
    <w:p w14:paraId="679615E5" w14:textId="23DF5C25" w:rsidR="00957CE8" w:rsidRDefault="00957CE8" w:rsidP="008130AB">
      <w:pPr>
        <w:spacing w:after="0" w:line="285" w:lineRule="atLeast"/>
        <w:jc w:val="left"/>
        <w:rPr>
          <w:rFonts w:ascii="Consolas" w:eastAsia="Times New Roman" w:hAnsi="Consolas" w:cs="Times New Roman"/>
          <w:color w:val="6A9955"/>
        </w:rPr>
      </w:pPr>
      <w:r w:rsidRPr="00B41FDE">
        <w:rPr>
          <w:rFonts w:ascii="Consolas" w:eastAsia="Times New Roman" w:hAnsi="Consolas" w:cs="Times New Roman"/>
          <w:color w:val="C586C0"/>
        </w:rPr>
        <w:t>import</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time</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6A9955"/>
        </w:rPr>
        <w:t>#to delay your LED, LSAT collection timing</w:t>
      </w:r>
    </w:p>
    <w:p w14:paraId="4ADEBFE6" w14:textId="5F38C1B5" w:rsidR="00E934B3" w:rsidRPr="00B41FDE" w:rsidRDefault="00E934B3" w:rsidP="008130AB">
      <w:pPr>
        <w:spacing w:after="0" w:line="285" w:lineRule="atLeast"/>
        <w:jc w:val="left"/>
        <w:rPr>
          <w:rFonts w:ascii="Consolas" w:eastAsia="Times New Roman" w:hAnsi="Consolas" w:cs="Times New Roman"/>
          <w:color w:val="D4D4D4"/>
        </w:rPr>
      </w:pPr>
      <w:r>
        <w:rPr>
          <w:rFonts w:ascii="Consolas" w:eastAsia="Times New Roman" w:hAnsi="Consolas" w:cs="Times New Roman"/>
          <w:color w:val="C586C0"/>
        </w:rPr>
        <w:t xml:space="preserve">from . import </w:t>
      </w:r>
      <w:r>
        <w:rPr>
          <w:rFonts w:ascii="Consolas" w:eastAsia="Times New Roman" w:hAnsi="Consolas" w:cs="Times New Roman"/>
          <w:color w:val="4EC9B0"/>
        </w:rPr>
        <w:t>getLoaction</w:t>
      </w:r>
      <w:r>
        <w:rPr>
          <w:rFonts w:ascii="Consolas" w:eastAsia="Times New Roman" w:hAnsi="Consolas" w:cs="Times New Roman"/>
          <w:color w:val="C586C0"/>
        </w:rPr>
        <w:t xml:space="preserve"> as </w:t>
      </w:r>
      <w:r>
        <w:rPr>
          <w:rFonts w:ascii="Consolas" w:eastAsia="Times New Roman" w:hAnsi="Consolas" w:cs="Times New Roman"/>
          <w:color w:val="4EC9B0"/>
        </w:rPr>
        <w:t>getLoc</w:t>
      </w:r>
    </w:p>
    <w:p w14:paraId="03D2E908" w14:textId="77777777" w:rsidR="00957CE8" w:rsidRPr="00B41FDE" w:rsidRDefault="00957CE8" w:rsidP="008130AB">
      <w:pPr>
        <w:spacing w:after="0" w:line="285" w:lineRule="atLeast"/>
        <w:jc w:val="left"/>
        <w:rPr>
          <w:rFonts w:ascii="Consolas" w:eastAsia="Times New Roman" w:hAnsi="Consolas" w:cs="Times New Roman"/>
          <w:color w:val="D4D4D4"/>
        </w:rPr>
      </w:pPr>
    </w:p>
    <w:p w14:paraId="4D428E8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6A9955"/>
        </w:rPr>
        <w:t>#Initialize Africastalking Messaging API</w:t>
      </w:r>
    </w:p>
    <w:p w14:paraId="0D62BAD8" w14:textId="352EAF56"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9CDCFE"/>
        </w:rPr>
        <w:t>sms_username</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CE9178"/>
        </w:rPr>
        <w:t>"</w:t>
      </w:r>
      <w:r w:rsidR="00E934B3">
        <w:rPr>
          <w:rFonts w:ascii="Consolas" w:eastAsia="Times New Roman" w:hAnsi="Consolas" w:cs="Times New Roman"/>
          <w:color w:val="CE9178"/>
        </w:rPr>
        <w:t>userName</w:t>
      </w:r>
      <w:r w:rsidRPr="00B41FDE">
        <w:rPr>
          <w:rFonts w:ascii="Consolas" w:eastAsia="Times New Roman" w:hAnsi="Consolas" w:cs="Times New Roman"/>
          <w:color w:val="CE9178"/>
        </w:rPr>
        <w:t>"</w:t>
      </w:r>
    </w:p>
    <w:p w14:paraId="1FA6B63B" w14:textId="076C4482"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9CDCFE"/>
        </w:rPr>
        <w:t>sms_api_key</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CE9178"/>
        </w:rPr>
        <w:t>"</w:t>
      </w:r>
      <w:r w:rsidR="007056E4">
        <w:rPr>
          <w:rFonts w:ascii="Consolas" w:eastAsia="Times New Roman" w:hAnsi="Consolas" w:cs="Times New Roman"/>
          <w:color w:val="CE9178"/>
        </w:rPr>
        <w:t>API KEY HERE</w:t>
      </w:r>
      <w:r w:rsidRPr="00B41FDE">
        <w:rPr>
          <w:rFonts w:ascii="Consolas" w:eastAsia="Times New Roman" w:hAnsi="Consolas" w:cs="Times New Roman"/>
          <w:color w:val="CE9178"/>
        </w:rPr>
        <w:t>"</w:t>
      </w:r>
    </w:p>
    <w:p w14:paraId="59A9AD0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4EC9B0"/>
        </w:rPr>
        <w:t>at</w:t>
      </w:r>
      <w:r w:rsidRPr="00B41FDE">
        <w:rPr>
          <w:rFonts w:ascii="Consolas" w:eastAsia="Times New Roman" w:hAnsi="Consolas" w:cs="Times New Roman"/>
          <w:color w:val="D4D4D4"/>
        </w:rPr>
        <w:t>.</w:t>
      </w:r>
      <w:r w:rsidRPr="00B41FDE">
        <w:rPr>
          <w:rFonts w:ascii="Consolas" w:eastAsia="Times New Roman" w:hAnsi="Consolas" w:cs="Times New Roman"/>
          <w:color w:val="DCDCAA"/>
        </w:rPr>
        <w:t>initialize</w:t>
      </w:r>
      <w:r w:rsidRPr="00B41FDE">
        <w:rPr>
          <w:rFonts w:ascii="Consolas" w:eastAsia="Times New Roman" w:hAnsi="Consolas" w:cs="Times New Roman"/>
          <w:color w:val="D4D4D4"/>
        </w:rPr>
        <w:t>(</w:t>
      </w:r>
      <w:r w:rsidRPr="00B41FDE">
        <w:rPr>
          <w:rFonts w:ascii="Consolas" w:eastAsia="Times New Roman" w:hAnsi="Consolas" w:cs="Times New Roman"/>
          <w:color w:val="9CDCFE"/>
        </w:rPr>
        <w:t>sms_username</w:t>
      </w:r>
      <w:r w:rsidRPr="00B41FDE">
        <w:rPr>
          <w:rFonts w:ascii="Consolas" w:eastAsia="Times New Roman" w:hAnsi="Consolas" w:cs="Times New Roman"/>
          <w:color w:val="D4D4D4"/>
        </w:rPr>
        <w:t>,</w:t>
      </w:r>
      <w:r w:rsidRPr="00B41FDE">
        <w:rPr>
          <w:rFonts w:ascii="Consolas" w:eastAsia="Times New Roman" w:hAnsi="Consolas" w:cs="Times New Roman"/>
          <w:color w:val="9CDCFE"/>
        </w:rPr>
        <w:t>sms_api_key</w:t>
      </w:r>
      <w:r w:rsidRPr="00B41FDE">
        <w:rPr>
          <w:rFonts w:ascii="Consolas" w:eastAsia="Times New Roman" w:hAnsi="Consolas" w:cs="Times New Roman"/>
          <w:color w:val="D4D4D4"/>
        </w:rPr>
        <w:t>)</w:t>
      </w:r>
    </w:p>
    <w:p w14:paraId="5D5FDD34" w14:textId="7F273EB5"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9CDCFE"/>
        </w:rPr>
        <w:t>recepients</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9CDCFE"/>
        </w:rPr>
        <w:t>recipients</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CE9178"/>
        </w:rPr>
        <w:t>'</w:t>
      </w:r>
      <w:r w:rsidR="00E934B3">
        <w:rPr>
          <w:rFonts w:ascii="Consolas" w:eastAsia="Times New Roman" w:hAnsi="Consolas" w:cs="Times New Roman"/>
          <w:color w:val="CE9178"/>
        </w:rPr>
        <w:t xml:space="preserve">RecepinetsPhoneNumbers, </w:t>
      </w:r>
      <w:hyperlink r:id="rId87" w:history="1">
        <w:r w:rsidR="00E934B3" w:rsidRPr="00055D53">
          <w:rPr>
            <w:rStyle w:val="Hyperlink"/>
            <w:rFonts w:ascii="Consolas" w:eastAsia="Times New Roman" w:hAnsi="Consolas" w:cs="Times New Roman"/>
          </w:rPr>
          <w:t>emails@mail.mail</w:t>
        </w:r>
      </w:hyperlink>
      <w:r w:rsidR="00E934B3">
        <w:rPr>
          <w:rFonts w:ascii="Consolas" w:eastAsia="Times New Roman" w:hAnsi="Consolas" w:cs="Times New Roman"/>
          <w:color w:val="CE9178"/>
        </w:rPr>
        <w:t>, etc'</w:t>
      </w:r>
      <w:r w:rsidRPr="00B41FDE">
        <w:rPr>
          <w:rFonts w:ascii="Consolas" w:eastAsia="Times New Roman" w:hAnsi="Consolas" w:cs="Times New Roman"/>
          <w:color w:val="D4D4D4"/>
        </w:rPr>
        <w:t>]</w:t>
      </w:r>
    </w:p>
    <w:p w14:paraId="41B5F0CD" w14:textId="57E1F8D4" w:rsidR="00957CE8" w:rsidRDefault="00957CE8" w:rsidP="008130AB">
      <w:pPr>
        <w:spacing w:after="0" w:line="285" w:lineRule="atLeast"/>
        <w:jc w:val="left"/>
        <w:rPr>
          <w:rFonts w:ascii="Consolas" w:eastAsia="Times New Roman" w:hAnsi="Consolas" w:cs="Times New Roman"/>
          <w:color w:val="D4D4D4"/>
        </w:rPr>
      </w:pPr>
    </w:p>
    <w:p w14:paraId="0EA27F43" w14:textId="6640BBEC" w:rsidR="00E934B3" w:rsidRDefault="00E934B3" w:rsidP="008130AB">
      <w:pPr>
        <w:spacing w:after="0" w:line="285" w:lineRule="atLeast"/>
        <w:jc w:val="left"/>
        <w:rPr>
          <w:rFonts w:ascii="Consolas" w:eastAsia="Times New Roman" w:hAnsi="Consolas" w:cs="Times New Roman"/>
          <w:color w:val="6A9955"/>
        </w:rPr>
      </w:pPr>
      <w:r>
        <w:rPr>
          <w:rFonts w:ascii="Consolas" w:eastAsia="Times New Roman" w:hAnsi="Consolas" w:cs="Times New Roman"/>
          <w:color w:val="4EC9B0"/>
        </w:rPr>
        <w:t>currentLoaction = getLoc</w:t>
      </w:r>
      <w:r>
        <w:rPr>
          <w:rFonts w:ascii="Consolas" w:eastAsia="Times New Roman" w:hAnsi="Consolas" w:cs="Times New Roman"/>
          <w:color w:val="6A9955"/>
        </w:rPr>
        <w:t>.</w:t>
      </w:r>
      <w:r>
        <w:rPr>
          <w:rFonts w:ascii="Consolas" w:eastAsia="Times New Roman" w:hAnsi="Consolas" w:cs="Times New Roman"/>
          <w:color w:val="4EC9B0"/>
        </w:rPr>
        <w:t>getLocation()</w:t>
      </w:r>
    </w:p>
    <w:p w14:paraId="7BE3CB4D" w14:textId="323DF9BC"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6A9955"/>
        </w:rPr>
        <w:t># initialize GPIO</w:t>
      </w:r>
    </w:p>
    <w:p w14:paraId="6CFB393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4EC9B0"/>
        </w:rPr>
        <w:t>GPIO</w:t>
      </w:r>
      <w:r w:rsidRPr="00B41FDE">
        <w:rPr>
          <w:rFonts w:ascii="Consolas" w:eastAsia="Times New Roman" w:hAnsi="Consolas" w:cs="Times New Roman"/>
          <w:color w:val="D4D4D4"/>
        </w:rPr>
        <w:t>.setwarnings(</w:t>
      </w:r>
      <w:r w:rsidRPr="00B41FDE">
        <w:rPr>
          <w:rFonts w:ascii="Consolas" w:eastAsia="Times New Roman" w:hAnsi="Consolas" w:cs="Times New Roman"/>
          <w:color w:val="569CD6"/>
        </w:rPr>
        <w:t>False</w:t>
      </w:r>
      <w:r w:rsidRPr="00B41FDE">
        <w:rPr>
          <w:rFonts w:ascii="Consolas" w:eastAsia="Times New Roman" w:hAnsi="Consolas" w:cs="Times New Roman"/>
          <w:color w:val="D4D4D4"/>
        </w:rPr>
        <w:t>)</w:t>
      </w:r>
    </w:p>
    <w:p w14:paraId="7CCED0B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4EC9B0"/>
        </w:rPr>
        <w:t>GPIO</w:t>
      </w:r>
      <w:r w:rsidRPr="00B41FDE">
        <w:rPr>
          <w:rFonts w:ascii="Consolas" w:eastAsia="Times New Roman" w:hAnsi="Consolas" w:cs="Times New Roman"/>
          <w:color w:val="D4D4D4"/>
        </w:rPr>
        <w:t>.setmode(</w:t>
      </w:r>
      <w:r w:rsidRPr="00B41FDE">
        <w:rPr>
          <w:rFonts w:ascii="Consolas" w:eastAsia="Times New Roman" w:hAnsi="Consolas" w:cs="Times New Roman"/>
          <w:color w:val="4EC9B0"/>
        </w:rPr>
        <w:t>GPIO</w:t>
      </w:r>
      <w:r w:rsidRPr="00B41FDE">
        <w:rPr>
          <w:rFonts w:ascii="Consolas" w:eastAsia="Times New Roman" w:hAnsi="Consolas" w:cs="Times New Roman"/>
          <w:color w:val="D4D4D4"/>
        </w:rPr>
        <w:t>.BCM)</w:t>
      </w:r>
    </w:p>
    <w:p w14:paraId="2529DF50" w14:textId="77777777" w:rsidR="00957CE8" w:rsidRPr="00B41FDE" w:rsidRDefault="00957CE8" w:rsidP="008130AB">
      <w:pPr>
        <w:spacing w:after="0" w:line="285" w:lineRule="atLeast"/>
        <w:jc w:val="left"/>
        <w:rPr>
          <w:rFonts w:ascii="Consolas" w:eastAsia="Times New Roman" w:hAnsi="Consolas" w:cs="Times New Roman"/>
          <w:color w:val="D4D4D4"/>
        </w:rPr>
      </w:pPr>
    </w:p>
    <w:p w14:paraId="5268CA04"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9CDCFE"/>
        </w:rPr>
        <w:t>ledPin</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B5CEA8"/>
        </w:rPr>
        <w:t>4</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6A9955"/>
        </w:rPr>
        <w:t>#Use pin 7 (GPIO 4)</w:t>
      </w:r>
    </w:p>
    <w:p w14:paraId="191AE002"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4EC9B0"/>
        </w:rPr>
        <w:t>GPIO</w:t>
      </w:r>
      <w:r w:rsidRPr="00B41FDE">
        <w:rPr>
          <w:rFonts w:ascii="Consolas" w:eastAsia="Times New Roman" w:hAnsi="Consolas" w:cs="Times New Roman"/>
          <w:color w:val="D4D4D4"/>
        </w:rPr>
        <w:t>.setup(</w:t>
      </w:r>
      <w:r w:rsidRPr="00B41FDE">
        <w:rPr>
          <w:rFonts w:ascii="Consolas" w:eastAsia="Times New Roman" w:hAnsi="Consolas" w:cs="Times New Roman"/>
          <w:color w:val="9CDCFE"/>
        </w:rPr>
        <w:t>ledPin</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GPIO</w:t>
      </w:r>
      <w:r w:rsidRPr="00B41FDE">
        <w:rPr>
          <w:rFonts w:ascii="Consolas" w:eastAsia="Times New Roman" w:hAnsi="Consolas" w:cs="Times New Roman"/>
          <w:color w:val="D4D4D4"/>
        </w:rPr>
        <w:t>.OUT)</w:t>
      </w:r>
    </w:p>
    <w:p w14:paraId="37107D6D" w14:textId="77777777" w:rsidR="00957CE8" w:rsidRPr="00B41FDE" w:rsidRDefault="00957CE8" w:rsidP="008130AB">
      <w:pPr>
        <w:spacing w:after="0" w:line="285" w:lineRule="atLeast"/>
        <w:jc w:val="left"/>
        <w:rPr>
          <w:rFonts w:ascii="Consolas" w:eastAsia="Times New Roman" w:hAnsi="Consolas" w:cs="Times New Roman"/>
          <w:color w:val="D4D4D4"/>
        </w:rPr>
      </w:pPr>
    </w:p>
    <w:p w14:paraId="0EA88A21"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6A9955"/>
        </w:rPr>
        <w:t># read dht11 data using GPIO pin 17</w:t>
      </w:r>
    </w:p>
    <w:p w14:paraId="72C7CB0F"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9CDCFE"/>
        </w:rPr>
        <w:t>instance</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4EC9B0"/>
        </w:rPr>
        <w:t>dht11</w:t>
      </w:r>
      <w:r w:rsidRPr="00B41FDE">
        <w:rPr>
          <w:rFonts w:ascii="Consolas" w:eastAsia="Times New Roman" w:hAnsi="Consolas" w:cs="Times New Roman"/>
          <w:color w:val="D4D4D4"/>
        </w:rPr>
        <w:t>.DHT11(</w:t>
      </w:r>
      <w:r w:rsidRPr="00B41FDE">
        <w:rPr>
          <w:rFonts w:ascii="Consolas" w:eastAsia="Times New Roman" w:hAnsi="Consolas" w:cs="Times New Roman"/>
          <w:color w:val="9CDCFE"/>
        </w:rPr>
        <w:t>pin</w:t>
      </w:r>
      <w:r w:rsidRPr="00B41FDE">
        <w:rPr>
          <w:rFonts w:ascii="Consolas" w:eastAsia="Times New Roman" w:hAnsi="Consolas" w:cs="Times New Roman"/>
          <w:color w:val="D4D4D4"/>
        </w:rPr>
        <w:t>=</w:t>
      </w:r>
      <w:r w:rsidRPr="00B41FDE">
        <w:rPr>
          <w:rFonts w:ascii="Consolas" w:eastAsia="Times New Roman" w:hAnsi="Consolas" w:cs="Times New Roman"/>
          <w:color w:val="B5CEA8"/>
        </w:rPr>
        <w:t>17</w:t>
      </w:r>
      <w:r w:rsidRPr="00B41FDE">
        <w:rPr>
          <w:rFonts w:ascii="Consolas" w:eastAsia="Times New Roman" w:hAnsi="Consolas" w:cs="Times New Roman"/>
          <w:color w:val="D4D4D4"/>
        </w:rPr>
        <w:t>)</w:t>
      </w:r>
    </w:p>
    <w:p w14:paraId="75C5EBB1" w14:textId="4178F1D3" w:rsidR="00957CE8" w:rsidRDefault="00957CE8" w:rsidP="008130AB">
      <w:pPr>
        <w:spacing w:after="0" w:line="285" w:lineRule="atLeast"/>
        <w:jc w:val="left"/>
        <w:rPr>
          <w:rFonts w:ascii="Consolas" w:eastAsia="Times New Roman" w:hAnsi="Consolas" w:cs="Times New Roman"/>
          <w:color w:val="6A9955"/>
        </w:rPr>
      </w:pPr>
      <w:r w:rsidRPr="00B41FDE">
        <w:rPr>
          <w:rFonts w:ascii="Consolas" w:eastAsia="Times New Roman" w:hAnsi="Consolas" w:cs="Times New Roman"/>
          <w:color w:val="6A9955"/>
        </w:rPr>
        <w:t xml:space="preserve"># </w:t>
      </w:r>
      <w:r w:rsidR="00E934B3">
        <w:rPr>
          <w:rFonts w:ascii="Consolas" w:eastAsia="Times New Roman" w:hAnsi="Consolas" w:cs="Times New Roman"/>
          <w:color w:val="6A9955"/>
        </w:rPr>
        <w:t>System starts</w:t>
      </w:r>
    </w:p>
    <w:p w14:paraId="7BD53244" w14:textId="77777777" w:rsidR="00E934B3" w:rsidRPr="00B41FDE" w:rsidRDefault="00E934B3" w:rsidP="008130AB">
      <w:pPr>
        <w:spacing w:after="0" w:line="285" w:lineRule="atLeast"/>
        <w:jc w:val="left"/>
        <w:rPr>
          <w:rFonts w:ascii="Consolas" w:eastAsia="Times New Roman" w:hAnsi="Consolas" w:cs="Times New Roman"/>
          <w:color w:val="D4D4D4"/>
        </w:rPr>
      </w:pPr>
    </w:p>
    <w:p w14:paraId="44EFDF3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CDCAA"/>
        </w:rPr>
        <w:t>print</w:t>
      </w:r>
      <w:r w:rsidRPr="00B41FDE">
        <w:rPr>
          <w:rFonts w:ascii="Consolas" w:eastAsia="Times New Roman" w:hAnsi="Consolas" w:cs="Times New Roman"/>
          <w:color w:val="D4D4D4"/>
        </w:rPr>
        <w:t>(</w:t>
      </w:r>
      <w:r w:rsidRPr="00B41FDE">
        <w:rPr>
          <w:rFonts w:ascii="Consolas" w:eastAsia="Times New Roman" w:hAnsi="Consolas" w:cs="Times New Roman"/>
          <w:color w:val="CE9178"/>
        </w:rPr>
        <w:t>"Connection Secured!"</w:t>
      </w:r>
      <w:r w:rsidRPr="00B41FDE">
        <w:rPr>
          <w:rFonts w:ascii="Consolas" w:eastAsia="Times New Roman" w:hAnsi="Consolas" w:cs="Times New Roman"/>
          <w:color w:val="D4D4D4"/>
        </w:rPr>
        <w:t>)</w:t>
      </w:r>
    </w:p>
    <w:p w14:paraId="4152E279"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4EC9B0"/>
        </w:rPr>
        <w:t>time</w:t>
      </w:r>
      <w:r w:rsidRPr="00B41FDE">
        <w:rPr>
          <w:rFonts w:ascii="Consolas" w:eastAsia="Times New Roman" w:hAnsi="Consolas" w:cs="Times New Roman"/>
          <w:color w:val="D4D4D4"/>
        </w:rPr>
        <w:t>.</w:t>
      </w:r>
      <w:r w:rsidRPr="00B41FDE">
        <w:rPr>
          <w:rFonts w:ascii="Consolas" w:eastAsia="Times New Roman" w:hAnsi="Consolas" w:cs="Times New Roman"/>
          <w:color w:val="DCDCAA"/>
        </w:rPr>
        <w:t>sleep</w:t>
      </w:r>
      <w:r w:rsidRPr="00B41FDE">
        <w:rPr>
          <w:rFonts w:ascii="Consolas" w:eastAsia="Times New Roman" w:hAnsi="Consolas" w:cs="Times New Roman"/>
          <w:color w:val="D4D4D4"/>
        </w:rPr>
        <w:t>(</w:t>
      </w:r>
      <w:r w:rsidRPr="00B41FDE">
        <w:rPr>
          <w:rFonts w:ascii="Consolas" w:eastAsia="Times New Roman" w:hAnsi="Consolas" w:cs="Times New Roman"/>
          <w:color w:val="B5CEA8"/>
        </w:rPr>
        <w:t>2.5</w:t>
      </w:r>
      <w:r w:rsidRPr="00B41FDE">
        <w:rPr>
          <w:rFonts w:ascii="Consolas" w:eastAsia="Times New Roman" w:hAnsi="Consolas" w:cs="Times New Roman"/>
          <w:color w:val="D4D4D4"/>
        </w:rPr>
        <w:t>)</w:t>
      </w:r>
    </w:p>
    <w:p w14:paraId="23C71D3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CDCAA"/>
        </w:rPr>
        <w:t>print</w:t>
      </w:r>
      <w:r w:rsidRPr="00B41FDE">
        <w:rPr>
          <w:rFonts w:ascii="Consolas" w:eastAsia="Times New Roman" w:hAnsi="Consolas" w:cs="Times New Roman"/>
          <w:color w:val="D4D4D4"/>
        </w:rPr>
        <w:t>(</w:t>
      </w:r>
      <w:r w:rsidRPr="00B41FDE">
        <w:rPr>
          <w:rFonts w:ascii="Consolas" w:eastAsia="Times New Roman" w:hAnsi="Consolas" w:cs="Times New Roman"/>
          <w:color w:val="CE9178"/>
        </w:rPr>
        <w:t>"Connecting to GPS..."</w:t>
      </w:r>
      <w:r w:rsidRPr="00B41FDE">
        <w:rPr>
          <w:rFonts w:ascii="Consolas" w:eastAsia="Times New Roman" w:hAnsi="Consolas" w:cs="Times New Roman"/>
          <w:color w:val="D4D4D4"/>
        </w:rPr>
        <w:t>)</w:t>
      </w:r>
    </w:p>
    <w:p w14:paraId="28B897FB"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4EC9B0"/>
        </w:rPr>
        <w:lastRenderedPageBreak/>
        <w:t>time</w:t>
      </w:r>
      <w:r w:rsidRPr="00B41FDE">
        <w:rPr>
          <w:rFonts w:ascii="Consolas" w:eastAsia="Times New Roman" w:hAnsi="Consolas" w:cs="Times New Roman"/>
          <w:color w:val="D4D4D4"/>
        </w:rPr>
        <w:t>.</w:t>
      </w:r>
      <w:r w:rsidRPr="00B41FDE">
        <w:rPr>
          <w:rFonts w:ascii="Consolas" w:eastAsia="Times New Roman" w:hAnsi="Consolas" w:cs="Times New Roman"/>
          <w:color w:val="DCDCAA"/>
        </w:rPr>
        <w:t>sleep</w:t>
      </w:r>
      <w:r w:rsidRPr="00B41FDE">
        <w:rPr>
          <w:rFonts w:ascii="Consolas" w:eastAsia="Times New Roman" w:hAnsi="Consolas" w:cs="Times New Roman"/>
          <w:color w:val="D4D4D4"/>
        </w:rPr>
        <w:t>(</w:t>
      </w:r>
      <w:r w:rsidRPr="00B41FDE">
        <w:rPr>
          <w:rFonts w:ascii="Consolas" w:eastAsia="Times New Roman" w:hAnsi="Consolas" w:cs="Times New Roman"/>
          <w:color w:val="B5CEA8"/>
        </w:rPr>
        <w:t>6</w:t>
      </w:r>
      <w:r w:rsidRPr="00B41FDE">
        <w:rPr>
          <w:rFonts w:ascii="Consolas" w:eastAsia="Times New Roman" w:hAnsi="Consolas" w:cs="Times New Roman"/>
          <w:color w:val="D4D4D4"/>
        </w:rPr>
        <w:t>)</w:t>
      </w:r>
    </w:p>
    <w:p w14:paraId="4CAB3939"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CDCAA"/>
        </w:rPr>
        <w:t>print</w:t>
      </w:r>
      <w:r w:rsidRPr="00B41FDE">
        <w:rPr>
          <w:rFonts w:ascii="Consolas" w:eastAsia="Times New Roman" w:hAnsi="Consolas" w:cs="Times New Roman"/>
          <w:color w:val="D4D4D4"/>
        </w:rPr>
        <w:t>(</w:t>
      </w:r>
      <w:r w:rsidRPr="00B41FDE">
        <w:rPr>
          <w:rFonts w:ascii="Consolas" w:eastAsia="Times New Roman" w:hAnsi="Consolas" w:cs="Times New Roman"/>
          <w:color w:val="CE9178"/>
        </w:rPr>
        <w:t>"LSAT collection start..."</w:t>
      </w:r>
      <w:r w:rsidRPr="00B41FDE">
        <w:rPr>
          <w:rFonts w:ascii="Consolas" w:eastAsia="Times New Roman" w:hAnsi="Consolas" w:cs="Times New Roman"/>
          <w:color w:val="D4D4D4"/>
        </w:rPr>
        <w:t>)</w:t>
      </w:r>
    </w:p>
    <w:p w14:paraId="5FBF0CA8"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6A9955"/>
        </w:rPr>
        <w:t>#Flashing</w:t>
      </w:r>
    </w:p>
    <w:p w14:paraId="3F5577C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6A9955"/>
        </w:rPr>
        <w:t>#while True: #Run forever</w:t>
      </w:r>
    </w:p>
    <w:p w14:paraId="4CE0D29A" w14:textId="77777777" w:rsidR="00957CE8" w:rsidRPr="00B41FDE" w:rsidRDefault="00957CE8" w:rsidP="008130AB">
      <w:pPr>
        <w:spacing w:after="0" w:line="285" w:lineRule="atLeast"/>
        <w:jc w:val="left"/>
        <w:rPr>
          <w:rFonts w:ascii="Consolas" w:eastAsia="Times New Roman" w:hAnsi="Consolas" w:cs="Times New Roman"/>
          <w:color w:val="D4D4D4"/>
        </w:rPr>
      </w:pPr>
    </w:p>
    <w:p w14:paraId="67FC3875"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6A9955"/>
        </w:rPr>
        <w:t># Load data into workbook and select the sheet</w:t>
      </w:r>
    </w:p>
    <w:p w14:paraId="520ECA8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9CDCFE"/>
        </w:rPr>
        <w:t>wb</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DCDCAA"/>
        </w:rPr>
        <w:t>load_workbook</w:t>
      </w:r>
      <w:r w:rsidRPr="00B41FDE">
        <w:rPr>
          <w:rFonts w:ascii="Consolas" w:eastAsia="Times New Roman" w:hAnsi="Consolas" w:cs="Times New Roman"/>
          <w:color w:val="D4D4D4"/>
        </w:rPr>
        <w:t>(</w:t>
      </w:r>
      <w:r w:rsidRPr="00B41FDE">
        <w:rPr>
          <w:rFonts w:ascii="Consolas" w:eastAsia="Times New Roman" w:hAnsi="Consolas" w:cs="Times New Roman"/>
          <w:color w:val="CE9178"/>
        </w:rPr>
        <w:t>'/home/pi/testEnv/lsatDb.xlsx'</w:t>
      </w:r>
      <w:r w:rsidRPr="00B41FDE">
        <w:rPr>
          <w:rFonts w:ascii="Consolas" w:eastAsia="Times New Roman" w:hAnsi="Consolas" w:cs="Times New Roman"/>
          <w:color w:val="D4D4D4"/>
        </w:rPr>
        <w:t>)</w:t>
      </w:r>
    </w:p>
    <w:p w14:paraId="1C7C77B5"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9CDCFE"/>
        </w:rPr>
        <w:t>sheet</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9CDCFE"/>
        </w:rPr>
        <w:t>wb</w:t>
      </w:r>
      <w:r w:rsidRPr="00B41FDE">
        <w:rPr>
          <w:rFonts w:ascii="Consolas" w:eastAsia="Times New Roman" w:hAnsi="Consolas" w:cs="Times New Roman"/>
          <w:color w:val="D4D4D4"/>
        </w:rPr>
        <w:t>[</w:t>
      </w:r>
      <w:r w:rsidRPr="00B41FDE">
        <w:rPr>
          <w:rFonts w:ascii="Consolas" w:eastAsia="Times New Roman" w:hAnsi="Consolas" w:cs="Times New Roman"/>
          <w:color w:val="CE9178"/>
        </w:rPr>
        <w:t>'Sheet1'</w:t>
      </w:r>
      <w:r w:rsidRPr="00B41FDE">
        <w:rPr>
          <w:rFonts w:ascii="Consolas" w:eastAsia="Times New Roman" w:hAnsi="Consolas" w:cs="Times New Roman"/>
          <w:color w:val="D4D4D4"/>
        </w:rPr>
        <w:t>]</w:t>
      </w:r>
    </w:p>
    <w:p w14:paraId="6E092C59" w14:textId="77777777" w:rsidR="00957CE8" w:rsidRPr="00B41FDE" w:rsidRDefault="00957CE8" w:rsidP="008130AB">
      <w:pPr>
        <w:spacing w:after="0" w:line="285" w:lineRule="atLeast"/>
        <w:jc w:val="left"/>
        <w:rPr>
          <w:rFonts w:ascii="Consolas" w:eastAsia="Times New Roman" w:hAnsi="Consolas" w:cs="Times New Roman"/>
          <w:color w:val="D4D4D4"/>
        </w:rPr>
      </w:pPr>
    </w:p>
    <w:p w14:paraId="70F74B1D"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586C0"/>
        </w:rPr>
        <w:t>try</w:t>
      </w:r>
      <w:r w:rsidRPr="00B41FDE">
        <w:rPr>
          <w:rFonts w:ascii="Consolas" w:eastAsia="Times New Roman" w:hAnsi="Consolas" w:cs="Times New Roman"/>
          <w:color w:val="D4D4D4"/>
        </w:rPr>
        <w:t>:</w:t>
      </w:r>
    </w:p>
    <w:p w14:paraId="5A09903E"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C586C0"/>
        </w:rPr>
        <w:t>while</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569CD6"/>
        </w:rPr>
        <w:t>True</w:t>
      </w:r>
      <w:r w:rsidRPr="00B41FDE">
        <w:rPr>
          <w:rFonts w:ascii="Consolas" w:eastAsia="Times New Roman" w:hAnsi="Consolas" w:cs="Times New Roman"/>
          <w:color w:val="D4D4D4"/>
        </w:rPr>
        <w:t>:</w:t>
      </w:r>
    </w:p>
    <w:p w14:paraId="3BEF8C5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GPIO</w:t>
      </w:r>
      <w:r w:rsidRPr="00B41FDE">
        <w:rPr>
          <w:rFonts w:ascii="Consolas" w:eastAsia="Times New Roman" w:hAnsi="Consolas" w:cs="Times New Roman"/>
          <w:color w:val="D4D4D4"/>
        </w:rPr>
        <w:t>.output(</w:t>
      </w:r>
      <w:r w:rsidRPr="00B41FDE">
        <w:rPr>
          <w:rFonts w:ascii="Consolas" w:eastAsia="Times New Roman" w:hAnsi="Consolas" w:cs="Times New Roman"/>
          <w:color w:val="9CDCFE"/>
        </w:rPr>
        <w:t>ledPin</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GPIO</w:t>
      </w:r>
      <w:r w:rsidRPr="00B41FDE">
        <w:rPr>
          <w:rFonts w:ascii="Consolas" w:eastAsia="Times New Roman" w:hAnsi="Consolas" w:cs="Times New Roman"/>
          <w:color w:val="D4D4D4"/>
        </w:rPr>
        <w:t>.HIGH)</w:t>
      </w:r>
    </w:p>
    <w:p w14:paraId="6FE7BC12"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time</w:t>
      </w:r>
      <w:r w:rsidRPr="00B41FDE">
        <w:rPr>
          <w:rFonts w:ascii="Consolas" w:eastAsia="Times New Roman" w:hAnsi="Consolas" w:cs="Times New Roman"/>
          <w:color w:val="D4D4D4"/>
        </w:rPr>
        <w:t>.</w:t>
      </w:r>
      <w:r w:rsidRPr="00B41FDE">
        <w:rPr>
          <w:rFonts w:ascii="Consolas" w:eastAsia="Times New Roman" w:hAnsi="Consolas" w:cs="Times New Roman"/>
          <w:color w:val="DCDCAA"/>
        </w:rPr>
        <w:t>sleep</w:t>
      </w:r>
      <w:r w:rsidRPr="00B41FDE">
        <w:rPr>
          <w:rFonts w:ascii="Consolas" w:eastAsia="Times New Roman" w:hAnsi="Consolas" w:cs="Times New Roman"/>
          <w:color w:val="D4D4D4"/>
        </w:rPr>
        <w:t>(</w:t>
      </w:r>
      <w:r w:rsidRPr="00B41FDE">
        <w:rPr>
          <w:rFonts w:ascii="Consolas" w:eastAsia="Times New Roman" w:hAnsi="Consolas" w:cs="Times New Roman"/>
          <w:color w:val="B5CEA8"/>
        </w:rPr>
        <w:t>0.25</w:t>
      </w:r>
      <w:r w:rsidRPr="00B41FDE">
        <w:rPr>
          <w:rFonts w:ascii="Consolas" w:eastAsia="Times New Roman" w:hAnsi="Consolas" w:cs="Times New Roman"/>
          <w:color w:val="D4D4D4"/>
        </w:rPr>
        <w:t>)</w:t>
      </w:r>
    </w:p>
    <w:p w14:paraId="2826EFE8"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6A9955"/>
        </w:rPr>
        <w:t>#  print("Going Off")</w:t>
      </w:r>
    </w:p>
    <w:p w14:paraId="78CE6A60"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GPIO</w:t>
      </w:r>
      <w:r w:rsidRPr="00B41FDE">
        <w:rPr>
          <w:rFonts w:ascii="Consolas" w:eastAsia="Times New Roman" w:hAnsi="Consolas" w:cs="Times New Roman"/>
          <w:color w:val="D4D4D4"/>
        </w:rPr>
        <w:t>.output(</w:t>
      </w:r>
      <w:r w:rsidRPr="00B41FDE">
        <w:rPr>
          <w:rFonts w:ascii="Consolas" w:eastAsia="Times New Roman" w:hAnsi="Consolas" w:cs="Times New Roman"/>
          <w:color w:val="9CDCFE"/>
        </w:rPr>
        <w:t>ledPin</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GPIO</w:t>
      </w:r>
      <w:r w:rsidRPr="00B41FDE">
        <w:rPr>
          <w:rFonts w:ascii="Consolas" w:eastAsia="Times New Roman" w:hAnsi="Consolas" w:cs="Times New Roman"/>
          <w:color w:val="D4D4D4"/>
        </w:rPr>
        <w:t>.LOW)</w:t>
      </w:r>
    </w:p>
    <w:p w14:paraId="21D3CF93"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time</w:t>
      </w:r>
      <w:r w:rsidRPr="00B41FDE">
        <w:rPr>
          <w:rFonts w:ascii="Consolas" w:eastAsia="Times New Roman" w:hAnsi="Consolas" w:cs="Times New Roman"/>
          <w:color w:val="D4D4D4"/>
        </w:rPr>
        <w:t>.</w:t>
      </w:r>
      <w:r w:rsidRPr="00B41FDE">
        <w:rPr>
          <w:rFonts w:ascii="Consolas" w:eastAsia="Times New Roman" w:hAnsi="Consolas" w:cs="Times New Roman"/>
          <w:color w:val="DCDCAA"/>
        </w:rPr>
        <w:t>sleep</w:t>
      </w:r>
      <w:r w:rsidRPr="00B41FDE">
        <w:rPr>
          <w:rFonts w:ascii="Consolas" w:eastAsia="Times New Roman" w:hAnsi="Consolas" w:cs="Times New Roman"/>
          <w:color w:val="D4D4D4"/>
        </w:rPr>
        <w:t>(</w:t>
      </w:r>
      <w:r w:rsidRPr="00B41FDE">
        <w:rPr>
          <w:rFonts w:ascii="Consolas" w:eastAsia="Times New Roman" w:hAnsi="Consolas" w:cs="Times New Roman"/>
          <w:color w:val="B5CEA8"/>
        </w:rPr>
        <w:t>0.25</w:t>
      </w:r>
      <w:r w:rsidRPr="00B41FDE">
        <w:rPr>
          <w:rFonts w:ascii="Consolas" w:eastAsia="Times New Roman" w:hAnsi="Consolas" w:cs="Times New Roman"/>
          <w:color w:val="D4D4D4"/>
        </w:rPr>
        <w:t>)</w:t>
      </w:r>
    </w:p>
    <w:p w14:paraId="55CF070E"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p>
    <w:p w14:paraId="024E76F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result</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9CDCFE"/>
        </w:rPr>
        <w:t>instance</w:t>
      </w:r>
      <w:r w:rsidRPr="00B41FDE">
        <w:rPr>
          <w:rFonts w:ascii="Consolas" w:eastAsia="Times New Roman" w:hAnsi="Consolas" w:cs="Times New Roman"/>
          <w:color w:val="D4D4D4"/>
        </w:rPr>
        <w:t>.read()</w:t>
      </w:r>
    </w:p>
    <w:p w14:paraId="17366ACD"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C586C0"/>
        </w:rPr>
        <w:t>if</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result</w:t>
      </w:r>
      <w:r w:rsidRPr="00B41FDE">
        <w:rPr>
          <w:rFonts w:ascii="Consolas" w:eastAsia="Times New Roman" w:hAnsi="Consolas" w:cs="Times New Roman"/>
          <w:color w:val="D4D4D4"/>
        </w:rPr>
        <w:t>.is_valid():</w:t>
      </w:r>
    </w:p>
    <w:p w14:paraId="1DABED21"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lsat</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9CDCFE"/>
        </w:rPr>
        <w:t>result</w:t>
      </w:r>
      <w:r w:rsidRPr="00B41FDE">
        <w:rPr>
          <w:rFonts w:ascii="Consolas" w:eastAsia="Times New Roman" w:hAnsi="Consolas" w:cs="Times New Roman"/>
          <w:color w:val="D4D4D4"/>
        </w:rPr>
        <w:t>.temperature</w:t>
      </w:r>
    </w:p>
    <w:p w14:paraId="67B4CD5F"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today</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4EC9B0"/>
        </w:rPr>
        <w:t>date</w:t>
      </w:r>
      <w:r w:rsidRPr="00B41FDE">
        <w:rPr>
          <w:rFonts w:ascii="Consolas" w:eastAsia="Times New Roman" w:hAnsi="Consolas" w:cs="Times New Roman"/>
          <w:color w:val="D4D4D4"/>
        </w:rPr>
        <w:t>.</w:t>
      </w:r>
      <w:r w:rsidRPr="00B41FDE">
        <w:rPr>
          <w:rFonts w:ascii="Consolas" w:eastAsia="Times New Roman" w:hAnsi="Consolas" w:cs="Times New Roman"/>
          <w:color w:val="DCDCAA"/>
        </w:rPr>
        <w:t>today</w:t>
      </w:r>
      <w:r w:rsidRPr="00B41FDE">
        <w:rPr>
          <w:rFonts w:ascii="Consolas" w:eastAsia="Times New Roman" w:hAnsi="Consolas" w:cs="Times New Roman"/>
          <w:color w:val="D4D4D4"/>
        </w:rPr>
        <w:t>()</w:t>
      </w:r>
    </w:p>
    <w:p w14:paraId="1E37B32B"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now</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4EC9B0"/>
        </w:rPr>
        <w:t>datetime</w:t>
      </w:r>
      <w:r w:rsidRPr="00B41FDE">
        <w:rPr>
          <w:rFonts w:ascii="Consolas" w:eastAsia="Times New Roman" w:hAnsi="Consolas" w:cs="Times New Roman"/>
          <w:color w:val="D4D4D4"/>
        </w:rPr>
        <w:t>.</w:t>
      </w:r>
      <w:r w:rsidRPr="00B41FDE">
        <w:rPr>
          <w:rFonts w:ascii="Consolas" w:eastAsia="Times New Roman" w:hAnsi="Consolas" w:cs="Times New Roman"/>
          <w:color w:val="4EC9B0"/>
        </w:rPr>
        <w:t>datetime</w:t>
      </w:r>
      <w:r w:rsidRPr="00B41FDE">
        <w:rPr>
          <w:rFonts w:ascii="Consolas" w:eastAsia="Times New Roman" w:hAnsi="Consolas" w:cs="Times New Roman"/>
          <w:color w:val="D4D4D4"/>
        </w:rPr>
        <w:t>.</w:t>
      </w:r>
      <w:r w:rsidRPr="00B41FDE">
        <w:rPr>
          <w:rFonts w:ascii="Consolas" w:eastAsia="Times New Roman" w:hAnsi="Consolas" w:cs="Times New Roman"/>
          <w:color w:val="DCDCAA"/>
        </w:rPr>
        <w:t>now</w:t>
      </w:r>
      <w:r w:rsidRPr="00B41FDE">
        <w:rPr>
          <w:rFonts w:ascii="Consolas" w:eastAsia="Times New Roman" w:hAnsi="Consolas" w:cs="Times New Roman"/>
          <w:color w:val="D4D4D4"/>
        </w:rPr>
        <w:t>().</w:t>
      </w:r>
      <w:r w:rsidRPr="00B41FDE">
        <w:rPr>
          <w:rFonts w:ascii="Consolas" w:eastAsia="Times New Roman" w:hAnsi="Consolas" w:cs="Times New Roman"/>
          <w:color w:val="DCDCAA"/>
        </w:rPr>
        <w:t>time</w:t>
      </w:r>
      <w:r w:rsidRPr="00B41FDE">
        <w:rPr>
          <w:rFonts w:ascii="Consolas" w:eastAsia="Times New Roman" w:hAnsi="Consolas" w:cs="Times New Roman"/>
          <w:color w:val="D4D4D4"/>
        </w:rPr>
        <w:t>()</w:t>
      </w:r>
    </w:p>
    <w:p w14:paraId="59E1438C"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p>
    <w:p w14:paraId="31E9444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DCDCAA"/>
        </w:rPr>
        <w:t>print</w:t>
      </w:r>
      <w:r w:rsidRPr="00B41FDE">
        <w:rPr>
          <w:rFonts w:ascii="Consolas" w:eastAsia="Times New Roman" w:hAnsi="Consolas" w:cs="Times New Roman"/>
          <w:color w:val="D4D4D4"/>
        </w:rPr>
        <w:t>(</w:t>
      </w:r>
      <w:r w:rsidRPr="00B41FDE">
        <w:rPr>
          <w:rFonts w:ascii="Consolas" w:eastAsia="Times New Roman" w:hAnsi="Consolas" w:cs="Times New Roman"/>
          <w:color w:val="CE9178"/>
        </w:rPr>
        <w:t>"Last LSAT Updated: "</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4EC9B0"/>
        </w:rPr>
        <w:t>str</w:t>
      </w:r>
      <w:r w:rsidRPr="00B41FDE">
        <w:rPr>
          <w:rFonts w:ascii="Consolas" w:eastAsia="Times New Roman" w:hAnsi="Consolas" w:cs="Times New Roman"/>
          <w:color w:val="D4D4D4"/>
        </w:rPr>
        <w:t>(</w:t>
      </w:r>
      <w:r w:rsidRPr="00B41FDE">
        <w:rPr>
          <w:rFonts w:ascii="Consolas" w:eastAsia="Times New Roman" w:hAnsi="Consolas" w:cs="Times New Roman"/>
          <w:color w:val="4EC9B0"/>
        </w:rPr>
        <w:t>datetime</w:t>
      </w:r>
      <w:r w:rsidRPr="00B41FDE">
        <w:rPr>
          <w:rFonts w:ascii="Consolas" w:eastAsia="Times New Roman" w:hAnsi="Consolas" w:cs="Times New Roman"/>
          <w:color w:val="D4D4D4"/>
        </w:rPr>
        <w:t>.</w:t>
      </w:r>
      <w:r w:rsidRPr="00B41FDE">
        <w:rPr>
          <w:rFonts w:ascii="Consolas" w:eastAsia="Times New Roman" w:hAnsi="Consolas" w:cs="Times New Roman"/>
          <w:color w:val="4EC9B0"/>
        </w:rPr>
        <w:t>datetime</w:t>
      </w:r>
      <w:r w:rsidRPr="00B41FDE">
        <w:rPr>
          <w:rFonts w:ascii="Consolas" w:eastAsia="Times New Roman" w:hAnsi="Consolas" w:cs="Times New Roman"/>
          <w:color w:val="D4D4D4"/>
        </w:rPr>
        <w:t>.</w:t>
      </w:r>
      <w:r w:rsidRPr="00B41FDE">
        <w:rPr>
          <w:rFonts w:ascii="Consolas" w:eastAsia="Times New Roman" w:hAnsi="Consolas" w:cs="Times New Roman"/>
          <w:color w:val="DCDCAA"/>
        </w:rPr>
        <w:t>now</w:t>
      </w:r>
      <w:r w:rsidRPr="00B41FDE">
        <w:rPr>
          <w:rFonts w:ascii="Consolas" w:eastAsia="Times New Roman" w:hAnsi="Consolas" w:cs="Times New Roman"/>
          <w:color w:val="D4D4D4"/>
        </w:rPr>
        <w:t>()))</w:t>
      </w:r>
    </w:p>
    <w:p w14:paraId="5CED194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DCDCAA"/>
        </w:rPr>
        <w:t>print</w:t>
      </w:r>
      <w:r w:rsidRPr="00B41FDE">
        <w:rPr>
          <w:rFonts w:ascii="Consolas" w:eastAsia="Times New Roman" w:hAnsi="Consolas" w:cs="Times New Roman"/>
          <w:color w:val="D4D4D4"/>
        </w:rPr>
        <w:t>(</w:t>
      </w:r>
      <w:r w:rsidRPr="00B41FDE">
        <w:rPr>
          <w:rFonts w:ascii="Consolas" w:eastAsia="Times New Roman" w:hAnsi="Consolas" w:cs="Times New Roman"/>
          <w:color w:val="CE9178"/>
        </w:rPr>
        <w:t xml:space="preserve">"Lake Surface Air Temp: </w:t>
      </w:r>
      <w:r w:rsidRPr="00B41FDE">
        <w:rPr>
          <w:rFonts w:ascii="Consolas" w:eastAsia="Times New Roman" w:hAnsi="Consolas" w:cs="Times New Roman"/>
          <w:color w:val="569CD6"/>
        </w:rPr>
        <w:t>%-3.1f</w:t>
      </w:r>
      <w:r w:rsidRPr="00B41FDE">
        <w:rPr>
          <w:rFonts w:ascii="Consolas" w:eastAsia="Times New Roman" w:hAnsi="Consolas" w:cs="Times New Roman"/>
          <w:color w:val="CE9178"/>
        </w:rPr>
        <w:t xml:space="preserve"> °C</w:t>
      </w:r>
      <w:r w:rsidRPr="00B41FDE">
        <w:rPr>
          <w:rFonts w:ascii="Consolas" w:eastAsia="Times New Roman" w:hAnsi="Consolas" w:cs="Times New Roman"/>
          <w:color w:val="D7BA7D"/>
        </w:rPr>
        <w:t>\n</w:t>
      </w:r>
      <w:r w:rsidRPr="00B41FDE">
        <w:rPr>
          <w:rFonts w:ascii="Consolas" w:eastAsia="Times New Roman" w:hAnsi="Consolas" w:cs="Times New Roman"/>
          <w:color w:val="CE9178"/>
        </w:rPr>
        <w:t>"</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9CDCFE"/>
        </w:rPr>
        <w:t>lsat</w:t>
      </w:r>
      <w:r w:rsidRPr="00B41FDE">
        <w:rPr>
          <w:rFonts w:ascii="Consolas" w:eastAsia="Times New Roman" w:hAnsi="Consolas" w:cs="Times New Roman"/>
          <w:color w:val="D4D4D4"/>
        </w:rPr>
        <w:t>)</w:t>
      </w:r>
    </w:p>
    <w:p w14:paraId="0EEFAF8F"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p>
    <w:p w14:paraId="1C2EB09B"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6A9955"/>
        </w:rPr>
        <w:t># Append data to sheet</w:t>
      </w:r>
    </w:p>
    <w:p w14:paraId="4639F1DD"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row</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9CDCFE"/>
        </w:rPr>
        <w:t>today</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now</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lsat</w:t>
      </w:r>
      <w:r w:rsidRPr="00B41FDE">
        <w:rPr>
          <w:rFonts w:ascii="Consolas" w:eastAsia="Times New Roman" w:hAnsi="Consolas" w:cs="Times New Roman"/>
          <w:color w:val="D4D4D4"/>
        </w:rPr>
        <w:t>)</w:t>
      </w:r>
    </w:p>
    <w:p w14:paraId="38009708"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sheet</w:t>
      </w:r>
      <w:r w:rsidRPr="00B41FDE">
        <w:rPr>
          <w:rFonts w:ascii="Consolas" w:eastAsia="Times New Roman" w:hAnsi="Consolas" w:cs="Times New Roman"/>
          <w:color w:val="D4D4D4"/>
        </w:rPr>
        <w:t>.</w:t>
      </w:r>
      <w:r w:rsidRPr="00B41FDE">
        <w:rPr>
          <w:rFonts w:ascii="Consolas" w:eastAsia="Times New Roman" w:hAnsi="Consolas" w:cs="Times New Roman"/>
          <w:color w:val="DCDCAA"/>
        </w:rPr>
        <w:t>append</w:t>
      </w:r>
      <w:r w:rsidRPr="00B41FDE">
        <w:rPr>
          <w:rFonts w:ascii="Consolas" w:eastAsia="Times New Roman" w:hAnsi="Consolas" w:cs="Times New Roman"/>
          <w:color w:val="D4D4D4"/>
        </w:rPr>
        <w:t>(</w:t>
      </w:r>
      <w:r w:rsidRPr="00B41FDE">
        <w:rPr>
          <w:rFonts w:ascii="Consolas" w:eastAsia="Times New Roman" w:hAnsi="Consolas" w:cs="Times New Roman"/>
          <w:color w:val="9CDCFE"/>
        </w:rPr>
        <w:t>row</w:t>
      </w:r>
      <w:r w:rsidRPr="00B41FDE">
        <w:rPr>
          <w:rFonts w:ascii="Consolas" w:eastAsia="Times New Roman" w:hAnsi="Consolas" w:cs="Times New Roman"/>
          <w:color w:val="D4D4D4"/>
        </w:rPr>
        <w:t>)</w:t>
      </w:r>
    </w:p>
    <w:p w14:paraId="09AEEF64" w14:textId="77777777" w:rsidR="00957CE8" w:rsidRPr="00B41FDE" w:rsidRDefault="00957CE8" w:rsidP="008130AB">
      <w:pPr>
        <w:spacing w:after="0" w:line="285" w:lineRule="atLeast"/>
        <w:jc w:val="left"/>
        <w:rPr>
          <w:rFonts w:ascii="Consolas" w:eastAsia="Times New Roman" w:hAnsi="Consolas" w:cs="Times New Roman"/>
          <w:color w:val="D4D4D4"/>
        </w:rPr>
      </w:pPr>
    </w:p>
    <w:p w14:paraId="17228EDF"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6A9955"/>
        </w:rPr>
        <w:t># Save workbook</w:t>
      </w:r>
    </w:p>
    <w:p w14:paraId="23CFB5B0"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wb</w:t>
      </w:r>
      <w:r w:rsidRPr="00B41FDE">
        <w:rPr>
          <w:rFonts w:ascii="Consolas" w:eastAsia="Times New Roman" w:hAnsi="Consolas" w:cs="Times New Roman"/>
          <w:color w:val="D4D4D4"/>
        </w:rPr>
        <w:t>.</w:t>
      </w:r>
      <w:r w:rsidRPr="00B41FDE">
        <w:rPr>
          <w:rFonts w:ascii="Consolas" w:eastAsia="Times New Roman" w:hAnsi="Consolas" w:cs="Times New Roman"/>
          <w:color w:val="DCDCAA"/>
        </w:rPr>
        <w:t>save</w:t>
      </w:r>
      <w:r w:rsidRPr="00B41FDE">
        <w:rPr>
          <w:rFonts w:ascii="Consolas" w:eastAsia="Times New Roman" w:hAnsi="Consolas" w:cs="Times New Roman"/>
          <w:color w:val="D4D4D4"/>
        </w:rPr>
        <w:t>(</w:t>
      </w:r>
      <w:r w:rsidRPr="00B41FDE">
        <w:rPr>
          <w:rFonts w:ascii="Consolas" w:eastAsia="Times New Roman" w:hAnsi="Consolas" w:cs="Times New Roman"/>
          <w:color w:val="CE9178"/>
        </w:rPr>
        <w:t>'/home/pi/testEnv/lsatDb.xlsx'</w:t>
      </w:r>
      <w:r w:rsidRPr="00B41FDE">
        <w:rPr>
          <w:rFonts w:ascii="Consolas" w:eastAsia="Times New Roman" w:hAnsi="Consolas" w:cs="Times New Roman"/>
          <w:color w:val="D4D4D4"/>
        </w:rPr>
        <w:t>)</w:t>
      </w:r>
    </w:p>
    <w:p w14:paraId="7279EF03"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time</w:t>
      </w:r>
      <w:r w:rsidRPr="00B41FDE">
        <w:rPr>
          <w:rFonts w:ascii="Consolas" w:eastAsia="Times New Roman" w:hAnsi="Consolas" w:cs="Times New Roman"/>
          <w:color w:val="D4D4D4"/>
        </w:rPr>
        <w:t>.</w:t>
      </w:r>
      <w:r w:rsidRPr="00B41FDE">
        <w:rPr>
          <w:rFonts w:ascii="Consolas" w:eastAsia="Times New Roman" w:hAnsi="Consolas" w:cs="Times New Roman"/>
          <w:color w:val="DCDCAA"/>
        </w:rPr>
        <w:t>sleep</w:t>
      </w:r>
      <w:r w:rsidRPr="00B41FDE">
        <w:rPr>
          <w:rFonts w:ascii="Consolas" w:eastAsia="Times New Roman" w:hAnsi="Consolas" w:cs="Times New Roman"/>
          <w:color w:val="D4D4D4"/>
        </w:rPr>
        <w:t>(</w:t>
      </w:r>
      <w:r w:rsidRPr="00B41FDE">
        <w:rPr>
          <w:rFonts w:ascii="Consolas" w:eastAsia="Times New Roman" w:hAnsi="Consolas" w:cs="Times New Roman"/>
          <w:color w:val="B5CEA8"/>
        </w:rPr>
        <w:t>0.5</w:t>
      </w:r>
      <w:r w:rsidRPr="00B41FDE">
        <w:rPr>
          <w:rFonts w:ascii="Consolas" w:eastAsia="Times New Roman" w:hAnsi="Consolas" w:cs="Times New Roman"/>
          <w:color w:val="D4D4D4"/>
        </w:rPr>
        <w:t>)</w:t>
      </w:r>
    </w:p>
    <w:p w14:paraId="4AD32A45"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p>
    <w:p w14:paraId="22096D5D"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569CD6"/>
        </w:rPr>
        <w:t>def</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DCDCAA"/>
        </w:rPr>
        <w:t>send_sms</w:t>
      </w:r>
      <w:r w:rsidRPr="00B41FDE">
        <w:rPr>
          <w:rFonts w:ascii="Consolas" w:eastAsia="Times New Roman" w:hAnsi="Consolas" w:cs="Times New Roman"/>
          <w:color w:val="D4D4D4"/>
        </w:rPr>
        <w:t>():</w:t>
      </w:r>
    </w:p>
    <w:p w14:paraId="5EB5498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sms</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4EC9B0"/>
        </w:rPr>
        <w:t>at</w:t>
      </w:r>
      <w:r w:rsidRPr="00B41FDE">
        <w:rPr>
          <w:rFonts w:ascii="Consolas" w:eastAsia="Times New Roman" w:hAnsi="Consolas" w:cs="Times New Roman"/>
          <w:color w:val="D4D4D4"/>
        </w:rPr>
        <w:t>.</w:t>
      </w:r>
      <w:r w:rsidRPr="00B41FDE">
        <w:rPr>
          <w:rFonts w:ascii="Consolas" w:eastAsia="Times New Roman" w:hAnsi="Consolas" w:cs="Times New Roman"/>
          <w:color w:val="4EC9B0"/>
        </w:rPr>
        <w:t>SMS</w:t>
      </w:r>
    </w:p>
    <w:p w14:paraId="6BD2711E"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response</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9CDCFE"/>
        </w:rPr>
        <w:t>sms</w:t>
      </w:r>
      <w:r w:rsidRPr="00B41FDE">
        <w:rPr>
          <w:rFonts w:ascii="Consolas" w:eastAsia="Times New Roman" w:hAnsi="Consolas" w:cs="Times New Roman"/>
          <w:color w:val="D4D4D4"/>
        </w:rPr>
        <w:t>.send([</w:t>
      </w:r>
    </w:p>
    <w:p w14:paraId="034A8B21"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CE9178"/>
        </w:rPr>
        <w:t>"LSAT anormally detected!</w:t>
      </w:r>
      <w:r w:rsidRPr="00B41FDE">
        <w:rPr>
          <w:rFonts w:ascii="Consolas" w:eastAsia="Times New Roman" w:hAnsi="Consolas" w:cs="Times New Roman"/>
          <w:color w:val="D7BA7D"/>
        </w:rPr>
        <w:t>\n</w:t>
      </w:r>
      <w:r w:rsidRPr="00B41FDE">
        <w:rPr>
          <w:rFonts w:ascii="Consolas" w:eastAsia="Times New Roman" w:hAnsi="Consolas" w:cs="Times New Roman"/>
          <w:color w:val="CE9178"/>
        </w:rPr>
        <w:t xml:space="preserve"> </w:t>
      </w:r>
      <w:r w:rsidRPr="00B41FDE">
        <w:rPr>
          <w:rFonts w:ascii="Consolas" w:eastAsia="Times New Roman" w:hAnsi="Consolas" w:cs="Times New Roman"/>
          <w:color w:val="569CD6"/>
        </w:rPr>
        <w:t>\</w:t>
      </w:r>
    </w:p>
    <w:p w14:paraId="5DC834F2"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 xml:space="preserve">                    Lake Surf_Air Temp: </w:t>
      </w:r>
      <w:r w:rsidRPr="00B41FDE">
        <w:rPr>
          <w:rFonts w:ascii="Consolas" w:eastAsia="Times New Roman" w:hAnsi="Consolas" w:cs="Times New Roman"/>
          <w:color w:val="569CD6"/>
        </w:rPr>
        <w:t>%-3.1f</w:t>
      </w:r>
      <w:r w:rsidRPr="00B41FDE">
        <w:rPr>
          <w:rFonts w:ascii="Consolas" w:eastAsia="Times New Roman" w:hAnsi="Consolas" w:cs="Times New Roman"/>
          <w:color w:val="CE9178"/>
        </w:rPr>
        <w:t xml:space="preserve"> °C and rising</w:t>
      </w:r>
      <w:r w:rsidRPr="00B41FDE">
        <w:rPr>
          <w:rFonts w:ascii="Consolas" w:eastAsia="Times New Roman" w:hAnsi="Consolas" w:cs="Times New Roman"/>
          <w:color w:val="D7BA7D"/>
        </w:rPr>
        <w:t>\n</w:t>
      </w:r>
      <w:r w:rsidRPr="00B41FDE">
        <w:rPr>
          <w:rFonts w:ascii="Consolas" w:eastAsia="Times New Roman" w:hAnsi="Consolas" w:cs="Times New Roman"/>
          <w:color w:val="CE9178"/>
        </w:rPr>
        <w:t xml:space="preserve"> Water Salinity: NOT_SET.</w:t>
      </w:r>
      <w:r w:rsidRPr="00B41FDE">
        <w:rPr>
          <w:rFonts w:ascii="Consolas" w:eastAsia="Times New Roman" w:hAnsi="Consolas" w:cs="Times New Roman"/>
          <w:color w:val="569CD6"/>
        </w:rPr>
        <w:t>\</w:t>
      </w:r>
    </w:p>
    <w:p w14:paraId="1A700677" w14:textId="0DCFCC00"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E9178"/>
        </w:rPr>
        <w:t xml:space="preserve">                    Sensors Location: </w:t>
      </w:r>
      <w:r w:rsidR="00B913DC" w:rsidRPr="00B913DC">
        <w:rPr>
          <w:rFonts w:ascii="Consolas" w:eastAsia="Times New Roman" w:hAnsi="Consolas" w:cs="Times New Roman"/>
          <w:color w:val="00B0F0"/>
        </w:rPr>
        <w:t>%currentLoaction</w:t>
      </w:r>
      <w:r w:rsidRPr="00B41FDE">
        <w:rPr>
          <w:rFonts w:ascii="Consolas" w:eastAsia="Times New Roman" w:hAnsi="Consolas" w:cs="Times New Roman"/>
          <w:color w:val="CE9178"/>
        </w:rPr>
        <w:t>.</w:t>
      </w:r>
      <w:r w:rsidRPr="00B41FDE">
        <w:rPr>
          <w:rFonts w:ascii="Consolas" w:eastAsia="Times New Roman" w:hAnsi="Consolas" w:cs="Times New Roman"/>
          <w:color w:val="D7BA7D"/>
        </w:rPr>
        <w:t>\n</w:t>
      </w:r>
      <w:r w:rsidRPr="00B41FDE">
        <w:rPr>
          <w:rFonts w:ascii="Consolas" w:eastAsia="Times New Roman" w:hAnsi="Consolas" w:cs="Times New Roman"/>
          <w:color w:val="CE9178"/>
        </w:rPr>
        <w:t xml:space="preserve">View Map: </w:t>
      </w:r>
      <w:hyperlink r:id="rId88" w:history="1">
        <w:r w:rsidR="008130AB" w:rsidRPr="00055D53">
          <w:rPr>
            <w:rStyle w:val="Hyperlink"/>
            <w:rFonts w:ascii="Consolas" w:eastAsia="Times New Roman" w:hAnsi="Consolas" w:cs="Times New Roman"/>
          </w:rPr>
          <w:t>https://www.google.com/maps?q%currentLoaction.\</w:t>
        </w:r>
      </w:hyperlink>
      <w:r w:rsidR="008130AB">
        <w:rPr>
          <w:rFonts w:ascii="Consolas" w:eastAsia="Times New Roman" w:hAnsi="Consolas" w:cs="Times New Roman"/>
          <w:color w:val="D4D4D4"/>
        </w:rPr>
        <w:t xml:space="preserve"> </w:t>
      </w:r>
      <w:r w:rsidRPr="00B41FDE">
        <w:rPr>
          <w:rFonts w:ascii="Consolas" w:eastAsia="Times New Roman" w:hAnsi="Consolas" w:cs="Times New Roman"/>
          <w:color w:val="CE9178"/>
        </w:rPr>
        <w:t>Water conditions: Needs Inspection!"</w:t>
      </w:r>
      <w:r w:rsidRPr="00B41FDE">
        <w:rPr>
          <w:rFonts w:ascii="Consolas" w:eastAsia="Times New Roman" w:hAnsi="Consolas" w:cs="Times New Roman"/>
          <w:color w:val="D4D4D4"/>
        </w:rPr>
        <w:t xml:space="preserve"> % </w:t>
      </w:r>
      <w:r w:rsidRPr="00B41FDE">
        <w:rPr>
          <w:rFonts w:ascii="Consolas" w:eastAsia="Times New Roman" w:hAnsi="Consolas" w:cs="Times New Roman"/>
          <w:color w:val="9CDCFE"/>
        </w:rPr>
        <w:t>lsat</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recepients</w:t>
      </w:r>
      <w:r w:rsidRPr="00B41FDE">
        <w:rPr>
          <w:rFonts w:ascii="Consolas" w:eastAsia="Times New Roman" w:hAnsi="Consolas" w:cs="Times New Roman"/>
          <w:color w:val="D4D4D4"/>
        </w:rPr>
        <w:t>)</w:t>
      </w:r>
    </w:p>
    <w:p w14:paraId="56B4C8D7"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DCDCAA"/>
        </w:rPr>
        <w:t>print</w:t>
      </w:r>
      <w:r w:rsidRPr="00B41FDE">
        <w:rPr>
          <w:rFonts w:ascii="Consolas" w:eastAsia="Times New Roman" w:hAnsi="Consolas" w:cs="Times New Roman"/>
          <w:color w:val="D4D4D4"/>
        </w:rPr>
        <w:t>(</w:t>
      </w:r>
      <w:r w:rsidRPr="00B41FDE">
        <w:rPr>
          <w:rFonts w:ascii="Consolas" w:eastAsia="Times New Roman" w:hAnsi="Consolas" w:cs="Times New Roman"/>
          <w:color w:val="9CDCFE"/>
        </w:rPr>
        <w:t>response</w:t>
      </w:r>
      <w:r w:rsidRPr="00B41FDE">
        <w:rPr>
          <w:rFonts w:ascii="Consolas" w:eastAsia="Times New Roman" w:hAnsi="Consolas" w:cs="Times New Roman"/>
          <w:color w:val="D4D4D4"/>
        </w:rPr>
        <w:t>)</w:t>
      </w:r>
    </w:p>
    <w:p w14:paraId="7089C721"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p>
    <w:p w14:paraId="70A933D2"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lastRenderedPageBreak/>
        <w:t xml:space="preserve">        </w:t>
      </w:r>
      <w:r w:rsidRPr="00B41FDE">
        <w:rPr>
          <w:rFonts w:ascii="Consolas" w:eastAsia="Times New Roman" w:hAnsi="Consolas" w:cs="Times New Roman"/>
          <w:color w:val="6A9955"/>
        </w:rPr>
        <w:t># main meat execution    </w:t>
      </w:r>
    </w:p>
    <w:p w14:paraId="263602CA"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C586C0"/>
        </w:rPr>
        <w:t>if</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result</w:t>
      </w:r>
      <w:r w:rsidRPr="00B41FDE">
        <w:rPr>
          <w:rFonts w:ascii="Consolas" w:eastAsia="Times New Roman" w:hAnsi="Consolas" w:cs="Times New Roman"/>
          <w:color w:val="D4D4D4"/>
        </w:rPr>
        <w:t xml:space="preserve">.temperature == </w:t>
      </w:r>
      <w:r w:rsidRPr="00B41FDE">
        <w:rPr>
          <w:rFonts w:ascii="Consolas" w:eastAsia="Times New Roman" w:hAnsi="Consolas" w:cs="Times New Roman"/>
          <w:color w:val="B5CEA8"/>
        </w:rPr>
        <w:t>28.6</w:t>
      </w:r>
      <w:r w:rsidRPr="00B41FDE">
        <w:rPr>
          <w:rFonts w:ascii="Consolas" w:eastAsia="Times New Roman" w:hAnsi="Consolas" w:cs="Times New Roman"/>
          <w:color w:val="D4D4D4"/>
        </w:rPr>
        <w:t>:</w:t>
      </w:r>
    </w:p>
    <w:p w14:paraId="0115D0D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DCDCAA"/>
        </w:rPr>
        <w:t>send_sms</w:t>
      </w:r>
      <w:r w:rsidRPr="00B41FDE">
        <w:rPr>
          <w:rFonts w:ascii="Consolas" w:eastAsia="Times New Roman" w:hAnsi="Consolas" w:cs="Times New Roman"/>
          <w:color w:val="D4D4D4"/>
        </w:rPr>
        <w:t>()    </w:t>
      </w:r>
    </w:p>
    <w:p w14:paraId="3CF93FDD"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C586C0"/>
        </w:rPr>
        <w:t>except</w:t>
      </w: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KeyboardInterrupt</w:t>
      </w:r>
      <w:r w:rsidRPr="00B41FDE">
        <w:rPr>
          <w:rFonts w:ascii="Consolas" w:eastAsia="Times New Roman" w:hAnsi="Consolas" w:cs="Times New Roman"/>
          <w:color w:val="D4D4D4"/>
        </w:rPr>
        <w:t>:</w:t>
      </w:r>
    </w:p>
    <w:p w14:paraId="4113DBE0" w14:textId="2B05314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6A9955"/>
        </w:rPr>
        <w:t xml:space="preserve">#Confirm save </w:t>
      </w:r>
      <w:r w:rsidR="00EC5A39">
        <w:rPr>
          <w:rFonts w:ascii="Consolas" w:eastAsia="Times New Roman" w:hAnsi="Consolas" w:cs="Times New Roman"/>
          <w:color w:val="6A9955"/>
        </w:rPr>
        <w:t xml:space="preserve">of Excel Workbook to local </w:t>
      </w:r>
      <w:r w:rsidR="00807B68">
        <w:rPr>
          <w:rFonts w:ascii="Consolas" w:eastAsia="Times New Roman" w:hAnsi="Consolas" w:cs="Times New Roman"/>
          <w:color w:val="6A9955"/>
        </w:rPr>
        <w:t>Storage</w:t>
      </w:r>
      <w:r w:rsidR="00EC5A39">
        <w:rPr>
          <w:rFonts w:ascii="Consolas" w:eastAsia="Times New Roman" w:hAnsi="Consolas" w:cs="Times New Roman"/>
          <w:color w:val="6A9955"/>
        </w:rPr>
        <w:t>.</w:t>
      </w:r>
    </w:p>
    <w:p w14:paraId="31E6F678"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9CDCFE"/>
        </w:rPr>
        <w:t>wb</w:t>
      </w:r>
      <w:r w:rsidRPr="00B41FDE">
        <w:rPr>
          <w:rFonts w:ascii="Consolas" w:eastAsia="Times New Roman" w:hAnsi="Consolas" w:cs="Times New Roman"/>
          <w:color w:val="D4D4D4"/>
        </w:rPr>
        <w:t>.</w:t>
      </w:r>
      <w:r w:rsidRPr="00B41FDE">
        <w:rPr>
          <w:rFonts w:ascii="Consolas" w:eastAsia="Times New Roman" w:hAnsi="Consolas" w:cs="Times New Roman"/>
          <w:color w:val="DCDCAA"/>
        </w:rPr>
        <w:t>save</w:t>
      </w:r>
      <w:r w:rsidRPr="00B41FDE">
        <w:rPr>
          <w:rFonts w:ascii="Consolas" w:eastAsia="Times New Roman" w:hAnsi="Consolas" w:cs="Times New Roman"/>
          <w:color w:val="D4D4D4"/>
        </w:rPr>
        <w:t>(</w:t>
      </w:r>
      <w:r w:rsidRPr="00B41FDE">
        <w:rPr>
          <w:rFonts w:ascii="Consolas" w:eastAsia="Times New Roman" w:hAnsi="Consolas" w:cs="Times New Roman"/>
          <w:color w:val="CE9178"/>
        </w:rPr>
        <w:t>'/home/pi/testEnv/lsatDb.xlsx'</w:t>
      </w:r>
      <w:r w:rsidRPr="00B41FDE">
        <w:rPr>
          <w:rFonts w:ascii="Consolas" w:eastAsia="Times New Roman" w:hAnsi="Consolas" w:cs="Times New Roman"/>
          <w:color w:val="D4D4D4"/>
        </w:rPr>
        <w:t>)</w:t>
      </w:r>
    </w:p>
    <w:p w14:paraId="048A281F"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DCDCAA"/>
        </w:rPr>
        <w:t>print</w:t>
      </w:r>
      <w:r w:rsidRPr="00B41FDE">
        <w:rPr>
          <w:rFonts w:ascii="Consolas" w:eastAsia="Times New Roman" w:hAnsi="Consolas" w:cs="Times New Roman"/>
          <w:color w:val="D4D4D4"/>
        </w:rPr>
        <w:t>(</w:t>
      </w:r>
      <w:r w:rsidRPr="00B41FDE">
        <w:rPr>
          <w:rFonts w:ascii="Consolas" w:eastAsia="Times New Roman" w:hAnsi="Consolas" w:cs="Times New Roman"/>
          <w:color w:val="CE9178"/>
        </w:rPr>
        <w:t>"Safe Exit"</w:t>
      </w:r>
      <w:r w:rsidRPr="00B41FDE">
        <w:rPr>
          <w:rFonts w:ascii="Consolas" w:eastAsia="Times New Roman" w:hAnsi="Consolas" w:cs="Times New Roman"/>
          <w:color w:val="D4D4D4"/>
        </w:rPr>
        <w:t>)</w:t>
      </w:r>
    </w:p>
    <w:p w14:paraId="4331EE86" w14:textId="77777777" w:rsidR="00957CE8" w:rsidRPr="00B41FDE" w:rsidRDefault="00957CE8" w:rsidP="008130AB">
      <w:pPr>
        <w:spacing w:after="0" w:line="285" w:lineRule="atLeast"/>
        <w:jc w:val="left"/>
        <w:rPr>
          <w:rFonts w:ascii="Consolas" w:eastAsia="Times New Roman" w:hAnsi="Consolas" w:cs="Times New Roman"/>
          <w:color w:val="D4D4D4"/>
        </w:rPr>
      </w:pPr>
      <w:r w:rsidRPr="00B41FDE">
        <w:rPr>
          <w:rFonts w:ascii="Consolas" w:eastAsia="Times New Roman" w:hAnsi="Consolas" w:cs="Times New Roman"/>
          <w:color w:val="D4D4D4"/>
        </w:rPr>
        <w:t xml:space="preserve">    </w:t>
      </w:r>
      <w:r w:rsidRPr="00B41FDE">
        <w:rPr>
          <w:rFonts w:ascii="Consolas" w:eastAsia="Times New Roman" w:hAnsi="Consolas" w:cs="Times New Roman"/>
          <w:color w:val="4EC9B0"/>
        </w:rPr>
        <w:t>GPIO</w:t>
      </w:r>
      <w:r w:rsidRPr="00B41FDE">
        <w:rPr>
          <w:rFonts w:ascii="Consolas" w:eastAsia="Times New Roman" w:hAnsi="Consolas" w:cs="Times New Roman"/>
          <w:color w:val="D4D4D4"/>
        </w:rPr>
        <w:t>.cleanup()</w:t>
      </w:r>
    </w:p>
    <w:p w14:paraId="6D986C89" w14:textId="53D34D01" w:rsidR="00957CE8" w:rsidRPr="00B41FDE" w:rsidRDefault="004B7579" w:rsidP="008130AB">
      <w:pPr>
        <w:spacing w:after="0" w:line="285" w:lineRule="atLeast"/>
        <w:jc w:val="left"/>
        <w:rPr>
          <w:rFonts w:ascii="Consolas" w:eastAsia="Times New Roman" w:hAnsi="Consolas" w:cs="Times New Roman"/>
          <w:color w:val="D4D4D4"/>
        </w:rPr>
      </w:pPr>
      <w:r>
        <w:rPr>
          <w:rFonts w:ascii="Consolas" w:eastAsia="Times New Roman" w:hAnsi="Consolas" w:cs="Times New Roman"/>
          <w:color w:val="D4D4D4"/>
        </w:rPr>
        <w:t>#END</w:t>
      </w:r>
    </w:p>
    <w:p w14:paraId="17BA40FF" w14:textId="59603625" w:rsidR="0032702D" w:rsidRPr="00B41FDE" w:rsidRDefault="00CB5C62" w:rsidP="008130AB">
      <w:pPr>
        <w:spacing w:after="240" w:line="285" w:lineRule="atLeast"/>
        <w:jc w:val="left"/>
        <w:rPr>
          <w:rFonts w:ascii="Consolas" w:eastAsia="Times New Roman" w:hAnsi="Consolas" w:cs="Times New Roman"/>
        </w:rPr>
      </w:pPr>
      <w:r>
        <w:rPr>
          <w:rFonts w:ascii="Consolas" w:eastAsia="Times New Roman" w:hAnsi="Consolas" w:cs="Times New Roman"/>
          <w:color w:val="CE9178"/>
        </w:rPr>
        <w:t>#</w:t>
      </w:r>
      <w:r w:rsidRPr="00B41FDE">
        <w:rPr>
          <w:rFonts w:ascii="Consolas" w:eastAsia="Times New Roman" w:hAnsi="Consolas" w:cs="Times New Roman"/>
          <w:color w:val="CE9178"/>
        </w:rPr>
        <w:t>==========================================================================</w:t>
      </w:r>
    </w:p>
    <w:p w14:paraId="46EBD468" w14:textId="77777777" w:rsidR="0032702D" w:rsidRPr="00B41FDE" w:rsidRDefault="0032702D" w:rsidP="008130AB">
      <w:pPr>
        <w:rPr>
          <w:b/>
          <w:bCs/>
          <w:u w:val="single"/>
          <w:lang w:val="en-GB" w:bidi="he-IL"/>
        </w:rPr>
      </w:pPr>
    </w:p>
    <w:p w14:paraId="44837F22" w14:textId="77777777" w:rsidR="00154779" w:rsidRPr="00B41FDE" w:rsidRDefault="00154779" w:rsidP="008130AB">
      <w:pPr>
        <w:rPr>
          <w:lang w:val="en-GB" w:bidi="he-IL"/>
        </w:rPr>
      </w:pPr>
    </w:p>
    <w:p w14:paraId="6C100C31" w14:textId="77777777" w:rsidR="0034367D" w:rsidRPr="00B41FDE" w:rsidRDefault="0034367D" w:rsidP="008130AB">
      <w:pPr>
        <w:rPr>
          <w:lang w:val="en-GB" w:bidi="he-IL"/>
        </w:rPr>
      </w:pPr>
    </w:p>
    <w:sectPr w:rsidR="0034367D" w:rsidRPr="00B41FDE" w:rsidSect="00372108">
      <w:type w:val="oddPage"/>
      <w:pgSz w:w="12240" w:h="15840"/>
      <w:pgMar w:top="1440" w:right="1440" w:bottom="1440" w:left="1440" w:header="720" w:footer="720" w:gutter="0"/>
      <w:pgNumType w:fmt="numberInDash" w:start="1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ED9D0" w14:textId="77777777" w:rsidR="002B723A" w:rsidRDefault="002B723A" w:rsidP="00BC71C4">
      <w:pPr>
        <w:spacing w:after="0" w:line="240" w:lineRule="auto"/>
      </w:pPr>
      <w:r>
        <w:separator/>
      </w:r>
    </w:p>
  </w:endnote>
  <w:endnote w:type="continuationSeparator" w:id="0">
    <w:p w14:paraId="31235C38" w14:textId="77777777" w:rsidR="002B723A" w:rsidRDefault="002B723A" w:rsidP="00BC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6189"/>
      <w:docPartObj>
        <w:docPartGallery w:val="Page Numbers (Bottom of Page)"/>
        <w:docPartUnique/>
      </w:docPartObj>
    </w:sdtPr>
    <w:sdtEndPr>
      <w:rPr>
        <w:noProof/>
      </w:rPr>
    </w:sdtEndPr>
    <w:sdtContent>
      <w:p w14:paraId="03FB314E" w14:textId="35F7D807" w:rsidR="000628E4" w:rsidRDefault="000628E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889A4F" w14:textId="0D0DC707" w:rsidR="0099595A" w:rsidRDefault="00995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C70F5" w14:textId="77777777" w:rsidR="002B723A" w:rsidRDefault="002B723A" w:rsidP="00BC71C4">
      <w:pPr>
        <w:spacing w:after="0" w:line="240" w:lineRule="auto"/>
      </w:pPr>
      <w:r>
        <w:separator/>
      </w:r>
    </w:p>
  </w:footnote>
  <w:footnote w:type="continuationSeparator" w:id="0">
    <w:p w14:paraId="06788B28" w14:textId="77777777" w:rsidR="002B723A" w:rsidRDefault="002B723A" w:rsidP="00BC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604E" w14:textId="77777777" w:rsidR="0099595A" w:rsidRDefault="0099595A">
    <w:pPr>
      <w:pStyle w:val="Header"/>
    </w:pPr>
    <w:r>
      <w:rPr>
        <w:noProof/>
        <w:lang w:val="en-GB" w:eastAsia="en-GB"/>
      </w:rPr>
      <mc:AlternateContent>
        <mc:Choice Requires="wps">
          <w:drawing>
            <wp:anchor distT="0" distB="0" distL="114300" distR="114300" simplePos="0" relativeHeight="251663360" behindDoc="0" locked="0" layoutInCell="1" allowOverlap="1" wp14:anchorId="52A21440" wp14:editId="2EEFC07B">
              <wp:simplePos x="0" y="0"/>
              <wp:positionH relativeFrom="column">
                <wp:posOffset>0</wp:posOffset>
              </wp:positionH>
              <wp:positionV relativeFrom="paragraph">
                <wp:posOffset>200025</wp:posOffset>
              </wp:positionV>
              <wp:extent cx="593407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50F184" id="Straight Connector 1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J6202z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2336" behindDoc="0" locked="0" layoutInCell="1" allowOverlap="1" wp14:anchorId="3EB7F15F" wp14:editId="31B39650">
              <wp:simplePos x="0" y="0"/>
              <wp:positionH relativeFrom="margin">
                <wp:posOffset>0</wp:posOffset>
              </wp:positionH>
              <wp:positionV relativeFrom="paragraph">
                <wp:posOffset>38100</wp:posOffset>
              </wp:positionV>
              <wp:extent cx="5943600" cy="111760"/>
              <wp:effectExtent l="0" t="0" r="0" b="254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52A637E5" id="Rectangle 7" o:spid="_x0000_s1026" style="position:absolute;margin-left:0;margin-top:3pt;width:468pt;height:8.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" fillcolor="#92d050" stroked="f">
              <w10:wrap anchorx="margin"/>
            </v:rect>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3752" w14:textId="77777777" w:rsidR="0099595A" w:rsidRDefault="0099595A">
    <w:pPr>
      <w:pStyle w:val="Header"/>
    </w:pPr>
    <w:r>
      <w:rPr>
        <w:noProof/>
        <w:lang w:val="en-GB" w:eastAsia="en-GB"/>
      </w:rPr>
      <mc:AlternateContent>
        <mc:Choice Requires="wps">
          <w:drawing>
            <wp:anchor distT="0" distB="0" distL="114300" distR="114300" simplePos="0" relativeHeight="251669504" behindDoc="0" locked="0" layoutInCell="1" allowOverlap="1" wp14:anchorId="519A5BDE" wp14:editId="29C34790">
              <wp:simplePos x="0" y="0"/>
              <wp:positionH relativeFrom="column">
                <wp:posOffset>0</wp:posOffset>
              </wp:positionH>
              <wp:positionV relativeFrom="paragraph">
                <wp:posOffset>200025</wp:posOffset>
              </wp:positionV>
              <wp:extent cx="59340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C19FF2" id="Straight Connector 2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Bc/jUv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8480" behindDoc="0" locked="0" layoutInCell="1" allowOverlap="1" wp14:anchorId="439D3914" wp14:editId="01A37EF9">
              <wp:simplePos x="0" y="0"/>
              <wp:positionH relativeFrom="margin">
                <wp:posOffset>0</wp:posOffset>
              </wp:positionH>
              <wp:positionV relativeFrom="paragraph">
                <wp:posOffset>38100</wp:posOffset>
              </wp:positionV>
              <wp:extent cx="5943600" cy="111760"/>
              <wp:effectExtent l="0" t="0" r="0" b="2540"/>
              <wp:wrapNone/>
              <wp:docPr id="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1A159801" id="Rectangle 7" o:spid="_x0000_s1026" style="position:absolute;margin-left:0;margin-top:3pt;width:468pt;height: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" fillcolor="#92d050" stroked="f">
              <w10:wrap anchorx="margin"/>
            </v:rect>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72D"/>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6D12B98"/>
    <w:multiLevelType w:val="hybridMultilevel"/>
    <w:tmpl w:val="9C0E468C"/>
    <w:lvl w:ilvl="0" w:tplc="4DA0758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67211"/>
    <w:multiLevelType w:val="hybridMultilevel"/>
    <w:tmpl w:val="68F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6531A"/>
    <w:multiLevelType w:val="hybridMultilevel"/>
    <w:tmpl w:val="96804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A4133"/>
    <w:multiLevelType w:val="hybridMultilevel"/>
    <w:tmpl w:val="0D7A4D00"/>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BD72E8"/>
    <w:multiLevelType w:val="multilevel"/>
    <w:tmpl w:val="1958C16C"/>
    <w:lvl w:ilvl="0">
      <w:start w:val="3"/>
      <w:numFmt w:val="decimal"/>
      <w:lvlText w:val="%1."/>
      <w:lvlJc w:val="left"/>
      <w:pPr>
        <w:ind w:left="960" w:hanging="960"/>
      </w:pPr>
      <w:rPr>
        <w:rFonts w:eastAsiaTheme="minorHAnsi" w:cs="Arial" w:hint="default"/>
        <w:color w:val="000000" w:themeColor="text1"/>
        <w:u w:val="none"/>
      </w:rPr>
    </w:lvl>
    <w:lvl w:ilvl="1">
      <w:start w:val="3"/>
      <w:numFmt w:val="decimal"/>
      <w:lvlText w:val="%1.%2."/>
      <w:lvlJc w:val="left"/>
      <w:pPr>
        <w:ind w:left="1080" w:hanging="960"/>
      </w:pPr>
      <w:rPr>
        <w:rFonts w:eastAsiaTheme="minorHAnsi" w:cs="Arial" w:hint="default"/>
        <w:color w:val="000000" w:themeColor="text1"/>
        <w:u w:val="none"/>
      </w:rPr>
    </w:lvl>
    <w:lvl w:ilvl="2">
      <w:start w:val="3"/>
      <w:numFmt w:val="decimal"/>
      <w:lvlText w:val="%1.%2.%3."/>
      <w:lvlJc w:val="left"/>
      <w:pPr>
        <w:ind w:left="1320" w:hanging="1080"/>
      </w:pPr>
      <w:rPr>
        <w:rFonts w:eastAsiaTheme="minorHAnsi" w:cs="Arial" w:hint="default"/>
        <w:color w:val="000000" w:themeColor="text1"/>
        <w:u w:val="none"/>
      </w:rPr>
    </w:lvl>
    <w:lvl w:ilvl="3">
      <w:start w:val="2"/>
      <w:numFmt w:val="decimal"/>
      <w:lvlText w:val="%1.%2.%3.%4."/>
      <w:lvlJc w:val="left"/>
      <w:pPr>
        <w:ind w:left="1620" w:hanging="1440"/>
      </w:pPr>
      <w:rPr>
        <w:rFonts w:eastAsiaTheme="minorHAnsi" w:cs="Arial" w:hint="default"/>
        <w:color w:val="000000" w:themeColor="text1"/>
        <w:u w:val="none"/>
      </w:rPr>
    </w:lvl>
    <w:lvl w:ilvl="4">
      <w:start w:val="1"/>
      <w:numFmt w:val="decimal"/>
      <w:lvlText w:val="%1.%2.%3.%4.%5."/>
      <w:lvlJc w:val="left"/>
      <w:pPr>
        <w:ind w:left="1920" w:hanging="1440"/>
      </w:pPr>
      <w:rPr>
        <w:rFonts w:eastAsiaTheme="minorHAnsi" w:cs="Arial" w:hint="default"/>
        <w:color w:val="000000" w:themeColor="text1"/>
        <w:u w:val="none"/>
      </w:rPr>
    </w:lvl>
    <w:lvl w:ilvl="5">
      <w:start w:val="1"/>
      <w:numFmt w:val="decimal"/>
      <w:lvlText w:val="%1.%2.%3.%4.%5.%6."/>
      <w:lvlJc w:val="left"/>
      <w:pPr>
        <w:ind w:left="2400" w:hanging="1800"/>
      </w:pPr>
      <w:rPr>
        <w:rFonts w:eastAsiaTheme="minorHAnsi" w:cs="Arial" w:hint="default"/>
        <w:color w:val="000000" w:themeColor="text1"/>
        <w:u w:val="none"/>
      </w:rPr>
    </w:lvl>
    <w:lvl w:ilvl="6">
      <w:start w:val="1"/>
      <w:numFmt w:val="decimal"/>
      <w:lvlText w:val="%1.%2.%3.%4.%5.%6.%7."/>
      <w:lvlJc w:val="left"/>
      <w:pPr>
        <w:ind w:left="2880" w:hanging="2160"/>
      </w:pPr>
      <w:rPr>
        <w:rFonts w:eastAsiaTheme="minorHAnsi" w:cs="Arial" w:hint="default"/>
        <w:color w:val="000000" w:themeColor="text1"/>
        <w:u w:val="none"/>
      </w:rPr>
    </w:lvl>
    <w:lvl w:ilvl="7">
      <w:start w:val="1"/>
      <w:numFmt w:val="decimal"/>
      <w:lvlText w:val="%1.%2.%3.%4.%5.%6.%7.%8."/>
      <w:lvlJc w:val="left"/>
      <w:pPr>
        <w:ind w:left="3360" w:hanging="2520"/>
      </w:pPr>
      <w:rPr>
        <w:rFonts w:eastAsiaTheme="minorHAnsi" w:cs="Arial" w:hint="default"/>
        <w:color w:val="000000" w:themeColor="text1"/>
        <w:u w:val="none"/>
      </w:rPr>
    </w:lvl>
    <w:lvl w:ilvl="8">
      <w:start w:val="1"/>
      <w:numFmt w:val="decimal"/>
      <w:lvlText w:val="%1.%2.%3.%4.%5.%6.%7.%8.%9."/>
      <w:lvlJc w:val="left"/>
      <w:pPr>
        <w:ind w:left="3480" w:hanging="2520"/>
      </w:pPr>
      <w:rPr>
        <w:rFonts w:eastAsiaTheme="minorHAnsi" w:cs="Arial" w:hint="default"/>
        <w:color w:val="000000" w:themeColor="text1"/>
        <w:u w:val="none"/>
      </w:rPr>
    </w:lvl>
  </w:abstractNum>
  <w:abstractNum w:abstractNumId="6" w15:restartNumberingAfterBreak="0">
    <w:nsid w:val="1B7A4703"/>
    <w:multiLevelType w:val="hybridMultilevel"/>
    <w:tmpl w:val="A03A5958"/>
    <w:lvl w:ilvl="0" w:tplc="72C09C6E">
      <w:start w:val="2"/>
      <w:numFmt w:val="lowerLetter"/>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5905E8"/>
    <w:multiLevelType w:val="hybridMultilevel"/>
    <w:tmpl w:val="9BFA6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EE3F05"/>
    <w:multiLevelType w:val="multilevel"/>
    <w:tmpl w:val="D624C87A"/>
    <w:lvl w:ilvl="0">
      <w:start w:val="1"/>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23E1254D"/>
    <w:multiLevelType w:val="multilevel"/>
    <w:tmpl w:val="0128B9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45629E3"/>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27B46D13"/>
    <w:multiLevelType w:val="hybridMultilevel"/>
    <w:tmpl w:val="1890A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CF6173"/>
    <w:multiLevelType w:val="hybridMultilevel"/>
    <w:tmpl w:val="364EC854"/>
    <w:lvl w:ilvl="0" w:tplc="334EC8C2">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266CA1"/>
    <w:multiLevelType w:val="multilevel"/>
    <w:tmpl w:val="58E47B74"/>
    <w:lvl w:ilvl="0">
      <w:start w:val="6"/>
      <w:numFmt w:val="decimal"/>
      <w:lvlText w:val="%1.0"/>
      <w:lvlJc w:val="left"/>
      <w:pPr>
        <w:ind w:left="3060" w:hanging="720"/>
      </w:pPr>
      <w:rPr>
        <w:rFonts w:hint="default"/>
      </w:rPr>
    </w:lvl>
    <w:lvl w:ilvl="1">
      <w:start w:val="1"/>
      <w:numFmt w:val="decimal"/>
      <w:lvlText w:val="%1.%2"/>
      <w:lvlJc w:val="left"/>
      <w:pPr>
        <w:ind w:left="3780" w:hanging="720"/>
      </w:pPr>
      <w:rPr>
        <w:rFonts w:hint="default"/>
      </w:rPr>
    </w:lvl>
    <w:lvl w:ilvl="2">
      <w:start w:val="1"/>
      <w:numFmt w:val="decimal"/>
      <w:lvlText w:val="%1.%2.%3"/>
      <w:lvlJc w:val="left"/>
      <w:pPr>
        <w:ind w:left="4860" w:hanging="1080"/>
      </w:pPr>
      <w:rPr>
        <w:rFonts w:hint="default"/>
      </w:rPr>
    </w:lvl>
    <w:lvl w:ilvl="3">
      <w:start w:val="1"/>
      <w:numFmt w:val="decimal"/>
      <w:lvlText w:val="%1.%2.%3.%4"/>
      <w:lvlJc w:val="left"/>
      <w:pPr>
        <w:ind w:left="5940" w:hanging="1440"/>
      </w:pPr>
      <w:rPr>
        <w:rFonts w:hint="default"/>
      </w:rPr>
    </w:lvl>
    <w:lvl w:ilvl="4">
      <w:start w:val="1"/>
      <w:numFmt w:val="decimal"/>
      <w:lvlText w:val="%1.%2.%3.%4.%5"/>
      <w:lvlJc w:val="left"/>
      <w:pPr>
        <w:ind w:left="7020" w:hanging="1800"/>
      </w:pPr>
      <w:rPr>
        <w:rFonts w:hint="default"/>
      </w:rPr>
    </w:lvl>
    <w:lvl w:ilvl="5">
      <w:start w:val="1"/>
      <w:numFmt w:val="decimal"/>
      <w:lvlText w:val="%1.%2.%3.%4.%5.%6"/>
      <w:lvlJc w:val="left"/>
      <w:pPr>
        <w:ind w:left="8100" w:hanging="2160"/>
      </w:pPr>
      <w:rPr>
        <w:rFonts w:hint="default"/>
      </w:rPr>
    </w:lvl>
    <w:lvl w:ilvl="6">
      <w:start w:val="1"/>
      <w:numFmt w:val="decimal"/>
      <w:lvlText w:val="%1.%2.%3.%4.%5.%6.%7"/>
      <w:lvlJc w:val="left"/>
      <w:pPr>
        <w:ind w:left="9180" w:hanging="2520"/>
      </w:pPr>
      <w:rPr>
        <w:rFonts w:hint="default"/>
      </w:rPr>
    </w:lvl>
    <w:lvl w:ilvl="7">
      <w:start w:val="1"/>
      <w:numFmt w:val="decimal"/>
      <w:lvlText w:val="%1.%2.%3.%4.%5.%6.%7.%8"/>
      <w:lvlJc w:val="left"/>
      <w:pPr>
        <w:ind w:left="10260" w:hanging="2880"/>
      </w:pPr>
      <w:rPr>
        <w:rFonts w:hint="default"/>
      </w:rPr>
    </w:lvl>
    <w:lvl w:ilvl="8">
      <w:start w:val="1"/>
      <w:numFmt w:val="decimal"/>
      <w:lvlText w:val="%1.%2.%3.%4.%5.%6.%7.%8.%9"/>
      <w:lvlJc w:val="left"/>
      <w:pPr>
        <w:ind w:left="11340" w:hanging="3240"/>
      </w:pPr>
      <w:rPr>
        <w:rFonts w:hint="default"/>
      </w:rPr>
    </w:lvl>
  </w:abstractNum>
  <w:abstractNum w:abstractNumId="14" w15:restartNumberingAfterBreak="0">
    <w:nsid w:val="28BE492E"/>
    <w:multiLevelType w:val="multilevel"/>
    <w:tmpl w:val="230A8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32D9761B"/>
    <w:multiLevelType w:val="multilevel"/>
    <w:tmpl w:val="6E4611B2"/>
    <w:lvl w:ilvl="0">
      <w:start w:val="1"/>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3CB66426"/>
    <w:multiLevelType w:val="hybridMultilevel"/>
    <w:tmpl w:val="729A0DA8"/>
    <w:lvl w:ilvl="0" w:tplc="55726AE0">
      <w:start w:val="5"/>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7" w15:restartNumberingAfterBreak="0">
    <w:nsid w:val="3D1A3F63"/>
    <w:multiLevelType w:val="hybridMultilevel"/>
    <w:tmpl w:val="4936F8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A011C3"/>
    <w:multiLevelType w:val="hybridMultilevel"/>
    <w:tmpl w:val="7DE063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385745"/>
    <w:multiLevelType w:val="hybridMultilevel"/>
    <w:tmpl w:val="4C8AA250"/>
    <w:lvl w:ilvl="0" w:tplc="CDFCF53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DE3A15"/>
    <w:multiLevelType w:val="multilevel"/>
    <w:tmpl w:val="F1001DF2"/>
    <w:lvl w:ilvl="0">
      <w:start w:val="1"/>
      <w:numFmt w:val="decimal"/>
      <w:lvlText w:val="%1."/>
      <w:lvlJc w:val="left"/>
      <w:pPr>
        <w:ind w:left="2700" w:hanging="360"/>
      </w:pPr>
      <w:rPr>
        <w:rFonts w:hint="default"/>
        <w:b/>
        <w:bCs/>
      </w:rPr>
    </w:lvl>
    <w:lvl w:ilvl="1">
      <w:start w:val="1"/>
      <w:numFmt w:val="decimal"/>
      <w:isLgl/>
      <w:lvlText w:val="%1.%2"/>
      <w:lvlJc w:val="left"/>
      <w:pPr>
        <w:ind w:left="945" w:hanging="765"/>
      </w:pPr>
      <w:rPr>
        <w:rFonts w:hint="default"/>
      </w:rPr>
    </w:lvl>
    <w:lvl w:ilvl="2">
      <w:start w:val="2"/>
      <w:numFmt w:val="decimal"/>
      <w:isLgl/>
      <w:lvlText w:val="%1.%2.%3"/>
      <w:lvlJc w:val="left"/>
      <w:pPr>
        <w:ind w:left="1260" w:hanging="1080"/>
      </w:pPr>
      <w:rPr>
        <w:rFonts w:hint="default"/>
      </w:rPr>
    </w:lvl>
    <w:lvl w:ilvl="3">
      <w:start w:val="1"/>
      <w:numFmt w:val="decimal"/>
      <w:isLgl/>
      <w:lvlText w:val="%1.%2.%3.%4"/>
      <w:lvlJc w:val="left"/>
      <w:pPr>
        <w:ind w:left="1620" w:hanging="1440"/>
      </w:pPr>
      <w:rPr>
        <w:rFonts w:hint="default"/>
      </w:rPr>
    </w:lvl>
    <w:lvl w:ilvl="4">
      <w:start w:val="1"/>
      <w:numFmt w:val="decimal"/>
      <w:isLgl/>
      <w:lvlText w:val="%1.%2.%3.%4.%5"/>
      <w:lvlJc w:val="left"/>
      <w:pPr>
        <w:ind w:left="1620" w:hanging="1440"/>
      </w:pPr>
      <w:rPr>
        <w:rFonts w:hint="default"/>
      </w:rPr>
    </w:lvl>
    <w:lvl w:ilvl="5">
      <w:start w:val="1"/>
      <w:numFmt w:val="decimal"/>
      <w:isLgl/>
      <w:lvlText w:val="%1.%2.%3.%4.%5.%6"/>
      <w:lvlJc w:val="left"/>
      <w:pPr>
        <w:ind w:left="1980" w:hanging="1800"/>
      </w:pPr>
      <w:rPr>
        <w:rFonts w:hint="default"/>
      </w:rPr>
    </w:lvl>
    <w:lvl w:ilvl="6">
      <w:start w:val="1"/>
      <w:numFmt w:val="decimal"/>
      <w:isLgl/>
      <w:lvlText w:val="%1.%2.%3.%4.%5.%6.%7"/>
      <w:lvlJc w:val="left"/>
      <w:pPr>
        <w:ind w:left="2340" w:hanging="2160"/>
      </w:pPr>
      <w:rPr>
        <w:rFonts w:hint="default"/>
      </w:rPr>
    </w:lvl>
    <w:lvl w:ilvl="7">
      <w:start w:val="1"/>
      <w:numFmt w:val="decimal"/>
      <w:isLgl/>
      <w:lvlText w:val="%1.%2.%3.%4.%5.%6.%7.%8"/>
      <w:lvlJc w:val="left"/>
      <w:pPr>
        <w:ind w:left="2700" w:hanging="2520"/>
      </w:pPr>
      <w:rPr>
        <w:rFonts w:hint="default"/>
      </w:rPr>
    </w:lvl>
    <w:lvl w:ilvl="8">
      <w:start w:val="1"/>
      <w:numFmt w:val="decimal"/>
      <w:isLgl/>
      <w:lvlText w:val="%1.%2.%3.%4.%5.%6.%7.%8.%9"/>
      <w:lvlJc w:val="left"/>
      <w:pPr>
        <w:ind w:left="3060" w:hanging="2880"/>
      </w:pPr>
      <w:rPr>
        <w:rFonts w:hint="default"/>
      </w:rPr>
    </w:lvl>
  </w:abstractNum>
  <w:abstractNum w:abstractNumId="21" w15:restartNumberingAfterBreak="0">
    <w:nsid w:val="47572386"/>
    <w:multiLevelType w:val="multilevel"/>
    <w:tmpl w:val="E79E423A"/>
    <w:lvl w:ilvl="0">
      <w:start w:val="3"/>
      <w:numFmt w:val="decimal"/>
      <w:lvlText w:val="%1"/>
      <w:lvlJc w:val="left"/>
      <w:pPr>
        <w:ind w:left="1050" w:hanging="1050"/>
      </w:pPr>
      <w:rPr>
        <w:rFonts w:hint="default"/>
      </w:rPr>
    </w:lvl>
    <w:lvl w:ilvl="1">
      <w:start w:val="3"/>
      <w:numFmt w:val="decimal"/>
      <w:lvlText w:val="%1.%2"/>
      <w:lvlJc w:val="left"/>
      <w:pPr>
        <w:ind w:left="1050" w:hanging="1050"/>
      </w:pPr>
      <w:rPr>
        <w:rFonts w:hint="default"/>
      </w:rPr>
    </w:lvl>
    <w:lvl w:ilvl="2">
      <w:start w:val="3"/>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490D4BD3"/>
    <w:multiLevelType w:val="hybridMultilevel"/>
    <w:tmpl w:val="1F9049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2D6960"/>
    <w:multiLevelType w:val="hybridMultilevel"/>
    <w:tmpl w:val="5DF28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E43CAE"/>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5" w15:restartNumberingAfterBreak="0">
    <w:nsid w:val="4D212004"/>
    <w:multiLevelType w:val="hybridMultilevel"/>
    <w:tmpl w:val="4936F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572CB4"/>
    <w:multiLevelType w:val="hybridMultilevel"/>
    <w:tmpl w:val="695427C6"/>
    <w:lvl w:ilvl="0" w:tplc="4C165550">
      <w:start w:val="1"/>
      <w:numFmt w:val="upp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546C6F"/>
    <w:multiLevelType w:val="multilevel"/>
    <w:tmpl w:val="510EE7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4D5240F"/>
    <w:multiLevelType w:val="hybridMultilevel"/>
    <w:tmpl w:val="F6AEFC3E"/>
    <w:lvl w:ilvl="0" w:tplc="7B46B7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074580"/>
    <w:multiLevelType w:val="multilevel"/>
    <w:tmpl w:val="28F48194"/>
    <w:lvl w:ilvl="0">
      <w:start w:val="4"/>
      <w:numFmt w:val="decimal"/>
      <w:lvlText w:val="%1"/>
      <w:lvlJc w:val="left"/>
      <w:pPr>
        <w:ind w:left="525" w:hanging="52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30" w15:restartNumberingAfterBreak="0">
    <w:nsid w:val="550B4E73"/>
    <w:multiLevelType w:val="multilevel"/>
    <w:tmpl w:val="A54CC5F8"/>
    <w:lvl w:ilvl="0">
      <w:start w:val="4"/>
      <w:numFmt w:val="decimal"/>
      <w:lvlText w:val="%1"/>
      <w:lvlJc w:val="left"/>
      <w:pPr>
        <w:ind w:left="675" w:hanging="675"/>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440" w:hanging="1080"/>
      </w:pPr>
      <w:rPr>
        <w:rFonts w:hint="default"/>
      </w:rPr>
    </w:lvl>
    <w:lvl w:ilvl="3">
      <w:start w:val="1"/>
      <w:numFmt w:val="decimal"/>
      <w:lvlText w:val="%1.%2.%3.%4"/>
      <w:lvlJc w:val="left"/>
      <w:pPr>
        <w:ind w:left="1980" w:hanging="144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780" w:hanging="2520"/>
      </w:pPr>
      <w:rPr>
        <w:rFonts w:hint="default"/>
      </w:rPr>
    </w:lvl>
    <w:lvl w:ilvl="8">
      <w:start w:val="1"/>
      <w:numFmt w:val="decimal"/>
      <w:lvlText w:val="%1.%2.%3.%4.%5.%6.%7.%8.%9"/>
      <w:lvlJc w:val="left"/>
      <w:pPr>
        <w:ind w:left="4320" w:hanging="2880"/>
      </w:pPr>
      <w:rPr>
        <w:rFonts w:hint="default"/>
      </w:rPr>
    </w:lvl>
  </w:abstractNum>
  <w:abstractNum w:abstractNumId="31" w15:restartNumberingAfterBreak="0">
    <w:nsid w:val="5609665A"/>
    <w:multiLevelType w:val="hybridMultilevel"/>
    <w:tmpl w:val="C1D0BD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465C57"/>
    <w:multiLevelType w:val="hybridMultilevel"/>
    <w:tmpl w:val="63485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DC7D01"/>
    <w:multiLevelType w:val="hybridMultilevel"/>
    <w:tmpl w:val="9C0E468C"/>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5431A67"/>
    <w:multiLevelType w:val="hybridMultilevel"/>
    <w:tmpl w:val="3A1A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D97318"/>
    <w:multiLevelType w:val="hybridMultilevel"/>
    <w:tmpl w:val="7160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2F64DA"/>
    <w:multiLevelType w:val="hybridMultilevel"/>
    <w:tmpl w:val="ECA634DE"/>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0434EB"/>
    <w:multiLevelType w:val="hybridMultilevel"/>
    <w:tmpl w:val="6ACC82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4C0320"/>
    <w:multiLevelType w:val="hybridMultilevel"/>
    <w:tmpl w:val="1E1A4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0E38F1"/>
    <w:multiLevelType w:val="hybridMultilevel"/>
    <w:tmpl w:val="4E8A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524E29"/>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1" w15:restartNumberingAfterBreak="0">
    <w:nsid w:val="73EF5AD3"/>
    <w:multiLevelType w:val="hybridMultilevel"/>
    <w:tmpl w:val="18527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526C12"/>
    <w:multiLevelType w:val="hybridMultilevel"/>
    <w:tmpl w:val="878C6B20"/>
    <w:lvl w:ilvl="0" w:tplc="334EC8C2">
      <w:start w:val="5"/>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1"/>
  </w:num>
  <w:num w:numId="4">
    <w:abstractNumId w:val="22"/>
  </w:num>
  <w:num w:numId="5">
    <w:abstractNumId w:val="27"/>
  </w:num>
  <w:num w:numId="6">
    <w:abstractNumId w:val="14"/>
  </w:num>
  <w:num w:numId="7">
    <w:abstractNumId w:val="7"/>
  </w:num>
  <w:num w:numId="8">
    <w:abstractNumId w:val="11"/>
  </w:num>
  <w:num w:numId="9">
    <w:abstractNumId w:val="14"/>
    <w:lvlOverride w:ilvl="0">
      <w:startOverride w:val="3"/>
    </w:lvlOverride>
    <w:lvlOverride w:ilvl="1">
      <w:startOverride w:val="1"/>
    </w:lvlOverride>
  </w:num>
  <w:num w:numId="10">
    <w:abstractNumId w:val="14"/>
    <w:lvlOverride w:ilvl="0">
      <w:startOverride w:val="3"/>
    </w:lvlOverride>
    <w:lvlOverride w:ilvl="1">
      <w:startOverride w:val="1"/>
    </w:lvlOverride>
  </w:num>
  <w:num w:numId="11">
    <w:abstractNumId w:val="14"/>
    <w:lvlOverride w:ilvl="0">
      <w:startOverride w:val="3"/>
    </w:lvlOverride>
    <w:lvlOverride w:ilvl="1">
      <w:startOverride w:val="1"/>
    </w:lvlOverride>
  </w:num>
  <w:num w:numId="12">
    <w:abstractNumId w:val="14"/>
    <w:lvlOverride w:ilvl="0">
      <w:startOverride w:val="3"/>
    </w:lvlOverride>
    <w:lvlOverride w:ilvl="1">
      <w:startOverride w:val="1"/>
    </w:lvlOverride>
  </w:num>
  <w:num w:numId="13">
    <w:abstractNumId w:val="15"/>
  </w:num>
  <w:num w:numId="14">
    <w:abstractNumId w:val="10"/>
  </w:num>
  <w:num w:numId="15">
    <w:abstractNumId w:val="0"/>
  </w:num>
  <w:num w:numId="16">
    <w:abstractNumId w:val="8"/>
  </w:num>
  <w:num w:numId="17">
    <w:abstractNumId w:val="23"/>
  </w:num>
  <w:num w:numId="18">
    <w:abstractNumId w:val="19"/>
  </w:num>
  <w:num w:numId="19">
    <w:abstractNumId w:val="34"/>
  </w:num>
  <w:num w:numId="20">
    <w:abstractNumId w:val="28"/>
  </w:num>
  <w:num w:numId="21">
    <w:abstractNumId w:val="32"/>
  </w:num>
  <w:num w:numId="22">
    <w:abstractNumId w:val="39"/>
  </w:num>
  <w:num w:numId="23">
    <w:abstractNumId w:val="16"/>
  </w:num>
  <w:num w:numId="24">
    <w:abstractNumId w:val="12"/>
  </w:num>
  <w:num w:numId="25">
    <w:abstractNumId w:val="42"/>
  </w:num>
  <w:num w:numId="26">
    <w:abstractNumId w:val="6"/>
  </w:num>
  <w:num w:numId="27">
    <w:abstractNumId w:val="36"/>
  </w:num>
  <w:num w:numId="28">
    <w:abstractNumId w:val="2"/>
  </w:num>
  <w:num w:numId="29">
    <w:abstractNumId w:val="3"/>
  </w:num>
  <w:num w:numId="30">
    <w:abstractNumId w:val="37"/>
  </w:num>
  <w:num w:numId="31">
    <w:abstractNumId w:val="4"/>
  </w:num>
  <w:num w:numId="32">
    <w:abstractNumId w:val="20"/>
  </w:num>
  <w:num w:numId="33">
    <w:abstractNumId w:val="38"/>
  </w:num>
  <w:num w:numId="34">
    <w:abstractNumId w:val="35"/>
  </w:num>
  <w:num w:numId="35">
    <w:abstractNumId w:val="5"/>
  </w:num>
  <w:num w:numId="36">
    <w:abstractNumId w:val="21"/>
  </w:num>
  <w:num w:numId="37">
    <w:abstractNumId w:val="41"/>
  </w:num>
  <w:num w:numId="38">
    <w:abstractNumId w:val="24"/>
  </w:num>
  <w:num w:numId="39">
    <w:abstractNumId w:val="29"/>
  </w:num>
  <w:num w:numId="40">
    <w:abstractNumId w:val="40"/>
  </w:num>
  <w:num w:numId="41">
    <w:abstractNumId w:val="26"/>
  </w:num>
  <w:num w:numId="42">
    <w:abstractNumId w:val="18"/>
  </w:num>
  <w:num w:numId="43">
    <w:abstractNumId w:val="25"/>
  </w:num>
  <w:num w:numId="44">
    <w:abstractNumId w:val="17"/>
  </w:num>
  <w:num w:numId="45">
    <w:abstractNumId w:val="1"/>
  </w:num>
  <w:num w:numId="46">
    <w:abstractNumId w:val="33"/>
  </w:num>
  <w:num w:numId="47">
    <w:abstractNumId w:val="30"/>
  </w:num>
  <w:num w:numId="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4C"/>
    <w:rsid w:val="000006E8"/>
    <w:rsid w:val="00003930"/>
    <w:rsid w:val="00003E66"/>
    <w:rsid w:val="0000553D"/>
    <w:rsid w:val="00005596"/>
    <w:rsid w:val="000064B0"/>
    <w:rsid w:val="00006C0D"/>
    <w:rsid w:val="00007D7C"/>
    <w:rsid w:val="00011326"/>
    <w:rsid w:val="000114B5"/>
    <w:rsid w:val="000155DF"/>
    <w:rsid w:val="00015853"/>
    <w:rsid w:val="000175A2"/>
    <w:rsid w:val="000177E5"/>
    <w:rsid w:val="00020E36"/>
    <w:rsid w:val="000217B2"/>
    <w:rsid w:val="00021ACD"/>
    <w:rsid w:val="00021C04"/>
    <w:rsid w:val="00022C2F"/>
    <w:rsid w:val="0002365B"/>
    <w:rsid w:val="00024530"/>
    <w:rsid w:val="00025FE6"/>
    <w:rsid w:val="00026C97"/>
    <w:rsid w:val="000301E6"/>
    <w:rsid w:val="00030915"/>
    <w:rsid w:val="00030E70"/>
    <w:rsid w:val="00031129"/>
    <w:rsid w:val="000313BC"/>
    <w:rsid w:val="0003236A"/>
    <w:rsid w:val="00032EFB"/>
    <w:rsid w:val="0003301F"/>
    <w:rsid w:val="000339B5"/>
    <w:rsid w:val="000346F3"/>
    <w:rsid w:val="000351F7"/>
    <w:rsid w:val="00035236"/>
    <w:rsid w:val="00035E32"/>
    <w:rsid w:val="000363B1"/>
    <w:rsid w:val="0003643F"/>
    <w:rsid w:val="00040597"/>
    <w:rsid w:val="00040B72"/>
    <w:rsid w:val="0004100B"/>
    <w:rsid w:val="0004228C"/>
    <w:rsid w:val="000436FD"/>
    <w:rsid w:val="00043F70"/>
    <w:rsid w:val="0004467C"/>
    <w:rsid w:val="00044983"/>
    <w:rsid w:val="00044D01"/>
    <w:rsid w:val="00045C22"/>
    <w:rsid w:val="000472AB"/>
    <w:rsid w:val="000472F7"/>
    <w:rsid w:val="00047FAE"/>
    <w:rsid w:val="0005075B"/>
    <w:rsid w:val="000515BD"/>
    <w:rsid w:val="0005176C"/>
    <w:rsid w:val="000527A1"/>
    <w:rsid w:val="0005416D"/>
    <w:rsid w:val="00054BF8"/>
    <w:rsid w:val="00054C74"/>
    <w:rsid w:val="00054EE9"/>
    <w:rsid w:val="00055896"/>
    <w:rsid w:val="00056E0F"/>
    <w:rsid w:val="00057542"/>
    <w:rsid w:val="00057DA1"/>
    <w:rsid w:val="00057F33"/>
    <w:rsid w:val="00060925"/>
    <w:rsid w:val="0006162F"/>
    <w:rsid w:val="000616CE"/>
    <w:rsid w:val="00061BFC"/>
    <w:rsid w:val="000626E0"/>
    <w:rsid w:val="000628E4"/>
    <w:rsid w:val="00064952"/>
    <w:rsid w:val="000657A7"/>
    <w:rsid w:val="00070482"/>
    <w:rsid w:val="00072704"/>
    <w:rsid w:val="000731F9"/>
    <w:rsid w:val="0007454D"/>
    <w:rsid w:val="00074AE7"/>
    <w:rsid w:val="00076057"/>
    <w:rsid w:val="00076ECA"/>
    <w:rsid w:val="000770D5"/>
    <w:rsid w:val="0007726C"/>
    <w:rsid w:val="00077CC7"/>
    <w:rsid w:val="00080A5D"/>
    <w:rsid w:val="0008451B"/>
    <w:rsid w:val="00084B5B"/>
    <w:rsid w:val="0008742C"/>
    <w:rsid w:val="00090B7D"/>
    <w:rsid w:val="00090C81"/>
    <w:rsid w:val="00090D7D"/>
    <w:rsid w:val="00090F7A"/>
    <w:rsid w:val="00091580"/>
    <w:rsid w:val="000928C9"/>
    <w:rsid w:val="000930A8"/>
    <w:rsid w:val="00095350"/>
    <w:rsid w:val="000964ED"/>
    <w:rsid w:val="00096CF4"/>
    <w:rsid w:val="0009738C"/>
    <w:rsid w:val="000A1136"/>
    <w:rsid w:val="000A24C4"/>
    <w:rsid w:val="000A38A3"/>
    <w:rsid w:val="000A3A93"/>
    <w:rsid w:val="000A3B42"/>
    <w:rsid w:val="000A54EA"/>
    <w:rsid w:val="000A5A23"/>
    <w:rsid w:val="000A5B3C"/>
    <w:rsid w:val="000A7AA5"/>
    <w:rsid w:val="000B06F4"/>
    <w:rsid w:val="000B0748"/>
    <w:rsid w:val="000B1B80"/>
    <w:rsid w:val="000B228A"/>
    <w:rsid w:val="000B2525"/>
    <w:rsid w:val="000B2C6E"/>
    <w:rsid w:val="000B4C61"/>
    <w:rsid w:val="000B4F9E"/>
    <w:rsid w:val="000B5A24"/>
    <w:rsid w:val="000B7043"/>
    <w:rsid w:val="000C001C"/>
    <w:rsid w:val="000C0A06"/>
    <w:rsid w:val="000C0A40"/>
    <w:rsid w:val="000C1B5B"/>
    <w:rsid w:val="000C2E3F"/>
    <w:rsid w:val="000C4251"/>
    <w:rsid w:val="000C44E8"/>
    <w:rsid w:val="000C49EF"/>
    <w:rsid w:val="000C4BF8"/>
    <w:rsid w:val="000C4FBB"/>
    <w:rsid w:val="000C52F1"/>
    <w:rsid w:val="000C565B"/>
    <w:rsid w:val="000C6418"/>
    <w:rsid w:val="000C6509"/>
    <w:rsid w:val="000C71B7"/>
    <w:rsid w:val="000D1B90"/>
    <w:rsid w:val="000D29A3"/>
    <w:rsid w:val="000D411E"/>
    <w:rsid w:val="000D4295"/>
    <w:rsid w:val="000D433C"/>
    <w:rsid w:val="000D4431"/>
    <w:rsid w:val="000D4762"/>
    <w:rsid w:val="000D5A6B"/>
    <w:rsid w:val="000D6473"/>
    <w:rsid w:val="000D7444"/>
    <w:rsid w:val="000D7F1A"/>
    <w:rsid w:val="000D7F40"/>
    <w:rsid w:val="000E04F4"/>
    <w:rsid w:val="000E2C91"/>
    <w:rsid w:val="000E2FAB"/>
    <w:rsid w:val="000E3121"/>
    <w:rsid w:val="000E5595"/>
    <w:rsid w:val="000E5657"/>
    <w:rsid w:val="000E56FA"/>
    <w:rsid w:val="000E5752"/>
    <w:rsid w:val="000E649B"/>
    <w:rsid w:val="000E7C79"/>
    <w:rsid w:val="000F1079"/>
    <w:rsid w:val="000F1BC0"/>
    <w:rsid w:val="000F2507"/>
    <w:rsid w:val="000F3B47"/>
    <w:rsid w:val="000F4CCD"/>
    <w:rsid w:val="000F5F1C"/>
    <w:rsid w:val="000F7343"/>
    <w:rsid w:val="00103F24"/>
    <w:rsid w:val="00104FBA"/>
    <w:rsid w:val="00105704"/>
    <w:rsid w:val="00105DB5"/>
    <w:rsid w:val="00105FF4"/>
    <w:rsid w:val="00106046"/>
    <w:rsid w:val="00106223"/>
    <w:rsid w:val="00107246"/>
    <w:rsid w:val="00107C4F"/>
    <w:rsid w:val="00107DE7"/>
    <w:rsid w:val="00112F59"/>
    <w:rsid w:val="00113601"/>
    <w:rsid w:val="0011444B"/>
    <w:rsid w:val="00116863"/>
    <w:rsid w:val="00116A6D"/>
    <w:rsid w:val="00116CFA"/>
    <w:rsid w:val="001211BB"/>
    <w:rsid w:val="00121980"/>
    <w:rsid w:val="00122E7B"/>
    <w:rsid w:val="00123002"/>
    <w:rsid w:val="0012304A"/>
    <w:rsid w:val="00123AAE"/>
    <w:rsid w:val="00123B4D"/>
    <w:rsid w:val="00124F73"/>
    <w:rsid w:val="001253AB"/>
    <w:rsid w:val="00125DA7"/>
    <w:rsid w:val="001263AF"/>
    <w:rsid w:val="00127570"/>
    <w:rsid w:val="001277F4"/>
    <w:rsid w:val="0013132F"/>
    <w:rsid w:val="00131C7D"/>
    <w:rsid w:val="00132641"/>
    <w:rsid w:val="00132CE6"/>
    <w:rsid w:val="00134223"/>
    <w:rsid w:val="00134472"/>
    <w:rsid w:val="001344C9"/>
    <w:rsid w:val="00135998"/>
    <w:rsid w:val="0013627D"/>
    <w:rsid w:val="00136776"/>
    <w:rsid w:val="00136AD8"/>
    <w:rsid w:val="001405D4"/>
    <w:rsid w:val="00140673"/>
    <w:rsid w:val="00141186"/>
    <w:rsid w:val="001415BD"/>
    <w:rsid w:val="00143801"/>
    <w:rsid w:val="00144CA3"/>
    <w:rsid w:val="00145439"/>
    <w:rsid w:val="001454A9"/>
    <w:rsid w:val="00145AE8"/>
    <w:rsid w:val="00145C2F"/>
    <w:rsid w:val="00150098"/>
    <w:rsid w:val="0015178C"/>
    <w:rsid w:val="00151960"/>
    <w:rsid w:val="00152245"/>
    <w:rsid w:val="001534E1"/>
    <w:rsid w:val="001538A6"/>
    <w:rsid w:val="00153A2E"/>
    <w:rsid w:val="00154779"/>
    <w:rsid w:val="00155472"/>
    <w:rsid w:val="00156043"/>
    <w:rsid w:val="00156C09"/>
    <w:rsid w:val="00157CB1"/>
    <w:rsid w:val="001606F7"/>
    <w:rsid w:val="001618B2"/>
    <w:rsid w:val="00163082"/>
    <w:rsid w:val="001636CA"/>
    <w:rsid w:val="00166C5D"/>
    <w:rsid w:val="00167708"/>
    <w:rsid w:val="0017011C"/>
    <w:rsid w:val="001711DE"/>
    <w:rsid w:val="00172C55"/>
    <w:rsid w:val="00173178"/>
    <w:rsid w:val="0017331C"/>
    <w:rsid w:val="00173E2E"/>
    <w:rsid w:val="00174058"/>
    <w:rsid w:val="001743FE"/>
    <w:rsid w:val="001744C2"/>
    <w:rsid w:val="001745B6"/>
    <w:rsid w:val="0017486E"/>
    <w:rsid w:val="00176123"/>
    <w:rsid w:val="00176392"/>
    <w:rsid w:val="00176E1E"/>
    <w:rsid w:val="00177225"/>
    <w:rsid w:val="00180D4D"/>
    <w:rsid w:val="00180FD0"/>
    <w:rsid w:val="00182D48"/>
    <w:rsid w:val="0018323F"/>
    <w:rsid w:val="00183B97"/>
    <w:rsid w:val="00183F3E"/>
    <w:rsid w:val="0018429F"/>
    <w:rsid w:val="00184308"/>
    <w:rsid w:val="001845DC"/>
    <w:rsid w:val="00190032"/>
    <w:rsid w:val="00191547"/>
    <w:rsid w:val="001915A2"/>
    <w:rsid w:val="00193067"/>
    <w:rsid w:val="0019318A"/>
    <w:rsid w:val="00194754"/>
    <w:rsid w:val="00194C6D"/>
    <w:rsid w:val="00196285"/>
    <w:rsid w:val="0019765F"/>
    <w:rsid w:val="001A0269"/>
    <w:rsid w:val="001A25EE"/>
    <w:rsid w:val="001A4449"/>
    <w:rsid w:val="001A4EA5"/>
    <w:rsid w:val="001A6B99"/>
    <w:rsid w:val="001A6BC9"/>
    <w:rsid w:val="001A7B38"/>
    <w:rsid w:val="001B0A4C"/>
    <w:rsid w:val="001B14A1"/>
    <w:rsid w:val="001B187A"/>
    <w:rsid w:val="001B193C"/>
    <w:rsid w:val="001B3BBA"/>
    <w:rsid w:val="001B3CCC"/>
    <w:rsid w:val="001B4453"/>
    <w:rsid w:val="001B5AC0"/>
    <w:rsid w:val="001B67B3"/>
    <w:rsid w:val="001B73FC"/>
    <w:rsid w:val="001B742F"/>
    <w:rsid w:val="001C0568"/>
    <w:rsid w:val="001C17A8"/>
    <w:rsid w:val="001C21CF"/>
    <w:rsid w:val="001C31A7"/>
    <w:rsid w:val="001C4110"/>
    <w:rsid w:val="001C481E"/>
    <w:rsid w:val="001C4E9C"/>
    <w:rsid w:val="001C7827"/>
    <w:rsid w:val="001C7939"/>
    <w:rsid w:val="001C7B10"/>
    <w:rsid w:val="001D1670"/>
    <w:rsid w:val="001D19CF"/>
    <w:rsid w:val="001D1EC9"/>
    <w:rsid w:val="001D286E"/>
    <w:rsid w:val="001D3731"/>
    <w:rsid w:val="001D4CA3"/>
    <w:rsid w:val="001D52B0"/>
    <w:rsid w:val="001D56D8"/>
    <w:rsid w:val="001D5FC2"/>
    <w:rsid w:val="001D6108"/>
    <w:rsid w:val="001D6C5A"/>
    <w:rsid w:val="001D7662"/>
    <w:rsid w:val="001D7D68"/>
    <w:rsid w:val="001E0720"/>
    <w:rsid w:val="001E15A9"/>
    <w:rsid w:val="001E1877"/>
    <w:rsid w:val="001E1EC2"/>
    <w:rsid w:val="001E2AED"/>
    <w:rsid w:val="001E3041"/>
    <w:rsid w:val="001E3CE9"/>
    <w:rsid w:val="001E55AE"/>
    <w:rsid w:val="001E68D0"/>
    <w:rsid w:val="001E7507"/>
    <w:rsid w:val="001F02AF"/>
    <w:rsid w:val="001F057A"/>
    <w:rsid w:val="001F0736"/>
    <w:rsid w:val="001F0EE5"/>
    <w:rsid w:val="001F10C7"/>
    <w:rsid w:val="001F2DDC"/>
    <w:rsid w:val="001F4E39"/>
    <w:rsid w:val="001F567A"/>
    <w:rsid w:val="001F5BFB"/>
    <w:rsid w:val="001F6A51"/>
    <w:rsid w:val="001F77A2"/>
    <w:rsid w:val="001F7AE0"/>
    <w:rsid w:val="0020019F"/>
    <w:rsid w:val="0020078C"/>
    <w:rsid w:val="00202D38"/>
    <w:rsid w:val="002035A6"/>
    <w:rsid w:val="0020399E"/>
    <w:rsid w:val="00204394"/>
    <w:rsid w:val="00204CD9"/>
    <w:rsid w:val="00205483"/>
    <w:rsid w:val="00205DF2"/>
    <w:rsid w:val="002061EE"/>
    <w:rsid w:val="00206429"/>
    <w:rsid w:val="002065F7"/>
    <w:rsid w:val="0020682E"/>
    <w:rsid w:val="00210B00"/>
    <w:rsid w:val="002112AD"/>
    <w:rsid w:val="002113C3"/>
    <w:rsid w:val="00212656"/>
    <w:rsid w:val="00213D68"/>
    <w:rsid w:val="00215DC7"/>
    <w:rsid w:val="002172EF"/>
    <w:rsid w:val="002176B1"/>
    <w:rsid w:val="002179A8"/>
    <w:rsid w:val="00217CB5"/>
    <w:rsid w:val="00220500"/>
    <w:rsid w:val="002208AE"/>
    <w:rsid w:val="00220FED"/>
    <w:rsid w:val="00223506"/>
    <w:rsid w:val="00223CC1"/>
    <w:rsid w:val="002246B4"/>
    <w:rsid w:val="00224ADA"/>
    <w:rsid w:val="00226364"/>
    <w:rsid w:val="00226958"/>
    <w:rsid w:val="002300B1"/>
    <w:rsid w:val="002300FA"/>
    <w:rsid w:val="00230207"/>
    <w:rsid w:val="00231E6B"/>
    <w:rsid w:val="002325C3"/>
    <w:rsid w:val="0023271E"/>
    <w:rsid w:val="00232F95"/>
    <w:rsid w:val="00234DC1"/>
    <w:rsid w:val="00236171"/>
    <w:rsid w:val="00237222"/>
    <w:rsid w:val="00237522"/>
    <w:rsid w:val="00237671"/>
    <w:rsid w:val="00237829"/>
    <w:rsid w:val="00240160"/>
    <w:rsid w:val="002403A2"/>
    <w:rsid w:val="00240CDF"/>
    <w:rsid w:val="00241C43"/>
    <w:rsid w:val="0024382F"/>
    <w:rsid w:val="00246206"/>
    <w:rsid w:val="00246658"/>
    <w:rsid w:val="00246741"/>
    <w:rsid w:val="002474B7"/>
    <w:rsid w:val="00252D5A"/>
    <w:rsid w:val="00255191"/>
    <w:rsid w:val="00255C26"/>
    <w:rsid w:val="0025697C"/>
    <w:rsid w:val="002570CB"/>
    <w:rsid w:val="002579F1"/>
    <w:rsid w:val="00257B83"/>
    <w:rsid w:val="00257C2B"/>
    <w:rsid w:val="00260082"/>
    <w:rsid w:val="0026098B"/>
    <w:rsid w:val="00260E00"/>
    <w:rsid w:val="00261664"/>
    <w:rsid w:val="002617A5"/>
    <w:rsid w:val="002619A2"/>
    <w:rsid w:val="002628F7"/>
    <w:rsid w:val="0026292E"/>
    <w:rsid w:val="00265DC6"/>
    <w:rsid w:val="002661B3"/>
    <w:rsid w:val="00266815"/>
    <w:rsid w:val="00266B07"/>
    <w:rsid w:val="00266CAE"/>
    <w:rsid w:val="00267DC8"/>
    <w:rsid w:val="0027012A"/>
    <w:rsid w:val="00270BE7"/>
    <w:rsid w:val="00271A9A"/>
    <w:rsid w:val="002725E6"/>
    <w:rsid w:val="00273803"/>
    <w:rsid w:val="002742B1"/>
    <w:rsid w:val="002745D5"/>
    <w:rsid w:val="0027479E"/>
    <w:rsid w:val="00274FE5"/>
    <w:rsid w:val="00275390"/>
    <w:rsid w:val="00275500"/>
    <w:rsid w:val="00275EF3"/>
    <w:rsid w:val="002768E9"/>
    <w:rsid w:val="002770A7"/>
    <w:rsid w:val="00277263"/>
    <w:rsid w:val="002772AD"/>
    <w:rsid w:val="0027733A"/>
    <w:rsid w:val="00281458"/>
    <w:rsid w:val="002826B8"/>
    <w:rsid w:val="00284343"/>
    <w:rsid w:val="00284BBD"/>
    <w:rsid w:val="00285403"/>
    <w:rsid w:val="002862A9"/>
    <w:rsid w:val="002867BD"/>
    <w:rsid w:val="00286A5E"/>
    <w:rsid w:val="0028712B"/>
    <w:rsid w:val="0028766E"/>
    <w:rsid w:val="00291C10"/>
    <w:rsid w:val="002934AF"/>
    <w:rsid w:val="002946C3"/>
    <w:rsid w:val="00295983"/>
    <w:rsid w:val="002962AE"/>
    <w:rsid w:val="002A0C99"/>
    <w:rsid w:val="002A1FE5"/>
    <w:rsid w:val="002A43BC"/>
    <w:rsid w:val="002A44AF"/>
    <w:rsid w:val="002A47F5"/>
    <w:rsid w:val="002A4BDE"/>
    <w:rsid w:val="002A6F83"/>
    <w:rsid w:val="002A75B5"/>
    <w:rsid w:val="002B06FA"/>
    <w:rsid w:val="002B0E4E"/>
    <w:rsid w:val="002B1466"/>
    <w:rsid w:val="002B159A"/>
    <w:rsid w:val="002B20DE"/>
    <w:rsid w:val="002B2A14"/>
    <w:rsid w:val="002B2D66"/>
    <w:rsid w:val="002B3A86"/>
    <w:rsid w:val="002B4F06"/>
    <w:rsid w:val="002B608E"/>
    <w:rsid w:val="002B62CF"/>
    <w:rsid w:val="002B670E"/>
    <w:rsid w:val="002B70E3"/>
    <w:rsid w:val="002B723A"/>
    <w:rsid w:val="002B74DD"/>
    <w:rsid w:val="002C086D"/>
    <w:rsid w:val="002C24AB"/>
    <w:rsid w:val="002C3132"/>
    <w:rsid w:val="002C322A"/>
    <w:rsid w:val="002C455F"/>
    <w:rsid w:val="002C51CF"/>
    <w:rsid w:val="002C5746"/>
    <w:rsid w:val="002D072F"/>
    <w:rsid w:val="002D194C"/>
    <w:rsid w:val="002D2DD8"/>
    <w:rsid w:val="002D31D0"/>
    <w:rsid w:val="002D3B6F"/>
    <w:rsid w:val="002D5ADD"/>
    <w:rsid w:val="002D6CB1"/>
    <w:rsid w:val="002E0B9C"/>
    <w:rsid w:val="002E2066"/>
    <w:rsid w:val="002E2265"/>
    <w:rsid w:val="002E2BDC"/>
    <w:rsid w:val="002E2EF6"/>
    <w:rsid w:val="002E502F"/>
    <w:rsid w:val="002E6460"/>
    <w:rsid w:val="002E686B"/>
    <w:rsid w:val="002E7905"/>
    <w:rsid w:val="002F0E31"/>
    <w:rsid w:val="002F133B"/>
    <w:rsid w:val="002F1750"/>
    <w:rsid w:val="002F1A35"/>
    <w:rsid w:val="002F38D0"/>
    <w:rsid w:val="002F3F53"/>
    <w:rsid w:val="002F5278"/>
    <w:rsid w:val="002F6D17"/>
    <w:rsid w:val="00301F05"/>
    <w:rsid w:val="003036FC"/>
    <w:rsid w:val="003043B2"/>
    <w:rsid w:val="0030454C"/>
    <w:rsid w:val="003056A4"/>
    <w:rsid w:val="003062FB"/>
    <w:rsid w:val="003102FD"/>
    <w:rsid w:val="00312329"/>
    <w:rsid w:val="00312A25"/>
    <w:rsid w:val="00312EFC"/>
    <w:rsid w:val="00313D54"/>
    <w:rsid w:val="003152C6"/>
    <w:rsid w:val="00317195"/>
    <w:rsid w:val="003207AF"/>
    <w:rsid w:val="00321799"/>
    <w:rsid w:val="003225F1"/>
    <w:rsid w:val="00322A8C"/>
    <w:rsid w:val="00322FE8"/>
    <w:rsid w:val="00323FAB"/>
    <w:rsid w:val="0032414B"/>
    <w:rsid w:val="0032463A"/>
    <w:rsid w:val="00325152"/>
    <w:rsid w:val="00325180"/>
    <w:rsid w:val="003265FB"/>
    <w:rsid w:val="0032661D"/>
    <w:rsid w:val="003267F4"/>
    <w:rsid w:val="00326984"/>
    <w:rsid w:val="00326D31"/>
    <w:rsid w:val="00326EAE"/>
    <w:rsid w:val="0032702D"/>
    <w:rsid w:val="00327CDA"/>
    <w:rsid w:val="003304A6"/>
    <w:rsid w:val="003316FA"/>
    <w:rsid w:val="0033186B"/>
    <w:rsid w:val="00333EEA"/>
    <w:rsid w:val="00335DD2"/>
    <w:rsid w:val="003368E0"/>
    <w:rsid w:val="003368EE"/>
    <w:rsid w:val="00336C37"/>
    <w:rsid w:val="00340275"/>
    <w:rsid w:val="00340DDC"/>
    <w:rsid w:val="00340F35"/>
    <w:rsid w:val="00341894"/>
    <w:rsid w:val="0034199C"/>
    <w:rsid w:val="00341B18"/>
    <w:rsid w:val="0034367D"/>
    <w:rsid w:val="003439D4"/>
    <w:rsid w:val="00343E37"/>
    <w:rsid w:val="00344706"/>
    <w:rsid w:val="003457B7"/>
    <w:rsid w:val="00346231"/>
    <w:rsid w:val="003466C8"/>
    <w:rsid w:val="0034748F"/>
    <w:rsid w:val="00350237"/>
    <w:rsid w:val="00351906"/>
    <w:rsid w:val="00352154"/>
    <w:rsid w:val="0035267E"/>
    <w:rsid w:val="00352B81"/>
    <w:rsid w:val="00354C52"/>
    <w:rsid w:val="003550D8"/>
    <w:rsid w:val="0035549A"/>
    <w:rsid w:val="00355C43"/>
    <w:rsid w:val="00356E1D"/>
    <w:rsid w:val="00360FCB"/>
    <w:rsid w:val="003617B2"/>
    <w:rsid w:val="00364AC7"/>
    <w:rsid w:val="00367A9C"/>
    <w:rsid w:val="003709B6"/>
    <w:rsid w:val="00371056"/>
    <w:rsid w:val="00371C48"/>
    <w:rsid w:val="00372108"/>
    <w:rsid w:val="00372788"/>
    <w:rsid w:val="00372DBB"/>
    <w:rsid w:val="00373633"/>
    <w:rsid w:val="00373F31"/>
    <w:rsid w:val="00382E9F"/>
    <w:rsid w:val="00385D3F"/>
    <w:rsid w:val="003863D8"/>
    <w:rsid w:val="00386C24"/>
    <w:rsid w:val="00386EBA"/>
    <w:rsid w:val="00390A42"/>
    <w:rsid w:val="00391EB5"/>
    <w:rsid w:val="0039274D"/>
    <w:rsid w:val="00392A37"/>
    <w:rsid w:val="00392DC6"/>
    <w:rsid w:val="00392F0D"/>
    <w:rsid w:val="0039304B"/>
    <w:rsid w:val="00393514"/>
    <w:rsid w:val="00393677"/>
    <w:rsid w:val="003961DA"/>
    <w:rsid w:val="00396C64"/>
    <w:rsid w:val="00397230"/>
    <w:rsid w:val="003973E2"/>
    <w:rsid w:val="003A0551"/>
    <w:rsid w:val="003A139C"/>
    <w:rsid w:val="003A1C68"/>
    <w:rsid w:val="003A214F"/>
    <w:rsid w:val="003A498D"/>
    <w:rsid w:val="003A5298"/>
    <w:rsid w:val="003A64F0"/>
    <w:rsid w:val="003A6B08"/>
    <w:rsid w:val="003B008A"/>
    <w:rsid w:val="003B17A4"/>
    <w:rsid w:val="003B1988"/>
    <w:rsid w:val="003B2C20"/>
    <w:rsid w:val="003B4961"/>
    <w:rsid w:val="003B746F"/>
    <w:rsid w:val="003B79B9"/>
    <w:rsid w:val="003C0416"/>
    <w:rsid w:val="003C05D4"/>
    <w:rsid w:val="003C0808"/>
    <w:rsid w:val="003C0AB3"/>
    <w:rsid w:val="003C0FB3"/>
    <w:rsid w:val="003C1258"/>
    <w:rsid w:val="003C1686"/>
    <w:rsid w:val="003C3173"/>
    <w:rsid w:val="003C5542"/>
    <w:rsid w:val="003C55B8"/>
    <w:rsid w:val="003D075A"/>
    <w:rsid w:val="003D0CD6"/>
    <w:rsid w:val="003D12D0"/>
    <w:rsid w:val="003D2196"/>
    <w:rsid w:val="003D2AEB"/>
    <w:rsid w:val="003D4803"/>
    <w:rsid w:val="003D4CEC"/>
    <w:rsid w:val="003D5ED5"/>
    <w:rsid w:val="003D665A"/>
    <w:rsid w:val="003D6B07"/>
    <w:rsid w:val="003D7FC4"/>
    <w:rsid w:val="003E0C4B"/>
    <w:rsid w:val="003E1764"/>
    <w:rsid w:val="003E3E3C"/>
    <w:rsid w:val="003E40D3"/>
    <w:rsid w:val="003E4A09"/>
    <w:rsid w:val="003E4AF3"/>
    <w:rsid w:val="003E7D30"/>
    <w:rsid w:val="003E7DD3"/>
    <w:rsid w:val="003F52FF"/>
    <w:rsid w:val="003F5CA8"/>
    <w:rsid w:val="003F68B4"/>
    <w:rsid w:val="003F710C"/>
    <w:rsid w:val="003F7845"/>
    <w:rsid w:val="00400CF2"/>
    <w:rsid w:val="004011E0"/>
    <w:rsid w:val="00402E07"/>
    <w:rsid w:val="00403102"/>
    <w:rsid w:val="0040359D"/>
    <w:rsid w:val="00403EF0"/>
    <w:rsid w:val="00404C7C"/>
    <w:rsid w:val="0040652E"/>
    <w:rsid w:val="00407102"/>
    <w:rsid w:val="004072F0"/>
    <w:rsid w:val="00407AA8"/>
    <w:rsid w:val="0041005A"/>
    <w:rsid w:val="004104AB"/>
    <w:rsid w:val="004109D1"/>
    <w:rsid w:val="00411FC5"/>
    <w:rsid w:val="00414316"/>
    <w:rsid w:val="0041557E"/>
    <w:rsid w:val="0041653E"/>
    <w:rsid w:val="0041678C"/>
    <w:rsid w:val="00417248"/>
    <w:rsid w:val="0041736E"/>
    <w:rsid w:val="00421164"/>
    <w:rsid w:val="00422137"/>
    <w:rsid w:val="004228FF"/>
    <w:rsid w:val="00423DA5"/>
    <w:rsid w:val="004242F6"/>
    <w:rsid w:val="00424C06"/>
    <w:rsid w:val="00424C85"/>
    <w:rsid w:val="00424C87"/>
    <w:rsid w:val="00425CCE"/>
    <w:rsid w:val="00426B44"/>
    <w:rsid w:val="004302EA"/>
    <w:rsid w:val="00431152"/>
    <w:rsid w:val="00432ADE"/>
    <w:rsid w:val="00433840"/>
    <w:rsid w:val="00434C12"/>
    <w:rsid w:val="00435299"/>
    <w:rsid w:val="00435D1F"/>
    <w:rsid w:val="00435E56"/>
    <w:rsid w:val="0043624B"/>
    <w:rsid w:val="00436BD6"/>
    <w:rsid w:val="00436CD0"/>
    <w:rsid w:val="00437100"/>
    <w:rsid w:val="00437662"/>
    <w:rsid w:val="00437C3E"/>
    <w:rsid w:val="00437D5F"/>
    <w:rsid w:val="00440428"/>
    <w:rsid w:val="004410B1"/>
    <w:rsid w:val="00442315"/>
    <w:rsid w:val="00442579"/>
    <w:rsid w:val="00445119"/>
    <w:rsid w:val="004458C7"/>
    <w:rsid w:val="0044658A"/>
    <w:rsid w:val="00446F35"/>
    <w:rsid w:val="00447C00"/>
    <w:rsid w:val="004511A1"/>
    <w:rsid w:val="00453146"/>
    <w:rsid w:val="004550C0"/>
    <w:rsid w:val="00455F38"/>
    <w:rsid w:val="00456929"/>
    <w:rsid w:val="00456B56"/>
    <w:rsid w:val="00460E22"/>
    <w:rsid w:val="00461288"/>
    <w:rsid w:val="00465767"/>
    <w:rsid w:val="0047059A"/>
    <w:rsid w:val="00471019"/>
    <w:rsid w:val="00471591"/>
    <w:rsid w:val="00472580"/>
    <w:rsid w:val="004727EC"/>
    <w:rsid w:val="004729B8"/>
    <w:rsid w:val="00472CEF"/>
    <w:rsid w:val="00472DDF"/>
    <w:rsid w:val="00473738"/>
    <w:rsid w:val="004748F5"/>
    <w:rsid w:val="00475FE1"/>
    <w:rsid w:val="004762A8"/>
    <w:rsid w:val="00477692"/>
    <w:rsid w:val="00480821"/>
    <w:rsid w:val="00482673"/>
    <w:rsid w:val="00483D57"/>
    <w:rsid w:val="00486806"/>
    <w:rsid w:val="0048767E"/>
    <w:rsid w:val="00491217"/>
    <w:rsid w:val="004917A3"/>
    <w:rsid w:val="00492429"/>
    <w:rsid w:val="004941C0"/>
    <w:rsid w:val="00494878"/>
    <w:rsid w:val="00494B66"/>
    <w:rsid w:val="00495A47"/>
    <w:rsid w:val="004A134B"/>
    <w:rsid w:val="004A1B0E"/>
    <w:rsid w:val="004A22DC"/>
    <w:rsid w:val="004A312F"/>
    <w:rsid w:val="004A3219"/>
    <w:rsid w:val="004A475B"/>
    <w:rsid w:val="004A4C67"/>
    <w:rsid w:val="004A5E1B"/>
    <w:rsid w:val="004A60B0"/>
    <w:rsid w:val="004A66E8"/>
    <w:rsid w:val="004A6F18"/>
    <w:rsid w:val="004A6F2F"/>
    <w:rsid w:val="004B07E9"/>
    <w:rsid w:val="004B141F"/>
    <w:rsid w:val="004B34B5"/>
    <w:rsid w:val="004B4C6A"/>
    <w:rsid w:val="004B50AC"/>
    <w:rsid w:val="004B54B4"/>
    <w:rsid w:val="004B58A4"/>
    <w:rsid w:val="004B60EF"/>
    <w:rsid w:val="004B6B21"/>
    <w:rsid w:val="004B7579"/>
    <w:rsid w:val="004B7720"/>
    <w:rsid w:val="004C0CC9"/>
    <w:rsid w:val="004C0DA0"/>
    <w:rsid w:val="004C217A"/>
    <w:rsid w:val="004C3FC9"/>
    <w:rsid w:val="004C66B2"/>
    <w:rsid w:val="004C798E"/>
    <w:rsid w:val="004D108E"/>
    <w:rsid w:val="004D1266"/>
    <w:rsid w:val="004D1766"/>
    <w:rsid w:val="004D1ECF"/>
    <w:rsid w:val="004D422B"/>
    <w:rsid w:val="004D4AA0"/>
    <w:rsid w:val="004D4C6F"/>
    <w:rsid w:val="004D4E4F"/>
    <w:rsid w:val="004D5A6C"/>
    <w:rsid w:val="004D6C05"/>
    <w:rsid w:val="004D748D"/>
    <w:rsid w:val="004E0AA1"/>
    <w:rsid w:val="004E1258"/>
    <w:rsid w:val="004E27AD"/>
    <w:rsid w:val="004E315F"/>
    <w:rsid w:val="004E3E4A"/>
    <w:rsid w:val="004E3FD3"/>
    <w:rsid w:val="004E4582"/>
    <w:rsid w:val="004E4D4C"/>
    <w:rsid w:val="004E5465"/>
    <w:rsid w:val="004E5C91"/>
    <w:rsid w:val="004E694D"/>
    <w:rsid w:val="004F0EB0"/>
    <w:rsid w:val="004F2254"/>
    <w:rsid w:val="004F798E"/>
    <w:rsid w:val="005006D5"/>
    <w:rsid w:val="00501425"/>
    <w:rsid w:val="00501A5B"/>
    <w:rsid w:val="0050292E"/>
    <w:rsid w:val="0050324E"/>
    <w:rsid w:val="0050452E"/>
    <w:rsid w:val="00504870"/>
    <w:rsid w:val="00504918"/>
    <w:rsid w:val="00505E2E"/>
    <w:rsid w:val="00506CC3"/>
    <w:rsid w:val="00507BBA"/>
    <w:rsid w:val="00507E53"/>
    <w:rsid w:val="00510F02"/>
    <w:rsid w:val="00511301"/>
    <w:rsid w:val="0051163F"/>
    <w:rsid w:val="00512076"/>
    <w:rsid w:val="00512FE4"/>
    <w:rsid w:val="0051428A"/>
    <w:rsid w:val="005145CF"/>
    <w:rsid w:val="005150CE"/>
    <w:rsid w:val="0051560E"/>
    <w:rsid w:val="00516113"/>
    <w:rsid w:val="005165A9"/>
    <w:rsid w:val="00516AB9"/>
    <w:rsid w:val="00516F6D"/>
    <w:rsid w:val="005214DE"/>
    <w:rsid w:val="00523802"/>
    <w:rsid w:val="005242F3"/>
    <w:rsid w:val="00524A1B"/>
    <w:rsid w:val="00524B27"/>
    <w:rsid w:val="00525780"/>
    <w:rsid w:val="00526644"/>
    <w:rsid w:val="005302F4"/>
    <w:rsid w:val="005324C5"/>
    <w:rsid w:val="00532E09"/>
    <w:rsid w:val="00532E57"/>
    <w:rsid w:val="005346CF"/>
    <w:rsid w:val="005347A4"/>
    <w:rsid w:val="005355EA"/>
    <w:rsid w:val="00535C95"/>
    <w:rsid w:val="005402F1"/>
    <w:rsid w:val="00540671"/>
    <w:rsid w:val="00540F79"/>
    <w:rsid w:val="005416AC"/>
    <w:rsid w:val="00541911"/>
    <w:rsid w:val="00542D3E"/>
    <w:rsid w:val="005432BE"/>
    <w:rsid w:val="00543E51"/>
    <w:rsid w:val="0054531D"/>
    <w:rsid w:val="00546A61"/>
    <w:rsid w:val="00546EA8"/>
    <w:rsid w:val="00550235"/>
    <w:rsid w:val="00551CB1"/>
    <w:rsid w:val="005529A9"/>
    <w:rsid w:val="005547BA"/>
    <w:rsid w:val="00556577"/>
    <w:rsid w:val="00556B8B"/>
    <w:rsid w:val="0055741C"/>
    <w:rsid w:val="00560374"/>
    <w:rsid w:val="00560EEB"/>
    <w:rsid w:val="00560FDA"/>
    <w:rsid w:val="00561038"/>
    <w:rsid w:val="0056180E"/>
    <w:rsid w:val="005637F0"/>
    <w:rsid w:val="0056419A"/>
    <w:rsid w:val="00564D0F"/>
    <w:rsid w:val="00564FA7"/>
    <w:rsid w:val="00565081"/>
    <w:rsid w:val="005650A6"/>
    <w:rsid w:val="00570DB4"/>
    <w:rsid w:val="00571115"/>
    <w:rsid w:val="005737AD"/>
    <w:rsid w:val="00573A54"/>
    <w:rsid w:val="005749DA"/>
    <w:rsid w:val="00574E61"/>
    <w:rsid w:val="00575578"/>
    <w:rsid w:val="005806D3"/>
    <w:rsid w:val="00580902"/>
    <w:rsid w:val="00580C57"/>
    <w:rsid w:val="00580D76"/>
    <w:rsid w:val="005825C1"/>
    <w:rsid w:val="0058304A"/>
    <w:rsid w:val="00584C9D"/>
    <w:rsid w:val="00585911"/>
    <w:rsid w:val="00587034"/>
    <w:rsid w:val="00587E26"/>
    <w:rsid w:val="005901DB"/>
    <w:rsid w:val="00590885"/>
    <w:rsid w:val="00590EF5"/>
    <w:rsid w:val="0059137C"/>
    <w:rsid w:val="00593A9C"/>
    <w:rsid w:val="00594509"/>
    <w:rsid w:val="00594C82"/>
    <w:rsid w:val="005955EE"/>
    <w:rsid w:val="00596465"/>
    <w:rsid w:val="005A1D79"/>
    <w:rsid w:val="005A43B0"/>
    <w:rsid w:val="005A462F"/>
    <w:rsid w:val="005A496A"/>
    <w:rsid w:val="005A51D7"/>
    <w:rsid w:val="005A6E86"/>
    <w:rsid w:val="005A793B"/>
    <w:rsid w:val="005B0BAE"/>
    <w:rsid w:val="005B191E"/>
    <w:rsid w:val="005B2709"/>
    <w:rsid w:val="005B5154"/>
    <w:rsid w:val="005B5588"/>
    <w:rsid w:val="005B560C"/>
    <w:rsid w:val="005B5714"/>
    <w:rsid w:val="005B5D15"/>
    <w:rsid w:val="005B5D3A"/>
    <w:rsid w:val="005B66E8"/>
    <w:rsid w:val="005B6F58"/>
    <w:rsid w:val="005B73DE"/>
    <w:rsid w:val="005B7893"/>
    <w:rsid w:val="005C0994"/>
    <w:rsid w:val="005C27AF"/>
    <w:rsid w:val="005C27E7"/>
    <w:rsid w:val="005C3099"/>
    <w:rsid w:val="005C4BBC"/>
    <w:rsid w:val="005C534B"/>
    <w:rsid w:val="005C53AD"/>
    <w:rsid w:val="005C5505"/>
    <w:rsid w:val="005C6891"/>
    <w:rsid w:val="005C77D1"/>
    <w:rsid w:val="005D0A8D"/>
    <w:rsid w:val="005D0BD5"/>
    <w:rsid w:val="005D24CC"/>
    <w:rsid w:val="005D25E1"/>
    <w:rsid w:val="005D283A"/>
    <w:rsid w:val="005D3626"/>
    <w:rsid w:val="005D4169"/>
    <w:rsid w:val="005D4622"/>
    <w:rsid w:val="005E085D"/>
    <w:rsid w:val="005E2776"/>
    <w:rsid w:val="005E3103"/>
    <w:rsid w:val="005E334B"/>
    <w:rsid w:val="005E354B"/>
    <w:rsid w:val="005E43B8"/>
    <w:rsid w:val="005E5CB1"/>
    <w:rsid w:val="005E71F6"/>
    <w:rsid w:val="005E7924"/>
    <w:rsid w:val="005F0310"/>
    <w:rsid w:val="005F037E"/>
    <w:rsid w:val="005F0E57"/>
    <w:rsid w:val="005F190B"/>
    <w:rsid w:val="005F1AD4"/>
    <w:rsid w:val="005F1E64"/>
    <w:rsid w:val="005F2156"/>
    <w:rsid w:val="005F21D4"/>
    <w:rsid w:val="005F2450"/>
    <w:rsid w:val="005F3165"/>
    <w:rsid w:val="005F3BA0"/>
    <w:rsid w:val="005F3DBD"/>
    <w:rsid w:val="005F3E83"/>
    <w:rsid w:val="005F4234"/>
    <w:rsid w:val="005F42E5"/>
    <w:rsid w:val="005F4339"/>
    <w:rsid w:val="005F44DC"/>
    <w:rsid w:val="005F4CED"/>
    <w:rsid w:val="005F4F5A"/>
    <w:rsid w:val="005F7BD3"/>
    <w:rsid w:val="0060009F"/>
    <w:rsid w:val="006011D2"/>
    <w:rsid w:val="00601626"/>
    <w:rsid w:val="00602050"/>
    <w:rsid w:val="00603187"/>
    <w:rsid w:val="00603BC6"/>
    <w:rsid w:val="00604D25"/>
    <w:rsid w:val="00606474"/>
    <w:rsid w:val="00606D44"/>
    <w:rsid w:val="00610785"/>
    <w:rsid w:val="00610809"/>
    <w:rsid w:val="0061138A"/>
    <w:rsid w:val="00611BEB"/>
    <w:rsid w:val="0061312A"/>
    <w:rsid w:val="00613666"/>
    <w:rsid w:val="00613AC4"/>
    <w:rsid w:val="0061605F"/>
    <w:rsid w:val="00617475"/>
    <w:rsid w:val="00617647"/>
    <w:rsid w:val="00617F78"/>
    <w:rsid w:val="00620065"/>
    <w:rsid w:val="006232D2"/>
    <w:rsid w:val="00623C71"/>
    <w:rsid w:val="00624B5E"/>
    <w:rsid w:val="00624F68"/>
    <w:rsid w:val="0062589B"/>
    <w:rsid w:val="00625FE8"/>
    <w:rsid w:val="00627BF0"/>
    <w:rsid w:val="00627C93"/>
    <w:rsid w:val="006309C0"/>
    <w:rsid w:val="00630AEB"/>
    <w:rsid w:val="006320F6"/>
    <w:rsid w:val="00632F23"/>
    <w:rsid w:val="00633049"/>
    <w:rsid w:val="00633311"/>
    <w:rsid w:val="006333B3"/>
    <w:rsid w:val="00633B6D"/>
    <w:rsid w:val="00635470"/>
    <w:rsid w:val="00635ABA"/>
    <w:rsid w:val="006404EB"/>
    <w:rsid w:val="00640770"/>
    <w:rsid w:val="00640874"/>
    <w:rsid w:val="00640B47"/>
    <w:rsid w:val="00641626"/>
    <w:rsid w:val="00642059"/>
    <w:rsid w:val="00642CED"/>
    <w:rsid w:val="0064425B"/>
    <w:rsid w:val="00645CA9"/>
    <w:rsid w:val="0064762F"/>
    <w:rsid w:val="00647B16"/>
    <w:rsid w:val="0065003C"/>
    <w:rsid w:val="00650755"/>
    <w:rsid w:val="006515B7"/>
    <w:rsid w:val="00652748"/>
    <w:rsid w:val="006550CF"/>
    <w:rsid w:val="00655E14"/>
    <w:rsid w:val="006561A5"/>
    <w:rsid w:val="00662DB3"/>
    <w:rsid w:val="00663FAE"/>
    <w:rsid w:val="00663FFC"/>
    <w:rsid w:val="00664852"/>
    <w:rsid w:val="00666E52"/>
    <w:rsid w:val="00667626"/>
    <w:rsid w:val="00667AE7"/>
    <w:rsid w:val="0067033B"/>
    <w:rsid w:val="00670603"/>
    <w:rsid w:val="0067154D"/>
    <w:rsid w:val="0067173A"/>
    <w:rsid w:val="00672635"/>
    <w:rsid w:val="006737D7"/>
    <w:rsid w:val="0067397F"/>
    <w:rsid w:val="00673B63"/>
    <w:rsid w:val="00673C5D"/>
    <w:rsid w:val="00673D33"/>
    <w:rsid w:val="00675B04"/>
    <w:rsid w:val="00676992"/>
    <w:rsid w:val="00677BB1"/>
    <w:rsid w:val="0068122F"/>
    <w:rsid w:val="006823FD"/>
    <w:rsid w:val="00682681"/>
    <w:rsid w:val="006832DB"/>
    <w:rsid w:val="00683A6C"/>
    <w:rsid w:val="006846A1"/>
    <w:rsid w:val="006851CE"/>
    <w:rsid w:val="006854CA"/>
    <w:rsid w:val="0068589C"/>
    <w:rsid w:val="00685D5C"/>
    <w:rsid w:val="006860F7"/>
    <w:rsid w:val="00687F7F"/>
    <w:rsid w:val="0069169B"/>
    <w:rsid w:val="006932DD"/>
    <w:rsid w:val="0069344B"/>
    <w:rsid w:val="00693589"/>
    <w:rsid w:val="00694BCC"/>
    <w:rsid w:val="00696D0D"/>
    <w:rsid w:val="006A0DAC"/>
    <w:rsid w:val="006A1011"/>
    <w:rsid w:val="006A1312"/>
    <w:rsid w:val="006A13B9"/>
    <w:rsid w:val="006A26AB"/>
    <w:rsid w:val="006A34CE"/>
    <w:rsid w:val="006A465D"/>
    <w:rsid w:val="006A47A7"/>
    <w:rsid w:val="006A5B83"/>
    <w:rsid w:val="006A6996"/>
    <w:rsid w:val="006B022D"/>
    <w:rsid w:val="006B02BC"/>
    <w:rsid w:val="006B0B78"/>
    <w:rsid w:val="006B1BCB"/>
    <w:rsid w:val="006B3220"/>
    <w:rsid w:val="006B4139"/>
    <w:rsid w:val="006B48D6"/>
    <w:rsid w:val="006B4EDD"/>
    <w:rsid w:val="006B55F9"/>
    <w:rsid w:val="006B70F5"/>
    <w:rsid w:val="006B766A"/>
    <w:rsid w:val="006B7F49"/>
    <w:rsid w:val="006C07A0"/>
    <w:rsid w:val="006C0967"/>
    <w:rsid w:val="006C09B4"/>
    <w:rsid w:val="006C242C"/>
    <w:rsid w:val="006C27BC"/>
    <w:rsid w:val="006C4777"/>
    <w:rsid w:val="006C5322"/>
    <w:rsid w:val="006C6E92"/>
    <w:rsid w:val="006C7052"/>
    <w:rsid w:val="006D01E6"/>
    <w:rsid w:val="006D0273"/>
    <w:rsid w:val="006D11E0"/>
    <w:rsid w:val="006D4AC4"/>
    <w:rsid w:val="006D5E94"/>
    <w:rsid w:val="006D65F6"/>
    <w:rsid w:val="006E369E"/>
    <w:rsid w:val="006E4305"/>
    <w:rsid w:val="006E4F38"/>
    <w:rsid w:val="006E58ED"/>
    <w:rsid w:val="006E5AB4"/>
    <w:rsid w:val="006E5D83"/>
    <w:rsid w:val="006E7684"/>
    <w:rsid w:val="006E7BBF"/>
    <w:rsid w:val="006F1143"/>
    <w:rsid w:val="006F1B7E"/>
    <w:rsid w:val="006F1C15"/>
    <w:rsid w:val="006F23B3"/>
    <w:rsid w:val="006F25F3"/>
    <w:rsid w:val="006F2FF4"/>
    <w:rsid w:val="006F5221"/>
    <w:rsid w:val="006F5CD5"/>
    <w:rsid w:val="006F6CD7"/>
    <w:rsid w:val="006F71A7"/>
    <w:rsid w:val="006F72CB"/>
    <w:rsid w:val="006F73F0"/>
    <w:rsid w:val="0070010E"/>
    <w:rsid w:val="00700582"/>
    <w:rsid w:val="00700DC8"/>
    <w:rsid w:val="007014D0"/>
    <w:rsid w:val="0070185D"/>
    <w:rsid w:val="007020E5"/>
    <w:rsid w:val="00703159"/>
    <w:rsid w:val="00704F0E"/>
    <w:rsid w:val="007056E4"/>
    <w:rsid w:val="00705700"/>
    <w:rsid w:val="0071205B"/>
    <w:rsid w:val="0071239C"/>
    <w:rsid w:val="00713DEC"/>
    <w:rsid w:val="0071664F"/>
    <w:rsid w:val="007168C8"/>
    <w:rsid w:val="00716E23"/>
    <w:rsid w:val="0072031A"/>
    <w:rsid w:val="00720B6F"/>
    <w:rsid w:val="007210F5"/>
    <w:rsid w:val="00721F0A"/>
    <w:rsid w:val="00721FE2"/>
    <w:rsid w:val="007223CF"/>
    <w:rsid w:val="0072272C"/>
    <w:rsid w:val="00723762"/>
    <w:rsid w:val="00723B54"/>
    <w:rsid w:val="00723E55"/>
    <w:rsid w:val="007246E8"/>
    <w:rsid w:val="0072527A"/>
    <w:rsid w:val="007256B3"/>
    <w:rsid w:val="0072670A"/>
    <w:rsid w:val="00726C90"/>
    <w:rsid w:val="00726F11"/>
    <w:rsid w:val="00731485"/>
    <w:rsid w:val="007329A7"/>
    <w:rsid w:val="00734395"/>
    <w:rsid w:val="007350A1"/>
    <w:rsid w:val="00736483"/>
    <w:rsid w:val="0073664A"/>
    <w:rsid w:val="00736B8E"/>
    <w:rsid w:val="00737062"/>
    <w:rsid w:val="007379A4"/>
    <w:rsid w:val="00737B86"/>
    <w:rsid w:val="00737DA9"/>
    <w:rsid w:val="007408BF"/>
    <w:rsid w:val="00741D08"/>
    <w:rsid w:val="007429D8"/>
    <w:rsid w:val="00743F6B"/>
    <w:rsid w:val="00746521"/>
    <w:rsid w:val="00747227"/>
    <w:rsid w:val="007472E7"/>
    <w:rsid w:val="00747E41"/>
    <w:rsid w:val="00750BFC"/>
    <w:rsid w:val="00750D25"/>
    <w:rsid w:val="00750D76"/>
    <w:rsid w:val="0075111B"/>
    <w:rsid w:val="007517CE"/>
    <w:rsid w:val="007527E2"/>
    <w:rsid w:val="00753DDD"/>
    <w:rsid w:val="007546B9"/>
    <w:rsid w:val="00756EFC"/>
    <w:rsid w:val="00757218"/>
    <w:rsid w:val="007573C8"/>
    <w:rsid w:val="00757B34"/>
    <w:rsid w:val="00757BF8"/>
    <w:rsid w:val="00757FBE"/>
    <w:rsid w:val="00760143"/>
    <w:rsid w:val="00760DAE"/>
    <w:rsid w:val="00761365"/>
    <w:rsid w:val="007615C0"/>
    <w:rsid w:val="00761B13"/>
    <w:rsid w:val="00763B05"/>
    <w:rsid w:val="007643C4"/>
    <w:rsid w:val="00765015"/>
    <w:rsid w:val="007656F3"/>
    <w:rsid w:val="0077157C"/>
    <w:rsid w:val="007716FD"/>
    <w:rsid w:val="007721C9"/>
    <w:rsid w:val="007722B7"/>
    <w:rsid w:val="00773921"/>
    <w:rsid w:val="00773C35"/>
    <w:rsid w:val="00776A1D"/>
    <w:rsid w:val="00777D23"/>
    <w:rsid w:val="00777D82"/>
    <w:rsid w:val="00781AF3"/>
    <w:rsid w:val="0078211E"/>
    <w:rsid w:val="0078249E"/>
    <w:rsid w:val="00782C1D"/>
    <w:rsid w:val="007856E3"/>
    <w:rsid w:val="007879A7"/>
    <w:rsid w:val="00787DE3"/>
    <w:rsid w:val="007913D5"/>
    <w:rsid w:val="00791D5B"/>
    <w:rsid w:val="0079286C"/>
    <w:rsid w:val="00792E0C"/>
    <w:rsid w:val="00793DAF"/>
    <w:rsid w:val="0079451C"/>
    <w:rsid w:val="00794A75"/>
    <w:rsid w:val="007950DE"/>
    <w:rsid w:val="007952BF"/>
    <w:rsid w:val="007953D0"/>
    <w:rsid w:val="00797407"/>
    <w:rsid w:val="00797E71"/>
    <w:rsid w:val="00797F7B"/>
    <w:rsid w:val="007A02AB"/>
    <w:rsid w:val="007A0B3F"/>
    <w:rsid w:val="007A2139"/>
    <w:rsid w:val="007A651B"/>
    <w:rsid w:val="007A7139"/>
    <w:rsid w:val="007A7EE4"/>
    <w:rsid w:val="007B0DFC"/>
    <w:rsid w:val="007B0ECF"/>
    <w:rsid w:val="007B36F7"/>
    <w:rsid w:val="007B4BB7"/>
    <w:rsid w:val="007B62E5"/>
    <w:rsid w:val="007B6E6A"/>
    <w:rsid w:val="007C0448"/>
    <w:rsid w:val="007C05EF"/>
    <w:rsid w:val="007C230B"/>
    <w:rsid w:val="007C5F61"/>
    <w:rsid w:val="007C68A6"/>
    <w:rsid w:val="007D1047"/>
    <w:rsid w:val="007D207F"/>
    <w:rsid w:val="007D20D9"/>
    <w:rsid w:val="007D53FB"/>
    <w:rsid w:val="007D5B7C"/>
    <w:rsid w:val="007D6177"/>
    <w:rsid w:val="007D7DE9"/>
    <w:rsid w:val="007E0054"/>
    <w:rsid w:val="007E08F4"/>
    <w:rsid w:val="007E2543"/>
    <w:rsid w:val="007E2CB0"/>
    <w:rsid w:val="007E4EE1"/>
    <w:rsid w:val="007E5EAC"/>
    <w:rsid w:val="007E6E53"/>
    <w:rsid w:val="007E7604"/>
    <w:rsid w:val="007F0267"/>
    <w:rsid w:val="007F231A"/>
    <w:rsid w:val="007F2AB1"/>
    <w:rsid w:val="007F435A"/>
    <w:rsid w:val="007F4DDA"/>
    <w:rsid w:val="007F5315"/>
    <w:rsid w:val="008000F1"/>
    <w:rsid w:val="00800229"/>
    <w:rsid w:val="00800B49"/>
    <w:rsid w:val="00800FCC"/>
    <w:rsid w:val="0080424C"/>
    <w:rsid w:val="00805D2C"/>
    <w:rsid w:val="00806029"/>
    <w:rsid w:val="0080667A"/>
    <w:rsid w:val="00806A8C"/>
    <w:rsid w:val="00807B68"/>
    <w:rsid w:val="00810B60"/>
    <w:rsid w:val="008130AB"/>
    <w:rsid w:val="00813737"/>
    <w:rsid w:val="008157AF"/>
    <w:rsid w:val="0081599D"/>
    <w:rsid w:val="00816A3C"/>
    <w:rsid w:val="00816CC0"/>
    <w:rsid w:val="00817376"/>
    <w:rsid w:val="00820816"/>
    <w:rsid w:val="00821AB6"/>
    <w:rsid w:val="00821DDC"/>
    <w:rsid w:val="00822452"/>
    <w:rsid w:val="00822462"/>
    <w:rsid w:val="00822C85"/>
    <w:rsid w:val="00823351"/>
    <w:rsid w:val="008238E4"/>
    <w:rsid w:val="00823C38"/>
    <w:rsid w:val="008240C3"/>
    <w:rsid w:val="0082545A"/>
    <w:rsid w:val="00825ED0"/>
    <w:rsid w:val="00825FC6"/>
    <w:rsid w:val="008267FE"/>
    <w:rsid w:val="00827A79"/>
    <w:rsid w:val="008301C1"/>
    <w:rsid w:val="008312DC"/>
    <w:rsid w:val="00831DA7"/>
    <w:rsid w:val="0083280A"/>
    <w:rsid w:val="00832CCB"/>
    <w:rsid w:val="00832D16"/>
    <w:rsid w:val="00832FCC"/>
    <w:rsid w:val="00833180"/>
    <w:rsid w:val="008358EE"/>
    <w:rsid w:val="0084177D"/>
    <w:rsid w:val="0084303B"/>
    <w:rsid w:val="00843B8F"/>
    <w:rsid w:val="00843C45"/>
    <w:rsid w:val="00843D95"/>
    <w:rsid w:val="008443BB"/>
    <w:rsid w:val="00845421"/>
    <w:rsid w:val="00845807"/>
    <w:rsid w:val="00845FB1"/>
    <w:rsid w:val="0084602A"/>
    <w:rsid w:val="00846F8E"/>
    <w:rsid w:val="008478FD"/>
    <w:rsid w:val="008510F7"/>
    <w:rsid w:val="00852390"/>
    <w:rsid w:val="00852C2C"/>
    <w:rsid w:val="00852F95"/>
    <w:rsid w:val="008537CF"/>
    <w:rsid w:val="00854B5A"/>
    <w:rsid w:val="00855407"/>
    <w:rsid w:val="00855D14"/>
    <w:rsid w:val="00855D96"/>
    <w:rsid w:val="00856249"/>
    <w:rsid w:val="008565F5"/>
    <w:rsid w:val="00856BF5"/>
    <w:rsid w:val="00856C36"/>
    <w:rsid w:val="00856DBF"/>
    <w:rsid w:val="00856EAE"/>
    <w:rsid w:val="00861A82"/>
    <w:rsid w:val="00861D17"/>
    <w:rsid w:val="008620E8"/>
    <w:rsid w:val="008623BE"/>
    <w:rsid w:val="0086326E"/>
    <w:rsid w:val="008641C2"/>
    <w:rsid w:val="0086467D"/>
    <w:rsid w:val="00864986"/>
    <w:rsid w:val="00865A26"/>
    <w:rsid w:val="00866C87"/>
    <w:rsid w:val="008670AE"/>
    <w:rsid w:val="008671C5"/>
    <w:rsid w:val="008709C0"/>
    <w:rsid w:val="008710F2"/>
    <w:rsid w:val="0087165F"/>
    <w:rsid w:val="00872290"/>
    <w:rsid w:val="008728F7"/>
    <w:rsid w:val="00872DC1"/>
    <w:rsid w:val="00874095"/>
    <w:rsid w:val="0087475A"/>
    <w:rsid w:val="00874BDF"/>
    <w:rsid w:val="008755A3"/>
    <w:rsid w:val="00875FD1"/>
    <w:rsid w:val="008768DD"/>
    <w:rsid w:val="00877D7D"/>
    <w:rsid w:val="00881951"/>
    <w:rsid w:val="00881A70"/>
    <w:rsid w:val="00881E55"/>
    <w:rsid w:val="008839CE"/>
    <w:rsid w:val="00883DBC"/>
    <w:rsid w:val="00884D49"/>
    <w:rsid w:val="0088538F"/>
    <w:rsid w:val="008862E8"/>
    <w:rsid w:val="00886B21"/>
    <w:rsid w:val="00887180"/>
    <w:rsid w:val="0088721F"/>
    <w:rsid w:val="008877AB"/>
    <w:rsid w:val="00887E9C"/>
    <w:rsid w:val="0089046E"/>
    <w:rsid w:val="00891846"/>
    <w:rsid w:val="008935A7"/>
    <w:rsid w:val="0089684F"/>
    <w:rsid w:val="00896BDF"/>
    <w:rsid w:val="00897691"/>
    <w:rsid w:val="008979C0"/>
    <w:rsid w:val="008A195F"/>
    <w:rsid w:val="008A1A3F"/>
    <w:rsid w:val="008A1FF4"/>
    <w:rsid w:val="008A2592"/>
    <w:rsid w:val="008A2ACD"/>
    <w:rsid w:val="008A553B"/>
    <w:rsid w:val="008A5EA2"/>
    <w:rsid w:val="008A73FF"/>
    <w:rsid w:val="008B2218"/>
    <w:rsid w:val="008B400A"/>
    <w:rsid w:val="008B63D3"/>
    <w:rsid w:val="008B66F6"/>
    <w:rsid w:val="008B6E1A"/>
    <w:rsid w:val="008C0880"/>
    <w:rsid w:val="008C0888"/>
    <w:rsid w:val="008C11E2"/>
    <w:rsid w:val="008C178B"/>
    <w:rsid w:val="008C1CC3"/>
    <w:rsid w:val="008C2632"/>
    <w:rsid w:val="008C4A3C"/>
    <w:rsid w:val="008C618C"/>
    <w:rsid w:val="008C75EE"/>
    <w:rsid w:val="008D1667"/>
    <w:rsid w:val="008D18F9"/>
    <w:rsid w:val="008D1C23"/>
    <w:rsid w:val="008D1D7A"/>
    <w:rsid w:val="008D2ABD"/>
    <w:rsid w:val="008D3DBD"/>
    <w:rsid w:val="008D4813"/>
    <w:rsid w:val="008D5672"/>
    <w:rsid w:val="008D5F61"/>
    <w:rsid w:val="008D6118"/>
    <w:rsid w:val="008D613F"/>
    <w:rsid w:val="008D6144"/>
    <w:rsid w:val="008D6A7F"/>
    <w:rsid w:val="008E0C1E"/>
    <w:rsid w:val="008E1AE0"/>
    <w:rsid w:val="008E1CAA"/>
    <w:rsid w:val="008E3CCB"/>
    <w:rsid w:val="008E3F18"/>
    <w:rsid w:val="008E440A"/>
    <w:rsid w:val="008E563E"/>
    <w:rsid w:val="008E5E57"/>
    <w:rsid w:val="008E64FD"/>
    <w:rsid w:val="008E68BE"/>
    <w:rsid w:val="008E706A"/>
    <w:rsid w:val="008E790D"/>
    <w:rsid w:val="008F0DCF"/>
    <w:rsid w:val="008F1C63"/>
    <w:rsid w:val="008F2167"/>
    <w:rsid w:val="008F4A0E"/>
    <w:rsid w:val="008F52C8"/>
    <w:rsid w:val="008F5654"/>
    <w:rsid w:val="008F5BB2"/>
    <w:rsid w:val="008F5E52"/>
    <w:rsid w:val="008F6020"/>
    <w:rsid w:val="008F633F"/>
    <w:rsid w:val="008F748B"/>
    <w:rsid w:val="009013D0"/>
    <w:rsid w:val="009013D6"/>
    <w:rsid w:val="009031DF"/>
    <w:rsid w:val="00903BCA"/>
    <w:rsid w:val="00904179"/>
    <w:rsid w:val="00905448"/>
    <w:rsid w:val="00906939"/>
    <w:rsid w:val="0091112A"/>
    <w:rsid w:val="009119CB"/>
    <w:rsid w:val="00914FE8"/>
    <w:rsid w:val="0091577F"/>
    <w:rsid w:val="00915D1D"/>
    <w:rsid w:val="0091612E"/>
    <w:rsid w:val="009161FA"/>
    <w:rsid w:val="0091665F"/>
    <w:rsid w:val="0092109C"/>
    <w:rsid w:val="009210E9"/>
    <w:rsid w:val="009234D0"/>
    <w:rsid w:val="00923B2B"/>
    <w:rsid w:val="00923E51"/>
    <w:rsid w:val="00924C11"/>
    <w:rsid w:val="009269D5"/>
    <w:rsid w:val="00926EF3"/>
    <w:rsid w:val="009275D2"/>
    <w:rsid w:val="0093021D"/>
    <w:rsid w:val="00932564"/>
    <w:rsid w:val="00932721"/>
    <w:rsid w:val="00933110"/>
    <w:rsid w:val="00933DBA"/>
    <w:rsid w:val="00933E75"/>
    <w:rsid w:val="009359D4"/>
    <w:rsid w:val="00937445"/>
    <w:rsid w:val="00937532"/>
    <w:rsid w:val="0094035C"/>
    <w:rsid w:val="00940D26"/>
    <w:rsid w:val="0094120D"/>
    <w:rsid w:val="00941C68"/>
    <w:rsid w:val="00942781"/>
    <w:rsid w:val="0094288A"/>
    <w:rsid w:val="00942F3B"/>
    <w:rsid w:val="0094347D"/>
    <w:rsid w:val="00943668"/>
    <w:rsid w:val="0094511A"/>
    <w:rsid w:val="00950705"/>
    <w:rsid w:val="00950891"/>
    <w:rsid w:val="009510B5"/>
    <w:rsid w:val="00954923"/>
    <w:rsid w:val="009553AB"/>
    <w:rsid w:val="00957CE8"/>
    <w:rsid w:val="00957E6C"/>
    <w:rsid w:val="00960C34"/>
    <w:rsid w:val="00962A61"/>
    <w:rsid w:val="0096389C"/>
    <w:rsid w:val="00963B9F"/>
    <w:rsid w:val="00971EDA"/>
    <w:rsid w:val="00972436"/>
    <w:rsid w:val="009724A0"/>
    <w:rsid w:val="00972592"/>
    <w:rsid w:val="00972C6E"/>
    <w:rsid w:val="009730A1"/>
    <w:rsid w:val="00973176"/>
    <w:rsid w:val="009743AF"/>
    <w:rsid w:val="00974422"/>
    <w:rsid w:val="00974430"/>
    <w:rsid w:val="0097447E"/>
    <w:rsid w:val="00974F0F"/>
    <w:rsid w:val="00975081"/>
    <w:rsid w:val="0097519D"/>
    <w:rsid w:val="009755E0"/>
    <w:rsid w:val="00975B54"/>
    <w:rsid w:val="00976682"/>
    <w:rsid w:val="0097796F"/>
    <w:rsid w:val="00981591"/>
    <w:rsid w:val="0098279B"/>
    <w:rsid w:val="00983632"/>
    <w:rsid w:val="00985295"/>
    <w:rsid w:val="009868C5"/>
    <w:rsid w:val="00986D80"/>
    <w:rsid w:val="00987203"/>
    <w:rsid w:val="00987746"/>
    <w:rsid w:val="00990E96"/>
    <w:rsid w:val="00991539"/>
    <w:rsid w:val="00991E31"/>
    <w:rsid w:val="00992FF0"/>
    <w:rsid w:val="009938E3"/>
    <w:rsid w:val="00993BD9"/>
    <w:rsid w:val="009947D6"/>
    <w:rsid w:val="0099564B"/>
    <w:rsid w:val="00995851"/>
    <w:rsid w:val="0099595A"/>
    <w:rsid w:val="00996AFB"/>
    <w:rsid w:val="009976E1"/>
    <w:rsid w:val="009A08A9"/>
    <w:rsid w:val="009A0B55"/>
    <w:rsid w:val="009A2765"/>
    <w:rsid w:val="009A2812"/>
    <w:rsid w:val="009A3DB2"/>
    <w:rsid w:val="009A40E0"/>
    <w:rsid w:val="009A4400"/>
    <w:rsid w:val="009A53FA"/>
    <w:rsid w:val="009A5686"/>
    <w:rsid w:val="009A58DD"/>
    <w:rsid w:val="009A5A21"/>
    <w:rsid w:val="009A610A"/>
    <w:rsid w:val="009A6D2A"/>
    <w:rsid w:val="009B0256"/>
    <w:rsid w:val="009B0612"/>
    <w:rsid w:val="009B0C8C"/>
    <w:rsid w:val="009B1E00"/>
    <w:rsid w:val="009B2214"/>
    <w:rsid w:val="009B6F38"/>
    <w:rsid w:val="009B7C58"/>
    <w:rsid w:val="009C032F"/>
    <w:rsid w:val="009C0F58"/>
    <w:rsid w:val="009C0FBF"/>
    <w:rsid w:val="009C2FE4"/>
    <w:rsid w:val="009C35F2"/>
    <w:rsid w:val="009C3914"/>
    <w:rsid w:val="009C3B81"/>
    <w:rsid w:val="009C3F21"/>
    <w:rsid w:val="009C4417"/>
    <w:rsid w:val="009C4D75"/>
    <w:rsid w:val="009C5B92"/>
    <w:rsid w:val="009C70EF"/>
    <w:rsid w:val="009C71E9"/>
    <w:rsid w:val="009C7703"/>
    <w:rsid w:val="009C7915"/>
    <w:rsid w:val="009D152D"/>
    <w:rsid w:val="009D17A4"/>
    <w:rsid w:val="009D23FF"/>
    <w:rsid w:val="009D2473"/>
    <w:rsid w:val="009D343D"/>
    <w:rsid w:val="009D37D9"/>
    <w:rsid w:val="009D3A1C"/>
    <w:rsid w:val="009D40CC"/>
    <w:rsid w:val="009D5731"/>
    <w:rsid w:val="009D5945"/>
    <w:rsid w:val="009D663F"/>
    <w:rsid w:val="009D7AD4"/>
    <w:rsid w:val="009D7B41"/>
    <w:rsid w:val="009E0528"/>
    <w:rsid w:val="009E0BF2"/>
    <w:rsid w:val="009E1EA5"/>
    <w:rsid w:val="009E2435"/>
    <w:rsid w:val="009E3137"/>
    <w:rsid w:val="009E3593"/>
    <w:rsid w:val="009E381A"/>
    <w:rsid w:val="009E53B5"/>
    <w:rsid w:val="009E56E7"/>
    <w:rsid w:val="009E6FA9"/>
    <w:rsid w:val="009E700E"/>
    <w:rsid w:val="009E798F"/>
    <w:rsid w:val="009E7C62"/>
    <w:rsid w:val="009F2146"/>
    <w:rsid w:val="009F278B"/>
    <w:rsid w:val="009F4378"/>
    <w:rsid w:val="009F48BB"/>
    <w:rsid w:val="009F49E9"/>
    <w:rsid w:val="009F49EE"/>
    <w:rsid w:val="009F51B7"/>
    <w:rsid w:val="009F51D7"/>
    <w:rsid w:val="009F5329"/>
    <w:rsid w:val="009F6D04"/>
    <w:rsid w:val="009F6D66"/>
    <w:rsid w:val="009F7DC9"/>
    <w:rsid w:val="00A00153"/>
    <w:rsid w:val="00A004D7"/>
    <w:rsid w:val="00A00D1B"/>
    <w:rsid w:val="00A02C18"/>
    <w:rsid w:val="00A035C5"/>
    <w:rsid w:val="00A03CFA"/>
    <w:rsid w:val="00A03DF3"/>
    <w:rsid w:val="00A05DF7"/>
    <w:rsid w:val="00A07804"/>
    <w:rsid w:val="00A10322"/>
    <w:rsid w:val="00A10574"/>
    <w:rsid w:val="00A10BAA"/>
    <w:rsid w:val="00A10F9C"/>
    <w:rsid w:val="00A117A0"/>
    <w:rsid w:val="00A13D5D"/>
    <w:rsid w:val="00A1455A"/>
    <w:rsid w:val="00A14D61"/>
    <w:rsid w:val="00A151F3"/>
    <w:rsid w:val="00A15776"/>
    <w:rsid w:val="00A15E3B"/>
    <w:rsid w:val="00A16130"/>
    <w:rsid w:val="00A16F9F"/>
    <w:rsid w:val="00A17787"/>
    <w:rsid w:val="00A20437"/>
    <w:rsid w:val="00A21A7E"/>
    <w:rsid w:val="00A22EA6"/>
    <w:rsid w:val="00A22EBB"/>
    <w:rsid w:val="00A23796"/>
    <w:rsid w:val="00A238A6"/>
    <w:rsid w:val="00A250E5"/>
    <w:rsid w:val="00A275FA"/>
    <w:rsid w:val="00A303A5"/>
    <w:rsid w:val="00A32A43"/>
    <w:rsid w:val="00A33584"/>
    <w:rsid w:val="00A33B0C"/>
    <w:rsid w:val="00A349B3"/>
    <w:rsid w:val="00A355F3"/>
    <w:rsid w:val="00A35EA7"/>
    <w:rsid w:val="00A36086"/>
    <w:rsid w:val="00A3660C"/>
    <w:rsid w:val="00A369BD"/>
    <w:rsid w:val="00A36DCF"/>
    <w:rsid w:val="00A36FCD"/>
    <w:rsid w:val="00A37002"/>
    <w:rsid w:val="00A37877"/>
    <w:rsid w:val="00A37CCE"/>
    <w:rsid w:val="00A40C37"/>
    <w:rsid w:val="00A4169A"/>
    <w:rsid w:val="00A4211C"/>
    <w:rsid w:val="00A439EB"/>
    <w:rsid w:val="00A43FC8"/>
    <w:rsid w:val="00A4487A"/>
    <w:rsid w:val="00A459B1"/>
    <w:rsid w:val="00A47A0F"/>
    <w:rsid w:val="00A5242A"/>
    <w:rsid w:val="00A53CA7"/>
    <w:rsid w:val="00A546A0"/>
    <w:rsid w:val="00A55B76"/>
    <w:rsid w:val="00A5727C"/>
    <w:rsid w:val="00A57427"/>
    <w:rsid w:val="00A60BF0"/>
    <w:rsid w:val="00A629E9"/>
    <w:rsid w:val="00A63F9F"/>
    <w:rsid w:val="00A65A08"/>
    <w:rsid w:val="00A6616A"/>
    <w:rsid w:val="00A66796"/>
    <w:rsid w:val="00A667E0"/>
    <w:rsid w:val="00A7086F"/>
    <w:rsid w:val="00A72617"/>
    <w:rsid w:val="00A749A5"/>
    <w:rsid w:val="00A750C4"/>
    <w:rsid w:val="00A75DF4"/>
    <w:rsid w:val="00A8101B"/>
    <w:rsid w:val="00A8127E"/>
    <w:rsid w:val="00A82394"/>
    <w:rsid w:val="00A847AB"/>
    <w:rsid w:val="00A87871"/>
    <w:rsid w:val="00A87BDF"/>
    <w:rsid w:val="00A87E81"/>
    <w:rsid w:val="00A907F3"/>
    <w:rsid w:val="00A90BA5"/>
    <w:rsid w:val="00A90F6E"/>
    <w:rsid w:val="00A9169B"/>
    <w:rsid w:val="00A9181B"/>
    <w:rsid w:val="00A91FA4"/>
    <w:rsid w:val="00A922A6"/>
    <w:rsid w:val="00A92821"/>
    <w:rsid w:val="00A9282C"/>
    <w:rsid w:val="00A92A4D"/>
    <w:rsid w:val="00A92DE0"/>
    <w:rsid w:val="00A93107"/>
    <w:rsid w:val="00A934D3"/>
    <w:rsid w:val="00A94B7D"/>
    <w:rsid w:val="00A94CC0"/>
    <w:rsid w:val="00A95921"/>
    <w:rsid w:val="00A95DB2"/>
    <w:rsid w:val="00A96660"/>
    <w:rsid w:val="00A9744E"/>
    <w:rsid w:val="00A97DFB"/>
    <w:rsid w:val="00AA042A"/>
    <w:rsid w:val="00AA1A04"/>
    <w:rsid w:val="00AA1CFD"/>
    <w:rsid w:val="00AA1D05"/>
    <w:rsid w:val="00AA1EF8"/>
    <w:rsid w:val="00AA29C2"/>
    <w:rsid w:val="00AA6838"/>
    <w:rsid w:val="00AB0245"/>
    <w:rsid w:val="00AB0252"/>
    <w:rsid w:val="00AB0B1A"/>
    <w:rsid w:val="00AB21BB"/>
    <w:rsid w:val="00AB28AE"/>
    <w:rsid w:val="00AB33BE"/>
    <w:rsid w:val="00AB426A"/>
    <w:rsid w:val="00AB42C7"/>
    <w:rsid w:val="00AB48A7"/>
    <w:rsid w:val="00AB4906"/>
    <w:rsid w:val="00AB51E4"/>
    <w:rsid w:val="00AB5A93"/>
    <w:rsid w:val="00AB5A96"/>
    <w:rsid w:val="00AB6540"/>
    <w:rsid w:val="00AB6EF2"/>
    <w:rsid w:val="00AC0D1F"/>
    <w:rsid w:val="00AC16A9"/>
    <w:rsid w:val="00AC2193"/>
    <w:rsid w:val="00AC28FD"/>
    <w:rsid w:val="00AC290D"/>
    <w:rsid w:val="00AC443B"/>
    <w:rsid w:val="00AC51C3"/>
    <w:rsid w:val="00AC642F"/>
    <w:rsid w:val="00AC6F53"/>
    <w:rsid w:val="00AC73A4"/>
    <w:rsid w:val="00AC79F8"/>
    <w:rsid w:val="00AD0110"/>
    <w:rsid w:val="00AD04C0"/>
    <w:rsid w:val="00AD05CC"/>
    <w:rsid w:val="00AD1864"/>
    <w:rsid w:val="00AD1FF4"/>
    <w:rsid w:val="00AD3921"/>
    <w:rsid w:val="00AD4A41"/>
    <w:rsid w:val="00AD6F39"/>
    <w:rsid w:val="00AE0693"/>
    <w:rsid w:val="00AE31BD"/>
    <w:rsid w:val="00AE4E16"/>
    <w:rsid w:val="00AE5901"/>
    <w:rsid w:val="00AE63F9"/>
    <w:rsid w:val="00AF0333"/>
    <w:rsid w:val="00AF0DE7"/>
    <w:rsid w:val="00AF25B4"/>
    <w:rsid w:val="00AF2D2C"/>
    <w:rsid w:val="00AF31CC"/>
    <w:rsid w:val="00AF3768"/>
    <w:rsid w:val="00AF39F3"/>
    <w:rsid w:val="00AF423D"/>
    <w:rsid w:val="00AF4574"/>
    <w:rsid w:val="00AF4581"/>
    <w:rsid w:val="00AF50E8"/>
    <w:rsid w:val="00AF6D03"/>
    <w:rsid w:val="00B016FE"/>
    <w:rsid w:val="00B01B95"/>
    <w:rsid w:val="00B01BF6"/>
    <w:rsid w:val="00B0433C"/>
    <w:rsid w:val="00B04711"/>
    <w:rsid w:val="00B04974"/>
    <w:rsid w:val="00B06B98"/>
    <w:rsid w:val="00B074C1"/>
    <w:rsid w:val="00B10056"/>
    <w:rsid w:val="00B100DB"/>
    <w:rsid w:val="00B1075A"/>
    <w:rsid w:val="00B10B4C"/>
    <w:rsid w:val="00B10D01"/>
    <w:rsid w:val="00B10E79"/>
    <w:rsid w:val="00B11B9E"/>
    <w:rsid w:val="00B11DC3"/>
    <w:rsid w:val="00B1221A"/>
    <w:rsid w:val="00B12BFA"/>
    <w:rsid w:val="00B13DF8"/>
    <w:rsid w:val="00B14CAC"/>
    <w:rsid w:val="00B1576D"/>
    <w:rsid w:val="00B20F93"/>
    <w:rsid w:val="00B213DB"/>
    <w:rsid w:val="00B2171E"/>
    <w:rsid w:val="00B21B81"/>
    <w:rsid w:val="00B2238A"/>
    <w:rsid w:val="00B22A02"/>
    <w:rsid w:val="00B22D06"/>
    <w:rsid w:val="00B2487F"/>
    <w:rsid w:val="00B24A49"/>
    <w:rsid w:val="00B24E36"/>
    <w:rsid w:val="00B301BB"/>
    <w:rsid w:val="00B30224"/>
    <w:rsid w:val="00B30906"/>
    <w:rsid w:val="00B318AF"/>
    <w:rsid w:val="00B31F01"/>
    <w:rsid w:val="00B31F7D"/>
    <w:rsid w:val="00B32500"/>
    <w:rsid w:val="00B3298C"/>
    <w:rsid w:val="00B32C3B"/>
    <w:rsid w:val="00B331E9"/>
    <w:rsid w:val="00B3359E"/>
    <w:rsid w:val="00B33796"/>
    <w:rsid w:val="00B340D7"/>
    <w:rsid w:val="00B34A32"/>
    <w:rsid w:val="00B37910"/>
    <w:rsid w:val="00B37BBC"/>
    <w:rsid w:val="00B41241"/>
    <w:rsid w:val="00B418A1"/>
    <w:rsid w:val="00B41B51"/>
    <w:rsid w:val="00B41B63"/>
    <w:rsid w:val="00B41FDE"/>
    <w:rsid w:val="00B42AEB"/>
    <w:rsid w:val="00B42BC8"/>
    <w:rsid w:val="00B42F05"/>
    <w:rsid w:val="00B42F98"/>
    <w:rsid w:val="00B43295"/>
    <w:rsid w:val="00B43AD4"/>
    <w:rsid w:val="00B43C05"/>
    <w:rsid w:val="00B44041"/>
    <w:rsid w:val="00B4413D"/>
    <w:rsid w:val="00B444DB"/>
    <w:rsid w:val="00B44E58"/>
    <w:rsid w:val="00B45624"/>
    <w:rsid w:val="00B46127"/>
    <w:rsid w:val="00B47FA4"/>
    <w:rsid w:val="00B50269"/>
    <w:rsid w:val="00B5070C"/>
    <w:rsid w:val="00B50F71"/>
    <w:rsid w:val="00B52352"/>
    <w:rsid w:val="00B52C5A"/>
    <w:rsid w:val="00B52CDB"/>
    <w:rsid w:val="00B5354E"/>
    <w:rsid w:val="00B54AFF"/>
    <w:rsid w:val="00B55877"/>
    <w:rsid w:val="00B55C5A"/>
    <w:rsid w:val="00B57900"/>
    <w:rsid w:val="00B57BD0"/>
    <w:rsid w:val="00B60C7D"/>
    <w:rsid w:val="00B60CE7"/>
    <w:rsid w:val="00B60D2A"/>
    <w:rsid w:val="00B611C9"/>
    <w:rsid w:val="00B61D43"/>
    <w:rsid w:val="00B61FEF"/>
    <w:rsid w:val="00B62E74"/>
    <w:rsid w:val="00B62FE9"/>
    <w:rsid w:val="00B6490C"/>
    <w:rsid w:val="00B65460"/>
    <w:rsid w:val="00B657FA"/>
    <w:rsid w:val="00B67E63"/>
    <w:rsid w:val="00B717A4"/>
    <w:rsid w:val="00B72179"/>
    <w:rsid w:val="00B726F6"/>
    <w:rsid w:val="00B73A69"/>
    <w:rsid w:val="00B7477B"/>
    <w:rsid w:val="00B761BF"/>
    <w:rsid w:val="00B7650A"/>
    <w:rsid w:val="00B768F9"/>
    <w:rsid w:val="00B76DB5"/>
    <w:rsid w:val="00B7754A"/>
    <w:rsid w:val="00B77571"/>
    <w:rsid w:val="00B80394"/>
    <w:rsid w:val="00B81BE7"/>
    <w:rsid w:val="00B835D0"/>
    <w:rsid w:val="00B845C0"/>
    <w:rsid w:val="00B868C8"/>
    <w:rsid w:val="00B905E9"/>
    <w:rsid w:val="00B90832"/>
    <w:rsid w:val="00B90956"/>
    <w:rsid w:val="00B913DC"/>
    <w:rsid w:val="00B9143E"/>
    <w:rsid w:val="00B91F48"/>
    <w:rsid w:val="00B943B4"/>
    <w:rsid w:val="00B94B0B"/>
    <w:rsid w:val="00B9536D"/>
    <w:rsid w:val="00B95463"/>
    <w:rsid w:val="00B9656F"/>
    <w:rsid w:val="00B97357"/>
    <w:rsid w:val="00BA01F7"/>
    <w:rsid w:val="00BA07C2"/>
    <w:rsid w:val="00BA07EB"/>
    <w:rsid w:val="00BA17A0"/>
    <w:rsid w:val="00BA2A64"/>
    <w:rsid w:val="00BA5211"/>
    <w:rsid w:val="00BA54F3"/>
    <w:rsid w:val="00BA55CE"/>
    <w:rsid w:val="00BA68D4"/>
    <w:rsid w:val="00BA7184"/>
    <w:rsid w:val="00BA7242"/>
    <w:rsid w:val="00BA7A86"/>
    <w:rsid w:val="00BB0129"/>
    <w:rsid w:val="00BB01F2"/>
    <w:rsid w:val="00BB0A43"/>
    <w:rsid w:val="00BB0E6A"/>
    <w:rsid w:val="00BB247E"/>
    <w:rsid w:val="00BB2D36"/>
    <w:rsid w:val="00BB32BA"/>
    <w:rsid w:val="00BB5704"/>
    <w:rsid w:val="00BB7AE6"/>
    <w:rsid w:val="00BC0415"/>
    <w:rsid w:val="00BC04D4"/>
    <w:rsid w:val="00BC19D6"/>
    <w:rsid w:val="00BC1B02"/>
    <w:rsid w:val="00BC24D1"/>
    <w:rsid w:val="00BC6568"/>
    <w:rsid w:val="00BC71C4"/>
    <w:rsid w:val="00BC7FC2"/>
    <w:rsid w:val="00BD0C07"/>
    <w:rsid w:val="00BD10BD"/>
    <w:rsid w:val="00BD27BC"/>
    <w:rsid w:val="00BD2A94"/>
    <w:rsid w:val="00BD403D"/>
    <w:rsid w:val="00BD5B6B"/>
    <w:rsid w:val="00BD6BDE"/>
    <w:rsid w:val="00BD7482"/>
    <w:rsid w:val="00BD795C"/>
    <w:rsid w:val="00BE0BF8"/>
    <w:rsid w:val="00BE0F6D"/>
    <w:rsid w:val="00BE3A76"/>
    <w:rsid w:val="00BE50B0"/>
    <w:rsid w:val="00BF0C36"/>
    <w:rsid w:val="00BF1745"/>
    <w:rsid w:val="00BF2D7D"/>
    <w:rsid w:val="00BF409C"/>
    <w:rsid w:val="00BF412F"/>
    <w:rsid w:val="00BF6D95"/>
    <w:rsid w:val="00C00425"/>
    <w:rsid w:val="00C00599"/>
    <w:rsid w:val="00C00925"/>
    <w:rsid w:val="00C00DD2"/>
    <w:rsid w:val="00C0181A"/>
    <w:rsid w:val="00C0272B"/>
    <w:rsid w:val="00C031BF"/>
    <w:rsid w:val="00C04030"/>
    <w:rsid w:val="00C04129"/>
    <w:rsid w:val="00C044A2"/>
    <w:rsid w:val="00C06BEF"/>
    <w:rsid w:val="00C10A25"/>
    <w:rsid w:val="00C10CEC"/>
    <w:rsid w:val="00C11C87"/>
    <w:rsid w:val="00C121FE"/>
    <w:rsid w:val="00C12A64"/>
    <w:rsid w:val="00C13990"/>
    <w:rsid w:val="00C14164"/>
    <w:rsid w:val="00C14A30"/>
    <w:rsid w:val="00C15B18"/>
    <w:rsid w:val="00C162BB"/>
    <w:rsid w:val="00C16493"/>
    <w:rsid w:val="00C170A5"/>
    <w:rsid w:val="00C2150D"/>
    <w:rsid w:val="00C234FD"/>
    <w:rsid w:val="00C23F1B"/>
    <w:rsid w:val="00C25802"/>
    <w:rsid w:val="00C2654F"/>
    <w:rsid w:val="00C268EB"/>
    <w:rsid w:val="00C26B86"/>
    <w:rsid w:val="00C317EB"/>
    <w:rsid w:val="00C321AE"/>
    <w:rsid w:val="00C327E1"/>
    <w:rsid w:val="00C335C0"/>
    <w:rsid w:val="00C3577B"/>
    <w:rsid w:val="00C37391"/>
    <w:rsid w:val="00C41611"/>
    <w:rsid w:val="00C41A30"/>
    <w:rsid w:val="00C425CB"/>
    <w:rsid w:val="00C42787"/>
    <w:rsid w:val="00C42B9C"/>
    <w:rsid w:val="00C42DCE"/>
    <w:rsid w:val="00C447F5"/>
    <w:rsid w:val="00C4731D"/>
    <w:rsid w:val="00C478BB"/>
    <w:rsid w:val="00C50106"/>
    <w:rsid w:val="00C521CF"/>
    <w:rsid w:val="00C52248"/>
    <w:rsid w:val="00C52C31"/>
    <w:rsid w:val="00C55FE5"/>
    <w:rsid w:val="00C570BB"/>
    <w:rsid w:val="00C578BC"/>
    <w:rsid w:val="00C61872"/>
    <w:rsid w:val="00C620A5"/>
    <w:rsid w:val="00C63A2A"/>
    <w:rsid w:val="00C64C33"/>
    <w:rsid w:val="00C64F62"/>
    <w:rsid w:val="00C656B3"/>
    <w:rsid w:val="00C665AD"/>
    <w:rsid w:val="00C66685"/>
    <w:rsid w:val="00C67B84"/>
    <w:rsid w:val="00C72099"/>
    <w:rsid w:val="00C73A77"/>
    <w:rsid w:val="00C75568"/>
    <w:rsid w:val="00C75772"/>
    <w:rsid w:val="00C758F0"/>
    <w:rsid w:val="00C75947"/>
    <w:rsid w:val="00C75F8F"/>
    <w:rsid w:val="00C767C0"/>
    <w:rsid w:val="00C76B43"/>
    <w:rsid w:val="00C77120"/>
    <w:rsid w:val="00C8277E"/>
    <w:rsid w:val="00C82890"/>
    <w:rsid w:val="00C836CF"/>
    <w:rsid w:val="00C85132"/>
    <w:rsid w:val="00C85B96"/>
    <w:rsid w:val="00C86366"/>
    <w:rsid w:val="00C86528"/>
    <w:rsid w:val="00C877D3"/>
    <w:rsid w:val="00C90C04"/>
    <w:rsid w:val="00C93C5B"/>
    <w:rsid w:val="00C94D2A"/>
    <w:rsid w:val="00C950A1"/>
    <w:rsid w:val="00C95AE9"/>
    <w:rsid w:val="00C95D45"/>
    <w:rsid w:val="00C95F06"/>
    <w:rsid w:val="00C95FD0"/>
    <w:rsid w:val="00C9604B"/>
    <w:rsid w:val="00C97FC2"/>
    <w:rsid w:val="00CA0B3A"/>
    <w:rsid w:val="00CA204F"/>
    <w:rsid w:val="00CA2C72"/>
    <w:rsid w:val="00CA3E9A"/>
    <w:rsid w:val="00CA4038"/>
    <w:rsid w:val="00CA480B"/>
    <w:rsid w:val="00CA4ECC"/>
    <w:rsid w:val="00CA4F2A"/>
    <w:rsid w:val="00CA5695"/>
    <w:rsid w:val="00CA5DE9"/>
    <w:rsid w:val="00CA67C6"/>
    <w:rsid w:val="00CA7B9A"/>
    <w:rsid w:val="00CB029C"/>
    <w:rsid w:val="00CB0D07"/>
    <w:rsid w:val="00CB103E"/>
    <w:rsid w:val="00CB1D05"/>
    <w:rsid w:val="00CB1EA4"/>
    <w:rsid w:val="00CB284A"/>
    <w:rsid w:val="00CB33C4"/>
    <w:rsid w:val="00CB3441"/>
    <w:rsid w:val="00CB3A77"/>
    <w:rsid w:val="00CB515B"/>
    <w:rsid w:val="00CB580C"/>
    <w:rsid w:val="00CB5C62"/>
    <w:rsid w:val="00CB6CDD"/>
    <w:rsid w:val="00CB71C9"/>
    <w:rsid w:val="00CC0313"/>
    <w:rsid w:val="00CC1117"/>
    <w:rsid w:val="00CC1F55"/>
    <w:rsid w:val="00CC258F"/>
    <w:rsid w:val="00CC2805"/>
    <w:rsid w:val="00CC287F"/>
    <w:rsid w:val="00CC29EF"/>
    <w:rsid w:val="00CC7DEB"/>
    <w:rsid w:val="00CD0EE5"/>
    <w:rsid w:val="00CD2756"/>
    <w:rsid w:val="00CD31A4"/>
    <w:rsid w:val="00CD34CB"/>
    <w:rsid w:val="00CD3D84"/>
    <w:rsid w:val="00CD3FD5"/>
    <w:rsid w:val="00CD568A"/>
    <w:rsid w:val="00CD5EDC"/>
    <w:rsid w:val="00CD6FBC"/>
    <w:rsid w:val="00CD748B"/>
    <w:rsid w:val="00CD770A"/>
    <w:rsid w:val="00CD7A94"/>
    <w:rsid w:val="00CE18E7"/>
    <w:rsid w:val="00CE2616"/>
    <w:rsid w:val="00CE2ECC"/>
    <w:rsid w:val="00CE3726"/>
    <w:rsid w:val="00CE38AC"/>
    <w:rsid w:val="00CE42C8"/>
    <w:rsid w:val="00CE5775"/>
    <w:rsid w:val="00CF0EDC"/>
    <w:rsid w:val="00CF23DC"/>
    <w:rsid w:val="00CF29B8"/>
    <w:rsid w:val="00CF30A7"/>
    <w:rsid w:val="00CF5A4C"/>
    <w:rsid w:val="00CF5C65"/>
    <w:rsid w:val="00CF5F3A"/>
    <w:rsid w:val="00CF7C5F"/>
    <w:rsid w:val="00D001BB"/>
    <w:rsid w:val="00D00A24"/>
    <w:rsid w:val="00D01524"/>
    <w:rsid w:val="00D03334"/>
    <w:rsid w:val="00D03A52"/>
    <w:rsid w:val="00D03BD9"/>
    <w:rsid w:val="00D046B0"/>
    <w:rsid w:val="00D04BF1"/>
    <w:rsid w:val="00D052A8"/>
    <w:rsid w:val="00D0589E"/>
    <w:rsid w:val="00D105D5"/>
    <w:rsid w:val="00D1080A"/>
    <w:rsid w:val="00D10F3A"/>
    <w:rsid w:val="00D11DA1"/>
    <w:rsid w:val="00D127D2"/>
    <w:rsid w:val="00D13F66"/>
    <w:rsid w:val="00D15F6A"/>
    <w:rsid w:val="00D16379"/>
    <w:rsid w:val="00D16B84"/>
    <w:rsid w:val="00D1742B"/>
    <w:rsid w:val="00D1753F"/>
    <w:rsid w:val="00D17832"/>
    <w:rsid w:val="00D207D0"/>
    <w:rsid w:val="00D227D4"/>
    <w:rsid w:val="00D22D3E"/>
    <w:rsid w:val="00D27BF7"/>
    <w:rsid w:val="00D31FD9"/>
    <w:rsid w:val="00D32147"/>
    <w:rsid w:val="00D334CE"/>
    <w:rsid w:val="00D33B11"/>
    <w:rsid w:val="00D341CD"/>
    <w:rsid w:val="00D34398"/>
    <w:rsid w:val="00D347BA"/>
    <w:rsid w:val="00D34FBA"/>
    <w:rsid w:val="00D35FCB"/>
    <w:rsid w:val="00D3659D"/>
    <w:rsid w:val="00D3710D"/>
    <w:rsid w:val="00D400B0"/>
    <w:rsid w:val="00D41028"/>
    <w:rsid w:val="00D4194D"/>
    <w:rsid w:val="00D41FFD"/>
    <w:rsid w:val="00D423AB"/>
    <w:rsid w:val="00D42D87"/>
    <w:rsid w:val="00D43F21"/>
    <w:rsid w:val="00D45739"/>
    <w:rsid w:val="00D474B9"/>
    <w:rsid w:val="00D5084E"/>
    <w:rsid w:val="00D51212"/>
    <w:rsid w:val="00D52C36"/>
    <w:rsid w:val="00D53DC8"/>
    <w:rsid w:val="00D54364"/>
    <w:rsid w:val="00D54687"/>
    <w:rsid w:val="00D55715"/>
    <w:rsid w:val="00D55E96"/>
    <w:rsid w:val="00D562D4"/>
    <w:rsid w:val="00D56381"/>
    <w:rsid w:val="00D563D3"/>
    <w:rsid w:val="00D56728"/>
    <w:rsid w:val="00D6023E"/>
    <w:rsid w:val="00D618A5"/>
    <w:rsid w:val="00D61C22"/>
    <w:rsid w:val="00D61E46"/>
    <w:rsid w:val="00D62FA5"/>
    <w:rsid w:val="00D63A2F"/>
    <w:rsid w:val="00D65194"/>
    <w:rsid w:val="00D6535C"/>
    <w:rsid w:val="00D65888"/>
    <w:rsid w:val="00D65A33"/>
    <w:rsid w:val="00D65DD2"/>
    <w:rsid w:val="00D66DED"/>
    <w:rsid w:val="00D66E35"/>
    <w:rsid w:val="00D70509"/>
    <w:rsid w:val="00D70A38"/>
    <w:rsid w:val="00D71058"/>
    <w:rsid w:val="00D71BFF"/>
    <w:rsid w:val="00D74C30"/>
    <w:rsid w:val="00D75157"/>
    <w:rsid w:val="00D7536D"/>
    <w:rsid w:val="00D758C7"/>
    <w:rsid w:val="00D75F3A"/>
    <w:rsid w:val="00D768E9"/>
    <w:rsid w:val="00D81C89"/>
    <w:rsid w:val="00D821A8"/>
    <w:rsid w:val="00D822EF"/>
    <w:rsid w:val="00D83516"/>
    <w:rsid w:val="00D840AD"/>
    <w:rsid w:val="00D8430B"/>
    <w:rsid w:val="00D84748"/>
    <w:rsid w:val="00D84E25"/>
    <w:rsid w:val="00D8529A"/>
    <w:rsid w:val="00D85835"/>
    <w:rsid w:val="00D8627E"/>
    <w:rsid w:val="00D86498"/>
    <w:rsid w:val="00D86686"/>
    <w:rsid w:val="00D87BB5"/>
    <w:rsid w:val="00D91823"/>
    <w:rsid w:val="00D929EC"/>
    <w:rsid w:val="00D92C33"/>
    <w:rsid w:val="00D94279"/>
    <w:rsid w:val="00D94F7B"/>
    <w:rsid w:val="00D95DAE"/>
    <w:rsid w:val="00D971F1"/>
    <w:rsid w:val="00D9765D"/>
    <w:rsid w:val="00D97830"/>
    <w:rsid w:val="00D97AFA"/>
    <w:rsid w:val="00D97EF9"/>
    <w:rsid w:val="00DA0FAE"/>
    <w:rsid w:val="00DA251B"/>
    <w:rsid w:val="00DA3233"/>
    <w:rsid w:val="00DA43E4"/>
    <w:rsid w:val="00DA471A"/>
    <w:rsid w:val="00DA47A6"/>
    <w:rsid w:val="00DA53A6"/>
    <w:rsid w:val="00DA57D3"/>
    <w:rsid w:val="00DA6EC2"/>
    <w:rsid w:val="00DB0FBE"/>
    <w:rsid w:val="00DB1CB1"/>
    <w:rsid w:val="00DB2983"/>
    <w:rsid w:val="00DB3E87"/>
    <w:rsid w:val="00DB4D08"/>
    <w:rsid w:val="00DB51A8"/>
    <w:rsid w:val="00DB5BA8"/>
    <w:rsid w:val="00DB607C"/>
    <w:rsid w:val="00DB72BF"/>
    <w:rsid w:val="00DB7771"/>
    <w:rsid w:val="00DC135B"/>
    <w:rsid w:val="00DC330B"/>
    <w:rsid w:val="00DC368F"/>
    <w:rsid w:val="00DC4B89"/>
    <w:rsid w:val="00DC50BE"/>
    <w:rsid w:val="00DC53E9"/>
    <w:rsid w:val="00DC6239"/>
    <w:rsid w:val="00DC6CE2"/>
    <w:rsid w:val="00DC7178"/>
    <w:rsid w:val="00DD073E"/>
    <w:rsid w:val="00DD0C3A"/>
    <w:rsid w:val="00DD1988"/>
    <w:rsid w:val="00DD19F8"/>
    <w:rsid w:val="00DD2258"/>
    <w:rsid w:val="00DD2CEC"/>
    <w:rsid w:val="00DD3366"/>
    <w:rsid w:val="00DD3385"/>
    <w:rsid w:val="00DD353D"/>
    <w:rsid w:val="00DD3D7D"/>
    <w:rsid w:val="00DD3DF1"/>
    <w:rsid w:val="00DD4811"/>
    <w:rsid w:val="00DD4A08"/>
    <w:rsid w:val="00DD5ADE"/>
    <w:rsid w:val="00DD622D"/>
    <w:rsid w:val="00DD6882"/>
    <w:rsid w:val="00DD68DC"/>
    <w:rsid w:val="00DD691B"/>
    <w:rsid w:val="00DD6D0D"/>
    <w:rsid w:val="00DE001B"/>
    <w:rsid w:val="00DE3B25"/>
    <w:rsid w:val="00DE66C4"/>
    <w:rsid w:val="00DE67FF"/>
    <w:rsid w:val="00DE74DE"/>
    <w:rsid w:val="00DF2820"/>
    <w:rsid w:val="00DF2900"/>
    <w:rsid w:val="00DF2C7F"/>
    <w:rsid w:val="00DF2CB5"/>
    <w:rsid w:val="00DF656B"/>
    <w:rsid w:val="00DF692D"/>
    <w:rsid w:val="00DF7FD7"/>
    <w:rsid w:val="00E0110B"/>
    <w:rsid w:val="00E01616"/>
    <w:rsid w:val="00E01C54"/>
    <w:rsid w:val="00E04842"/>
    <w:rsid w:val="00E0558D"/>
    <w:rsid w:val="00E069AA"/>
    <w:rsid w:val="00E07096"/>
    <w:rsid w:val="00E10A25"/>
    <w:rsid w:val="00E11874"/>
    <w:rsid w:val="00E13B58"/>
    <w:rsid w:val="00E13BF6"/>
    <w:rsid w:val="00E15A7A"/>
    <w:rsid w:val="00E15AD8"/>
    <w:rsid w:val="00E15AE2"/>
    <w:rsid w:val="00E172F5"/>
    <w:rsid w:val="00E179FE"/>
    <w:rsid w:val="00E20AE6"/>
    <w:rsid w:val="00E21709"/>
    <w:rsid w:val="00E227FE"/>
    <w:rsid w:val="00E232C2"/>
    <w:rsid w:val="00E2424F"/>
    <w:rsid w:val="00E252AF"/>
    <w:rsid w:val="00E26528"/>
    <w:rsid w:val="00E27A8D"/>
    <w:rsid w:val="00E27DCD"/>
    <w:rsid w:val="00E321D8"/>
    <w:rsid w:val="00E342B5"/>
    <w:rsid w:val="00E3468A"/>
    <w:rsid w:val="00E349CA"/>
    <w:rsid w:val="00E34D01"/>
    <w:rsid w:val="00E36CF8"/>
    <w:rsid w:val="00E3720E"/>
    <w:rsid w:val="00E37A98"/>
    <w:rsid w:val="00E40AB6"/>
    <w:rsid w:val="00E41D3C"/>
    <w:rsid w:val="00E4207B"/>
    <w:rsid w:val="00E4322C"/>
    <w:rsid w:val="00E4372B"/>
    <w:rsid w:val="00E44266"/>
    <w:rsid w:val="00E44C97"/>
    <w:rsid w:val="00E44F3C"/>
    <w:rsid w:val="00E4578C"/>
    <w:rsid w:val="00E45E26"/>
    <w:rsid w:val="00E46B92"/>
    <w:rsid w:val="00E476AC"/>
    <w:rsid w:val="00E478C6"/>
    <w:rsid w:val="00E51B08"/>
    <w:rsid w:val="00E51F4A"/>
    <w:rsid w:val="00E53460"/>
    <w:rsid w:val="00E543EF"/>
    <w:rsid w:val="00E56348"/>
    <w:rsid w:val="00E56CAC"/>
    <w:rsid w:val="00E60D61"/>
    <w:rsid w:val="00E617DD"/>
    <w:rsid w:val="00E62E9C"/>
    <w:rsid w:val="00E62EE1"/>
    <w:rsid w:val="00E637B6"/>
    <w:rsid w:val="00E65088"/>
    <w:rsid w:val="00E663E8"/>
    <w:rsid w:val="00E6672D"/>
    <w:rsid w:val="00E6696E"/>
    <w:rsid w:val="00E671D3"/>
    <w:rsid w:val="00E67909"/>
    <w:rsid w:val="00E67FEA"/>
    <w:rsid w:val="00E70D9B"/>
    <w:rsid w:val="00E712F2"/>
    <w:rsid w:val="00E73A49"/>
    <w:rsid w:val="00E7404E"/>
    <w:rsid w:val="00E7457A"/>
    <w:rsid w:val="00E7463B"/>
    <w:rsid w:val="00E75F0B"/>
    <w:rsid w:val="00E77C92"/>
    <w:rsid w:val="00E77E8C"/>
    <w:rsid w:val="00E80FC7"/>
    <w:rsid w:val="00E81432"/>
    <w:rsid w:val="00E8195F"/>
    <w:rsid w:val="00E81A3C"/>
    <w:rsid w:val="00E81D9A"/>
    <w:rsid w:val="00E8246C"/>
    <w:rsid w:val="00E82AB2"/>
    <w:rsid w:val="00E83E02"/>
    <w:rsid w:val="00E844E2"/>
    <w:rsid w:val="00E84526"/>
    <w:rsid w:val="00E8577D"/>
    <w:rsid w:val="00E87704"/>
    <w:rsid w:val="00E90637"/>
    <w:rsid w:val="00E919E1"/>
    <w:rsid w:val="00E91A5A"/>
    <w:rsid w:val="00E91D5A"/>
    <w:rsid w:val="00E91EF5"/>
    <w:rsid w:val="00E92983"/>
    <w:rsid w:val="00E934B3"/>
    <w:rsid w:val="00E94098"/>
    <w:rsid w:val="00E94216"/>
    <w:rsid w:val="00E94CE5"/>
    <w:rsid w:val="00E94D47"/>
    <w:rsid w:val="00E95ED6"/>
    <w:rsid w:val="00E967C2"/>
    <w:rsid w:val="00E9681B"/>
    <w:rsid w:val="00EA0227"/>
    <w:rsid w:val="00EA04DB"/>
    <w:rsid w:val="00EA14BC"/>
    <w:rsid w:val="00EA1979"/>
    <w:rsid w:val="00EA62B5"/>
    <w:rsid w:val="00EA6D43"/>
    <w:rsid w:val="00EA709D"/>
    <w:rsid w:val="00EB1FD5"/>
    <w:rsid w:val="00EB26F7"/>
    <w:rsid w:val="00EB2984"/>
    <w:rsid w:val="00EB3ED4"/>
    <w:rsid w:val="00EB46DA"/>
    <w:rsid w:val="00EB5431"/>
    <w:rsid w:val="00EB58C9"/>
    <w:rsid w:val="00EB6C3C"/>
    <w:rsid w:val="00EB7950"/>
    <w:rsid w:val="00EC0D91"/>
    <w:rsid w:val="00EC1581"/>
    <w:rsid w:val="00EC1E78"/>
    <w:rsid w:val="00EC2227"/>
    <w:rsid w:val="00EC2E9A"/>
    <w:rsid w:val="00EC4ACF"/>
    <w:rsid w:val="00EC5A39"/>
    <w:rsid w:val="00EC5F50"/>
    <w:rsid w:val="00EC6453"/>
    <w:rsid w:val="00EC6B92"/>
    <w:rsid w:val="00EC7DCD"/>
    <w:rsid w:val="00ED06AC"/>
    <w:rsid w:val="00ED115E"/>
    <w:rsid w:val="00ED1AF0"/>
    <w:rsid w:val="00ED1F5D"/>
    <w:rsid w:val="00ED1F6A"/>
    <w:rsid w:val="00ED3959"/>
    <w:rsid w:val="00ED3975"/>
    <w:rsid w:val="00ED3A23"/>
    <w:rsid w:val="00ED407E"/>
    <w:rsid w:val="00ED4D48"/>
    <w:rsid w:val="00ED4DD0"/>
    <w:rsid w:val="00ED6699"/>
    <w:rsid w:val="00ED68B0"/>
    <w:rsid w:val="00ED6B9B"/>
    <w:rsid w:val="00ED6EFB"/>
    <w:rsid w:val="00ED6F9F"/>
    <w:rsid w:val="00EE04D7"/>
    <w:rsid w:val="00EE1102"/>
    <w:rsid w:val="00EE1355"/>
    <w:rsid w:val="00EE13B7"/>
    <w:rsid w:val="00EE1520"/>
    <w:rsid w:val="00EE17A9"/>
    <w:rsid w:val="00EE2A27"/>
    <w:rsid w:val="00EE337D"/>
    <w:rsid w:val="00EE351A"/>
    <w:rsid w:val="00EE3A8A"/>
    <w:rsid w:val="00EE3BE9"/>
    <w:rsid w:val="00EE46CE"/>
    <w:rsid w:val="00EE4BF7"/>
    <w:rsid w:val="00EE4E7C"/>
    <w:rsid w:val="00EE4FD5"/>
    <w:rsid w:val="00EE500A"/>
    <w:rsid w:val="00EE54FA"/>
    <w:rsid w:val="00EE552E"/>
    <w:rsid w:val="00EE5719"/>
    <w:rsid w:val="00EE7FC4"/>
    <w:rsid w:val="00EF0E25"/>
    <w:rsid w:val="00EF2D20"/>
    <w:rsid w:val="00EF3265"/>
    <w:rsid w:val="00EF402E"/>
    <w:rsid w:val="00EF4D7A"/>
    <w:rsid w:val="00EF569F"/>
    <w:rsid w:val="00EF5BAA"/>
    <w:rsid w:val="00EF785E"/>
    <w:rsid w:val="00EF7BF7"/>
    <w:rsid w:val="00EF7C5F"/>
    <w:rsid w:val="00F00335"/>
    <w:rsid w:val="00F0042E"/>
    <w:rsid w:val="00F009EF"/>
    <w:rsid w:val="00F01152"/>
    <w:rsid w:val="00F02270"/>
    <w:rsid w:val="00F03713"/>
    <w:rsid w:val="00F0373E"/>
    <w:rsid w:val="00F03A2E"/>
    <w:rsid w:val="00F03A8E"/>
    <w:rsid w:val="00F04A19"/>
    <w:rsid w:val="00F04AD3"/>
    <w:rsid w:val="00F051B2"/>
    <w:rsid w:val="00F06B67"/>
    <w:rsid w:val="00F1103C"/>
    <w:rsid w:val="00F114C3"/>
    <w:rsid w:val="00F12744"/>
    <w:rsid w:val="00F12A4D"/>
    <w:rsid w:val="00F13B30"/>
    <w:rsid w:val="00F14055"/>
    <w:rsid w:val="00F1453F"/>
    <w:rsid w:val="00F201DF"/>
    <w:rsid w:val="00F20A66"/>
    <w:rsid w:val="00F20DFC"/>
    <w:rsid w:val="00F21B74"/>
    <w:rsid w:val="00F22027"/>
    <w:rsid w:val="00F224A3"/>
    <w:rsid w:val="00F231A4"/>
    <w:rsid w:val="00F24102"/>
    <w:rsid w:val="00F24615"/>
    <w:rsid w:val="00F25108"/>
    <w:rsid w:val="00F264B1"/>
    <w:rsid w:val="00F275E0"/>
    <w:rsid w:val="00F27C38"/>
    <w:rsid w:val="00F30599"/>
    <w:rsid w:val="00F30A79"/>
    <w:rsid w:val="00F351C1"/>
    <w:rsid w:val="00F359A9"/>
    <w:rsid w:val="00F36E62"/>
    <w:rsid w:val="00F41081"/>
    <w:rsid w:val="00F4119C"/>
    <w:rsid w:val="00F42AA4"/>
    <w:rsid w:val="00F45019"/>
    <w:rsid w:val="00F45344"/>
    <w:rsid w:val="00F464F3"/>
    <w:rsid w:val="00F46FCD"/>
    <w:rsid w:val="00F508AF"/>
    <w:rsid w:val="00F511FA"/>
    <w:rsid w:val="00F52C33"/>
    <w:rsid w:val="00F542CE"/>
    <w:rsid w:val="00F5464C"/>
    <w:rsid w:val="00F54802"/>
    <w:rsid w:val="00F54FA0"/>
    <w:rsid w:val="00F55F15"/>
    <w:rsid w:val="00F560AD"/>
    <w:rsid w:val="00F5667C"/>
    <w:rsid w:val="00F572BC"/>
    <w:rsid w:val="00F57723"/>
    <w:rsid w:val="00F61025"/>
    <w:rsid w:val="00F61354"/>
    <w:rsid w:val="00F62027"/>
    <w:rsid w:val="00F62839"/>
    <w:rsid w:val="00F630A7"/>
    <w:rsid w:val="00F71E5B"/>
    <w:rsid w:val="00F72450"/>
    <w:rsid w:val="00F72E1A"/>
    <w:rsid w:val="00F7323B"/>
    <w:rsid w:val="00F76B13"/>
    <w:rsid w:val="00F80643"/>
    <w:rsid w:val="00F80BF8"/>
    <w:rsid w:val="00F82032"/>
    <w:rsid w:val="00F83AAD"/>
    <w:rsid w:val="00F85D02"/>
    <w:rsid w:val="00F86879"/>
    <w:rsid w:val="00F86CCE"/>
    <w:rsid w:val="00F875F0"/>
    <w:rsid w:val="00F877A1"/>
    <w:rsid w:val="00F878A7"/>
    <w:rsid w:val="00F87D40"/>
    <w:rsid w:val="00F907C2"/>
    <w:rsid w:val="00F937FF"/>
    <w:rsid w:val="00F93C17"/>
    <w:rsid w:val="00F93C50"/>
    <w:rsid w:val="00F93F04"/>
    <w:rsid w:val="00F94790"/>
    <w:rsid w:val="00F94874"/>
    <w:rsid w:val="00F94E13"/>
    <w:rsid w:val="00F9595D"/>
    <w:rsid w:val="00F96066"/>
    <w:rsid w:val="00F96A5D"/>
    <w:rsid w:val="00F96BD6"/>
    <w:rsid w:val="00F9700A"/>
    <w:rsid w:val="00FA027E"/>
    <w:rsid w:val="00FA180F"/>
    <w:rsid w:val="00FA2330"/>
    <w:rsid w:val="00FA2D0C"/>
    <w:rsid w:val="00FA2D66"/>
    <w:rsid w:val="00FA33B4"/>
    <w:rsid w:val="00FA342F"/>
    <w:rsid w:val="00FA3DD4"/>
    <w:rsid w:val="00FA3FEF"/>
    <w:rsid w:val="00FA4499"/>
    <w:rsid w:val="00FA4683"/>
    <w:rsid w:val="00FA49C1"/>
    <w:rsid w:val="00FA543A"/>
    <w:rsid w:val="00FA6CFF"/>
    <w:rsid w:val="00FA7E86"/>
    <w:rsid w:val="00FB00DA"/>
    <w:rsid w:val="00FB3375"/>
    <w:rsid w:val="00FB3A1C"/>
    <w:rsid w:val="00FB45FC"/>
    <w:rsid w:val="00FB4D42"/>
    <w:rsid w:val="00FB5881"/>
    <w:rsid w:val="00FB59EF"/>
    <w:rsid w:val="00FB6AA8"/>
    <w:rsid w:val="00FB718E"/>
    <w:rsid w:val="00FB7286"/>
    <w:rsid w:val="00FB7A33"/>
    <w:rsid w:val="00FC0BE4"/>
    <w:rsid w:val="00FC2040"/>
    <w:rsid w:val="00FC255D"/>
    <w:rsid w:val="00FC29CC"/>
    <w:rsid w:val="00FC30CD"/>
    <w:rsid w:val="00FC3129"/>
    <w:rsid w:val="00FC3750"/>
    <w:rsid w:val="00FC4BC2"/>
    <w:rsid w:val="00FC6E36"/>
    <w:rsid w:val="00FC71DF"/>
    <w:rsid w:val="00FD0082"/>
    <w:rsid w:val="00FD0463"/>
    <w:rsid w:val="00FD11FB"/>
    <w:rsid w:val="00FD221A"/>
    <w:rsid w:val="00FD2350"/>
    <w:rsid w:val="00FD23C6"/>
    <w:rsid w:val="00FD3A9F"/>
    <w:rsid w:val="00FD3CCE"/>
    <w:rsid w:val="00FD4105"/>
    <w:rsid w:val="00FD4AC5"/>
    <w:rsid w:val="00FD5CF2"/>
    <w:rsid w:val="00FD5CFE"/>
    <w:rsid w:val="00FD686F"/>
    <w:rsid w:val="00FD7454"/>
    <w:rsid w:val="00FD7B89"/>
    <w:rsid w:val="00FE0F93"/>
    <w:rsid w:val="00FE16B7"/>
    <w:rsid w:val="00FE25C2"/>
    <w:rsid w:val="00FE47CC"/>
    <w:rsid w:val="00FE5BB2"/>
    <w:rsid w:val="00FE5DA7"/>
    <w:rsid w:val="00FE649E"/>
    <w:rsid w:val="00FE7B0E"/>
    <w:rsid w:val="00FE7F97"/>
    <w:rsid w:val="00FF14DC"/>
    <w:rsid w:val="00FF4AF3"/>
    <w:rsid w:val="00FF54E7"/>
    <w:rsid w:val="00FF5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DC91C"/>
  <w15:chartTrackingRefBased/>
  <w15:docId w15:val="{3D555357-926B-4AC7-8914-DCC60430B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4B"/>
    <w:pPr>
      <w:spacing w:line="360" w:lineRule="auto"/>
      <w:jc w:val="both"/>
    </w:pPr>
    <w:rPr>
      <w:rFonts w:ascii="Verdana" w:hAnsi="Verdana"/>
    </w:rPr>
  </w:style>
  <w:style w:type="paragraph" w:styleId="Heading1">
    <w:name w:val="heading 1"/>
    <w:basedOn w:val="Normal"/>
    <w:next w:val="Normal"/>
    <w:link w:val="Heading1Char"/>
    <w:autoRedefine/>
    <w:uiPriority w:val="99"/>
    <w:qFormat/>
    <w:rsid w:val="00C00925"/>
    <w:pPr>
      <w:shd w:val="clear" w:color="auto" w:fill="FFFFFF"/>
      <w:autoSpaceDE w:val="0"/>
      <w:autoSpaceDN w:val="0"/>
      <w:adjustRightInd w:val="0"/>
      <w:spacing w:after="100" w:afterAutospacing="1" w:line="240" w:lineRule="auto"/>
      <w:ind w:left="720" w:hanging="720"/>
      <w:jc w:val="center"/>
      <w:outlineLvl w:val="0"/>
    </w:pPr>
    <w:rPr>
      <w:rFonts w:eastAsia="Calibri" w:cs="Times New Roman"/>
      <w:b/>
      <w:bCs/>
      <w:sz w:val="28"/>
      <w:szCs w:val="28"/>
      <w:lang w:val="en-GB" w:bidi="he-IL"/>
    </w:rPr>
  </w:style>
  <w:style w:type="paragraph" w:styleId="Heading2">
    <w:name w:val="heading 2"/>
    <w:basedOn w:val="Normal"/>
    <w:next w:val="Normal"/>
    <w:link w:val="Heading2Char"/>
    <w:autoRedefine/>
    <w:uiPriority w:val="9"/>
    <w:unhideWhenUsed/>
    <w:qFormat/>
    <w:rsid w:val="00DC50BE"/>
    <w:pPr>
      <w:keepNext/>
      <w:keepLines/>
      <w:spacing w:before="40" w:after="0"/>
      <w:jc w:val="left"/>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0A3B42"/>
    <w:pPr>
      <w:keepNext/>
      <w:keepLines/>
      <w:shd w:val="clear" w:color="auto" w:fill="FFFFFF"/>
      <w:spacing w:after="100" w:afterAutospacing="1" w:line="290" w:lineRule="atLeast"/>
      <w:jc w:val="left"/>
      <w:outlineLvl w:val="2"/>
    </w:pPr>
    <w:rPr>
      <w:rFonts w:eastAsiaTheme="majorEastAsia" w:cs="Arial"/>
      <w:b/>
      <w:bCs/>
      <w:color w:val="000000" w:themeColor="text1"/>
      <w:sz w:val="24"/>
      <w:szCs w:val="24"/>
    </w:rPr>
  </w:style>
  <w:style w:type="paragraph" w:styleId="Heading4">
    <w:name w:val="heading 4"/>
    <w:basedOn w:val="Normal"/>
    <w:next w:val="Normal"/>
    <w:link w:val="Heading4Char"/>
    <w:uiPriority w:val="9"/>
    <w:semiHidden/>
    <w:unhideWhenUsed/>
    <w:rsid w:val="00D27BF7"/>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BF7"/>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7BF7"/>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7BF7"/>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7B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B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C4"/>
  </w:style>
  <w:style w:type="paragraph" w:styleId="Footer">
    <w:name w:val="footer"/>
    <w:basedOn w:val="Normal"/>
    <w:link w:val="FooterChar"/>
    <w:uiPriority w:val="99"/>
    <w:unhideWhenUsed/>
    <w:rsid w:val="00BC7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C4"/>
  </w:style>
  <w:style w:type="character" w:styleId="PlaceholderText">
    <w:name w:val="Placeholder Text"/>
    <w:basedOn w:val="DefaultParagraphFont"/>
    <w:uiPriority w:val="99"/>
    <w:semiHidden/>
    <w:rsid w:val="00773C35"/>
    <w:rPr>
      <w:color w:val="808080"/>
    </w:rPr>
  </w:style>
  <w:style w:type="character" w:customStyle="1" w:styleId="Heading1Char">
    <w:name w:val="Heading 1 Char"/>
    <w:basedOn w:val="DefaultParagraphFont"/>
    <w:link w:val="Heading1"/>
    <w:uiPriority w:val="99"/>
    <w:rsid w:val="00C00925"/>
    <w:rPr>
      <w:rFonts w:ascii="Verdana" w:eastAsia="Calibri" w:hAnsi="Verdana" w:cs="Times New Roman"/>
      <w:b/>
      <w:bCs/>
      <w:sz w:val="28"/>
      <w:szCs w:val="28"/>
      <w:shd w:val="clear" w:color="auto" w:fill="FFFFFF"/>
      <w:lang w:val="en-GB" w:bidi="he-IL"/>
    </w:rPr>
  </w:style>
  <w:style w:type="paragraph" w:styleId="Title">
    <w:name w:val="Title"/>
    <w:basedOn w:val="Normal"/>
    <w:next w:val="Normal"/>
    <w:link w:val="TitleChar"/>
    <w:uiPriority w:val="10"/>
    <w:qFormat/>
    <w:rsid w:val="00BE0BF8"/>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BE0BF8"/>
    <w:rPr>
      <w:rFonts w:ascii="Verdana" w:eastAsiaTheme="majorEastAsia" w:hAnsi="Verdana" w:cstheme="majorBidi"/>
      <w:b/>
      <w:spacing w:val="-10"/>
      <w:kern w:val="28"/>
      <w:sz w:val="36"/>
      <w:szCs w:val="56"/>
    </w:rPr>
  </w:style>
  <w:style w:type="paragraph" w:styleId="Subtitle">
    <w:name w:val="Subtitle"/>
    <w:basedOn w:val="Normal"/>
    <w:next w:val="Normal"/>
    <w:link w:val="SubtitleChar"/>
    <w:autoRedefine/>
    <w:uiPriority w:val="11"/>
    <w:qFormat/>
    <w:rsid w:val="000F3B47"/>
    <w:pPr>
      <w:numPr>
        <w:ilvl w:val="1"/>
      </w:numPr>
      <w:jc w:val="center"/>
    </w:pPr>
    <w:rPr>
      <w:rFonts w:eastAsiaTheme="minorEastAsia"/>
      <w:b/>
      <w:spacing w:val="15"/>
      <w:sz w:val="28"/>
    </w:rPr>
  </w:style>
  <w:style w:type="character" w:customStyle="1" w:styleId="SubtitleChar">
    <w:name w:val="Subtitle Char"/>
    <w:basedOn w:val="DefaultParagraphFont"/>
    <w:link w:val="Subtitle"/>
    <w:uiPriority w:val="11"/>
    <w:rsid w:val="000F3B47"/>
    <w:rPr>
      <w:rFonts w:ascii="Verdana" w:eastAsiaTheme="minorEastAsia" w:hAnsi="Verdana"/>
      <w:b/>
      <w:spacing w:val="15"/>
      <w:sz w:val="28"/>
    </w:rPr>
  </w:style>
  <w:style w:type="paragraph" w:styleId="NoSpacing">
    <w:name w:val="No Spacing"/>
    <w:link w:val="NoSpacingChar"/>
    <w:uiPriority w:val="1"/>
    <w:rsid w:val="00BE0F6D"/>
    <w:pPr>
      <w:spacing w:after="0" w:line="240" w:lineRule="auto"/>
    </w:pPr>
    <w:rPr>
      <w:rFonts w:eastAsiaTheme="minorEastAsia"/>
    </w:rPr>
  </w:style>
  <w:style w:type="character" w:customStyle="1" w:styleId="NoSpacingChar">
    <w:name w:val="No Spacing Char"/>
    <w:basedOn w:val="DefaultParagraphFont"/>
    <w:link w:val="NoSpacing"/>
    <w:uiPriority w:val="1"/>
    <w:rsid w:val="00BE0F6D"/>
    <w:rPr>
      <w:rFonts w:eastAsiaTheme="minorEastAsia"/>
    </w:rPr>
  </w:style>
  <w:style w:type="character" w:customStyle="1" w:styleId="Heading2Char">
    <w:name w:val="Heading 2 Char"/>
    <w:basedOn w:val="DefaultParagraphFont"/>
    <w:link w:val="Heading2"/>
    <w:uiPriority w:val="9"/>
    <w:rsid w:val="00DC50BE"/>
    <w:rPr>
      <w:rFonts w:ascii="Verdana" w:eastAsiaTheme="majorEastAsia" w:hAnsi="Verdana" w:cstheme="majorBidi"/>
      <w:b/>
      <w:sz w:val="26"/>
      <w:szCs w:val="26"/>
    </w:rPr>
  </w:style>
  <w:style w:type="character" w:customStyle="1" w:styleId="Heading3Char">
    <w:name w:val="Heading 3 Char"/>
    <w:basedOn w:val="DefaultParagraphFont"/>
    <w:link w:val="Heading3"/>
    <w:uiPriority w:val="9"/>
    <w:rsid w:val="000A3B42"/>
    <w:rPr>
      <w:rFonts w:ascii="Verdana" w:eastAsiaTheme="majorEastAsia" w:hAnsi="Verdana" w:cs="Arial"/>
      <w:b/>
      <w:bCs/>
      <w:color w:val="000000" w:themeColor="text1"/>
      <w:sz w:val="24"/>
      <w:szCs w:val="24"/>
      <w:shd w:val="clear" w:color="auto" w:fill="FFFFFF"/>
    </w:rPr>
  </w:style>
  <w:style w:type="character" w:customStyle="1" w:styleId="Heading4Char">
    <w:name w:val="Heading 4 Char"/>
    <w:basedOn w:val="DefaultParagraphFont"/>
    <w:link w:val="Heading4"/>
    <w:uiPriority w:val="9"/>
    <w:semiHidden/>
    <w:rsid w:val="00D27B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7BF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7BF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7BF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7B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BF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B0C8C"/>
    <w:rPr>
      <w:color w:val="0563C1" w:themeColor="hyperlink"/>
      <w:u w:val="single"/>
    </w:rPr>
  </w:style>
  <w:style w:type="paragraph" w:styleId="TOC1">
    <w:name w:val="toc 1"/>
    <w:aliases w:val="Table of contents"/>
    <w:basedOn w:val="Normal"/>
    <w:next w:val="Normal"/>
    <w:autoRedefine/>
    <w:uiPriority w:val="39"/>
    <w:unhideWhenUsed/>
    <w:qFormat/>
    <w:rsid w:val="005B5714"/>
    <w:pPr>
      <w:tabs>
        <w:tab w:val="right" w:leader="dot" w:pos="9350"/>
      </w:tabs>
      <w:spacing w:after="100"/>
    </w:pPr>
    <w:rPr>
      <w:b/>
      <w:bCs/>
      <w:noProof/>
      <w:color w:val="000000" w:themeColor="text1"/>
      <w:lang w:bidi="he-IL"/>
    </w:rPr>
  </w:style>
  <w:style w:type="paragraph" w:styleId="TOC2">
    <w:name w:val="toc 2"/>
    <w:basedOn w:val="Normal"/>
    <w:next w:val="Normal"/>
    <w:autoRedefine/>
    <w:uiPriority w:val="39"/>
    <w:unhideWhenUsed/>
    <w:rsid w:val="00D1080A"/>
    <w:pPr>
      <w:spacing w:after="100"/>
      <w:ind w:left="220"/>
    </w:pPr>
  </w:style>
  <w:style w:type="paragraph" w:styleId="ListParagraph">
    <w:name w:val="List Paragraph"/>
    <w:basedOn w:val="Normal"/>
    <w:uiPriority w:val="34"/>
    <w:qFormat/>
    <w:rsid w:val="007B36F7"/>
    <w:pPr>
      <w:ind w:left="720"/>
      <w:contextualSpacing/>
    </w:pPr>
  </w:style>
  <w:style w:type="paragraph" w:styleId="TOC3">
    <w:name w:val="toc 3"/>
    <w:basedOn w:val="Normal"/>
    <w:next w:val="Normal"/>
    <w:autoRedefine/>
    <w:uiPriority w:val="39"/>
    <w:unhideWhenUsed/>
    <w:rsid w:val="00981591"/>
    <w:pPr>
      <w:spacing w:after="100"/>
      <w:ind w:left="440"/>
    </w:pPr>
  </w:style>
  <w:style w:type="paragraph" w:styleId="Caption">
    <w:name w:val="caption"/>
    <w:aliases w:val="Tables &amp; Figures Caption style"/>
    <w:basedOn w:val="Normal"/>
    <w:next w:val="Normal"/>
    <w:uiPriority w:val="35"/>
    <w:unhideWhenUsed/>
    <w:rsid w:val="00981591"/>
    <w:pPr>
      <w:spacing w:after="200" w:line="240" w:lineRule="auto"/>
      <w:jc w:val="center"/>
    </w:pPr>
    <w:rPr>
      <w:iCs/>
      <w:sz w:val="20"/>
      <w:szCs w:val="18"/>
    </w:rPr>
  </w:style>
  <w:style w:type="table" w:customStyle="1" w:styleId="Calendar2">
    <w:name w:val="Calendar 2"/>
    <w:basedOn w:val="TableNormal"/>
    <w:uiPriority w:val="99"/>
    <w:qFormat/>
    <w:rsid w:val="0061138A"/>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table" w:styleId="MediumList2-Accent1">
    <w:name w:val="Medium List 2 Accent 1"/>
    <w:basedOn w:val="TableNormal"/>
    <w:uiPriority w:val="66"/>
    <w:rsid w:val="0061138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eofFigures">
    <w:name w:val="table of figures"/>
    <w:basedOn w:val="Normal"/>
    <w:next w:val="Normal"/>
    <w:uiPriority w:val="99"/>
    <w:unhideWhenUsed/>
    <w:rsid w:val="003225F1"/>
    <w:pPr>
      <w:spacing w:after="0"/>
    </w:pPr>
  </w:style>
  <w:style w:type="character" w:styleId="Emphasis">
    <w:name w:val="Emphasis"/>
    <w:basedOn w:val="DefaultParagraphFont"/>
    <w:uiPriority w:val="20"/>
    <w:qFormat/>
    <w:rsid w:val="000D5A6B"/>
    <w:rPr>
      <w:i/>
      <w:iCs/>
    </w:rPr>
  </w:style>
  <w:style w:type="character" w:styleId="UnresolvedMention">
    <w:name w:val="Unresolved Mention"/>
    <w:basedOn w:val="DefaultParagraphFont"/>
    <w:uiPriority w:val="99"/>
    <w:semiHidden/>
    <w:unhideWhenUsed/>
    <w:rsid w:val="001E55AE"/>
    <w:rPr>
      <w:color w:val="605E5C"/>
      <w:shd w:val="clear" w:color="auto" w:fill="E1DFDD"/>
    </w:rPr>
  </w:style>
  <w:style w:type="character" w:styleId="FollowedHyperlink">
    <w:name w:val="FollowedHyperlink"/>
    <w:basedOn w:val="DefaultParagraphFont"/>
    <w:uiPriority w:val="99"/>
    <w:semiHidden/>
    <w:unhideWhenUsed/>
    <w:rsid w:val="001E55AE"/>
    <w:rPr>
      <w:color w:val="954F72" w:themeColor="followedHyperlink"/>
      <w:u w:val="single"/>
    </w:rPr>
  </w:style>
  <w:style w:type="character" w:customStyle="1" w:styleId="jss431">
    <w:name w:val="jss431"/>
    <w:basedOn w:val="DefaultParagraphFont"/>
    <w:rsid w:val="00F00335"/>
  </w:style>
  <w:style w:type="table" w:styleId="TableGrid">
    <w:name w:val="Table Grid"/>
    <w:basedOn w:val="TableNormal"/>
    <w:uiPriority w:val="39"/>
    <w:rsid w:val="00861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295"/>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customStyle="1" w:styleId="rtejustify">
    <w:name w:val="rtejustify"/>
    <w:basedOn w:val="Normal"/>
    <w:rsid w:val="00B43295"/>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B432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501">
      <w:bodyDiv w:val="1"/>
      <w:marLeft w:val="0"/>
      <w:marRight w:val="0"/>
      <w:marTop w:val="0"/>
      <w:marBottom w:val="0"/>
      <w:divBdr>
        <w:top w:val="none" w:sz="0" w:space="0" w:color="auto"/>
        <w:left w:val="none" w:sz="0" w:space="0" w:color="auto"/>
        <w:bottom w:val="none" w:sz="0" w:space="0" w:color="auto"/>
        <w:right w:val="none" w:sz="0" w:space="0" w:color="auto"/>
      </w:divBdr>
      <w:divsChild>
        <w:div w:id="1569612457">
          <w:marLeft w:val="0"/>
          <w:marRight w:val="0"/>
          <w:marTop w:val="0"/>
          <w:marBottom w:val="0"/>
          <w:divBdr>
            <w:top w:val="none" w:sz="0" w:space="0" w:color="auto"/>
            <w:left w:val="none" w:sz="0" w:space="0" w:color="auto"/>
            <w:bottom w:val="none" w:sz="0" w:space="0" w:color="auto"/>
            <w:right w:val="none" w:sz="0" w:space="0" w:color="auto"/>
          </w:divBdr>
          <w:divsChild>
            <w:div w:id="1691495315">
              <w:marLeft w:val="0"/>
              <w:marRight w:val="0"/>
              <w:marTop w:val="0"/>
              <w:marBottom w:val="0"/>
              <w:divBdr>
                <w:top w:val="none" w:sz="0" w:space="0" w:color="auto"/>
                <w:left w:val="none" w:sz="0" w:space="0" w:color="auto"/>
                <w:bottom w:val="none" w:sz="0" w:space="0" w:color="auto"/>
                <w:right w:val="none" w:sz="0" w:space="0" w:color="auto"/>
              </w:divBdr>
            </w:div>
            <w:div w:id="976882008">
              <w:marLeft w:val="0"/>
              <w:marRight w:val="0"/>
              <w:marTop w:val="0"/>
              <w:marBottom w:val="0"/>
              <w:divBdr>
                <w:top w:val="none" w:sz="0" w:space="0" w:color="auto"/>
                <w:left w:val="none" w:sz="0" w:space="0" w:color="auto"/>
                <w:bottom w:val="none" w:sz="0" w:space="0" w:color="auto"/>
                <w:right w:val="none" w:sz="0" w:space="0" w:color="auto"/>
              </w:divBdr>
            </w:div>
            <w:div w:id="114061030">
              <w:marLeft w:val="0"/>
              <w:marRight w:val="0"/>
              <w:marTop w:val="0"/>
              <w:marBottom w:val="0"/>
              <w:divBdr>
                <w:top w:val="none" w:sz="0" w:space="0" w:color="auto"/>
                <w:left w:val="none" w:sz="0" w:space="0" w:color="auto"/>
                <w:bottom w:val="none" w:sz="0" w:space="0" w:color="auto"/>
                <w:right w:val="none" w:sz="0" w:space="0" w:color="auto"/>
              </w:divBdr>
            </w:div>
            <w:div w:id="498155721">
              <w:marLeft w:val="0"/>
              <w:marRight w:val="0"/>
              <w:marTop w:val="0"/>
              <w:marBottom w:val="0"/>
              <w:divBdr>
                <w:top w:val="none" w:sz="0" w:space="0" w:color="auto"/>
                <w:left w:val="none" w:sz="0" w:space="0" w:color="auto"/>
                <w:bottom w:val="none" w:sz="0" w:space="0" w:color="auto"/>
                <w:right w:val="none" w:sz="0" w:space="0" w:color="auto"/>
              </w:divBdr>
            </w:div>
            <w:div w:id="17052770">
              <w:marLeft w:val="0"/>
              <w:marRight w:val="0"/>
              <w:marTop w:val="0"/>
              <w:marBottom w:val="0"/>
              <w:divBdr>
                <w:top w:val="none" w:sz="0" w:space="0" w:color="auto"/>
                <w:left w:val="none" w:sz="0" w:space="0" w:color="auto"/>
                <w:bottom w:val="none" w:sz="0" w:space="0" w:color="auto"/>
                <w:right w:val="none" w:sz="0" w:space="0" w:color="auto"/>
              </w:divBdr>
            </w:div>
            <w:div w:id="68545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92">
      <w:bodyDiv w:val="1"/>
      <w:marLeft w:val="0"/>
      <w:marRight w:val="0"/>
      <w:marTop w:val="0"/>
      <w:marBottom w:val="0"/>
      <w:divBdr>
        <w:top w:val="none" w:sz="0" w:space="0" w:color="auto"/>
        <w:left w:val="none" w:sz="0" w:space="0" w:color="auto"/>
        <w:bottom w:val="none" w:sz="0" w:space="0" w:color="auto"/>
        <w:right w:val="none" w:sz="0" w:space="0" w:color="auto"/>
      </w:divBdr>
      <w:divsChild>
        <w:div w:id="1558971018">
          <w:marLeft w:val="480"/>
          <w:marRight w:val="0"/>
          <w:marTop w:val="0"/>
          <w:marBottom w:val="0"/>
          <w:divBdr>
            <w:top w:val="none" w:sz="0" w:space="0" w:color="auto"/>
            <w:left w:val="none" w:sz="0" w:space="0" w:color="auto"/>
            <w:bottom w:val="none" w:sz="0" w:space="0" w:color="auto"/>
            <w:right w:val="none" w:sz="0" w:space="0" w:color="auto"/>
          </w:divBdr>
          <w:divsChild>
            <w:div w:id="10489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79">
      <w:bodyDiv w:val="1"/>
      <w:marLeft w:val="0"/>
      <w:marRight w:val="0"/>
      <w:marTop w:val="0"/>
      <w:marBottom w:val="0"/>
      <w:divBdr>
        <w:top w:val="none" w:sz="0" w:space="0" w:color="auto"/>
        <w:left w:val="none" w:sz="0" w:space="0" w:color="auto"/>
        <w:bottom w:val="none" w:sz="0" w:space="0" w:color="auto"/>
        <w:right w:val="none" w:sz="0" w:space="0" w:color="auto"/>
      </w:divBdr>
      <w:divsChild>
        <w:div w:id="1531602321">
          <w:marLeft w:val="480"/>
          <w:marRight w:val="0"/>
          <w:marTop w:val="0"/>
          <w:marBottom w:val="0"/>
          <w:divBdr>
            <w:top w:val="none" w:sz="0" w:space="0" w:color="auto"/>
            <w:left w:val="none" w:sz="0" w:space="0" w:color="auto"/>
            <w:bottom w:val="none" w:sz="0" w:space="0" w:color="auto"/>
            <w:right w:val="none" w:sz="0" w:space="0" w:color="auto"/>
          </w:divBdr>
          <w:divsChild>
            <w:div w:id="2688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982">
      <w:bodyDiv w:val="1"/>
      <w:marLeft w:val="0"/>
      <w:marRight w:val="0"/>
      <w:marTop w:val="0"/>
      <w:marBottom w:val="0"/>
      <w:divBdr>
        <w:top w:val="none" w:sz="0" w:space="0" w:color="auto"/>
        <w:left w:val="none" w:sz="0" w:space="0" w:color="auto"/>
        <w:bottom w:val="none" w:sz="0" w:space="0" w:color="auto"/>
        <w:right w:val="none" w:sz="0" w:space="0" w:color="auto"/>
      </w:divBdr>
      <w:divsChild>
        <w:div w:id="243031630">
          <w:marLeft w:val="0"/>
          <w:marRight w:val="0"/>
          <w:marTop w:val="0"/>
          <w:marBottom w:val="0"/>
          <w:divBdr>
            <w:top w:val="none" w:sz="0" w:space="0" w:color="auto"/>
            <w:left w:val="none" w:sz="0" w:space="0" w:color="auto"/>
            <w:bottom w:val="none" w:sz="0" w:space="0" w:color="auto"/>
            <w:right w:val="none" w:sz="0" w:space="0" w:color="auto"/>
          </w:divBdr>
          <w:divsChild>
            <w:div w:id="511116247">
              <w:marLeft w:val="0"/>
              <w:marRight w:val="0"/>
              <w:marTop w:val="0"/>
              <w:marBottom w:val="0"/>
              <w:divBdr>
                <w:top w:val="none" w:sz="0" w:space="0" w:color="auto"/>
                <w:left w:val="none" w:sz="0" w:space="0" w:color="auto"/>
                <w:bottom w:val="none" w:sz="0" w:space="0" w:color="auto"/>
                <w:right w:val="none" w:sz="0" w:space="0" w:color="auto"/>
              </w:divBdr>
            </w:div>
            <w:div w:id="13199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3472">
      <w:bodyDiv w:val="1"/>
      <w:marLeft w:val="0"/>
      <w:marRight w:val="0"/>
      <w:marTop w:val="0"/>
      <w:marBottom w:val="0"/>
      <w:divBdr>
        <w:top w:val="none" w:sz="0" w:space="0" w:color="auto"/>
        <w:left w:val="none" w:sz="0" w:space="0" w:color="auto"/>
        <w:bottom w:val="none" w:sz="0" w:space="0" w:color="auto"/>
        <w:right w:val="none" w:sz="0" w:space="0" w:color="auto"/>
      </w:divBdr>
    </w:div>
    <w:div w:id="239101200">
      <w:bodyDiv w:val="1"/>
      <w:marLeft w:val="0"/>
      <w:marRight w:val="0"/>
      <w:marTop w:val="0"/>
      <w:marBottom w:val="0"/>
      <w:divBdr>
        <w:top w:val="none" w:sz="0" w:space="0" w:color="auto"/>
        <w:left w:val="none" w:sz="0" w:space="0" w:color="auto"/>
        <w:bottom w:val="none" w:sz="0" w:space="0" w:color="auto"/>
        <w:right w:val="none" w:sz="0" w:space="0" w:color="auto"/>
      </w:divBdr>
    </w:div>
    <w:div w:id="290594644">
      <w:bodyDiv w:val="1"/>
      <w:marLeft w:val="0"/>
      <w:marRight w:val="0"/>
      <w:marTop w:val="0"/>
      <w:marBottom w:val="0"/>
      <w:divBdr>
        <w:top w:val="none" w:sz="0" w:space="0" w:color="auto"/>
        <w:left w:val="none" w:sz="0" w:space="0" w:color="auto"/>
        <w:bottom w:val="none" w:sz="0" w:space="0" w:color="auto"/>
        <w:right w:val="none" w:sz="0" w:space="0" w:color="auto"/>
      </w:divBdr>
    </w:div>
    <w:div w:id="306708712">
      <w:bodyDiv w:val="1"/>
      <w:marLeft w:val="0"/>
      <w:marRight w:val="0"/>
      <w:marTop w:val="0"/>
      <w:marBottom w:val="0"/>
      <w:divBdr>
        <w:top w:val="none" w:sz="0" w:space="0" w:color="auto"/>
        <w:left w:val="none" w:sz="0" w:space="0" w:color="auto"/>
        <w:bottom w:val="none" w:sz="0" w:space="0" w:color="auto"/>
        <w:right w:val="none" w:sz="0" w:space="0" w:color="auto"/>
      </w:divBdr>
      <w:divsChild>
        <w:div w:id="1255557646">
          <w:marLeft w:val="0"/>
          <w:marRight w:val="0"/>
          <w:marTop w:val="0"/>
          <w:marBottom w:val="0"/>
          <w:divBdr>
            <w:top w:val="none" w:sz="0" w:space="0" w:color="auto"/>
            <w:left w:val="none" w:sz="0" w:space="0" w:color="auto"/>
            <w:bottom w:val="none" w:sz="0" w:space="0" w:color="auto"/>
            <w:right w:val="none" w:sz="0" w:space="0" w:color="auto"/>
          </w:divBdr>
          <w:divsChild>
            <w:div w:id="8856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5790">
      <w:bodyDiv w:val="1"/>
      <w:marLeft w:val="0"/>
      <w:marRight w:val="0"/>
      <w:marTop w:val="0"/>
      <w:marBottom w:val="0"/>
      <w:divBdr>
        <w:top w:val="none" w:sz="0" w:space="0" w:color="auto"/>
        <w:left w:val="none" w:sz="0" w:space="0" w:color="auto"/>
        <w:bottom w:val="none" w:sz="0" w:space="0" w:color="auto"/>
        <w:right w:val="none" w:sz="0" w:space="0" w:color="auto"/>
      </w:divBdr>
      <w:divsChild>
        <w:div w:id="39286459">
          <w:marLeft w:val="0"/>
          <w:marRight w:val="0"/>
          <w:marTop w:val="0"/>
          <w:marBottom w:val="0"/>
          <w:divBdr>
            <w:top w:val="none" w:sz="0" w:space="0" w:color="auto"/>
            <w:left w:val="none" w:sz="0" w:space="0" w:color="auto"/>
            <w:bottom w:val="none" w:sz="0" w:space="0" w:color="auto"/>
            <w:right w:val="none" w:sz="0" w:space="0" w:color="auto"/>
          </w:divBdr>
          <w:divsChild>
            <w:div w:id="547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2503">
      <w:bodyDiv w:val="1"/>
      <w:marLeft w:val="0"/>
      <w:marRight w:val="0"/>
      <w:marTop w:val="0"/>
      <w:marBottom w:val="0"/>
      <w:divBdr>
        <w:top w:val="none" w:sz="0" w:space="0" w:color="auto"/>
        <w:left w:val="none" w:sz="0" w:space="0" w:color="auto"/>
        <w:bottom w:val="none" w:sz="0" w:space="0" w:color="auto"/>
        <w:right w:val="none" w:sz="0" w:space="0" w:color="auto"/>
      </w:divBdr>
      <w:divsChild>
        <w:div w:id="1309165894">
          <w:marLeft w:val="0"/>
          <w:marRight w:val="0"/>
          <w:marTop w:val="0"/>
          <w:marBottom w:val="0"/>
          <w:divBdr>
            <w:top w:val="none" w:sz="0" w:space="0" w:color="auto"/>
            <w:left w:val="none" w:sz="0" w:space="0" w:color="auto"/>
            <w:bottom w:val="none" w:sz="0" w:space="0" w:color="auto"/>
            <w:right w:val="none" w:sz="0" w:space="0" w:color="auto"/>
          </w:divBdr>
          <w:divsChild>
            <w:div w:id="1202210120">
              <w:marLeft w:val="0"/>
              <w:marRight w:val="0"/>
              <w:marTop w:val="0"/>
              <w:marBottom w:val="0"/>
              <w:divBdr>
                <w:top w:val="none" w:sz="0" w:space="0" w:color="auto"/>
                <w:left w:val="none" w:sz="0" w:space="0" w:color="auto"/>
                <w:bottom w:val="none" w:sz="0" w:space="0" w:color="auto"/>
                <w:right w:val="none" w:sz="0" w:space="0" w:color="auto"/>
              </w:divBdr>
            </w:div>
            <w:div w:id="18513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54740">
      <w:bodyDiv w:val="1"/>
      <w:marLeft w:val="0"/>
      <w:marRight w:val="0"/>
      <w:marTop w:val="0"/>
      <w:marBottom w:val="0"/>
      <w:divBdr>
        <w:top w:val="none" w:sz="0" w:space="0" w:color="auto"/>
        <w:left w:val="none" w:sz="0" w:space="0" w:color="auto"/>
        <w:bottom w:val="none" w:sz="0" w:space="0" w:color="auto"/>
        <w:right w:val="none" w:sz="0" w:space="0" w:color="auto"/>
      </w:divBdr>
      <w:divsChild>
        <w:div w:id="1999111642">
          <w:marLeft w:val="0"/>
          <w:marRight w:val="0"/>
          <w:marTop w:val="0"/>
          <w:marBottom w:val="0"/>
          <w:divBdr>
            <w:top w:val="none" w:sz="0" w:space="0" w:color="auto"/>
            <w:left w:val="none" w:sz="0" w:space="0" w:color="auto"/>
            <w:bottom w:val="none" w:sz="0" w:space="0" w:color="auto"/>
            <w:right w:val="none" w:sz="0" w:space="0" w:color="auto"/>
          </w:divBdr>
          <w:divsChild>
            <w:div w:id="628896202">
              <w:marLeft w:val="0"/>
              <w:marRight w:val="0"/>
              <w:marTop w:val="0"/>
              <w:marBottom w:val="0"/>
              <w:divBdr>
                <w:top w:val="none" w:sz="0" w:space="0" w:color="auto"/>
                <w:left w:val="none" w:sz="0" w:space="0" w:color="auto"/>
                <w:bottom w:val="none" w:sz="0" w:space="0" w:color="auto"/>
                <w:right w:val="none" w:sz="0" w:space="0" w:color="auto"/>
              </w:divBdr>
            </w:div>
            <w:div w:id="453139883">
              <w:marLeft w:val="0"/>
              <w:marRight w:val="0"/>
              <w:marTop w:val="0"/>
              <w:marBottom w:val="0"/>
              <w:divBdr>
                <w:top w:val="none" w:sz="0" w:space="0" w:color="auto"/>
                <w:left w:val="none" w:sz="0" w:space="0" w:color="auto"/>
                <w:bottom w:val="none" w:sz="0" w:space="0" w:color="auto"/>
                <w:right w:val="none" w:sz="0" w:space="0" w:color="auto"/>
              </w:divBdr>
            </w:div>
            <w:div w:id="20617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1413">
      <w:bodyDiv w:val="1"/>
      <w:marLeft w:val="0"/>
      <w:marRight w:val="0"/>
      <w:marTop w:val="0"/>
      <w:marBottom w:val="0"/>
      <w:divBdr>
        <w:top w:val="none" w:sz="0" w:space="0" w:color="auto"/>
        <w:left w:val="none" w:sz="0" w:space="0" w:color="auto"/>
        <w:bottom w:val="none" w:sz="0" w:space="0" w:color="auto"/>
        <w:right w:val="none" w:sz="0" w:space="0" w:color="auto"/>
      </w:divBdr>
      <w:divsChild>
        <w:div w:id="1992176364">
          <w:marLeft w:val="0"/>
          <w:marRight w:val="0"/>
          <w:marTop w:val="0"/>
          <w:marBottom w:val="0"/>
          <w:divBdr>
            <w:top w:val="none" w:sz="0" w:space="0" w:color="auto"/>
            <w:left w:val="none" w:sz="0" w:space="0" w:color="auto"/>
            <w:bottom w:val="none" w:sz="0" w:space="0" w:color="auto"/>
            <w:right w:val="none" w:sz="0" w:space="0" w:color="auto"/>
          </w:divBdr>
          <w:divsChild>
            <w:div w:id="777070237">
              <w:marLeft w:val="0"/>
              <w:marRight w:val="0"/>
              <w:marTop w:val="0"/>
              <w:marBottom w:val="0"/>
              <w:divBdr>
                <w:top w:val="none" w:sz="0" w:space="0" w:color="auto"/>
                <w:left w:val="none" w:sz="0" w:space="0" w:color="auto"/>
                <w:bottom w:val="none" w:sz="0" w:space="0" w:color="auto"/>
                <w:right w:val="none" w:sz="0" w:space="0" w:color="auto"/>
              </w:divBdr>
            </w:div>
            <w:div w:id="161882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24367">
      <w:bodyDiv w:val="1"/>
      <w:marLeft w:val="0"/>
      <w:marRight w:val="0"/>
      <w:marTop w:val="0"/>
      <w:marBottom w:val="0"/>
      <w:divBdr>
        <w:top w:val="none" w:sz="0" w:space="0" w:color="auto"/>
        <w:left w:val="none" w:sz="0" w:space="0" w:color="auto"/>
        <w:bottom w:val="none" w:sz="0" w:space="0" w:color="auto"/>
        <w:right w:val="none" w:sz="0" w:space="0" w:color="auto"/>
      </w:divBdr>
      <w:divsChild>
        <w:div w:id="189687159">
          <w:marLeft w:val="480"/>
          <w:marRight w:val="0"/>
          <w:marTop w:val="0"/>
          <w:marBottom w:val="0"/>
          <w:divBdr>
            <w:top w:val="none" w:sz="0" w:space="0" w:color="auto"/>
            <w:left w:val="none" w:sz="0" w:space="0" w:color="auto"/>
            <w:bottom w:val="none" w:sz="0" w:space="0" w:color="auto"/>
            <w:right w:val="none" w:sz="0" w:space="0" w:color="auto"/>
          </w:divBdr>
          <w:divsChild>
            <w:div w:id="6355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267">
      <w:bodyDiv w:val="1"/>
      <w:marLeft w:val="0"/>
      <w:marRight w:val="0"/>
      <w:marTop w:val="0"/>
      <w:marBottom w:val="0"/>
      <w:divBdr>
        <w:top w:val="none" w:sz="0" w:space="0" w:color="auto"/>
        <w:left w:val="none" w:sz="0" w:space="0" w:color="auto"/>
        <w:bottom w:val="none" w:sz="0" w:space="0" w:color="auto"/>
        <w:right w:val="none" w:sz="0" w:space="0" w:color="auto"/>
      </w:divBdr>
    </w:div>
    <w:div w:id="538518606">
      <w:bodyDiv w:val="1"/>
      <w:marLeft w:val="0"/>
      <w:marRight w:val="0"/>
      <w:marTop w:val="0"/>
      <w:marBottom w:val="0"/>
      <w:divBdr>
        <w:top w:val="none" w:sz="0" w:space="0" w:color="auto"/>
        <w:left w:val="none" w:sz="0" w:space="0" w:color="auto"/>
        <w:bottom w:val="none" w:sz="0" w:space="0" w:color="auto"/>
        <w:right w:val="none" w:sz="0" w:space="0" w:color="auto"/>
      </w:divBdr>
    </w:div>
    <w:div w:id="541209951">
      <w:bodyDiv w:val="1"/>
      <w:marLeft w:val="0"/>
      <w:marRight w:val="0"/>
      <w:marTop w:val="0"/>
      <w:marBottom w:val="0"/>
      <w:divBdr>
        <w:top w:val="none" w:sz="0" w:space="0" w:color="auto"/>
        <w:left w:val="none" w:sz="0" w:space="0" w:color="auto"/>
        <w:bottom w:val="none" w:sz="0" w:space="0" w:color="auto"/>
        <w:right w:val="none" w:sz="0" w:space="0" w:color="auto"/>
      </w:divBdr>
    </w:div>
    <w:div w:id="606698016">
      <w:bodyDiv w:val="1"/>
      <w:marLeft w:val="0"/>
      <w:marRight w:val="0"/>
      <w:marTop w:val="0"/>
      <w:marBottom w:val="0"/>
      <w:divBdr>
        <w:top w:val="none" w:sz="0" w:space="0" w:color="auto"/>
        <w:left w:val="none" w:sz="0" w:space="0" w:color="auto"/>
        <w:bottom w:val="none" w:sz="0" w:space="0" w:color="auto"/>
        <w:right w:val="none" w:sz="0" w:space="0" w:color="auto"/>
      </w:divBdr>
      <w:divsChild>
        <w:div w:id="112597795">
          <w:marLeft w:val="0"/>
          <w:marRight w:val="0"/>
          <w:marTop w:val="0"/>
          <w:marBottom w:val="0"/>
          <w:divBdr>
            <w:top w:val="none" w:sz="0" w:space="0" w:color="auto"/>
            <w:left w:val="none" w:sz="0" w:space="0" w:color="auto"/>
            <w:bottom w:val="none" w:sz="0" w:space="0" w:color="auto"/>
            <w:right w:val="none" w:sz="0" w:space="0" w:color="auto"/>
          </w:divBdr>
          <w:divsChild>
            <w:div w:id="543829171">
              <w:marLeft w:val="0"/>
              <w:marRight w:val="0"/>
              <w:marTop w:val="0"/>
              <w:marBottom w:val="0"/>
              <w:divBdr>
                <w:top w:val="none" w:sz="0" w:space="0" w:color="auto"/>
                <w:left w:val="none" w:sz="0" w:space="0" w:color="auto"/>
                <w:bottom w:val="none" w:sz="0" w:space="0" w:color="auto"/>
                <w:right w:val="none" w:sz="0" w:space="0" w:color="auto"/>
              </w:divBdr>
            </w:div>
            <w:div w:id="148624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4562">
      <w:bodyDiv w:val="1"/>
      <w:marLeft w:val="0"/>
      <w:marRight w:val="0"/>
      <w:marTop w:val="0"/>
      <w:marBottom w:val="0"/>
      <w:divBdr>
        <w:top w:val="none" w:sz="0" w:space="0" w:color="auto"/>
        <w:left w:val="none" w:sz="0" w:space="0" w:color="auto"/>
        <w:bottom w:val="none" w:sz="0" w:space="0" w:color="auto"/>
        <w:right w:val="none" w:sz="0" w:space="0" w:color="auto"/>
      </w:divBdr>
      <w:divsChild>
        <w:div w:id="1351641006">
          <w:marLeft w:val="0"/>
          <w:marRight w:val="0"/>
          <w:marTop w:val="0"/>
          <w:marBottom w:val="0"/>
          <w:divBdr>
            <w:top w:val="none" w:sz="0" w:space="0" w:color="auto"/>
            <w:left w:val="none" w:sz="0" w:space="0" w:color="auto"/>
            <w:bottom w:val="none" w:sz="0" w:space="0" w:color="auto"/>
            <w:right w:val="none" w:sz="0" w:space="0" w:color="auto"/>
          </w:divBdr>
          <w:divsChild>
            <w:div w:id="502430684">
              <w:marLeft w:val="0"/>
              <w:marRight w:val="0"/>
              <w:marTop w:val="0"/>
              <w:marBottom w:val="0"/>
              <w:divBdr>
                <w:top w:val="none" w:sz="0" w:space="0" w:color="auto"/>
                <w:left w:val="none" w:sz="0" w:space="0" w:color="auto"/>
                <w:bottom w:val="none" w:sz="0" w:space="0" w:color="auto"/>
                <w:right w:val="none" w:sz="0" w:space="0" w:color="auto"/>
              </w:divBdr>
            </w:div>
            <w:div w:id="1625388308">
              <w:marLeft w:val="0"/>
              <w:marRight w:val="0"/>
              <w:marTop w:val="0"/>
              <w:marBottom w:val="0"/>
              <w:divBdr>
                <w:top w:val="none" w:sz="0" w:space="0" w:color="auto"/>
                <w:left w:val="none" w:sz="0" w:space="0" w:color="auto"/>
                <w:bottom w:val="none" w:sz="0" w:space="0" w:color="auto"/>
                <w:right w:val="none" w:sz="0" w:space="0" w:color="auto"/>
              </w:divBdr>
            </w:div>
            <w:div w:id="574822580">
              <w:marLeft w:val="0"/>
              <w:marRight w:val="0"/>
              <w:marTop w:val="0"/>
              <w:marBottom w:val="0"/>
              <w:divBdr>
                <w:top w:val="none" w:sz="0" w:space="0" w:color="auto"/>
                <w:left w:val="none" w:sz="0" w:space="0" w:color="auto"/>
                <w:bottom w:val="none" w:sz="0" w:space="0" w:color="auto"/>
                <w:right w:val="none" w:sz="0" w:space="0" w:color="auto"/>
              </w:divBdr>
            </w:div>
            <w:div w:id="114087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52969">
      <w:bodyDiv w:val="1"/>
      <w:marLeft w:val="0"/>
      <w:marRight w:val="0"/>
      <w:marTop w:val="0"/>
      <w:marBottom w:val="0"/>
      <w:divBdr>
        <w:top w:val="none" w:sz="0" w:space="0" w:color="auto"/>
        <w:left w:val="none" w:sz="0" w:space="0" w:color="auto"/>
        <w:bottom w:val="none" w:sz="0" w:space="0" w:color="auto"/>
        <w:right w:val="none" w:sz="0" w:space="0" w:color="auto"/>
      </w:divBdr>
      <w:divsChild>
        <w:div w:id="1733892736">
          <w:marLeft w:val="480"/>
          <w:marRight w:val="0"/>
          <w:marTop w:val="0"/>
          <w:marBottom w:val="0"/>
          <w:divBdr>
            <w:top w:val="none" w:sz="0" w:space="0" w:color="auto"/>
            <w:left w:val="none" w:sz="0" w:space="0" w:color="auto"/>
            <w:bottom w:val="none" w:sz="0" w:space="0" w:color="auto"/>
            <w:right w:val="none" w:sz="0" w:space="0" w:color="auto"/>
          </w:divBdr>
          <w:divsChild>
            <w:div w:id="7293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1040">
      <w:bodyDiv w:val="1"/>
      <w:marLeft w:val="0"/>
      <w:marRight w:val="0"/>
      <w:marTop w:val="0"/>
      <w:marBottom w:val="0"/>
      <w:divBdr>
        <w:top w:val="none" w:sz="0" w:space="0" w:color="auto"/>
        <w:left w:val="none" w:sz="0" w:space="0" w:color="auto"/>
        <w:bottom w:val="none" w:sz="0" w:space="0" w:color="auto"/>
        <w:right w:val="none" w:sz="0" w:space="0" w:color="auto"/>
      </w:divBdr>
      <w:divsChild>
        <w:div w:id="1150293298">
          <w:marLeft w:val="480"/>
          <w:marRight w:val="0"/>
          <w:marTop w:val="0"/>
          <w:marBottom w:val="0"/>
          <w:divBdr>
            <w:top w:val="none" w:sz="0" w:space="0" w:color="auto"/>
            <w:left w:val="none" w:sz="0" w:space="0" w:color="auto"/>
            <w:bottom w:val="none" w:sz="0" w:space="0" w:color="auto"/>
            <w:right w:val="none" w:sz="0" w:space="0" w:color="auto"/>
          </w:divBdr>
          <w:divsChild>
            <w:div w:id="2027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2353">
      <w:bodyDiv w:val="1"/>
      <w:marLeft w:val="0"/>
      <w:marRight w:val="0"/>
      <w:marTop w:val="0"/>
      <w:marBottom w:val="0"/>
      <w:divBdr>
        <w:top w:val="none" w:sz="0" w:space="0" w:color="auto"/>
        <w:left w:val="none" w:sz="0" w:space="0" w:color="auto"/>
        <w:bottom w:val="none" w:sz="0" w:space="0" w:color="auto"/>
        <w:right w:val="none" w:sz="0" w:space="0" w:color="auto"/>
      </w:divBdr>
      <w:divsChild>
        <w:div w:id="1826818773">
          <w:marLeft w:val="0"/>
          <w:marRight w:val="0"/>
          <w:marTop w:val="0"/>
          <w:marBottom w:val="0"/>
          <w:divBdr>
            <w:top w:val="none" w:sz="0" w:space="0" w:color="auto"/>
            <w:left w:val="none" w:sz="0" w:space="0" w:color="auto"/>
            <w:bottom w:val="none" w:sz="0" w:space="0" w:color="auto"/>
            <w:right w:val="none" w:sz="0" w:space="0" w:color="auto"/>
          </w:divBdr>
          <w:divsChild>
            <w:div w:id="338315573">
              <w:marLeft w:val="0"/>
              <w:marRight w:val="0"/>
              <w:marTop w:val="0"/>
              <w:marBottom w:val="0"/>
              <w:divBdr>
                <w:top w:val="none" w:sz="0" w:space="0" w:color="auto"/>
                <w:left w:val="none" w:sz="0" w:space="0" w:color="auto"/>
                <w:bottom w:val="none" w:sz="0" w:space="0" w:color="auto"/>
                <w:right w:val="none" w:sz="0" w:space="0" w:color="auto"/>
              </w:divBdr>
            </w:div>
            <w:div w:id="157306937">
              <w:marLeft w:val="0"/>
              <w:marRight w:val="0"/>
              <w:marTop w:val="0"/>
              <w:marBottom w:val="0"/>
              <w:divBdr>
                <w:top w:val="none" w:sz="0" w:space="0" w:color="auto"/>
                <w:left w:val="none" w:sz="0" w:space="0" w:color="auto"/>
                <w:bottom w:val="none" w:sz="0" w:space="0" w:color="auto"/>
                <w:right w:val="none" w:sz="0" w:space="0" w:color="auto"/>
              </w:divBdr>
            </w:div>
            <w:div w:id="1165784458">
              <w:marLeft w:val="0"/>
              <w:marRight w:val="0"/>
              <w:marTop w:val="0"/>
              <w:marBottom w:val="0"/>
              <w:divBdr>
                <w:top w:val="none" w:sz="0" w:space="0" w:color="auto"/>
                <w:left w:val="none" w:sz="0" w:space="0" w:color="auto"/>
                <w:bottom w:val="none" w:sz="0" w:space="0" w:color="auto"/>
                <w:right w:val="none" w:sz="0" w:space="0" w:color="auto"/>
              </w:divBdr>
            </w:div>
            <w:div w:id="1740904172">
              <w:marLeft w:val="0"/>
              <w:marRight w:val="0"/>
              <w:marTop w:val="0"/>
              <w:marBottom w:val="0"/>
              <w:divBdr>
                <w:top w:val="none" w:sz="0" w:space="0" w:color="auto"/>
                <w:left w:val="none" w:sz="0" w:space="0" w:color="auto"/>
                <w:bottom w:val="none" w:sz="0" w:space="0" w:color="auto"/>
                <w:right w:val="none" w:sz="0" w:space="0" w:color="auto"/>
              </w:divBdr>
            </w:div>
            <w:div w:id="1697657395">
              <w:marLeft w:val="0"/>
              <w:marRight w:val="0"/>
              <w:marTop w:val="0"/>
              <w:marBottom w:val="0"/>
              <w:divBdr>
                <w:top w:val="none" w:sz="0" w:space="0" w:color="auto"/>
                <w:left w:val="none" w:sz="0" w:space="0" w:color="auto"/>
                <w:bottom w:val="none" w:sz="0" w:space="0" w:color="auto"/>
                <w:right w:val="none" w:sz="0" w:space="0" w:color="auto"/>
              </w:divBdr>
            </w:div>
            <w:div w:id="1433621045">
              <w:marLeft w:val="0"/>
              <w:marRight w:val="0"/>
              <w:marTop w:val="0"/>
              <w:marBottom w:val="0"/>
              <w:divBdr>
                <w:top w:val="none" w:sz="0" w:space="0" w:color="auto"/>
                <w:left w:val="none" w:sz="0" w:space="0" w:color="auto"/>
                <w:bottom w:val="none" w:sz="0" w:space="0" w:color="auto"/>
                <w:right w:val="none" w:sz="0" w:space="0" w:color="auto"/>
              </w:divBdr>
            </w:div>
            <w:div w:id="1354570038">
              <w:marLeft w:val="0"/>
              <w:marRight w:val="0"/>
              <w:marTop w:val="0"/>
              <w:marBottom w:val="0"/>
              <w:divBdr>
                <w:top w:val="none" w:sz="0" w:space="0" w:color="auto"/>
                <w:left w:val="none" w:sz="0" w:space="0" w:color="auto"/>
                <w:bottom w:val="none" w:sz="0" w:space="0" w:color="auto"/>
                <w:right w:val="none" w:sz="0" w:space="0" w:color="auto"/>
              </w:divBdr>
            </w:div>
            <w:div w:id="1230650027">
              <w:marLeft w:val="0"/>
              <w:marRight w:val="0"/>
              <w:marTop w:val="0"/>
              <w:marBottom w:val="0"/>
              <w:divBdr>
                <w:top w:val="none" w:sz="0" w:space="0" w:color="auto"/>
                <w:left w:val="none" w:sz="0" w:space="0" w:color="auto"/>
                <w:bottom w:val="none" w:sz="0" w:space="0" w:color="auto"/>
                <w:right w:val="none" w:sz="0" w:space="0" w:color="auto"/>
              </w:divBdr>
            </w:div>
            <w:div w:id="1447654130">
              <w:marLeft w:val="0"/>
              <w:marRight w:val="0"/>
              <w:marTop w:val="0"/>
              <w:marBottom w:val="0"/>
              <w:divBdr>
                <w:top w:val="none" w:sz="0" w:space="0" w:color="auto"/>
                <w:left w:val="none" w:sz="0" w:space="0" w:color="auto"/>
                <w:bottom w:val="none" w:sz="0" w:space="0" w:color="auto"/>
                <w:right w:val="none" w:sz="0" w:space="0" w:color="auto"/>
              </w:divBdr>
            </w:div>
            <w:div w:id="1629049344">
              <w:marLeft w:val="0"/>
              <w:marRight w:val="0"/>
              <w:marTop w:val="0"/>
              <w:marBottom w:val="0"/>
              <w:divBdr>
                <w:top w:val="none" w:sz="0" w:space="0" w:color="auto"/>
                <w:left w:val="none" w:sz="0" w:space="0" w:color="auto"/>
                <w:bottom w:val="none" w:sz="0" w:space="0" w:color="auto"/>
                <w:right w:val="none" w:sz="0" w:space="0" w:color="auto"/>
              </w:divBdr>
            </w:div>
            <w:div w:id="1785611271">
              <w:marLeft w:val="0"/>
              <w:marRight w:val="0"/>
              <w:marTop w:val="0"/>
              <w:marBottom w:val="0"/>
              <w:divBdr>
                <w:top w:val="none" w:sz="0" w:space="0" w:color="auto"/>
                <w:left w:val="none" w:sz="0" w:space="0" w:color="auto"/>
                <w:bottom w:val="none" w:sz="0" w:space="0" w:color="auto"/>
                <w:right w:val="none" w:sz="0" w:space="0" w:color="auto"/>
              </w:divBdr>
            </w:div>
            <w:div w:id="1605530050">
              <w:marLeft w:val="0"/>
              <w:marRight w:val="0"/>
              <w:marTop w:val="0"/>
              <w:marBottom w:val="0"/>
              <w:divBdr>
                <w:top w:val="none" w:sz="0" w:space="0" w:color="auto"/>
                <w:left w:val="none" w:sz="0" w:space="0" w:color="auto"/>
                <w:bottom w:val="none" w:sz="0" w:space="0" w:color="auto"/>
                <w:right w:val="none" w:sz="0" w:space="0" w:color="auto"/>
              </w:divBdr>
            </w:div>
            <w:div w:id="1262572192">
              <w:marLeft w:val="0"/>
              <w:marRight w:val="0"/>
              <w:marTop w:val="0"/>
              <w:marBottom w:val="0"/>
              <w:divBdr>
                <w:top w:val="none" w:sz="0" w:space="0" w:color="auto"/>
                <w:left w:val="none" w:sz="0" w:space="0" w:color="auto"/>
                <w:bottom w:val="none" w:sz="0" w:space="0" w:color="auto"/>
                <w:right w:val="none" w:sz="0" w:space="0" w:color="auto"/>
              </w:divBdr>
            </w:div>
            <w:div w:id="1515533908">
              <w:marLeft w:val="0"/>
              <w:marRight w:val="0"/>
              <w:marTop w:val="0"/>
              <w:marBottom w:val="0"/>
              <w:divBdr>
                <w:top w:val="none" w:sz="0" w:space="0" w:color="auto"/>
                <w:left w:val="none" w:sz="0" w:space="0" w:color="auto"/>
                <w:bottom w:val="none" w:sz="0" w:space="0" w:color="auto"/>
                <w:right w:val="none" w:sz="0" w:space="0" w:color="auto"/>
              </w:divBdr>
            </w:div>
            <w:div w:id="1318460229">
              <w:marLeft w:val="0"/>
              <w:marRight w:val="0"/>
              <w:marTop w:val="0"/>
              <w:marBottom w:val="0"/>
              <w:divBdr>
                <w:top w:val="none" w:sz="0" w:space="0" w:color="auto"/>
                <w:left w:val="none" w:sz="0" w:space="0" w:color="auto"/>
                <w:bottom w:val="none" w:sz="0" w:space="0" w:color="auto"/>
                <w:right w:val="none" w:sz="0" w:space="0" w:color="auto"/>
              </w:divBdr>
            </w:div>
            <w:div w:id="812797097">
              <w:marLeft w:val="0"/>
              <w:marRight w:val="0"/>
              <w:marTop w:val="0"/>
              <w:marBottom w:val="0"/>
              <w:divBdr>
                <w:top w:val="none" w:sz="0" w:space="0" w:color="auto"/>
                <w:left w:val="none" w:sz="0" w:space="0" w:color="auto"/>
                <w:bottom w:val="none" w:sz="0" w:space="0" w:color="auto"/>
                <w:right w:val="none" w:sz="0" w:space="0" w:color="auto"/>
              </w:divBdr>
            </w:div>
            <w:div w:id="44916899">
              <w:marLeft w:val="0"/>
              <w:marRight w:val="0"/>
              <w:marTop w:val="0"/>
              <w:marBottom w:val="0"/>
              <w:divBdr>
                <w:top w:val="none" w:sz="0" w:space="0" w:color="auto"/>
                <w:left w:val="none" w:sz="0" w:space="0" w:color="auto"/>
                <w:bottom w:val="none" w:sz="0" w:space="0" w:color="auto"/>
                <w:right w:val="none" w:sz="0" w:space="0" w:color="auto"/>
              </w:divBdr>
            </w:div>
            <w:div w:id="2141529644">
              <w:marLeft w:val="0"/>
              <w:marRight w:val="0"/>
              <w:marTop w:val="0"/>
              <w:marBottom w:val="0"/>
              <w:divBdr>
                <w:top w:val="none" w:sz="0" w:space="0" w:color="auto"/>
                <w:left w:val="none" w:sz="0" w:space="0" w:color="auto"/>
                <w:bottom w:val="none" w:sz="0" w:space="0" w:color="auto"/>
                <w:right w:val="none" w:sz="0" w:space="0" w:color="auto"/>
              </w:divBdr>
            </w:div>
            <w:div w:id="1951235221">
              <w:marLeft w:val="0"/>
              <w:marRight w:val="0"/>
              <w:marTop w:val="0"/>
              <w:marBottom w:val="0"/>
              <w:divBdr>
                <w:top w:val="none" w:sz="0" w:space="0" w:color="auto"/>
                <w:left w:val="none" w:sz="0" w:space="0" w:color="auto"/>
                <w:bottom w:val="none" w:sz="0" w:space="0" w:color="auto"/>
                <w:right w:val="none" w:sz="0" w:space="0" w:color="auto"/>
              </w:divBdr>
            </w:div>
            <w:div w:id="2090928919">
              <w:marLeft w:val="0"/>
              <w:marRight w:val="0"/>
              <w:marTop w:val="0"/>
              <w:marBottom w:val="0"/>
              <w:divBdr>
                <w:top w:val="none" w:sz="0" w:space="0" w:color="auto"/>
                <w:left w:val="none" w:sz="0" w:space="0" w:color="auto"/>
                <w:bottom w:val="none" w:sz="0" w:space="0" w:color="auto"/>
                <w:right w:val="none" w:sz="0" w:space="0" w:color="auto"/>
              </w:divBdr>
            </w:div>
            <w:div w:id="34235817">
              <w:marLeft w:val="0"/>
              <w:marRight w:val="0"/>
              <w:marTop w:val="0"/>
              <w:marBottom w:val="0"/>
              <w:divBdr>
                <w:top w:val="none" w:sz="0" w:space="0" w:color="auto"/>
                <w:left w:val="none" w:sz="0" w:space="0" w:color="auto"/>
                <w:bottom w:val="none" w:sz="0" w:space="0" w:color="auto"/>
                <w:right w:val="none" w:sz="0" w:space="0" w:color="auto"/>
              </w:divBdr>
            </w:div>
            <w:div w:id="618099561">
              <w:marLeft w:val="0"/>
              <w:marRight w:val="0"/>
              <w:marTop w:val="0"/>
              <w:marBottom w:val="0"/>
              <w:divBdr>
                <w:top w:val="none" w:sz="0" w:space="0" w:color="auto"/>
                <w:left w:val="none" w:sz="0" w:space="0" w:color="auto"/>
                <w:bottom w:val="none" w:sz="0" w:space="0" w:color="auto"/>
                <w:right w:val="none" w:sz="0" w:space="0" w:color="auto"/>
              </w:divBdr>
            </w:div>
            <w:div w:id="1022558848">
              <w:marLeft w:val="0"/>
              <w:marRight w:val="0"/>
              <w:marTop w:val="0"/>
              <w:marBottom w:val="0"/>
              <w:divBdr>
                <w:top w:val="none" w:sz="0" w:space="0" w:color="auto"/>
                <w:left w:val="none" w:sz="0" w:space="0" w:color="auto"/>
                <w:bottom w:val="none" w:sz="0" w:space="0" w:color="auto"/>
                <w:right w:val="none" w:sz="0" w:space="0" w:color="auto"/>
              </w:divBdr>
            </w:div>
            <w:div w:id="2055807602">
              <w:marLeft w:val="0"/>
              <w:marRight w:val="0"/>
              <w:marTop w:val="0"/>
              <w:marBottom w:val="0"/>
              <w:divBdr>
                <w:top w:val="none" w:sz="0" w:space="0" w:color="auto"/>
                <w:left w:val="none" w:sz="0" w:space="0" w:color="auto"/>
                <w:bottom w:val="none" w:sz="0" w:space="0" w:color="auto"/>
                <w:right w:val="none" w:sz="0" w:space="0" w:color="auto"/>
              </w:divBdr>
            </w:div>
            <w:div w:id="35543996">
              <w:marLeft w:val="0"/>
              <w:marRight w:val="0"/>
              <w:marTop w:val="0"/>
              <w:marBottom w:val="0"/>
              <w:divBdr>
                <w:top w:val="none" w:sz="0" w:space="0" w:color="auto"/>
                <w:left w:val="none" w:sz="0" w:space="0" w:color="auto"/>
                <w:bottom w:val="none" w:sz="0" w:space="0" w:color="auto"/>
                <w:right w:val="none" w:sz="0" w:space="0" w:color="auto"/>
              </w:divBdr>
            </w:div>
            <w:div w:id="1908489782">
              <w:marLeft w:val="0"/>
              <w:marRight w:val="0"/>
              <w:marTop w:val="0"/>
              <w:marBottom w:val="0"/>
              <w:divBdr>
                <w:top w:val="none" w:sz="0" w:space="0" w:color="auto"/>
                <w:left w:val="none" w:sz="0" w:space="0" w:color="auto"/>
                <w:bottom w:val="none" w:sz="0" w:space="0" w:color="auto"/>
                <w:right w:val="none" w:sz="0" w:space="0" w:color="auto"/>
              </w:divBdr>
            </w:div>
            <w:div w:id="936447946">
              <w:marLeft w:val="0"/>
              <w:marRight w:val="0"/>
              <w:marTop w:val="0"/>
              <w:marBottom w:val="0"/>
              <w:divBdr>
                <w:top w:val="none" w:sz="0" w:space="0" w:color="auto"/>
                <w:left w:val="none" w:sz="0" w:space="0" w:color="auto"/>
                <w:bottom w:val="none" w:sz="0" w:space="0" w:color="auto"/>
                <w:right w:val="none" w:sz="0" w:space="0" w:color="auto"/>
              </w:divBdr>
            </w:div>
            <w:div w:id="1135026957">
              <w:marLeft w:val="0"/>
              <w:marRight w:val="0"/>
              <w:marTop w:val="0"/>
              <w:marBottom w:val="0"/>
              <w:divBdr>
                <w:top w:val="none" w:sz="0" w:space="0" w:color="auto"/>
                <w:left w:val="none" w:sz="0" w:space="0" w:color="auto"/>
                <w:bottom w:val="none" w:sz="0" w:space="0" w:color="auto"/>
                <w:right w:val="none" w:sz="0" w:space="0" w:color="auto"/>
              </w:divBdr>
            </w:div>
            <w:div w:id="1140535867">
              <w:marLeft w:val="0"/>
              <w:marRight w:val="0"/>
              <w:marTop w:val="0"/>
              <w:marBottom w:val="0"/>
              <w:divBdr>
                <w:top w:val="none" w:sz="0" w:space="0" w:color="auto"/>
                <w:left w:val="none" w:sz="0" w:space="0" w:color="auto"/>
                <w:bottom w:val="none" w:sz="0" w:space="0" w:color="auto"/>
                <w:right w:val="none" w:sz="0" w:space="0" w:color="auto"/>
              </w:divBdr>
            </w:div>
            <w:div w:id="101724406">
              <w:marLeft w:val="0"/>
              <w:marRight w:val="0"/>
              <w:marTop w:val="0"/>
              <w:marBottom w:val="0"/>
              <w:divBdr>
                <w:top w:val="none" w:sz="0" w:space="0" w:color="auto"/>
                <w:left w:val="none" w:sz="0" w:space="0" w:color="auto"/>
                <w:bottom w:val="none" w:sz="0" w:space="0" w:color="auto"/>
                <w:right w:val="none" w:sz="0" w:space="0" w:color="auto"/>
              </w:divBdr>
            </w:div>
            <w:div w:id="1418209204">
              <w:marLeft w:val="0"/>
              <w:marRight w:val="0"/>
              <w:marTop w:val="0"/>
              <w:marBottom w:val="0"/>
              <w:divBdr>
                <w:top w:val="none" w:sz="0" w:space="0" w:color="auto"/>
                <w:left w:val="none" w:sz="0" w:space="0" w:color="auto"/>
                <w:bottom w:val="none" w:sz="0" w:space="0" w:color="auto"/>
                <w:right w:val="none" w:sz="0" w:space="0" w:color="auto"/>
              </w:divBdr>
            </w:div>
            <w:div w:id="671373312">
              <w:marLeft w:val="0"/>
              <w:marRight w:val="0"/>
              <w:marTop w:val="0"/>
              <w:marBottom w:val="0"/>
              <w:divBdr>
                <w:top w:val="none" w:sz="0" w:space="0" w:color="auto"/>
                <w:left w:val="none" w:sz="0" w:space="0" w:color="auto"/>
                <w:bottom w:val="none" w:sz="0" w:space="0" w:color="auto"/>
                <w:right w:val="none" w:sz="0" w:space="0" w:color="auto"/>
              </w:divBdr>
            </w:div>
            <w:div w:id="589698654">
              <w:marLeft w:val="0"/>
              <w:marRight w:val="0"/>
              <w:marTop w:val="0"/>
              <w:marBottom w:val="0"/>
              <w:divBdr>
                <w:top w:val="none" w:sz="0" w:space="0" w:color="auto"/>
                <w:left w:val="none" w:sz="0" w:space="0" w:color="auto"/>
                <w:bottom w:val="none" w:sz="0" w:space="0" w:color="auto"/>
                <w:right w:val="none" w:sz="0" w:space="0" w:color="auto"/>
              </w:divBdr>
            </w:div>
            <w:div w:id="761801099">
              <w:marLeft w:val="0"/>
              <w:marRight w:val="0"/>
              <w:marTop w:val="0"/>
              <w:marBottom w:val="0"/>
              <w:divBdr>
                <w:top w:val="none" w:sz="0" w:space="0" w:color="auto"/>
                <w:left w:val="none" w:sz="0" w:space="0" w:color="auto"/>
                <w:bottom w:val="none" w:sz="0" w:space="0" w:color="auto"/>
                <w:right w:val="none" w:sz="0" w:space="0" w:color="auto"/>
              </w:divBdr>
            </w:div>
            <w:div w:id="1526554606">
              <w:marLeft w:val="0"/>
              <w:marRight w:val="0"/>
              <w:marTop w:val="0"/>
              <w:marBottom w:val="0"/>
              <w:divBdr>
                <w:top w:val="none" w:sz="0" w:space="0" w:color="auto"/>
                <w:left w:val="none" w:sz="0" w:space="0" w:color="auto"/>
                <w:bottom w:val="none" w:sz="0" w:space="0" w:color="auto"/>
                <w:right w:val="none" w:sz="0" w:space="0" w:color="auto"/>
              </w:divBdr>
            </w:div>
            <w:div w:id="1283001260">
              <w:marLeft w:val="0"/>
              <w:marRight w:val="0"/>
              <w:marTop w:val="0"/>
              <w:marBottom w:val="0"/>
              <w:divBdr>
                <w:top w:val="none" w:sz="0" w:space="0" w:color="auto"/>
                <w:left w:val="none" w:sz="0" w:space="0" w:color="auto"/>
                <w:bottom w:val="none" w:sz="0" w:space="0" w:color="auto"/>
                <w:right w:val="none" w:sz="0" w:space="0" w:color="auto"/>
              </w:divBdr>
            </w:div>
            <w:div w:id="1249002801">
              <w:marLeft w:val="0"/>
              <w:marRight w:val="0"/>
              <w:marTop w:val="0"/>
              <w:marBottom w:val="0"/>
              <w:divBdr>
                <w:top w:val="none" w:sz="0" w:space="0" w:color="auto"/>
                <w:left w:val="none" w:sz="0" w:space="0" w:color="auto"/>
                <w:bottom w:val="none" w:sz="0" w:space="0" w:color="auto"/>
                <w:right w:val="none" w:sz="0" w:space="0" w:color="auto"/>
              </w:divBdr>
            </w:div>
            <w:div w:id="2105302064">
              <w:marLeft w:val="0"/>
              <w:marRight w:val="0"/>
              <w:marTop w:val="0"/>
              <w:marBottom w:val="0"/>
              <w:divBdr>
                <w:top w:val="none" w:sz="0" w:space="0" w:color="auto"/>
                <w:left w:val="none" w:sz="0" w:space="0" w:color="auto"/>
                <w:bottom w:val="none" w:sz="0" w:space="0" w:color="auto"/>
                <w:right w:val="none" w:sz="0" w:space="0" w:color="auto"/>
              </w:divBdr>
            </w:div>
            <w:div w:id="1408990517">
              <w:marLeft w:val="0"/>
              <w:marRight w:val="0"/>
              <w:marTop w:val="0"/>
              <w:marBottom w:val="0"/>
              <w:divBdr>
                <w:top w:val="none" w:sz="0" w:space="0" w:color="auto"/>
                <w:left w:val="none" w:sz="0" w:space="0" w:color="auto"/>
                <w:bottom w:val="none" w:sz="0" w:space="0" w:color="auto"/>
                <w:right w:val="none" w:sz="0" w:space="0" w:color="auto"/>
              </w:divBdr>
            </w:div>
            <w:div w:id="2102681645">
              <w:marLeft w:val="0"/>
              <w:marRight w:val="0"/>
              <w:marTop w:val="0"/>
              <w:marBottom w:val="0"/>
              <w:divBdr>
                <w:top w:val="none" w:sz="0" w:space="0" w:color="auto"/>
                <w:left w:val="none" w:sz="0" w:space="0" w:color="auto"/>
                <w:bottom w:val="none" w:sz="0" w:space="0" w:color="auto"/>
                <w:right w:val="none" w:sz="0" w:space="0" w:color="auto"/>
              </w:divBdr>
            </w:div>
            <w:div w:id="1308512859">
              <w:marLeft w:val="0"/>
              <w:marRight w:val="0"/>
              <w:marTop w:val="0"/>
              <w:marBottom w:val="0"/>
              <w:divBdr>
                <w:top w:val="none" w:sz="0" w:space="0" w:color="auto"/>
                <w:left w:val="none" w:sz="0" w:space="0" w:color="auto"/>
                <w:bottom w:val="none" w:sz="0" w:space="0" w:color="auto"/>
                <w:right w:val="none" w:sz="0" w:space="0" w:color="auto"/>
              </w:divBdr>
            </w:div>
            <w:div w:id="357779847">
              <w:marLeft w:val="0"/>
              <w:marRight w:val="0"/>
              <w:marTop w:val="0"/>
              <w:marBottom w:val="0"/>
              <w:divBdr>
                <w:top w:val="none" w:sz="0" w:space="0" w:color="auto"/>
                <w:left w:val="none" w:sz="0" w:space="0" w:color="auto"/>
                <w:bottom w:val="none" w:sz="0" w:space="0" w:color="auto"/>
                <w:right w:val="none" w:sz="0" w:space="0" w:color="auto"/>
              </w:divBdr>
            </w:div>
            <w:div w:id="1689991269">
              <w:marLeft w:val="0"/>
              <w:marRight w:val="0"/>
              <w:marTop w:val="0"/>
              <w:marBottom w:val="0"/>
              <w:divBdr>
                <w:top w:val="none" w:sz="0" w:space="0" w:color="auto"/>
                <w:left w:val="none" w:sz="0" w:space="0" w:color="auto"/>
                <w:bottom w:val="none" w:sz="0" w:space="0" w:color="auto"/>
                <w:right w:val="none" w:sz="0" w:space="0" w:color="auto"/>
              </w:divBdr>
            </w:div>
            <w:div w:id="557520048">
              <w:marLeft w:val="0"/>
              <w:marRight w:val="0"/>
              <w:marTop w:val="0"/>
              <w:marBottom w:val="0"/>
              <w:divBdr>
                <w:top w:val="none" w:sz="0" w:space="0" w:color="auto"/>
                <w:left w:val="none" w:sz="0" w:space="0" w:color="auto"/>
                <w:bottom w:val="none" w:sz="0" w:space="0" w:color="auto"/>
                <w:right w:val="none" w:sz="0" w:space="0" w:color="auto"/>
              </w:divBdr>
            </w:div>
            <w:div w:id="597831553">
              <w:marLeft w:val="0"/>
              <w:marRight w:val="0"/>
              <w:marTop w:val="0"/>
              <w:marBottom w:val="0"/>
              <w:divBdr>
                <w:top w:val="none" w:sz="0" w:space="0" w:color="auto"/>
                <w:left w:val="none" w:sz="0" w:space="0" w:color="auto"/>
                <w:bottom w:val="none" w:sz="0" w:space="0" w:color="auto"/>
                <w:right w:val="none" w:sz="0" w:space="0" w:color="auto"/>
              </w:divBdr>
            </w:div>
            <w:div w:id="43220673">
              <w:marLeft w:val="0"/>
              <w:marRight w:val="0"/>
              <w:marTop w:val="0"/>
              <w:marBottom w:val="0"/>
              <w:divBdr>
                <w:top w:val="none" w:sz="0" w:space="0" w:color="auto"/>
                <w:left w:val="none" w:sz="0" w:space="0" w:color="auto"/>
                <w:bottom w:val="none" w:sz="0" w:space="0" w:color="auto"/>
                <w:right w:val="none" w:sz="0" w:space="0" w:color="auto"/>
              </w:divBdr>
            </w:div>
            <w:div w:id="1443376508">
              <w:marLeft w:val="0"/>
              <w:marRight w:val="0"/>
              <w:marTop w:val="0"/>
              <w:marBottom w:val="0"/>
              <w:divBdr>
                <w:top w:val="none" w:sz="0" w:space="0" w:color="auto"/>
                <w:left w:val="none" w:sz="0" w:space="0" w:color="auto"/>
                <w:bottom w:val="none" w:sz="0" w:space="0" w:color="auto"/>
                <w:right w:val="none" w:sz="0" w:space="0" w:color="auto"/>
              </w:divBdr>
            </w:div>
            <w:div w:id="110784629">
              <w:marLeft w:val="0"/>
              <w:marRight w:val="0"/>
              <w:marTop w:val="0"/>
              <w:marBottom w:val="0"/>
              <w:divBdr>
                <w:top w:val="none" w:sz="0" w:space="0" w:color="auto"/>
                <w:left w:val="none" w:sz="0" w:space="0" w:color="auto"/>
                <w:bottom w:val="none" w:sz="0" w:space="0" w:color="auto"/>
                <w:right w:val="none" w:sz="0" w:space="0" w:color="auto"/>
              </w:divBdr>
            </w:div>
            <w:div w:id="1577664515">
              <w:marLeft w:val="0"/>
              <w:marRight w:val="0"/>
              <w:marTop w:val="0"/>
              <w:marBottom w:val="0"/>
              <w:divBdr>
                <w:top w:val="none" w:sz="0" w:space="0" w:color="auto"/>
                <w:left w:val="none" w:sz="0" w:space="0" w:color="auto"/>
                <w:bottom w:val="none" w:sz="0" w:space="0" w:color="auto"/>
                <w:right w:val="none" w:sz="0" w:space="0" w:color="auto"/>
              </w:divBdr>
            </w:div>
            <w:div w:id="1598366633">
              <w:marLeft w:val="0"/>
              <w:marRight w:val="0"/>
              <w:marTop w:val="0"/>
              <w:marBottom w:val="0"/>
              <w:divBdr>
                <w:top w:val="none" w:sz="0" w:space="0" w:color="auto"/>
                <w:left w:val="none" w:sz="0" w:space="0" w:color="auto"/>
                <w:bottom w:val="none" w:sz="0" w:space="0" w:color="auto"/>
                <w:right w:val="none" w:sz="0" w:space="0" w:color="auto"/>
              </w:divBdr>
            </w:div>
            <w:div w:id="727604760">
              <w:marLeft w:val="0"/>
              <w:marRight w:val="0"/>
              <w:marTop w:val="0"/>
              <w:marBottom w:val="0"/>
              <w:divBdr>
                <w:top w:val="none" w:sz="0" w:space="0" w:color="auto"/>
                <w:left w:val="none" w:sz="0" w:space="0" w:color="auto"/>
                <w:bottom w:val="none" w:sz="0" w:space="0" w:color="auto"/>
                <w:right w:val="none" w:sz="0" w:space="0" w:color="auto"/>
              </w:divBdr>
            </w:div>
            <w:div w:id="1669400056">
              <w:marLeft w:val="0"/>
              <w:marRight w:val="0"/>
              <w:marTop w:val="0"/>
              <w:marBottom w:val="0"/>
              <w:divBdr>
                <w:top w:val="none" w:sz="0" w:space="0" w:color="auto"/>
                <w:left w:val="none" w:sz="0" w:space="0" w:color="auto"/>
                <w:bottom w:val="none" w:sz="0" w:space="0" w:color="auto"/>
                <w:right w:val="none" w:sz="0" w:space="0" w:color="auto"/>
              </w:divBdr>
            </w:div>
            <w:div w:id="152988141">
              <w:marLeft w:val="0"/>
              <w:marRight w:val="0"/>
              <w:marTop w:val="0"/>
              <w:marBottom w:val="0"/>
              <w:divBdr>
                <w:top w:val="none" w:sz="0" w:space="0" w:color="auto"/>
                <w:left w:val="none" w:sz="0" w:space="0" w:color="auto"/>
                <w:bottom w:val="none" w:sz="0" w:space="0" w:color="auto"/>
                <w:right w:val="none" w:sz="0" w:space="0" w:color="auto"/>
              </w:divBdr>
            </w:div>
            <w:div w:id="1586299894">
              <w:marLeft w:val="0"/>
              <w:marRight w:val="0"/>
              <w:marTop w:val="0"/>
              <w:marBottom w:val="0"/>
              <w:divBdr>
                <w:top w:val="none" w:sz="0" w:space="0" w:color="auto"/>
                <w:left w:val="none" w:sz="0" w:space="0" w:color="auto"/>
                <w:bottom w:val="none" w:sz="0" w:space="0" w:color="auto"/>
                <w:right w:val="none" w:sz="0" w:space="0" w:color="auto"/>
              </w:divBdr>
            </w:div>
            <w:div w:id="1904097494">
              <w:marLeft w:val="0"/>
              <w:marRight w:val="0"/>
              <w:marTop w:val="0"/>
              <w:marBottom w:val="0"/>
              <w:divBdr>
                <w:top w:val="none" w:sz="0" w:space="0" w:color="auto"/>
                <w:left w:val="none" w:sz="0" w:space="0" w:color="auto"/>
                <w:bottom w:val="none" w:sz="0" w:space="0" w:color="auto"/>
                <w:right w:val="none" w:sz="0" w:space="0" w:color="auto"/>
              </w:divBdr>
            </w:div>
            <w:div w:id="223838008">
              <w:marLeft w:val="0"/>
              <w:marRight w:val="0"/>
              <w:marTop w:val="0"/>
              <w:marBottom w:val="0"/>
              <w:divBdr>
                <w:top w:val="none" w:sz="0" w:space="0" w:color="auto"/>
                <w:left w:val="none" w:sz="0" w:space="0" w:color="auto"/>
                <w:bottom w:val="none" w:sz="0" w:space="0" w:color="auto"/>
                <w:right w:val="none" w:sz="0" w:space="0" w:color="auto"/>
              </w:divBdr>
            </w:div>
            <w:div w:id="657537894">
              <w:marLeft w:val="0"/>
              <w:marRight w:val="0"/>
              <w:marTop w:val="0"/>
              <w:marBottom w:val="0"/>
              <w:divBdr>
                <w:top w:val="none" w:sz="0" w:space="0" w:color="auto"/>
                <w:left w:val="none" w:sz="0" w:space="0" w:color="auto"/>
                <w:bottom w:val="none" w:sz="0" w:space="0" w:color="auto"/>
                <w:right w:val="none" w:sz="0" w:space="0" w:color="auto"/>
              </w:divBdr>
            </w:div>
            <w:div w:id="1401708540">
              <w:marLeft w:val="0"/>
              <w:marRight w:val="0"/>
              <w:marTop w:val="0"/>
              <w:marBottom w:val="0"/>
              <w:divBdr>
                <w:top w:val="none" w:sz="0" w:space="0" w:color="auto"/>
                <w:left w:val="none" w:sz="0" w:space="0" w:color="auto"/>
                <w:bottom w:val="none" w:sz="0" w:space="0" w:color="auto"/>
                <w:right w:val="none" w:sz="0" w:space="0" w:color="auto"/>
              </w:divBdr>
            </w:div>
            <w:div w:id="1876968161">
              <w:marLeft w:val="0"/>
              <w:marRight w:val="0"/>
              <w:marTop w:val="0"/>
              <w:marBottom w:val="0"/>
              <w:divBdr>
                <w:top w:val="none" w:sz="0" w:space="0" w:color="auto"/>
                <w:left w:val="none" w:sz="0" w:space="0" w:color="auto"/>
                <w:bottom w:val="none" w:sz="0" w:space="0" w:color="auto"/>
                <w:right w:val="none" w:sz="0" w:space="0" w:color="auto"/>
              </w:divBdr>
            </w:div>
            <w:div w:id="1410690272">
              <w:marLeft w:val="0"/>
              <w:marRight w:val="0"/>
              <w:marTop w:val="0"/>
              <w:marBottom w:val="0"/>
              <w:divBdr>
                <w:top w:val="none" w:sz="0" w:space="0" w:color="auto"/>
                <w:left w:val="none" w:sz="0" w:space="0" w:color="auto"/>
                <w:bottom w:val="none" w:sz="0" w:space="0" w:color="auto"/>
                <w:right w:val="none" w:sz="0" w:space="0" w:color="auto"/>
              </w:divBdr>
            </w:div>
            <w:div w:id="1829902326">
              <w:marLeft w:val="0"/>
              <w:marRight w:val="0"/>
              <w:marTop w:val="0"/>
              <w:marBottom w:val="0"/>
              <w:divBdr>
                <w:top w:val="none" w:sz="0" w:space="0" w:color="auto"/>
                <w:left w:val="none" w:sz="0" w:space="0" w:color="auto"/>
                <w:bottom w:val="none" w:sz="0" w:space="0" w:color="auto"/>
                <w:right w:val="none" w:sz="0" w:space="0" w:color="auto"/>
              </w:divBdr>
            </w:div>
            <w:div w:id="1195775367">
              <w:marLeft w:val="0"/>
              <w:marRight w:val="0"/>
              <w:marTop w:val="0"/>
              <w:marBottom w:val="0"/>
              <w:divBdr>
                <w:top w:val="none" w:sz="0" w:space="0" w:color="auto"/>
                <w:left w:val="none" w:sz="0" w:space="0" w:color="auto"/>
                <w:bottom w:val="none" w:sz="0" w:space="0" w:color="auto"/>
                <w:right w:val="none" w:sz="0" w:space="0" w:color="auto"/>
              </w:divBdr>
            </w:div>
            <w:div w:id="1985544703">
              <w:marLeft w:val="0"/>
              <w:marRight w:val="0"/>
              <w:marTop w:val="0"/>
              <w:marBottom w:val="0"/>
              <w:divBdr>
                <w:top w:val="none" w:sz="0" w:space="0" w:color="auto"/>
                <w:left w:val="none" w:sz="0" w:space="0" w:color="auto"/>
                <w:bottom w:val="none" w:sz="0" w:space="0" w:color="auto"/>
                <w:right w:val="none" w:sz="0" w:space="0" w:color="auto"/>
              </w:divBdr>
            </w:div>
            <w:div w:id="301161208">
              <w:marLeft w:val="0"/>
              <w:marRight w:val="0"/>
              <w:marTop w:val="0"/>
              <w:marBottom w:val="0"/>
              <w:divBdr>
                <w:top w:val="none" w:sz="0" w:space="0" w:color="auto"/>
                <w:left w:val="none" w:sz="0" w:space="0" w:color="auto"/>
                <w:bottom w:val="none" w:sz="0" w:space="0" w:color="auto"/>
                <w:right w:val="none" w:sz="0" w:space="0" w:color="auto"/>
              </w:divBdr>
            </w:div>
            <w:div w:id="1955089947">
              <w:marLeft w:val="0"/>
              <w:marRight w:val="0"/>
              <w:marTop w:val="0"/>
              <w:marBottom w:val="0"/>
              <w:divBdr>
                <w:top w:val="none" w:sz="0" w:space="0" w:color="auto"/>
                <w:left w:val="none" w:sz="0" w:space="0" w:color="auto"/>
                <w:bottom w:val="none" w:sz="0" w:space="0" w:color="auto"/>
                <w:right w:val="none" w:sz="0" w:space="0" w:color="auto"/>
              </w:divBdr>
            </w:div>
            <w:div w:id="1853378789">
              <w:marLeft w:val="0"/>
              <w:marRight w:val="0"/>
              <w:marTop w:val="0"/>
              <w:marBottom w:val="0"/>
              <w:divBdr>
                <w:top w:val="none" w:sz="0" w:space="0" w:color="auto"/>
                <w:left w:val="none" w:sz="0" w:space="0" w:color="auto"/>
                <w:bottom w:val="none" w:sz="0" w:space="0" w:color="auto"/>
                <w:right w:val="none" w:sz="0" w:space="0" w:color="auto"/>
              </w:divBdr>
            </w:div>
            <w:div w:id="7101424">
              <w:marLeft w:val="0"/>
              <w:marRight w:val="0"/>
              <w:marTop w:val="0"/>
              <w:marBottom w:val="0"/>
              <w:divBdr>
                <w:top w:val="none" w:sz="0" w:space="0" w:color="auto"/>
                <w:left w:val="none" w:sz="0" w:space="0" w:color="auto"/>
                <w:bottom w:val="none" w:sz="0" w:space="0" w:color="auto"/>
                <w:right w:val="none" w:sz="0" w:space="0" w:color="auto"/>
              </w:divBdr>
            </w:div>
            <w:div w:id="881750189">
              <w:marLeft w:val="0"/>
              <w:marRight w:val="0"/>
              <w:marTop w:val="0"/>
              <w:marBottom w:val="0"/>
              <w:divBdr>
                <w:top w:val="none" w:sz="0" w:space="0" w:color="auto"/>
                <w:left w:val="none" w:sz="0" w:space="0" w:color="auto"/>
                <w:bottom w:val="none" w:sz="0" w:space="0" w:color="auto"/>
                <w:right w:val="none" w:sz="0" w:space="0" w:color="auto"/>
              </w:divBdr>
            </w:div>
            <w:div w:id="918102622">
              <w:marLeft w:val="0"/>
              <w:marRight w:val="0"/>
              <w:marTop w:val="0"/>
              <w:marBottom w:val="0"/>
              <w:divBdr>
                <w:top w:val="none" w:sz="0" w:space="0" w:color="auto"/>
                <w:left w:val="none" w:sz="0" w:space="0" w:color="auto"/>
                <w:bottom w:val="none" w:sz="0" w:space="0" w:color="auto"/>
                <w:right w:val="none" w:sz="0" w:space="0" w:color="auto"/>
              </w:divBdr>
            </w:div>
            <w:div w:id="1915705405">
              <w:marLeft w:val="0"/>
              <w:marRight w:val="0"/>
              <w:marTop w:val="0"/>
              <w:marBottom w:val="0"/>
              <w:divBdr>
                <w:top w:val="none" w:sz="0" w:space="0" w:color="auto"/>
                <w:left w:val="none" w:sz="0" w:space="0" w:color="auto"/>
                <w:bottom w:val="none" w:sz="0" w:space="0" w:color="auto"/>
                <w:right w:val="none" w:sz="0" w:space="0" w:color="auto"/>
              </w:divBdr>
            </w:div>
            <w:div w:id="776601970">
              <w:marLeft w:val="0"/>
              <w:marRight w:val="0"/>
              <w:marTop w:val="0"/>
              <w:marBottom w:val="0"/>
              <w:divBdr>
                <w:top w:val="none" w:sz="0" w:space="0" w:color="auto"/>
                <w:left w:val="none" w:sz="0" w:space="0" w:color="auto"/>
                <w:bottom w:val="none" w:sz="0" w:space="0" w:color="auto"/>
                <w:right w:val="none" w:sz="0" w:space="0" w:color="auto"/>
              </w:divBdr>
            </w:div>
            <w:div w:id="1979725108">
              <w:marLeft w:val="0"/>
              <w:marRight w:val="0"/>
              <w:marTop w:val="0"/>
              <w:marBottom w:val="0"/>
              <w:divBdr>
                <w:top w:val="none" w:sz="0" w:space="0" w:color="auto"/>
                <w:left w:val="none" w:sz="0" w:space="0" w:color="auto"/>
                <w:bottom w:val="none" w:sz="0" w:space="0" w:color="auto"/>
                <w:right w:val="none" w:sz="0" w:space="0" w:color="auto"/>
              </w:divBdr>
            </w:div>
            <w:div w:id="306059838">
              <w:marLeft w:val="0"/>
              <w:marRight w:val="0"/>
              <w:marTop w:val="0"/>
              <w:marBottom w:val="0"/>
              <w:divBdr>
                <w:top w:val="none" w:sz="0" w:space="0" w:color="auto"/>
                <w:left w:val="none" w:sz="0" w:space="0" w:color="auto"/>
                <w:bottom w:val="none" w:sz="0" w:space="0" w:color="auto"/>
                <w:right w:val="none" w:sz="0" w:space="0" w:color="auto"/>
              </w:divBdr>
            </w:div>
            <w:div w:id="1303458492">
              <w:marLeft w:val="0"/>
              <w:marRight w:val="0"/>
              <w:marTop w:val="0"/>
              <w:marBottom w:val="0"/>
              <w:divBdr>
                <w:top w:val="none" w:sz="0" w:space="0" w:color="auto"/>
                <w:left w:val="none" w:sz="0" w:space="0" w:color="auto"/>
                <w:bottom w:val="none" w:sz="0" w:space="0" w:color="auto"/>
                <w:right w:val="none" w:sz="0" w:space="0" w:color="auto"/>
              </w:divBdr>
            </w:div>
            <w:div w:id="1923487216">
              <w:marLeft w:val="0"/>
              <w:marRight w:val="0"/>
              <w:marTop w:val="0"/>
              <w:marBottom w:val="0"/>
              <w:divBdr>
                <w:top w:val="none" w:sz="0" w:space="0" w:color="auto"/>
                <w:left w:val="none" w:sz="0" w:space="0" w:color="auto"/>
                <w:bottom w:val="none" w:sz="0" w:space="0" w:color="auto"/>
                <w:right w:val="none" w:sz="0" w:space="0" w:color="auto"/>
              </w:divBdr>
            </w:div>
            <w:div w:id="969439304">
              <w:marLeft w:val="0"/>
              <w:marRight w:val="0"/>
              <w:marTop w:val="0"/>
              <w:marBottom w:val="0"/>
              <w:divBdr>
                <w:top w:val="none" w:sz="0" w:space="0" w:color="auto"/>
                <w:left w:val="none" w:sz="0" w:space="0" w:color="auto"/>
                <w:bottom w:val="none" w:sz="0" w:space="0" w:color="auto"/>
                <w:right w:val="none" w:sz="0" w:space="0" w:color="auto"/>
              </w:divBdr>
            </w:div>
            <w:div w:id="230043935">
              <w:marLeft w:val="0"/>
              <w:marRight w:val="0"/>
              <w:marTop w:val="0"/>
              <w:marBottom w:val="0"/>
              <w:divBdr>
                <w:top w:val="none" w:sz="0" w:space="0" w:color="auto"/>
                <w:left w:val="none" w:sz="0" w:space="0" w:color="auto"/>
                <w:bottom w:val="none" w:sz="0" w:space="0" w:color="auto"/>
                <w:right w:val="none" w:sz="0" w:space="0" w:color="auto"/>
              </w:divBdr>
            </w:div>
            <w:div w:id="223494374">
              <w:marLeft w:val="0"/>
              <w:marRight w:val="0"/>
              <w:marTop w:val="0"/>
              <w:marBottom w:val="0"/>
              <w:divBdr>
                <w:top w:val="none" w:sz="0" w:space="0" w:color="auto"/>
                <w:left w:val="none" w:sz="0" w:space="0" w:color="auto"/>
                <w:bottom w:val="none" w:sz="0" w:space="0" w:color="auto"/>
                <w:right w:val="none" w:sz="0" w:space="0" w:color="auto"/>
              </w:divBdr>
            </w:div>
            <w:div w:id="1680960956">
              <w:marLeft w:val="0"/>
              <w:marRight w:val="0"/>
              <w:marTop w:val="0"/>
              <w:marBottom w:val="0"/>
              <w:divBdr>
                <w:top w:val="none" w:sz="0" w:space="0" w:color="auto"/>
                <w:left w:val="none" w:sz="0" w:space="0" w:color="auto"/>
                <w:bottom w:val="none" w:sz="0" w:space="0" w:color="auto"/>
                <w:right w:val="none" w:sz="0" w:space="0" w:color="auto"/>
              </w:divBdr>
            </w:div>
            <w:div w:id="1653413818">
              <w:marLeft w:val="0"/>
              <w:marRight w:val="0"/>
              <w:marTop w:val="0"/>
              <w:marBottom w:val="0"/>
              <w:divBdr>
                <w:top w:val="none" w:sz="0" w:space="0" w:color="auto"/>
                <w:left w:val="none" w:sz="0" w:space="0" w:color="auto"/>
                <w:bottom w:val="none" w:sz="0" w:space="0" w:color="auto"/>
                <w:right w:val="none" w:sz="0" w:space="0" w:color="auto"/>
              </w:divBdr>
            </w:div>
            <w:div w:id="1167285250">
              <w:marLeft w:val="0"/>
              <w:marRight w:val="0"/>
              <w:marTop w:val="0"/>
              <w:marBottom w:val="0"/>
              <w:divBdr>
                <w:top w:val="none" w:sz="0" w:space="0" w:color="auto"/>
                <w:left w:val="none" w:sz="0" w:space="0" w:color="auto"/>
                <w:bottom w:val="none" w:sz="0" w:space="0" w:color="auto"/>
                <w:right w:val="none" w:sz="0" w:space="0" w:color="auto"/>
              </w:divBdr>
            </w:div>
            <w:div w:id="1599868946">
              <w:marLeft w:val="0"/>
              <w:marRight w:val="0"/>
              <w:marTop w:val="0"/>
              <w:marBottom w:val="0"/>
              <w:divBdr>
                <w:top w:val="none" w:sz="0" w:space="0" w:color="auto"/>
                <w:left w:val="none" w:sz="0" w:space="0" w:color="auto"/>
                <w:bottom w:val="none" w:sz="0" w:space="0" w:color="auto"/>
                <w:right w:val="none" w:sz="0" w:space="0" w:color="auto"/>
              </w:divBdr>
            </w:div>
            <w:div w:id="551238274">
              <w:marLeft w:val="0"/>
              <w:marRight w:val="0"/>
              <w:marTop w:val="0"/>
              <w:marBottom w:val="0"/>
              <w:divBdr>
                <w:top w:val="none" w:sz="0" w:space="0" w:color="auto"/>
                <w:left w:val="none" w:sz="0" w:space="0" w:color="auto"/>
                <w:bottom w:val="none" w:sz="0" w:space="0" w:color="auto"/>
                <w:right w:val="none" w:sz="0" w:space="0" w:color="auto"/>
              </w:divBdr>
            </w:div>
            <w:div w:id="830676202">
              <w:marLeft w:val="0"/>
              <w:marRight w:val="0"/>
              <w:marTop w:val="0"/>
              <w:marBottom w:val="0"/>
              <w:divBdr>
                <w:top w:val="none" w:sz="0" w:space="0" w:color="auto"/>
                <w:left w:val="none" w:sz="0" w:space="0" w:color="auto"/>
                <w:bottom w:val="none" w:sz="0" w:space="0" w:color="auto"/>
                <w:right w:val="none" w:sz="0" w:space="0" w:color="auto"/>
              </w:divBdr>
            </w:div>
            <w:div w:id="1392269748">
              <w:marLeft w:val="0"/>
              <w:marRight w:val="0"/>
              <w:marTop w:val="0"/>
              <w:marBottom w:val="0"/>
              <w:divBdr>
                <w:top w:val="none" w:sz="0" w:space="0" w:color="auto"/>
                <w:left w:val="none" w:sz="0" w:space="0" w:color="auto"/>
                <w:bottom w:val="none" w:sz="0" w:space="0" w:color="auto"/>
                <w:right w:val="none" w:sz="0" w:space="0" w:color="auto"/>
              </w:divBdr>
            </w:div>
            <w:div w:id="540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95914">
      <w:bodyDiv w:val="1"/>
      <w:marLeft w:val="0"/>
      <w:marRight w:val="0"/>
      <w:marTop w:val="0"/>
      <w:marBottom w:val="0"/>
      <w:divBdr>
        <w:top w:val="none" w:sz="0" w:space="0" w:color="auto"/>
        <w:left w:val="none" w:sz="0" w:space="0" w:color="auto"/>
        <w:bottom w:val="none" w:sz="0" w:space="0" w:color="auto"/>
        <w:right w:val="none" w:sz="0" w:space="0" w:color="auto"/>
      </w:divBdr>
      <w:divsChild>
        <w:div w:id="1739403198">
          <w:marLeft w:val="0"/>
          <w:marRight w:val="0"/>
          <w:marTop w:val="0"/>
          <w:marBottom w:val="0"/>
          <w:divBdr>
            <w:top w:val="none" w:sz="0" w:space="0" w:color="auto"/>
            <w:left w:val="none" w:sz="0" w:space="0" w:color="auto"/>
            <w:bottom w:val="none" w:sz="0" w:space="0" w:color="auto"/>
            <w:right w:val="none" w:sz="0" w:space="0" w:color="auto"/>
          </w:divBdr>
          <w:divsChild>
            <w:div w:id="1655989018">
              <w:marLeft w:val="0"/>
              <w:marRight w:val="0"/>
              <w:marTop w:val="0"/>
              <w:marBottom w:val="0"/>
              <w:divBdr>
                <w:top w:val="none" w:sz="0" w:space="0" w:color="auto"/>
                <w:left w:val="none" w:sz="0" w:space="0" w:color="auto"/>
                <w:bottom w:val="none" w:sz="0" w:space="0" w:color="auto"/>
                <w:right w:val="none" w:sz="0" w:space="0" w:color="auto"/>
              </w:divBdr>
            </w:div>
            <w:div w:id="331563648">
              <w:marLeft w:val="0"/>
              <w:marRight w:val="0"/>
              <w:marTop w:val="0"/>
              <w:marBottom w:val="0"/>
              <w:divBdr>
                <w:top w:val="none" w:sz="0" w:space="0" w:color="auto"/>
                <w:left w:val="none" w:sz="0" w:space="0" w:color="auto"/>
                <w:bottom w:val="none" w:sz="0" w:space="0" w:color="auto"/>
                <w:right w:val="none" w:sz="0" w:space="0" w:color="auto"/>
              </w:divBdr>
            </w:div>
            <w:div w:id="871649885">
              <w:marLeft w:val="0"/>
              <w:marRight w:val="0"/>
              <w:marTop w:val="0"/>
              <w:marBottom w:val="0"/>
              <w:divBdr>
                <w:top w:val="none" w:sz="0" w:space="0" w:color="auto"/>
                <w:left w:val="none" w:sz="0" w:space="0" w:color="auto"/>
                <w:bottom w:val="none" w:sz="0" w:space="0" w:color="auto"/>
                <w:right w:val="none" w:sz="0" w:space="0" w:color="auto"/>
              </w:divBdr>
            </w:div>
            <w:div w:id="1720738207">
              <w:marLeft w:val="0"/>
              <w:marRight w:val="0"/>
              <w:marTop w:val="0"/>
              <w:marBottom w:val="0"/>
              <w:divBdr>
                <w:top w:val="none" w:sz="0" w:space="0" w:color="auto"/>
                <w:left w:val="none" w:sz="0" w:space="0" w:color="auto"/>
                <w:bottom w:val="none" w:sz="0" w:space="0" w:color="auto"/>
                <w:right w:val="none" w:sz="0" w:space="0" w:color="auto"/>
              </w:divBdr>
            </w:div>
            <w:div w:id="10824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035196">
      <w:bodyDiv w:val="1"/>
      <w:marLeft w:val="0"/>
      <w:marRight w:val="0"/>
      <w:marTop w:val="0"/>
      <w:marBottom w:val="0"/>
      <w:divBdr>
        <w:top w:val="none" w:sz="0" w:space="0" w:color="auto"/>
        <w:left w:val="none" w:sz="0" w:space="0" w:color="auto"/>
        <w:bottom w:val="none" w:sz="0" w:space="0" w:color="auto"/>
        <w:right w:val="none" w:sz="0" w:space="0" w:color="auto"/>
      </w:divBdr>
      <w:divsChild>
        <w:div w:id="260526580">
          <w:marLeft w:val="0"/>
          <w:marRight w:val="0"/>
          <w:marTop w:val="0"/>
          <w:marBottom w:val="0"/>
          <w:divBdr>
            <w:top w:val="none" w:sz="0" w:space="0" w:color="auto"/>
            <w:left w:val="none" w:sz="0" w:space="0" w:color="auto"/>
            <w:bottom w:val="none" w:sz="0" w:space="0" w:color="auto"/>
            <w:right w:val="none" w:sz="0" w:space="0" w:color="auto"/>
          </w:divBdr>
          <w:divsChild>
            <w:div w:id="1154300862">
              <w:marLeft w:val="0"/>
              <w:marRight w:val="0"/>
              <w:marTop w:val="0"/>
              <w:marBottom w:val="0"/>
              <w:divBdr>
                <w:top w:val="none" w:sz="0" w:space="0" w:color="auto"/>
                <w:left w:val="none" w:sz="0" w:space="0" w:color="auto"/>
                <w:bottom w:val="none" w:sz="0" w:space="0" w:color="auto"/>
                <w:right w:val="none" w:sz="0" w:space="0" w:color="auto"/>
              </w:divBdr>
            </w:div>
            <w:div w:id="1895893672">
              <w:marLeft w:val="0"/>
              <w:marRight w:val="0"/>
              <w:marTop w:val="0"/>
              <w:marBottom w:val="0"/>
              <w:divBdr>
                <w:top w:val="none" w:sz="0" w:space="0" w:color="auto"/>
                <w:left w:val="none" w:sz="0" w:space="0" w:color="auto"/>
                <w:bottom w:val="none" w:sz="0" w:space="0" w:color="auto"/>
                <w:right w:val="none" w:sz="0" w:space="0" w:color="auto"/>
              </w:divBdr>
            </w:div>
            <w:div w:id="1285455094">
              <w:marLeft w:val="0"/>
              <w:marRight w:val="0"/>
              <w:marTop w:val="0"/>
              <w:marBottom w:val="0"/>
              <w:divBdr>
                <w:top w:val="none" w:sz="0" w:space="0" w:color="auto"/>
                <w:left w:val="none" w:sz="0" w:space="0" w:color="auto"/>
                <w:bottom w:val="none" w:sz="0" w:space="0" w:color="auto"/>
                <w:right w:val="none" w:sz="0" w:space="0" w:color="auto"/>
              </w:divBdr>
            </w:div>
            <w:div w:id="198131034">
              <w:marLeft w:val="0"/>
              <w:marRight w:val="0"/>
              <w:marTop w:val="0"/>
              <w:marBottom w:val="0"/>
              <w:divBdr>
                <w:top w:val="none" w:sz="0" w:space="0" w:color="auto"/>
                <w:left w:val="none" w:sz="0" w:space="0" w:color="auto"/>
                <w:bottom w:val="none" w:sz="0" w:space="0" w:color="auto"/>
                <w:right w:val="none" w:sz="0" w:space="0" w:color="auto"/>
              </w:divBdr>
            </w:div>
            <w:div w:id="1038432895">
              <w:marLeft w:val="0"/>
              <w:marRight w:val="0"/>
              <w:marTop w:val="0"/>
              <w:marBottom w:val="0"/>
              <w:divBdr>
                <w:top w:val="none" w:sz="0" w:space="0" w:color="auto"/>
                <w:left w:val="none" w:sz="0" w:space="0" w:color="auto"/>
                <w:bottom w:val="none" w:sz="0" w:space="0" w:color="auto"/>
                <w:right w:val="none" w:sz="0" w:space="0" w:color="auto"/>
              </w:divBdr>
            </w:div>
            <w:div w:id="1077897868">
              <w:marLeft w:val="0"/>
              <w:marRight w:val="0"/>
              <w:marTop w:val="0"/>
              <w:marBottom w:val="0"/>
              <w:divBdr>
                <w:top w:val="none" w:sz="0" w:space="0" w:color="auto"/>
                <w:left w:val="none" w:sz="0" w:space="0" w:color="auto"/>
                <w:bottom w:val="none" w:sz="0" w:space="0" w:color="auto"/>
                <w:right w:val="none" w:sz="0" w:space="0" w:color="auto"/>
              </w:divBdr>
            </w:div>
            <w:div w:id="4448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9804">
      <w:bodyDiv w:val="1"/>
      <w:marLeft w:val="0"/>
      <w:marRight w:val="0"/>
      <w:marTop w:val="0"/>
      <w:marBottom w:val="0"/>
      <w:divBdr>
        <w:top w:val="none" w:sz="0" w:space="0" w:color="auto"/>
        <w:left w:val="none" w:sz="0" w:space="0" w:color="auto"/>
        <w:bottom w:val="none" w:sz="0" w:space="0" w:color="auto"/>
        <w:right w:val="none" w:sz="0" w:space="0" w:color="auto"/>
      </w:divBdr>
      <w:divsChild>
        <w:div w:id="1257052196">
          <w:marLeft w:val="480"/>
          <w:marRight w:val="0"/>
          <w:marTop w:val="0"/>
          <w:marBottom w:val="0"/>
          <w:divBdr>
            <w:top w:val="none" w:sz="0" w:space="0" w:color="auto"/>
            <w:left w:val="none" w:sz="0" w:space="0" w:color="auto"/>
            <w:bottom w:val="none" w:sz="0" w:space="0" w:color="auto"/>
            <w:right w:val="none" w:sz="0" w:space="0" w:color="auto"/>
          </w:divBdr>
          <w:divsChild>
            <w:div w:id="13767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6830">
      <w:bodyDiv w:val="1"/>
      <w:marLeft w:val="0"/>
      <w:marRight w:val="0"/>
      <w:marTop w:val="0"/>
      <w:marBottom w:val="0"/>
      <w:divBdr>
        <w:top w:val="none" w:sz="0" w:space="0" w:color="auto"/>
        <w:left w:val="none" w:sz="0" w:space="0" w:color="auto"/>
        <w:bottom w:val="none" w:sz="0" w:space="0" w:color="auto"/>
        <w:right w:val="none" w:sz="0" w:space="0" w:color="auto"/>
      </w:divBdr>
      <w:divsChild>
        <w:div w:id="1288581174">
          <w:marLeft w:val="0"/>
          <w:marRight w:val="0"/>
          <w:marTop w:val="0"/>
          <w:marBottom w:val="600"/>
          <w:divBdr>
            <w:top w:val="none" w:sz="0" w:space="0" w:color="auto"/>
            <w:left w:val="none" w:sz="0" w:space="0" w:color="auto"/>
            <w:bottom w:val="none" w:sz="0" w:space="0" w:color="auto"/>
            <w:right w:val="none" w:sz="0" w:space="0" w:color="auto"/>
          </w:divBdr>
        </w:div>
      </w:divsChild>
    </w:div>
    <w:div w:id="807016169">
      <w:bodyDiv w:val="1"/>
      <w:marLeft w:val="0"/>
      <w:marRight w:val="0"/>
      <w:marTop w:val="0"/>
      <w:marBottom w:val="0"/>
      <w:divBdr>
        <w:top w:val="none" w:sz="0" w:space="0" w:color="auto"/>
        <w:left w:val="none" w:sz="0" w:space="0" w:color="auto"/>
        <w:bottom w:val="none" w:sz="0" w:space="0" w:color="auto"/>
        <w:right w:val="none" w:sz="0" w:space="0" w:color="auto"/>
      </w:divBdr>
      <w:divsChild>
        <w:div w:id="1609660899">
          <w:marLeft w:val="480"/>
          <w:marRight w:val="0"/>
          <w:marTop w:val="0"/>
          <w:marBottom w:val="0"/>
          <w:divBdr>
            <w:top w:val="none" w:sz="0" w:space="0" w:color="auto"/>
            <w:left w:val="none" w:sz="0" w:space="0" w:color="auto"/>
            <w:bottom w:val="none" w:sz="0" w:space="0" w:color="auto"/>
            <w:right w:val="none" w:sz="0" w:space="0" w:color="auto"/>
          </w:divBdr>
          <w:divsChild>
            <w:div w:id="3011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7467">
      <w:bodyDiv w:val="1"/>
      <w:marLeft w:val="0"/>
      <w:marRight w:val="0"/>
      <w:marTop w:val="0"/>
      <w:marBottom w:val="0"/>
      <w:divBdr>
        <w:top w:val="none" w:sz="0" w:space="0" w:color="auto"/>
        <w:left w:val="none" w:sz="0" w:space="0" w:color="auto"/>
        <w:bottom w:val="none" w:sz="0" w:space="0" w:color="auto"/>
        <w:right w:val="none" w:sz="0" w:space="0" w:color="auto"/>
      </w:divBdr>
      <w:divsChild>
        <w:div w:id="1976911862">
          <w:marLeft w:val="0"/>
          <w:marRight w:val="0"/>
          <w:marTop w:val="0"/>
          <w:marBottom w:val="0"/>
          <w:divBdr>
            <w:top w:val="none" w:sz="0" w:space="0" w:color="auto"/>
            <w:left w:val="none" w:sz="0" w:space="0" w:color="auto"/>
            <w:bottom w:val="none" w:sz="0" w:space="0" w:color="auto"/>
            <w:right w:val="none" w:sz="0" w:space="0" w:color="auto"/>
          </w:divBdr>
          <w:divsChild>
            <w:div w:id="2091391823">
              <w:marLeft w:val="0"/>
              <w:marRight w:val="0"/>
              <w:marTop w:val="0"/>
              <w:marBottom w:val="0"/>
              <w:divBdr>
                <w:top w:val="none" w:sz="0" w:space="0" w:color="auto"/>
                <w:left w:val="none" w:sz="0" w:space="0" w:color="auto"/>
                <w:bottom w:val="none" w:sz="0" w:space="0" w:color="auto"/>
                <w:right w:val="none" w:sz="0" w:space="0" w:color="auto"/>
              </w:divBdr>
            </w:div>
            <w:div w:id="610818932">
              <w:marLeft w:val="0"/>
              <w:marRight w:val="0"/>
              <w:marTop w:val="0"/>
              <w:marBottom w:val="0"/>
              <w:divBdr>
                <w:top w:val="none" w:sz="0" w:space="0" w:color="auto"/>
                <w:left w:val="none" w:sz="0" w:space="0" w:color="auto"/>
                <w:bottom w:val="none" w:sz="0" w:space="0" w:color="auto"/>
                <w:right w:val="none" w:sz="0" w:space="0" w:color="auto"/>
              </w:divBdr>
            </w:div>
            <w:div w:id="47298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3181">
      <w:bodyDiv w:val="1"/>
      <w:marLeft w:val="0"/>
      <w:marRight w:val="0"/>
      <w:marTop w:val="0"/>
      <w:marBottom w:val="0"/>
      <w:divBdr>
        <w:top w:val="none" w:sz="0" w:space="0" w:color="auto"/>
        <w:left w:val="none" w:sz="0" w:space="0" w:color="auto"/>
        <w:bottom w:val="none" w:sz="0" w:space="0" w:color="auto"/>
        <w:right w:val="none" w:sz="0" w:space="0" w:color="auto"/>
      </w:divBdr>
      <w:divsChild>
        <w:div w:id="38747165">
          <w:marLeft w:val="480"/>
          <w:marRight w:val="0"/>
          <w:marTop w:val="0"/>
          <w:marBottom w:val="0"/>
          <w:divBdr>
            <w:top w:val="none" w:sz="0" w:space="0" w:color="auto"/>
            <w:left w:val="none" w:sz="0" w:space="0" w:color="auto"/>
            <w:bottom w:val="none" w:sz="0" w:space="0" w:color="auto"/>
            <w:right w:val="none" w:sz="0" w:space="0" w:color="auto"/>
          </w:divBdr>
          <w:divsChild>
            <w:div w:id="2088842533">
              <w:marLeft w:val="0"/>
              <w:marRight w:val="0"/>
              <w:marTop w:val="0"/>
              <w:marBottom w:val="0"/>
              <w:divBdr>
                <w:top w:val="none" w:sz="0" w:space="0" w:color="auto"/>
                <w:left w:val="none" w:sz="0" w:space="0" w:color="auto"/>
                <w:bottom w:val="none" w:sz="0" w:space="0" w:color="auto"/>
                <w:right w:val="none" w:sz="0" w:space="0" w:color="auto"/>
              </w:divBdr>
            </w:div>
            <w:div w:id="1663124080">
              <w:marLeft w:val="0"/>
              <w:marRight w:val="0"/>
              <w:marTop w:val="0"/>
              <w:marBottom w:val="0"/>
              <w:divBdr>
                <w:top w:val="none" w:sz="0" w:space="0" w:color="auto"/>
                <w:left w:val="none" w:sz="0" w:space="0" w:color="auto"/>
                <w:bottom w:val="none" w:sz="0" w:space="0" w:color="auto"/>
                <w:right w:val="none" w:sz="0" w:space="0" w:color="auto"/>
              </w:divBdr>
            </w:div>
            <w:div w:id="1728529238">
              <w:marLeft w:val="0"/>
              <w:marRight w:val="0"/>
              <w:marTop w:val="0"/>
              <w:marBottom w:val="0"/>
              <w:divBdr>
                <w:top w:val="none" w:sz="0" w:space="0" w:color="auto"/>
                <w:left w:val="none" w:sz="0" w:space="0" w:color="auto"/>
                <w:bottom w:val="none" w:sz="0" w:space="0" w:color="auto"/>
                <w:right w:val="none" w:sz="0" w:space="0" w:color="auto"/>
              </w:divBdr>
            </w:div>
            <w:div w:id="1593778479">
              <w:marLeft w:val="0"/>
              <w:marRight w:val="0"/>
              <w:marTop w:val="0"/>
              <w:marBottom w:val="0"/>
              <w:divBdr>
                <w:top w:val="none" w:sz="0" w:space="0" w:color="auto"/>
                <w:left w:val="none" w:sz="0" w:space="0" w:color="auto"/>
                <w:bottom w:val="none" w:sz="0" w:space="0" w:color="auto"/>
                <w:right w:val="none" w:sz="0" w:space="0" w:color="auto"/>
              </w:divBdr>
            </w:div>
            <w:div w:id="1861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7837">
      <w:bodyDiv w:val="1"/>
      <w:marLeft w:val="0"/>
      <w:marRight w:val="0"/>
      <w:marTop w:val="0"/>
      <w:marBottom w:val="0"/>
      <w:divBdr>
        <w:top w:val="none" w:sz="0" w:space="0" w:color="auto"/>
        <w:left w:val="none" w:sz="0" w:space="0" w:color="auto"/>
        <w:bottom w:val="none" w:sz="0" w:space="0" w:color="auto"/>
        <w:right w:val="none" w:sz="0" w:space="0" w:color="auto"/>
      </w:divBdr>
    </w:div>
    <w:div w:id="985284606">
      <w:bodyDiv w:val="1"/>
      <w:marLeft w:val="0"/>
      <w:marRight w:val="0"/>
      <w:marTop w:val="0"/>
      <w:marBottom w:val="0"/>
      <w:divBdr>
        <w:top w:val="none" w:sz="0" w:space="0" w:color="auto"/>
        <w:left w:val="none" w:sz="0" w:space="0" w:color="auto"/>
        <w:bottom w:val="none" w:sz="0" w:space="0" w:color="auto"/>
        <w:right w:val="none" w:sz="0" w:space="0" w:color="auto"/>
      </w:divBdr>
      <w:divsChild>
        <w:div w:id="831021555">
          <w:marLeft w:val="480"/>
          <w:marRight w:val="0"/>
          <w:marTop w:val="0"/>
          <w:marBottom w:val="0"/>
          <w:divBdr>
            <w:top w:val="none" w:sz="0" w:space="0" w:color="auto"/>
            <w:left w:val="none" w:sz="0" w:space="0" w:color="auto"/>
            <w:bottom w:val="none" w:sz="0" w:space="0" w:color="auto"/>
            <w:right w:val="none" w:sz="0" w:space="0" w:color="auto"/>
          </w:divBdr>
          <w:divsChild>
            <w:div w:id="14165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3291">
      <w:bodyDiv w:val="1"/>
      <w:marLeft w:val="0"/>
      <w:marRight w:val="0"/>
      <w:marTop w:val="0"/>
      <w:marBottom w:val="0"/>
      <w:divBdr>
        <w:top w:val="none" w:sz="0" w:space="0" w:color="auto"/>
        <w:left w:val="none" w:sz="0" w:space="0" w:color="auto"/>
        <w:bottom w:val="none" w:sz="0" w:space="0" w:color="auto"/>
        <w:right w:val="none" w:sz="0" w:space="0" w:color="auto"/>
      </w:divBdr>
      <w:divsChild>
        <w:div w:id="1640454368">
          <w:marLeft w:val="0"/>
          <w:marRight w:val="0"/>
          <w:marTop w:val="0"/>
          <w:marBottom w:val="0"/>
          <w:divBdr>
            <w:top w:val="none" w:sz="0" w:space="0" w:color="auto"/>
            <w:left w:val="none" w:sz="0" w:space="0" w:color="auto"/>
            <w:bottom w:val="none" w:sz="0" w:space="0" w:color="auto"/>
            <w:right w:val="none" w:sz="0" w:space="0" w:color="auto"/>
          </w:divBdr>
          <w:divsChild>
            <w:div w:id="166141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8578">
      <w:bodyDiv w:val="1"/>
      <w:marLeft w:val="0"/>
      <w:marRight w:val="0"/>
      <w:marTop w:val="0"/>
      <w:marBottom w:val="0"/>
      <w:divBdr>
        <w:top w:val="none" w:sz="0" w:space="0" w:color="auto"/>
        <w:left w:val="none" w:sz="0" w:space="0" w:color="auto"/>
        <w:bottom w:val="none" w:sz="0" w:space="0" w:color="auto"/>
        <w:right w:val="none" w:sz="0" w:space="0" w:color="auto"/>
      </w:divBdr>
      <w:divsChild>
        <w:div w:id="1997344450">
          <w:marLeft w:val="0"/>
          <w:marRight w:val="0"/>
          <w:marTop w:val="0"/>
          <w:marBottom w:val="0"/>
          <w:divBdr>
            <w:top w:val="none" w:sz="0" w:space="0" w:color="auto"/>
            <w:left w:val="none" w:sz="0" w:space="0" w:color="auto"/>
            <w:bottom w:val="none" w:sz="0" w:space="0" w:color="auto"/>
            <w:right w:val="none" w:sz="0" w:space="0" w:color="auto"/>
          </w:divBdr>
        </w:div>
      </w:divsChild>
    </w:div>
    <w:div w:id="1122115432">
      <w:bodyDiv w:val="1"/>
      <w:marLeft w:val="0"/>
      <w:marRight w:val="0"/>
      <w:marTop w:val="0"/>
      <w:marBottom w:val="0"/>
      <w:divBdr>
        <w:top w:val="none" w:sz="0" w:space="0" w:color="auto"/>
        <w:left w:val="none" w:sz="0" w:space="0" w:color="auto"/>
        <w:bottom w:val="none" w:sz="0" w:space="0" w:color="auto"/>
        <w:right w:val="none" w:sz="0" w:space="0" w:color="auto"/>
      </w:divBdr>
      <w:divsChild>
        <w:div w:id="289675434">
          <w:marLeft w:val="0"/>
          <w:marRight w:val="0"/>
          <w:marTop w:val="0"/>
          <w:marBottom w:val="0"/>
          <w:divBdr>
            <w:top w:val="none" w:sz="0" w:space="0" w:color="auto"/>
            <w:left w:val="none" w:sz="0" w:space="0" w:color="auto"/>
            <w:bottom w:val="none" w:sz="0" w:space="0" w:color="auto"/>
            <w:right w:val="none" w:sz="0" w:space="0" w:color="auto"/>
          </w:divBdr>
          <w:divsChild>
            <w:div w:id="1680279253">
              <w:marLeft w:val="0"/>
              <w:marRight w:val="0"/>
              <w:marTop w:val="0"/>
              <w:marBottom w:val="0"/>
              <w:divBdr>
                <w:top w:val="none" w:sz="0" w:space="0" w:color="auto"/>
                <w:left w:val="none" w:sz="0" w:space="0" w:color="auto"/>
                <w:bottom w:val="none" w:sz="0" w:space="0" w:color="auto"/>
                <w:right w:val="none" w:sz="0" w:space="0" w:color="auto"/>
              </w:divBdr>
            </w:div>
            <w:div w:id="873158343">
              <w:marLeft w:val="0"/>
              <w:marRight w:val="0"/>
              <w:marTop w:val="0"/>
              <w:marBottom w:val="0"/>
              <w:divBdr>
                <w:top w:val="none" w:sz="0" w:space="0" w:color="auto"/>
                <w:left w:val="none" w:sz="0" w:space="0" w:color="auto"/>
                <w:bottom w:val="none" w:sz="0" w:space="0" w:color="auto"/>
                <w:right w:val="none" w:sz="0" w:space="0" w:color="auto"/>
              </w:divBdr>
            </w:div>
            <w:div w:id="967853542">
              <w:marLeft w:val="0"/>
              <w:marRight w:val="0"/>
              <w:marTop w:val="0"/>
              <w:marBottom w:val="0"/>
              <w:divBdr>
                <w:top w:val="none" w:sz="0" w:space="0" w:color="auto"/>
                <w:left w:val="none" w:sz="0" w:space="0" w:color="auto"/>
                <w:bottom w:val="none" w:sz="0" w:space="0" w:color="auto"/>
                <w:right w:val="none" w:sz="0" w:space="0" w:color="auto"/>
              </w:divBdr>
            </w:div>
            <w:div w:id="370351278">
              <w:marLeft w:val="0"/>
              <w:marRight w:val="0"/>
              <w:marTop w:val="0"/>
              <w:marBottom w:val="0"/>
              <w:divBdr>
                <w:top w:val="none" w:sz="0" w:space="0" w:color="auto"/>
                <w:left w:val="none" w:sz="0" w:space="0" w:color="auto"/>
                <w:bottom w:val="none" w:sz="0" w:space="0" w:color="auto"/>
                <w:right w:val="none" w:sz="0" w:space="0" w:color="auto"/>
              </w:divBdr>
            </w:div>
            <w:div w:id="1619409824">
              <w:marLeft w:val="0"/>
              <w:marRight w:val="0"/>
              <w:marTop w:val="0"/>
              <w:marBottom w:val="0"/>
              <w:divBdr>
                <w:top w:val="none" w:sz="0" w:space="0" w:color="auto"/>
                <w:left w:val="none" w:sz="0" w:space="0" w:color="auto"/>
                <w:bottom w:val="none" w:sz="0" w:space="0" w:color="auto"/>
                <w:right w:val="none" w:sz="0" w:space="0" w:color="auto"/>
              </w:divBdr>
            </w:div>
            <w:div w:id="226113190">
              <w:marLeft w:val="0"/>
              <w:marRight w:val="0"/>
              <w:marTop w:val="0"/>
              <w:marBottom w:val="0"/>
              <w:divBdr>
                <w:top w:val="none" w:sz="0" w:space="0" w:color="auto"/>
                <w:left w:val="none" w:sz="0" w:space="0" w:color="auto"/>
                <w:bottom w:val="none" w:sz="0" w:space="0" w:color="auto"/>
                <w:right w:val="none" w:sz="0" w:space="0" w:color="auto"/>
              </w:divBdr>
            </w:div>
            <w:div w:id="40010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3677">
      <w:bodyDiv w:val="1"/>
      <w:marLeft w:val="0"/>
      <w:marRight w:val="0"/>
      <w:marTop w:val="0"/>
      <w:marBottom w:val="0"/>
      <w:divBdr>
        <w:top w:val="none" w:sz="0" w:space="0" w:color="auto"/>
        <w:left w:val="none" w:sz="0" w:space="0" w:color="auto"/>
        <w:bottom w:val="none" w:sz="0" w:space="0" w:color="auto"/>
        <w:right w:val="none" w:sz="0" w:space="0" w:color="auto"/>
      </w:divBdr>
      <w:divsChild>
        <w:div w:id="759525489">
          <w:marLeft w:val="0"/>
          <w:marRight w:val="0"/>
          <w:marTop w:val="0"/>
          <w:marBottom w:val="0"/>
          <w:divBdr>
            <w:top w:val="none" w:sz="0" w:space="0" w:color="auto"/>
            <w:left w:val="none" w:sz="0" w:space="0" w:color="auto"/>
            <w:bottom w:val="none" w:sz="0" w:space="0" w:color="auto"/>
            <w:right w:val="none" w:sz="0" w:space="0" w:color="auto"/>
          </w:divBdr>
          <w:divsChild>
            <w:div w:id="325745476">
              <w:marLeft w:val="0"/>
              <w:marRight w:val="0"/>
              <w:marTop w:val="0"/>
              <w:marBottom w:val="0"/>
              <w:divBdr>
                <w:top w:val="none" w:sz="0" w:space="0" w:color="auto"/>
                <w:left w:val="none" w:sz="0" w:space="0" w:color="auto"/>
                <w:bottom w:val="none" w:sz="0" w:space="0" w:color="auto"/>
                <w:right w:val="none" w:sz="0" w:space="0" w:color="auto"/>
              </w:divBdr>
            </w:div>
            <w:div w:id="2061243847">
              <w:marLeft w:val="0"/>
              <w:marRight w:val="0"/>
              <w:marTop w:val="0"/>
              <w:marBottom w:val="0"/>
              <w:divBdr>
                <w:top w:val="none" w:sz="0" w:space="0" w:color="auto"/>
                <w:left w:val="none" w:sz="0" w:space="0" w:color="auto"/>
                <w:bottom w:val="none" w:sz="0" w:space="0" w:color="auto"/>
                <w:right w:val="none" w:sz="0" w:space="0" w:color="auto"/>
              </w:divBdr>
            </w:div>
            <w:div w:id="121927477">
              <w:marLeft w:val="0"/>
              <w:marRight w:val="0"/>
              <w:marTop w:val="0"/>
              <w:marBottom w:val="0"/>
              <w:divBdr>
                <w:top w:val="none" w:sz="0" w:space="0" w:color="auto"/>
                <w:left w:val="none" w:sz="0" w:space="0" w:color="auto"/>
                <w:bottom w:val="none" w:sz="0" w:space="0" w:color="auto"/>
                <w:right w:val="none" w:sz="0" w:space="0" w:color="auto"/>
              </w:divBdr>
            </w:div>
            <w:div w:id="1618565105">
              <w:marLeft w:val="0"/>
              <w:marRight w:val="0"/>
              <w:marTop w:val="0"/>
              <w:marBottom w:val="0"/>
              <w:divBdr>
                <w:top w:val="none" w:sz="0" w:space="0" w:color="auto"/>
                <w:left w:val="none" w:sz="0" w:space="0" w:color="auto"/>
                <w:bottom w:val="none" w:sz="0" w:space="0" w:color="auto"/>
                <w:right w:val="none" w:sz="0" w:space="0" w:color="auto"/>
              </w:divBdr>
            </w:div>
            <w:div w:id="1482237221">
              <w:marLeft w:val="0"/>
              <w:marRight w:val="0"/>
              <w:marTop w:val="0"/>
              <w:marBottom w:val="0"/>
              <w:divBdr>
                <w:top w:val="none" w:sz="0" w:space="0" w:color="auto"/>
                <w:left w:val="none" w:sz="0" w:space="0" w:color="auto"/>
                <w:bottom w:val="none" w:sz="0" w:space="0" w:color="auto"/>
                <w:right w:val="none" w:sz="0" w:space="0" w:color="auto"/>
              </w:divBdr>
            </w:div>
            <w:div w:id="210649747">
              <w:marLeft w:val="0"/>
              <w:marRight w:val="0"/>
              <w:marTop w:val="0"/>
              <w:marBottom w:val="0"/>
              <w:divBdr>
                <w:top w:val="none" w:sz="0" w:space="0" w:color="auto"/>
                <w:left w:val="none" w:sz="0" w:space="0" w:color="auto"/>
                <w:bottom w:val="none" w:sz="0" w:space="0" w:color="auto"/>
                <w:right w:val="none" w:sz="0" w:space="0" w:color="auto"/>
              </w:divBdr>
            </w:div>
            <w:div w:id="379286250">
              <w:marLeft w:val="0"/>
              <w:marRight w:val="0"/>
              <w:marTop w:val="0"/>
              <w:marBottom w:val="0"/>
              <w:divBdr>
                <w:top w:val="none" w:sz="0" w:space="0" w:color="auto"/>
                <w:left w:val="none" w:sz="0" w:space="0" w:color="auto"/>
                <w:bottom w:val="none" w:sz="0" w:space="0" w:color="auto"/>
                <w:right w:val="none" w:sz="0" w:space="0" w:color="auto"/>
              </w:divBdr>
            </w:div>
            <w:div w:id="616643638">
              <w:marLeft w:val="0"/>
              <w:marRight w:val="0"/>
              <w:marTop w:val="0"/>
              <w:marBottom w:val="0"/>
              <w:divBdr>
                <w:top w:val="none" w:sz="0" w:space="0" w:color="auto"/>
                <w:left w:val="none" w:sz="0" w:space="0" w:color="auto"/>
                <w:bottom w:val="none" w:sz="0" w:space="0" w:color="auto"/>
                <w:right w:val="none" w:sz="0" w:space="0" w:color="auto"/>
              </w:divBdr>
            </w:div>
            <w:div w:id="14503964">
              <w:marLeft w:val="0"/>
              <w:marRight w:val="0"/>
              <w:marTop w:val="0"/>
              <w:marBottom w:val="0"/>
              <w:divBdr>
                <w:top w:val="none" w:sz="0" w:space="0" w:color="auto"/>
                <w:left w:val="none" w:sz="0" w:space="0" w:color="auto"/>
                <w:bottom w:val="none" w:sz="0" w:space="0" w:color="auto"/>
                <w:right w:val="none" w:sz="0" w:space="0" w:color="auto"/>
              </w:divBdr>
            </w:div>
            <w:div w:id="1695155105">
              <w:marLeft w:val="0"/>
              <w:marRight w:val="0"/>
              <w:marTop w:val="0"/>
              <w:marBottom w:val="0"/>
              <w:divBdr>
                <w:top w:val="none" w:sz="0" w:space="0" w:color="auto"/>
                <w:left w:val="none" w:sz="0" w:space="0" w:color="auto"/>
                <w:bottom w:val="none" w:sz="0" w:space="0" w:color="auto"/>
                <w:right w:val="none" w:sz="0" w:space="0" w:color="auto"/>
              </w:divBdr>
            </w:div>
            <w:div w:id="1255430714">
              <w:marLeft w:val="0"/>
              <w:marRight w:val="0"/>
              <w:marTop w:val="0"/>
              <w:marBottom w:val="0"/>
              <w:divBdr>
                <w:top w:val="none" w:sz="0" w:space="0" w:color="auto"/>
                <w:left w:val="none" w:sz="0" w:space="0" w:color="auto"/>
                <w:bottom w:val="none" w:sz="0" w:space="0" w:color="auto"/>
                <w:right w:val="none" w:sz="0" w:space="0" w:color="auto"/>
              </w:divBdr>
            </w:div>
            <w:div w:id="58982968">
              <w:marLeft w:val="0"/>
              <w:marRight w:val="0"/>
              <w:marTop w:val="0"/>
              <w:marBottom w:val="0"/>
              <w:divBdr>
                <w:top w:val="none" w:sz="0" w:space="0" w:color="auto"/>
                <w:left w:val="none" w:sz="0" w:space="0" w:color="auto"/>
                <w:bottom w:val="none" w:sz="0" w:space="0" w:color="auto"/>
                <w:right w:val="none" w:sz="0" w:space="0" w:color="auto"/>
              </w:divBdr>
            </w:div>
            <w:div w:id="894509599">
              <w:marLeft w:val="0"/>
              <w:marRight w:val="0"/>
              <w:marTop w:val="0"/>
              <w:marBottom w:val="0"/>
              <w:divBdr>
                <w:top w:val="none" w:sz="0" w:space="0" w:color="auto"/>
                <w:left w:val="none" w:sz="0" w:space="0" w:color="auto"/>
                <w:bottom w:val="none" w:sz="0" w:space="0" w:color="auto"/>
                <w:right w:val="none" w:sz="0" w:space="0" w:color="auto"/>
              </w:divBdr>
            </w:div>
            <w:div w:id="437139664">
              <w:marLeft w:val="0"/>
              <w:marRight w:val="0"/>
              <w:marTop w:val="0"/>
              <w:marBottom w:val="0"/>
              <w:divBdr>
                <w:top w:val="none" w:sz="0" w:space="0" w:color="auto"/>
                <w:left w:val="none" w:sz="0" w:space="0" w:color="auto"/>
                <w:bottom w:val="none" w:sz="0" w:space="0" w:color="auto"/>
                <w:right w:val="none" w:sz="0" w:space="0" w:color="auto"/>
              </w:divBdr>
            </w:div>
            <w:div w:id="554319568">
              <w:marLeft w:val="0"/>
              <w:marRight w:val="0"/>
              <w:marTop w:val="0"/>
              <w:marBottom w:val="0"/>
              <w:divBdr>
                <w:top w:val="none" w:sz="0" w:space="0" w:color="auto"/>
                <w:left w:val="none" w:sz="0" w:space="0" w:color="auto"/>
                <w:bottom w:val="none" w:sz="0" w:space="0" w:color="auto"/>
                <w:right w:val="none" w:sz="0" w:space="0" w:color="auto"/>
              </w:divBdr>
            </w:div>
            <w:div w:id="1371763748">
              <w:marLeft w:val="0"/>
              <w:marRight w:val="0"/>
              <w:marTop w:val="0"/>
              <w:marBottom w:val="0"/>
              <w:divBdr>
                <w:top w:val="none" w:sz="0" w:space="0" w:color="auto"/>
                <w:left w:val="none" w:sz="0" w:space="0" w:color="auto"/>
                <w:bottom w:val="none" w:sz="0" w:space="0" w:color="auto"/>
                <w:right w:val="none" w:sz="0" w:space="0" w:color="auto"/>
              </w:divBdr>
            </w:div>
            <w:div w:id="812215711">
              <w:marLeft w:val="0"/>
              <w:marRight w:val="0"/>
              <w:marTop w:val="0"/>
              <w:marBottom w:val="0"/>
              <w:divBdr>
                <w:top w:val="none" w:sz="0" w:space="0" w:color="auto"/>
                <w:left w:val="none" w:sz="0" w:space="0" w:color="auto"/>
                <w:bottom w:val="none" w:sz="0" w:space="0" w:color="auto"/>
                <w:right w:val="none" w:sz="0" w:space="0" w:color="auto"/>
              </w:divBdr>
            </w:div>
            <w:div w:id="118454748">
              <w:marLeft w:val="0"/>
              <w:marRight w:val="0"/>
              <w:marTop w:val="0"/>
              <w:marBottom w:val="0"/>
              <w:divBdr>
                <w:top w:val="none" w:sz="0" w:space="0" w:color="auto"/>
                <w:left w:val="none" w:sz="0" w:space="0" w:color="auto"/>
                <w:bottom w:val="none" w:sz="0" w:space="0" w:color="auto"/>
                <w:right w:val="none" w:sz="0" w:space="0" w:color="auto"/>
              </w:divBdr>
            </w:div>
            <w:div w:id="738332192">
              <w:marLeft w:val="0"/>
              <w:marRight w:val="0"/>
              <w:marTop w:val="0"/>
              <w:marBottom w:val="0"/>
              <w:divBdr>
                <w:top w:val="none" w:sz="0" w:space="0" w:color="auto"/>
                <w:left w:val="none" w:sz="0" w:space="0" w:color="auto"/>
                <w:bottom w:val="none" w:sz="0" w:space="0" w:color="auto"/>
                <w:right w:val="none" w:sz="0" w:space="0" w:color="auto"/>
              </w:divBdr>
            </w:div>
            <w:div w:id="2108651818">
              <w:marLeft w:val="0"/>
              <w:marRight w:val="0"/>
              <w:marTop w:val="0"/>
              <w:marBottom w:val="0"/>
              <w:divBdr>
                <w:top w:val="none" w:sz="0" w:space="0" w:color="auto"/>
                <w:left w:val="none" w:sz="0" w:space="0" w:color="auto"/>
                <w:bottom w:val="none" w:sz="0" w:space="0" w:color="auto"/>
                <w:right w:val="none" w:sz="0" w:space="0" w:color="auto"/>
              </w:divBdr>
            </w:div>
            <w:div w:id="2016027272">
              <w:marLeft w:val="0"/>
              <w:marRight w:val="0"/>
              <w:marTop w:val="0"/>
              <w:marBottom w:val="0"/>
              <w:divBdr>
                <w:top w:val="none" w:sz="0" w:space="0" w:color="auto"/>
                <w:left w:val="none" w:sz="0" w:space="0" w:color="auto"/>
                <w:bottom w:val="none" w:sz="0" w:space="0" w:color="auto"/>
                <w:right w:val="none" w:sz="0" w:space="0" w:color="auto"/>
              </w:divBdr>
            </w:div>
            <w:div w:id="1325666183">
              <w:marLeft w:val="0"/>
              <w:marRight w:val="0"/>
              <w:marTop w:val="0"/>
              <w:marBottom w:val="0"/>
              <w:divBdr>
                <w:top w:val="none" w:sz="0" w:space="0" w:color="auto"/>
                <w:left w:val="none" w:sz="0" w:space="0" w:color="auto"/>
                <w:bottom w:val="none" w:sz="0" w:space="0" w:color="auto"/>
                <w:right w:val="none" w:sz="0" w:space="0" w:color="auto"/>
              </w:divBdr>
            </w:div>
            <w:div w:id="958072915">
              <w:marLeft w:val="0"/>
              <w:marRight w:val="0"/>
              <w:marTop w:val="0"/>
              <w:marBottom w:val="0"/>
              <w:divBdr>
                <w:top w:val="none" w:sz="0" w:space="0" w:color="auto"/>
                <w:left w:val="none" w:sz="0" w:space="0" w:color="auto"/>
                <w:bottom w:val="none" w:sz="0" w:space="0" w:color="auto"/>
                <w:right w:val="none" w:sz="0" w:space="0" w:color="auto"/>
              </w:divBdr>
            </w:div>
            <w:div w:id="1682511216">
              <w:marLeft w:val="0"/>
              <w:marRight w:val="0"/>
              <w:marTop w:val="0"/>
              <w:marBottom w:val="0"/>
              <w:divBdr>
                <w:top w:val="none" w:sz="0" w:space="0" w:color="auto"/>
                <w:left w:val="none" w:sz="0" w:space="0" w:color="auto"/>
                <w:bottom w:val="none" w:sz="0" w:space="0" w:color="auto"/>
                <w:right w:val="none" w:sz="0" w:space="0" w:color="auto"/>
              </w:divBdr>
            </w:div>
            <w:div w:id="89401442">
              <w:marLeft w:val="0"/>
              <w:marRight w:val="0"/>
              <w:marTop w:val="0"/>
              <w:marBottom w:val="0"/>
              <w:divBdr>
                <w:top w:val="none" w:sz="0" w:space="0" w:color="auto"/>
                <w:left w:val="none" w:sz="0" w:space="0" w:color="auto"/>
                <w:bottom w:val="none" w:sz="0" w:space="0" w:color="auto"/>
                <w:right w:val="none" w:sz="0" w:space="0" w:color="auto"/>
              </w:divBdr>
            </w:div>
            <w:div w:id="1570771775">
              <w:marLeft w:val="0"/>
              <w:marRight w:val="0"/>
              <w:marTop w:val="0"/>
              <w:marBottom w:val="0"/>
              <w:divBdr>
                <w:top w:val="none" w:sz="0" w:space="0" w:color="auto"/>
                <w:left w:val="none" w:sz="0" w:space="0" w:color="auto"/>
                <w:bottom w:val="none" w:sz="0" w:space="0" w:color="auto"/>
                <w:right w:val="none" w:sz="0" w:space="0" w:color="auto"/>
              </w:divBdr>
            </w:div>
            <w:div w:id="1705863012">
              <w:marLeft w:val="0"/>
              <w:marRight w:val="0"/>
              <w:marTop w:val="0"/>
              <w:marBottom w:val="0"/>
              <w:divBdr>
                <w:top w:val="none" w:sz="0" w:space="0" w:color="auto"/>
                <w:left w:val="none" w:sz="0" w:space="0" w:color="auto"/>
                <w:bottom w:val="none" w:sz="0" w:space="0" w:color="auto"/>
                <w:right w:val="none" w:sz="0" w:space="0" w:color="auto"/>
              </w:divBdr>
            </w:div>
            <w:div w:id="538782400">
              <w:marLeft w:val="0"/>
              <w:marRight w:val="0"/>
              <w:marTop w:val="0"/>
              <w:marBottom w:val="0"/>
              <w:divBdr>
                <w:top w:val="none" w:sz="0" w:space="0" w:color="auto"/>
                <w:left w:val="none" w:sz="0" w:space="0" w:color="auto"/>
                <w:bottom w:val="none" w:sz="0" w:space="0" w:color="auto"/>
                <w:right w:val="none" w:sz="0" w:space="0" w:color="auto"/>
              </w:divBdr>
            </w:div>
            <w:div w:id="290602210">
              <w:marLeft w:val="0"/>
              <w:marRight w:val="0"/>
              <w:marTop w:val="0"/>
              <w:marBottom w:val="0"/>
              <w:divBdr>
                <w:top w:val="none" w:sz="0" w:space="0" w:color="auto"/>
                <w:left w:val="none" w:sz="0" w:space="0" w:color="auto"/>
                <w:bottom w:val="none" w:sz="0" w:space="0" w:color="auto"/>
                <w:right w:val="none" w:sz="0" w:space="0" w:color="auto"/>
              </w:divBdr>
            </w:div>
            <w:div w:id="841824039">
              <w:marLeft w:val="0"/>
              <w:marRight w:val="0"/>
              <w:marTop w:val="0"/>
              <w:marBottom w:val="0"/>
              <w:divBdr>
                <w:top w:val="none" w:sz="0" w:space="0" w:color="auto"/>
                <w:left w:val="none" w:sz="0" w:space="0" w:color="auto"/>
                <w:bottom w:val="none" w:sz="0" w:space="0" w:color="auto"/>
                <w:right w:val="none" w:sz="0" w:space="0" w:color="auto"/>
              </w:divBdr>
            </w:div>
            <w:div w:id="1797408939">
              <w:marLeft w:val="0"/>
              <w:marRight w:val="0"/>
              <w:marTop w:val="0"/>
              <w:marBottom w:val="0"/>
              <w:divBdr>
                <w:top w:val="none" w:sz="0" w:space="0" w:color="auto"/>
                <w:left w:val="none" w:sz="0" w:space="0" w:color="auto"/>
                <w:bottom w:val="none" w:sz="0" w:space="0" w:color="auto"/>
                <w:right w:val="none" w:sz="0" w:space="0" w:color="auto"/>
              </w:divBdr>
            </w:div>
            <w:div w:id="1797478782">
              <w:marLeft w:val="0"/>
              <w:marRight w:val="0"/>
              <w:marTop w:val="0"/>
              <w:marBottom w:val="0"/>
              <w:divBdr>
                <w:top w:val="none" w:sz="0" w:space="0" w:color="auto"/>
                <w:left w:val="none" w:sz="0" w:space="0" w:color="auto"/>
                <w:bottom w:val="none" w:sz="0" w:space="0" w:color="auto"/>
                <w:right w:val="none" w:sz="0" w:space="0" w:color="auto"/>
              </w:divBdr>
            </w:div>
            <w:div w:id="1267230440">
              <w:marLeft w:val="0"/>
              <w:marRight w:val="0"/>
              <w:marTop w:val="0"/>
              <w:marBottom w:val="0"/>
              <w:divBdr>
                <w:top w:val="none" w:sz="0" w:space="0" w:color="auto"/>
                <w:left w:val="none" w:sz="0" w:space="0" w:color="auto"/>
                <w:bottom w:val="none" w:sz="0" w:space="0" w:color="auto"/>
                <w:right w:val="none" w:sz="0" w:space="0" w:color="auto"/>
              </w:divBdr>
            </w:div>
            <w:div w:id="160775336">
              <w:marLeft w:val="0"/>
              <w:marRight w:val="0"/>
              <w:marTop w:val="0"/>
              <w:marBottom w:val="0"/>
              <w:divBdr>
                <w:top w:val="none" w:sz="0" w:space="0" w:color="auto"/>
                <w:left w:val="none" w:sz="0" w:space="0" w:color="auto"/>
                <w:bottom w:val="none" w:sz="0" w:space="0" w:color="auto"/>
                <w:right w:val="none" w:sz="0" w:space="0" w:color="auto"/>
              </w:divBdr>
            </w:div>
            <w:div w:id="390544814">
              <w:marLeft w:val="0"/>
              <w:marRight w:val="0"/>
              <w:marTop w:val="0"/>
              <w:marBottom w:val="0"/>
              <w:divBdr>
                <w:top w:val="none" w:sz="0" w:space="0" w:color="auto"/>
                <w:left w:val="none" w:sz="0" w:space="0" w:color="auto"/>
                <w:bottom w:val="none" w:sz="0" w:space="0" w:color="auto"/>
                <w:right w:val="none" w:sz="0" w:space="0" w:color="auto"/>
              </w:divBdr>
            </w:div>
            <w:div w:id="1551697024">
              <w:marLeft w:val="0"/>
              <w:marRight w:val="0"/>
              <w:marTop w:val="0"/>
              <w:marBottom w:val="0"/>
              <w:divBdr>
                <w:top w:val="none" w:sz="0" w:space="0" w:color="auto"/>
                <w:left w:val="none" w:sz="0" w:space="0" w:color="auto"/>
                <w:bottom w:val="none" w:sz="0" w:space="0" w:color="auto"/>
                <w:right w:val="none" w:sz="0" w:space="0" w:color="auto"/>
              </w:divBdr>
            </w:div>
            <w:div w:id="1039015974">
              <w:marLeft w:val="0"/>
              <w:marRight w:val="0"/>
              <w:marTop w:val="0"/>
              <w:marBottom w:val="0"/>
              <w:divBdr>
                <w:top w:val="none" w:sz="0" w:space="0" w:color="auto"/>
                <w:left w:val="none" w:sz="0" w:space="0" w:color="auto"/>
                <w:bottom w:val="none" w:sz="0" w:space="0" w:color="auto"/>
                <w:right w:val="none" w:sz="0" w:space="0" w:color="auto"/>
              </w:divBdr>
            </w:div>
            <w:div w:id="1477531359">
              <w:marLeft w:val="0"/>
              <w:marRight w:val="0"/>
              <w:marTop w:val="0"/>
              <w:marBottom w:val="0"/>
              <w:divBdr>
                <w:top w:val="none" w:sz="0" w:space="0" w:color="auto"/>
                <w:left w:val="none" w:sz="0" w:space="0" w:color="auto"/>
                <w:bottom w:val="none" w:sz="0" w:space="0" w:color="auto"/>
                <w:right w:val="none" w:sz="0" w:space="0" w:color="auto"/>
              </w:divBdr>
            </w:div>
            <w:div w:id="1210343861">
              <w:marLeft w:val="0"/>
              <w:marRight w:val="0"/>
              <w:marTop w:val="0"/>
              <w:marBottom w:val="0"/>
              <w:divBdr>
                <w:top w:val="none" w:sz="0" w:space="0" w:color="auto"/>
                <w:left w:val="none" w:sz="0" w:space="0" w:color="auto"/>
                <w:bottom w:val="none" w:sz="0" w:space="0" w:color="auto"/>
                <w:right w:val="none" w:sz="0" w:space="0" w:color="auto"/>
              </w:divBdr>
            </w:div>
            <w:div w:id="2063484699">
              <w:marLeft w:val="0"/>
              <w:marRight w:val="0"/>
              <w:marTop w:val="0"/>
              <w:marBottom w:val="0"/>
              <w:divBdr>
                <w:top w:val="none" w:sz="0" w:space="0" w:color="auto"/>
                <w:left w:val="none" w:sz="0" w:space="0" w:color="auto"/>
                <w:bottom w:val="none" w:sz="0" w:space="0" w:color="auto"/>
                <w:right w:val="none" w:sz="0" w:space="0" w:color="auto"/>
              </w:divBdr>
            </w:div>
            <w:div w:id="1672904570">
              <w:marLeft w:val="0"/>
              <w:marRight w:val="0"/>
              <w:marTop w:val="0"/>
              <w:marBottom w:val="0"/>
              <w:divBdr>
                <w:top w:val="none" w:sz="0" w:space="0" w:color="auto"/>
                <w:left w:val="none" w:sz="0" w:space="0" w:color="auto"/>
                <w:bottom w:val="none" w:sz="0" w:space="0" w:color="auto"/>
                <w:right w:val="none" w:sz="0" w:space="0" w:color="auto"/>
              </w:divBdr>
            </w:div>
            <w:div w:id="685669039">
              <w:marLeft w:val="0"/>
              <w:marRight w:val="0"/>
              <w:marTop w:val="0"/>
              <w:marBottom w:val="0"/>
              <w:divBdr>
                <w:top w:val="none" w:sz="0" w:space="0" w:color="auto"/>
                <w:left w:val="none" w:sz="0" w:space="0" w:color="auto"/>
                <w:bottom w:val="none" w:sz="0" w:space="0" w:color="auto"/>
                <w:right w:val="none" w:sz="0" w:space="0" w:color="auto"/>
              </w:divBdr>
            </w:div>
            <w:div w:id="1127042259">
              <w:marLeft w:val="0"/>
              <w:marRight w:val="0"/>
              <w:marTop w:val="0"/>
              <w:marBottom w:val="0"/>
              <w:divBdr>
                <w:top w:val="none" w:sz="0" w:space="0" w:color="auto"/>
                <w:left w:val="none" w:sz="0" w:space="0" w:color="auto"/>
                <w:bottom w:val="none" w:sz="0" w:space="0" w:color="auto"/>
                <w:right w:val="none" w:sz="0" w:space="0" w:color="auto"/>
              </w:divBdr>
            </w:div>
            <w:div w:id="1701126682">
              <w:marLeft w:val="0"/>
              <w:marRight w:val="0"/>
              <w:marTop w:val="0"/>
              <w:marBottom w:val="0"/>
              <w:divBdr>
                <w:top w:val="none" w:sz="0" w:space="0" w:color="auto"/>
                <w:left w:val="none" w:sz="0" w:space="0" w:color="auto"/>
                <w:bottom w:val="none" w:sz="0" w:space="0" w:color="auto"/>
                <w:right w:val="none" w:sz="0" w:space="0" w:color="auto"/>
              </w:divBdr>
            </w:div>
            <w:div w:id="1585144189">
              <w:marLeft w:val="0"/>
              <w:marRight w:val="0"/>
              <w:marTop w:val="0"/>
              <w:marBottom w:val="0"/>
              <w:divBdr>
                <w:top w:val="none" w:sz="0" w:space="0" w:color="auto"/>
                <w:left w:val="none" w:sz="0" w:space="0" w:color="auto"/>
                <w:bottom w:val="none" w:sz="0" w:space="0" w:color="auto"/>
                <w:right w:val="none" w:sz="0" w:space="0" w:color="auto"/>
              </w:divBdr>
            </w:div>
            <w:div w:id="798887678">
              <w:marLeft w:val="0"/>
              <w:marRight w:val="0"/>
              <w:marTop w:val="0"/>
              <w:marBottom w:val="0"/>
              <w:divBdr>
                <w:top w:val="none" w:sz="0" w:space="0" w:color="auto"/>
                <w:left w:val="none" w:sz="0" w:space="0" w:color="auto"/>
                <w:bottom w:val="none" w:sz="0" w:space="0" w:color="auto"/>
                <w:right w:val="none" w:sz="0" w:space="0" w:color="auto"/>
              </w:divBdr>
            </w:div>
            <w:div w:id="1060325127">
              <w:marLeft w:val="0"/>
              <w:marRight w:val="0"/>
              <w:marTop w:val="0"/>
              <w:marBottom w:val="0"/>
              <w:divBdr>
                <w:top w:val="none" w:sz="0" w:space="0" w:color="auto"/>
                <w:left w:val="none" w:sz="0" w:space="0" w:color="auto"/>
                <w:bottom w:val="none" w:sz="0" w:space="0" w:color="auto"/>
                <w:right w:val="none" w:sz="0" w:space="0" w:color="auto"/>
              </w:divBdr>
            </w:div>
            <w:div w:id="2108767791">
              <w:marLeft w:val="0"/>
              <w:marRight w:val="0"/>
              <w:marTop w:val="0"/>
              <w:marBottom w:val="0"/>
              <w:divBdr>
                <w:top w:val="none" w:sz="0" w:space="0" w:color="auto"/>
                <w:left w:val="none" w:sz="0" w:space="0" w:color="auto"/>
                <w:bottom w:val="none" w:sz="0" w:space="0" w:color="auto"/>
                <w:right w:val="none" w:sz="0" w:space="0" w:color="auto"/>
              </w:divBdr>
            </w:div>
            <w:div w:id="645819586">
              <w:marLeft w:val="0"/>
              <w:marRight w:val="0"/>
              <w:marTop w:val="0"/>
              <w:marBottom w:val="0"/>
              <w:divBdr>
                <w:top w:val="none" w:sz="0" w:space="0" w:color="auto"/>
                <w:left w:val="none" w:sz="0" w:space="0" w:color="auto"/>
                <w:bottom w:val="none" w:sz="0" w:space="0" w:color="auto"/>
                <w:right w:val="none" w:sz="0" w:space="0" w:color="auto"/>
              </w:divBdr>
            </w:div>
            <w:div w:id="87167336">
              <w:marLeft w:val="0"/>
              <w:marRight w:val="0"/>
              <w:marTop w:val="0"/>
              <w:marBottom w:val="0"/>
              <w:divBdr>
                <w:top w:val="none" w:sz="0" w:space="0" w:color="auto"/>
                <w:left w:val="none" w:sz="0" w:space="0" w:color="auto"/>
                <w:bottom w:val="none" w:sz="0" w:space="0" w:color="auto"/>
                <w:right w:val="none" w:sz="0" w:space="0" w:color="auto"/>
              </w:divBdr>
            </w:div>
            <w:div w:id="1654679599">
              <w:marLeft w:val="0"/>
              <w:marRight w:val="0"/>
              <w:marTop w:val="0"/>
              <w:marBottom w:val="0"/>
              <w:divBdr>
                <w:top w:val="none" w:sz="0" w:space="0" w:color="auto"/>
                <w:left w:val="none" w:sz="0" w:space="0" w:color="auto"/>
                <w:bottom w:val="none" w:sz="0" w:space="0" w:color="auto"/>
                <w:right w:val="none" w:sz="0" w:space="0" w:color="auto"/>
              </w:divBdr>
            </w:div>
            <w:div w:id="1768233074">
              <w:marLeft w:val="0"/>
              <w:marRight w:val="0"/>
              <w:marTop w:val="0"/>
              <w:marBottom w:val="0"/>
              <w:divBdr>
                <w:top w:val="none" w:sz="0" w:space="0" w:color="auto"/>
                <w:left w:val="none" w:sz="0" w:space="0" w:color="auto"/>
                <w:bottom w:val="none" w:sz="0" w:space="0" w:color="auto"/>
                <w:right w:val="none" w:sz="0" w:space="0" w:color="auto"/>
              </w:divBdr>
            </w:div>
            <w:div w:id="1593009936">
              <w:marLeft w:val="0"/>
              <w:marRight w:val="0"/>
              <w:marTop w:val="0"/>
              <w:marBottom w:val="0"/>
              <w:divBdr>
                <w:top w:val="none" w:sz="0" w:space="0" w:color="auto"/>
                <w:left w:val="none" w:sz="0" w:space="0" w:color="auto"/>
                <w:bottom w:val="none" w:sz="0" w:space="0" w:color="auto"/>
                <w:right w:val="none" w:sz="0" w:space="0" w:color="auto"/>
              </w:divBdr>
            </w:div>
            <w:div w:id="32124292">
              <w:marLeft w:val="0"/>
              <w:marRight w:val="0"/>
              <w:marTop w:val="0"/>
              <w:marBottom w:val="0"/>
              <w:divBdr>
                <w:top w:val="none" w:sz="0" w:space="0" w:color="auto"/>
                <w:left w:val="none" w:sz="0" w:space="0" w:color="auto"/>
                <w:bottom w:val="none" w:sz="0" w:space="0" w:color="auto"/>
                <w:right w:val="none" w:sz="0" w:space="0" w:color="auto"/>
              </w:divBdr>
            </w:div>
            <w:div w:id="751927115">
              <w:marLeft w:val="0"/>
              <w:marRight w:val="0"/>
              <w:marTop w:val="0"/>
              <w:marBottom w:val="0"/>
              <w:divBdr>
                <w:top w:val="none" w:sz="0" w:space="0" w:color="auto"/>
                <w:left w:val="none" w:sz="0" w:space="0" w:color="auto"/>
                <w:bottom w:val="none" w:sz="0" w:space="0" w:color="auto"/>
                <w:right w:val="none" w:sz="0" w:space="0" w:color="auto"/>
              </w:divBdr>
            </w:div>
            <w:div w:id="560406751">
              <w:marLeft w:val="0"/>
              <w:marRight w:val="0"/>
              <w:marTop w:val="0"/>
              <w:marBottom w:val="0"/>
              <w:divBdr>
                <w:top w:val="none" w:sz="0" w:space="0" w:color="auto"/>
                <w:left w:val="none" w:sz="0" w:space="0" w:color="auto"/>
                <w:bottom w:val="none" w:sz="0" w:space="0" w:color="auto"/>
                <w:right w:val="none" w:sz="0" w:space="0" w:color="auto"/>
              </w:divBdr>
            </w:div>
            <w:div w:id="565186916">
              <w:marLeft w:val="0"/>
              <w:marRight w:val="0"/>
              <w:marTop w:val="0"/>
              <w:marBottom w:val="0"/>
              <w:divBdr>
                <w:top w:val="none" w:sz="0" w:space="0" w:color="auto"/>
                <w:left w:val="none" w:sz="0" w:space="0" w:color="auto"/>
                <w:bottom w:val="none" w:sz="0" w:space="0" w:color="auto"/>
                <w:right w:val="none" w:sz="0" w:space="0" w:color="auto"/>
              </w:divBdr>
            </w:div>
            <w:div w:id="638651249">
              <w:marLeft w:val="0"/>
              <w:marRight w:val="0"/>
              <w:marTop w:val="0"/>
              <w:marBottom w:val="0"/>
              <w:divBdr>
                <w:top w:val="none" w:sz="0" w:space="0" w:color="auto"/>
                <w:left w:val="none" w:sz="0" w:space="0" w:color="auto"/>
                <w:bottom w:val="none" w:sz="0" w:space="0" w:color="auto"/>
                <w:right w:val="none" w:sz="0" w:space="0" w:color="auto"/>
              </w:divBdr>
            </w:div>
            <w:div w:id="2114788271">
              <w:marLeft w:val="0"/>
              <w:marRight w:val="0"/>
              <w:marTop w:val="0"/>
              <w:marBottom w:val="0"/>
              <w:divBdr>
                <w:top w:val="none" w:sz="0" w:space="0" w:color="auto"/>
                <w:left w:val="none" w:sz="0" w:space="0" w:color="auto"/>
                <w:bottom w:val="none" w:sz="0" w:space="0" w:color="auto"/>
                <w:right w:val="none" w:sz="0" w:space="0" w:color="auto"/>
              </w:divBdr>
            </w:div>
            <w:div w:id="175115121">
              <w:marLeft w:val="0"/>
              <w:marRight w:val="0"/>
              <w:marTop w:val="0"/>
              <w:marBottom w:val="0"/>
              <w:divBdr>
                <w:top w:val="none" w:sz="0" w:space="0" w:color="auto"/>
                <w:left w:val="none" w:sz="0" w:space="0" w:color="auto"/>
                <w:bottom w:val="none" w:sz="0" w:space="0" w:color="auto"/>
                <w:right w:val="none" w:sz="0" w:space="0" w:color="auto"/>
              </w:divBdr>
            </w:div>
            <w:div w:id="1865167901">
              <w:marLeft w:val="0"/>
              <w:marRight w:val="0"/>
              <w:marTop w:val="0"/>
              <w:marBottom w:val="0"/>
              <w:divBdr>
                <w:top w:val="none" w:sz="0" w:space="0" w:color="auto"/>
                <w:left w:val="none" w:sz="0" w:space="0" w:color="auto"/>
                <w:bottom w:val="none" w:sz="0" w:space="0" w:color="auto"/>
                <w:right w:val="none" w:sz="0" w:space="0" w:color="auto"/>
              </w:divBdr>
            </w:div>
            <w:div w:id="1595942261">
              <w:marLeft w:val="0"/>
              <w:marRight w:val="0"/>
              <w:marTop w:val="0"/>
              <w:marBottom w:val="0"/>
              <w:divBdr>
                <w:top w:val="none" w:sz="0" w:space="0" w:color="auto"/>
                <w:left w:val="none" w:sz="0" w:space="0" w:color="auto"/>
                <w:bottom w:val="none" w:sz="0" w:space="0" w:color="auto"/>
                <w:right w:val="none" w:sz="0" w:space="0" w:color="auto"/>
              </w:divBdr>
            </w:div>
            <w:div w:id="185414759">
              <w:marLeft w:val="0"/>
              <w:marRight w:val="0"/>
              <w:marTop w:val="0"/>
              <w:marBottom w:val="0"/>
              <w:divBdr>
                <w:top w:val="none" w:sz="0" w:space="0" w:color="auto"/>
                <w:left w:val="none" w:sz="0" w:space="0" w:color="auto"/>
                <w:bottom w:val="none" w:sz="0" w:space="0" w:color="auto"/>
                <w:right w:val="none" w:sz="0" w:space="0" w:color="auto"/>
              </w:divBdr>
            </w:div>
            <w:div w:id="1806072980">
              <w:marLeft w:val="0"/>
              <w:marRight w:val="0"/>
              <w:marTop w:val="0"/>
              <w:marBottom w:val="0"/>
              <w:divBdr>
                <w:top w:val="none" w:sz="0" w:space="0" w:color="auto"/>
                <w:left w:val="none" w:sz="0" w:space="0" w:color="auto"/>
                <w:bottom w:val="none" w:sz="0" w:space="0" w:color="auto"/>
                <w:right w:val="none" w:sz="0" w:space="0" w:color="auto"/>
              </w:divBdr>
            </w:div>
            <w:div w:id="1900314529">
              <w:marLeft w:val="0"/>
              <w:marRight w:val="0"/>
              <w:marTop w:val="0"/>
              <w:marBottom w:val="0"/>
              <w:divBdr>
                <w:top w:val="none" w:sz="0" w:space="0" w:color="auto"/>
                <w:left w:val="none" w:sz="0" w:space="0" w:color="auto"/>
                <w:bottom w:val="none" w:sz="0" w:space="0" w:color="auto"/>
                <w:right w:val="none" w:sz="0" w:space="0" w:color="auto"/>
              </w:divBdr>
            </w:div>
            <w:div w:id="1869368618">
              <w:marLeft w:val="0"/>
              <w:marRight w:val="0"/>
              <w:marTop w:val="0"/>
              <w:marBottom w:val="0"/>
              <w:divBdr>
                <w:top w:val="none" w:sz="0" w:space="0" w:color="auto"/>
                <w:left w:val="none" w:sz="0" w:space="0" w:color="auto"/>
                <w:bottom w:val="none" w:sz="0" w:space="0" w:color="auto"/>
                <w:right w:val="none" w:sz="0" w:space="0" w:color="auto"/>
              </w:divBdr>
            </w:div>
            <w:div w:id="1410615366">
              <w:marLeft w:val="0"/>
              <w:marRight w:val="0"/>
              <w:marTop w:val="0"/>
              <w:marBottom w:val="0"/>
              <w:divBdr>
                <w:top w:val="none" w:sz="0" w:space="0" w:color="auto"/>
                <w:left w:val="none" w:sz="0" w:space="0" w:color="auto"/>
                <w:bottom w:val="none" w:sz="0" w:space="0" w:color="auto"/>
                <w:right w:val="none" w:sz="0" w:space="0" w:color="auto"/>
              </w:divBdr>
            </w:div>
            <w:div w:id="1057095689">
              <w:marLeft w:val="0"/>
              <w:marRight w:val="0"/>
              <w:marTop w:val="0"/>
              <w:marBottom w:val="0"/>
              <w:divBdr>
                <w:top w:val="none" w:sz="0" w:space="0" w:color="auto"/>
                <w:left w:val="none" w:sz="0" w:space="0" w:color="auto"/>
                <w:bottom w:val="none" w:sz="0" w:space="0" w:color="auto"/>
                <w:right w:val="none" w:sz="0" w:space="0" w:color="auto"/>
              </w:divBdr>
            </w:div>
            <w:div w:id="1737166348">
              <w:marLeft w:val="0"/>
              <w:marRight w:val="0"/>
              <w:marTop w:val="0"/>
              <w:marBottom w:val="0"/>
              <w:divBdr>
                <w:top w:val="none" w:sz="0" w:space="0" w:color="auto"/>
                <w:left w:val="none" w:sz="0" w:space="0" w:color="auto"/>
                <w:bottom w:val="none" w:sz="0" w:space="0" w:color="auto"/>
                <w:right w:val="none" w:sz="0" w:space="0" w:color="auto"/>
              </w:divBdr>
            </w:div>
            <w:div w:id="1799296153">
              <w:marLeft w:val="0"/>
              <w:marRight w:val="0"/>
              <w:marTop w:val="0"/>
              <w:marBottom w:val="0"/>
              <w:divBdr>
                <w:top w:val="none" w:sz="0" w:space="0" w:color="auto"/>
                <w:left w:val="none" w:sz="0" w:space="0" w:color="auto"/>
                <w:bottom w:val="none" w:sz="0" w:space="0" w:color="auto"/>
                <w:right w:val="none" w:sz="0" w:space="0" w:color="auto"/>
              </w:divBdr>
            </w:div>
            <w:div w:id="1360812235">
              <w:marLeft w:val="0"/>
              <w:marRight w:val="0"/>
              <w:marTop w:val="0"/>
              <w:marBottom w:val="0"/>
              <w:divBdr>
                <w:top w:val="none" w:sz="0" w:space="0" w:color="auto"/>
                <w:left w:val="none" w:sz="0" w:space="0" w:color="auto"/>
                <w:bottom w:val="none" w:sz="0" w:space="0" w:color="auto"/>
                <w:right w:val="none" w:sz="0" w:space="0" w:color="auto"/>
              </w:divBdr>
            </w:div>
            <w:div w:id="138689119">
              <w:marLeft w:val="0"/>
              <w:marRight w:val="0"/>
              <w:marTop w:val="0"/>
              <w:marBottom w:val="0"/>
              <w:divBdr>
                <w:top w:val="none" w:sz="0" w:space="0" w:color="auto"/>
                <w:left w:val="none" w:sz="0" w:space="0" w:color="auto"/>
                <w:bottom w:val="none" w:sz="0" w:space="0" w:color="auto"/>
                <w:right w:val="none" w:sz="0" w:space="0" w:color="auto"/>
              </w:divBdr>
            </w:div>
            <w:div w:id="1933471336">
              <w:marLeft w:val="0"/>
              <w:marRight w:val="0"/>
              <w:marTop w:val="0"/>
              <w:marBottom w:val="0"/>
              <w:divBdr>
                <w:top w:val="none" w:sz="0" w:space="0" w:color="auto"/>
                <w:left w:val="none" w:sz="0" w:space="0" w:color="auto"/>
                <w:bottom w:val="none" w:sz="0" w:space="0" w:color="auto"/>
                <w:right w:val="none" w:sz="0" w:space="0" w:color="auto"/>
              </w:divBdr>
            </w:div>
            <w:div w:id="738098295">
              <w:marLeft w:val="0"/>
              <w:marRight w:val="0"/>
              <w:marTop w:val="0"/>
              <w:marBottom w:val="0"/>
              <w:divBdr>
                <w:top w:val="none" w:sz="0" w:space="0" w:color="auto"/>
                <w:left w:val="none" w:sz="0" w:space="0" w:color="auto"/>
                <w:bottom w:val="none" w:sz="0" w:space="0" w:color="auto"/>
                <w:right w:val="none" w:sz="0" w:space="0" w:color="auto"/>
              </w:divBdr>
            </w:div>
            <w:div w:id="141895166">
              <w:marLeft w:val="0"/>
              <w:marRight w:val="0"/>
              <w:marTop w:val="0"/>
              <w:marBottom w:val="0"/>
              <w:divBdr>
                <w:top w:val="none" w:sz="0" w:space="0" w:color="auto"/>
                <w:left w:val="none" w:sz="0" w:space="0" w:color="auto"/>
                <w:bottom w:val="none" w:sz="0" w:space="0" w:color="auto"/>
                <w:right w:val="none" w:sz="0" w:space="0" w:color="auto"/>
              </w:divBdr>
            </w:div>
            <w:div w:id="231699772">
              <w:marLeft w:val="0"/>
              <w:marRight w:val="0"/>
              <w:marTop w:val="0"/>
              <w:marBottom w:val="0"/>
              <w:divBdr>
                <w:top w:val="none" w:sz="0" w:space="0" w:color="auto"/>
                <w:left w:val="none" w:sz="0" w:space="0" w:color="auto"/>
                <w:bottom w:val="none" w:sz="0" w:space="0" w:color="auto"/>
                <w:right w:val="none" w:sz="0" w:space="0" w:color="auto"/>
              </w:divBdr>
            </w:div>
            <w:div w:id="933901778">
              <w:marLeft w:val="0"/>
              <w:marRight w:val="0"/>
              <w:marTop w:val="0"/>
              <w:marBottom w:val="0"/>
              <w:divBdr>
                <w:top w:val="none" w:sz="0" w:space="0" w:color="auto"/>
                <w:left w:val="none" w:sz="0" w:space="0" w:color="auto"/>
                <w:bottom w:val="none" w:sz="0" w:space="0" w:color="auto"/>
                <w:right w:val="none" w:sz="0" w:space="0" w:color="auto"/>
              </w:divBdr>
            </w:div>
            <w:div w:id="1257592218">
              <w:marLeft w:val="0"/>
              <w:marRight w:val="0"/>
              <w:marTop w:val="0"/>
              <w:marBottom w:val="0"/>
              <w:divBdr>
                <w:top w:val="none" w:sz="0" w:space="0" w:color="auto"/>
                <w:left w:val="none" w:sz="0" w:space="0" w:color="auto"/>
                <w:bottom w:val="none" w:sz="0" w:space="0" w:color="auto"/>
                <w:right w:val="none" w:sz="0" w:space="0" w:color="auto"/>
              </w:divBdr>
            </w:div>
            <w:div w:id="312954386">
              <w:marLeft w:val="0"/>
              <w:marRight w:val="0"/>
              <w:marTop w:val="0"/>
              <w:marBottom w:val="0"/>
              <w:divBdr>
                <w:top w:val="none" w:sz="0" w:space="0" w:color="auto"/>
                <w:left w:val="none" w:sz="0" w:space="0" w:color="auto"/>
                <w:bottom w:val="none" w:sz="0" w:space="0" w:color="auto"/>
                <w:right w:val="none" w:sz="0" w:space="0" w:color="auto"/>
              </w:divBdr>
            </w:div>
            <w:div w:id="767966418">
              <w:marLeft w:val="0"/>
              <w:marRight w:val="0"/>
              <w:marTop w:val="0"/>
              <w:marBottom w:val="0"/>
              <w:divBdr>
                <w:top w:val="none" w:sz="0" w:space="0" w:color="auto"/>
                <w:left w:val="none" w:sz="0" w:space="0" w:color="auto"/>
                <w:bottom w:val="none" w:sz="0" w:space="0" w:color="auto"/>
                <w:right w:val="none" w:sz="0" w:space="0" w:color="auto"/>
              </w:divBdr>
            </w:div>
            <w:div w:id="1773620737">
              <w:marLeft w:val="0"/>
              <w:marRight w:val="0"/>
              <w:marTop w:val="0"/>
              <w:marBottom w:val="0"/>
              <w:divBdr>
                <w:top w:val="none" w:sz="0" w:space="0" w:color="auto"/>
                <w:left w:val="none" w:sz="0" w:space="0" w:color="auto"/>
                <w:bottom w:val="none" w:sz="0" w:space="0" w:color="auto"/>
                <w:right w:val="none" w:sz="0" w:space="0" w:color="auto"/>
              </w:divBdr>
            </w:div>
            <w:div w:id="546184060">
              <w:marLeft w:val="0"/>
              <w:marRight w:val="0"/>
              <w:marTop w:val="0"/>
              <w:marBottom w:val="0"/>
              <w:divBdr>
                <w:top w:val="none" w:sz="0" w:space="0" w:color="auto"/>
                <w:left w:val="none" w:sz="0" w:space="0" w:color="auto"/>
                <w:bottom w:val="none" w:sz="0" w:space="0" w:color="auto"/>
                <w:right w:val="none" w:sz="0" w:space="0" w:color="auto"/>
              </w:divBdr>
            </w:div>
            <w:div w:id="1997757373">
              <w:marLeft w:val="0"/>
              <w:marRight w:val="0"/>
              <w:marTop w:val="0"/>
              <w:marBottom w:val="0"/>
              <w:divBdr>
                <w:top w:val="none" w:sz="0" w:space="0" w:color="auto"/>
                <w:left w:val="none" w:sz="0" w:space="0" w:color="auto"/>
                <w:bottom w:val="none" w:sz="0" w:space="0" w:color="auto"/>
                <w:right w:val="none" w:sz="0" w:space="0" w:color="auto"/>
              </w:divBdr>
            </w:div>
            <w:div w:id="37423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58970">
      <w:bodyDiv w:val="1"/>
      <w:marLeft w:val="0"/>
      <w:marRight w:val="0"/>
      <w:marTop w:val="0"/>
      <w:marBottom w:val="0"/>
      <w:divBdr>
        <w:top w:val="none" w:sz="0" w:space="0" w:color="auto"/>
        <w:left w:val="none" w:sz="0" w:space="0" w:color="auto"/>
        <w:bottom w:val="none" w:sz="0" w:space="0" w:color="auto"/>
        <w:right w:val="none" w:sz="0" w:space="0" w:color="auto"/>
      </w:divBdr>
    </w:div>
    <w:div w:id="1214922585">
      <w:bodyDiv w:val="1"/>
      <w:marLeft w:val="0"/>
      <w:marRight w:val="0"/>
      <w:marTop w:val="0"/>
      <w:marBottom w:val="0"/>
      <w:divBdr>
        <w:top w:val="none" w:sz="0" w:space="0" w:color="auto"/>
        <w:left w:val="none" w:sz="0" w:space="0" w:color="auto"/>
        <w:bottom w:val="none" w:sz="0" w:space="0" w:color="auto"/>
        <w:right w:val="none" w:sz="0" w:space="0" w:color="auto"/>
      </w:divBdr>
      <w:divsChild>
        <w:div w:id="1230533302">
          <w:marLeft w:val="0"/>
          <w:marRight w:val="0"/>
          <w:marTop w:val="0"/>
          <w:marBottom w:val="0"/>
          <w:divBdr>
            <w:top w:val="none" w:sz="0" w:space="0" w:color="auto"/>
            <w:left w:val="none" w:sz="0" w:space="0" w:color="auto"/>
            <w:bottom w:val="none" w:sz="0" w:space="0" w:color="auto"/>
            <w:right w:val="none" w:sz="0" w:space="0" w:color="auto"/>
          </w:divBdr>
          <w:divsChild>
            <w:div w:id="1224176502">
              <w:marLeft w:val="0"/>
              <w:marRight w:val="0"/>
              <w:marTop w:val="0"/>
              <w:marBottom w:val="0"/>
              <w:divBdr>
                <w:top w:val="none" w:sz="0" w:space="0" w:color="auto"/>
                <w:left w:val="none" w:sz="0" w:space="0" w:color="auto"/>
                <w:bottom w:val="none" w:sz="0" w:space="0" w:color="auto"/>
                <w:right w:val="none" w:sz="0" w:space="0" w:color="auto"/>
              </w:divBdr>
            </w:div>
            <w:div w:id="375929495">
              <w:marLeft w:val="0"/>
              <w:marRight w:val="0"/>
              <w:marTop w:val="0"/>
              <w:marBottom w:val="0"/>
              <w:divBdr>
                <w:top w:val="none" w:sz="0" w:space="0" w:color="auto"/>
                <w:left w:val="none" w:sz="0" w:space="0" w:color="auto"/>
                <w:bottom w:val="none" w:sz="0" w:space="0" w:color="auto"/>
                <w:right w:val="none" w:sz="0" w:space="0" w:color="auto"/>
              </w:divBdr>
            </w:div>
            <w:div w:id="1346127382">
              <w:marLeft w:val="0"/>
              <w:marRight w:val="0"/>
              <w:marTop w:val="0"/>
              <w:marBottom w:val="0"/>
              <w:divBdr>
                <w:top w:val="none" w:sz="0" w:space="0" w:color="auto"/>
                <w:left w:val="none" w:sz="0" w:space="0" w:color="auto"/>
                <w:bottom w:val="none" w:sz="0" w:space="0" w:color="auto"/>
                <w:right w:val="none" w:sz="0" w:space="0" w:color="auto"/>
              </w:divBdr>
            </w:div>
            <w:div w:id="1252471776">
              <w:marLeft w:val="0"/>
              <w:marRight w:val="0"/>
              <w:marTop w:val="0"/>
              <w:marBottom w:val="0"/>
              <w:divBdr>
                <w:top w:val="none" w:sz="0" w:space="0" w:color="auto"/>
                <w:left w:val="none" w:sz="0" w:space="0" w:color="auto"/>
                <w:bottom w:val="none" w:sz="0" w:space="0" w:color="auto"/>
                <w:right w:val="none" w:sz="0" w:space="0" w:color="auto"/>
              </w:divBdr>
            </w:div>
            <w:div w:id="520970852">
              <w:marLeft w:val="0"/>
              <w:marRight w:val="0"/>
              <w:marTop w:val="0"/>
              <w:marBottom w:val="0"/>
              <w:divBdr>
                <w:top w:val="none" w:sz="0" w:space="0" w:color="auto"/>
                <w:left w:val="none" w:sz="0" w:space="0" w:color="auto"/>
                <w:bottom w:val="none" w:sz="0" w:space="0" w:color="auto"/>
                <w:right w:val="none" w:sz="0" w:space="0" w:color="auto"/>
              </w:divBdr>
            </w:div>
            <w:div w:id="980842331">
              <w:marLeft w:val="0"/>
              <w:marRight w:val="0"/>
              <w:marTop w:val="0"/>
              <w:marBottom w:val="0"/>
              <w:divBdr>
                <w:top w:val="none" w:sz="0" w:space="0" w:color="auto"/>
                <w:left w:val="none" w:sz="0" w:space="0" w:color="auto"/>
                <w:bottom w:val="none" w:sz="0" w:space="0" w:color="auto"/>
                <w:right w:val="none" w:sz="0" w:space="0" w:color="auto"/>
              </w:divBdr>
            </w:div>
            <w:div w:id="408424234">
              <w:marLeft w:val="0"/>
              <w:marRight w:val="0"/>
              <w:marTop w:val="0"/>
              <w:marBottom w:val="0"/>
              <w:divBdr>
                <w:top w:val="none" w:sz="0" w:space="0" w:color="auto"/>
                <w:left w:val="none" w:sz="0" w:space="0" w:color="auto"/>
                <w:bottom w:val="none" w:sz="0" w:space="0" w:color="auto"/>
                <w:right w:val="none" w:sz="0" w:space="0" w:color="auto"/>
              </w:divBdr>
            </w:div>
            <w:div w:id="9407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0526">
      <w:bodyDiv w:val="1"/>
      <w:marLeft w:val="0"/>
      <w:marRight w:val="0"/>
      <w:marTop w:val="0"/>
      <w:marBottom w:val="0"/>
      <w:divBdr>
        <w:top w:val="none" w:sz="0" w:space="0" w:color="auto"/>
        <w:left w:val="none" w:sz="0" w:space="0" w:color="auto"/>
        <w:bottom w:val="none" w:sz="0" w:space="0" w:color="auto"/>
        <w:right w:val="none" w:sz="0" w:space="0" w:color="auto"/>
      </w:divBdr>
      <w:divsChild>
        <w:div w:id="356547945">
          <w:marLeft w:val="0"/>
          <w:marRight w:val="0"/>
          <w:marTop w:val="0"/>
          <w:marBottom w:val="0"/>
          <w:divBdr>
            <w:top w:val="none" w:sz="0" w:space="0" w:color="auto"/>
            <w:left w:val="none" w:sz="0" w:space="0" w:color="auto"/>
            <w:bottom w:val="none" w:sz="0" w:space="0" w:color="auto"/>
            <w:right w:val="none" w:sz="0" w:space="0" w:color="auto"/>
          </w:divBdr>
          <w:divsChild>
            <w:div w:id="1939219689">
              <w:marLeft w:val="0"/>
              <w:marRight w:val="0"/>
              <w:marTop w:val="0"/>
              <w:marBottom w:val="0"/>
              <w:divBdr>
                <w:top w:val="none" w:sz="0" w:space="0" w:color="auto"/>
                <w:left w:val="none" w:sz="0" w:space="0" w:color="auto"/>
                <w:bottom w:val="none" w:sz="0" w:space="0" w:color="auto"/>
                <w:right w:val="none" w:sz="0" w:space="0" w:color="auto"/>
              </w:divBdr>
            </w:div>
            <w:div w:id="1319681">
              <w:marLeft w:val="0"/>
              <w:marRight w:val="0"/>
              <w:marTop w:val="0"/>
              <w:marBottom w:val="0"/>
              <w:divBdr>
                <w:top w:val="none" w:sz="0" w:space="0" w:color="auto"/>
                <w:left w:val="none" w:sz="0" w:space="0" w:color="auto"/>
                <w:bottom w:val="none" w:sz="0" w:space="0" w:color="auto"/>
                <w:right w:val="none" w:sz="0" w:space="0" w:color="auto"/>
              </w:divBdr>
            </w:div>
            <w:div w:id="2051876987">
              <w:marLeft w:val="0"/>
              <w:marRight w:val="0"/>
              <w:marTop w:val="0"/>
              <w:marBottom w:val="0"/>
              <w:divBdr>
                <w:top w:val="none" w:sz="0" w:space="0" w:color="auto"/>
                <w:left w:val="none" w:sz="0" w:space="0" w:color="auto"/>
                <w:bottom w:val="none" w:sz="0" w:space="0" w:color="auto"/>
                <w:right w:val="none" w:sz="0" w:space="0" w:color="auto"/>
              </w:divBdr>
            </w:div>
            <w:div w:id="481119630">
              <w:marLeft w:val="0"/>
              <w:marRight w:val="0"/>
              <w:marTop w:val="0"/>
              <w:marBottom w:val="0"/>
              <w:divBdr>
                <w:top w:val="none" w:sz="0" w:space="0" w:color="auto"/>
                <w:left w:val="none" w:sz="0" w:space="0" w:color="auto"/>
                <w:bottom w:val="none" w:sz="0" w:space="0" w:color="auto"/>
                <w:right w:val="none" w:sz="0" w:space="0" w:color="auto"/>
              </w:divBdr>
            </w:div>
            <w:div w:id="1824159029">
              <w:marLeft w:val="0"/>
              <w:marRight w:val="0"/>
              <w:marTop w:val="0"/>
              <w:marBottom w:val="0"/>
              <w:divBdr>
                <w:top w:val="none" w:sz="0" w:space="0" w:color="auto"/>
                <w:left w:val="none" w:sz="0" w:space="0" w:color="auto"/>
                <w:bottom w:val="none" w:sz="0" w:space="0" w:color="auto"/>
                <w:right w:val="none" w:sz="0" w:space="0" w:color="auto"/>
              </w:divBdr>
            </w:div>
            <w:div w:id="749279159">
              <w:marLeft w:val="0"/>
              <w:marRight w:val="0"/>
              <w:marTop w:val="0"/>
              <w:marBottom w:val="0"/>
              <w:divBdr>
                <w:top w:val="none" w:sz="0" w:space="0" w:color="auto"/>
                <w:left w:val="none" w:sz="0" w:space="0" w:color="auto"/>
                <w:bottom w:val="none" w:sz="0" w:space="0" w:color="auto"/>
                <w:right w:val="none" w:sz="0" w:space="0" w:color="auto"/>
              </w:divBdr>
            </w:div>
            <w:div w:id="166077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2800">
      <w:bodyDiv w:val="1"/>
      <w:marLeft w:val="0"/>
      <w:marRight w:val="0"/>
      <w:marTop w:val="0"/>
      <w:marBottom w:val="0"/>
      <w:divBdr>
        <w:top w:val="none" w:sz="0" w:space="0" w:color="auto"/>
        <w:left w:val="none" w:sz="0" w:space="0" w:color="auto"/>
        <w:bottom w:val="none" w:sz="0" w:space="0" w:color="auto"/>
        <w:right w:val="none" w:sz="0" w:space="0" w:color="auto"/>
      </w:divBdr>
    </w:div>
    <w:div w:id="1392968827">
      <w:bodyDiv w:val="1"/>
      <w:marLeft w:val="0"/>
      <w:marRight w:val="0"/>
      <w:marTop w:val="0"/>
      <w:marBottom w:val="0"/>
      <w:divBdr>
        <w:top w:val="none" w:sz="0" w:space="0" w:color="auto"/>
        <w:left w:val="none" w:sz="0" w:space="0" w:color="auto"/>
        <w:bottom w:val="none" w:sz="0" w:space="0" w:color="auto"/>
        <w:right w:val="none" w:sz="0" w:space="0" w:color="auto"/>
      </w:divBdr>
    </w:div>
    <w:div w:id="1462765766">
      <w:bodyDiv w:val="1"/>
      <w:marLeft w:val="0"/>
      <w:marRight w:val="0"/>
      <w:marTop w:val="0"/>
      <w:marBottom w:val="0"/>
      <w:divBdr>
        <w:top w:val="none" w:sz="0" w:space="0" w:color="auto"/>
        <w:left w:val="none" w:sz="0" w:space="0" w:color="auto"/>
        <w:bottom w:val="none" w:sz="0" w:space="0" w:color="auto"/>
        <w:right w:val="none" w:sz="0" w:space="0" w:color="auto"/>
      </w:divBdr>
    </w:div>
    <w:div w:id="1483110123">
      <w:bodyDiv w:val="1"/>
      <w:marLeft w:val="0"/>
      <w:marRight w:val="0"/>
      <w:marTop w:val="0"/>
      <w:marBottom w:val="0"/>
      <w:divBdr>
        <w:top w:val="none" w:sz="0" w:space="0" w:color="auto"/>
        <w:left w:val="none" w:sz="0" w:space="0" w:color="auto"/>
        <w:bottom w:val="none" w:sz="0" w:space="0" w:color="auto"/>
        <w:right w:val="none" w:sz="0" w:space="0" w:color="auto"/>
      </w:divBdr>
    </w:div>
    <w:div w:id="1499350597">
      <w:bodyDiv w:val="1"/>
      <w:marLeft w:val="0"/>
      <w:marRight w:val="0"/>
      <w:marTop w:val="0"/>
      <w:marBottom w:val="0"/>
      <w:divBdr>
        <w:top w:val="none" w:sz="0" w:space="0" w:color="auto"/>
        <w:left w:val="none" w:sz="0" w:space="0" w:color="auto"/>
        <w:bottom w:val="none" w:sz="0" w:space="0" w:color="auto"/>
        <w:right w:val="none" w:sz="0" w:space="0" w:color="auto"/>
      </w:divBdr>
      <w:divsChild>
        <w:div w:id="2019313171">
          <w:marLeft w:val="480"/>
          <w:marRight w:val="0"/>
          <w:marTop w:val="0"/>
          <w:marBottom w:val="0"/>
          <w:divBdr>
            <w:top w:val="none" w:sz="0" w:space="0" w:color="auto"/>
            <w:left w:val="none" w:sz="0" w:space="0" w:color="auto"/>
            <w:bottom w:val="none" w:sz="0" w:space="0" w:color="auto"/>
            <w:right w:val="none" w:sz="0" w:space="0" w:color="auto"/>
          </w:divBdr>
          <w:divsChild>
            <w:div w:id="190895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3656">
      <w:bodyDiv w:val="1"/>
      <w:marLeft w:val="0"/>
      <w:marRight w:val="0"/>
      <w:marTop w:val="0"/>
      <w:marBottom w:val="0"/>
      <w:divBdr>
        <w:top w:val="none" w:sz="0" w:space="0" w:color="auto"/>
        <w:left w:val="none" w:sz="0" w:space="0" w:color="auto"/>
        <w:bottom w:val="none" w:sz="0" w:space="0" w:color="auto"/>
        <w:right w:val="none" w:sz="0" w:space="0" w:color="auto"/>
      </w:divBdr>
      <w:divsChild>
        <w:div w:id="1841850044">
          <w:marLeft w:val="480"/>
          <w:marRight w:val="0"/>
          <w:marTop w:val="0"/>
          <w:marBottom w:val="0"/>
          <w:divBdr>
            <w:top w:val="none" w:sz="0" w:space="0" w:color="auto"/>
            <w:left w:val="none" w:sz="0" w:space="0" w:color="auto"/>
            <w:bottom w:val="none" w:sz="0" w:space="0" w:color="auto"/>
            <w:right w:val="none" w:sz="0" w:space="0" w:color="auto"/>
          </w:divBdr>
          <w:divsChild>
            <w:div w:id="1391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615">
      <w:bodyDiv w:val="1"/>
      <w:marLeft w:val="0"/>
      <w:marRight w:val="0"/>
      <w:marTop w:val="0"/>
      <w:marBottom w:val="0"/>
      <w:divBdr>
        <w:top w:val="none" w:sz="0" w:space="0" w:color="auto"/>
        <w:left w:val="none" w:sz="0" w:space="0" w:color="auto"/>
        <w:bottom w:val="none" w:sz="0" w:space="0" w:color="auto"/>
        <w:right w:val="none" w:sz="0" w:space="0" w:color="auto"/>
      </w:divBdr>
      <w:divsChild>
        <w:div w:id="1405026797">
          <w:marLeft w:val="480"/>
          <w:marRight w:val="0"/>
          <w:marTop w:val="0"/>
          <w:marBottom w:val="0"/>
          <w:divBdr>
            <w:top w:val="none" w:sz="0" w:space="0" w:color="auto"/>
            <w:left w:val="none" w:sz="0" w:space="0" w:color="auto"/>
            <w:bottom w:val="none" w:sz="0" w:space="0" w:color="auto"/>
            <w:right w:val="none" w:sz="0" w:space="0" w:color="auto"/>
          </w:divBdr>
          <w:divsChild>
            <w:div w:id="1570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62403">
      <w:bodyDiv w:val="1"/>
      <w:marLeft w:val="0"/>
      <w:marRight w:val="0"/>
      <w:marTop w:val="0"/>
      <w:marBottom w:val="0"/>
      <w:divBdr>
        <w:top w:val="none" w:sz="0" w:space="0" w:color="auto"/>
        <w:left w:val="none" w:sz="0" w:space="0" w:color="auto"/>
        <w:bottom w:val="none" w:sz="0" w:space="0" w:color="auto"/>
        <w:right w:val="none" w:sz="0" w:space="0" w:color="auto"/>
      </w:divBdr>
      <w:divsChild>
        <w:div w:id="167864563">
          <w:marLeft w:val="0"/>
          <w:marRight w:val="0"/>
          <w:marTop w:val="0"/>
          <w:marBottom w:val="0"/>
          <w:divBdr>
            <w:top w:val="none" w:sz="0" w:space="0" w:color="auto"/>
            <w:left w:val="none" w:sz="0" w:space="0" w:color="auto"/>
            <w:bottom w:val="none" w:sz="0" w:space="0" w:color="auto"/>
            <w:right w:val="none" w:sz="0" w:space="0" w:color="auto"/>
          </w:divBdr>
          <w:divsChild>
            <w:div w:id="23994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82334">
      <w:bodyDiv w:val="1"/>
      <w:marLeft w:val="0"/>
      <w:marRight w:val="0"/>
      <w:marTop w:val="0"/>
      <w:marBottom w:val="0"/>
      <w:divBdr>
        <w:top w:val="none" w:sz="0" w:space="0" w:color="auto"/>
        <w:left w:val="none" w:sz="0" w:space="0" w:color="auto"/>
        <w:bottom w:val="none" w:sz="0" w:space="0" w:color="auto"/>
        <w:right w:val="none" w:sz="0" w:space="0" w:color="auto"/>
      </w:divBdr>
    </w:div>
    <w:div w:id="1669095951">
      <w:bodyDiv w:val="1"/>
      <w:marLeft w:val="0"/>
      <w:marRight w:val="0"/>
      <w:marTop w:val="0"/>
      <w:marBottom w:val="0"/>
      <w:divBdr>
        <w:top w:val="none" w:sz="0" w:space="0" w:color="auto"/>
        <w:left w:val="none" w:sz="0" w:space="0" w:color="auto"/>
        <w:bottom w:val="none" w:sz="0" w:space="0" w:color="auto"/>
        <w:right w:val="none" w:sz="0" w:space="0" w:color="auto"/>
      </w:divBdr>
    </w:div>
    <w:div w:id="1677459883">
      <w:bodyDiv w:val="1"/>
      <w:marLeft w:val="0"/>
      <w:marRight w:val="0"/>
      <w:marTop w:val="0"/>
      <w:marBottom w:val="0"/>
      <w:divBdr>
        <w:top w:val="none" w:sz="0" w:space="0" w:color="auto"/>
        <w:left w:val="none" w:sz="0" w:space="0" w:color="auto"/>
        <w:bottom w:val="none" w:sz="0" w:space="0" w:color="auto"/>
        <w:right w:val="none" w:sz="0" w:space="0" w:color="auto"/>
      </w:divBdr>
    </w:div>
    <w:div w:id="1679844540">
      <w:bodyDiv w:val="1"/>
      <w:marLeft w:val="0"/>
      <w:marRight w:val="0"/>
      <w:marTop w:val="0"/>
      <w:marBottom w:val="0"/>
      <w:divBdr>
        <w:top w:val="none" w:sz="0" w:space="0" w:color="auto"/>
        <w:left w:val="none" w:sz="0" w:space="0" w:color="auto"/>
        <w:bottom w:val="none" w:sz="0" w:space="0" w:color="auto"/>
        <w:right w:val="none" w:sz="0" w:space="0" w:color="auto"/>
      </w:divBdr>
      <w:divsChild>
        <w:div w:id="1190341184">
          <w:marLeft w:val="0"/>
          <w:marRight w:val="0"/>
          <w:marTop w:val="0"/>
          <w:marBottom w:val="0"/>
          <w:divBdr>
            <w:top w:val="none" w:sz="0" w:space="0" w:color="auto"/>
            <w:left w:val="none" w:sz="0" w:space="0" w:color="auto"/>
            <w:bottom w:val="none" w:sz="0" w:space="0" w:color="auto"/>
            <w:right w:val="none" w:sz="0" w:space="0" w:color="auto"/>
          </w:divBdr>
          <w:divsChild>
            <w:div w:id="139520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3594">
      <w:bodyDiv w:val="1"/>
      <w:marLeft w:val="0"/>
      <w:marRight w:val="0"/>
      <w:marTop w:val="0"/>
      <w:marBottom w:val="0"/>
      <w:divBdr>
        <w:top w:val="none" w:sz="0" w:space="0" w:color="auto"/>
        <w:left w:val="none" w:sz="0" w:space="0" w:color="auto"/>
        <w:bottom w:val="none" w:sz="0" w:space="0" w:color="auto"/>
        <w:right w:val="none" w:sz="0" w:space="0" w:color="auto"/>
      </w:divBdr>
    </w:div>
    <w:div w:id="1758399338">
      <w:bodyDiv w:val="1"/>
      <w:marLeft w:val="0"/>
      <w:marRight w:val="0"/>
      <w:marTop w:val="0"/>
      <w:marBottom w:val="0"/>
      <w:divBdr>
        <w:top w:val="none" w:sz="0" w:space="0" w:color="auto"/>
        <w:left w:val="none" w:sz="0" w:space="0" w:color="auto"/>
        <w:bottom w:val="none" w:sz="0" w:space="0" w:color="auto"/>
        <w:right w:val="none" w:sz="0" w:space="0" w:color="auto"/>
      </w:divBdr>
    </w:div>
    <w:div w:id="1826824148">
      <w:bodyDiv w:val="1"/>
      <w:marLeft w:val="0"/>
      <w:marRight w:val="0"/>
      <w:marTop w:val="0"/>
      <w:marBottom w:val="0"/>
      <w:divBdr>
        <w:top w:val="none" w:sz="0" w:space="0" w:color="auto"/>
        <w:left w:val="none" w:sz="0" w:space="0" w:color="auto"/>
        <w:bottom w:val="none" w:sz="0" w:space="0" w:color="auto"/>
        <w:right w:val="none" w:sz="0" w:space="0" w:color="auto"/>
      </w:divBdr>
      <w:divsChild>
        <w:div w:id="263270529">
          <w:marLeft w:val="480"/>
          <w:marRight w:val="0"/>
          <w:marTop w:val="0"/>
          <w:marBottom w:val="0"/>
          <w:divBdr>
            <w:top w:val="none" w:sz="0" w:space="0" w:color="auto"/>
            <w:left w:val="none" w:sz="0" w:space="0" w:color="auto"/>
            <w:bottom w:val="none" w:sz="0" w:space="0" w:color="auto"/>
            <w:right w:val="none" w:sz="0" w:space="0" w:color="auto"/>
          </w:divBdr>
          <w:divsChild>
            <w:div w:id="9475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9835">
      <w:bodyDiv w:val="1"/>
      <w:marLeft w:val="0"/>
      <w:marRight w:val="0"/>
      <w:marTop w:val="0"/>
      <w:marBottom w:val="0"/>
      <w:divBdr>
        <w:top w:val="none" w:sz="0" w:space="0" w:color="auto"/>
        <w:left w:val="none" w:sz="0" w:space="0" w:color="auto"/>
        <w:bottom w:val="none" w:sz="0" w:space="0" w:color="auto"/>
        <w:right w:val="none" w:sz="0" w:space="0" w:color="auto"/>
      </w:divBdr>
      <w:divsChild>
        <w:div w:id="469438668">
          <w:marLeft w:val="0"/>
          <w:marRight w:val="0"/>
          <w:marTop w:val="0"/>
          <w:marBottom w:val="0"/>
          <w:divBdr>
            <w:top w:val="none" w:sz="0" w:space="0" w:color="auto"/>
            <w:left w:val="none" w:sz="0" w:space="0" w:color="auto"/>
            <w:bottom w:val="none" w:sz="0" w:space="0" w:color="auto"/>
            <w:right w:val="none" w:sz="0" w:space="0" w:color="auto"/>
          </w:divBdr>
          <w:divsChild>
            <w:div w:id="1750156582">
              <w:marLeft w:val="0"/>
              <w:marRight w:val="0"/>
              <w:marTop w:val="0"/>
              <w:marBottom w:val="0"/>
              <w:divBdr>
                <w:top w:val="none" w:sz="0" w:space="0" w:color="auto"/>
                <w:left w:val="none" w:sz="0" w:space="0" w:color="auto"/>
                <w:bottom w:val="none" w:sz="0" w:space="0" w:color="auto"/>
                <w:right w:val="none" w:sz="0" w:space="0" w:color="auto"/>
              </w:divBdr>
            </w:div>
            <w:div w:id="1401561938">
              <w:marLeft w:val="0"/>
              <w:marRight w:val="0"/>
              <w:marTop w:val="0"/>
              <w:marBottom w:val="0"/>
              <w:divBdr>
                <w:top w:val="none" w:sz="0" w:space="0" w:color="auto"/>
                <w:left w:val="none" w:sz="0" w:space="0" w:color="auto"/>
                <w:bottom w:val="none" w:sz="0" w:space="0" w:color="auto"/>
                <w:right w:val="none" w:sz="0" w:space="0" w:color="auto"/>
              </w:divBdr>
            </w:div>
            <w:div w:id="412896213">
              <w:marLeft w:val="0"/>
              <w:marRight w:val="0"/>
              <w:marTop w:val="0"/>
              <w:marBottom w:val="0"/>
              <w:divBdr>
                <w:top w:val="none" w:sz="0" w:space="0" w:color="auto"/>
                <w:left w:val="none" w:sz="0" w:space="0" w:color="auto"/>
                <w:bottom w:val="none" w:sz="0" w:space="0" w:color="auto"/>
                <w:right w:val="none" w:sz="0" w:space="0" w:color="auto"/>
              </w:divBdr>
            </w:div>
            <w:div w:id="1117404421">
              <w:marLeft w:val="0"/>
              <w:marRight w:val="0"/>
              <w:marTop w:val="0"/>
              <w:marBottom w:val="0"/>
              <w:divBdr>
                <w:top w:val="none" w:sz="0" w:space="0" w:color="auto"/>
                <w:left w:val="none" w:sz="0" w:space="0" w:color="auto"/>
                <w:bottom w:val="none" w:sz="0" w:space="0" w:color="auto"/>
                <w:right w:val="none" w:sz="0" w:space="0" w:color="auto"/>
              </w:divBdr>
            </w:div>
            <w:div w:id="118034025">
              <w:marLeft w:val="0"/>
              <w:marRight w:val="0"/>
              <w:marTop w:val="0"/>
              <w:marBottom w:val="0"/>
              <w:divBdr>
                <w:top w:val="none" w:sz="0" w:space="0" w:color="auto"/>
                <w:left w:val="none" w:sz="0" w:space="0" w:color="auto"/>
                <w:bottom w:val="none" w:sz="0" w:space="0" w:color="auto"/>
                <w:right w:val="none" w:sz="0" w:space="0" w:color="auto"/>
              </w:divBdr>
            </w:div>
            <w:div w:id="1607880501">
              <w:marLeft w:val="0"/>
              <w:marRight w:val="0"/>
              <w:marTop w:val="0"/>
              <w:marBottom w:val="0"/>
              <w:divBdr>
                <w:top w:val="none" w:sz="0" w:space="0" w:color="auto"/>
                <w:left w:val="none" w:sz="0" w:space="0" w:color="auto"/>
                <w:bottom w:val="none" w:sz="0" w:space="0" w:color="auto"/>
                <w:right w:val="none" w:sz="0" w:space="0" w:color="auto"/>
              </w:divBdr>
            </w:div>
            <w:div w:id="1289512341">
              <w:marLeft w:val="0"/>
              <w:marRight w:val="0"/>
              <w:marTop w:val="0"/>
              <w:marBottom w:val="0"/>
              <w:divBdr>
                <w:top w:val="none" w:sz="0" w:space="0" w:color="auto"/>
                <w:left w:val="none" w:sz="0" w:space="0" w:color="auto"/>
                <w:bottom w:val="none" w:sz="0" w:space="0" w:color="auto"/>
                <w:right w:val="none" w:sz="0" w:space="0" w:color="auto"/>
              </w:divBdr>
            </w:div>
            <w:div w:id="509105093">
              <w:marLeft w:val="0"/>
              <w:marRight w:val="0"/>
              <w:marTop w:val="0"/>
              <w:marBottom w:val="0"/>
              <w:divBdr>
                <w:top w:val="none" w:sz="0" w:space="0" w:color="auto"/>
                <w:left w:val="none" w:sz="0" w:space="0" w:color="auto"/>
                <w:bottom w:val="none" w:sz="0" w:space="0" w:color="auto"/>
                <w:right w:val="none" w:sz="0" w:space="0" w:color="auto"/>
              </w:divBdr>
            </w:div>
            <w:div w:id="1212578347">
              <w:marLeft w:val="0"/>
              <w:marRight w:val="0"/>
              <w:marTop w:val="0"/>
              <w:marBottom w:val="0"/>
              <w:divBdr>
                <w:top w:val="none" w:sz="0" w:space="0" w:color="auto"/>
                <w:left w:val="none" w:sz="0" w:space="0" w:color="auto"/>
                <w:bottom w:val="none" w:sz="0" w:space="0" w:color="auto"/>
                <w:right w:val="none" w:sz="0" w:space="0" w:color="auto"/>
              </w:divBdr>
            </w:div>
            <w:div w:id="1942372211">
              <w:marLeft w:val="0"/>
              <w:marRight w:val="0"/>
              <w:marTop w:val="0"/>
              <w:marBottom w:val="0"/>
              <w:divBdr>
                <w:top w:val="none" w:sz="0" w:space="0" w:color="auto"/>
                <w:left w:val="none" w:sz="0" w:space="0" w:color="auto"/>
                <w:bottom w:val="none" w:sz="0" w:space="0" w:color="auto"/>
                <w:right w:val="none" w:sz="0" w:space="0" w:color="auto"/>
              </w:divBdr>
            </w:div>
            <w:div w:id="848445534">
              <w:marLeft w:val="0"/>
              <w:marRight w:val="0"/>
              <w:marTop w:val="0"/>
              <w:marBottom w:val="0"/>
              <w:divBdr>
                <w:top w:val="none" w:sz="0" w:space="0" w:color="auto"/>
                <w:left w:val="none" w:sz="0" w:space="0" w:color="auto"/>
                <w:bottom w:val="none" w:sz="0" w:space="0" w:color="auto"/>
                <w:right w:val="none" w:sz="0" w:space="0" w:color="auto"/>
              </w:divBdr>
            </w:div>
            <w:div w:id="1628779779">
              <w:marLeft w:val="0"/>
              <w:marRight w:val="0"/>
              <w:marTop w:val="0"/>
              <w:marBottom w:val="0"/>
              <w:divBdr>
                <w:top w:val="none" w:sz="0" w:space="0" w:color="auto"/>
                <w:left w:val="none" w:sz="0" w:space="0" w:color="auto"/>
                <w:bottom w:val="none" w:sz="0" w:space="0" w:color="auto"/>
                <w:right w:val="none" w:sz="0" w:space="0" w:color="auto"/>
              </w:divBdr>
            </w:div>
            <w:div w:id="1057513595">
              <w:marLeft w:val="0"/>
              <w:marRight w:val="0"/>
              <w:marTop w:val="0"/>
              <w:marBottom w:val="0"/>
              <w:divBdr>
                <w:top w:val="none" w:sz="0" w:space="0" w:color="auto"/>
                <w:left w:val="none" w:sz="0" w:space="0" w:color="auto"/>
                <w:bottom w:val="none" w:sz="0" w:space="0" w:color="auto"/>
                <w:right w:val="none" w:sz="0" w:space="0" w:color="auto"/>
              </w:divBdr>
            </w:div>
            <w:div w:id="1921520108">
              <w:marLeft w:val="0"/>
              <w:marRight w:val="0"/>
              <w:marTop w:val="0"/>
              <w:marBottom w:val="0"/>
              <w:divBdr>
                <w:top w:val="none" w:sz="0" w:space="0" w:color="auto"/>
                <w:left w:val="none" w:sz="0" w:space="0" w:color="auto"/>
                <w:bottom w:val="none" w:sz="0" w:space="0" w:color="auto"/>
                <w:right w:val="none" w:sz="0" w:space="0" w:color="auto"/>
              </w:divBdr>
            </w:div>
            <w:div w:id="129329646">
              <w:marLeft w:val="0"/>
              <w:marRight w:val="0"/>
              <w:marTop w:val="0"/>
              <w:marBottom w:val="0"/>
              <w:divBdr>
                <w:top w:val="none" w:sz="0" w:space="0" w:color="auto"/>
                <w:left w:val="none" w:sz="0" w:space="0" w:color="auto"/>
                <w:bottom w:val="none" w:sz="0" w:space="0" w:color="auto"/>
                <w:right w:val="none" w:sz="0" w:space="0" w:color="auto"/>
              </w:divBdr>
            </w:div>
            <w:div w:id="1884437022">
              <w:marLeft w:val="0"/>
              <w:marRight w:val="0"/>
              <w:marTop w:val="0"/>
              <w:marBottom w:val="0"/>
              <w:divBdr>
                <w:top w:val="none" w:sz="0" w:space="0" w:color="auto"/>
                <w:left w:val="none" w:sz="0" w:space="0" w:color="auto"/>
                <w:bottom w:val="none" w:sz="0" w:space="0" w:color="auto"/>
                <w:right w:val="none" w:sz="0" w:space="0" w:color="auto"/>
              </w:divBdr>
            </w:div>
            <w:div w:id="821460739">
              <w:marLeft w:val="0"/>
              <w:marRight w:val="0"/>
              <w:marTop w:val="0"/>
              <w:marBottom w:val="0"/>
              <w:divBdr>
                <w:top w:val="none" w:sz="0" w:space="0" w:color="auto"/>
                <w:left w:val="none" w:sz="0" w:space="0" w:color="auto"/>
                <w:bottom w:val="none" w:sz="0" w:space="0" w:color="auto"/>
                <w:right w:val="none" w:sz="0" w:space="0" w:color="auto"/>
              </w:divBdr>
            </w:div>
            <w:div w:id="1239024538">
              <w:marLeft w:val="0"/>
              <w:marRight w:val="0"/>
              <w:marTop w:val="0"/>
              <w:marBottom w:val="0"/>
              <w:divBdr>
                <w:top w:val="none" w:sz="0" w:space="0" w:color="auto"/>
                <w:left w:val="none" w:sz="0" w:space="0" w:color="auto"/>
                <w:bottom w:val="none" w:sz="0" w:space="0" w:color="auto"/>
                <w:right w:val="none" w:sz="0" w:space="0" w:color="auto"/>
              </w:divBdr>
            </w:div>
            <w:div w:id="969243430">
              <w:marLeft w:val="0"/>
              <w:marRight w:val="0"/>
              <w:marTop w:val="0"/>
              <w:marBottom w:val="0"/>
              <w:divBdr>
                <w:top w:val="none" w:sz="0" w:space="0" w:color="auto"/>
                <w:left w:val="none" w:sz="0" w:space="0" w:color="auto"/>
                <w:bottom w:val="none" w:sz="0" w:space="0" w:color="auto"/>
                <w:right w:val="none" w:sz="0" w:space="0" w:color="auto"/>
              </w:divBdr>
            </w:div>
            <w:div w:id="35816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2176">
      <w:bodyDiv w:val="1"/>
      <w:marLeft w:val="0"/>
      <w:marRight w:val="0"/>
      <w:marTop w:val="0"/>
      <w:marBottom w:val="0"/>
      <w:divBdr>
        <w:top w:val="none" w:sz="0" w:space="0" w:color="auto"/>
        <w:left w:val="none" w:sz="0" w:space="0" w:color="auto"/>
        <w:bottom w:val="none" w:sz="0" w:space="0" w:color="auto"/>
        <w:right w:val="none" w:sz="0" w:space="0" w:color="auto"/>
      </w:divBdr>
    </w:div>
    <w:div w:id="2037728725">
      <w:bodyDiv w:val="1"/>
      <w:marLeft w:val="0"/>
      <w:marRight w:val="0"/>
      <w:marTop w:val="0"/>
      <w:marBottom w:val="0"/>
      <w:divBdr>
        <w:top w:val="none" w:sz="0" w:space="0" w:color="auto"/>
        <w:left w:val="none" w:sz="0" w:space="0" w:color="auto"/>
        <w:bottom w:val="none" w:sz="0" w:space="0" w:color="auto"/>
        <w:right w:val="none" w:sz="0" w:space="0" w:color="auto"/>
      </w:divBdr>
    </w:div>
    <w:div w:id="2047829961">
      <w:bodyDiv w:val="1"/>
      <w:marLeft w:val="0"/>
      <w:marRight w:val="0"/>
      <w:marTop w:val="0"/>
      <w:marBottom w:val="0"/>
      <w:divBdr>
        <w:top w:val="none" w:sz="0" w:space="0" w:color="auto"/>
        <w:left w:val="none" w:sz="0" w:space="0" w:color="auto"/>
        <w:bottom w:val="none" w:sz="0" w:space="0" w:color="auto"/>
        <w:right w:val="none" w:sz="0" w:space="0" w:color="auto"/>
      </w:divBdr>
    </w:div>
    <w:div w:id="2122991252">
      <w:bodyDiv w:val="1"/>
      <w:marLeft w:val="0"/>
      <w:marRight w:val="0"/>
      <w:marTop w:val="0"/>
      <w:marBottom w:val="0"/>
      <w:divBdr>
        <w:top w:val="none" w:sz="0" w:space="0" w:color="auto"/>
        <w:left w:val="none" w:sz="0" w:space="0" w:color="auto"/>
        <w:bottom w:val="none" w:sz="0" w:space="0" w:color="auto"/>
        <w:right w:val="none" w:sz="0" w:space="0" w:color="auto"/>
      </w:divBdr>
    </w:div>
    <w:div w:id="2128893791">
      <w:bodyDiv w:val="1"/>
      <w:marLeft w:val="0"/>
      <w:marRight w:val="0"/>
      <w:marTop w:val="0"/>
      <w:marBottom w:val="0"/>
      <w:divBdr>
        <w:top w:val="none" w:sz="0" w:space="0" w:color="auto"/>
        <w:left w:val="none" w:sz="0" w:space="0" w:color="auto"/>
        <w:bottom w:val="none" w:sz="0" w:space="0" w:color="auto"/>
        <w:right w:val="none" w:sz="0" w:space="0" w:color="auto"/>
      </w:divBdr>
      <w:divsChild>
        <w:div w:id="577129964">
          <w:marLeft w:val="0"/>
          <w:marRight w:val="0"/>
          <w:marTop w:val="0"/>
          <w:marBottom w:val="0"/>
          <w:divBdr>
            <w:top w:val="none" w:sz="0" w:space="0" w:color="auto"/>
            <w:left w:val="none" w:sz="0" w:space="0" w:color="auto"/>
            <w:bottom w:val="none" w:sz="0" w:space="0" w:color="auto"/>
            <w:right w:val="none" w:sz="0" w:space="0" w:color="auto"/>
          </w:divBdr>
          <w:divsChild>
            <w:div w:id="488716783">
              <w:marLeft w:val="0"/>
              <w:marRight w:val="0"/>
              <w:marTop w:val="0"/>
              <w:marBottom w:val="0"/>
              <w:divBdr>
                <w:top w:val="none" w:sz="0" w:space="0" w:color="auto"/>
                <w:left w:val="none" w:sz="0" w:space="0" w:color="auto"/>
                <w:bottom w:val="none" w:sz="0" w:space="0" w:color="auto"/>
                <w:right w:val="none" w:sz="0" w:space="0" w:color="auto"/>
              </w:divBdr>
            </w:div>
            <w:div w:id="601038369">
              <w:marLeft w:val="0"/>
              <w:marRight w:val="0"/>
              <w:marTop w:val="0"/>
              <w:marBottom w:val="0"/>
              <w:divBdr>
                <w:top w:val="none" w:sz="0" w:space="0" w:color="auto"/>
                <w:left w:val="none" w:sz="0" w:space="0" w:color="auto"/>
                <w:bottom w:val="none" w:sz="0" w:space="0" w:color="auto"/>
                <w:right w:val="none" w:sz="0" w:space="0" w:color="auto"/>
              </w:divBdr>
            </w:div>
            <w:div w:id="1571311224">
              <w:marLeft w:val="0"/>
              <w:marRight w:val="0"/>
              <w:marTop w:val="0"/>
              <w:marBottom w:val="0"/>
              <w:divBdr>
                <w:top w:val="none" w:sz="0" w:space="0" w:color="auto"/>
                <w:left w:val="none" w:sz="0" w:space="0" w:color="auto"/>
                <w:bottom w:val="none" w:sz="0" w:space="0" w:color="auto"/>
                <w:right w:val="none" w:sz="0" w:space="0" w:color="auto"/>
              </w:divBdr>
            </w:div>
            <w:div w:id="1629242212">
              <w:marLeft w:val="0"/>
              <w:marRight w:val="0"/>
              <w:marTop w:val="0"/>
              <w:marBottom w:val="0"/>
              <w:divBdr>
                <w:top w:val="none" w:sz="0" w:space="0" w:color="auto"/>
                <w:left w:val="none" w:sz="0" w:space="0" w:color="auto"/>
                <w:bottom w:val="none" w:sz="0" w:space="0" w:color="auto"/>
                <w:right w:val="none" w:sz="0" w:space="0" w:color="auto"/>
              </w:divBdr>
            </w:div>
            <w:div w:id="2112428237">
              <w:marLeft w:val="0"/>
              <w:marRight w:val="0"/>
              <w:marTop w:val="0"/>
              <w:marBottom w:val="0"/>
              <w:divBdr>
                <w:top w:val="none" w:sz="0" w:space="0" w:color="auto"/>
                <w:left w:val="none" w:sz="0" w:space="0" w:color="auto"/>
                <w:bottom w:val="none" w:sz="0" w:space="0" w:color="auto"/>
                <w:right w:val="none" w:sz="0" w:space="0" w:color="auto"/>
              </w:divBdr>
            </w:div>
            <w:div w:id="1961834050">
              <w:marLeft w:val="0"/>
              <w:marRight w:val="0"/>
              <w:marTop w:val="0"/>
              <w:marBottom w:val="0"/>
              <w:divBdr>
                <w:top w:val="none" w:sz="0" w:space="0" w:color="auto"/>
                <w:left w:val="none" w:sz="0" w:space="0" w:color="auto"/>
                <w:bottom w:val="none" w:sz="0" w:space="0" w:color="auto"/>
                <w:right w:val="none" w:sz="0" w:space="0" w:color="auto"/>
              </w:divBdr>
            </w:div>
            <w:div w:id="690883965">
              <w:marLeft w:val="0"/>
              <w:marRight w:val="0"/>
              <w:marTop w:val="0"/>
              <w:marBottom w:val="0"/>
              <w:divBdr>
                <w:top w:val="none" w:sz="0" w:space="0" w:color="auto"/>
                <w:left w:val="none" w:sz="0" w:space="0" w:color="auto"/>
                <w:bottom w:val="none" w:sz="0" w:space="0" w:color="auto"/>
                <w:right w:val="none" w:sz="0" w:space="0" w:color="auto"/>
              </w:divBdr>
            </w:div>
            <w:div w:id="72171487">
              <w:marLeft w:val="0"/>
              <w:marRight w:val="0"/>
              <w:marTop w:val="0"/>
              <w:marBottom w:val="0"/>
              <w:divBdr>
                <w:top w:val="none" w:sz="0" w:space="0" w:color="auto"/>
                <w:left w:val="none" w:sz="0" w:space="0" w:color="auto"/>
                <w:bottom w:val="none" w:sz="0" w:space="0" w:color="auto"/>
                <w:right w:val="none" w:sz="0" w:space="0" w:color="auto"/>
              </w:divBdr>
            </w:div>
            <w:div w:id="1945183488">
              <w:marLeft w:val="0"/>
              <w:marRight w:val="0"/>
              <w:marTop w:val="0"/>
              <w:marBottom w:val="0"/>
              <w:divBdr>
                <w:top w:val="none" w:sz="0" w:space="0" w:color="auto"/>
                <w:left w:val="none" w:sz="0" w:space="0" w:color="auto"/>
                <w:bottom w:val="none" w:sz="0" w:space="0" w:color="auto"/>
                <w:right w:val="none" w:sz="0" w:space="0" w:color="auto"/>
              </w:divBdr>
            </w:div>
            <w:div w:id="223641040">
              <w:marLeft w:val="0"/>
              <w:marRight w:val="0"/>
              <w:marTop w:val="0"/>
              <w:marBottom w:val="0"/>
              <w:divBdr>
                <w:top w:val="none" w:sz="0" w:space="0" w:color="auto"/>
                <w:left w:val="none" w:sz="0" w:space="0" w:color="auto"/>
                <w:bottom w:val="none" w:sz="0" w:space="0" w:color="auto"/>
                <w:right w:val="none" w:sz="0" w:space="0" w:color="auto"/>
              </w:divBdr>
            </w:div>
            <w:div w:id="1343511582">
              <w:marLeft w:val="0"/>
              <w:marRight w:val="0"/>
              <w:marTop w:val="0"/>
              <w:marBottom w:val="0"/>
              <w:divBdr>
                <w:top w:val="none" w:sz="0" w:space="0" w:color="auto"/>
                <w:left w:val="none" w:sz="0" w:space="0" w:color="auto"/>
                <w:bottom w:val="none" w:sz="0" w:space="0" w:color="auto"/>
                <w:right w:val="none" w:sz="0" w:space="0" w:color="auto"/>
              </w:divBdr>
            </w:div>
            <w:div w:id="19673385">
              <w:marLeft w:val="0"/>
              <w:marRight w:val="0"/>
              <w:marTop w:val="0"/>
              <w:marBottom w:val="0"/>
              <w:divBdr>
                <w:top w:val="none" w:sz="0" w:space="0" w:color="auto"/>
                <w:left w:val="none" w:sz="0" w:space="0" w:color="auto"/>
                <w:bottom w:val="none" w:sz="0" w:space="0" w:color="auto"/>
                <w:right w:val="none" w:sz="0" w:space="0" w:color="auto"/>
              </w:divBdr>
            </w:div>
            <w:div w:id="1971938820">
              <w:marLeft w:val="0"/>
              <w:marRight w:val="0"/>
              <w:marTop w:val="0"/>
              <w:marBottom w:val="0"/>
              <w:divBdr>
                <w:top w:val="none" w:sz="0" w:space="0" w:color="auto"/>
                <w:left w:val="none" w:sz="0" w:space="0" w:color="auto"/>
                <w:bottom w:val="none" w:sz="0" w:space="0" w:color="auto"/>
                <w:right w:val="none" w:sz="0" w:space="0" w:color="auto"/>
              </w:divBdr>
            </w:div>
            <w:div w:id="1562671485">
              <w:marLeft w:val="0"/>
              <w:marRight w:val="0"/>
              <w:marTop w:val="0"/>
              <w:marBottom w:val="0"/>
              <w:divBdr>
                <w:top w:val="none" w:sz="0" w:space="0" w:color="auto"/>
                <w:left w:val="none" w:sz="0" w:space="0" w:color="auto"/>
                <w:bottom w:val="none" w:sz="0" w:space="0" w:color="auto"/>
                <w:right w:val="none" w:sz="0" w:space="0" w:color="auto"/>
              </w:divBdr>
            </w:div>
            <w:div w:id="1346445387">
              <w:marLeft w:val="0"/>
              <w:marRight w:val="0"/>
              <w:marTop w:val="0"/>
              <w:marBottom w:val="0"/>
              <w:divBdr>
                <w:top w:val="none" w:sz="0" w:space="0" w:color="auto"/>
                <w:left w:val="none" w:sz="0" w:space="0" w:color="auto"/>
                <w:bottom w:val="none" w:sz="0" w:space="0" w:color="auto"/>
                <w:right w:val="none" w:sz="0" w:space="0" w:color="auto"/>
              </w:divBdr>
            </w:div>
            <w:div w:id="1576820018">
              <w:marLeft w:val="0"/>
              <w:marRight w:val="0"/>
              <w:marTop w:val="0"/>
              <w:marBottom w:val="0"/>
              <w:divBdr>
                <w:top w:val="none" w:sz="0" w:space="0" w:color="auto"/>
                <w:left w:val="none" w:sz="0" w:space="0" w:color="auto"/>
                <w:bottom w:val="none" w:sz="0" w:space="0" w:color="auto"/>
                <w:right w:val="none" w:sz="0" w:space="0" w:color="auto"/>
              </w:divBdr>
            </w:div>
            <w:div w:id="2053725852">
              <w:marLeft w:val="0"/>
              <w:marRight w:val="0"/>
              <w:marTop w:val="0"/>
              <w:marBottom w:val="0"/>
              <w:divBdr>
                <w:top w:val="none" w:sz="0" w:space="0" w:color="auto"/>
                <w:left w:val="none" w:sz="0" w:space="0" w:color="auto"/>
                <w:bottom w:val="none" w:sz="0" w:space="0" w:color="auto"/>
                <w:right w:val="none" w:sz="0" w:space="0" w:color="auto"/>
              </w:divBdr>
            </w:div>
            <w:div w:id="739329352">
              <w:marLeft w:val="0"/>
              <w:marRight w:val="0"/>
              <w:marTop w:val="0"/>
              <w:marBottom w:val="0"/>
              <w:divBdr>
                <w:top w:val="none" w:sz="0" w:space="0" w:color="auto"/>
                <w:left w:val="none" w:sz="0" w:space="0" w:color="auto"/>
                <w:bottom w:val="none" w:sz="0" w:space="0" w:color="auto"/>
                <w:right w:val="none" w:sz="0" w:space="0" w:color="auto"/>
              </w:divBdr>
            </w:div>
            <w:div w:id="2076540918">
              <w:marLeft w:val="0"/>
              <w:marRight w:val="0"/>
              <w:marTop w:val="0"/>
              <w:marBottom w:val="0"/>
              <w:divBdr>
                <w:top w:val="none" w:sz="0" w:space="0" w:color="auto"/>
                <w:left w:val="none" w:sz="0" w:space="0" w:color="auto"/>
                <w:bottom w:val="none" w:sz="0" w:space="0" w:color="auto"/>
                <w:right w:val="none" w:sz="0" w:space="0" w:color="auto"/>
              </w:divBdr>
            </w:div>
            <w:div w:id="1020161751">
              <w:marLeft w:val="0"/>
              <w:marRight w:val="0"/>
              <w:marTop w:val="0"/>
              <w:marBottom w:val="0"/>
              <w:divBdr>
                <w:top w:val="none" w:sz="0" w:space="0" w:color="auto"/>
                <w:left w:val="none" w:sz="0" w:space="0" w:color="auto"/>
                <w:bottom w:val="none" w:sz="0" w:space="0" w:color="auto"/>
                <w:right w:val="none" w:sz="0" w:space="0" w:color="auto"/>
              </w:divBdr>
            </w:div>
            <w:div w:id="1670449589">
              <w:marLeft w:val="0"/>
              <w:marRight w:val="0"/>
              <w:marTop w:val="0"/>
              <w:marBottom w:val="0"/>
              <w:divBdr>
                <w:top w:val="none" w:sz="0" w:space="0" w:color="auto"/>
                <w:left w:val="none" w:sz="0" w:space="0" w:color="auto"/>
                <w:bottom w:val="none" w:sz="0" w:space="0" w:color="auto"/>
                <w:right w:val="none" w:sz="0" w:space="0" w:color="auto"/>
              </w:divBdr>
            </w:div>
            <w:div w:id="1848514564">
              <w:marLeft w:val="0"/>
              <w:marRight w:val="0"/>
              <w:marTop w:val="0"/>
              <w:marBottom w:val="0"/>
              <w:divBdr>
                <w:top w:val="none" w:sz="0" w:space="0" w:color="auto"/>
                <w:left w:val="none" w:sz="0" w:space="0" w:color="auto"/>
                <w:bottom w:val="none" w:sz="0" w:space="0" w:color="auto"/>
                <w:right w:val="none" w:sz="0" w:space="0" w:color="auto"/>
              </w:divBdr>
            </w:div>
            <w:div w:id="1426267113">
              <w:marLeft w:val="0"/>
              <w:marRight w:val="0"/>
              <w:marTop w:val="0"/>
              <w:marBottom w:val="0"/>
              <w:divBdr>
                <w:top w:val="none" w:sz="0" w:space="0" w:color="auto"/>
                <w:left w:val="none" w:sz="0" w:space="0" w:color="auto"/>
                <w:bottom w:val="none" w:sz="0" w:space="0" w:color="auto"/>
                <w:right w:val="none" w:sz="0" w:space="0" w:color="auto"/>
              </w:divBdr>
            </w:div>
            <w:div w:id="1410957307">
              <w:marLeft w:val="0"/>
              <w:marRight w:val="0"/>
              <w:marTop w:val="0"/>
              <w:marBottom w:val="0"/>
              <w:divBdr>
                <w:top w:val="none" w:sz="0" w:space="0" w:color="auto"/>
                <w:left w:val="none" w:sz="0" w:space="0" w:color="auto"/>
                <w:bottom w:val="none" w:sz="0" w:space="0" w:color="auto"/>
                <w:right w:val="none" w:sz="0" w:space="0" w:color="auto"/>
              </w:divBdr>
            </w:div>
            <w:div w:id="1638295137">
              <w:marLeft w:val="0"/>
              <w:marRight w:val="0"/>
              <w:marTop w:val="0"/>
              <w:marBottom w:val="0"/>
              <w:divBdr>
                <w:top w:val="none" w:sz="0" w:space="0" w:color="auto"/>
                <w:left w:val="none" w:sz="0" w:space="0" w:color="auto"/>
                <w:bottom w:val="none" w:sz="0" w:space="0" w:color="auto"/>
                <w:right w:val="none" w:sz="0" w:space="0" w:color="auto"/>
              </w:divBdr>
            </w:div>
            <w:div w:id="977685042">
              <w:marLeft w:val="0"/>
              <w:marRight w:val="0"/>
              <w:marTop w:val="0"/>
              <w:marBottom w:val="0"/>
              <w:divBdr>
                <w:top w:val="none" w:sz="0" w:space="0" w:color="auto"/>
                <w:left w:val="none" w:sz="0" w:space="0" w:color="auto"/>
                <w:bottom w:val="none" w:sz="0" w:space="0" w:color="auto"/>
                <w:right w:val="none" w:sz="0" w:space="0" w:color="auto"/>
              </w:divBdr>
            </w:div>
            <w:div w:id="1199889">
              <w:marLeft w:val="0"/>
              <w:marRight w:val="0"/>
              <w:marTop w:val="0"/>
              <w:marBottom w:val="0"/>
              <w:divBdr>
                <w:top w:val="none" w:sz="0" w:space="0" w:color="auto"/>
                <w:left w:val="none" w:sz="0" w:space="0" w:color="auto"/>
                <w:bottom w:val="none" w:sz="0" w:space="0" w:color="auto"/>
                <w:right w:val="none" w:sz="0" w:space="0" w:color="auto"/>
              </w:divBdr>
            </w:div>
            <w:div w:id="135877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doi.org/10.1016/j.pocean.2013.12.008" TargetMode="External"/><Relationship Id="rId68" Type="http://schemas.openxmlformats.org/officeDocument/2006/relationships/hyperlink" Target="http://arxiv.org/abs/1912.02305" TargetMode="External"/><Relationship Id="rId76" Type="http://schemas.openxmlformats.org/officeDocument/2006/relationships/hyperlink" Target="https://doi.org/10.1007/bf00397032" TargetMode="External"/><Relationship Id="rId84" Type="http://schemas.openxmlformats.org/officeDocument/2006/relationships/hyperlink" Target="https://doi.org/10.1590/0001-3765201720170125"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landsat.gsfc.nasa.gov/wp-content/uploads/2016/08/Landsat7_%20Handbook.pdf%20"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hyperlink" Target="https://www.electronicslovers.com/2017/11/dht11-interfacing-with-arduino.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doi.org/10.1007/s11356-021-13318-6" TargetMode="External"/><Relationship Id="rId74" Type="http://schemas.openxmlformats.org/officeDocument/2006/relationships/hyperlink" Target="https://doi.org/10.3390/toxins10070275" TargetMode="External"/><Relationship Id="rId79" Type="http://schemas.openxmlformats.org/officeDocument/2006/relationships/hyperlink" Target="https://doi.org/10.1007/s10533-004-0196-9" TargetMode="External"/><Relationship Id="rId87" Type="http://schemas.openxmlformats.org/officeDocument/2006/relationships/hyperlink" Target="mailto:emails@mail.mail"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www.cooking-hacks.com/documentation/tutorials/waspmote%20%23waspmote%20ps%202%208%204" TargetMode="External"/><Relationship Id="rId90" Type="http://schemas.openxmlformats.org/officeDocument/2006/relationships/glossaryDocument" Target="glossary/document.xml"/><Relationship Id="rId19" Type="http://schemas.openxmlformats.org/officeDocument/2006/relationships/image" Target="media/image8.png"/><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oi.org/10.1109/AIMS.2017.19" TargetMode="External"/><Relationship Id="rId69" Type="http://schemas.openxmlformats.org/officeDocument/2006/relationships/hyperlink" Target="https://doi.org/10.5194/isprs-archives-XLII-4-W18-609-2019" TargetMode="External"/><Relationship Id="rId77" Type="http://schemas.openxmlformats.org/officeDocument/2006/relationships/hyperlink" Target="https://doi.org/10.1016/j.hal.2019.101624"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doi.org/10.1111/j.1440-1770.2011.00450.x" TargetMode="External"/><Relationship Id="rId80" Type="http://schemas.openxmlformats.org/officeDocument/2006/relationships/hyperlink" Target="https://www.usgs.gov/faqs/what-are-best-landsat-spectral-bands-use-my-research?qt-news_science_products=0" TargetMode="External"/><Relationship Id="rId85" Type="http://schemas.openxmlformats.org/officeDocument/2006/relationships/hyperlink" Target="https://doi.org/10.1016/0034-4257(76)90045-6"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africangreatlakesinform.org/article/lake-victoria"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hyperlink" Target="https://www.electronicslovers.com/2019/02/using-the-dht11-sensor-with-raspberry-pi.html"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hyperlink" Target="doi:10.1016/j.pocean.2012.10.002" TargetMode="External"/><Relationship Id="rId75" Type="http://schemas.openxmlformats.org/officeDocument/2006/relationships/hyperlink" Target="https://doi.org/10.3389/frsen.2020.623678" TargetMode="External"/><Relationship Id="rId83" Type="http://schemas.openxmlformats.org/officeDocument/2006/relationships/hyperlink" Target="https://doi.org/10.3390/ijerph120910391" TargetMode="External"/><Relationship Id="rId88" Type="http://schemas.openxmlformats.org/officeDocument/2006/relationships/hyperlink" Target="https://www.google.com/maps?q%25currentLoaction.\"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hyperlink" Target="https://doi.org/10.1038/s41598-020-65600-1" TargetMode="External"/><Relationship Id="rId73" Type="http://schemas.openxmlformats.org/officeDocument/2006/relationships/hyperlink" Target="file:///D:\STUDY\4.GIS\G%20I%20S%204.2\0.Project\Dr.%20E%20Nduati,%20Superviser\Submissions\https\doi.org\10.%201073\pnas.1619575114\" TargetMode="External"/><Relationship Id="rId78" Type="http://schemas.openxmlformats.org/officeDocument/2006/relationships/hyperlink" Target="https://doi.org/10.3390/rs71013564" TargetMode="External"/><Relationship Id="rId81" Type="http://schemas.openxmlformats.org/officeDocument/2006/relationships/hyperlink" Target="https://doi.org/10.1016/J.ENVPOL.2019.02.011" TargetMode="External"/><Relationship Id="rId86" Type="http://schemas.openxmlformats.org/officeDocument/2006/relationships/hyperlink" Target="https://doi.org/10.1016/j.envadv.2020.100008" TargetMode="Externa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4.GIS\G%20I%20S%204.1\0.Project\Dr.%20E%20Nduati,%20Superviser\Submissions\ENC222-0149_2017_OKOMO_JACOB_OKELLO_1,2,3_Temp.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B7249CF7774CAFBAD35AB9C4B120FB"/>
        <w:category>
          <w:name w:val="General"/>
          <w:gallery w:val="placeholder"/>
        </w:category>
        <w:types>
          <w:type w:val="bbPlcHdr"/>
        </w:types>
        <w:behaviors>
          <w:behavior w:val="content"/>
        </w:behaviors>
        <w:guid w:val="{41AC3896-F704-4164-9D6F-9126415294C9}"/>
      </w:docPartPr>
      <w:docPartBody>
        <w:p w:rsidR="000E7BFF" w:rsidRDefault="001F1C3C">
          <w:pPr>
            <w:pStyle w:val="23B7249CF7774CAFBAD35AB9C4B120FB"/>
          </w:pPr>
          <w:r w:rsidRPr="00642998">
            <w:rPr>
              <w:rStyle w:val="PlaceholderText"/>
            </w:rPr>
            <w:t>Click here to enter text.</w:t>
          </w:r>
        </w:p>
      </w:docPartBody>
    </w:docPart>
    <w:docPart>
      <w:docPartPr>
        <w:name w:val="F6D87B94FB374A62865E2ABD65C0BD44"/>
        <w:category>
          <w:name w:val="General"/>
          <w:gallery w:val="placeholder"/>
        </w:category>
        <w:types>
          <w:type w:val="bbPlcHdr"/>
        </w:types>
        <w:behaviors>
          <w:behavior w:val="content"/>
        </w:behaviors>
        <w:guid w:val="{2214069E-2B65-44EA-B485-4A7A23BD249C}"/>
      </w:docPartPr>
      <w:docPartBody>
        <w:p w:rsidR="000E7BFF" w:rsidRDefault="00533D5E" w:rsidP="00533D5E">
          <w:pPr>
            <w:pStyle w:val="F6D87B94FB374A62865E2ABD65C0BD44"/>
          </w:pPr>
          <w:r w:rsidRPr="00B3523C">
            <w:rPr>
              <w:rStyle w:val="PlaceholderText"/>
            </w:rPr>
            <w:t>Click here to enter text.</w:t>
          </w:r>
        </w:p>
      </w:docPartBody>
    </w:docPart>
    <w:docPart>
      <w:docPartPr>
        <w:name w:val="2832FFEBA06E4B30A38F6F653700A44B"/>
        <w:category>
          <w:name w:val="General"/>
          <w:gallery w:val="placeholder"/>
        </w:category>
        <w:types>
          <w:type w:val="bbPlcHdr"/>
        </w:types>
        <w:behaviors>
          <w:behavior w:val="content"/>
        </w:behaviors>
        <w:guid w:val="{EB107343-34E7-4B49-B6BD-9EA3A517C22B}"/>
      </w:docPartPr>
      <w:docPartBody>
        <w:p w:rsidR="000E7BFF" w:rsidRDefault="00533D5E" w:rsidP="00533D5E">
          <w:pPr>
            <w:pStyle w:val="2832FFEBA06E4B30A38F6F653700A44B"/>
          </w:pPr>
          <w:r w:rsidRPr="00642998">
            <w:rPr>
              <w:rStyle w:val="PlaceholderText"/>
            </w:rPr>
            <w:t>Click here to enter text.</w:t>
          </w:r>
        </w:p>
      </w:docPartBody>
    </w:docPart>
    <w:docPart>
      <w:docPartPr>
        <w:name w:val="CF0CEDE598774B38B852872D3826010B"/>
        <w:category>
          <w:name w:val="General"/>
          <w:gallery w:val="placeholder"/>
        </w:category>
        <w:types>
          <w:type w:val="bbPlcHdr"/>
        </w:types>
        <w:behaviors>
          <w:behavior w:val="content"/>
        </w:behaviors>
        <w:guid w:val="{6B75C113-31F3-438B-9611-7E0E558A65D8}"/>
      </w:docPartPr>
      <w:docPartBody>
        <w:p w:rsidR="007028C4" w:rsidRDefault="00F136B6" w:rsidP="00F136B6">
          <w:pPr>
            <w:pStyle w:val="CF0CEDE598774B38B852872D3826010B"/>
          </w:pPr>
          <w:r w:rsidRPr="00642998">
            <w:rPr>
              <w:rStyle w:val="PlaceholderText"/>
            </w:rPr>
            <w:t>Click here to enter text.</w:t>
          </w:r>
        </w:p>
      </w:docPartBody>
    </w:docPart>
    <w:docPart>
      <w:docPartPr>
        <w:name w:val="F17ED2B4E7234C169BBFBA485E300B83"/>
        <w:category>
          <w:name w:val="General"/>
          <w:gallery w:val="placeholder"/>
        </w:category>
        <w:types>
          <w:type w:val="bbPlcHdr"/>
        </w:types>
        <w:behaviors>
          <w:behavior w:val="content"/>
        </w:behaviors>
        <w:guid w:val="{D09A82D7-4F78-4CBE-BEED-C7E9A502A419}"/>
      </w:docPartPr>
      <w:docPartBody>
        <w:p w:rsidR="00713572" w:rsidRDefault="007028C4" w:rsidP="007028C4">
          <w:pPr>
            <w:pStyle w:val="F17ED2B4E7234C169BBFBA485E300B83"/>
          </w:pPr>
          <w:r w:rsidRPr="00642998">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D5E"/>
    <w:rsid w:val="000657DE"/>
    <w:rsid w:val="0007581C"/>
    <w:rsid w:val="00077BAB"/>
    <w:rsid w:val="0009648D"/>
    <w:rsid w:val="000C3EE7"/>
    <w:rsid w:val="000E397E"/>
    <w:rsid w:val="000E7BFF"/>
    <w:rsid w:val="001F1C3C"/>
    <w:rsid w:val="00292043"/>
    <w:rsid w:val="002C3353"/>
    <w:rsid w:val="003125C7"/>
    <w:rsid w:val="003245FB"/>
    <w:rsid w:val="003774BB"/>
    <w:rsid w:val="00392A84"/>
    <w:rsid w:val="003F4500"/>
    <w:rsid w:val="00411560"/>
    <w:rsid w:val="00440CF9"/>
    <w:rsid w:val="00451615"/>
    <w:rsid w:val="0047451A"/>
    <w:rsid w:val="004952E8"/>
    <w:rsid w:val="004C4703"/>
    <w:rsid w:val="004E100E"/>
    <w:rsid w:val="004E63DB"/>
    <w:rsid w:val="005032B2"/>
    <w:rsid w:val="0052607A"/>
    <w:rsid w:val="00526361"/>
    <w:rsid w:val="00533D5E"/>
    <w:rsid w:val="00540867"/>
    <w:rsid w:val="00550C67"/>
    <w:rsid w:val="00592E81"/>
    <w:rsid w:val="005931C0"/>
    <w:rsid w:val="005B3C01"/>
    <w:rsid w:val="005B57D3"/>
    <w:rsid w:val="005E1A82"/>
    <w:rsid w:val="005E7B5E"/>
    <w:rsid w:val="006A261C"/>
    <w:rsid w:val="007028C4"/>
    <w:rsid w:val="00703CFE"/>
    <w:rsid w:val="00713572"/>
    <w:rsid w:val="007744D7"/>
    <w:rsid w:val="007F5A2F"/>
    <w:rsid w:val="00815158"/>
    <w:rsid w:val="008B7B7F"/>
    <w:rsid w:val="008B7E73"/>
    <w:rsid w:val="008C4321"/>
    <w:rsid w:val="00917F2A"/>
    <w:rsid w:val="00993D94"/>
    <w:rsid w:val="009A0F01"/>
    <w:rsid w:val="009A2CC9"/>
    <w:rsid w:val="009E59B5"/>
    <w:rsid w:val="00A70CD4"/>
    <w:rsid w:val="00AA767B"/>
    <w:rsid w:val="00AB7111"/>
    <w:rsid w:val="00AC0AB2"/>
    <w:rsid w:val="00B107DC"/>
    <w:rsid w:val="00B45D60"/>
    <w:rsid w:val="00B63B3A"/>
    <w:rsid w:val="00B66C42"/>
    <w:rsid w:val="00D9789C"/>
    <w:rsid w:val="00E3603A"/>
    <w:rsid w:val="00E50DF9"/>
    <w:rsid w:val="00E86A4C"/>
    <w:rsid w:val="00EB1B2C"/>
    <w:rsid w:val="00F136B6"/>
    <w:rsid w:val="00F8463D"/>
    <w:rsid w:val="00F85EB3"/>
    <w:rsid w:val="00FC283F"/>
    <w:rsid w:val="00FD450B"/>
    <w:rsid w:val="00FE2152"/>
    <w:rsid w:val="00FE42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7DE"/>
    <w:rPr>
      <w:color w:val="808080"/>
    </w:rPr>
  </w:style>
  <w:style w:type="paragraph" w:customStyle="1" w:styleId="23B7249CF7774CAFBAD35AB9C4B120FB">
    <w:name w:val="23B7249CF7774CAFBAD35AB9C4B120FB"/>
  </w:style>
  <w:style w:type="paragraph" w:customStyle="1" w:styleId="F6D87B94FB374A62865E2ABD65C0BD44">
    <w:name w:val="F6D87B94FB374A62865E2ABD65C0BD44"/>
    <w:rsid w:val="00533D5E"/>
  </w:style>
  <w:style w:type="paragraph" w:customStyle="1" w:styleId="2832FFEBA06E4B30A38F6F653700A44B">
    <w:name w:val="2832FFEBA06E4B30A38F6F653700A44B"/>
    <w:rsid w:val="00533D5E"/>
  </w:style>
  <w:style w:type="paragraph" w:customStyle="1" w:styleId="CF0CEDE598774B38B852872D3826010B">
    <w:name w:val="CF0CEDE598774B38B852872D3826010B"/>
    <w:rsid w:val="00F136B6"/>
  </w:style>
  <w:style w:type="paragraph" w:customStyle="1" w:styleId="F17ED2B4E7234C169BBFBA485E300B83">
    <w:name w:val="F17ED2B4E7234C169BBFBA485E300B83"/>
    <w:rsid w:val="007028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976C3-D43A-4651-A831-5D87BD4F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ENC222-0149_2017_OKOMO_JACOB_OKELLO_1,2,3_Temp.dotx</Template>
  <TotalTime>5862</TotalTime>
  <Pages>80</Pages>
  <Words>15499</Words>
  <Characters>88345</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okomo</dc:creator>
  <cp:keywords/>
  <dc:description/>
  <cp:lastModifiedBy>okomo</cp:lastModifiedBy>
  <cp:revision>815</cp:revision>
  <cp:lastPrinted>2022-01-10T10:13:00Z</cp:lastPrinted>
  <dcterms:created xsi:type="dcterms:W3CDTF">2021-11-28T09:15:00Z</dcterms:created>
  <dcterms:modified xsi:type="dcterms:W3CDTF">2022-01-10T10:19:00Z</dcterms:modified>
</cp:coreProperties>
</file>